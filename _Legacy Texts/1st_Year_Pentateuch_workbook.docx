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B39" w:rsidRDefault="00CD5ADE" w:rsidP="00CD5ADE">
      <w:pPr>
        <w:jc w:val="right"/>
      </w:pPr>
      <w:r>
        <w:t>FIRST YEAR</w:t>
      </w:r>
    </w:p>
    <w:p w:rsidR="00044B39" w:rsidRDefault="00044B39" w:rsidP="00CD5ADE">
      <w:pPr>
        <w:jc w:val="both"/>
      </w:pPr>
    </w:p>
    <w:p w:rsidR="00044B39" w:rsidRDefault="00044B39"/>
    <w:p w:rsidR="00044B39" w:rsidRDefault="00044B39"/>
    <w:p w:rsidR="00044B39" w:rsidRDefault="00044B39"/>
    <w:p w:rsidR="00044B39" w:rsidRDefault="00044B39"/>
    <w:p w:rsidR="00044B39" w:rsidRDefault="00044B39"/>
    <w:p w:rsidR="00044B39" w:rsidRDefault="00044B39"/>
    <w:tbl>
      <w:tblPr>
        <w:tblpPr w:leftFromText="187" w:rightFromText="187" w:vertAnchor="page" w:horzAnchor="page" w:tblpX="3826" w:tblpY="7029"/>
        <w:tblW w:w="4339" w:type="pct"/>
        <w:tblLook w:val="04A0" w:firstRow="1" w:lastRow="0" w:firstColumn="1" w:lastColumn="0" w:noHBand="0" w:noVBand="1"/>
      </w:tblPr>
      <w:tblGrid>
        <w:gridCol w:w="7685"/>
      </w:tblGrid>
      <w:tr w:rsidR="00142CB8" w:rsidTr="00142CB8">
        <w:trPr>
          <w:trHeight w:val="909"/>
        </w:trPr>
        <w:tc>
          <w:tcPr>
            <w:tcW w:w="0" w:type="auto"/>
          </w:tcPr>
          <w:p w:rsidR="00142CB8" w:rsidRDefault="00142CB8" w:rsidP="00142CB8">
            <w:pPr>
              <w:pStyle w:val="NoSpacing"/>
              <w:rPr>
                <w:b/>
                <w:bCs/>
                <w:caps/>
                <w:sz w:val="72"/>
                <w:szCs w:val="72"/>
              </w:rPr>
            </w:pPr>
            <w:r>
              <w:rPr>
                <w:b/>
                <w:bCs/>
                <w:caps/>
                <w:sz w:val="72"/>
                <w:szCs w:val="72"/>
              </w:rPr>
              <w:t>Pentateuch WORKBOOK</w:t>
            </w:r>
          </w:p>
        </w:tc>
      </w:tr>
      <w:tr w:rsidR="00142CB8" w:rsidTr="00142CB8">
        <w:trPr>
          <w:trHeight w:val="533"/>
        </w:trPr>
        <w:tc>
          <w:tcPr>
            <w:tcW w:w="0" w:type="auto"/>
          </w:tcPr>
          <w:p w:rsidR="00142CB8" w:rsidRDefault="00142CB8" w:rsidP="00142CB8">
            <w:pPr>
              <w:pStyle w:val="NoSpacing"/>
              <w:rPr>
                <w:color w:val="7F7F7F" w:themeColor="background1" w:themeShade="7F"/>
              </w:rPr>
            </w:pPr>
            <w:r>
              <w:rPr>
                <w:rFonts w:ascii="Cambria" w:hAnsi="Cambria"/>
                <w:sz w:val="44"/>
                <w:szCs w:val="44"/>
              </w:rPr>
              <w:t>First Five Books of the Bible</w:t>
            </w:r>
          </w:p>
        </w:tc>
      </w:tr>
    </w:tbl>
    <w:p w:rsidR="00D26B0C" w:rsidRPr="00012B16" w:rsidRDefault="00F67A12" w:rsidP="00ED1593">
      <w:pPr>
        <w:jc w:val="right"/>
        <w:rPr>
          <w:sz w:val="48"/>
          <w:szCs w:val="48"/>
          <w:u w:val="single"/>
        </w:rPr>
      </w:pPr>
      <w:r>
        <w:rPr>
          <w:noProof/>
          <w:sz w:val="48"/>
          <w:szCs w:val="48"/>
          <w:u w:val="single"/>
        </w:rPr>
        <w:pict>
          <v:rect id="_x0000_s1588" style="position:absolute;left:0;text-align:left;margin-left:254.65pt;margin-top:479.4pt;width:194.45pt;height:82.95pt;z-index:251657728;mso-position-horizontal-relative:text;mso-position-vertical-relative:text" strokecolor="white">
            <v:textbox style="mso-next-textbox:#_x0000_s1588">
              <w:txbxContent>
                <w:p w:rsidR="00F67A12" w:rsidRPr="00454C62" w:rsidRDefault="00F67A12" w:rsidP="00ED1593">
                  <w:pPr>
                    <w:pStyle w:val="NoSpacing"/>
                    <w:rPr>
                      <w:b/>
                      <w:sz w:val="28"/>
                      <w:szCs w:val="28"/>
                    </w:rPr>
                  </w:pPr>
                  <w:r w:rsidRPr="00454C62">
                    <w:rPr>
                      <w:b/>
                      <w:sz w:val="28"/>
                      <w:szCs w:val="28"/>
                    </w:rPr>
                    <w:t>DELIVERANCE BIBLE INSTITUTE</w:t>
                  </w:r>
                </w:p>
                <w:p w:rsidR="00F67A12" w:rsidRDefault="00F67A12" w:rsidP="00ED1593">
                  <w:pPr>
                    <w:pStyle w:val="NoSpacing"/>
                    <w:rPr>
                      <w:i/>
                      <w:sz w:val="24"/>
                      <w:szCs w:val="24"/>
                    </w:rPr>
                  </w:pPr>
                  <w:r>
                    <w:rPr>
                      <w:i/>
                      <w:sz w:val="24"/>
                      <w:szCs w:val="24"/>
                    </w:rPr>
                    <w:t>Portland, Maine, USA</w:t>
                  </w:r>
                </w:p>
                <w:p w:rsidR="00F67A12" w:rsidRDefault="00F67A12" w:rsidP="00ED1593"/>
                <w:p w:rsidR="00F67A12" w:rsidRDefault="00F67A12"/>
              </w:txbxContent>
            </v:textbox>
          </v:rect>
        </w:pict>
      </w:r>
      <w:r w:rsidR="0096471B">
        <w:rPr>
          <w:noProof/>
          <w:sz w:val="48"/>
          <w:szCs w:val="48"/>
          <w:u w:val="single"/>
        </w:rPr>
        <w:drawing>
          <wp:anchor distT="0" distB="0" distL="114300" distR="114300" simplePos="0" relativeHeight="251650560" behindDoc="1" locked="0" layoutInCell="1" allowOverlap="1">
            <wp:simplePos x="0" y="0"/>
            <wp:positionH relativeFrom="column">
              <wp:posOffset>-590550</wp:posOffset>
            </wp:positionH>
            <wp:positionV relativeFrom="paragraph">
              <wp:posOffset>1417320</wp:posOffset>
            </wp:positionV>
            <wp:extent cx="4114800" cy="361950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9" cstate="print"/>
                    <a:srcRect/>
                    <a:stretch>
                      <a:fillRect/>
                    </a:stretch>
                  </pic:blipFill>
                  <pic:spPr bwMode="auto">
                    <a:xfrm>
                      <a:off x="0" y="0"/>
                      <a:ext cx="4114800" cy="3619500"/>
                    </a:xfrm>
                    <a:prstGeom prst="rect">
                      <a:avLst/>
                    </a:prstGeom>
                    <a:noFill/>
                  </pic:spPr>
                </pic:pic>
              </a:graphicData>
            </a:graphic>
          </wp:anchor>
        </w:drawing>
      </w:r>
      <w:r w:rsidR="002A10FD">
        <w:rPr>
          <w:noProof/>
          <w:sz w:val="48"/>
          <w:szCs w:val="48"/>
          <w:u w:val="single"/>
        </w:rPr>
        <w:t>WORK</w:t>
      </w:r>
      <w:r w:rsidR="00ED1593" w:rsidRPr="00012B16">
        <w:rPr>
          <w:sz w:val="48"/>
          <w:szCs w:val="48"/>
          <w:u w:val="single"/>
        </w:rPr>
        <w:t>BOOK</w:t>
      </w:r>
      <w:r w:rsidR="00FB348F" w:rsidRPr="00012B16">
        <w:rPr>
          <w:sz w:val="48"/>
          <w:szCs w:val="48"/>
          <w:u w:val="single"/>
        </w:rPr>
        <w:br w:type="page"/>
      </w:r>
    </w:p>
    <w:tbl>
      <w:tblPr>
        <w:tblW w:w="5000" w:type="pct"/>
        <w:jc w:val="center"/>
        <w:tblLook w:val="04A0" w:firstRow="1" w:lastRow="0" w:firstColumn="1" w:lastColumn="0" w:noHBand="0" w:noVBand="1"/>
      </w:tblPr>
      <w:tblGrid>
        <w:gridCol w:w="8856"/>
      </w:tblGrid>
      <w:tr w:rsidR="004331E1" w:rsidTr="0037799A">
        <w:trPr>
          <w:trHeight w:val="1440"/>
          <w:jc w:val="center"/>
        </w:trPr>
        <w:tc>
          <w:tcPr>
            <w:tcW w:w="5000" w:type="pct"/>
            <w:tcBorders>
              <w:bottom w:val="single" w:sz="4" w:space="0" w:color="4F81BD"/>
            </w:tcBorders>
            <w:vAlign w:val="center"/>
          </w:tcPr>
          <w:p w:rsidR="00F64979" w:rsidRDefault="00F64979" w:rsidP="001B3DDA">
            <w:pPr>
              <w:pStyle w:val="NoSpacing"/>
              <w:jc w:val="center"/>
              <w:rPr>
                <w:rFonts w:ascii="Cambria" w:hAnsi="Cambria"/>
                <w:sz w:val="80"/>
                <w:szCs w:val="80"/>
              </w:rPr>
            </w:pPr>
          </w:p>
          <w:p w:rsidR="004331E1" w:rsidRDefault="00C6528C" w:rsidP="001B3DDA">
            <w:pPr>
              <w:pStyle w:val="NoSpacing"/>
              <w:jc w:val="center"/>
              <w:rPr>
                <w:rFonts w:ascii="Cambria" w:hAnsi="Cambria"/>
                <w:sz w:val="80"/>
                <w:szCs w:val="80"/>
              </w:rPr>
            </w:pPr>
            <w:r>
              <w:rPr>
                <w:rFonts w:ascii="Cambria" w:hAnsi="Cambria"/>
                <w:sz w:val="80"/>
                <w:szCs w:val="80"/>
              </w:rPr>
              <w:t>Pentateuch</w:t>
            </w:r>
            <w:r w:rsidR="00142CB8">
              <w:rPr>
                <w:rFonts w:ascii="Cambria" w:hAnsi="Cambria"/>
                <w:sz w:val="80"/>
                <w:szCs w:val="80"/>
              </w:rPr>
              <w:t xml:space="preserve"> Workbook</w:t>
            </w:r>
          </w:p>
        </w:tc>
      </w:tr>
      <w:tr w:rsidR="004331E1" w:rsidTr="0037799A">
        <w:trPr>
          <w:trHeight w:val="720"/>
          <w:jc w:val="center"/>
        </w:trPr>
        <w:tc>
          <w:tcPr>
            <w:tcW w:w="5000" w:type="pct"/>
            <w:tcBorders>
              <w:top w:val="single" w:sz="4" w:space="0" w:color="4F81BD"/>
            </w:tcBorders>
            <w:vAlign w:val="center"/>
          </w:tcPr>
          <w:p w:rsidR="004331E1" w:rsidRDefault="00C6528C" w:rsidP="00600CB7">
            <w:pPr>
              <w:pStyle w:val="NoSpacing"/>
              <w:jc w:val="center"/>
              <w:rPr>
                <w:rFonts w:ascii="Cambria" w:hAnsi="Cambria"/>
                <w:sz w:val="44"/>
                <w:szCs w:val="44"/>
              </w:rPr>
            </w:pPr>
            <w:r>
              <w:rPr>
                <w:rFonts w:ascii="Cambria" w:hAnsi="Cambria"/>
                <w:sz w:val="44"/>
                <w:szCs w:val="44"/>
              </w:rPr>
              <w:t>First Five Books of the Bible</w:t>
            </w:r>
          </w:p>
        </w:tc>
      </w:tr>
      <w:tr w:rsidR="004331E1" w:rsidTr="0037799A">
        <w:trPr>
          <w:trHeight w:val="360"/>
          <w:jc w:val="center"/>
        </w:trPr>
        <w:tc>
          <w:tcPr>
            <w:tcW w:w="5000" w:type="pct"/>
            <w:vAlign w:val="center"/>
          </w:tcPr>
          <w:p w:rsidR="00F64979" w:rsidRPr="00403B2A" w:rsidRDefault="00F64979" w:rsidP="0037799A">
            <w:pPr>
              <w:pStyle w:val="NoSpacing"/>
              <w:jc w:val="center"/>
              <w:rPr>
                <w:b/>
                <w:bCs/>
              </w:rPr>
            </w:pPr>
          </w:p>
        </w:tc>
      </w:tr>
    </w:tbl>
    <w:p w:rsidR="0042742D" w:rsidRDefault="002D5F6C" w:rsidP="0042742D">
      <w:pPr>
        <w:pStyle w:val="TOC1"/>
        <w:tabs>
          <w:tab w:val="right" w:leader="dot" w:pos="8630"/>
        </w:tabs>
        <w:spacing w:line="600" w:lineRule="auto"/>
        <w:rPr>
          <w:rFonts w:asciiTheme="minorHAnsi" w:eastAsiaTheme="minorEastAsia" w:hAnsiTheme="minorHAnsi" w:cstheme="minorBidi"/>
          <w:noProof/>
          <w:sz w:val="22"/>
          <w:szCs w:val="22"/>
        </w:rPr>
      </w:pPr>
      <w:r>
        <w:fldChar w:fldCharType="begin"/>
      </w:r>
      <w:r w:rsidR="002C429F">
        <w:instrText xml:space="preserve"> TOC \o "1-2" \h \z \u </w:instrText>
      </w:r>
      <w:r>
        <w:fldChar w:fldCharType="separate"/>
      </w:r>
      <w:hyperlink w:anchor="_Toc347308732" w:history="1">
        <w:r w:rsidR="0042742D" w:rsidRPr="006C6D14">
          <w:rPr>
            <w:rStyle w:val="Hyperlink"/>
            <w:noProof/>
          </w:rPr>
          <w:t>Syllabus</w:t>
        </w:r>
        <w:r w:rsidR="0042742D">
          <w:rPr>
            <w:noProof/>
            <w:webHidden/>
          </w:rPr>
          <w:tab/>
        </w:r>
        <w:r w:rsidR="0042742D">
          <w:rPr>
            <w:noProof/>
            <w:webHidden/>
          </w:rPr>
          <w:fldChar w:fldCharType="begin"/>
        </w:r>
        <w:r w:rsidR="0042742D">
          <w:rPr>
            <w:noProof/>
            <w:webHidden/>
          </w:rPr>
          <w:instrText xml:space="preserve"> PAGEREF _Toc347308732 \h </w:instrText>
        </w:r>
        <w:r w:rsidR="0042742D">
          <w:rPr>
            <w:noProof/>
            <w:webHidden/>
          </w:rPr>
        </w:r>
        <w:r w:rsidR="0042742D">
          <w:rPr>
            <w:noProof/>
            <w:webHidden/>
          </w:rPr>
          <w:fldChar w:fldCharType="separate"/>
        </w:r>
        <w:r w:rsidR="0042742D">
          <w:rPr>
            <w:noProof/>
            <w:webHidden/>
          </w:rPr>
          <w:t>3</w:t>
        </w:r>
        <w:r w:rsidR="0042742D">
          <w:rPr>
            <w:noProof/>
            <w:webHidden/>
          </w:rPr>
          <w:fldChar w:fldCharType="end"/>
        </w:r>
      </w:hyperlink>
    </w:p>
    <w:p w:rsidR="0042742D" w:rsidRDefault="0042742D" w:rsidP="0042742D">
      <w:pPr>
        <w:pStyle w:val="TOC1"/>
        <w:tabs>
          <w:tab w:val="right" w:leader="dot" w:pos="8630"/>
        </w:tabs>
        <w:spacing w:line="600" w:lineRule="auto"/>
        <w:rPr>
          <w:rFonts w:asciiTheme="minorHAnsi" w:eastAsiaTheme="minorEastAsia" w:hAnsiTheme="minorHAnsi" w:cstheme="minorBidi"/>
          <w:noProof/>
          <w:sz w:val="22"/>
          <w:szCs w:val="22"/>
        </w:rPr>
      </w:pPr>
      <w:hyperlink w:anchor="_Toc347308733" w:history="1">
        <w:r w:rsidRPr="006C6D14">
          <w:rPr>
            <w:rStyle w:val="Hyperlink"/>
            <w:noProof/>
          </w:rPr>
          <w:t>Lesson Plan</w:t>
        </w:r>
        <w:r>
          <w:rPr>
            <w:noProof/>
            <w:webHidden/>
          </w:rPr>
          <w:tab/>
        </w:r>
        <w:r>
          <w:rPr>
            <w:noProof/>
            <w:webHidden/>
          </w:rPr>
          <w:fldChar w:fldCharType="begin"/>
        </w:r>
        <w:r>
          <w:rPr>
            <w:noProof/>
            <w:webHidden/>
          </w:rPr>
          <w:instrText xml:space="preserve"> PAGEREF _Toc347308733 \h </w:instrText>
        </w:r>
        <w:r>
          <w:rPr>
            <w:noProof/>
            <w:webHidden/>
          </w:rPr>
        </w:r>
        <w:r>
          <w:rPr>
            <w:noProof/>
            <w:webHidden/>
          </w:rPr>
          <w:fldChar w:fldCharType="separate"/>
        </w:r>
        <w:r>
          <w:rPr>
            <w:noProof/>
            <w:webHidden/>
          </w:rPr>
          <w:t>4</w:t>
        </w:r>
        <w:r>
          <w:rPr>
            <w:noProof/>
            <w:webHidden/>
          </w:rPr>
          <w:fldChar w:fldCharType="end"/>
        </w:r>
      </w:hyperlink>
    </w:p>
    <w:p w:rsidR="0042742D" w:rsidRDefault="0042742D" w:rsidP="0042742D">
      <w:pPr>
        <w:pStyle w:val="TOC1"/>
        <w:tabs>
          <w:tab w:val="right" w:leader="dot" w:pos="8630"/>
        </w:tabs>
        <w:spacing w:line="600" w:lineRule="auto"/>
        <w:rPr>
          <w:rFonts w:asciiTheme="minorHAnsi" w:eastAsiaTheme="minorEastAsia" w:hAnsiTheme="minorHAnsi" w:cstheme="minorBidi"/>
          <w:noProof/>
          <w:sz w:val="22"/>
          <w:szCs w:val="22"/>
        </w:rPr>
      </w:pPr>
      <w:hyperlink w:anchor="_Toc347308734" w:history="1">
        <w:r w:rsidRPr="006C6D14">
          <w:rPr>
            <w:rStyle w:val="Hyperlink"/>
            <w:noProof/>
          </w:rPr>
          <w:t>Who’s Who  In the Book of Genesis</w:t>
        </w:r>
        <w:r>
          <w:rPr>
            <w:noProof/>
            <w:webHidden/>
          </w:rPr>
          <w:tab/>
        </w:r>
        <w:r>
          <w:rPr>
            <w:noProof/>
            <w:webHidden/>
          </w:rPr>
          <w:fldChar w:fldCharType="begin"/>
        </w:r>
        <w:r>
          <w:rPr>
            <w:noProof/>
            <w:webHidden/>
          </w:rPr>
          <w:instrText xml:space="preserve"> PAGEREF _Toc347308734 \h </w:instrText>
        </w:r>
        <w:r>
          <w:rPr>
            <w:noProof/>
            <w:webHidden/>
          </w:rPr>
        </w:r>
        <w:r>
          <w:rPr>
            <w:noProof/>
            <w:webHidden/>
          </w:rPr>
          <w:fldChar w:fldCharType="separate"/>
        </w:r>
        <w:r>
          <w:rPr>
            <w:noProof/>
            <w:webHidden/>
          </w:rPr>
          <w:t>6</w:t>
        </w:r>
        <w:r>
          <w:rPr>
            <w:noProof/>
            <w:webHidden/>
          </w:rPr>
          <w:fldChar w:fldCharType="end"/>
        </w:r>
      </w:hyperlink>
    </w:p>
    <w:p w:rsidR="0042742D" w:rsidRDefault="0042742D" w:rsidP="0042742D">
      <w:pPr>
        <w:pStyle w:val="TOC1"/>
        <w:tabs>
          <w:tab w:val="right" w:leader="dot" w:pos="8630"/>
        </w:tabs>
        <w:spacing w:line="600" w:lineRule="auto"/>
        <w:rPr>
          <w:rFonts w:asciiTheme="minorHAnsi" w:eastAsiaTheme="minorEastAsia" w:hAnsiTheme="minorHAnsi" w:cstheme="minorBidi"/>
          <w:noProof/>
          <w:sz w:val="22"/>
          <w:szCs w:val="22"/>
        </w:rPr>
      </w:pPr>
      <w:hyperlink w:anchor="_Toc347308735" w:history="1">
        <w:r w:rsidRPr="006C6D14">
          <w:rPr>
            <w:rStyle w:val="Hyperlink"/>
            <w:noProof/>
          </w:rPr>
          <w:t>ILLUSTRATIONS FROM GENESIS</w:t>
        </w:r>
        <w:r>
          <w:rPr>
            <w:noProof/>
            <w:webHidden/>
          </w:rPr>
          <w:tab/>
        </w:r>
        <w:r>
          <w:rPr>
            <w:noProof/>
            <w:webHidden/>
          </w:rPr>
          <w:fldChar w:fldCharType="begin"/>
        </w:r>
        <w:r>
          <w:rPr>
            <w:noProof/>
            <w:webHidden/>
          </w:rPr>
          <w:instrText xml:space="preserve"> PAGEREF _Toc347308735 \h </w:instrText>
        </w:r>
        <w:r>
          <w:rPr>
            <w:noProof/>
            <w:webHidden/>
          </w:rPr>
        </w:r>
        <w:r>
          <w:rPr>
            <w:noProof/>
            <w:webHidden/>
          </w:rPr>
          <w:fldChar w:fldCharType="separate"/>
        </w:r>
        <w:r>
          <w:rPr>
            <w:noProof/>
            <w:webHidden/>
          </w:rPr>
          <w:t>7</w:t>
        </w:r>
        <w:r>
          <w:rPr>
            <w:noProof/>
            <w:webHidden/>
          </w:rPr>
          <w:fldChar w:fldCharType="end"/>
        </w:r>
      </w:hyperlink>
    </w:p>
    <w:p w:rsidR="0042742D" w:rsidRDefault="0042742D" w:rsidP="0042742D">
      <w:pPr>
        <w:pStyle w:val="TOC1"/>
        <w:tabs>
          <w:tab w:val="right" w:leader="dot" w:pos="8630"/>
        </w:tabs>
        <w:spacing w:line="600" w:lineRule="auto"/>
        <w:rPr>
          <w:rFonts w:asciiTheme="minorHAnsi" w:eastAsiaTheme="minorEastAsia" w:hAnsiTheme="minorHAnsi" w:cstheme="minorBidi"/>
          <w:noProof/>
          <w:sz w:val="22"/>
          <w:szCs w:val="22"/>
        </w:rPr>
      </w:pPr>
      <w:hyperlink w:anchor="_Toc347308736" w:history="1">
        <w:r w:rsidRPr="006C6D14">
          <w:rPr>
            <w:rStyle w:val="Hyperlink"/>
            <w:noProof/>
          </w:rPr>
          <w:t>NOAH’SARK QUESTIONAIRRE</w:t>
        </w:r>
        <w:r>
          <w:rPr>
            <w:noProof/>
            <w:webHidden/>
          </w:rPr>
          <w:tab/>
        </w:r>
        <w:r>
          <w:rPr>
            <w:noProof/>
            <w:webHidden/>
          </w:rPr>
          <w:fldChar w:fldCharType="begin"/>
        </w:r>
        <w:r>
          <w:rPr>
            <w:noProof/>
            <w:webHidden/>
          </w:rPr>
          <w:instrText xml:space="preserve"> PAGEREF _Toc347308736 \h </w:instrText>
        </w:r>
        <w:r>
          <w:rPr>
            <w:noProof/>
            <w:webHidden/>
          </w:rPr>
        </w:r>
        <w:r>
          <w:rPr>
            <w:noProof/>
            <w:webHidden/>
          </w:rPr>
          <w:fldChar w:fldCharType="separate"/>
        </w:r>
        <w:r>
          <w:rPr>
            <w:noProof/>
            <w:webHidden/>
          </w:rPr>
          <w:t>8</w:t>
        </w:r>
        <w:r>
          <w:rPr>
            <w:noProof/>
            <w:webHidden/>
          </w:rPr>
          <w:fldChar w:fldCharType="end"/>
        </w:r>
      </w:hyperlink>
    </w:p>
    <w:p w:rsidR="0042742D" w:rsidRDefault="0042742D" w:rsidP="0042742D">
      <w:pPr>
        <w:pStyle w:val="TOC1"/>
        <w:tabs>
          <w:tab w:val="right" w:leader="dot" w:pos="8630"/>
        </w:tabs>
        <w:spacing w:line="600" w:lineRule="auto"/>
        <w:rPr>
          <w:rFonts w:asciiTheme="minorHAnsi" w:eastAsiaTheme="minorEastAsia" w:hAnsiTheme="minorHAnsi" w:cstheme="minorBidi"/>
          <w:noProof/>
          <w:sz w:val="22"/>
          <w:szCs w:val="22"/>
        </w:rPr>
      </w:pPr>
      <w:hyperlink w:anchor="_Toc347308737" w:history="1">
        <w:r w:rsidRPr="006C6D14">
          <w:rPr>
            <w:rStyle w:val="Hyperlink"/>
            <w:noProof/>
          </w:rPr>
          <w:t>The Murmurings</w:t>
        </w:r>
        <w:r>
          <w:rPr>
            <w:noProof/>
            <w:webHidden/>
          </w:rPr>
          <w:tab/>
        </w:r>
        <w:r>
          <w:rPr>
            <w:noProof/>
            <w:webHidden/>
          </w:rPr>
          <w:fldChar w:fldCharType="begin"/>
        </w:r>
        <w:r>
          <w:rPr>
            <w:noProof/>
            <w:webHidden/>
          </w:rPr>
          <w:instrText xml:space="preserve"> PAGEREF _Toc347308737 \h </w:instrText>
        </w:r>
        <w:r>
          <w:rPr>
            <w:noProof/>
            <w:webHidden/>
          </w:rPr>
        </w:r>
        <w:r>
          <w:rPr>
            <w:noProof/>
            <w:webHidden/>
          </w:rPr>
          <w:fldChar w:fldCharType="separate"/>
        </w:r>
        <w:r>
          <w:rPr>
            <w:noProof/>
            <w:webHidden/>
          </w:rPr>
          <w:t>9</w:t>
        </w:r>
        <w:r>
          <w:rPr>
            <w:noProof/>
            <w:webHidden/>
          </w:rPr>
          <w:fldChar w:fldCharType="end"/>
        </w:r>
      </w:hyperlink>
      <w:bookmarkStart w:id="0" w:name="_GoBack"/>
      <w:bookmarkEnd w:id="0"/>
    </w:p>
    <w:p w:rsidR="0042742D" w:rsidRDefault="0042742D" w:rsidP="0042742D">
      <w:pPr>
        <w:pStyle w:val="TOC1"/>
        <w:tabs>
          <w:tab w:val="right" w:leader="dot" w:pos="8630"/>
        </w:tabs>
        <w:spacing w:line="600" w:lineRule="auto"/>
        <w:rPr>
          <w:rFonts w:asciiTheme="minorHAnsi" w:eastAsiaTheme="minorEastAsia" w:hAnsiTheme="minorHAnsi" w:cstheme="minorBidi"/>
          <w:noProof/>
          <w:sz w:val="22"/>
          <w:szCs w:val="22"/>
        </w:rPr>
      </w:pPr>
      <w:hyperlink w:anchor="_Toc347308738" w:history="1">
        <w:r w:rsidRPr="006C6D14">
          <w:rPr>
            <w:rStyle w:val="Hyperlink"/>
            <w:noProof/>
          </w:rPr>
          <w:t>Deuteronomy “REMEMBER” Summary</w:t>
        </w:r>
        <w:r>
          <w:rPr>
            <w:noProof/>
            <w:webHidden/>
          </w:rPr>
          <w:tab/>
        </w:r>
        <w:r>
          <w:rPr>
            <w:noProof/>
            <w:webHidden/>
          </w:rPr>
          <w:fldChar w:fldCharType="begin"/>
        </w:r>
        <w:r>
          <w:rPr>
            <w:noProof/>
            <w:webHidden/>
          </w:rPr>
          <w:instrText xml:space="preserve"> PAGEREF _Toc347308738 \h </w:instrText>
        </w:r>
        <w:r>
          <w:rPr>
            <w:noProof/>
            <w:webHidden/>
          </w:rPr>
        </w:r>
        <w:r>
          <w:rPr>
            <w:noProof/>
            <w:webHidden/>
          </w:rPr>
          <w:fldChar w:fldCharType="separate"/>
        </w:r>
        <w:r>
          <w:rPr>
            <w:noProof/>
            <w:webHidden/>
          </w:rPr>
          <w:t>11</w:t>
        </w:r>
        <w:r>
          <w:rPr>
            <w:noProof/>
            <w:webHidden/>
          </w:rPr>
          <w:fldChar w:fldCharType="end"/>
        </w:r>
      </w:hyperlink>
    </w:p>
    <w:p w:rsidR="00AB6B67" w:rsidRDefault="002D5F6C" w:rsidP="0042742D">
      <w:pPr>
        <w:pStyle w:val="Heading1"/>
        <w:spacing w:line="600" w:lineRule="auto"/>
      </w:pPr>
      <w:r>
        <w:fldChar w:fldCharType="end"/>
      </w:r>
      <w:bookmarkStart w:id="1" w:name="_Toc236239811"/>
      <w:r w:rsidR="00AB6B67">
        <w:br w:type="page"/>
      </w:r>
    </w:p>
    <w:p w:rsidR="00C6528C" w:rsidRPr="004E0076" w:rsidRDefault="00C6528C" w:rsidP="00AB6B67">
      <w:pPr>
        <w:pStyle w:val="Heading1"/>
      </w:pPr>
      <w:bookmarkStart w:id="2" w:name="_Toc347308732"/>
      <w:r w:rsidRPr="004E0076">
        <w:lastRenderedPageBreak/>
        <w:t>Syllabus</w:t>
      </w:r>
      <w:bookmarkEnd w:id="1"/>
      <w:bookmarkEnd w:id="2"/>
    </w:p>
    <w:p w:rsidR="00C6528C" w:rsidRPr="00190A9D" w:rsidRDefault="00C6528C" w:rsidP="00C6528C"/>
    <w:p w:rsidR="00C6528C" w:rsidRPr="00190A9D" w:rsidRDefault="00C6528C" w:rsidP="00C6528C">
      <w:pPr>
        <w:rPr>
          <w:sz w:val="28"/>
        </w:rPr>
      </w:pPr>
      <w:r w:rsidRPr="00190A9D">
        <w:rPr>
          <w:sz w:val="28"/>
        </w:rPr>
        <w:t>What is the Pentateuch?</w:t>
      </w:r>
    </w:p>
    <w:p w:rsidR="00C6528C" w:rsidRPr="00190A9D" w:rsidRDefault="00C6528C" w:rsidP="00B70380">
      <w:pPr>
        <w:pStyle w:val="BodyTextIndent"/>
        <w:numPr>
          <w:ilvl w:val="0"/>
          <w:numId w:val="26"/>
        </w:numPr>
        <w:tabs>
          <w:tab w:val="clear" w:pos="1060"/>
          <w:tab w:val="clear" w:pos="1620"/>
          <w:tab w:val="num" w:pos="1080"/>
        </w:tabs>
        <w:ind w:left="1080" w:hanging="360"/>
      </w:pPr>
      <w:r w:rsidRPr="00190A9D">
        <w:t xml:space="preserve">The first five books of God’s Holy Word which </w:t>
      </w:r>
      <w:proofErr w:type="gramStart"/>
      <w:r w:rsidRPr="00190A9D">
        <w:t>contain</w:t>
      </w:r>
      <w:proofErr w:type="gramEnd"/>
      <w:r w:rsidRPr="00190A9D">
        <w:t xml:space="preserve"> the record of the beginning and origin of all things and shadows of all subsequent Biblical revelation.</w:t>
      </w:r>
    </w:p>
    <w:p w:rsidR="00C6528C" w:rsidRPr="00190A9D" w:rsidRDefault="00C6528C" w:rsidP="00B70380">
      <w:pPr>
        <w:pStyle w:val="BodyTextIndent"/>
        <w:numPr>
          <w:ilvl w:val="0"/>
          <w:numId w:val="26"/>
        </w:numPr>
        <w:tabs>
          <w:tab w:val="clear" w:pos="1060"/>
          <w:tab w:val="clear" w:pos="1620"/>
          <w:tab w:val="num" w:pos="1080"/>
        </w:tabs>
        <w:ind w:left="1080" w:hanging="360"/>
      </w:pPr>
      <w:r w:rsidRPr="00190A9D">
        <w:t>One of the most diverse and powerful studies of the Bible.</w:t>
      </w:r>
    </w:p>
    <w:p w:rsidR="00C6528C" w:rsidRPr="00190A9D" w:rsidRDefault="00C6528C" w:rsidP="00B70380">
      <w:pPr>
        <w:pStyle w:val="BodyTextIndent"/>
        <w:numPr>
          <w:ilvl w:val="0"/>
          <w:numId w:val="26"/>
        </w:numPr>
        <w:tabs>
          <w:tab w:val="clear" w:pos="1060"/>
          <w:tab w:val="clear" w:pos="1620"/>
          <w:tab w:val="num" w:pos="1080"/>
        </w:tabs>
        <w:ind w:left="1080" w:hanging="360"/>
        <w:rPr>
          <w:u w:val="single"/>
        </w:rPr>
      </w:pPr>
      <w:r w:rsidRPr="00190A9D">
        <w:rPr>
          <w:u w:val="single"/>
        </w:rPr>
        <w:t>Essentially, the Pentateuch is the foundation of all spiritual truth and social principle!</w:t>
      </w:r>
    </w:p>
    <w:p w:rsidR="00C6528C" w:rsidRPr="00190A9D" w:rsidRDefault="00C6528C" w:rsidP="00C6528C">
      <w:pPr>
        <w:tabs>
          <w:tab w:val="num" w:pos="1080"/>
        </w:tabs>
        <w:ind w:left="1080" w:hanging="360"/>
        <w:jc w:val="center"/>
      </w:pPr>
    </w:p>
    <w:p w:rsidR="00C6528C" w:rsidRPr="00190A9D" w:rsidRDefault="00C6528C" w:rsidP="00C6528C">
      <w:pPr>
        <w:tabs>
          <w:tab w:val="num" w:pos="1080"/>
        </w:tabs>
        <w:ind w:left="1080" w:hanging="1080"/>
      </w:pPr>
      <w:r w:rsidRPr="00190A9D">
        <w:t>What does this course involve?</w:t>
      </w:r>
    </w:p>
    <w:p w:rsidR="00C6528C" w:rsidRPr="00190A9D" w:rsidRDefault="00C6528C" w:rsidP="00B70380">
      <w:pPr>
        <w:pStyle w:val="BodyTextIndent"/>
        <w:numPr>
          <w:ilvl w:val="0"/>
          <w:numId w:val="26"/>
        </w:numPr>
        <w:tabs>
          <w:tab w:val="clear" w:pos="1060"/>
          <w:tab w:val="clear" w:pos="1620"/>
          <w:tab w:val="num" w:pos="1080"/>
        </w:tabs>
        <w:ind w:left="1080" w:hanging="360"/>
      </w:pPr>
      <w:r w:rsidRPr="00190A9D">
        <w:t xml:space="preserve">You will be reading the textbook and responding to the essays by answering questions. </w:t>
      </w:r>
    </w:p>
    <w:p w:rsidR="00C6528C" w:rsidRPr="00190A9D" w:rsidRDefault="00C6528C" w:rsidP="00B70380">
      <w:pPr>
        <w:pStyle w:val="BodyTextIndent"/>
        <w:numPr>
          <w:ilvl w:val="0"/>
          <w:numId w:val="26"/>
        </w:numPr>
        <w:tabs>
          <w:tab w:val="clear" w:pos="1060"/>
          <w:tab w:val="clear" w:pos="1620"/>
          <w:tab w:val="num" w:pos="1080"/>
        </w:tabs>
        <w:ind w:left="1080" w:hanging="360"/>
      </w:pPr>
      <w:r w:rsidRPr="00190A9D">
        <w:t>Each section will conclude with Study Questions that are answered ‘open book’ which prepares you for the test that follows. The test is not ‘open book’ but is taken by memory.</w:t>
      </w:r>
    </w:p>
    <w:p w:rsidR="00C6528C" w:rsidRPr="00190A9D" w:rsidRDefault="00C6528C" w:rsidP="00B70380">
      <w:pPr>
        <w:pStyle w:val="BodyTextIndent"/>
        <w:numPr>
          <w:ilvl w:val="0"/>
          <w:numId w:val="26"/>
        </w:numPr>
        <w:tabs>
          <w:tab w:val="clear" w:pos="1060"/>
          <w:tab w:val="clear" w:pos="1620"/>
          <w:tab w:val="num" w:pos="1080"/>
        </w:tabs>
        <w:ind w:left="1080" w:hanging="360"/>
      </w:pPr>
      <w:r w:rsidRPr="00190A9D">
        <w:t xml:space="preserve">You will be consecutively reading each of the five books of the Pentateuch at the same time producing a question and answer from each chapter. </w:t>
      </w:r>
    </w:p>
    <w:p w:rsidR="00C6528C" w:rsidRPr="00190A9D" w:rsidRDefault="00C6528C" w:rsidP="00B70380">
      <w:pPr>
        <w:pStyle w:val="BodyTextIndent"/>
        <w:numPr>
          <w:ilvl w:val="0"/>
          <w:numId w:val="26"/>
        </w:numPr>
        <w:tabs>
          <w:tab w:val="clear" w:pos="1060"/>
          <w:tab w:val="clear" w:pos="1620"/>
          <w:tab w:val="num" w:pos="1080"/>
        </w:tabs>
        <w:ind w:left="1080" w:hanging="360"/>
      </w:pPr>
      <w:r w:rsidRPr="00190A9D">
        <w:t xml:space="preserve">You will be studying on your own various topics relating to the Pentateuch; such as: </w:t>
      </w:r>
      <w:r w:rsidRPr="00190A9D">
        <w:rPr>
          <w:i/>
          <w:iCs/>
        </w:rPr>
        <w:t>The Feasts of the Lord</w:t>
      </w:r>
      <w:r w:rsidRPr="00190A9D">
        <w:t xml:space="preserve">, and </w:t>
      </w:r>
      <w:r w:rsidRPr="00190A9D">
        <w:rPr>
          <w:i/>
          <w:iCs/>
        </w:rPr>
        <w:t>Murmurings in the Wilderness</w:t>
      </w:r>
      <w:r w:rsidRPr="00190A9D">
        <w:t>.</w:t>
      </w:r>
    </w:p>
    <w:p w:rsidR="00C6528C" w:rsidRPr="00190A9D" w:rsidRDefault="00C6528C" w:rsidP="00B70380">
      <w:pPr>
        <w:pStyle w:val="BodyTextIndent"/>
        <w:numPr>
          <w:ilvl w:val="0"/>
          <w:numId w:val="26"/>
        </w:numPr>
        <w:tabs>
          <w:tab w:val="clear" w:pos="1060"/>
          <w:tab w:val="clear" w:pos="1620"/>
          <w:tab w:val="num" w:pos="1080"/>
        </w:tabs>
        <w:ind w:left="1080" w:hanging="360"/>
      </w:pPr>
      <w:r w:rsidRPr="00190A9D">
        <w:t>You will be memorizing Scripture.</w:t>
      </w:r>
    </w:p>
    <w:p w:rsidR="00C6528C" w:rsidRPr="00190A9D" w:rsidRDefault="00C6528C" w:rsidP="00B70380">
      <w:pPr>
        <w:pStyle w:val="BodyTextIndent"/>
        <w:numPr>
          <w:ilvl w:val="0"/>
          <w:numId w:val="26"/>
        </w:numPr>
        <w:tabs>
          <w:tab w:val="clear" w:pos="1060"/>
          <w:tab w:val="clear" w:pos="1620"/>
          <w:tab w:val="num" w:pos="1080"/>
        </w:tabs>
        <w:ind w:left="1080" w:hanging="360"/>
      </w:pPr>
      <w:r w:rsidRPr="00190A9D">
        <w:t>You will complete an open book Final Exam at the conclusion of this course that will test your understanding of the Pentateuch.</w:t>
      </w:r>
    </w:p>
    <w:p w:rsidR="00C6528C" w:rsidRPr="00190A9D" w:rsidRDefault="00C6528C" w:rsidP="00C6528C">
      <w:pPr>
        <w:pStyle w:val="BodyTextIndent"/>
        <w:tabs>
          <w:tab w:val="clear" w:pos="1060"/>
        </w:tabs>
      </w:pPr>
    </w:p>
    <w:p w:rsidR="00C6528C" w:rsidRPr="00190A9D" w:rsidRDefault="00C6528C" w:rsidP="00C6528C">
      <w:pPr>
        <w:pStyle w:val="BodyTextIndent"/>
        <w:tabs>
          <w:tab w:val="clear" w:pos="1060"/>
        </w:tabs>
      </w:pPr>
      <w:r w:rsidRPr="00190A9D">
        <w:t>How is this Course Divided?</w:t>
      </w:r>
    </w:p>
    <w:p w:rsidR="00C6528C" w:rsidRPr="00190A9D" w:rsidRDefault="00C6528C" w:rsidP="00B70380">
      <w:pPr>
        <w:pStyle w:val="BodyTextIndent"/>
        <w:numPr>
          <w:ilvl w:val="0"/>
          <w:numId w:val="26"/>
        </w:numPr>
        <w:tabs>
          <w:tab w:val="clear" w:pos="1060"/>
          <w:tab w:val="clear" w:pos="1620"/>
          <w:tab w:val="num" w:pos="1080"/>
        </w:tabs>
        <w:ind w:left="1080" w:hanging="360"/>
      </w:pPr>
      <w:r w:rsidRPr="00190A9D">
        <w:t xml:space="preserve">This course is divided into five (5) main sections. Each section will conclude with: 1) a special assignment 2) study questions and 3) a test. </w:t>
      </w:r>
    </w:p>
    <w:p w:rsidR="00C6528C" w:rsidRPr="00190A9D" w:rsidRDefault="00C6528C" w:rsidP="00B70380">
      <w:pPr>
        <w:pStyle w:val="BodyTextIndent"/>
        <w:numPr>
          <w:ilvl w:val="0"/>
          <w:numId w:val="27"/>
        </w:numPr>
        <w:tabs>
          <w:tab w:val="clear" w:pos="1060"/>
          <w:tab w:val="left" w:pos="3960"/>
          <w:tab w:val="left" w:pos="5400"/>
          <w:tab w:val="left" w:pos="5940"/>
        </w:tabs>
        <w:ind w:left="1800"/>
      </w:pPr>
      <w:r w:rsidRPr="00190A9D">
        <w:t>Section 1: Genesis</w:t>
      </w:r>
      <w:r w:rsidRPr="00190A9D">
        <w:tab/>
      </w:r>
    </w:p>
    <w:p w:rsidR="00C6528C" w:rsidRPr="00190A9D" w:rsidRDefault="00C6528C" w:rsidP="00B70380">
      <w:pPr>
        <w:pStyle w:val="BodyTextIndent"/>
        <w:numPr>
          <w:ilvl w:val="0"/>
          <w:numId w:val="27"/>
        </w:numPr>
        <w:tabs>
          <w:tab w:val="clear" w:pos="1060"/>
          <w:tab w:val="left" w:pos="3960"/>
          <w:tab w:val="left" w:pos="5400"/>
          <w:tab w:val="left" w:pos="5940"/>
        </w:tabs>
        <w:ind w:left="1800"/>
      </w:pPr>
      <w:r w:rsidRPr="00190A9D">
        <w:t>Section 2: Exodus</w:t>
      </w:r>
      <w:r w:rsidRPr="00190A9D">
        <w:tab/>
      </w:r>
    </w:p>
    <w:p w:rsidR="00C6528C" w:rsidRPr="00190A9D" w:rsidRDefault="00C6528C" w:rsidP="00B70380">
      <w:pPr>
        <w:pStyle w:val="BodyTextIndent"/>
        <w:numPr>
          <w:ilvl w:val="0"/>
          <w:numId w:val="27"/>
        </w:numPr>
        <w:tabs>
          <w:tab w:val="clear" w:pos="1060"/>
          <w:tab w:val="left" w:pos="3960"/>
          <w:tab w:val="left" w:pos="5400"/>
          <w:tab w:val="left" w:pos="5940"/>
        </w:tabs>
        <w:ind w:left="1800"/>
      </w:pPr>
      <w:r w:rsidRPr="00190A9D">
        <w:t>Section 3: Leviticus</w:t>
      </w:r>
      <w:r w:rsidRPr="00190A9D">
        <w:tab/>
      </w:r>
    </w:p>
    <w:p w:rsidR="00C6528C" w:rsidRPr="00190A9D" w:rsidRDefault="00C6528C" w:rsidP="00B70380">
      <w:pPr>
        <w:pStyle w:val="BodyTextIndent"/>
        <w:numPr>
          <w:ilvl w:val="0"/>
          <w:numId w:val="27"/>
        </w:numPr>
        <w:tabs>
          <w:tab w:val="clear" w:pos="1060"/>
          <w:tab w:val="left" w:pos="3960"/>
          <w:tab w:val="left" w:pos="5400"/>
          <w:tab w:val="left" w:pos="5940"/>
        </w:tabs>
        <w:ind w:left="1800"/>
      </w:pPr>
      <w:r w:rsidRPr="00190A9D">
        <w:t>Section 4: Numbers</w:t>
      </w:r>
      <w:r w:rsidRPr="00190A9D">
        <w:tab/>
      </w:r>
    </w:p>
    <w:p w:rsidR="00C6528C" w:rsidRPr="00190A9D" w:rsidRDefault="00C6528C" w:rsidP="00B70380">
      <w:pPr>
        <w:pStyle w:val="BodyTextIndent"/>
        <w:numPr>
          <w:ilvl w:val="0"/>
          <w:numId w:val="27"/>
        </w:numPr>
        <w:tabs>
          <w:tab w:val="clear" w:pos="1060"/>
          <w:tab w:val="left" w:pos="3960"/>
          <w:tab w:val="left" w:pos="5400"/>
          <w:tab w:val="left" w:pos="5940"/>
        </w:tabs>
        <w:ind w:left="1800"/>
      </w:pPr>
      <w:r w:rsidRPr="00190A9D">
        <w:t>Section 5: Deuteronomy</w:t>
      </w:r>
      <w:r w:rsidRPr="00190A9D">
        <w:tab/>
      </w:r>
    </w:p>
    <w:p w:rsidR="00C6528C" w:rsidRPr="00190A9D" w:rsidRDefault="00C6528C" w:rsidP="00C6528C"/>
    <w:p w:rsidR="00C6528C" w:rsidRDefault="00C6528C" w:rsidP="00C6528C">
      <w:r w:rsidRPr="00190A9D">
        <w:t>All assignments in this course are either:</w:t>
      </w:r>
    </w:p>
    <w:p w:rsidR="00C6528C" w:rsidRPr="00190A9D" w:rsidRDefault="00C6528C" w:rsidP="00C6528C"/>
    <w:p w:rsidR="00C6528C" w:rsidRPr="00190A9D" w:rsidRDefault="00C6528C" w:rsidP="00C6528C">
      <w:pPr>
        <w:pStyle w:val="Heading3"/>
        <w:rPr>
          <w:b/>
        </w:rPr>
      </w:pPr>
      <w:r w:rsidRPr="00190A9D">
        <w:rPr>
          <w:b/>
        </w:rPr>
        <w:t>Open Book</w:t>
      </w:r>
    </w:p>
    <w:p w:rsidR="00C6528C" w:rsidRPr="00190A9D" w:rsidRDefault="00C6528C" w:rsidP="00C6528C">
      <w:pPr>
        <w:ind w:firstLine="720"/>
      </w:pPr>
      <w:r w:rsidRPr="00190A9D">
        <w:t xml:space="preserve">Resources may be used to answer questions; such as, this textbook, the Bible, commentaries, and etc. </w:t>
      </w:r>
      <w:r w:rsidRPr="00190A9D">
        <w:rPr>
          <w:i/>
        </w:rPr>
        <w:t>OR</w:t>
      </w:r>
      <w:r w:rsidRPr="00190A9D">
        <w:t>,</w:t>
      </w:r>
    </w:p>
    <w:p w:rsidR="00C6528C" w:rsidRPr="00190A9D" w:rsidRDefault="00C6528C" w:rsidP="00C6528C"/>
    <w:p w:rsidR="00C6528C" w:rsidRPr="00190A9D" w:rsidRDefault="00C6528C" w:rsidP="00C6528C">
      <w:pPr>
        <w:pStyle w:val="Heading3"/>
        <w:rPr>
          <w:b/>
        </w:rPr>
      </w:pPr>
      <w:r w:rsidRPr="00190A9D">
        <w:rPr>
          <w:b/>
        </w:rPr>
        <w:t xml:space="preserve">Closed Book </w:t>
      </w:r>
    </w:p>
    <w:p w:rsidR="00204C2F" w:rsidRDefault="00C6528C" w:rsidP="00B14D6A">
      <w:r w:rsidRPr="00190A9D">
        <w:t>No resources are to be used. Closed book assignments are by memory only and are designed to test your memory as well as comprehension.</w:t>
      </w:r>
      <w:r w:rsidR="00204C2F">
        <w:tab/>
      </w:r>
    </w:p>
    <w:p w:rsidR="00204C2F" w:rsidRDefault="00204C2F" w:rsidP="00204C2F">
      <w:pPr>
        <w:rPr>
          <w:rFonts w:ascii="Arial" w:hAnsi="Arial" w:cs="Arial"/>
        </w:rPr>
      </w:pPr>
      <w:r>
        <w:rPr>
          <w:rFonts w:ascii="Arial" w:hAnsi="Arial" w:cs="Arial"/>
        </w:rPr>
        <w:br w:type="page"/>
      </w:r>
    </w:p>
    <w:p w:rsidR="003738E0" w:rsidRPr="004E0076" w:rsidRDefault="003738E0" w:rsidP="003738E0">
      <w:pPr>
        <w:pStyle w:val="Heading1"/>
      </w:pPr>
      <w:bookmarkStart w:id="3" w:name="_Toc347308733"/>
      <w:r>
        <w:lastRenderedPageBreak/>
        <w:t>Lesson Plan</w:t>
      </w:r>
      <w:bookmarkEnd w:id="3"/>
    </w:p>
    <w:p w:rsidR="003738E0" w:rsidRPr="003738E0" w:rsidRDefault="003738E0" w:rsidP="003738E0"/>
    <w:p w:rsidR="00340FF2" w:rsidRPr="00031222" w:rsidRDefault="006D274E" w:rsidP="00FB105D">
      <w:pPr>
        <w:pStyle w:val="ListParagraph"/>
        <w:numPr>
          <w:ilvl w:val="0"/>
          <w:numId w:val="72"/>
        </w:numPr>
        <w:ind w:left="360"/>
        <w:rPr>
          <w:b/>
        </w:rPr>
      </w:pPr>
      <w:r w:rsidRPr="00031222">
        <w:rPr>
          <w:b/>
        </w:rPr>
        <w:t xml:space="preserve">LESSON </w:t>
      </w:r>
      <w:r w:rsidR="00705412">
        <w:rPr>
          <w:b/>
        </w:rPr>
        <w:t>1</w:t>
      </w:r>
    </w:p>
    <w:p w:rsidR="00E62634" w:rsidRPr="006B4558" w:rsidRDefault="00F3536A" w:rsidP="00FB105D">
      <w:pPr>
        <w:pStyle w:val="ListParagraph"/>
        <w:numPr>
          <w:ilvl w:val="1"/>
          <w:numId w:val="72"/>
        </w:numPr>
        <w:ind w:left="720"/>
      </w:pPr>
      <w:r w:rsidRPr="006B4558">
        <w:t>Class Orientation</w:t>
      </w:r>
      <w:r w:rsidR="00C92F3B" w:rsidRPr="006B4558">
        <w:t xml:space="preserve">, </w:t>
      </w:r>
      <w:r w:rsidRPr="006B4558">
        <w:t>Syllabus</w:t>
      </w:r>
    </w:p>
    <w:p w:rsidR="00E62634" w:rsidRPr="006B4558" w:rsidRDefault="00B407ED" w:rsidP="00FB105D">
      <w:pPr>
        <w:pStyle w:val="ListParagraph"/>
        <w:numPr>
          <w:ilvl w:val="1"/>
          <w:numId w:val="72"/>
        </w:numPr>
        <w:ind w:left="720"/>
      </w:pPr>
      <w:r w:rsidRPr="006B4558">
        <w:t>Choose Personality Report Subject</w:t>
      </w:r>
      <w:r w:rsidR="0087048B" w:rsidRPr="006B4558">
        <w:t xml:space="preserve">. </w:t>
      </w:r>
      <w:r w:rsidR="00161BF7" w:rsidRPr="006B4558">
        <w:t>Due for LESSON 4</w:t>
      </w:r>
      <w:r w:rsidR="0087048B" w:rsidRPr="006B4558">
        <w:t>.</w:t>
      </w:r>
    </w:p>
    <w:p w:rsidR="00C92F3B" w:rsidRPr="006B4558" w:rsidRDefault="002051C8" w:rsidP="00FB105D">
      <w:pPr>
        <w:pStyle w:val="ListParagraph"/>
        <w:numPr>
          <w:ilvl w:val="1"/>
          <w:numId w:val="72"/>
        </w:numPr>
        <w:ind w:left="720"/>
      </w:pPr>
      <w:r>
        <w:t xml:space="preserve">Study TEXTBOOK </w:t>
      </w:r>
      <w:r w:rsidR="00705412">
        <w:t xml:space="preserve">: “Introduction” &amp; “Genesis, Session </w:t>
      </w:r>
      <w:r w:rsidR="00BA1395">
        <w:t>1 of 4</w:t>
      </w:r>
      <w:r w:rsidR="00705412">
        <w:t>”</w:t>
      </w:r>
    </w:p>
    <w:p w:rsidR="0001766C" w:rsidRPr="006B4558" w:rsidRDefault="0001766C" w:rsidP="00FB105D">
      <w:pPr>
        <w:pStyle w:val="ListParagraph"/>
        <w:numPr>
          <w:ilvl w:val="1"/>
          <w:numId w:val="72"/>
        </w:numPr>
        <w:ind w:left="720"/>
      </w:pPr>
      <w:r w:rsidRPr="006B4558">
        <w:t>Complete “Who’s Who in the Book of Genesis</w:t>
      </w:r>
      <w:proofErr w:type="gramStart"/>
      <w:r w:rsidRPr="006B4558">
        <w:t xml:space="preserve">” </w:t>
      </w:r>
      <w:r w:rsidR="002051C8">
        <w:t>.</w:t>
      </w:r>
      <w:proofErr w:type="gramEnd"/>
    </w:p>
    <w:p w:rsidR="005A69C2" w:rsidRPr="006B4558" w:rsidRDefault="002051C8" w:rsidP="00FB105D">
      <w:pPr>
        <w:pStyle w:val="ListParagraph"/>
        <w:numPr>
          <w:ilvl w:val="1"/>
          <w:numId w:val="72"/>
        </w:numPr>
        <w:ind w:left="720"/>
      </w:pPr>
      <w:r>
        <w:t>Read Genesis Chapters 1-15</w:t>
      </w:r>
      <w:r w:rsidR="00C92F3B" w:rsidRPr="006B4558">
        <w:t xml:space="preserve"> and compose a question</w:t>
      </w:r>
      <w:r w:rsidR="00F75082" w:rsidRPr="006B4558">
        <w:t xml:space="preserve"> and answer for each chapter.</w:t>
      </w:r>
    </w:p>
    <w:p w:rsidR="005A69C2" w:rsidRPr="006B4558" w:rsidRDefault="005A69C2" w:rsidP="00FB105D">
      <w:pPr>
        <w:ind w:left="360"/>
      </w:pPr>
    </w:p>
    <w:p w:rsidR="005A69C2" w:rsidRPr="00031222" w:rsidRDefault="005A69C2" w:rsidP="00FB105D">
      <w:pPr>
        <w:pStyle w:val="ListParagraph"/>
        <w:numPr>
          <w:ilvl w:val="0"/>
          <w:numId w:val="72"/>
        </w:numPr>
        <w:ind w:left="360"/>
        <w:rPr>
          <w:b/>
        </w:rPr>
      </w:pPr>
      <w:r w:rsidRPr="00031222">
        <w:rPr>
          <w:b/>
        </w:rPr>
        <w:t>LESSON 2</w:t>
      </w:r>
    </w:p>
    <w:p w:rsidR="00705412" w:rsidRPr="006B4558" w:rsidRDefault="0057755F" w:rsidP="00705412">
      <w:pPr>
        <w:pStyle w:val="ListParagraph"/>
        <w:numPr>
          <w:ilvl w:val="1"/>
          <w:numId w:val="72"/>
        </w:numPr>
        <w:ind w:left="720"/>
      </w:pPr>
      <w:r>
        <w:t>Study TEXTBOOK</w:t>
      </w:r>
      <w:r w:rsidR="00705412">
        <w:t xml:space="preserve">:  “Genesis, Session </w:t>
      </w:r>
      <w:r w:rsidR="00BA1395">
        <w:t>2</w:t>
      </w:r>
      <w:r w:rsidR="00BA1395">
        <w:t xml:space="preserve"> of 4</w:t>
      </w:r>
      <w:r w:rsidR="00705412">
        <w:t>”</w:t>
      </w:r>
    </w:p>
    <w:p w:rsidR="002051C8" w:rsidRPr="006B4558" w:rsidRDefault="002051C8" w:rsidP="002051C8">
      <w:pPr>
        <w:pStyle w:val="ListParagraph"/>
        <w:numPr>
          <w:ilvl w:val="1"/>
          <w:numId w:val="72"/>
        </w:numPr>
        <w:ind w:left="720"/>
      </w:pPr>
      <w:r w:rsidRPr="006B4558">
        <w:t>Comple</w:t>
      </w:r>
      <w:r>
        <w:t>te “Illustrations from Genesis”.</w:t>
      </w:r>
    </w:p>
    <w:p w:rsidR="005A69C2" w:rsidRPr="006B4558" w:rsidRDefault="002051C8" w:rsidP="00FB105D">
      <w:pPr>
        <w:pStyle w:val="ListParagraph"/>
        <w:numPr>
          <w:ilvl w:val="1"/>
          <w:numId w:val="72"/>
        </w:numPr>
        <w:ind w:left="720"/>
      </w:pPr>
      <w:r>
        <w:t>Read Genesis Chapters 16-30</w:t>
      </w:r>
      <w:r w:rsidR="005A69C2" w:rsidRPr="006B4558">
        <w:t xml:space="preserve"> and compose a question</w:t>
      </w:r>
      <w:r w:rsidR="00FB105D">
        <w:t xml:space="preserve"> and answer</w:t>
      </w:r>
      <w:r w:rsidR="005A69C2" w:rsidRPr="006B4558">
        <w:t xml:space="preserve"> for each </w:t>
      </w:r>
      <w:r w:rsidR="00FB105D">
        <w:t>chapter.</w:t>
      </w:r>
    </w:p>
    <w:p w:rsidR="005A69C2" w:rsidRPr="006B4558" w:rsidRDefault="005A69C2" w:rsidP="00FB105D">
      <w:pPr>
        <w:ind w:left="360"/>
      </w:pPr>
    </w:p>
    <w:p w:rsidR="005A69C2" w:rsidRPr="00031222" w:rsidRDefault="005A69C2" w:rsidP="00FB105D">
      <w:pPr>
        <w:pStyle w:val="ListParagraph"/>
        <w:numPr>
          <w:ilvl w:val="0"/>
          <w:numId w:val="72"/>
        </w:numPr>
        <w:ind w:left="360"/>
        <w:rPr>
          <w:b/>
        </w:rPr>
      </w:pPr>
      <w:r w:rsidRPr="00031222">
        <w:rPr>
          <w:b/>
        </w:rPr>
        <w:t>LESSON 3</w:t>
      </w:r>
    </w:p>
    <w:p w:rsidR="00705412" w:rsidRPr="006B4558" w:rsidRDefault="0057755F" w:rsidP="00705412">
      <w:pPr>
        <w:pStyle w:val="ListParagraph"/>
        <w:numPr>
          <w:ilvl w:val="1"/>
          <w:numId w:val="72"/>
        </w:numPr>
        <w:ind w:left="720"/>
      </w:pPr>
      <w:r>
        <w:t>Study TEXTBOOK</w:t>
      </w:r>
      <w:r w:rsidR="00705412">
        <w:t xml:space="preserve">:  “Genesis, Session </w:t>
      </w:r>
      <w:r w:rsidR="00BA1395">
        <w:t>3</w:t>
      </w:r>
      <w:r w:rsidR="00BA1395">
        <w:t xml:space="preserve"> of 4</w:t>
      </w:r>
      <w:r w:rsidR="00705412">
        <w:t>”</w:t>
      </w:r>
    </w:p>
    <w:p w:rsidR="005A69C2" w:rsidRPr="006B4558" w:rsidRDefault="005A69C2" w:rsidP="008550C5">
      <w:pPr>
        <w:pStyle w:val="ListParagraph"/>
        <w:numPr>
          <w:ilvl w:val="1"/>
          <w:numId w:val="72"/>
        </w:numPr>
        <w:ind w:left="720"/>
      </w:pPr>
      <w:r w:rsidRPr="006B4558">
        <w:t xml:space="preserve">Read Genesis Chapters </w:t>
      </w:r>
      <w:r w:rsidR="002051C8">
        <w:t>31</w:t>
      </w:r>
      <w:r w:rsidRPr="006B4558">
        <w:t>-</w:t>
      </w:r>
      <w:r w:rsidR="002051C8">
        <w:t>50</w:t>
      </w:r>
      <w:r w:rsidRPr="006B4558">
        <w:t xml:space="preserve"> and compose a question &amp; answer for each chapter:</w:t>
      </w:r>
    </w:p>
    <w:p w:rsidR="005A69C2" w:rsidRDefault="005A69C2" w:rsidP="008550C5">
      <w:pPr>
        <w:pStyle w:val="ListParagraph"/>
        <w:numPr>
          <w:ilvl w:val="1"/>
          <w:numId w:val="72"/>
        </w:numPr>
        <w:ind w:left="720"/>
      </w:pPr>
      <w:r w:rsidRPr="006B4558">
        <w:t>Comp</w:t>
      </w:r>
      <w:r w:rsidR="002051C8">
        <w:t>lete “Noah’s Ark Questionnaire”.</w:t>
      </w:r>
    </w:p>
    <w:p w:rsidR="002036F4" w:rsidRPr="006B4558" w:rsidRDefault="002036F4" w:rsidP="008550C5">
      <w:pPr>
        <w:pStyle w:val="ListParagraph"/>
        <w:numPr>
          <w:ilvl w:val="1"/>
          <w:numId w:val="72"/>
        </w:numPr>
        <w:ind w:left="720"/>
      </w:pPr>
      <w:r>
        <w:t>SECTION 1: Introduction &amp; Genesis Study Questions due.</w:t>
      </w:r>
    </w:p>
    <w:p w:rsidR="00C92F3B" w:rsidRPr="006B4558" w:rsidRDefault="00C92F3B" w:rsidP="00FB105D">
      <w:pPr>
        <w:ind w:left="360"/>
      </w:pPr>
    </w:p>
    <w:p w:rsidR="00C63DF3" w:rsidRPr="00031222" w:rsidRDefault="00C63DF3" w:rsidP="00FB105D">
      <w:pPr>
        <w:pStyle w:val="ListParagraph"/>
        <w:numPr>
          <w:ilvl w:val="0"/>
          <w:numId w:val="72"/>
        </w:numPr>
        <w:ind w:left="360"/>
        <w:rPr>
          <w:b/>
        </w:rPr>
      </w:pPr>
      <w:r w:rsidRPr="00031222">
        <w:rPr>
          <w:b/>
        </w:rPr>
        <w:t>LESSON 4</w:t>
      </w:r>
    </w:p>
    <w:p w:rsidR="00BA1395" w:rsidRPr="006B4558" w:rsidRDefault="0057755F" w:rsidP="00BA1395">
      <w:pPr>
        <w:pStyle w:val="ListParagraph"/>
        <w:numPr>
          <w:ilvl w:val="1"/>
          <w:numId w:val="72"/>
        </w:numPr>
        <w:ind w:left="720"/>
      </w:pPr>
      <w:r>
        <w:t>Study TEXTBOOK</w:t>
      </w:r>
      <w:r w:rsidR="00BA1395">
        <w:t>:  “Genesis, Session</w:t>
      </w:r>
      <w:r w:rsidR="00BA1395">
        <w:t xml:space="preserve"> 4</w:t>
      </w:r>
      <w:r w:rsidR="00BA1395">
        <w:t xml:space="preserve"> of 4”</w:t>
      </w:r>
    </w:p>
    <w:p w:rsidR="00C63DF3" w:rsidRDefault="00C63DF3" w:rsidP="008550C5">
      <w:pPr>
        <w:pStyle w:val="ListParagraph"/>
        <w:numPr>
          <w:ilvl w:val="1"/>
          <w:numId w:val="72"/>
        </w:numPr>
        <w:ind w:left="720"/>
      </w:pPr>
      <w:r w:rsidRPr="006B4558">
        <w:t>Answer the following question in a 200-400 word essay:  “How do we see the conflict between Isaac and Ishmael continuing today? (Refer to PAGE 23 of TEXTBOOK: V. Abraham C.)</w:t>
      </w:r>
      <w:r w:rsidR="00CC3D31">
        <w:t xml:space="preserve"> </w:t>
      </w:r>
    </w:p>
    <w:p w:rsidR="00B913D5" w:rsidRDefault="00B913D5" w:rsidP="00B913D5">
      <w:pPr>
        <w:pStyle w:val="ListParagraph"/>
        <w:numPr>
          <w:ilvl w:val="1"/>
          <w:numId w:val="72"/>
        </w:numPr>
        <w:ind w:left="720"/>
      </w:pPr>
      <w:r w:rsidRPr="006B4558">
        <w:t xml:space="preserve">Read </w:t>
      </w:r>
      <w:r>
        <w:t>Exodus</w:t>
      </w:r>
      <w:r w:rsidRPr="006B4558">
        <w:t xml:space="preserve"> </w:t>
      </w:r>
      <w:r>
        <w:t>1-15</w:t>
      </w:r>
      <w:r w:rsidRPr="006B4558">
        <w:t xml:space="preserve"> and compose a question &amp; answer for each chapter:</w:t>
      </w:r>
    </w:p>
    <w:p w:rsidR="002036F4" w:rsidRDefault="002036F4" w:rsidP="002036F4">
      <w:pPr>
        <w:pStyle w:val="ListParagraph"/>
        <w:numPr>
          <w:ilvl w:val="1"/>
          <w:numId w:val="72"/>
        </w:numPr>
        <w:ind w:left="720"/>
      </w:pPr>
      <w:r>
        <w:t xml:space="preserve">SECTION 1: Introduction &amp; Genesis </w:t>
      </w:r>
      <w:r>
        <w:t>Quiz</w:t>
      </w:r>
      <w:r>
        <w:t xml:space="preserve"> due.</w:t>
      </w:r>
    </w:p>
    <w:p w:rsidR="00CC3D31" w:rsidRPr="006B4558" w:rsidRDefault="00CC3D31" w:rsidP="002036F4">
      <w:pPr>
        <w:pStyle w:val="ListParagraph"/>
        <w:numPr>
          <w:ilvl w:val="1"/>
          <w:numId w:val="72"/>
        </w:numPr>
        <w:ind w:left="720"/>
      </w:pPr>
      <w:r w:rsidRPr="006B4558">
        <w:t>Personality Report</w:t>
      </w:r>
      <w:r>
        <w:t xml:space="preserve"> </w:t>
      </w:r>
      <w:r w:rsidRPr="006B4558">
        <w:t>Due</w:t>
      </w:r>
      <w:r>
        <w:t>.</w:t>
      </w:r>
    </w:p>
    <w:p w:rsidR="00C63DF3" w:rsidRPr="006B4558" w:rsidRDefault="00C63DF3" w:rsidP="00FB105D">
      <w:pPr>
        <w:ind w:left="360"/>
      </w:pPr>
    </w:p>
    <w:p w:rsidR="00C63DF3" w:rsidRPr="00031222" w:rsidRDefault="00C63DF3" w:rsidP="00FB105D">
      <w:pPr>
        <w:pStyle w:val="ListParagraph"/>
        <w:numPr>
          <w:ilvl w:val="0"/>
          <w:numId w:val="72"/>
        </w:numPr>
        <w:ind w:left="360"/>
        <w:rPr>
          <w:b/>
        </w:rPr>
      </w:pPr>
      <w:r w:rsidRPr="00031222">
        <w:rPr>
          <w:b/>
        </w:rPr>
        <w:t>LESSON 5</w:t>
      </w:r>
    </w:p>
    <w:p w:rsidR="00DF782B" w:rsidRPr="006B4558" w:rsidRDefault="0057755F" w:rsidP="00DF782B">
      <w:pPr>
        <w:pStyle w:val="ListParagraph"/>
        <w:numPr>
          <w:ilvl w:val="1"/>
          <w:numId w:val="72"/>
        </w:numPr>
        <w:ind w:left="720"/>
      </w:pPr>
      <w:r>
        <w:t>Study TEXTBOOK</w:t>
      </w:r>
      <w:r w:rsidR="00DF782B">
        <w:t>:  “</w:t>
      </w:r>
      <w:r w:rsidR="00DF782B">
        <w:t>Exodus</w:t>
      </w:r>
      <w:r w:rsidR="00DF782B">
        <w:t>, Session</w:t>
      </w:r>
      <w:r w:rsidR="00DF782B">
        <w:t xml:space="preserve"> 1</w:t>
      </w:r>
      <w:r w:rsidR="00DF782B">
        <w:t xml:space="preserve"> of </w:t>
      </w:r>
      <w:r w:rsidR="00DF782B">
        <w:t>3</w:t>
      </w:r>
      <w:r w:rsidR="00DF782B">
        <w:t>”</w:t>
      </w:r>
      <w:r w:rsidR="00DF782B">
        <w:t>.</w:t>
      </w:r>
    </w:p>
    <w:p w:rsidR="00B913D5" w:rsidRPr="006B4558" w:rsidRDefault="00B913D5" w:rsidP="00B913D5">
      <w:pPr>
        <w:pStyle w:val="ListParagraph"/>
        <w:numPr>
          <w:ilvl w:val="1"/>
          <w:numId w:val="72"/>
        </w:numPr>
        <w:ind w:left="720"/>
      </w:pPr>
      <w:r w:rsidRPr="006B4558">
        <w:t xml:space="preserve">Read </w:t>
      </w:r>
      <w:r>
        <w:t>Exodus</w:t>
      </w:r>
      <w:r w:rsidRPr="006B4558">
        <w:t xml:space="preserve"> </w:t>
      </w:r>
      <w:r>
        <w:t>16-30</w:t>
      </w:r>
      <w:r w:rsidRPr="006B4558">
        <w:t xml:space="preserve"> and compose a question &amp; answer for each chapter:</w:t>
      </w:r>
    </w:p>
    <w:p w:rsidR="00C63DF3" w:rsidRPr="006B4558" w:rsidRDefault="00C63DF3" w:rsidP="00FB105D">
      <w:pPr>
        <w:ind w:left="360"/>
      </w:pPr>
    </w:p>
    <w:p w:rsidR="00C63DF3" w:rsidRPr="00031222" w:rsidRDefault="00C63DF3" w:rsidP="00FB105D">
      <w:pPr>
        <w:pStyle w:val="ListParagraph"/>
        <w:numPr>
          <w:ilvl w:val="0"/>
          <w:numId w:val="72"/>
        </w:numPr>
        <w:ind w:left="360"/>
        <w:rPr>
          <w:b/>
        </w:rPr>
      </w:pPr>
      <w:r w:rsidRPr="00031222">
        <w:rPr>
          <w:b/>
        </w:rPr>
        <w:t>LESSON 6</w:t>
      </w:r>
    </w:p>
    <w:p w:rsidR="00C63DF3" w:rsidRPr="006B4558" w:rsidRDefault="0057755F" w:rsidP="00DF782B">
      <w:pPr>
        <w:pStyle w:val="ListParagraph"/>
        <w:numPr>
          <w:ilvl w:val="1"/>
          <w:numId w:val="72"/>
        </w:numPr>
        <w:ind w:left="720"/>
      </w:pPr>
      <w:r>
        <w:t>Study TEXTBOOK</w:t>
      </w:r>
      <w:r w:rsidR="00DF782B">
        <w:t xml:space="preserve">:  “Exodus, Session </w:t>
      </w:r>
      <w:r w:rsidR="00DF782B">
        <w:t>2</w:t>
      </w:r>
      <w:r w:rsidR="00DF782B">
        <w:t xml:space="preserve"> of 3”</w:t>
      </w:r>
      <w:proofErr w:type="gramStart"/>
      <w:r w:rsidR="00DF782B">
        <w:t>.</w:t>
      </w:r>
      <w:r w:rsidR="00C63DF3" w:rsidRPr="006B4558">
        <w:t>.</w:t>
      </w:r>
      <w:proofErr w:type="gramEnd"/>
    </w:p>
    <w:p w:rsidR="00B913D5" w:rsidRDefault="00B913D5" w:rsidP="00B913D5">
      <w:pPr>
        <w:pStyle w:val="ListParagraph"/>
        <w:numPr>
          <w:ilvl w:val="1"/>
          <w:numId w:val="72"/>
        </w:numPr>
        <w:ind w:left="720"/>
      </w:pPr>
      <w:r w:rsidRPr="006B4558">
        <w:t xml:space="preserve">Read </w:t>
      </w:r>
      <w:r>
        <w:t>Exodus</w:t>
      </w:r>
      <w:r w:rsidRPr="006B4558">
        <w:t xml:space="preserve"> </w:t>
      </w:r>
      <w:r>
        <w:t>31-40</w:t>
      </w:r>
      <w:r w:rsidRPr="006B4558">
        <w:t xml:space="preserve"> and compose a question &amp; answer for each chapter</w:t>
      </w:r>
      <w:r w:rsidR="002036F4">
        <w:t>.</w:t>
      </w:r>
    </w:p>
    <w:p w:rsidR="002036F4" w:rsidRPr="006B4558" w:rsidRDefault="00F27106" w:rsidP="002036F4">
      <w:pPr>
        <w:pStyle w:val="ListParagraph"/>
        <w:numPr>
          <w:ilvl w:val="1"/>
          <w:numId w:val="72"/>
        </w:numPr>
        <w:ind w:left="720"/>
      </w:pPr>
      <w:r>
        <w:t>SECTION 2</w:t>
      </w:r>
      <w:r w:rsidR="002036F4">
        <w:t xml:space="preserve">: </w:t>
      </w:r>
      <w:r>
        <w:t>Exodus</w:t>
      </w:r>
      <w:r w:rsidR="002036F4">
        <w:t xml:space="preserve"> Study Questions due.</w:t>
      </w:r>
    </w:p>
    <w:p w:rsidR="00C63DF3" w:rsidRPr="006B4558" w:rsidRDefault="00C63DF3" w:rsidP="00FB105D">
      <w:pPr>
        <w:ind w:left="360"/>
      </w:pPr>
    </w:p>
    <w:p w:rsidR="00C63DF3" w:rsidRPr="00031222" w:rsidRDefault="00C63DF3" w:rsidP="00FB105D">
      <w:pPr>
        <w:pStyle w:val="ListParagraph"/>
        <w:numPr>
          <w:ilvl w:val="0"/>
          <w:numId w:val="72"/>
        </w:numPr>
        <w:ind w:left="360"/>
        <w:rPr>
          <w:b/>
        </w:rPr>
      </w:pPr>
      <w:r w:rsidRPr="00031222">
        <w:rPr>
          <w:b/>
        </w:rPr>
        <w:t>LESSON 7</w:t>
      </w:r>
    </w:p>
    <w:p w:rsidR="00DF782B" w:rsidRPr="006B4558" w:rsidRDefault="0057755F" w:rsidP="00DF782B">
      <w:pPr>
        <w:pStyle w:val="ListParagraph"/>
        <w:numPr>
          <w:ilvl w:val="1"/>
          <w:numId w:val="72"/>
        </w:numPr>
        <w:ind w:left="720"/>
      </w:pPr>
      <w:r>
        <w:t>Study TEXTBOOK</w:t>
      </w:r>
      <w:r w:rsidR="00DF782B">
        <w:t xml:space="preserve">:  “Exodus, Session </w:t>
      </w:r>
      <w:r w:rsidR="00DF782B">
        <w:t>3</w:t>
      </w:r>
      <w:r w:rsidR="00DF782B">
        <w:t xml:space="preserve"> of 3”.</w:t>
      </w:r>
    </w:p>
    <w:p w:rsidR="00B913D5" w:rsidRDefault="00B913D5" w:rsidP="00B913D5">
      <w:pPr>
        <w:pStyle w:val="ListParagraph"/>
        <w:numPr>
          <w:ilvl w:val="1"/>
          <w:numId w:val="72"/>
        </w:numPr>
        <w:ind w:left="720"/>
      </w:pPr>
      <w:r w:rsidRPr="006B4558">
        <w:t xml:space="preserve">Read </w:t>
      </w:r>
      <w:r>
        <w:t>Leviticus</w:t>
      </w:r>
      <w:r w:rsidRPr="006B4558">
        <w:t xml:space="preserve"> </w:t>
      </w:r>
      <w:r>
        <w:t>1-15</w:t>
      </w:r>
      <w:r w:rsidRPr="006B4558">
        <w:t xml:space="preserve"> and compose a question &amp; answer for each chapter</w:t>
      </w:r>
      <w:r w:rsidR="002036F4">
        <w:t>.</w:t>
      </w:r>
    </w:p>
    <w:p w:rsidR="002036F4" w:rsidRDefault="00F27106" w:rsidP="002036F4">
      <w:pPr>
        <w:pStyle w:val="ListParagraph"/>
        <w:numPr>
          <w:ilvl w:val="1"/>
          <w:numId w:val="72"/>
        </w:numPr>
        <w:ind w:left="720"/>
      </w:pPr>
      <w:r>
        <w:t>SECTION 2</w:t>
      </w:r>
      <w:r w:rsidR="002036F4">
        <w:t xml:space="preserve">: </w:t>
      </w:r>
      <w:r>
        <w:t>Exodus Quiz</w:t>
      </w:r>
      <w:r w:rsidR="002036F4">
        <w:t xml:space="preserve"> due.</w:t>
      </w:r>
    </w:p>
    <w:p w:rsidR="00B126F1" w:rsidRPr="006B4558" w:rsidRDefault="00B126F1" w:rsidP="00B126F1">
      <w:pPr>
        <w:pStyle w:val="ListParagraph"/>
        <w:numPr>
          <w:ilvl w:val="1"/>
          <w:numId w:val="72"/>
        </w:numPr>
        <w:ind w:left="720"/>
      </w:pPr>
      <w:r w:rsidRPr="006B4558">
        <w:t xml:space="preserve">Exodus Sermon assignment </w:t>
      </w:r>
      <w:r>
        <w:t>due</w:t>
      </w:r>
      <w:r w:rsidRPr="006B4558">
        <w:t>.</w:t>
      </w:r>
    </w:p>
    <w:p w:rsidR="00C63DF3" w:rsidRPr="006B4558" w:rsidRDefault="00C63DF3" w:rsidP="00FB105D">
      <w:pPr>
        <w:ind w:left="360"/>
      </w:pPr>
    </w:p>
    <w:p w:rsidR="00C63DF3" w:rsidRPr="00031222" w:rsidRDefault="00C63DF3" w:rsidP="00FB105D">
      <w:pPr>
        <w:pStyle w:val="ListParagraph"/>
        <w:numPr>
          <w:ilvl w:val="0"/>
          <w:numId w:val="72"/>
        </w:numPr>
        <w:ind w:left="360"/>
        <w:rPr>
          <w:b/>
        </w:rPr>
      </w:pPr>
      <w:r w:rsidRPr="00031222">
        <w:rPr>
          <w:b/>
        </w:rPr>
        <w:lastRenderedPageBreak/>
        <w:t>LESSON 8</w:t>
      </w:r>
    </w:p>
    <w:p w:rsidR="00CF787B" w:rsidRPr="006B4558" w:rsidRDefault="0057755F" w:rsidP="00CF787B">
      <w:pPr>
        <w:pStyle w:val="ListParagraph"/>
        <w:numPr>
          <w:ilvl w:val="1"/>
          <w:numId w:val="72"/>
        </w:numPr>
        <w:ind w:left="720"/>
      </w:pPr>
      <w:r>
        <w:t>Study TEXTBOOK</w:t>
      </w:r>
      <w:r w:rsidR="00CF787B">
        <w:t>:  “</w:t>
      </w:r>
      <w:r w:rsidR="00CF787B">
        <w:t>Leviticus</w:t>
      </w:r>
      <w:r w:rsidR="00CF787B">
        <w:t xml:space="preserve">, Session 1 of </w:t>
      </w:r>
      <w:r w:rsidR="00CF787B">
        <w:t>2</w:t>
      </w:r>
      <w:r w:rsidR="00CF787B">
        <w:t>”.</w:t>
      </w:r>
    </w:p>
    <w:p w:rsidR="00C63DF3" w:rsidRPr="006B4558" w:rsidRDefault="00C63DF3" w:rsidP="008550C5">
      <w:pPr>
        <w:pStyle w:val="ListParagraph"/>
        <w:numPr>
          <w:ilvl w:val="1"/>
          <w:numId w:val="72"/>
        </w:numPr>
        <w:ind w:left="720"/>
      </w:pPr>
      <w:r w:rsidRPr="006B4558">
        <w:t>Complete Study Questions on the following two pages.</w:t>
      </w:r>
      <w:r w:rsidR="00F27106">
        <w:t xml:space="preserve"> </w:t>
      </w:r>
    </w:p>
    <w:p w:rsidR="00C63DF3" w:rsidRPr="006B4558" w:rsidRDefault="00C63DF3" w:rsidP="008550C5">
      <w:pPr>
        <w:pStyle w:val="ListParagraph"/>
        <w:numPr>
          <w:ilvl w:val="1"/>
          <w:numId w:val="72"/>
        </w:numPr>
        <w:ind w:left="720"/>
      </w:pPr>
      <w:r w:rsidRPr="006B4558">
        <w:t>Chose a text and prep</w:t>
      </w:r>
      <w:r w:rsidR="00CC3D31">
        <w:t>are a sermon from out of Exodus</w:t>
      </w:r>
      <w:r w:rsidR="009E73BE">
        <w:t xml:space="preserve"> </w:t>
      </w:r>
      <w:r w:rsidR="00CC3D31">
        <w:t>Due.</w:t>
      </w:r>
    </w:p>
    <w:p w:rsidR="00B913D5" w:rsidRPr="006B4558" w:rsidRDefault="00B913D5" w:rsidP="00B913D5">
      <w:pPr>
        <w:pStyle w:val="ListParagraph"/>
        <w:numPr>
          <w:ilvl w:val="1"/>
          <w:numId w:val="72"/>
        </w:numPr>
        <w:ind w:left="720"/>
      </w:pPr>
      <w:r w:rsidRPr="006B4558">
        <w:t xml:space="preserve">Read </w:t>
      </w:r>
      <w:r>
        <w:t>Leviticus</w:t>
      </w:r>
      <w:r>
        <w:t xml:space="preserve"> 16-</w:t>
      </w:r>
      <w:r w:rsidR="009E73BE">
        <w:t>27</w:t>
      </w:r>
      <w:r w:rsidRPr="006B4558">
        <w:t xml:space="preserve"> and compose a question &amp; answer for each chapter:</w:t>
      </w:r>
    </w:p>
    <w:p w:rsidR="00C63DF3" w:rsidRPr="006B4558" w:rsidRDefault="00C63DF3" w:rsidP="00FB105D">
      <w:pPr>
        <w:ind w:left="360"/>
      </w:pPr>
    </w:p>
    <w:p w:rsidR="00C63DF3" w:rsidRPr="00031222" w:rsidRDefault="00C63DF3" w:rsidP="00FB105D">
      <w:pPr>
        <w:pStyle w:val="ListParagraph"/>
        <w:numPr>
          <w:ilvl w:val="0"/>
          <w:numId w:val="72"/>
        </w:numPr>
        <w:ind w:left="360"/>
        <w:rPr>
          <w:b/>
        </w:rPr>
      </w:pPr>
      <w:r w:rsidRPr="00031222">
        <w:rPr>
          <w:b/>
        </w:rPr>
        <w:t>LESSON 9</w:t>
      </w:r>
    </w:p>
    <w:p w:rsidR="00C63DF3" w:rsidRPr="006B4558" w:rsidRDefault="0057755F" w:rsidP="00B15CDC">
      <w:pPr>
        <w:pStyle w:val="ListParagraph"/>
        <w:numPr>
          <w:ilvl w:val="1"/>
          <w:numId w:val="72"/>
        </w:numPr>
        <w:ind w:left="720"/>
      </w:pPr>
      <w:r>
        <w:t>Study TEXTBOOK</w:t>
      </w:r>
      <w:r w:rsidR="00CF787B">
        <w:t xml:space="preserve">:  “Leviticus, Session </w:t>
      </w:r>
      <w:r w:rsidR="00CF787B">
        <w:t>2</w:t>
      </w:r>
      <w:r w:rsidR="00CF787B">
        <w:t xml:space="preserve"> of 2”</w:t>
      </w:r>
      <w:proofErr w:type="gramStart"/>
      <w:r w:rsidR="00CF787B">
        <w:t>.</w:t>
      </w:r>
      <w:r w:rsidR="00C63DF3" w:rsidRPr="006B4558">
        <w:t>.</w:t>
      </w:r>
      <w:proofErr w:type="gramEnd"/>
    </w:p>
    <w:p w:rsidR="00C63DF3" w:rsidRPr="006B4558" w:rsidRDefault="00C63DF3" w:rsidP="008550C5">
      <w:pPr>
        <w:pStyle w:val="ListParagraph"/>
        <w:numPr>
          <w:ilvl w:val="1"/>
          <w:numId w:val="72"/>
        </w:numPr>
        <w:ind w:left="720"/>
      </w:pPr>
      <w:r w:rsidRPr="006B4558">
        <w:t>Give Personality Report orally.</w:t>
      </w:r>
    </w:p>
    <w:p w:rsidR="00043080" w:rsidRDefault="00043080" w:rsidP="00043080">
      <w:pPr>
        <w:pStyle w:val="ListParagraph"/>
        <w:numPr>
          <w:ilvl w:val="1"/>
          <w:numId w:val="72"/>
        </w:numPr>
        <w:ind w:left="720"/>
      </w:pPr>
      <w:r w:rsidRPr="006B4558">
        <w:t xml:space="preserve">Read </w:t>
      </w:r>
      <w:r>
        <w:t>Numbers 1-15</w:t>
      </w:r>
      <w:r w:rsidRPr="006B4558">
        <w:t xml:space="preserve"> and compose a question &amp; answer for each chapter</w:t>
      </w:r>
      <w:r w:rsidR="00CF05DC">
        <w:t>.</w:t>
      </w:r>
    </w:p>
    <w:p w:rsidR="00CF05DC" w:rsidRDefault="00CF05DC" w:rsidP="00CF05DC">
      <w:pPr>
        <w:pStyle w:val="ListParagraph"/>
        <w:numPr>
          <w:ilvl w:val="1"/>
          <w:numId w:val="72"/>
        </w:numPr>
        <w:ind w:left="720"/>
      </w:pPr>
      <w:r>
        <w:t>SECTION 3</w:t>
      </w:r>
      <w:r>
        <w:t xml:space="preserve">: </w:t>
      </w:r>
      <w:r>
        <w:t>Leviticus Study</w:t>
      </w:r>
      <w:r>
        <w:t xml:space="preserve"> Questions due.</w:t>
      </w:r>
    </w:p>
    <w:p w:rsidR="007A33DF" w:rsidRPr="006B4558" w:rsidRDefault="007A33DF" w:rsidP="007A33DF">
      <w:pPr>
        <w:pStyle w:val="ListParagraph"/>
        <w:numPr>
          <w:ilvl w:val="1"/>
          <w:numId w:val="72"/>
        </w:numPr>
        <w:ind w:left="720"/>
      </w:pPr>
      <w:r w:rsidRPr="006B4558">
        <w:t>Answer the following question in approximately 250 words. (Count does not include required supportive Scriptures.): How can an unholy person approach a holy God?</w:t>
      </w:r>
    </w:p>
    <w:p w:rsidR="00C63DF3" w:rsidRPr="006B4558" w:rsidRDefault="00C63DF3" w:rsidP="00FB105D">
      <w:pPr>
        <w:ind w:left="360"/>
      </w:pPr>
    </w:p>
    <w:p w:rsidR="00C63DF3" w:rsidRPr="002051C8" w:rsidRDefault="00C63DF3" w:rsidP="00FB105D">
      <w:pPr>
        <w:pStyle w:val="ListParagraph"/>
        <w:numPr>
          <w:ilvl w:val="0"/>
          <w:numId w:val="72"/>
        </w:numPr>
        <w:ind w:left="360"/>
        <w:rPr>
          <w:b/>
        </w:rPr>
      </w:pPr>
      <w:r w:rsidRPr="002051C8">
        <w:rPr>
          <w:b/>
        </w:rPr>
        <w:t>LESSON 10</w:t>
      </w:r>
    </w:p>
    <w:p w:rsidR="00CF787B" w:rsidRPr="006B4558" w:rsidRDefault="0057755F" w:rsidP="00CF787B">
      <w:pPr>
        <w:pStyle w:val="ListParagraph"/>
        <w:numPr>
          <w:ilvl w:val="1"/>
          <w:numId w:val="72"/>
        </w:numPr>
        <w:ind w:left="720"/>
      </w:pPr>
      <w:r>
        <w:t>Study TEXTBOOK</w:t>
      </w:r>
      <w:r w:rsidR="00CF787B">
        <w:t>:  “</w:t>
      </w:r>
      <w:r w:rsidR="00CF787B">
        <w:t>Numbers</w:t>
      </w:r>
      <w:r w:rsidR="00CF787B">
        <w:t>, Session 1 of 2”.</w:t>
      </w:r>
    </w:p>
    <w:p w:rsidR="00043080" w:rsidRDefault="00043080" w:rsidP="00043080">
      <w:pPr>
        <w:pStyle w:val="ListParagraph"/>
        <w:numPr>
          <w:ilvl w:val="1"/>
          <w:numId w:val="72"/>
        </w:numPr>
        <w:ind w:left="720"/>
      </w:pPr>
      <w:r w:rsidRPr="006B4558">
        <w:t xml:space="preserve">Read </w:t>
      </w:r>
      <w:r>
        <w:t>Numbers 1</w:t>
      </w:r>
      <w:r>
        <w:t>5-36</w:t>
      </w:r>
      <w:r w:rsidRPr="006B4558">
        <w:t xml:space="preserve"> and compose a question &amp; answer for each chapter</w:t>
      </w:r>
      <w:r>
        <w:t>.</w:t>
      </w:r>
    </w:p>
    <w:p w:rsidR="000E59C3" w:rsidRDefault="000E59C3" w:rsidP="000E59C3">
      <w:pPr>
        <w:pStyle w:val="ListParagraph"/>
        <w:numPr>
          <w:ilvl w:val="1"/>
          <w:numId w:val="72"/>
        </w:numPr>
        <w:ind w:left="720"/>
      </w:pPr>
      <w:r>
        <w:t xml:space="preserve">SECTION 3: Leviticus </w:t>
      </w:r>
      <w:r>
        <w:t>Quiz</w:t>
      </w:r>
      <w:r>
        <w:t xml:space="preserve"> due.</w:t>
      </w:r>
    </w:p>
    <w:p w:rsidR="00B126F1" w:rsidRPr="006B4558" w:rsidRDefault="00B126F1" w:rsidP="00B126F1">
      <w:pPr>
        <w:pStyle w:val="ListParagraph"/>
        <w:numPr>
          <w:ilvl w:val="1"/>
          <w:numId w:val="72"/>
        </w:numPr>
        <w:ind w:left="720"/>
      </w:pPr>
      <w:r w:rsidRPr="006B4558">
        <w:t>SECTION ASSIGNMENT: Holiness Hot Seat. This assignment is twofold:</w:t>
      </w:r>
    </w:p>
    <w:p w:rsidR="00B126F1" w:rsidRPr="006B4558" w:rsidRDefault="00B126F1" w:rsidP="00B126F1">
      <w:pPr>
        <w:pStyle w:val="ListParagraph"/>
        <w:numPr>
          <w:ilvl w:val="2"/>
          <w:numId w:val="72"/>
        </w:numPr>
        <w:ind w:left="900"/>
      </w:pPr>
      <w:r w:rsidRPr="006B4558">
        <w:t>Prepare 10 relevant questions on the topic of ‘holiness.’</w:t>
      </w:r>
    </w:p>
    <w:p w:rsidR="00B126F1" w:rsidRPr="006B4558" w:rsidRDefault="00B126F1" w:rsidP="00B126F1">
      <w:pPr>
        <w:pStyle w:val="ListParagraph"/>
        <w:numPr>
          <w:ilvl w:val="2"/>
          <w:numId w:val="72"/>
        </w:numPr>
        <w:ind w:left="900"/>
      </w:pPr>
      <w:r w:rsidRPr="006B4558">
        <w:t>Gather Scriptures and prepare solid biblical arguments in answer to these questions. Scriptures used are not limited to, but</w:t>
      </w:r>
      <w:r w:rsidR="008B54F9">
        <w:t xml:space="preserve"> should include, the Pentateuch </w:t>
      </w:r>
      <w:r>
        <w:t>Due</w:t>
      </w:r>
      <w:r w:rsidR="008B54F9">
        <w:t>.</w:t>
      </w:r>
    </w:p>
    <w:p w:rsidR="00782DD0" w:rsidRDefault="00782DD0" w:rsidP="00FB105D">
      <w:pPr>
        <w:ind w:left="360"/>
      </w:pPr>
    </w:p>
    <w:p w:rsidR="00C63DF3" w:rsidRPr="002051C8" w:rsidRDefault="00C63DF3" w:rsidP="0021169D">
      <w:pPr>
        <w:pStyle w:val="ListParagraph"/>
        <w:numPr>
          <w:ilvl w:val="0"/>
          <w:numId w:val="72"/>
        </w:numPr>
        <w:ind w:left="360"/>
        <w:rPr>
          <w:b/>
        </w:rPr>
      </w:pPr>
      <w:r w:rsidRPr="002051C8">
        <w:rPr>
          <w:b/>
        </w:rPr>
        <w:t>LESSON 11</w:t>
      </w:r>
    </w:p>
    <w:p w:rsidR="00CF787B" w:rsidRPr="006B4558" w:rsidRDefault="0057755F" w:rsidP="00CF787B">
      <w:pPr>
        <w:pStyle w:val="ListParagraph"/>
        <w:numPr>
          <w:ilvl w:val="1"/>
          <w:numId w:val="72"/>
        </w:numPr>
        <w:ind w:left="720"/>
      </w:pPr>
      <w:r>
        <w:t>Study TEXTBOOK</w:t>
      </w:r>
      <w:r w:rsidR="00CF787B">
        <w:t>:  “</w:t>
      </w:r>
      <w:r w:rsidR="00CF787B">
        <w:t>Numbers</w:t>
      </w:r>
      <w:r w:rsidR="00CF787B">
        <w:t xml:space="preserve">, Session </w:t>
      </w:r>
      <w:r w:rsidR="00CF787B">
        <w:t>2</w:t>
      </w:r>
      <w:r w:rsidR="00CF787B">
        <w:t xml:space="preserve"> of 2”.</w:t>
      </w:r>
    </w:p>
    <w:p w:rsidR="00043080" w:rsidRDefault="00043080" w:rsidP="00043080">
      <w:pPr>
        <w:pStyle w:val="ListParagraph"/>
        <w:numPr>
          <w:ilvl w:val="1"/>
          <w:numId w:val="72"/>
        </w:numPr>
        <w:ind w:left="720"/>
      </w:pPr>
      <w:r w:rsidRPr="006B4558">
        <w:t xml:space="preserve">Read </w:t>
      </w:r>
      <w:r w:rsidR="00732EB3">
        <w:t xml:space="preserve">Deuteronomy 1-17 </w:t>
      </w:r>
      <w:r w:rsidRPr="006B4558">
        <w:t>and compose a question &amp; answer for each chapter</w:t>
      </w:r>
      <w:r>
        <w:t>.</w:t>
      </w:r>
    </w:p>
    <w:p w:rsidR="00B15CDC" w:rsidRPr="006B4558" w:rsidRDefault="00B15CDC" w:rsidP="00B15CDC">
      <w:pPr>
        <w:pStyle w:val="ListParagraph"/>
        <w:numPr>
          <w:ilvl w:val="1"/>
          <w:numId w:val="72"/>
        </w:numPr>
        <w:ind w:left="720"/>
      </w:pPr>
      <w:r>
        <w:t xml:space="preserve">SECTION </w:t>
      </w:r>
      <w:r>
        <w:t>4</w:t>
      </w:r>
      <w:r>
        <w:t xml:space="preserve">: </w:t>
      </w:r>
      <w:r>
        <w:t>Numbers</w:t>
      </w:r>
      <w:r>
        <w:t xml:space="preserve"> Study Questions due.</w:t>
      </w:r>
    </w:p>
    <w:p w:rsidR="00C63DF3" w:rsidRPr="006B4558" w:rsidRDefault="00C63DF3" w:rsidP="00FB105D">
      <w:pPr>
        <w:ind w:left="360"/>
      </w:pPr>
    </w:p>
    <w:p w:rsidR="00C63DF3" w:rsidRPr="002051C8" w:rsidRDefault="00C63DF3" w:rsidP="00FB105D">
      <w:pPr>
        <w:pStyle w:val="ListParagraph"/>
        <w:numPr>
          <w:ilvl w:val="0"/>
          <w:numId w:val="72"/>
        </w:numPr>
        <w:ind w:left="360"/>
        <w:rPr>
          <w:b/>
        </w:rPr>
      </w:pPr>
      <w:r w:rsidRPr="002051C8">
        <w:rPr>
          <w:b/>
        </w:rPr>
        <w:t>LESSON 12</w:t>
      </w:r>
    </w:p>
    <w:p w:rsidR="00CF787B" w:rsidRPr="006B4558" w:rsidRDefault="0057755F" w:rsidP="00CF787B">
      <w:pPr>
        <w:pStyle w:val="ListParagraph"/>
        <w:numPr>
          <w:ilvl w:val="1"/>
          <w:numId w:val="72"/>
        </w:numPr>
        <w:ind w:left="720"/>
      </w:pPr>
      <w:r>
        <w:t>Study TEXTBOOK</w:t>
      </w:r>
      <w:r w:rsidR="00CF787B">
        <w:t>:  “</w:t>
      </w:r>
      <w:r w:rsidR="00CF787B">
        <w:t>Deuteronomy</w:t>
      </w:r>
      <w:r w:rsidR="00CF787B">
        <w:t>”.</w:t>
      </w:r>
    </w:p>
    <w:p w:rsidR="00B969CB" w:rsidRPr="006B4558" w:rsidRDefault="00B969CB" w:rsidP="00B969CB">
      <w:pPr>
        <w:pStyle w:val="ListParagraph"/>
        <w:numPr>
          <w:ilvl w:val="1"/>
          <w:numId w:val="72"/>
        </w:numPr>
        <w:ind w:left="720"/>
      </w:pPr>
      <w:r w:rsidRPr="006B4558">
        <w:t xml:space="preserve">Read </w:t>
      </w:r>
      <w:r>
        <w:t xml:space="preserve">Deuteronomy </w:t>
      </w:r>
      <w:r>
        <w:t>17</w:t>
      </w:r>
      <w:r>
        <w:t>-34</w:t>
      </w:r>
      <w:r>
        <w:t xml:space="preserve"> </w:t>
      </w:r>
      <w:r w:rsidRPr="006B4558">
        <w:t>and compose a question &amp; answer for each chapter</w:t>
      </w:r>
      <w:r>
        <w:t>.</w:t>
      </w:r>
    </w:p>
    <w:p w:rsidR="00B15CDC" w:rsidRPr="006B4558" w:rsidRDefault="00B15CDC" w:rsidP="00B15CDC">
      <w:pPr>
        <w:pStyle w:val="ListParagraph"/>
        <w:numPr>
          <w:ilvl w:val="1"/>
          <w:numId w:val="72"/>
        </w:numPr>
        <w:ind w:left="720"/>
      </w:pPr>
      <w:r>
        <w:t xml:space="preserve">SECTION </w:t>
      </w:r>
      <w:r>
        <w:t>4</w:t>
      </w:r>
      <w:r>
        <w:t xml:space="preserve">: </w:t>
      </w:r>
      <w:r>
        <w:t>Numbers Quiz</w:t>
      </w:r>
      <w:r>
        <w:t xml:space="preserve"> due.</w:t>
      </w:r>
    </w:p>
    <w:p w:rsidR="00C63DF3" w:rsidRDefault="00B15CDC" w:rsidP="006A4C0F">
      <w:pPr>
        <w:pStyle w:val="ListParagraph"/>
        <w:numPr>
          <w:ilvl w:val="1"/>
          <w:numId w:val="72"/>
        </w:numPr>
        <w:ind w:left="720"/>
      </w:pPr>
      <w:r>
        <w:t>SECTION 5: Deuteronomy Study Questions due.</w:t>
      </w:r>
    </w:p>
    <w:p w:rsidR="001C07A0" w:rsidRPr="006B4558" w:rsidRDefault="001C07A0" w:rsidP="001C07A0">
      <w:pPr>
        <w:ind w:left="360"/>
      </w:pPr>
    </w:p>
    <w:p w:rsidR="001C07A0" w:rsidRPr="00065B4D" w:rsidRDefault="00065B4D" w:rsidP="00065B4D">
      <w:pPr>
        <w:rPr>
          <w:b/>
        </w:rPr>
      </w:pPr>
      <w:r w:rsidRPr="00065B4D">
        <w:rPr>
          <w:b/>
        </w:rPr>
        <w:t>FOLLOW UP</w:t>
      </w:r>
    </w:p>
    <w:p w:rsidR="001C07A0" w:rsidRDefault="00B15CDC" w:rsidP="00065B4D">
      <w:pPr>
        <w:pStyle w:val="ListParagraph"/>
        <w:numPr>
          <w:ilvl w:val="0"/>
          <w:numId w:val="73"/>
        </w:numPr>
        <w:ind w:left="720"/>
      </w:pPr>
      <w:r>
        <w:t>SECTION 5: Deuteronomy Quiz due.</w:t>
      </w:r>
    </w:p>
    <w:p w:rsidR="005A69C2" w:rsidRPr="00782DD0" w:rsidRDefault="0087763D" w:rsidP="00065B4D">
      <w:pPr>
        <w:pStyle w:val="ListParagraph"/>
        <w:numPr>
          <w:ilvl w:val="0"/>
          <w:numId w:val="73"/>
        </w:numPr>
        <w:ind w:left="720"/>
      </w:pPr>
      <w:r>
        <w:t>Prepare for Exam</w:t>
      </w:r>
      <w:r w:rsidR="005A69C2">
        <w:br w:type="page"/>
      </w:r>
    </w:p>
    <w:p w:rsidR="00340FF2" w:rsidRPr="0001766C" w:rsidRDefault="00340FF2" w:rsidP="00A22CE6">
      <w:pPr>
        <w:pStyle w:val="Heading1"/>
      </w:pPr>
      <w:bookmarkStart w:id="4" w:name="_Toc347308734"/>
      <w:r w:rsidRPr="0001766C">
        <w:rPr>
          <w:noProof/>
          <w:sz w:val="20"/>
        </w:rPr>
        <w:lastRenderedPageBreak/>
        <w:drawing>
          <wp:anchor distT="0" distB="0" distL="114300" distR="114300" simplePos="0" relativeHeight="251656704" behindDoc="0" locked="0" layoutInCell="1" allowOverlap="1" wp14:anchorId="07F22A85" wp14:editId="7055EE21">
            <wp:simplePos x="0" y="0"/>
            <wp:positionH relativeFrom="column">
              <wp:posOffset>4037330</wp:posOffset>
            </wp:positionH>
            <wp:positionV relativeFrom="paragraph">
              <wp:posOffset>-77470</wp:posOffset>
            </wp:positionV>
            <wp:extent cx="191770" cy="191770"/>
            <wp:effectExtent l="19050" t="0" r="0" b="0"/>
            <wp:wrapNone/>
            <wp:docPr id="1" name="Picture 7"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estion"/>
                    <pic:cNvPicPr>
                      <a:picLocks noChangeAspect="1" noChangeArrowheads="1"/>
                    </pic:cNvPicPr>
                  </pic:nvPicPr>
                  <pic:blipFill>
                    <a:blip r:embed="rId10" cstate="print"/>
                    <a:srcRect/>
                    <a:stretch>
                      <a:fillRect/>
                    </a:stretch>
                  </pic:blipFill>
                  <pic:spPr bwMode="auto">
                    <a:xfrm>
                      <a:off x="0" y="0"/>
                      <a:ext cx="191770" cy="191770"/>
                    </a:xfrm>
                    <a:prstGeom prst="rect">
                      <a:avLst/>
                    </a:prstGeom>
                    <a:noFill/>
                  </pic:spPr>
                </pic:pic>
              </a:graphicData>
            </a:graphic>
          </wp:anchor>
        </w:drawing>
      </w:r>
      <w:r w:rsidRPr="0001766C">
        <w:rPr>
          <w:noProof/>
          <w:sz w:val="20"/>
        </w:rPr>
        <w:drawing>
          <wp:anchor distT="0" distB="0" distL="114300" distR="114300" simplePos="0" relativeHeight="251655680" behindDoc="0" locked="0" layoutInCell="1" allowOverlap="1" wp14:anchorId="2B9D6293" wp14:editId="4FDB5B2C">
            <wp:simplePos x="0" y="0"/>
            <wp:positionH relativeFrom="column">
              <wp:posOffset>4838700</wp:posOffset>
            </wp:positionH>
            <wp:positionV relativeFrom="paragraph">
              <wp:posOffset>152400</wp:posOffset>
            </wp:positionV>
            <wp:extent cx="228600" cy="228600"/>
            <wp:effectExtent l="19050" t="0" r="0" b="0"/>
            <wp:wrapNone/>
            <wp:docPr id="8" name="Picture 6"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estion"/>
                    <pic:cNvPicPr>
                      <a:picLocks noChangeAspect="1" noChangeArrowheads="1"/>
                    </pic:cNvPicPr>
                  </pic:nvPicPr>
                  <pic:blipFill>
                    <a:blip r:embed="rId10" cstate="print"/>
                    <a:srcRect/>
                    <a:stretch>
                      <a:fillRect/>
                    </a:stretch>
                  </pic:blipFill>
                  <pic:spPr bwMode="auto">
                    <a:xfrm>
                      <a:off x="0" y="0"/>
                      <a:ext cx="228600" cy="228600"/>
                    </a:xfrm>
                    <a:prstGeom prst="rect">
                      <a:avLst/>
                    </a:prstGeom>
                    <a:noFill/>
                  </pic:spPr>
                </pic:pic>
              </a:graphicData>
            </a:graphic>
          </wp:anchor>
        </w:drawing>
      </w:r>
      <w:r w:rsidRPr="0001766C">
        <w:rPr>
          <w:noProof/>
          <w:sz w:val="20"/>
        </w:rPr>
        <w:drawing>
          <wp:anchor distT="0" distB="0" distL="114300" distR="114300" simplePos="0" relativeHeight="251654656" behindDoc="0" locked="0" layoutInCell="1" allowOverlap="1" wp14:anchorId="2D45828C" wp14:editId="5EAE0D59">
            <wp:simplePos x="0" y="0"/>
            <wp:positionH relativeFrom="column">
              <wp:posOffset>4495800</wp:posOffset>
            </wp:positionH>
            <wp:positionV relativeFrom="paragraph">
              <wp:posOffset>-190500</wp:posOffset>
            </wp:positionV>
            <wp:extent cx="304800" cy="304800"/>
            <wp:effectExtent l="19050" t="0" r="0" b="0"/>
            <wp:wrapNone/>
            <wp:docPr id="9" name="Picture 5"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estion"/>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pic:spPr>
                </pic:pic>
              </a:graphicData>
            </a:graphic>
          </wp:anchor>
        </w:drawing>
      </w:r>
      <w:r w:rsidRPr="0001766C">
        <w:rPr>
          <w:noProof/>
          <w:sz w:val="20"/>
        </w:rPr>
        <w:drawing>
          <wp:anchor distT="0" distB="0" distL="114300" distR="114300" simplePos="0" relativeHeight="251653632" behindDoc="0" locked="0" layoutInCell="1" allowOverlap="1" wp14:anchorId="5642FD07" wp14:editId="62F1CC62">
            <wp:simplePos x="0" y="0"/>
            <wp:positionH relativeFrom="column">
              <wp:posOffset>685800</wp:posOffset>
            </wp:positionH>
            <wp:positionV relativeFrom="paragraph">
              <wp:posOffset>-342900</wp:posOffset>
            </wp:positionV>
            <wp:extent cx="191770" cy="191770"/>
            <wp:effectExtent l="19050" t="0" r="0" b="0"/>
            <wp:wrapNone/>
            <wp:docPr id="10" name="Picture 4"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estion"/>
                    <pic:cNvPicPr>
                      <a:picLocks noChangeAspect="1" noChangeArrowheads="1"/>
                    </pic:cNvPicPr>
                  </pic:nvPicPr>
                  <pic:blipFill>
                    <a:blip r:embed="rId10" cstate="print"/>
                    <a:srcRect/>
                    <a:stretch>
                      <a:fillRect/>
                    </a:stretch>
                  </pic:blipFill>
                  <pic:spPr bwMode="auto">
                    <a:xfrm>
                      <a:off x="0" y="0"/>
                      <a:ext cx="191770" cy="191770"/>
                    </a:xfrm>
                    <a:prstGeom prst="rect">
                      <a:avLst/>
                    </a:prstGeom>
                    <a:noFill/>
                  </pic:spPr>
                </pic:pic>
              </a:graphicData>
            </a:graphic>
          </wp:anchor>
        </w:drawing>
      </w:r>
      <w:r w:rsidRPr="0001766C">
        <w:rPr>
          <w:noProof/>
          <w:sz w:val="20"/>
        </w:rPr>
        <w:drawing>
          <wp:anchor distT="0" distB="0" distL="114300" distR="114300" simplePos="0" relativeHeight="251652608" behindDoc="0" locked="0" layoutInCell="1" allowOverlap="1" wp14:anchorId="713AB972" wp14:editId="74E92F31">
            <wp:simplePos x="0" y="0"/>
            <wp:positionH relativeFrom="column">
              <wp:posOffset>800100</wp:posOffset>
            </wp:positionH>
            <wp:positionV relativeFrom="paragraph">
              <wp:posOffset>114300</wp:posOffset>
            </wp:positionV>
            <wp:extent cx="237490" cy="237490"/>
            <wp:effectExtent l="19050" t="0" r="0" b="0"/>
            <wp:wrapNone/>
            <wp:docPr id="11" name="Picture 3"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estion"/>
                    <pic:cNvPicPr>
                      <a:picLocks noChangeAspect="1" noChangeArrowheads="1"/>
                    </pic:cNvPicPr>
                  </pic:nvPicPr>
                  <pic:blipFill>
                    <a:blip r:embed="rId10" cstate="print"/>
                    <a:srcRect/>
                    <a:stretch>
                      <a:fillRect/>
                    </a:stretch>
                  </pic:blipFill>
                  <pic:spPr bwMode="auto">
                    <a:xfrm>
                      <a:off x="0" y="0"/>
                      <a:ext cx="237490" cy="237490"/>
                    </a:xfrm>
                    <a:prstGeom prst="rect">
                      <a:avLst/>
                    </a:prstGeom>
                    <a:noFill/>
                  </pic:spPr>
                </pic:pic>
              </a:graphicData>
            </a:graphic>
          </wp:anchor>
        </w:drawing>
      </w:r>
      <w:r w:rsidRPr="0001766C">
        <w:rPr>
          <w:noProof/>
          <w:sz w:val="20"/>
        </w:rPr>
        <w:drawing>
          <wp:anchor distT="0" distB="0" distL="114300" distR="114300" simplePos="0" relativeHeight="251651584" behindDoc="0" locked="0" layoutInCell="1" allowOverlap="1" wp14:anchorId="30C4507B" wp14:editId="765044E3">
            <wp:simplePos x="0" y="0"/>
            <wp:positionH relativeFrom="column">
              <wp:posOffset>1371600</wp:posOffset>
            </wp:positionH>
            <wp:positionV relativeFrom="paragraph">
              <wp:posOffset>-114300</wp:posOffset>
            </wp:positionV>
            <wp:extent cx="304800" cy="304800"/>
            <wp:effectExtent l="19050" t="0" r="0" b="0"/>
            <wp:wrapNone/>
            <wp:docPr id="12" name="Picture 2"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estion"/>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pic:spPr>
                </pic:pic>
              </a:graphicData>
            </a:graphic>
          </wp:anchor>
        </w:drawing>
      </w:r>
      <w:r w:rsidRPr="0001766C">
        <w:t xml:space="preserve">Who’s Who </w:t>
      </w:r>
      <w:r w:rsidR="00A22CE6">
        <w:br w:type="textWrapping" w:clear="all"/>
      </w:r>
      <w:r w:rsidR="00F67A12">
        <w:rPr>
          <w:noProof/>
          <w:sz w:val="20"/>
        </w:rPr>
        <w:pict>
          <v:shapetype id="_x0000_t202" coordsize="21600,21600" o:spt="202" path="m,l,21600r21600,l21600,xe">
            <v:stroke joinstyle="miter"/>
            <v:path gradientshapeok="t" o:connecttype="rect"/>
          </v:shapetype>
          <v:shape id="_x0000_s1597" type="#_x0000_t202" style="position:absolute;left:0;text-align:left;margin-left:414pt;margin-top:12.9pt;width:90pt;height:558pt;z-index:251659776;mso-position-horizontal-relative:text;mso-position-vertical-relative:text">
            <v:textbox style="mso-next-textbox:#_x0000_s1597">
              <w:txbxContent>
                <w:p w:rsidR="00F67A12" w:rsidRDefault="00F67A12" w:rsidP="00340FF2">
                  <w:pPr>
                    <w:rPr>
                      <w:sz w:val="28"/>
                    </w:rPr>
                  </w:pPr>
                  <w:r>
                    <w:rPr>
                      <w:sz w:val="28"/>
                    </w:rPr>
                    <w:t>Abel</w:t>
                  </w:r>
                </w:p>
                <w:p w:rsidR="00F67A12" w:rsidRDefault="00F67A12" w:rsidP="00340FF2">
                  <w:pPr>
                    <w:rPr>
                      <w:sz w:val="28"/>
                    </w:rPr>
                  </w:pPr>
                  <w:r>
                    <w:rPr>
                      <w:sz w:val="28"/>
                    </w:rPr>
                    <w:t>Abraham</w:t>
                  </w:r>
                </w:p>
                <w:p w:rsidR="00F67A12" w:rsidRDefault="00F67A12" w:rsidP="00340FF2">
                  <w:pPr>
                    <w:rPr>
                      <w:sz w:val="28"/>
                    </w:rPr>
                  </w:pPr>
                  <w:r>
                    <w:rPr>
                      <w:sz w:val="28"/>
                    </w:rPr>
                    <w:t>Adam</w:t>
                  </w:r>
                </w:p>
                <w:p w:rsidR="00F67A12" w:rsidRDefault="00F67A12" w:rsidP="00340FF2">
                  <w:pPr>
                    <w:rPr>
                      <w:sz w:val="28"/>
                    </w:rPr>
                  </w:pPr>
                  <w:r>
                    <w:rPr>
                      <w:sz w:val="28"/>
                    </w:rPr>
                    <w:t>Benjamin</w:t>
                  </w:r>
                </w:p>
                <w:p w:rsidR="00F67A12" w:rsidRDefault="00F67A12" w:rsidP="00340FF2">
                  <w:pPr>
                    <w:rPr>
                      <w:sz w:val="28"/>
                    </w:rPr>
                  </w:pPr>
                  <w:r>
                    <w:rPr>
                      <w:sz w:val="28"/>
                    </w:rPr>
                    <w:t>Cain</w:t>
                  </w:r>
                </w:p>
                <w:p w:rsidR="00F67A12" w:rsidRDefault="00F67A12" w:rsidP="00340FF2">
                  <w:pPr>
                    <w:rPr>
                      <w:sz w:val="28"/>
                    </w:rPr>
                  </w:pPr>
                  <w:proofErr w:type="spellStart"/>
                  <w:r>
                    <w:rPr>
                      <w:sz w:val="28"/>
                    </w:rPr>
                    <w:t>Eliezer</w:t>
                  </w:r>
                  <w:proofErr w:type="spellEnd"/>
                </w:p>
                <w:p w:rsidR="00F67A12" w:rsidRDefault="00F67A12" w:rsidP="00340FF2">
                  <w:pPr>
                    <w:rPr>
                      <w:sz w:val="28"/>
                    </w:rPr>
                  </w:pPr>
                  <w:r>
                    <w:rPr>
                      <w:sz w:val="28"/>
                    </w:rPr>
                    <w:t>Enoch</w:t>
                  </w:r>
                </w:p>
                <w:p w:rsidR="00F67A12" w:rsidRDefault="00F67A12" w:rsidP="00340FF2">
                  <w:pPr>
                    <w:rPr>
                      <w:sz w:val="28"/>
                    </w:rPr>
                  </w:pPr>
                  <w:r>
                    <w:rPr>
                      <w:sz w:val="28"/>
                    </w:rPr>
                    <w:t>Ephraim</w:t>
                  </w:r>
                </w:p>
                <w:p w:rsidR="00F67A12" w:rsidRDefault="00F67A12" w:rsidP="00340FF2">
                  <w:pPr>
                    <w:rPr>
                      <w:sz w:val="28"/>
                    </w:rPr>
                  </w:pPr>
                  <w:r>
                    <w:rPr>
                      <w:sz w:val="28"/>
                    </w:rPr>
                    <w:t>Esau</w:t>
                  </w:r>
                </w:p>
                <w:p w:rsidR="00F67A12" w:rsidRDefault="00F67A12" w:rsidP="00340FF2">
                  <w:pPr>
                    <w:rPr>
                      <w:sz w:val="28"/>
                    </w:rPr>
                  </w:pPr>
                  <w:r>
                    <w:rPr>
                      <w:sz w:val="28"/>
                    </w:rPr>
                    <w:t>Eve</w:t>
                  </w:r>
                </w:p>
                <w:p w:rsidR="00F67A12" w:rsidRDefault="00F67A12" w:rsidP="00340FF2">
                  <w:pPr>
                    <w:rPr>
                      <w:sz w:val="28"/>
                    </w:rPr>
                  </w:pPr>
                  <w:r>
                    <w:rPr>
                      <w:sz w:val="28"/>
                    </w:rPr>
                    <w:t>Hagar</w:t>
                  </w:r>
                </w:p>
                <w:p w:rsidR="00F67A12" w:rsidRDefault="00F67A12" w:rsidP="00340FF2">
                  <w:pPr>
                    <w:rPr>
                      <w:sz w:val="28"/>
                    </w:rPr>
                  </w:pPr>
                  <w:r>
                    <w:rPr>
                      <w:sz w:val="28"/>
                    </w:rPr>
                    <w:t>Ham</w:t>
                  </w:r>
                </w:p>
                <w:p w:rsidR="00F67A12" w:rsidRDefault="00F67A12" w:rsidP="00340FF2">
                  <w:pPr>
                    <w:rPr>
                      <w:sz w:val="28"/>
                    </w:rPr>
                  </w:pPr>
                  <w:r>
                    <w:rPr>
                      <w:sz w:val="28"/>
                    </w:rPr>
                    <w:t>Isaac</w:t>
                  </w:r>
                </w:p>
                <w:p w:rsidR="00F67A12" w:rsidRDefault="00F67A12" w:rsidP="00340FF2">
                  <w:pPr>
                    <w:rPr>
                      <w:sz w:val="28"/>
                    </w:rPr>
                  </w:pPr>
                  <w:r>
                    <w:rPr>
                      <w:sz w:val="28"/>
                    </w:rPr>
                    <w:t>Ishmael</w:t>
                  </w:r>
                </w:p>
                <w:p w:rsidR="00F67A12" w:rsidRDefault="00F67A12" w:rsidP="00340FF2">
                  <w:pPr>
                    <w:rPr>
                      <w:sz w:val="28"/>
                    </w:rPr>
                  </w:pPr>
                  <w:r>
                    <w:rPr>
                      <w:sz w:val="28"/>
                    </w:rPr>
                    <w:t>Jacob</w:t>
                  </w:r>
                </w:p>
                <w:p w:rsidR="00F67A12" w:rsidRDefault="00F67A12" w:rsidP="00340FF2">
                  <w:pPr>
                    <w:rPr>
                      <w:sz w:val="28"/>
                    </w:rPr>
                  </w:pPr>
                  <w:r>
                    <w:rPr>
                      <w:sz w:val="28"/>
                    </w:rPr>
                    <w:t>Japheth</w:t>
                  </w:r>
                </w:p>
                <w:p w:rsidR="00F67A12" w:rsidRDefault="00F67A12" w:rsidP="00340FF2">
                  <w:pPr>
                    <w:rPr>
                      <w:sz w:val="28"/>
                    </w:rPr>
                  </w:pPr>
                  <w:r>
                    <w:rPr>
                      <w:sz w:val="28"/>
                    </w:rPr>
                    <w:t>Joseph</w:t>
                  </w:r>
                </w:p>
                <w:p w:rsidR="00F67A12" w:rsidRDefault="00F67A12" w:rsidP="00340FF2">
                  <w:pPr>
                    <w:rPr>
                      <w:sz w:val="28"/>
                    </w:rPr>
                  </w:pPr>
                  <w:r>
                    <w:rPr>
                      <w:sz w:val="28"/>
                    </w:rPr>
                    <w:t>Judah</w:t>
                  </w:r>
                </w:p>
                <w:p w:rsidR="00F67A12" w:rsidRDefault="00F67A12" w:rsidP="00340FF2">
                  <w:pPr>
                    <w:rPr>
                      <w:sz w:val="28"/>
                    </w:rPr>
                  </w:pPr>
                  <w:proofErr w:type="spellStart"/>
                  <w:r>
                    <w:rPr>
                      <w:sz w:val="28"/>
                    </w:rPr>
                    <w:t>La</w:t>
                  </w:r>
                  <w:r w:rsidR="00B15CDC">
                    <w:rPr>
                      <w:sz w:val="28"/>
                    </w:rPr>
                    <w:t>iz</w:t>
                  </w:r>
                  <w:r>
                    <w:rPr>
                      <w:sz w:val="28"/>
                    </w:rPr>
                    <w:t>ban</w:t>
                  </w:r>
                  <w:proofErr w:type="spellEnd"/>
                </w:p>
                <w:p w:rsidR="00F67A12" w:rsidRDefault="00F67A12" w:rsidP="00340FF2">
                  <w:pPr>
                    <w:rPr>
                      <w:sz w:val="28"/>
                    </w:rPr>
                  </w:pPr>
                  <w:r>
                    <w:rPr>
                      <w:sz w:val="28"/>
                    </w:rPr>
                    <w:t>Leah</w:t>
                  </w:r>
                </w:p>
                <w:p w:rsidR="00F67A12" w:rsidRDefault="00F67A12" w:rsidP="00340FF2">
                  <w:pPr>
                    <w:rPr>
                      <w:sz w:val="28"/>
                    </w:rPr>
                  </w:pPr>
                  <w:r>
                    <w:rPr>
                      <w:sz w:val="28"/>
                    </w:rPr>
                    <w:t>Lot</w:t>
                  </w:r>
                </w:p>
                <w:p w:rsidR="00F67A12" w:rsidRDefault="00F67A12" w:rsidP="00340FF2">
                  <w:pPr>
                    <w:rPr>
                      <w:sz w:val="28"/>
                    </w:rPr>
                  </w:pPr>
                  <w:r>
                    <w:rPr>
                      <w:sz w:val="28"/>
                    </w:rPr>
                    <w:t>Manasseh</w:t>
                  </w:r>
                </w:p>
                <w:p w:rsidR="00F67A12" w:rsidRDefault="00F67A12" w:rsidP="00340FF2">
                  <w:pPr>
                    <w:rPr>
                      <w:sz w:val="28"/>
                    </w:rPr>
                  </w:pPr>
                  <w:r>
                    <w:rPr>
                      <w:sz w:val="28"/>
                    </w:rPr>
                    <w:t>Melchizedek</w:t>
                  </w:r>
                </w:p>
                <w:p w:rsidR="00F67A12" w:rsidRDefault="00F67A12" w:rsidP="00340FF2">
                  <w:pPr>
                    <w:rPr>
                      <w:sz w:val="28"/>
                    </w:rPr>
                  </w:pPr>
                  <w:r>
                    <w:rPr>
                      <w:sz w:val="28"/>
                    </w:rPr>
                    <w:t>Methuselah</w:t>
                  </w:r>
                </w:p>
                <w:p w:rsidR="00F67A12" w:rsidRDefault="00F67A12" w:rsidP="00340FF2">
                  <w:pPr>
                    <w:rPr>
                      <w:sz w:val="28"/>
                    </w:rPr>
                  </w:pPr>
                  <w:r>
                    <w:rPr>
                      <w:sz w:val="28"/>
                    </w:rPr>
                    <w:t>Noah</w:t>
                  </w:r>
                </w:p>
                <w:p w:rsidR="00F67A12" w:rsidRDefault="00F67A12" w:rsidP="00340FF2">
                  <w:pPr>
                    <w:rPr>
                      <w:sz w:val="28"/>
                    </w:rPr>
                  </w:pPr>
                  <w:r>
                    <w:rPr>
                      <w:sz w:val="28"/>
                    </w:rPr>
                    <w:t>Pharaoh</w:t>
                  </w:r>
                </w:p>
                <w:p w:rsidR="00F67A12" w:rsidRDefault="00F67A12" w:rsidP="00340FF2">
                  <w:pPr>
                    <w:rPr>
                      <w:sz w:val="28"/>
                    </w:rPr>
                  </w:pPr>
                  <w:r>
                    <w:rPr>
                      <w:sz w:val="28"/>
                    </w:rPr>
                    <w:t>Potiphar</w:t>
                  </w:r>
                </w:p>
                <w:p w:rsidR="00F67A12" w:rsidRDefault="00F67A12" w:rsidP="00340FF2">
                  <w:pPr>
                    <w:rPr>
                      <w:sz w:val="28"/>
                    </w:rPr>
                  </w:pPr>
                  <w:r>
                    <w:rPr>
                      <w:sz w:val="28"/>
                    </w:rPr>
                    <w:t>Rachel</w:t>
                  </w:r>
                </w:p>
                <w:p w:rsidR="00F67A12" w:rsidRDefault="00F67A12" w:rsidP="00340FF2">
                  <w:pPr>
                    <w:rPr>
                      <w:sz w:val="28"/>
                    </w:rPr>
                  </w:pPr>
                  <w:r>
                    <w:rPr>
                      <w:sz w:val="28"/>
                    </w:rPr>
                    <w:t>Rebekah</w:t>
                  </w:r>
                </w:p>
                <w:p w:rsidR="00F67A12" w:rsidRDefault="00F67A12" w:rsidP="00340FF2">
                  <w:pPr>
                    <w:rPr>
                      <w:sz w:val="28"/>
                    </w:rPr>
                  </w:pPr>
                  <w:r>
                    <w:rPr>
                      <w:sz w:val="28"/>
                    </w:rPr>
                    <w:t>Reuben</w:t>
                  </w:r>
                </w:p>
                <w:p w:rsidR="00F67A12" w:rsidRDefault="00F67A12" w:rsidP="00340FF2">
                  <w:pPr>
                    <w:rPr>
                      <w:sz w:val="28"/>
                    </w:rPr>
                  </w:pPr>
                  <w:r>
                    <w:rPr>
                      <w:sz w:val="28"/>
                    </w:rPr>
                    <w:t>Sarah</w:t>
                  </w:r>
                </w:p>
                <w:p w:rsidR="00F67A12" w:rsidRDefault="00F67A12" w:rsidP="00340FF2">
                  <w:pPr>
                    <w:rPr>
                      <w:sz w:val="28"/>
                    </w:rPr>
                  </w:pPr>
                  <w:r>
                    <w:rPr>
                      <w:sz w:val="28"/>
                    </w:rPr>
                    <w:t>Seth</w:t>
                  </w:r>
                </w:p>
                <w:p w:rsidR="00F67A12" w:rsidRDefault="00F67A12" w:rsidP="00340FF2">
                  <w:pPr>
                    <w:rPr>
                      <w:sz w:val="28"/>
                    </w:rPr>
                  </w:pPr>
                  <w:r>
                    <w:rPr>
                      <w:sz w:val="28"/>
                    </w:rPr>
                    <w:t>Shem</w:t>
                  </w:r>
                </w:p>
                <w:p w:rsidR="00F67A12" w:rsidRDefault="00F67A12" w:rsidP="00340FF2">
                  <w:proofErr w:type="spellStart"/>
                  <w:r>
                    <w:rPr>
                      <w:sz w:val="28"/>
                    </w:rPr>
                    <w:t>Terah</w:t>
                  </w:r>
                  <w:proofErr w:type="spellEnd"/>
                </w:p>
              </w:txbxContent>
            </v:textbox>
          </v:shape>
        </w:pict>
      </w:r>
      <w:proofErr w:type="gramStart"/>
      <w:r w:rsidRPr="0001766C">
        <w:t>In</w:t>
      </w:r>
      <w:proofErr w:type="gramEnd"/>
      <w:r w:rsidRPr="0001766C">
        <w:t xml:space="preserve"> the Book of Genesis</w:t>
      </w:r>
      <w:bookmarkEnd w:id="4"/>
    </w:p>
    <w:p w:rsidR="00340FF2" w:rsidRPr="00FE014E" w:rsidRDefault="00340FF2" w:rsidP="00340FF2">
      <w:pPr>
        <w:ind w:left="-360"/>
        <w:rPr>
          <w:color w:val="000000" w:themeColor="text1"/>
        </w:rPr>
      </w:pPr>
    </w:p>
    <w:p w:rsidR="00340FF2" w:rsidRPr="0001766C" w:rsidRDefault="00340FF2" w:rsidP="00B70380">
      <w:pPr>
        <w:numPr>
          <w:ilvl w:val="0"/>
          <w:numId w:val="11"/>
        </w:numPr>
        <w:ind w:left="-360"/>
        <w:rPr>
          <w:sz w:val="28"/>
        </w:rPr>
      </w:pPr>
      <w:bookmarkStart w:id="5" w:name="OLE_LINK3"/>
      <w:bookmarkStart w:id="6" w:name="OLE_LINK4"/>
      <w:r w:rsidRPr="00FE014E">
        <w:rPr>
          <w:color w:val="000000" w:themeColor="text1"/>
          <w:sz w:val="28"/>
        </w:rPr>
        <w:t>_</w:t>
      </w:r>
      <w:r w:rsidR="00A00404" w:rsidRPr="00FE014E">
        <w:rPr>
          <w:color w:val="000000" w:themeColor="text1"/>
          <w:sz w:val="28"/>
        </w:rPr>
        <w:t>______</w:t>
      </w:r>
      <w:r w:rsidRPr="00FE014E">
        <w:rPr>
          <w:color w:val="000000" w:themeColor="text1"/>
          <w:sz w:val="28"/>
        </w:rPr>
        <w:t>___________</w:t>
      </w:r>
      <w:bookmarkEnd w:id="5"/>
      <w:bookmarkEnd w:id="6"/>
      <w:r w:rsidRPr="0001766C">
        <w:rPr>
          <w:sz w:val="28"/>
        </w:rPr>
        <w:t xml:space="preserve"> Jacob’s favorite wife</w:t>
      </w:r>
    </w:p>
    <w:p w:rsidR="00340FF2" w:rsidRPr="0001766C" w:rsidRDefault="00A00404" w:rsidP="00B70380">
      <w:pPr>
        <w:numPr>
          <w:ilvl w:val="0"/>
          <w:numId w:val="11"/>
        </w:numPr>
        <w:ind w:left="-360"/>
        <w:rPr>
          <w:sz w:val="28"/>
        </w:rPr>
      </w:pPr>
      <w:r w:rsidRPr="0001766C">
        <w:rPr>
          <w:sz w:val="28"/>
        </w:rPr>
        <w:t>_</w:t>
      </w:r>
      <w:r>
        <w:rPr>
          <w:sz w:val="28"/>
        </w:rPr>
        <w:t>______</w:t>
      </w:r>
      <w:r w:rsidRPr="0001766C">
        <w:rPr>
          <w:sz w:val="28"/>
        </w:rPr>
        <w:t>___________</w:t>
      </w:r>
      <w:r w:rsidR="00340FF2" w:rsidRPr="0001766C">
        <w:rPr>
          <w:sz w:val="28"/>
        </w:rPr>
        <w:t xml:space="preserve">Sarah’s handmaid </w:t>
      </w:r>
    </w:p>
    <w:p w:rsidR="00340FF2" w:rsidRPr="0001766C" w:rsidRDefault="00A00404" w:rsidP="00B70380">
      <w:pPr>
        <w:numPr>
          <w:ilvl w:val="0"/>
          <w:numId w:val="11"/>
        </w:numPr>
        <w:ind w:left="-360"/>
        <w:rPr>
          <w:sz w:val="28"/>
        </w:rPr>
      </w:pPr>
      <w:r w:rsidRPr="0001766C">
        <w:rPr>
          <w:sz w:val="28"/>
        </w:rPr>
        <w:t>_</w:t>
      </w:r>
      <w:r>
        <w:rPr>
          <w:sz w:val="28"/>
        </w:rPr>
        <w:t>______</w:t>
      </w:r>
      <w:r w:rsidRPr="0001766C">
        <w:rPr>
          <w:sz w:val="28"/>
        </w:rPr>
        <w:t>___________</w:t>
      </w:r>
      <w:r w:rsidR="00340FF2" w:rsidRPr="0001766C">
        <w:rPr>
          <w:sz w:val="28"/>
        </w:rPr>
        <w:t>Joseph’s youngest son</w:t>
      </w:r>
    </w:p>
    <w:p w:rsidR="00340FF2" w:rsidRPr="0001766C" w:rsidRDefault="00A00404" w:rsidP="00B70380">
      <w:pPr>
        <w:numPr>
          <w:ilvl w:val="0"/>
          <w:numId w:val="11"/>
        </w:numPr>
        <w:ind w:left="-360"/>
        <w:rPr>
          <w:sz w:val="28"/>
        </w:rPr>
      </w:pPr>
      <w:r w:rsidRPr="0001766C">
        <w:rPr>
          <w:sz w:val="28"/>
        </w:rPr>
        <w:t>_</w:t>
      </w:r>
      <w:r>
        <w:rPr>
          <w:sz w:val="28"/>
        </w:rPr>
        <w:t>______</w:t>
      </w:r>
      <w:r w:rsidRPr="0001766C">
        <w:rPr>
          <w:sz w:val="28"/>
        </w:rPr>
        <w:t>___________</w:t>
      </w:r>
      <w:r w:rsidR="00340FF2" w:rsidRPr="0001766C">
        <w:rPr>
          <w:sz w:val="28"/>
        </w:rPr>
        <w:t>Ruler of Egypt</w:t>
      </w:r>
    </w:p>
    <w:p w:rsidR="00340FF2" w:rsidRPr="0001766C" w:rsidRDefault="00A00404" w:rsidP="00B70380">
      <w:pPr>
        <w:numPr>
          <w:ilvl w:val="0"/>
          <w:numId w:val="11"/>
        </w:numPr>
        <w:ind w:left="-360"/>
        <w:rPr>
          <w:sz w:val="28"/>
        </w:rPr>
      </w:pPr>
      <w:r w:rsidRPr="0001766C">
        <w:rPr>
          <w:sz w:val="28"/>
        </w:rPr>
        <w:t>_</w:t>
      </w:r>
      <w:r>
        <w:rPr>
          <w:sz w:val="28"/>
        </w:rPr>
        <w:t>______</w:t>
      </w:r>
      <w:r w:rsidRPr="0001766C">
        <w:rPr>
          <w:sz w:val="28"/>
        </w:rPr>
        <w:t>___________</w:t>
      </w:r>
      <w:r w:rsidR="00340FF2" w:rsidRPr="0001766C">
        <w:rPr>
          <w:sz w:val="28"/>
        </w:rPr>
        <w:t xml:space="preserve"> Jacob’s oldest son</w:t>
      </w:r>
    </w:p>
    <w:p w:rsidR="00340FF2" w:rsidRPr="0001766C" w:rsidRDefault="00A00404" w:rsidP="00B70380">
      <w:pPr>
        <w:numPr>
          <w:ilvl w:val="0"/>
          <w:numId w:val="11"/>
        </w:numPr>
        <w:ind w:left="-360"/>
        <w:rPr>
          <w:sz w:val="28"/>
        </w:rPr>
      </w:pPr>
      <w:r w:rsidRPr="0001766C">
        <w:rPr>
          <w:sz w:val="28"/>
        </w:rPr>
        <w:t>_</w:t>
      </w:r>
      <w:r>
        <w:rPr>
          <w:sz w:val="28"/>
        </w:rPr>
        <w:t>______</w:t>
      </w:r>
      <w:r w:rsidRPr="0001766C">
        <w:rPr>
          <w:sz w:val="28"/>
        </w:rPr>
        <w:t>___________</w:t>
      </w:r>
      <w:r w:rsidR="00340FF2" w:rsidRPr="0001766C">
        <w:rPr>
          <w:sz w:val="28"/>
        </w:rPr>
        <w:t>First person to die</w:t>
      </w:r>
    </w:p>
    <w:p w:rsidR="00340FF2" w:rsidRPr="0001766C" w:rsidRDefault="00A00404" w:rsidP="00B70380">
      <w:pPr>
        <w:numPr>
          <w:ilvl w:val="0"/>
          <w:numId w:val="11"/>
        </w:numPr>
        <w:ind w:left="-360"/>
        <w:rPr>
          <w:sz w:val="28"/>
        </w:rPr>
      </w:pPr>
      <w:r w:rsidRPr="0001766C">
        <w:rPr>
          <w:sz w:val="28"/>
        </w:rPr>
        <w:t>_</w:t>
      </w:r>
      <w:r>
        <w:rPr>
          <w:sz w:val="28"/>
        </w:rPr>
        <w:t>______</w:t>
      </w:r>
      <w:r w:rsidRPr="0001766C">
        <w:rPr>
          <w:sz w:val="28"/>
        </w:rPr>
        <w:t>___________</w:t>
      </w:r>
      <w:r w:rsidR="00340FF2" w:rsidRPr="0001766C">
        <w:rPr>
          <w:sz w:val="28"/>
        </w:rPr>
        <w:t xml:space="preserve"> never died</w:t>
      </w:r>
    </w:p>
    <w:p w:rsidR="00335583" w:rsidRPr="0001766C" w:rsidRDefault="00A00404" w:rsidP="00B70380">
      <w:pPr>
        <w:numPr>
          <w:ilvl w:val="0"/>
          <w:numId w:val="11"/>
        </w:numPr>
        <w:ind w:left="-360"/>
        <w:rPr>
          <w:sz w:val="28"/>
        </w:rPr>
      </w:pPr>
      <w:r w:rsidRPr="0001766C">
        <w:rPr>
          <w:sz w:val="28"/>
        </w:rPr>
        <w:t>_</w:t>
      </w:r>
      <w:r>
        <w:rPr>
          <w:sz w:val="28"/>
        </w:rPr>
        <w:t>______</w:t>
      </w:r>
      <w:r w:rsidRPr="0001766C">
        <w:rPr>
          <w:sz w:val="28"/>
        </w:rPr>
        <w:t>___________</w:t>
      </w:r>
      <w:r w:rsidR="00340FF2" w:rsidRPr="0001766C">
        <w:rPr>
          <w:sz w:val="28"/>
        </w:rPr>
        <w:t xml:space="preserve">names means </w:t>
      </w:r>
      <w:r w:rsidR="00340FF2" w:rsidRPr="0001766C">
        <w:rPr>
          <w:i/>
          <w:iCs/>
          <w:sz w:val="28"/>
        </w:rPr>
        <w:t>of the ground; red earth</w:t>
      </w:r>
      <w:r w:rsidR="00340FF2" w:rsidRPr="0001766C">
        <w:rPr>
          <w:sz w:val="28"/>
        </w:rPr>
        <w:t>.</w:t>
      </w:r>
    </w:p>
    <w:p w:rsidR="00340FF2" w:rsidRPr="0001766C" w:rsidRDefault="00A00404" w:rsidP="00B70380">
      <w:pPr>
        <w:numPr>
          <w:ilvl w:val="0"/>
          <w:numId w:val="11"/>
        </w:numPr>
        <w:ind w:left="-360"/>
        <w:rPr>
          <w:sz w:val="28"/>
        </w:rPr>
      </w:pPr>
      <w:r w:rsidRPr="0001766C">
        <w:rPr>
          <w:sz w:val="28"/>
        </w:rPr>
        <w:t>_</w:t>
      </w:r>
      <w:r>
        <w:rPr>
          <w:sz w:val="28"/>
        </w:rPr>
        <w:t>______</w:t>
      </w:r>
      <w:r w:rsidRPr="0001766C">
        <w:rPr>
          <w:sz w:val="28"/>
        </w:rPr>
        <w:t>___________</w:t>
      </w:r>
      <w:r w:rsidR="00340FF2" w:rsidRPr="0001766C">
        <w:t>Oldest man that ever lived, died before his father</w:t>
      </w:r>
    </w:p>
    <w:p w:rsidR="00340FF2" w:rsidRPr="0001766C" w:rsidRDefault="00A00404" w:rsidP="00B70380">
      <w:pPr>
        <w:numPr>
          <w:ilvl w:val="0"/>
          <w:numId w:val="11"/>
        </w:numPr>
        <w:ind w:left="-360"/>
        <w:rPr>
          <w:sz w:val="28"/>
        </w:rPr>
      </w:pPr>
      <w:r w:rsidRPr="0001766C">
        <w:rPr>
          <w:sz w:val="28"/>
        </w:rPr>
        <w:t>_</w:t>
      </w:r>
      <w:r>
        <w:rPr>
          <w:sz w:val="28"/>
        </w:rPr>
        <w:t>______</w:t>
      </w:r>
      <w:r w:rsidRPr="0001766C">
        <w:rPr>
          <w:sz w:val="28"/>
        </w:rPr>
        <w:t>___________</w:t>
      </w:r>
      <w:r w:rsidR="00340FF2" w:rsidRPr="0001766C">
        <w:rPr>
          <w:sz w:val="28"/>
        </w:rPr>
        <w:t xml:space="preserve">name means </w:t>
      </w:r>
      <w:r w:rsidR="00340FF2" w:rsidRPr="0001766C">
        <w:rPr>
          <w:i/>
          <w:iCs/>
          <w:sz w:val="28"/>
        </w:rPr>
        <w:t>rest; comfort; consolation</w:t>
      </w:r>
    </w:p>
    <w:p w:rsidR="00340FF2" w:rsidRPr="0001766C" w:rsidRDefault="00A00404" w:rsidP="00B70380">
      <w:pPr>
        <w:numPr>
          <w:ilvl w:val="0"/>
          <w:numId w:val="11"/>
        </w:numPr>
        <w:ind w:left="-360"/>
        <w:rPr>
          <w:sz w:val="28"/>
        </w:rPr>
      </w:pPr>
      <w:r w:rsidRPr="0001766C">
        <w:rPr>
          <w:sz w:val="28"/>
        </w:rPr>
        <w:t>_</w:t>
      </w:r>
      <w:r>
        <w:rPr>
          <w:sz w:val="28"/>
        </w:rPr>
        <w:t>______</w:t>
      </w:r>
      <w:r w:rsidRPr="0001766C">
        <w:rPr>
          <w:sz w:val="28"/>
        </w:rPr>
        <w:t>___________</w:t>
      </w:r>
      <w:r w:rsidR="00340FF2" w:rsidRPr="0001766C">
        <w:rPr>
          <w:sz w:val="28"/>
        </w:rPr>
        <w:t>Jacob’s youngest son</w:t>
      </w:r>
    </w:p>
    <w:p w:rsidR="00340FF2" w:rsidRPr="0001766C" w:rsidRDefault="00A00404" w:rsidP="00B70380">
      <w:pPr>
        <w:numPr>
          <w:ilvl w:val="0"/>
          <w:numId w:val="11"/>
        </w:numPr>
        <w:ind w:left="-360"/>
        <w:rPr>
          <w:sz w:val="28"/>
        </w:rPr>
      </w:pPr>
      <w:r w:rsidRPr="0001766C">
        <w:rPr>
          <w:sz w:val="28"/>
        </w:rPr>
        <w:t>_</w:t>
      </w:r>
      <w:r>
        <w:rPr>
          <w:sz w:val="28"/>
        </w:rPr>
        <w:t>______</w:t>
      </w:r>
      <w:r w:rsidRPr="0001766C">
        <w:rPr>
          <w:sz w:val="28"/>
        </w:rPr>
        <w:t>___________</w:t>
      </w:r>
      <w:r w:rsidR="00340FF2" w:rsidRPr="0001766C">
        <w:rPr>
          <w:sz w:val="28"/>
        </w:rPr>
        <w:t>Son of Noah, Father of Hebrews &amp; Arabs</w:t>
      </w:r>
    </w:p>
    <w:p w:rsidR="00340FF2" w:rsidRPr="0001766C" w:rsidRDefault="00A00404" w:rsidP="00B70380">
      <w:pPr>
        <w:numPr>
          <w:ilvl w:val="0"/>
          <w:numId w:val="11"/>
        </w:numPr>
        <w:ind w:left="-360"/>
        <w:rPr>
          <w:sz w:val="28"/>
        </w:rPr>
      </w:pPr>
      <w:r w:rsidRPr="0001766C">
        <w:rPr>
          <w:sz w:val="28"/>
        </w:rPr>
        <w:t>_</w:t>
      </w:r>
      <w:r>
        <w:rPr>
          <w:sz w:val="28"/>
        </w:rPr>
        <w:t>______</w:t>
      </w:r>
      <w:r w:rsidRPr="0001766C">
        <w:rPr>
          <w:sz w:val="28"/>
        </w:rPr>
        <w:t>___________</w:t>
      </w:r>
      <w:r w:rsidR="00340FF2" w:rsidRPr="0001766C">
        <w:rPr>
          <w:sz w:val="28"/>
        </w:rPr>
        <w:t>Abraham’s father</w:t>
      </w:r>
    </w:p>
    <w:p w:rsidR="00340FF2" w:rsidRPr="0001766C" w:rsidRDefault="00A00404" w:rsidP="00B70380">
      <w:pPr>
        <w:numPr>
          <w:ilvl w:val="0"/>
          <w:numId w:val="11"/>
        </w:numPr>
        <w:ind w:left="-360"/>
        <w:rPr>
          <w:sz w:val="28"/>
        </w:rPr>
      </w:pPr>
      <w:r w:rsidRPr="0001766C">
        <w:rPr>
          <w:sz w:val="28"/>
        </w:rPr>
        <w:t>_</w:t>
      </w:r>
      <w:r>
        <w:rPr>
          <w:sz w:val="28"/>
        </w:rPr>
        <w:t>______</w:t>
      </w:r>
      <w:r w:rsidRPr="0001766C">
        <w:rPr>
          <w:sz w:val="28"/>
        </w:rPr>
        <w:t>___________</w:t>
      </w:r>
      <w:r w:rsidR="00340FF2" w:rsidRPr="0001766C">
        <w:rPr>
          <w:sz w:val="28"/>
        </w:rPr>
        <w:t>The first Woman</w:t>
      </w:r>
    </w:p>
    <w:p w:rsidR="00340FF2" w:rsidRPr="0001766C" w:rsidRDefault="00A00404" w:rsidP="00B70380">
      <w:pPr>
        <w:numPr>
          <w:ilvl w:val="0"/>
          <w:numId w:val="11"/>
        </w:numPr>
        <w:ind w:left="-360"/>
        <w:rPr>
          <w:sz w:val="28"/>
        </w:rPr>
      </w:pPr>
      <w:r w:rsidRPr="0001766C">
        <w:rPr>
          <w:sz w:val="28"/>
        </w:rPr>
        <w:t>_</w:t>
      </w:r>
      <w:r>
        <w:rPr>
          <w:sz w:val="28"/>
        </w:rPr>
        <w:t>______</w:t>
      </w:r>
      <w:r w:rsidRPr="0001766C">
        <w:rPr>
          <w:sz w:val="28"/>
        </w:rPr>
        <w:t>___________</w:t>
      </w:r>
      <w:r w:rsidR="00340FF2" w:rsidRPr="0001766C">
        <w:rPr>
          <w:sz w:val="28"/>
        </w:rPr>
        <w:t>Abraham’s nephew who lived in Sodom</w:t>
      </w:r>
    </w:p>
    <w:p w:rsidR="00340FF2" w:rsidRPr="0001766C" w:rsidRDefault="00A00404" w:rsidP="00B70380">
      <w:pPr>
        <w:numPr>
          <w:ilvl w:val="0"/>
          <w:numId w:val="11"/>
        </w:numPr>
        <w:ind w:left="-360"/>
        <w:rPr>
          <w:sz w:val="28"/>
        </w:rPr>
      </w:pPr>
      <w:r w:rsidRPr="0001766C">
        <w:rPr>
          <w:sz w:val="28"/>
        </w:rPr>
        <w:t>_</w:t>
      </w:r>
      <w:r>
        <w:rPr>
          <w:sz w:val="28"/>
        </w:rPr>
        <w:t>______</w:t>
      </w:r>
      <w:r w:rsidRPr="0001766C">
        <w:rPr>
          <w:sz w:val="28"/>
        </w:rPr>
        <w:t>___________</w:t>
      </w:r>
      <w:r w:rsidR="00340FF2" w:rsidRPr="0001766C">
        <w:rPr>
          <w:sz w:val="28"/>
        </w:rPr>
        <w:t>Abraham and Sarah’s child of Promise</w:t>
      </w:r>
    </w:p>
    <w:p w:rsidR="00340FF2" w:rsidRPr="0001766C" w:rsidRDefault="00A00404" w:rsidP="00B70380">
      <w:pPr>
        <w:numPr>
          <w:ilvl w:val="0"/>
          <w:numId w:val="11"/>
        </w:numPr>
        <w:ind w:left="-360"/>
        <w:rPr>
          <w:sz w:val="28"/>
        </w:rPr>
      </w:pPr>
      <w:r w:rsidRPr="0001766C">
        <w:rPr>
          <w:sz w:val="28"/>
        </w:rPr>
        <w:t>_</w:t>
      </w:r>
      <w:r>
        <w:rPr>
          <w:sz w:val="28"/>
        </w:rPr>
        <w:t>______</w:t>
      </w:r>
      <w:r w:rsidRPr="0001766C">
        <w:rPr>
          <w:sz w:val="28"/>
        </w:rPr>
        <w:t>___________</w:t>
      </w:r>
      <w:r w:rsidR="00340FF2" w:rsidRPr="0001766C">
        <w:rPr>
          <w:sz w:val="28"/>
        </w:rPr>
        <w:t>The first murderer</w:t>
      </w:r>
    </w:p>
    <w:p w:rsidR="00340FF2" w:rsidRPr="0001766C" w:rsidRDefault="00A00404" w:rsidP="00B70380">
      <w:pPr>
        <w:numPr>
          <w:ilvl w:val="0"/>
          <w:numId w:val="11"/>
        </w:numPr>
        <w:ind w:left="-360"/>
        <w:rPr>
          <w:sz w:val="28"/>
        </w:rPr>
      </w:pPr>
      <w:r w:rsidRPr="0001766C">
        <w:rPr>
          <w:sz w:val="28"/>
        </w:rPr>
        <w:t>_</w:t>
      </w:r>
      <w:r>
        <w:rPr>
          <w:sz w:val="28"/>
        </w:rPr>
        <w:t>______</w:t>
      </w:r>
      <w:r w:rsidRPr="0001766C">
        <w:rPr>
          <w:sz w:val="28"/>
        </w:rPr>
        <w:t>___________</w:t>
      </w:r>
      <w:r w:rsidR="00340FF2" w:rsidRPr="0001766C">
        <w:rPr>
          <w:sz w:val="28"/>
        </w:rPr>
        <w:t>Abraham and Hagar’s son</w:t>
      </w:r>
    </w:p>
    <w:p w:rsidR="00A00404" w:rsidRDefault="00A00404" w:rsidP="00B70380">
      <w:pPr>
        <w:numPr>
          <w:ilvl w:val="0"/>
          <w:numId w:val="11"/>
        </w:numPr>
        <w:ind w:left="-360"/>
        <w:rPr>
          <w:sz w:val="28"/>
        </w:rPr>
      </w:pPr>
      <w:r w:rsidRPr="0001766C">
        <w:rPr>
          <w:sz w:val="28"/>
        </w:rPr>
        <w:t>_</w:t>
      </w:r>
      <w:r>
        <w:rPr>
          <w:sz w:val="28"/>
        </w:rPr>
        <w:t>______</w:t>
      </w:r>
      <w:r w:rsidRPr="0001766C">
        <w:rPr>
          <w:sz w:val="28"/>
        </w:rPr>
        <w:t>___________</w:t>
      </w:r>
      <w:r w:rsidR="00340FF2" w:rsidRPr="0001766C">
        <w:rPr>
          <w:sz w:val="28"/>
        </w:rPr>
        <w:t xml:space="preserve"> Joseph’s Oldest Son</w:t>
      </w:r>
    </w:p>
    <w:p w:rsidR="00340FF2" w:rsidRPr="00A00404" w:rsidRDefault="00A00404" w:rsidP="00B70380">
      <w:pPr>
        <w:numPr>
          <w:ilvl w:val="0"/>
          <w:numId w:val="11"/>
        </w:numPr>
        <w:ind w:left="-360"/>
        <w:rPr>
          <w:sz w:val="28"/>
        </w:rPr>
      </w:pPr>
      <w:r w:rsidRPr="00A00404">
        <w:rPr>
          <w:sz w:val="28"/>
        </w:rPr>
        <w:t>__________________</w:t>
      </w:r>
      <w:r w:rsidR="00340FF2" w:rsidRPr="0001766C">
        <w:t>Son of Noah, Father of Egyptians &amp; Ethiopians</w:t>
      </w:r>
    </w:p>
    <w:p w:rsidR="00A00404" w:rsidRDefault="00A00404" w:rsidP="00B70380">
      <w:pPr>
        <w:numPr>
          <w:ilvl w:val="0"/>
          <w:numId w:val="11"/>
        </w:numPr>
        <w:ind w:left="-360"/>
        <w:rPr>
          <w:sz w:val="28"/>
        </w:rPr>
      </w:pPr>
      <w:r w:rsidRPr="0001766C">
        <w:rPr>
          <w:sz w:val="28"/>
        </w:rPr>
        <w:t>_</w:t>
      </w:r>
      <w:r>
        <w:rPr>
          <w:sz w:val="28"/>
        </w:rPr>
        <w:t>______</w:t>
      </w:r>
      <w:r w:rsidRPr="0001766C">
        <w:rPr>
          <w:sz w:val="28"/>
        </w:rPr>
        <w:t>___________</w:t>
      </w:r>
      <w:r w:rsidR="00340FF2" w:rsidRPr="0001766C">
        <w:rPr>
          <w:sz w:val="28"/>
        </w:rPr>
        <w:t>Priest of God to whom Abraham Paid tithes</w:t>
      </w:r>
    </w:p>
    <w:p w:rsidR="00A00404" w:rsidRDefault="00A00404" w:rsidP="00B70380">
      <w:pPr>
        <w:numPr>
          <w:ilvl w:val="0"/>
          <w:numId w:val="11"/>
        </w:numPr>
        <w:ind w:left="-360"/>
        <w:rPr>
          <w:sz w:val="28"/>
        </w:rPr>
      </w:pPr>
      <w:r w:rsidRPr="00A00404">
        <w:rPr>
          <w:sz w:val="28"/>
        </w:rPr>
        <w:t>__________________</w:t>
      </w:r>
      <w:r w:rsidR="00340FF2" w:rsidRPr="0001766C">
        <w:t>Captain of the Guard in Egypt, Bought Joseph</w:t>
      </w:r>
    </w:p>
    <w:p w:rsidR="00340FF2" w:rsidRPr="00A00404" w:rsidRDefault="00A00404" w:rsidP="00B70380">
      <w:pPr>
        <w:numPr>
          <w:ilvl w:val="0"/>
          <w:numId w:val="11"/>
        </w:numPr>
        <w:ind w:left="-360"/>
        <w:rPr>
          <w:sz w:val="28"/>
        </w:rPr>
      </w:pPr>
      <w:r w:rsidRPr="00A00404">
        <w:rPr>
          <w:sz w:val="28"/>
        </w:rPr>
        <w:t>__________________</w:t>
      </w:r>
      <w:r w:rsidR="00340FF2" w:rsidRPr="00A00404">
        <w:rPr>
          <w:sz w:val="28"/>
        </w:rPr>
        <w:t xml:space="preserve"> Despised his birthright</w:t>
      </w:r>
    </w:p>
    <w:p w:rsidR="00340FF2" w:rsidRPr="0001766C" w:rsidRDefault="00A00404" w:rsidP="00B70380">
      <w:pPr>
        <w:numPr>
          <w:ilvl w:val="0"/>
          <w:numId w:val="11"/>
        </w:numPr>
        <w:tabs>
          <w:tab w:val="clear" w:pos="720"/>
          <w:tab w:val="left" w:pos="-270"/>
        </w:tabs>
        <w:ind w:left="2250" w:right="1080" w:hanging="2970"/>
        <w:rPr>
          <w:sz w:val="28"/>
        </w:rPr>
      </w:pPr>
      <w:r w:rsidRPr="0001766C">
        <w:rPr>
          <w:sz w:val="28"/>
        </w:rPr>
        <w:t>_</w:t>
      </w:r>
      <w:r>
        <w:rPr>
          <w:sz w:val="28"/>
        </w:rPr>
        <w:t>______</w:t>
      </w:r>
      <w:r w:rsidRPr="0001766C">
        <w:rPr>
          <w:sz w:val="28"/>
        </w:rPr>
        <w:t>___________</w:t>
      </w:r>
      <w:r w:rsidR="00340FF2" w:rsidRPr="0001766C">
        <w:rPr>
          <w:sz w:val="28"/>
        </w:rPr>
        <w:t xml:space="preserve">name means </w:t>
      </w:r>
      <w:proofErr w:type="spellStart"/>
      <w:r w:rsidR="00340FF2" w:rsidRPr="0001766C">
        <w:rPr>
          <w:i/>
          <w:iCs/>
          <w:sz w:val="28"/>
        </w:rPr>
        <w:t>supplanter</w:t>
      </w:r>
      <w:proofErr w:type="spellEnd"/>
      <w:r w:rsidR="00340FF2" w:rsidRPr="0001766C">
        <w:rPr>
          <w:sz w:val="28"/>
        </w:rPr>
        <w:t xml:space="preserve"> (to overthrow by tripping up; to replace by treachery)</w:t>
      </w:r>
    </w:p>
    <w:p w:rsidR="00340FF2" w:rsidRPr="0001766C" w:rsidRDefault="00A00404" w:rsidP="00B70380">
      <w:pPr>
        <w:numPr>
          <w:ilvl w:val="0"/>
          <w:numId w:val="11"/>
        </w:numPr>
        <w:ind w:left="-360"/>
        <w:rPr>
          <w:sz w:val="28"/>
        </w:rPr>
      </w:pPr>
      <w:r w:rsidRPr="0001766C">
        <w:rPr>
          <w:sz w:val="28"/>
        </w:rPr>
        <w:t>_</w:t>
      </w:r>
      <w:r>
        <w:rPr>
          <w:sz w:val="28"/>
        </w:rPr>
        <w:t>______</w:t>
      </w:r>
      <w:r w:rsidRPr="0001766C">
        <w:rPr>
          <w:sz w:val="28"/>
        </w:rPr>
        <w:t>__________</w:t>
      </w:r>
      <w:r w:rsidR="00340FF2" w:rsidRPr="0001766C">
        <w:rPr>
          <w:sz w:val="28"/>
        </w:rPr>
        <w:t>Isaac’s Wife</w:t>
      </w:r>
    </w:p>
    <w:p w:rsidR="00340FF2" w:rsidRPr="0001766C" w:rsidRDefault="00A00404" w:rsidP="00B70380">
      <w:pPr>
        <w:numPr>
          <w:ilvl w:val="0"/>
          <w:numId w:val="11"/>
        </w:numPr>
        <w:ind w:left="-360"/>
        <w:rPr>
          <w:sz w:val="28"/>
        </w:rPr>
      </w:pPr>
      <w:r w:rsidRPr="0001766C">
        <w:rPr>
          <w:sz w:val="28"/>
        </w:rPr>
        <w:t>_</w:t>
      </w:r>
      <w:r>
        <w:rPr>
          <w:sz w:val="28"/>
        </w:rPr>
        <w:t>_______</w:t>
      </w:r>
      <w:r w:rsidRPr="0001766C">
        <w:rPr>
          <w:sz w:val="28"/>
        </w:rPr>
        <w:t>_________</w:t>
      </w:r>
      <w:r w:rsidR="00340FF2" w:rsidRPr="0001766C">
        <w:rPr>
          <w:sz w:val="28"/>
        </w:rPr>
        <w:t>Jacob’s Uncle, Brother of Rebecca</w:t>
      </w:r>
    </w:p>
    <w:p w:rsidR="00340FF2" w:rsidRPr="0001766C" w:rsidRDefault="00A00404" w:rsidP="00B70380">
      <w:pPr>
        <w:numPr>
          <w:ilvl w:val="0"/>
          <w:numId w:val="11"/>
        </w:numPr>
        <w:ind w:left="-360"/>
        <w:rPr>
          <w:sz w:val="28"/>
        </w:rPr>
      </w:pPr>
      <w:r w:rsidRPr="0001766C">
        <w:rPr>
          <w:sz w:val="28"/>
        </w:rPr>
        <w:t>_</w:t>
      </w:r>
      <w:r>
        <w:rPr>
          <w:sz w:val="28"/>
        </w:rPr>
        <w:t>________</w:t>
      </w:r>
      <w:r w:rsidRPr="0001766C">
        <w:rPr>
          <w:sz w:val="28"/>
        </w:rPr>
        <w:t>________</w:t>
      </w:r>
      <w:r w:rsidR="00340FF2" w:rsidRPr="0001766C">
        <w:rPr>
          <w:sz w:val="28"/>
        </w:rPr>
        <w:t>Beautiful wife of Abraham</w:t>
      </w:r>
    </w:p>
    <w:p w:rsidR="00A00404" w:rsidRDefault="00A00404" w:rsidP="00B70380">
      <w:pPr>
        <w:numPr>
          <w:ilvl w:val="0"/>
          <w:numId w:val="11"/>
        </w:numPr>
        <w:ind w:left="-360"/>
        <w:rPr>
          <w:sz w:val="28"/>
        </w:rPr>
      </w:pPr>
      <w:r w:rsidRPr="0001766C">
        <w:rPr>
          <w:sz w:val="28"/>
        </w:rPr>
        <w:t>_</w:t>
      </w:r>
      <w:r>
        <w:rPr>
          <w:sz w:val="28"/>
        </w:rPr>
        <w:t>_________</w:t>
      </w:r>
      <w:r w:rsidRPr="0001766C">
        <w:rPr>
          <w:sz w:val="28"/>
        </w:rPr>
        <w:t>_______</w:t>
      </w:r>
      <w:r w:rsidR="00340FF2" w:rsidRPr="0001766C">
        <w:rPr>
          <w:sz w:val="28"/>
        </w:rPr>
        <w:t>Laban’s Eldest Daughter, Jacob’s wife</w:t>
      </w:r>
    </w:p>
    <w:p w:rsidR="00340FF2" w:rsidRPr="00A00404" w:rsidRDefault="00A00404" w:rsidP="00B70380">
      <w:pPr>
        <w:numPr>
          <w:ilvl w:val="0"/>
          <w:numId w:val="11"/>
        </w:numPr>
        <w:ind w:left="-360"/>
        <w:rPr>
          <w:sz w:val="28"/>
        </w:rPr>
      </w:pPr>
      <w:r w:rsidRPr="00A00404">
        <w:rPr>
          <w:sz w:val="28"/>
        </w:rPr>
        <w:t>_______</w:t>
      </w:r>
      <w:r>
        <w:rPr>
          <w:sz w:val="28"/>
        </w:rPr>
        <w:t>__________</w:t>
      </w:r>
      <w:r w:rsidR="00340FF2" w:rsidRPr="00A00404">
        <w:rPr>
          <w:sz w:val="28"/>
        </w:rPr>
        <w:t>Jacob’s son through whom the Redeemer would come</w:t>
      </w:r>
    </w:p>
    <w:p w:rsidR="00340FF2" w:rsidRPr="0001766C" w:rsidRDefault="00A00404" w:rsidP="00B70380">
      <w:pPr>
        <w:numPr>
          <w:ilvl w:val="0"/>
          <w:numId w:val="11"/>
        </w:numPr>
        <w:ind w:left="-360"/>
        <w:rPr>
          <w:sz w:val="28"/>
        </w:rPr>
      </w:pPr>
      <w:r w:rsidRPr="0001766C">
        <w:rPr>
          <w:sz w:val="28"/>
        </w:rPr>
        <w:t>_</w:t>
      </w:r>
      <w:r>
        <w:rPr>
          <w:sz w:val="28"/>
        </w:rPr>
        <w:t>_______________</w:t>
      </w:r>
      <w:r w:rsidRPr="0001766C">
        <w:rPr>
          <w:sz w:val="28"/>
        </w:rPr>
        <w:t>_</w:t>
      </w:r>
      <w:r w:rsidR="00340FF2" w:rsidRPr="0001766C">
        <w:rPr>
          <w:sz w:val="28"/>
        </w:rPr>
        <w:t>Saved Israel from Famine</w:t>
      </w:r>
    </w:p>
    <w:p w:rsidR="00340FF2" w:rsidRPr="0001766C" w:rsidRDefault="00A00404" w:rsidP="00B70380">
      <w:pPr>
        <w:numPr>
          <w:ilvl w:val="0"/>
          <w:numId w:val="11"/>
        </w:numPr>
        <w:ind w:left="-360"/>
        <w:rPr>
          <w:sz w:val="28"/>
        </w:rPr>
      </w:pPr>
      <w:r w:rsidRPr="0001766C">
        <w:rPr>
          <w:sz w:val="28"/>
        </w:rPr>
        <w:t>_</w:t>
      </w:r>
      <w:r>
        <w:rPr>
          <w:sz w:val="28"/>
        </w:rPr>
        <w:t>______________</w:t>
      </w:r>
      <w:r w:rsidRPr="0001766C">
        <w:rPr>
          <w:sz w:val="28"/>
        </w:rPr>
        <w:t>__</w:t>
      </w:r>
      <w:r w:rsidR="00340FF2" w:rsidRPr="0001766C">
        <w:rPr>
          <w:sz w:val="28"/>
        </w:rPr>
        <w:t>Adam’s son that replaced Abel</w:t>
      </w:r>
    </w:p>
    <w:p w:rsidR="00340FF2" w:rsidRPr="0001766C" w:rsidRDefault="00A00404" w:rsidP="00B70380">
      <w:pPr>
        <w:numPr>
          <w:ilvl w:val="0"/>
          <w:numId w:val="11"/>
        </w:numPr>
        <w:ind w:left="-360"/>
        <w:rPr>
          <w:sz w:val="28"/>
        </w:rPr>
      </w:pPr>
      <w:r w:rsidRPr="0001766C">
        <w:rPr>
          <w:sz w:val="28"/>
        </w:rPr>
        <w:t>_</w:t>
      </w:r>
      <w:r>
        <w:rPr>
          <w:sz w:val="28"/>
        </w:rPr>
        <w:t>_____________</w:t>
      </w:r>
      <w:r w:rsidRPr="0001766C">
        <w:rPr>
          <w:sz w:val="28"/>
        </w:rPr>
        <w:t>___</w:t>
      </w:r>
      <w:r w:rsidR="00340FF2" w:rsidRPr="0001766C">
        <w:rPr>
          <w:sz w:val="28"/>
        </w:rPr>
        <w:t>The first Hebrew</w:t>
      </w:r>
    </w:p>
    <w:p w:rsidR="00A00404" w:rsidRDefault="00A00404" w:rsidP="00B70380">
      <w:pPr>
        <w:numPr>
          <w:ilvl w:val="0"/>
          <w:numId w:val="11"/>
        </w:numPr>
        <w:ind w:left="-360"/>
        <w:rPr>
          <w:sz w:val="28"/>
        </w:rPr>
      </w:pPr>
      <w:r w:rsidRPr="0001766C">
        <w:rPr>
          <w:sz w:val="28"/>
        </w:rPr>
        <w:t>_</w:t>
      </w:r>
      <w:r>
        <w:rPr>
          <w:sz w:val="28"/>
        </w:rPr>
        <w:t>____________</w:t>
      </w:r>
      <w:r w:rsidRPr="0001766C">
        <w:rPr>
          <w:sz w:val="28"/>
        </w:rPr>
        <w:t>____</w:t>
      </w:r>
      <w:r w:rsidR="00340FF2" w:rsidRPr="0001766C">
        <w:rPr>
          <w:sz w:val="28"/>
        </w:rPr>
        <w:t>Abraham’s servant who went for Isaac’s Bride</w:t>
      </w:r>
    </w:p>
    <w:p w:rsidR="00E92CD2" w:rsidRPr="00A00404" w:rsidRDefault="00340FF2" w:rsidP="00B70380">
      <w:pPr>
        <w:numPr>
          <w:ilvl w:val="0"/>
          <w:numId w:val="11"/>
        </w:numPr>
        <w:ind w:left="-360"/>
        <w:rPr>
          <w:sz w:val="28"/>
        </w:rPr>
      </w:pPr>
      <w:r w:rsidRPr="00A00404">
        <w:rPr>
          <w:sz w:val="28"/>
        </w:rPr>
        <w:t>_</w:t>
      </w:r>
      <w:r w:rsidR="00A00404" w:rsidRPr="00A00404">
        <w:rPr>
          <w:sz w:val="28"/>
        </w:rPr>
        <w:t>_______</w:t>
      </w:r>
      <w:r w:rsidR="00A00404">
        <w:rPr>
          <w:sz w:val="28"/>
        </w:rPr>
        <w:t>___</w:t>
      </w:r>
      <w:r w:rsidR="00A00404" w:rsidRPr="00A00404">
        <w:rPr>
          <w:sz w:val="28"/>
        </w:rPr>
        <w:t>______</w:t>
      </w:r>
      <w:r w:rsidRPr="00A00404">
        <w:rPr>
          <w:sz w:val="28"/>
        </w:rPr>
        <w:t>Son of Noah, Father of the Greeks &amp; Romans</w:t>
      </w:r>
      <w:r w:rsidRPr="0001766C">
        <w:t xml:space="preserve"> </w:t>
      </w:r>
      <w:r w:rsidR="00E92CD2">
        <w:br w:type="page"/>
      </w:r>
    </w:p>
    <w:p w:rsidR="00B14D6A" w:rsidRDefault="00B14D6A">
      <w:pPr>
        <w:rPr>
          <w:b/>
          <w:sz w:val="20"/>
          <w:szCs w:val="20"/>
          <w:u w:val="single"/>
        </w:rPr>
      </w:pPr>
      <w:bookmarkStart w:id="7" w:name="_Toc242844860"/>
    </w:p>
    <w:p w:rsidR="0001766C" w:rsidRPr="003738E0" w:rsidRDefault="0001766C" w:rsidP="003738E0">
      <w:pPr>
        <w:pStyle w:val="Heading1"/>
        <w:rPr>
          <w:sz w:val="36"/>
          <w:szCs w:val="36"/>
        </w:rPr>
      </w:pPr>
      <w:bookmarkStart w:id="8" w:name="_Toc347308735"/>
      <w:r w:rsidRPr="003738E0">
        <w:rPr>
          <w:sz w:val="36"/>
          <w:szCs w:val="36"/>
        </w:rPr>
        <w:t>ILLUSTRATIONS FROM GENESIS</w:t>
      </w:r>
      <w:bookmarkEnd w:id="7"/>
      <w:bookmarkEnd w:id="8"/>
    </w:p>
    <w:p w:rsidR="0001766C" w:rsidRDefault="0001766C" w:rsidP="00C31DFF">
      <w:pPr>
        <w:pStyle w:val="ListParagraph"/>
        <w:ind w:left="0"/>
        <w:contextualSpacing/>
        <w:jc w:val="center"/>
      </w:pPr>
      <w:r>
        <w:t>GENESIS CONTAINS ILLUSTRATIONS OF MULTITUDES OF CONCEPTS</w:t>
      </w:r>
    </w:p>
    <w:p w:rsidR="00241E63" w:rsidRDefault="00241E63" w:rsidP="00241E63">
      <w:pPr>
        <w:pStyle w:val="ListParagraph"/>
        <w:ind w:left="0"/>
        <w:contextualSpacing/>
      </w:pPr>
    </w:p>
    <w:p w:rsidR="00241E63" w:rsidRDefault="00241E63" w:rsidP="00241E63">
      <w:pPr>
        <w:pStyle w:val="ListParagraph"/>
        <w:ind w:left="0"/>
        <w:contextualSpacing/>
      </w:pPr>
      <w:r>
        <w:t xml:space="preserve">INSTRUCTIONS: Fill in </w:t>
      </w:r>
      <w:r w:rsidRPr="00241E63">
        <w:rPr>
          <w:u w:val="single"/>
        </w:rPr>
        <w:t>all</w:t>
      </w:r>
      <w:r>
        <w:t xml:space="preserve"> the blanks.</w:t>
      </w:r>
    </w:p>
    <w:p w:rsidR="009109F8" w:rsidRDefault="009109F8" w:rsidP="00241E63">
      <w:pPr>
        <w:pStyle w:val="ListParagraph"/>
        <w:ind w:left="0"/>
        <w:contextual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68"/>
        <w:gridCol w:w="3745"/>
        <w:gridCol w:w="1943"/>
      </w:tblGrid>
      <w:tr w:rsidR="0001766C" w:rsidTr="00241E63">
        <w:tc>
          <w:tcPr>
            <w:tcW w:w="3168" w:type="dxa"/>
            <w:shd w:val="pct15" w:color="auto" w:fill="auto"/>
          </w:tcPr>
          <w:p w:rsidR="0001766C" w:rsidRDefault="0001766C" w:rsidP="00463686">
            <w:pPr>
              <w:jc w:val="center"/>
              <w:rPr>
                <w:b/>
                <w:bCs/>
                <w:sz w:val="28"/>
              </w:rPr>
            </w:pPr>
            <w:r>
              <w:rPr>
                <w:b/>
                <w:bCs/>
                <w:sz w:val="28"/>
              </w:rPr>
              <w:t>CONCEPT</w:t>
            </w:r>
          </w:p>
        </w:tc>
        <w:tc>
          <w:tcPr>
            <w:tcW w:w="3745" w:type="dxa"/>
            <w:shd w:val="pct15" w:color="auto" w:fill="auto"/>
          </w:tcPr>
          <w:p w:rsidR="0001766C" w:rsidRDefault="0001766C" w:rsidP="00463686">
            <w:pPr>
              <w:jc w:val="center"/>
              <w:rPr>
                <w:b/>
                <w:bCs/>
                <w:sz w:val="28"/>
              </w:rPr>
            </w:pPr>
            <w:r>
              <w:rPr>
                <w:b/>
                <w:bCs/>
                <w:sz w:val="28"/>
              </w:rPr>
              <w:t>ACCOUNT</w:t>
            </w:r>
          </w:p>
        </w:tc>
        <w:tc>
          <w:tcPr>
            <w:tcW w:w="1943" w:type="dxa"/>
            <w:shd w:val="pct15" w:color="auto" w:fill="auto"/>
          </w:tcPr>
          <w:p w:rsidR="0001766C" w:rsidRDefault="0001766C" w:rsidP="00463686">
            <w:pPr>
              <w:jc w:val="center"/>
              <w:rPr>
                <w:b/>
                <w:bCs/>
                <w:sz w:val="28"/>
              </w:rPr>
            </w:pPr>
            <w:r>
              <w:rPr>
                <w:b/>
                <w:bCs/>
                <w:sz w:val="28"/>
              </w:rPr>
              <w:t>REFERENCE</w:t>
            </w:r>
          </w:p>
        </w:tc>
      </w:tr>
      <w:tr w:rsidR="0001766C" w:rsidTr="009109F8">
        <w:tc>
          <w:tcPr>
            <w:tcW w:w="3168" w:type="dxa"/>
            <w:vAlign w:val="center"/>
          </w:tcPr>
          <w:p w:rsidR="0001766C" w:rsidRDefault="0001766C" w:rsidP="009109F8">
            <w:r>
              <w:t>ANGER/JEALOUSY</w:t>
            </w:r>
          </w:p>
        </w:tc>
        <w:tc>
          <w:tcPr>
            <w:tcW w:w="3745" w:type="dxa"/>
            <w:vAlign w:val="center"/>
          </w:tcPr>
          <w:p w:rsidR="0001766C" w:rsidRDefault="0001766C" w:rsidP="009109F8">
            <w:r>
              <w:t>CAIN KILLING ABEL</w:t>
            </w:r>
          </w:p>
        </w:tc>
        <w:tc>
          <w:tcPr>
            <w:tcW w:w="1943" w:type="dxa"/>
            <w:vAlign w:val="center"/>
          </w:tcPr>
          <w:p w:rsidR="0001766C" w:rsidRDefault="0001766C" w:rsidP="009109F8">
            <w:r>
              <w:t>11:1-15</w:t>
            </w:r>
          </w:p>
        </w:tc>
      </w:tr>
      <w:tr w:rsidR="0001766C" w:rsidTr="009109F8">
        <w:tc>
          <w:tcPr>
            <w:tcW w:w="3168" w:type="dxa"/>
            <w:vAlign w:val="center"/>
          </w:tcPr>
          <w:p w:rsidR="0001766C" w:rsidRDefault="0001766C" w:rsidP="009109F8">
            <w:r>
              <w:t>BRIDE OF CHRIST</w:t>
            </w:r>
          </w:p>
        </w:tc>
        <w:tc>
          <w:tcPr>
            <w:tcW w:w="3745" w:type="dxa"/>
            <w:vAlign w:val="center"/>
          </w:tcPr>
          <w:p w:rsidR="0001766C" w:rsidRDefault="0001766C" w:rsidP="009109F8">
            <w:r>
              <w:t>ISAAC &amp; REBEKAH</w:t>
            </w:r>
          </w:p>
        </w:tc>
        <w:tc>
          <w:tcPr>
            <w:tcW w:w="1943" w:type="dxa"/>
            <w:vAlign w:val="center"/>
          </w:tcPr>
          <w:p w:rsidR="0001766C" w:rsidRDefault="0001766C" w:rsidP="009109F8"/>
        </w:tc>
      </w:tr>
      <w:tr w:rsidR="0001766C" w:rsidTr="009109F8">
        <w:tc>
          <w:tcPr>
            <w:tcW w:w="3168" w:type="dxa"/>
            <w:vAlign w:val="center"/>
          </w:tcPr>
          <w:p w:rsidR="0001766C" w:rsidRDefault="0001766C" w:rsidP="009109F8">
            <w:r>
              <w:t>CARNAL/OLD MAN</w:t>
            </w:r>
          </w:p>
        </w:tc>
        <w:tc>
          <w:tcPr>
            <w:tcW w:w="3745" w:type="dxa"/>
            <w:vAlign w:val="center"/>
          </w:tcPr>
          <w:p w:rsidR="0001766C" w:rsidRDefault="0001766C" w:rsidP="009109F8">
            <w:r>
              <w:t>TERAH HAD TO DIE FIRST</w:t>
            </w:r>
          </w:p>
        </w:tc>
        <w:tc>
          <w:tcPr>
            <w:tcW w:w="1943" w:type="dxa"/>
            <w:vAlign w:val="center"/>
          </w:tcPr>
          <w:p w:rsidR="0001766C" w:rsidRDefault="0001766C" w:rsidP="009109F8">
            <w:r>
              <w:t>11:31,32; 12:1-3</w:t>
            </w:r>
          </w:p>
        </w:tc>
      </w:tr>
      <w:tr w:rsidR="0001766C" w:rsidTr="009109F8">
        <w:tc>
          <w:tcPr>
            <w:tcW w:w="3168" w:type="dxa"/>
            <w:vAlign w:val="center"/>
          </w:tcPr>
          <w:p w:rsidR="0001766C" w:rsidRPr="00241E63" w:rsidRDefault="0001766C" w:rsidP="009109F8">
            <w:pPr>
              <w:rPr>
                <w:color w:val="FFFFFF" w:themeColor="background1"/>
              </w:rPr>
            </w:pPr>
            <w:r w:rsidRPr="00241E63">
              <w:rPr>
                <w:color w:val="FFFFFF" w:themeColor="background1"/>
              </w:rPr>
              <w:t>DIPLOMACY</w:t>
            </w:r>
          </w:p>
        </w:tc>
        <w:tc>
          <w:tcPr>
            <w:tcW w:w="3745" w:type="dxa"/>
            <w:vAlign w:val="center"/>
          </w:tcPr>
          <w:p w:rsidR="0001766C" w:rsidRDefault="0001766C" w:rsidP="009109F8">
            <w:r>
              <w:t>JACOBS GIFT TO ESAU</w:t>
            </w:r>
          </w:p>
        </w:tc>
        <w:tc>
          <w:tcPr>
            <w:tcW w:w="1943" w:type="dxa"/>
            <w:vAlign w:val="center"/>
          </w:tcPr>
          <w:p w:rsidR="0001766C" w:rsidRDefault="0001766C" w:rsidP="009109F8">
            <w:r>
              <w:t>32:13-20</w:t>
            </w:r>
          </w:p>
        </w:tc>
      </w:tr>
      <w:tr w:rsidR="0001766C" w:rsidTr="009109F8">
        <w:tc>
          <w:tcPr>
            <w:tcW w:w="3168" w:type="dxa"/>
            <w:vAlign w:val="center"/>
          </w:tcPr>
          <w:p w:rsidR="0001766C" w:rsidRDefault="0001766C" w:rsidP="009109F8">
            <w:r>
              <w:t>FAITH</w:t>
            </w:r>
          </w:p>
        </w:tc>
        <w:tc>
          <w:tcPr>
            <w:tcW w:w="3745" w:type="dxa"/>
            <w:vAlign w:val="center"/>
          </w:tcPr>
          <w:p w:rsidR="0001766C" w:rsidRPr="00241E63" w:rsidRDefault="0001766C" w:rsidP="009109F8">
            <w:pPr>
              <w:rPr>
                <w:color w:val="FFFFFF" w:themeColor="background1"/>
              </w:rPr>
            </w:pPr>
            <w:r w:rsidRPr="00241E63">
              <w:rPr>
                <w:color w:val="FFFFFF" w:themeColor="background1"/>
              </w:rPr>
              <w:t>GOD WILL PROVIDE HIMSELF</w:t>
            </w:r>
          </w:p>
        </w:tc>
        <w:tc>
          <w:tcPr>
            <w:tcW w:w="1943" w:type="dxa"/>
            <w:vAlign w:val="center"/>
          </w:tcPr>
          <w:p w:rsidR="0001766C" w:rsidRPr="00241E63" w:rsidRDefault="0001766C" w:rsidP="009109F8">
            <w:pPr>
              <w:rPr>
                <w:color w:val="FFFFFF" w:themeColor="background1"/>
              </w:rPr>
            </w:pPr>
            <w:r w:rsidRPr="00241E63">
              <w:rPr>
                <w:color w:val="FFFFFF" w:themeColor="background1"/>
              </w:rPr>
              <w:t>22:7-8</w:t>
            </w:r>
          </w:p>
        </w:tc>
      </w:tr>
      <w:tr w:rsidR="0001766C" w:rsidTr="009109F8">
        <w:tc>
          <w:tcPr>
            <w:tcW w:w="3168" w:type="dxa"/>
            <w:vAlign w:val="center"/>
          </w:tcPr>
          <w:p w:rsidR="0001766C" w:rsidRDefault="0001766C" w:rsidP="009109F8">
            <w:r>
              <w:t>FRIENDSHIP</w:t>
            </w:r>
          </w:p>
        </w:tc>
        <w:tc>
          <w:tcPr>
            <w:tcW w:w="3745" w:type="dxa"/>
            <w:vAlign w:val="center"/>
          </w:tcPr>
          <w:p w:rsidR="0001766C" w:rsidRDefault="0001766C" w:rsidP="009109F8">
            <w:r>
              <w:t>ABRAHAM IS THERE FOR LOT</w:t>
            </w:r>
          </w:p>
        </w:tc>
        <w:tc>
          <w:tcPr>
            <w:tcW w:w="1943" w:type="dxa"/>
            <w:vAlign w:val="center"/>
          </w:tcPr>
          <w:p w:rsidR="0001766C" w:rsidRDefault="0001766C" w:rsidP="009109F8">
            <w:r>
              <w:t>14:14-16</w:t>
            </w:r>
          </w:p>
        </w:tc>
      </w:tr>
      <w:tr w:rsidR="0001766C" w:rsidTr="009109F8">
        <w:tc>
          <w:tcPr>
            <w:tcW w:w="3168" w:type="dxa"/>
            <w:vAlign w:val="center"/>
          </w:tcPr>
          <w:p w:rsidR="0001766C" w:rsidRDefault="0001766C" w:rsidP="009109F8">
            <w:r>
              <w:t>GENEROSITY</w:t>
            </w:r>
          </w:p>
        </w:tc>
        <w:tc>
          <w:tcPr>
            <w:tcW w:w="3745" w:type="dxa"/>
            <w:vAlign w:val="center"/>
          </w:tcPr>
          <w:p w:rsidR="0001766C" w:rsidRDefault="0001766C" w:rsidP="009109F8">
            <w:r>
              <w:t>EGYPT SHARES GRAIN</w:t>
            </w:r>
          </w:p>
        </w:tc>
        <w:tc>
          <w:tcPr>
            <w:tcW w:w="1943" w:type="dxa"/>
            <w:vAlign w:val="center"/>
          </w:tcPr>
          <w:p w:rsidR="0001766C" w:rsidRDefault="0001766C" w:rsidP="009109F8">
            <w:r>
              <w:t>41:56-57</w:t>
            </w:r>
          </w:p>
        </w:tc>
      </w:tr>
      <w:tr w:rsidR="0001766C" w:rsidTr="009109F8">
        <w:tc>
          <w:tcPr>
            <w:tcW w:w="3168" w:type="dxa"/>
            <w:vAlign w:val="center"/>
          </w:tcPr>
          <w:p w:rsidR="0001766C" w:rsidRDefault="0001766C" w:rsidP="009109F8">
            <w:r>
              <w:t>GOD’S SUPREMECY</w:t>
            </w:r>
          </w:p>
        </w:tc>
        <w:tc>
          <w:tcPr>
            <w:tcW w:w="3745" w:type="dxa"/>
            <w:vAlign w:val="center"/>
          </w:tcPr>
          <w:p w:rsidR="0001766C" w:rsidRPr="00241E63" w:rsidRDefault="0001766C" w:rsidP="009109F8">
            <w:pPr>
              <w:rPr>
                <w:color w:val="FFFFFF" w:themeColor="background1"/>
              </w:rPr>
            </w:pPr>
            <w:r w:rsidRPr="00241E63">
              <w:rPr>
                <w:color w:val="FFFFFF" w:themeColor="background1"/>
              </w:rPr>
              <w:t>IN THE BEGINNING GOD</w:t>
            </w:r>
          </w:p>
        </w:tc>
        <w:tc>
          <w:tcPr>
            <w:tcW w:w="1943" w:type="dxa"/>
            <w:vAlign w:val="center"/>
          </w:tcPr>
          <w:p w:rsidR="0001766C" w:rsidRPr="00241E63" w:rsidRDefault="0001766C" w:rsidP="009109F8">
            <w:pPr>
              <w:rPr>
                <w:color w:val="FFFFFF" w:themeColor="background1"/>
              </w:rPr>
            </w:pPr>
            <w:r w:rsidRPr="00241E63">
              <w:rPr>
                <w:color w:val="FFFFFF" w:themeColor="background1"/>
              </w:rPr>
              <w:t>1:1</w:t>
            </w:r>
          </w:p>
        </w:tc>
      </w:tr>
      <w:tr w:rsidR="0001766C" w:rsidTr="009109F8">
        <w:tc>
          <w:tcPr>
            <w:tcW w:w="3168" w:type="dxa"/>
            <w:vAlign w:val="center"/>
          </w:tcPr>
          <w:p w:rsidR="0001766C" w:rsidRDefault="0001766C" w:rsidP="009109F8">
            <w:r>
              <w:t>GOD SPEAKS TO MAN</w:t>
            </w:r>
          </w:p>
        </w:tc>
        <w:tc>
          <w:tcPr>
            <w:tcW w:w="3745" w:type="dxa"/>
            <w:vAlign w:val="center"/>
          </w:tcPr>
          <w:p w:rsidR="0001766C" w:rsidRPr="00241E63" w:rsidRDefault="0001766C" w:rsidP="009109F8">
            <w:pPr>
              <w:rPr>
                <w:color w:val="FFFFFF" w:themeColor="background1"/>
              </w:rPr>
            </w:pPr>
            <w:r w:rsidRPr="00241E63">
              <w:rPr>
                <w:color w:val="FFFFFF" w:themeColor="background1"/>
              </w:rPr>
              <w:t>JOSEPH’S DREAMS</w:t>
            </w:r>
          </w:p>
        </w:tc>
        <w:tc>
          <w:tcPr>
            <w:tcW w:w="1943" w:type="dxa"/>
            <w:vAlign w:val="center"/>
          </w:tcPr>
          <w:p w:rsidR="0001766C" w:rsidRPr="00241E63" w:rsidRDefault="0001766C" w:rsidP="009109F8">
            <w:pPr>
              <w:rPr>
                <w:color w:val="FFFFFF" w:themeColor="background1"/>
              </w:rPr>
            </w:pPr>
            <w:r w:rsidRPr="00241E63">
              <w:rPr>
                <w:color w:val="FFFFFF" w:themeColor="background1"/>
              </w:rPr>
              <w:t>37:5-9</w:t>
            </w:r>
          </w:p>
        </w:tc>
      </w:tr>
      <w:tr w:rsidR="0001766C" w:rsidTr="009109F8">
        <w:tc>
          <w:tcPr>
            <w:tcW w:w="3168" w:type="dxa"/>
            <w:vAlign w:val="center"/>
          </w:tcPr>
          <w:p w:rsidR="0001766C" w:rsidRDefault="0001766C" w:rsidP="009109F8">
            <w:r>
              <w:t>GLORY GIVEN TO GOD</w:t>
            </w:r>
          </w:p>
        </w:tc>
        <w:tc>
          <w:tcPr>
            <w:tcW w:w="3745" w:type="dxa"/>
            <w:vAlign w:val="center"/>
          </w:tcPr>
          <w:p w:rsidR="0001766C" w:rsidRDefault="0001766C" w:rsidP="009109F8">
            <w:r>
              <w:t>JOSEPH BEFORE PHARAOH</w:t>
            </w:r>
          </w:p>
        </w:tc>
        <w:tc>
          <w:tcPr>
            <w:tcW w:w="1943" w:type="dxa"/>
            <w:vAlign w:val="center"/>
          </w:tcPr>
          <w:p w:rsidR="0001766C" w:rsidRDefault="0001766C" w:rsidP="009109F8">
            <w:r>
              <w:t>41:16</w:t>
            </w:r>
          </w:p>
        </w:tc>
      </w:tr>
      <w:tr w:rsidR="0001766C" w:rsidTr="009109F8">
        <w:tc>
          <w:tcPr>
            <w:tcW w:w="3168" w:type="dxa"/>
            <w:vAlign w:val="center"/>
          </w:tcPr>
          <w:p w:rsidR="0001766C" w:rsidRDefault="0001766C" w:rsidP="009109F8">
            <w:r>
              <w:t>HATE</w:t>
            </w:r>
          </w:p>
        </w:tc>
        <w:tc>
          <w:tcPr>
            <w:tcW w:w="3745" w:type="dxa"/>
            <w:vAlign w:val="center"/>
          </w:tcPr>
          <w:p w:rsidR="0001766C" w:rsidRDefault="0001766C" w:rsidP="009109F8">
            <w:r>
              <w:t>JOSEPH’S BROTHERS HATE</w:t>
            </w:r>
          </w:p>
        </w:tc>
        <w:tc>
          <w:tcPr>
            <w:tcW w:w="1943" w:type="dxa"/>
            <w:vAlign w:val="center"/>
          </w:tcPr>
          <w:p w:rsidR="0001766C" w:rsidRPr="00241E63" w:rsidRDefault="0001766C" w:rsidP="009109F8">
            <w:pPr>
              <w:rPr>
                <w:color w:val="FFFFFF" w:themeColor="background1"/>
              </w:rPr>
            </w:pPr>
            <w:r w:rsidRPr="00241E63">
              <w:rPr>
                <w:color w:val="FFFFFF" w:themeColor="background1"/>
              </w:rPr>
              <w:t>37:4</w:t>
            </w:r>
          </w:p>
        </w:tc>
      </w:tr>
      <w:tr w:rsidR="0001766C" w:rsidTr="009109F8">
        <w:tc>
          <w:tcPr>
            <w:tcW w:w="3168" w:type="dxa"/>
            <w:vAlign w:val="center"/>
          </w:tcPr>
          <w:p w:rsidR="0001766C" w:rsidRDefault="0001766C" w:rsidP="009109F8">
            <w:r>
              <w:t>JUDGMENT</w:t>
            </w:r>
          </w:p>
        </w:tc>
        <w:tc>
          <w:tcPr>
            <w:tcW w:w="3745" w:type="dxa"/>
            <w:vAlign w:val="center"/>
          </w:tcPr>
          <w:p w:rsidR="0001766C" w:rsidRPr="00241E63" w:rsidRDefault="0001766C" w:rsidP="009109F8">
            <w:pPr>
              <w:rPr>
                <w:color w:val="FFFFFF" w:themeColor="background1"/>
              </w:rPr>
            </w:pPr>
            <w:r w:rsidRPr="00241E63">
              <w:rPr>
                <w:color w:val="FFFFFF" w:themeColor="background1"/>
              </w:rPr>
              <w:t>THE FLOOD</w:t>
            </w:r>
          </w:p>
        </w:tc>
        <w:tc>
          <w:tcPr>
            <w:tcW w:w="1943" w:type="dxa"/>
            <w:vAlign w:val="center"/>
          </w:tcPr>
          <w:p w:rsidR="0001766C" w:rsidRPr="00241E63" w:rsidRDefault="0001766C" w:rsidP="009109F8">
            <w:pPr>
              <w:rPr>
                <w:color w:val="FFFFFF" w:themeColor="background1"/>
              </w:rPr>
            </w:pPr>
            <w:r w:rsidRPr="00241E63">
              <w:rPr>
                <w:color w:val="FFFFFF" w:themeColor="background1"/>
              </w:rPr>
              <w:t>6:13-17</w:t>
            </w:r>
          </w:p>
        </w:tc>
      </w:tr>
      <w:tr w:rsidR="0001766C" w:rsidTr="009109F8">
        <w:tc>
          <w:tcPr>
            <w:tcW w:w="3168" w:type="dxa"/>
            <w:vAlign w:val="center"/>
          </w:tcPr>
          <w:p w:rsidR="0001766C" w:rsidRDefault="0001766C" w:rsidP="009109F8">
            <w:r>
              <w:t>HONESTY</w:t>
            </w:r>
          </w:p>
        </w:tc>
        <w:tc>
          <w:tcPr>
            <w:tcW w:w="3745" w:type="dxa"/>
            <w:vAlign w:val="center"/>
          </w:tcPr>
          <w:p w:rsidR="0001766C" w:rsidRDefault="0001766C" w:rsidP="009109F8">
            <w:r>
              <w:t>MONEY IN SACKS RETURNED</w:t>
            </w:r>
          </w:p>
        </w:tc>
        <w:tc>
          <w:tcPr>
            <w:tcW w:w="1943" w:type="dxa"/>
            <w:vAlign w:val="center"/>
          </w:tcPr>
          <w:p w:rsidR="0001766C" w:rsidRDefault="0001766C" w:rsidP="009109F8">
            <w:r>
              <w:t>43:19-22</w:t>
            </w:r>
          </w:p>
        </w:tc>
      </w:tr>
      <w:tr w:rsidR="0001766C" w:rsidTr="009109F8">
        <w:tc>
          <w:tcPr>
            <w:tcW w:w="3168" w:type="dxa"/>
            <w:vAlign w:val="center"/>
          </w:tcPr>
          <w:p w:rsidR="0001766C" w:rsidRDefault="0001766C" w:rsidP="009109F8">
            <w:r>
              <w:t>HOPE</w:t>
            </w:r>
          </w:p>
        </w:tc>
        <w:tc>
          <w:tcPr>
            <w:tcW w:w="3745" w:type="dxa"/>
            <w:vAlign w:val="center"/>
          </w:tcPr>
          <w:p w:rsidR="0001766C" w:rsidRDefault="0001766C" w:rsidP="009109F8">
            <w:r>
              <w:t>JOSEPH’S HOPE OF FREEDOM</w:t>
            </w:r>
          </w:p>
        </w:tc>
        <w:tc>
          <w:tcPr>
            <w:tcW w:w="1943" w:type="dxa"/>
            <w:vAlign w:val="center"/>
          </w:tcPr>
          <w:p w:rsidR="0001766C" w:rsidRPr="00241E63" w:rsidRDefault="0001766C" w:rsidP="009109F8">
            <w:pPr>
              <w:rPr>
                <w:color w:val="FFFFFF" w:themeColor="background1"/>
              </w:rPr>
            </w:pPr>
            <w:r w:rsidRPr="00241E63">
              <w:rPr>
                <w:color w:val="FFFFFF" w:themeColor="background1"/>
              </w:rPr>
              <w:t>40:14</w:t>
            </w:r>
          </w:p>
        </w:tc>
      </w:tr>
      <w:tr w:rsidR="0001766C" w:rsidTr="009109F8">
        <w:tc>
          <w:tcPr>
            <w:tcW w:w="3168" w:type="dxa"/>
            <w:vAlign w:val="center"/>
          </w:tcPr>
          <w:p w:rsidR="0001766C" w:rsidRDefault="0001766C" w:rsidP="009109F8">
            <w:r>
              <w:t>HUMILITY</w:t>
            </w:r>
          </w:p>
        </w:tc>
        <w:tc>
          <w:tcPr>
            <w:tcW w:w="3745" w:type="dxa"/>
            <w:vAlign w:val="center"/>
          </w:tcPr>
          <w:p w:rsidR="0001766C" w:rsidRDefault="0001766C" w:rsidP="009109F8">
            <w:r>
              <w:t>JACOB BOWING TO ESAU</w:t>
            </w:r>
          </w:p>
        </w:tc>
        <w:tc>
          <w:tcPr>
            <w:tcW w:w="1943" w:type="dxa"/>
            <w:vAlign w:val="center"/>
          </w:tcPr>
          <w:p w:rsidR="0001766C" w:rsidRDefault="0001766C" w:rsidP="009109F8">
            <w:r>
              <w:t>33:3</w:t>
            </w:r>
          </w:p>
        </w:tc>
      </w:tr>
      <w:tr w:rsidR="0001766C" w:rsidTr="009109F8">
        <w:tc>
          <w:tcPr>
            <w:tcW w:w="3168" w:type="dxa"/>
            <w:vAlign w:val="center"/>
          </w:tcPr>
          <w:p w:rsidR="0001766C" w:rsidRDefault="0001766C" w:rsidP="009109F8">
            <w:r>
              <w:t>KINDNESS</w:t>
            </w:r>
          </w:p>
        </w:tc>
        <w:tc>
          <w:tcPr>
            <w:tcW w:w="3745" w:type="dxa"/>
            <w:vAlign w:val="center"/>
          </w:tcPr>
          <w:p w:rsidR="0001766C" w:rsidRDefault="0001766C" w:rsidP="009109F8">
            <w:r>
              <w:t>RACHEL HELPED ELIEZER</w:t>
            </w:r>
          </w:p>
        </w:tc>
        <w:tc>
          <w:tcPr>
            <w:tcW w:w="1943" w:type="dxa"/>
            <w:vAlign w:val="center"/>
          </w:tcPr>
          <w:p w:rsidR="0001766C" w:rsidRPr="00241E63" w:rsidRDefault="0001766C" w:rsidP="009109F8">
            <w:pPr>
              <w:rPr>
                <w:color w:val="FFFFFF" w:themeColor="background1"/>
              </w:rPr>
            </w:pPr>
            <w:r w:rsidRPr="00241E63">
              <w:rPr>
                <w:color w:val="FFFFFF" w:themeColor="background1"/>
              </w:rPr>
              <w:t>24:17-20</w:t>
            </w:r>
          </w:p>
        </w:tc>
      </w:tr>
      <w:tr w:rsidR="0001766C" w:rsidTr="009109F8">
        <w:tc>
          <w:tcPr>
            <w:tcW w:w="3168" w:type="dxa"/>
            <w:vAlign w:val="center"/>
          </w:tcPr>
          <w:p w:rsidR="0001766C" w:rsidRPr="00241E63" w:rsidRDefault="0001766C" w:rsidP="009109F8">
            <w:pPr>
              <w:rPr>
                <w:color w:val="FFFFFF" w:themeColor="background1"/>
              </w:rPr>
            </w:pPr>
            <w:r w:rsidRPr="00241E63">
              <w:rPr>
                <w:color w:val="FFFFFF" w:themeColor="background1"/>
              </w:rPr>
              <w:t>LOVE</w:t>
            </w:r>
          </w:p>
        </w:tc>
        <w:tc>
          <w:tcPr>
            <w:tcW w:w="3745" w:type="dxa"/>
            <w:vAlign w:val="center"/>
          </w:tcPr>
          <w:p w:rsidR="0001766C" w:rsidRPr="00241E63" w:rsidRDefault="0001766C" w:rsidP="009109F8">
            <w:pPr>
              <w:rPr>
                <w:color w:val="FFFFFF" w:themeColor="background1"/>
              </w:rPr>
            </w:pPr>
            <w:r w:rsidRPr="00241E63">
              <w:rPr>
                <w:color w:val="FFFFFF" w:themeColor="background1"/>
              </w:rPr>
              <w:t>JACOB LOVED JOSEPH</w:t>
            </w:r>
          </w:p>
        </w:tc>
        <w:tc>
          <w:tcPr>
            <w:tcW w:w="1943" w:type="dxa"/>
            <w:vAlign w:val="center"/>
          </w:tcPr>
          <w:p w:rsidR="0001766C" w:rsidRPr="00241E63" w:rsidRDefault="0001766C" w:rsidP="009109F8">
            <w:pPr>
              <w:rPr>
                <w:color w:val="FFFFFF" w:themeColor="background1"/>
              </w:rPr>
            </w:pPr>
            <w:r w:rsidRPr="00241E63">
              <w:rPr>
                <w:color w:val="FFFFFF" w:themeColor="background1"/>
              </w:rPr>
              <w:t>37:3</w:t>
            </w:r>
          </w:p>
        </w:tc>
      </w:tr>
      <w:tr w:rsidR="0001766C" w:rsidTr="009109F8">
        <w:tc>
          <w:tcPr>
            <w:tcW w:w="3168" w:type="dxa"/>
            <w:vAlign w:val="center"/>
          </w:tcPr>
          <w:p w:rsidR="0001766C" w:rsidRDefault="0001766C" w:rsidP="009109F8">
            <w:r>
              <w:t>LYING/DECPTION</w:t>
            </w:r>
          </w:p>
        </w:tc>
        <w:tc>
          <w:tcPr>
            <w:tcW w:w="3745" w:type="dxa"/>
            <w:vAlign w:val="center"/>
          </w:tcPr>
          <w:p w:rsidR="0001766C" w:rsidRDefault="0001766C" w:rsidP="009109F8">
            <w:r>
              <w:t>RACHEL HID LABAN’S IDOLS</w:t>
            </w:r>
          </w:p>
        </w:tc>
        <w:tc>
          <w:tcPr>
            <w:tcW w:w="1943" w:type="dxa"/>
            <w:vAlign w:val="center"/>
          </w:tcPr>
          <w:p w:rsidR="0001766C" w:rsidRDefault="0001766C" w:rsidP="009109F8">
            <w:r>
              <w:t>31:34-35</w:t>
            </w:r>
          </w:p>
        </w:tc>
      </w:tr>
      <w:tr w:rsidR="0001766C" w:rsidTr="009109F8">
        <w:tc>
          <w:tcPr>
            <w:tcW w:w="3168" w:type="dxa"/>
            <w:vAlign w:val="center"/>
          </w:tcPr>
          <w:p w:rsidR="0001766C" w:rsidRDefault="0001766C" w:rsidP="009109F8">
            <w:r>
              <w:t>MURDERING’S CONSEQ.</w:t>
            </w:r>
          </w:p>
        </w:tc>
        <w:tc>
          <w:tcPr>
            <w:tcW w:w="3745" w:type="dxa"/>
            <w:vAlign w:val="center"/>
          </w:tcPr>
          <w:p w:rsidR="0001766C" w:rsidRDefault="0001766C" w:rsidP="009109F8">
            <w:r>
              <w:t>BLOOD FOR BLOOD</w:t>
            </w:r>
          </w:p>
        </w:tc>
        <w:tc>
          <w:tcPr>
            <w:tcW w:w="1943" w:type="dxa"/>
            <w:vAlign w:val="center"/>
          </w:tcPr>
          <w:p w:rsidR="0001766C" w:rsidRDefault="0001766C" w:rsidP="009109F8">
            <w:r>
              <w:t>4:6</w:t>
            </w:r>
          </w:p>
        </w:tc>
      </w:tr>
      <w:tr w:rsidR="0001766C" w:rsidTr="009109F8">
        <w:tc>
          <w:tcPr>
            <w:tcW w:w="3168" w:type="dxa"/>
            <w:vAlign w:val="center"/>
          </w:tcPr>
          <w:p w:rsidR="0001766C" w:rsidRDefault="0001766C" w:rsidP="009109F8">
            <w:r>
              <w:t>PATIENCE</w:t>
            </w:r>
          </w:p>
        </w:tc>
        <w:tc>
          <w:tcPr>
            <w:tcW w:w="3745" w:type="dxa"/>
            <w:vAlign w:val="center"/>
          </w:tcPr>
          <w:p w:rsidR="0001766C" w:rsidRDefault="0001766C" w:rsidP="009109F8">
            <w:r>
              <w:t>JACOB WORKED 7 YEARS</w:t>
            </w:r>
          </w:p>
        </w:tc>
        <w:tc>
          <w:tcPr>
            <w:tcW w:w="1943" w:type="dxa"/>
            <w:vAlign w:val="center"/>
          </w:tcPr>
          <w:p w:rsidR="0001766C" w:rsidRDefault="0001766C" w:rsidP="009109F8">
            <w:r>
              <w:t>29:20</w:t>
            </w:r>
          </w:p>
        </w:tc>
      </w:tr>
      <w:tr w:rsidR="0001766C" w:rsidTr="009109F8">
        <w:tc>
          <w:tcPr>
            <w:tcW w:w="3168" w:type="dxa"/>
            <w:vAlign w:val="center"/>
          </w:tcPr>
          <w:p w:rsidR="0001766C" w:rsidRDefault="0001766C" w:rsidP="009109F8">
            <w:r>
              <w:t>POLYGAMY DANGERS</w:t>
            </w:r>
          </w:p>
        </w:tc>
        <w:tc>
          <w:tcPr>
            <w:tcW w:w="3745" w:type="dxa"/>
            <w:vAlign w:val="center"/>
          </w:tcPr>
          <w:p w:rsidR="0001766C" w:rsidRDefault="0001766C" w:rsidP="009109F8">
            <w:r>
              <w:t>RACHEL &amp; LEAH</w:t>
            </w:r>
          </w:p>
        </w:tc>
        <w:tc>
          <w:tcPr>
            <w:tcW w:w="1943" w:type="dxa"/>
            <w:vAlign w:val="center"/>
          </w:tcPr>
          <w:p w:rsidR="0001766C" w:rsidRDefault="0001766C" w:rsidP="009109F8">
            <w:r>
              <w:t>29:30</w:t>
            </w:r>
          </w:p>
        </w:tc>
      </w:tr>
      <w:tr w:rsidR="0001766C" w:rsidTr="009109F8">
        <w:tc>
          <w:tcPr>
            <w:tcW w:w="3168" w:type="dxa"/>
            <w:vAlign w:val="center"/>
          </w:tcPr>
          <w:p w:rsidR="0001766C" w:rsidRDefault="0001766C" w:rsidP="009109F8">
            <w:r>
              <w:t>SIN’S CONSEQUENCE</w:t>
            </w:r>
          </w:p>
        </w:tc>
        <w:tc>
          <w:tcPr>
            <w:tcW w:w="3745" w:type="dxa"/>
            <w:vAlign w:val="center"/>
          </w:tcPr>
          <w:p w:rsidR="0001766C" w:rsidRDefault="0001766C" w:rsidP="009109F8">
            <w:r>
              <w:t>DESTRUCTION OF SODOM</w:t>
            </w:r>
          </w:p>
        </w:tc>
        <w:tc>
          <w:tcPr>
            <w:tcW w:w="1943" w:type="dxa"/>
            <w:vAlign w:val="center"/>
          </w:tcPr>
          <w:p w:rsidR="0001766C" w:rsidRPr="00241E63" w:rsidRDefault="0001766C" w:rsidP="009109F8">
            <w:pPr>
              <w:rPr>
                <w:color w:val="FFFFFF" w:themeColor="background1"/>
              </w:rPr>
            </w:pPr>
            <w:r w:rsidRPr="00241E63">
              <w:rPr>
                <w:color w:val="FFFFFF" w:themeColor="background1"/>
              </w:rPr>
              <w:t>18:20-21; 19:24</w:t>
            </w:r>
          </w:p>
        </w:tc>
      </w:tr>
      <w:tr w:rsidR="0001766C" w:rsidTr="009109F8">
        <w:tc>
          <w:tcPr>
            <w:tcW w:w="3168" w:type="dxa"/>
            <w:vAlign w:val="center"/>
          </w:tcPr>
          <w:p w:rsidR="0001766C" w:rsidRPr="00241E63" w:rsidRDefault="0001766C" w:rsidP="009109F8">
            <w:pPr>
              <w:rPr>
                <w:color w:val="FFFFFF" w:themeColor="background1"/>
              </w:rPr>
            </w:pPr>
            <w:r w:rsidRPr="00241E63">
              <w:rPr>
                <w:color w:val="FFFFFF" w:themeColor="background1"/>
              </w:rPr>
              <w:t>THANKSGIVING</w:t>
            </w:r>
          </w:p>
        </w:tc>
        <w:tc>
          <w:tcPr>
            <w:tcW w:w="3745" w:type="dxa"/>
            <w:vAlign w:val="center"/>
          </w:tcPr>
          <w:p w:rsidR="0001766C" w:rsidRDefault="0001766C" w:rsidP="009109F8">
            <w:r>
              <w:t>NOAH SACRIFICED TO GOD</w:t>
            </w:r>
          </w:p>
        </w:tc>
        <w:tc>
          <w:tcPr>
            <w:tcW w:w="1943" w:type="dxa"/>
            <w:vAlign w:val="center"/>
          </w:tcPr>
          <w:p w:rsidR="0001766C" w:rsidRDefault="0001766C" w:rsidP="009109F8">
            <w:r>
              <w:t>8:20</w:t>
            </w:r>
          </w:p>
        </w:tc>
      </w:tr>
      <w:tr w:rsidR="0001766C" w:rsidTr="009109F8">
        <w:tc>
          <w:tcPr>
            <w:tcW w:w="3168" w:type="dxa"/>
            <w:vAlign w:val="center"/>
          </w:tcPr>
          <w:p w:rsidR="0001766C" w:rsidRDefault="0001766C" w:rsidP="009109F8">
            <w:r>
              <w:t>TITHING</w:t>
            </w:r>
          </w:p>
        </w:tc>
        <w:tc>
          <w:tcPr>
            <w:tcW w:w="3745" w:type="dxa"/>
            <w:vAlign w:val="center"/>
          </w:tcPr>
          <w:p w:rsidR="0001766C" w:rsidRDefault="0001766C" w:rsidP="009109F8">
            <w:r>
              <w:t>JACOB GIVES TENTH OF ALL</w:t>
            </w:r>
          </w:p>
        </w:tc>
        <w:tc>
          <w:tcPr>
            <w:tcW w:w="1943" w:type="dxa"/>
            <w:vAlign w:val="center"/>
          </w:tcPr>
          <w:p w:rsidR="0001766C" w:rsidRDefault="0001766C" w:rsidP="009109F8">
            <w:r>
              <w:t>28:20-22</w:t>
            </w:r>
          </w:p>
        </w:tc>
      </w:tr>
      <w:tr w:rsidR="0001766C" w:rsidTr="009109F8">
        <w:tc>
          <w:tcPr>
            <w:tcW w:w="3168" w:type="dxa"/>
            <w:vAlign w:val="center"/>
          </w:tcPr>
          <w:p w:rsidR="0001766C" w:rsidRDefault="0001766C" w:rsidP="009109F8">
            <w:r>
              <w:t>UNBELIEF</w:t>
            </w:r>
          </w:p>
        </w:tc>
        <w:tc>
          <w:tcPr>
            <w:tcW w:w="3745" w:type="dxa"/>
            <w:vAlign w:val="center"/>
          </w:tcPr>
          <w:p w:rsidR="0001766C" w:rsidRDefault="0001766C" w:rsidP="009109F8">
            <w:r>
              <w:t>SARAH LAUGHED</w:t>
            </w:r>
          </w:p>
        </w:tc>
        <w:tc>
          <w:tcPr>
            <w:tcW w:w="1943" w:type="dxa"/>
            <w:vAlign w:val="center"/>
          </w:tcPr>
          <w:p w:rsidR="0001766C" w:rsidRDefault="0001766C" w:rsidP="009109F8">
            <w:r>
              <w:t>18:10-13</w:t>
            </w:r>
          </w:p>
        </w:tc>
      </w:tr>
      <w:tr w:rsidR="0001766C" w:rsidTr="009109F8">
        <w:tc>
          <w:tcPr>
            <w:tcW w:w="3168" w:type="dxa"/>
            <w:vAlign w:val="center"/>
          </w:tcPr>
          <w:p w:rsidR="0001766C" w:rsidRPr="00241E63" w:rsidRDefault="0001766C" w:rsidP="009109F8">
            <w:pPr>
              <w:rPr>
                <w:color w:val="FFFFFF" w:themeColor="background1"/>
              </w:rPr>
            </w:pPr>
            <w:r w:rsidRPr="00241E63">
              <w:rPr>
                <w:color w:val="FFFFFF" w:themeColor="background1"/>
              </w:rPr>
              <w:t>UNITY</w:t>
            </w:r>
          </w:p>
        </w:tc>
        <w:tc>
          <w:tcPr>
            <w:tcW w:w="3745" w:type="dxa"/>
            <w:vAlign w:val="center"/>
          </w:tcPr>
          <w:p w:rsidR="0001766C" w:rsidRDefault="0001766C" w:rsidP="009109F8">
            <w:r>
              <w:t>NOAH’S ARK</w:t>
            </w:r>
          </w:p>
        </w:tc>
        <w:tc>
          <w:tcPr>
            <w:tcW w:w="1943" w:type="dxa"/>
            <w:vAlign w:val="center"/>
          </w:tcPr>
          <w:p w:rsidR="0001766C" w:rsidRDefault="0001766C" w:rsidP="009109F8">
            <w:r>
              <w:t>7:13-14</w:t>
            </w:r>
          </w:p>
        </w:tc>
      </w:tr>
      <w:tr w:rsidR="0001766C" w:rsidTr="009109F8">
        <w:tc>
          <w:tcPr>
            <w:tcW w:w="3168" w:type="dxa"/>
            <w:vAlign w:val="center"/>
          </w:tcPr>
          <w:p w:rsidR="0001766C" w:rsidRDefault="0001766C" w:rsidP="009109F8">
            <w:r>
              <w:t>WAYS, GOD’S VS. MAN’S</w:t>
            </w:r>
          </w:p>
        </w:tc>
        <w:tc>
          <w:tcPr>
            <w:tcW w:w="3745" w:type="dxa"/>
            <w:vAlign w:val="center"/>
          </w:tcPr>
          <w:p w:rsidR="0001766C" w:rsidRDefault="0001766C" w:rsidP="009109F8">
            <w:r>
              <w:t>SARAH &amp; HAGAR &amp; ISHMAEL</w:t>
            </w:r>
          </w:p>
        </w:tc>
        <w:tc>
          <w:tcPr>
            <w:tcW w:w="1943" w:type="dxa"/>
            <w:vAlign w:val="center"/>
          </w:tcPr>
          <w:p w:rsidR="0001766C" w:rsidRPr="00241E63" w:rsidRDefault="0001766C" w:rsidP="009109F8">
            <w:pPr>
              <w:rPr>
                <w:color w:val="FFFFFF" w:themeColor="background1"/>
              </w:rPr>
            </w:pPr>
            <w:r w:rsidRPr="00241E63">
              <w:rPr>
                <w:color w:val="FFFFFF" w:themeColor="background1"/>
              </w:rPr>
              <w:t>Ch. 16-18; 21</w:t>
            </w:r>
          </w:p>
        </w:tc>
      </w:tr>
      <w:tr w:rsidR="0001766C" w:rsidTr="009109F8">
        <w:tc>
          <w:tcPr>
            <w:tcW w:w="3168" w:type="dxa"/>
            <w:vAlign w:val="center"/>
          </w:tcPr>
          <w:p w:rsidR="0001766C" w:rsidRDefault="0001766C" w:rsidP="009109F8">
            <w:r>
              <w:t>WALKING WITH GOD</w:t>
            </w:r>
          </w:p>
        </w:tc>
        <w:tc>
          <w:tcPr>
            <w:tcW w:w="3745" w:type="dxa"/>
            <w:vAlign w:val="center"/>
          </w:tcPr>
          <w:p w:rsidR="0001766C" w:rsidRDefault="0001766C" w:rsidP="009109F8">
            <w:r>
              <w:t>ENOCH</w:t>
            </w:r>
          </w:p>
        </w:tc>
        <w:tc>
          <w:tcPr>
            <w:tcW w:w="1943" w:type="dxa"/>
            <w:vAlign w:val="center"/>
          </w:tcPr>
          <w:p w:rsidR="0001766C" w:rsidRDefault="0001766C" w:rsidP="009109F8">
            <w:r>
              <w:t>5:24</w:t>
            </w:r>
          </w:p>
        </w:tc>
      </w:tr>
      <w:tr w:rsidR="0001766C" w:rsidTr="009109F8">
        <w:tc>
          <w:tcPr>
            <w:tcW w:w="3168" w:type="dxa"/>
            <w:vAlign w:val="center"/>
          </w:tcPr>
          <w:p w:rsidR="0001766C" w:rsidRDefault="0001766C" w:rsidP="009109F8">
            <w:r w:rsidRPr="00241E63">
              <w:t>FORGIVENESS</w:t>
            </w:r>
          </w:p>
        </w:tc>
        <w:tc>
          <w:tcPr>
            <w:tcW w:w="3745" w:type="dxa"/>
            <w:vAlign w:val="center"/>
          </w:tcPr>
          <w:p w:rsidR="0001766C" w:rsidRDefault="0001766C" w:rsidP="009109F8">
            <w:r>
              <w:t>JOSEPH FORGIVES BROTHERS</w:t>
            </w:r>
          </w:p>
        </w:tc>
        <w:tc>
          <w:tcPr>
            <w:tcW w:w="1943" w:type="dxa"/>
            <w:vAlign w:val="center"/>
          </w:tcPr>
          <w:p w:rsidR="0001766C" w:rsidRPr="00241E63" w:rsidRDefault="0001766C" w:rsidP="009109F8">
            <w:pPr>
              <w:rPr>
                <w:color w:val="FFFFFF" w:themeColor="background1"/>
              </w:rPr>
            </w:pPr>
            <w:r w:rsidRPr="00241E63">
              <w:rPr>
                <w:color w:val="FFFFFF" w:themeColor="background1"/>
              </w:rPr>
              <w:t>Ch. 45</w:t>
            </w:r>
          </w:p>
        </w:tc>
      </w:tr>
      <w:tr w:rsidR="0001766C" w:rsidTr="009109F8">
        <w:tc>
          <w:tcPr>
            <w:tcW w:w="3168" w:type="dxa"/>
            <w:vAlign w:val="center"/>
          </w:tcPr>
          <w:p w:rsidR="0001766C" w:rsidRDefault="0001766C" w:rsidP="009109F8">
            <w:r>
              <w:t>GRACE</w:t>
            </w:r>
          </w:p>
        </w:tc>
        <w:tc>
          <w:tcPr>
            <w:tcW w:w="3745" w:type="dxa"/>
            <w:vAlign w:val="center"/>
          </w:tcPr>
          <w:p w:rsidR="0001766C" w:rsidRPr="00241E63" w:rsidRDefault="0001766C" w:rsidP="009109F8">
            <w:pPr>
              <w:rPr>
                <w:color w:val="FFFFFF" w:themeColor="background1"/>
              </w:rPr>
            </w:pPr>
            <w:r w:rsidRPr="00241E63">
              <w:rPr>
                <w:color w:val="FFFFFF" w:themeColor="background1"/>
              </w:rPr>
              <w:t>NOAH SAVED FROM FLOOD</w:t>
            </w:r>
          </w:p>
        </w:tc>
        <w:tc>
          <w:tcPr>
            <w:tcW w:w="1943" w:type="dxa"/>
            <w:vAlign w:val="center"/>
          </w:tcPr>
          <w:p w:rsidR="0001766C" w:rsidRPr="00241E63" w:rsidRDefault="0001766C" w:rsidP="009109F8">
            <w:pPr>
              <w:rPr>
                <w:color w:val="FFFFFF" w:themeColor="background1"/>
              </w:rPr>
            </w:pPr>
            <w:r w:rsidRPr="00241E63">
              <w:rPr>
                <w:color w:val="FFFFFF" w:themeColor="background1"/>
              </w:rPr>
              <w:t>6:18</w:t>
            </w:r>
          </w:p>
        </w:tc>
      </w:tr>
      <w:tr w:rsidR="0001766C" w:rsidTr="009109F8">
        <w:tc>
          <w:tcPr>
            <w:tcW w:w="3168" w:type="dxa"/>
            <w:vAlign w:val="center"/>
          </w:tcPr>
          <w:p w:rsidR="0001766C" w:rsidRPr="00241E63" w:rsidRDefault="0001766C" w:rsidP="009109F8">
            <w:pPr>
              <w:rPr>
                <w:color w:val="FFFFFF" w:themeColor="background1"/>
              </w:rPr>
            </w:pPr>
            <w:r w:rsidRPr="00241E63">
              <w:rPr>
                <w:color w:val="FFFFFF" w:themeColor="background1"/>
              </w:rPr>
              <w:t>JEALOUSY</w:t>
            </w:r>
          </w:p>
        </w:tc>
        <w:tc>
          <w:tcPr>
            <w:tcW w:w="3745" w:type="dxa"/>
            <w:vAlign w:val="center"/>
          </w:tcPr>
          <w:p w:rsidR="0001766C" w:rsidRDefault="0001766C" w:rsidP="009109F8">
            <w:r>
              <w:t>RACHEL WANTING CHILDREN</w:t>
            </w:r>
          </w:p>
        </w:tc>
        <w:tc>
          <w:tcPr>
            <w:tcW w:w="1943" w:type="dxa"/>
            <w:vAlign w:val="center"/>
          </w:tcPr>
          <w:p w:rsidR="0001766C" w:rsidRDefault="0001766C" w:rsidP="009109F8">
            <w:r>
              <w:t>30:1</w:t>
            </w:r>
          </w:p>
        </w:tc>
      </w:tr>
      <w:tr w:rsidR="0001766C" w:rsidTr="009109F8">
        <w:tc>
          <w:tcPr>
            <w:tcW w:w="3168" w:type="dxa"/>
            <w:vAlign w:val="center"/>
          </w:tcPr>
          <w:p w:rsidR="0001766C" w:rsidRDefault="0001766C" w:rsidP="009109F8">
            <w:r>
              <w:t>JOY</w:t>
            </w:r>
          </w:p>
        </w:tc>
        <w:tc>
          <w:tcPr>
            <w:tcW w:w="3745" w:type="dxa"/>
            <w:vAlign w:val="center"/>
          </w:tcPr>
          <w:p w:rsidR="0001766C" w:rsidRDefault="0001766C" w:rsidP="009109F8">
            <w:r>
              <w:t>SARAH REJOICES OVER ISAAC</w:t>
            </w:r>
          </w:p>
        </w:tc>
        <w:tc>
          <w:tcPr>
            <w:tcW w:w="1943" w:type="dxa"/>
            <w:vAlign w:val="center"/>
          </w:tcPr>
          <w:p w:rsidR="0001766C" w:rsidRDefault="0001766C" w:rsidP="009109F8">
            <w:r>
              <w:t>21:6</w:t>
            </w:r>
          </w:p>
        </w:tc>
      </w:tr>
      <w:tr w:rsidR="0001766C" w:rsidTr="009109F8">
        <w:tc>
          <w:tcPr>
            <w:tcW w:w="3168" w:type="dxa"/>
            <w:vAlign w:val="center"/>
          </w:tcPr>
          <w:p w:rsidR="0001766C" w:rsidRPr="00241E63" w:rsidRDefault="0001766C" w:rsidP="009109F8">
            <w:pPr>
              <w:rPr>
                <w:color w:val="FFFFFF" w:themeColor="background1"/>
              </w:rPr>
            </w:pPr>
            <w:r w:rsidRPr="00241E63">
              <w:rPr>
                <w:color w:val="FFFFFF" w:themeColor="background1"/>
              </w:rPr>
              <w:t>PRAYER ANSWERED</w:t>
            </w:r>
          </w:p>
        </w:tc>
        <w:tc>
          <w:tcPr>
            <w:tcW w:w="3745" w:type="dxa"/>
            <w:vAlign w:val="center"/>
          </w:tcPr>
          <w:p w:rsidR="0001766C" w:rsidRPr="00241E63" w:rsidRDefault="0001766C" w:rsidP="009109F8">
            <w:pPr>
              <w:rPr>
                <w:color w:val="FFFFFF" w:themeColor="background1"/>
              </w:rPr>
            </w:pPr>
            <w:r w:rsidRPr="00241E63">
              <w:rPr>
                <w:color w:val="FFFFFF" w:themeColor="background1"/>
              </w:rPr>
              <w:t>RACHELS ASKS FOR A SON</w:t>
            </w:r>
          </w:p>
        </w:tc>
        <w:tc>
          <w:tcPr>
            <w:tcW w:w="1943" w:type="dxa"/>
            <w:vAlign w:val="center"/>
          </w:tcPr>
          <w:p w:rsidR="0001766C" w:rsidRPr="00241E63" w:rsidRDefault="0001766C" w:rsidP="009109F8">
            <w:pPr>
              <w:rPr>
                <w:color w:val="FFFFFF" w:themeColor="background1"/>
              </w:rPr>
            </w:pPr>
            <w:r w:rsidRPr="00241E63">
              <w:rPr>
                <w:color w:val="FFFFFF" w:themeColor="background1"/>
              </w:rPr>
              <w:t>30:22-24</w:t>
            </w:r>
          </w:p>
        </w:tc>
      </w:tr>
      <w:tr w:rsidR="0001766C" w:rsidTr="009109F8">
        <w:tc>
          <w:tcPr>
            <w:tcW w:w="3168" w:type="dxa"/>
            <w:vAlign w:val="center"/>
          </w:tcPr>
          <w:p w:rsidR="0001766C" w:rsidRDefault="0001766C" w:rsidP="009109F8">
            <w:r>
              <w:t>RESTORATION</w:t>
            </w:r>
          </w:p>
        </w:tc>
        <w:tc>
          <w:tcPr>
            <w:tcW w:w="3745" w:type="dxa"/>
            <w:vAlign w:val="center"/>
          </w:tcPr>
          <w:p w:rsidR="0001766C" w:rsidRDefault="0001766C" w:rsidP="009109F8">
            <w:r>
              <w:t>ISAAC REDUG THE WELLS</w:t>
            </w:r>
          </w:p>
        </w:tc>
        <w:tc>
          <w:tcPr>
            <w:tcW w:w="1943" w:type="dxa"/>
            <w:vAlign w:val="center"/>
          </w:tcPr>
          <w:p w:rsidR="0001766C" w:rsidRDefault="0001766C" w:rsidP="009109F8">
            <w:r>
              <w:t>26:18</w:t>
            </w:r>
          </w:p>
        </w:tc>
      </w:tr>
      <w:tr w:rsidR="0001766C" w:rsidTr="009109F8">
        <w:tc>
          <w:tcPr>
            <w:tcW w:w="3168" w:type="dxa"/>
            <w:vAlign w:val="center"/>
          </w:tcPr>
          <w:p w:rsidR="0001766C" w:rsidRDefault="0001766C" w:rsidP="009109F8">
            <w:r>
              <w:t>TEMPATION</w:t>
            </w:r>
          </w:p>
        </w:tc>
        <w:tc>
          <w:tcPr>
            <w:tcW w:w="3745" w:type="dxa"/>
            <w:vAlign w:val="center"/>
          </w:tcPr>
          <w:p w:rsidR="0001766C" w:rsidRPr="00241E63" w:rsidRDefault="0001766C" w:rsidP="009109F8">
            <w:pPr>
              <w:rPr>
                <w:color w:val="FFFFFF" w:themeColor="background1"/>
              </w:rPr>
            </w:pPr>
            <w:r w:rsidRPr="00241E63">
              <w:rPr>
                <w:color w:val="FFFFFF" w:themeColor="background1"/>
              </w:rPr>
              <w:t>POTIPHAR’S WIFE</w:t>
            </w:r>
          </w:p>
        </w:tc>
        <w:tc>
          <w:tcPr>
            <w:tcW w:w="1943" w:type="dxa"/>
            <w:vAlign w:val="center"/>
          </w:tcPr>
          <w:p w:rsidR="0001766C" w:rsidRPr="00241E63" w:rsidRDefault="0001766C" w:rsidP="009109F8">
            <w:pPr>
              <w:rPr>
                <w:color w:val="FFFFFF" w:themeColor="background1"/>
              </w:rPr>
            </w:pPr>
            <w:r w:rsidRPr="00241E63">
              <w:rPr>
                <w:color w:val="FFFFFF" w:themeColor="background1"/>
              </w:rPr>
              <w:t>39:7-10</w:t>
            </w:r>
          </w:p>
        </w:tc>
      </w:tr>
      <w:tr w:rsidR="0001766C" w:rsidTr="009109F8">
        <w:tc>
          <w:tcPr>
            <w:tcW w:w="3168" w:type="dxa"/>
            <w:vAlign w:val="center"/>
          </w:tcPr>
          <w:p w:rsidR="0001766C" w:rsidRDefault="0001766C" w:rsidP="009109F8">
            <w:r>
              <w:t>VICTORY</w:t>
            </w:r>
          </w:p>
        </w:tc>
        <w:tc>
          <w:tcPr>
            <w:tcW w:w="3745" w:type="dxa"/>
            <w:vAlign w:val="center"/>
          </w:tcPr>
          <w:p w:rsidR="0001766C" w:rsidRDefault="0001766C" w:rsidP="009109F8">
            <w:r>
              <w:t>ABRAHAM WINS BATTLE</w:t>
            </w:r>
          </w:p>
        </w:tc>
        <w:tc>
          <w:tcPr>
            <w:tcW w:w="1943" w:type="dxa"/>
            <w:vAlign w:val="center"/>
          </w:tcPr>
          <w:p w:rsidR="0001766C" w:rsidRDefault="0001766C" w:rsidP="009109F8">
            <w:r>
              <w:t>14:11-16</w:t>
            </w:r>
          </w:p>
        </w:tc>
      </w:tr>
      <w:tr w:rsidR="0001766C" w:rsidTr="009109F8">
        <w:tc>
          <w:tcPr>
            <w:tcW w:w="3168" w:type="dxa"/>
            <w:vAlign w:val="center"/>
          </w:tcPr>
          <w:p w:rsidR="0001766C" w:rsidRDefault="0001766C" w:rsidP="009109F8">
            <w:r>
              <w:t>WINE, DANGER OF</w:t>
            </w:r>
          </w:p>
        </w:tc>
        <w:tc>
          <w:tcPr>
            <w:tcW w:w="3745" w:type="dxa"/>
            <w:vAlign w:val="center"/>
          </w:tcPr>
          <w:p w:rsidR="0001766C" w:rsidRDefault="0001766C" w:rsidP="009109F8">
            <w:r>
              <w:t>OPPORTUNITY FOR HAM’S SIN</w:t>
            </w:r>
          </w:p>
        </w:tc>
        <w:tc>
          <w:tcPr>
            <w:tcW w:w="1943" w:type="dxa"/>
            <w:vAlign w:val="center"/>
          </w:tcPr>
          <w:p w:rsidR="0001766C" w:rsidRDefault="0001766C" w:rsidP="009109F8">
            <w:r>
              <w:t>9:20-22</w:t>
            </w:r>
          </w:p>
        </w:tc>
      </w:tr>
      <w:tr w:rsidR="0001766C" w:rsidTr="009109F8">
        <w:tc>
          <w:tcPr>
            <w:tcW w:w="3168" w:type="dxa"/>
            <w:vAlign w:val="center"/>
          </w:tcPr>
          <w:p w:rsidR="0001766C" w:rsidRDefault="0001766C" w:rsidP="009109F8">
            <w:r>
              <w:t>WISDOM</w:t>
            </w:r>
          </w:p>
        </w:tc>
        <w:tc>
          <w:tcPr>
            <w:tcW w:w="3745" w:type="dxa"/>
            <w:vAlign w:val="center"/>
          </w:tcPr>
          <w:p w:rsidR="0001766C" w:rsidRPr="00241E63" w:rsidRDefault="0001766C" w:rsidP="009109F8">
            <w:pPr>
              <w:rPr>
                <w:color w:val="FFFFFF" w:themeColor="background1"/>
              </w:rPr>
            </w:pPr>
            <w:r w:rsidRPr="00241E63">
              <w:rPr>
                <w:color w:val="FFFFFF" w:themeColor="background1"/>
              </w:rPr>
              <w:t>ABRAM &amp; LOT SEPARATE</w:t>
            </w:r>
          </w:p>
        </w:tc>
        <w:tc>
          <w:tcPr>
            <w:tcW w:w="1943" w:type="dxa"/>
            <w:vAlign w:val="center"/>
          </w:tcPr>
          <w:p w:rsidR="0001766C" w:rsidRPr="00241E63" w:rsidRDefault="0001766C" w:rsidP="009109F8">
            <w:pPr>
              <w:rPr>
                <w:color w:val="FFFFFF" w:themeColor="background1"/>
              </w:rPr>
            </w:pPr>
            <w:r w:rsidRPr="00241E63">
              <w:rPr>
                <w:color w:val="FFFFFF" w:themeColor="background1"/>
              </w:rPr>
              <w:t>13:7-12</w:t>
            </w:r>
          </w:p>
        </w:tc>
      </w:tr>
    </w:tbl>
    <w:p w:rsidR="00C31DFF" w:rsidRDefault="00C31DFF" w:rsidP="003738E0">
      <w:pPr>
        <w:pStyle w:val="Heading1"/>
      </w:pPr>
      <w:bookmarkStart w:id="9" w:name="_Toc347308736"/>
      <w:r>
        <w:lastRenderedPageBreak/>
        <w:t>NOAH’SARK QUESTIONAIRRE</w:t>
      </w:r>
      <w:bookmarkEnd w:id="9"/>
    </w:p>
    <w:p w:rsidR="00E96329" w:rsidRPr="00DD7FDA" w:rsidRDefault="00E96329" w:rsidP="00B8688F">
      <w:pPr>
        <w:pStyle w:val="Header"/>
        <w:tabs>
          <w:tab w:val="clear" w:pos="4320"/>
        </w:tabs>
        <w:jc w:val="center"/>
      </w:pPr>
    </w:p>
    <w:p w:rsidR="00C31DFF" w:rsidRDefault="00C31DFF" w:rsidP="00B70380">
      <w:pPr>
        <w:pStyle w:val="Header"/>
        <w:numPr>
          <w:ilvl w:val="0"/>
          <w:numId w:val="23"/>
        </w:numPr>
        <w:tabs>
          <w:tab w:val="clear" w:pos="4320"/>
        </w:tabs>
        <w:rPr>
          <w:b/>
          <w:bCs/>
        </w:rPr>
      </w:pPr>
      <w:r>
        <w:rPr>
          <w:b/>
          <w:bCs/>
        </w:rPr>
        <w:t>How long did it take to build the Ark?</w:t>
      </w:r>
    </w:p>
    <w:p w:rsidR="00C31DFF" w:rsidRPr="00D113EF" w:rsidRDefault="00C31DFF" w:rsidP="00C31DFF">
      <w:pPr>
        <w:pStyle w:val="Header"/>
        <w:tabs>
          <w:tab w:val="clear" w:pos="4320"/>
        </w:tabs>
        <w:ind w:left="720"/>
        <w:rPr>
          <w:color w:val="FFFFFF" w:themeColor="background1"/>
        </w:rPr>
      </w:pPr>
      <w:r w:rsidRPr="00D113EF">
        <w:rPr>
          <w:color w:val="FFFFFF" w:themeColor="background1"/>
        </w:rPr>
        <w:t xml:space="preserve">It took Noah 120 years to build the Ark. In order to save faithful and his family, God waited until </w:t>
      </w:r>
      <w:proofErr w:type="gramStart"/>
      <w:r w:rsidRPr="00D113EF">
        <w:rPr>
          <w:color w:val="FFFFFF" w:themeColor="background1"/>
        </w:rPr>
        <w:t>The</w:t>
      </w:r>
      <w:proofErr w:type="gramEnd"/>
      <w:r w:rsidRPr="00D113EF">
        <w:rPr>
          <w:color w:val="FFFFFF" w:themeColor="background1"/>
        </w:rPr>
        <w:t xml:space="preserve"> ark was ready before he punished the wickedness of man. All the while Noah was building, he was preaching! </w:t>
      </w:r>
      <w:r w:rsidRPr="00D113EF">
        <w:rPr>
          <w:i/>
          <w:iCs/>
          <w:color w:val="FFFFFF" w:themeColor="background1"/>
        </w:rPr>
        <w:t>Gen. 6:3; I Peter 3:20; 2 Pt. 2:5</w:t>
      </w:r>
    </w:p>
    <w:p w:rsidR="00C31DFF" w:rsidRDefault="00C31DFF" w:rsidP="00C31DFF">
      <w:pPr>
        <w:pStyle w:val="Header"/>
        <w:tabs>
          <w:tab w:val="clear" w:pos="4320"/>
        </w:tabs>
        <w:ind w:left="360"/>
        <w:rPr>
          <w:b/>
          <w:bCs/>
        </w:rPr>
      </w:pPr>
    </w:p>
    <w:p w:rsidR="00C31DFF" w:rsidRDefault="00C31DFF" w:rsidP="00B70380">
      <w:pPr>
        <w:pStyle w:val="Header"/>
        <w:numPr>
          <w:ilvl w:val="0"/>
          <w:numId w:val="23"/>
        </w:numPr>
        <w:tabs>
          <w:tab w:val="clear" w:pos="4320"/>
        </w:tabs>
        <w:rPr>
          <w:b/>
          <w:bCs/>
        </w:rPr>
      </w:pPr>
      <w:r>
        <w:rPr>
          <w:b/>
          <w:bCs/>
        </w:rPr>
        <w:t>How old was Noah when the Flood began?</w:t>
      </w:r>
    </w:p>
    <w:p w:rsidR="00C31DFF" w:rsidRPr="00D113EF" w:rsidRDefault="00C31DFF" w:rsidP="00C31DFF">
      <w:pPr>
        <w:pStyle w:val="Header"/>
        <w:tabs>
          <w:tab w:val="clear" w:pos="4320"/>
        </w:tabs>
        <w:ind w:left="720"/>
        <w:rPr>
          <w:color w:val="FFFFFF" w:themeColor="background1"/>
        </w:rPr>
      </w:pPr>
      <w:r w:rsidRPr="00D113EF">
        <w:rPr>
          <w:color w:val="FFFFFF" w:themeColor="background1"/>
        </w:rPr>
        <w:t xml:space="preserve">Noah was 600 years old at the beginning of the Flood. Noah lived a total of 950 years. </w:t>
      </w:r>
      <w:r w:rsidRPr="00D113EF">
        <w:rPr>
          <w:i/>
          <w:iCs/>
          <w:color w:val="FFFFFF" w:themeColor="background1"/>
        </w:rPr>
        <w:t>Gen. 7:6; 9:28</w:t>
      </w:r>
      <w:proofErr w:type="gramStart"/>
      <w:r w:rsidRPr="00D113EF">
        <w:rPr>
          <w:i/>
          <w:iCs/>
          <w:color w:val="FFFFFF" w:themeColor="background1"/>
        </w:rPr>
        <w:t>,29</w:t>
      </w:r>
      <w:proofErr w:type="gramEnd"/>
    </w:p>
    <w:p w:rsidR="00C31DFF" w:rsidRDefault="00C31DFF" w:rsidP="00C31DFF">
      <w:pPr>
        <w:pStyle w:val="Header"/>
        <w:tabs>
          <w:tab w:val="clear" w:pos="4320"/>
        </w:tabs>
        <w:rPr>
          <w:b/>
          <w:bCs/>
        </w:rPr>
      </w:pPr>
    </w:p>
    <w:p w:rsidR="00C31DFF" w:rsidRDefault="00C31DFF" w:rsidP="00B70380">
      <w:pPr>
        <w:pStyle w:val="Header"/>
        <w:numPr>
          <w:ilvl w:val="0"/>
          <w:numId w:val="23"/>
        </w:numPr>
        <w:tabs>
          <w:tab w:val="clear" w:pos="4320"/>
        </w:tabs>
        <w:rPr>
          <w:b/>
          <w:bCs/>
        </w:rPr>
      </w:pPr>
      <w:r>
        <w:rPr>
          <w:b/>
          <w:bCs/>
        </w:rPr>
        <w:t>What were the dimensions of the Ark with their feet equivalents?</w:t>
      </w:r>
    </w:p>
    <w:p w:rsidR="00C31DFF" w:rsidRPr="00D113EF" w:rsidRDefault="00C31DFF" w:rsidP="00C31DFF">
      <w:pPr>
        <w:pStyle w:val="Header"/>
        <w:tabs>
          <w:tab w:val="clear" w:pos="4320"/>
          <w:tab w:val="clear" w:pos="8640"/>
        </w:tabs>
        <w:ind w:left="720" w:right="-180"/>
        <w:rPr>
          <w:color w:val="FFFFFF" w:themeColor="background1"/>
        </w:rPr>
      </w:pPr>
      <w:r w:rsidRPr="00D113EF">
        <w:rPr>
          <w:color w:val="FFFFFF" w:themeColor="background1"/>
        </w:rPr>
        <w:t>300 cubits long = 450 ft.</w:t>
      </w:r>
      <w:r w:rsidRPr="00D113EF">
        <w:rPr>
          <w:color w:val="FFFFFF" w:themeColor="background1"/>
        </w:rPr>
        <w:tab/>
        <w:t>30 cubits high = 45 ft.</w:t>
      </w:r>
      <w:r w:rsidRPr="00D113EF">
        <w:rPr>
          <w:color w:val="FFFFFF" w:themeColor="background1"/>
        </w:rPr>
        <w:tab/>
      </w:r>
      <w:r w:rsidRPr="00D113EF">
        <w:rPr>
          <w:color w:val="FFFFFF" w:themeColor="background1"/>
        </w:rPr>
        <w:tab/>
        <w:t>50 cubits wide = 75 ft.</w:t>
      </w:r>
    </w:p>
    <w:p w:rsidR="00C31DFF" w:rsidRPr="00D113EF" w:rsidRDefault="00C31DFF" w:rsidP="00C31DFF">
      <w:pPr>
        <w:pStyle w:val="Header"/>
        <w:tabs>
          <w:tab w:val="clear" w:pos="4320"/>
          <w:tab w:val="clear" w:pos="8640"/>
        </w:tabs>
        <w:ind w:left="720" w:right="-180"/>
        <w:rPr>
          <w:i/>
          <w:iCs/>
          <w:color w:val="FFFFFF" w:themeColor="background1"/>
        </w:rPr>
      </w:pPr>
      <w:r w:rsidRPr="00D113EF">
        <w:rPr>
          <w:i/>
          <w:iCs/>
          <w:color w:val="FFFFFF" w:themeColor="background1"/>
        </w:rPr>
        <w:t>1 cubit = 1.5 feet; Gen. 6:15</w:t>
      </w:r>
    </w:p>
    <w:p w:rsidR="00C31DFF" w:rsidRDefault="00C31DFF" w:rsidP="00C31DFF">
      <w:pPr>
        <w:pStyle w:val="Header"/>
        <w:tabs>
          <w:tab w:val="clear" w:pos="4320"/>
        </w:tabs>
        <w:rPr>
          <w:b/>
          <w:bCs/>
        </w:rPr>
      </w:pPr>
    </w:p>
    <w:p w:rsidR="00C31DFF" w:rsidRDefault="00C31DFF" w:rsidP="00B70380">
      <w:pPr>
        <w:pStyle w:val="Header"/>
        <w:numPr>
          <w:ilvl w:val="0"/>
          <w:numId w:val="23"/>
        </w:numPr>
        <w:tabs>
          <w:tab w:val="clear" w:pos="4320"/>
        </w:tabs>
        <w:rPr>
          <w:b/>
          <w:bCs/>
        </w:rPr>
      </w:pPr>
      <w:r>
        <w:rPr>
          <w:b/>
          <w:bCs/>
        </w:rPr>
        <w:t>Make a couple comparisons with some things to the Ark to illustrate its size?</w:t>
      </w:r>
    </w:p>
    <w:p w:rsidR="00C31DFF" w:rsidRPr="00D113EF" w:rsidRDefault="00C31DFF" w:rsidP="00C31DFF">
      <w:pPr>
        <w:pStyle w:val="Header"/>
        <w:tabs>
          <w:tab w:val="clear" w:pos="4320"/>
        </w:tabs>
        <w:ind w:left="720"/>
        <w:rPr>
          <w:color w:val="FFFFFF" w:themeColor="background1"/>
        </w:rPr>
      </w:pPr>
      <w:r w:rsidRPr="00D113EF">
        <w:rPr>
          <w:color w:val="FFFFFF" w:themeColor="background1"/>
        </w:rPr>
        <w:t>The Ark was as long as 1.5 football fields and as high as a 5-story building.</w:t>
      </w:r>
    </w:p>
    <w:p w:rsidR="00C31DFF" w:rsidRDefault="00C31DFF" w:rsidP="00C31DFF">
      <w:pPr>
        <w:pStyle w:val="Header"/>
        <w:tabs>
          <w:tab w:val="clear" w:pos="4320"/>
        </w:tabs>
        <w:rPr>
          <w:b/>
          <w:bCs/>
        </w:rPr>
      </w:pPr>
    </w:p>
    <w:p w:rsidR="00C31DFF" w:rsidRDefault="00C31DFF" w:rsidP="00B70380">
      <w:pPr>
        <w:pStyle w:val="Header"/>
        <w:numPr>
          <w:ilvl w:val="0"/>
          <w:numId w:val="23"/>
        </w:numPr>
        <w:tabs>
          <w:tab w:val="clear" w:pos="4320"/>
        </w:tabs>
        <w:rPr>
          <w:b/>
          <w:bCs/>
        </w:rPr>
      </w:pPr>
      <w:r>
        <w:rPr>
          <w:b/>
          <w:bCs/>
        </w:rPr>
        <w:t>How many decks did the Ark have?</w:t>
      </w:r>
    </w:p>
    <w:p w:rsidR="00C31DFF" w:rsidRPr="00D113EF" w:rsidRDefault="00C31DFF" w:rsidP="00C31DFF">
      <w:pPr>
        <w:pStyle w:val="Header"/>
        <w:tabs>
          <w:tab w:val="clear" w:pos="4320"/>
        </w:tabs>
        <w:ind w:left="720"/>
        <w:rPr>
          <w:i/>
          <w:iCs/>
          <w:color w:val="FFFFFF" w:themeColor="background1"/>
        </w:rPr>
      </w:pPr>
      <w:r w:rsidRPr="00D113EF">
        <w:rPr>
          <w:color w:val="FFFFFF" w:themeColor="background1"/>
        </w:rPr>
        <w:t xml:space="preserve">The ark was divided into three decks. </w:t>
      </w:r>
      <w:r w:rsidRPr="00D113EF">
        <w:rPr>
          <w:i/>
          <w:iCs/>
          <w:color w:val="FFFFFF" w:themeColor="background1"/>
        </w:rPr>
        <w:t>Gen. 6:16</w:t>
      </w:r>
    </w:p>
    <w:p w:rsidR="00C31DFF" w:rsidRDefault="00C31DFF" w:rsidP="00C31DFF">
      <w:pPr>
        <w:pStyle w:val="Header"/>
        <w:tabs>
          <w:tab w:val="clear" w:pos="4320"/>
        </w:tabs>
        <w:rPr>
          <w:b/>
          <w:bCs/>
        </w:rPr>
      </w:pPr>
    </w:p>
    <w:p w:rsidR="00C31DFF" w:rsidRDefault="00C31DFF" w:rsidP="00B70380">
      <w:pPr>
        <w:pStyle w:val="Header"/>
        <w:numPr>
          <w:ilvl w:val="0"/>
          <w:numId w:val="23"/>
        </w:numPr>
        <w:tabs>
          <w:tab w:val="clear" w:pos="4320"/>
        </w:tabs>
        <w:rPr>
          <w:b/>
          <w:bCs/>
        </w:rPr>
      </w:pPr>
      <w:r>
        <w:rPr>
          <w:b/>
          <w:bCs/>
        </w:rPr>
        <w:t>Why did God instruct Noah to take seven of the clean animals?</w:t>
      </w:r>
    </w:p>
    <w:p w:rsidR="00C31DFF" w:rsidRPr="00D113EF" w:rsidRDefault="00C31DFF" w:rsidP="00C31DFF">
      <w:pPr>
        <w:pStyle w:val="Header"/>
        <w:tabs>
          <w:tab w:val="clear" w:pos="4320"/>
        </w:tabs>
        <w:ind w:left="720"/>
        <w:rPr>
          <w:color w:val="FFFFFF" w:themeColor="background1"/>
        </w:rPr>
      </w:pPr>
      <w:r w:rsidRPr="00D113EF">
        <w:rPr>
          <w:color w:val="FFFFFF" w:themeColor="background1"/>
        </w:rPr>
        <w:t xml:space="preserve">The reason is that clean animals were used for sacrifice. </w:t>
      </w:r>
      <w:r w:rsidRPr="00D113EF">
        <w:rPr>
          <w:i/>
          <w:iCs/>
          <w:color w:val="FFFFFF" w:themeColor="background1"/>
        </w:rPr>
        <w:t>Gen. 8:20</w:t>
      </w:r>
      <w:r w:rsidRPr="00D113EF">
        <w:rPr>
          <w:color w:val="FFFFFF" w:themeColor="background1"/>
        </w:rPr>
        <w:t xml:space="preserve"> </w:t>
      </w:r>
    </w:p>
    <w:p w:rsidR="00C31DFF" w:rsidRDefault="00C31DFF" w:rsidP="00C31DFF">
      <w:pPr>
        <w:pStyle w:val="Header"/>
        <w:tabs>
          <w:tab w:val="clear" w:pos="4320"/>
        </w:tabs>
        <w:rPr>
          <w:b/>
          <w:bCs/>
        </w:rPr>
      </w:pPr>
    </w:p>
    <w:p w:rsidR="00C31DFF" w:rsidRDefault="00C31DFF" w:rsidP="00B70380">
      <w:pPr>
        <w:pStyle w:val="Header"/>
        <w:numPr>
          <w:ilvl w:val="0"/>
          <w:numId w:val="23"/>
        </w:numPr>
        <w:tabs>
          <w:tab w:val="clear" w:pos="4320"/>
        </w:tabs>
        <w:rPr>
          <w:b/>
          <w:bCs/>
        </w:rPr>
      </w:pPr>
      <w:r>
        <w:rPr>
          <w:b/>
          <w:bCs/>
        </w:rPr>
        <w:t>How long did it rain?</w:t>
      </w:r>
    </w:p>
    <w:p w:rsidR="00C31DFF" w:rsidRPr="00D113EF" w:rsidRDefault="00C31DFF" w:rsidP="00C31DFF">
      <w:pPr>
        <w:pStyle w:val="Header"/>
        <w:tabs>
          <w:tab w:val="clear" w:pos="4320"/>
        </w:tabs>
        <w:ind w:left="720"/>
        <w:rPr>
          <w:i/>
          <w:iCs/>
          <w:color w:val="FFFFFF" w:themeColor="background1"/>
        </w:rPr>
      </w:pPr>
      <w:r w:rsidRPr="00D113EF">
        <w:rPr>
          <w:color w:val="FFFFFF" w:themeColor="background1"/>
        </w:rPr>
        <w:t xml:space="preserve">It rained for forty days and forty nights. </w:t>
      </w:r>
      <w:r w:rsidRPr="00D113EF">
        <w:rPr>
          <w:i/>
          <w:iCs/>
          <w:color w:val="FFFFFF" w:themeColor="background1"/>
        </w:rPr>
        <w:t>Gen. 7:12</w:t>
      </w:r>
    </w:p>
    <w:p w:rsidR="00C31DFF" w:rsidRDefault="00C31DFF" w:rsidP="00C31DFF">
      <w:pPr>
        <w:pStyle w:val="Header"/>
        <w:tabs>
          <w:tab w:val="clear" w:pos="4320"/>
        </w:tabs>
        <w:rPr>
          <w:b/>
          <w:bCs/>
        </w:rPr>
      </w:pPr>
    </w:p>
    <w:p w:rsidR="00C31DFF" w:rsidRDefault="00C31DFF" w:rsidP="00B70380">
      <w:pPr>
        <w:pStyle w:val="Header"/>
        <w:numPr>
          <w:ilvl w:val="0"/>
          <w:numId w:val="23"/>
        </w:numPr>
        <w:tabs>
          <w:tab w:val="clear" w:pos="4320"/>
        </w:tabs>
        <w:rPr>
          <w:b/>
          <w:bCs/>
        </w:rPr>
      </w:pPr>
      <w:r>
        <w:rPr>
          <w:b/>
          <w:bCs/>
        </w:rPr>
        <w:t>Why was God so angry with man that He would cause such a flood?</w:t>
      </w:r>
    </w:p>
    <w:p w:rsidR="00C31DFF" w:rsidRPr="00D113EF" w:rsidRDefault="00C31DFF" w:rsidP="00C31DFF">
      <w:pPr>
        <w:pStyle w:val="Header"/>
        <w:tabs>
          <w:tab w:val="clear" w:pos="4320"/>
        </w:tabs>
        <w:ind w:left="720"/>
        <w:rPr>
          <w:i/>
          <w:iCs/>
          <w:color w:val="FFFFFF" w:themeColor="background1"/>
        </w:rPr>
      </w:pPr>
      <w:r w:rsidRPr="00D113EF">
        <w:rPr>
          <w:color w:val="FFFFFF" w:themeColor="background1"/>
        </w:rPr>
        <w:t xml:space="preserve">God saw the wickedness of man and repented that He had made him. </w:t>
      </w:r>
      <w:r w:rsidRPr="00D113EF">
        <w:rPr>
          <w:i/>
          <w:iCs/>
          <w:color w:val="FFFFFF" w:themeColor="background1"/>
        </w:rPr>
        <w:t>Gen. 6:5-7</w:t>
      </w:r>
    </w:p>
    <w:p w:rsidR="00C31DFF" w:rsidRDefault="00C31DFF" w:rsidP="00C31DFF">
      <w:pPr>
        <w:pStyle w:val="Header"/>
        <w:tabs>
          <w:tab w:val="clear" w:pos="4320"/>
        </w:tabs>
        <w:rPr>
          <w:b/>
          <w:bCs/>
        </w:rPr>
      </w:pPr>
    </w:p>
    <w:p w:rsidR="00C31DFF" w:rsidRDefault="00C31DFF" w:rsidP="00B70380">
      <w:pPr>
        <w:pStyle w:val="Header"/>
        <w:numPr>
          <w:ilvl w:val="0"/>
          <w:numId w:val="23"/>
        </w:numPr>
        <w:tabs>
          <w:tab w:val="clear" w:pos="4320"/>
        </w:tabs>
        <w:rPr>
          <w:b/>
          <w:bCs/>
        </w:rPr>
      </w:pPr>
      <w:r>
        <w:rPr>
          <w:b/>
          <w:bCs/>
        </w:rPr>
        <w:t xml:space="preserve">How long </w:t>
      </w:r>
      <w:proofErr w:type="gramStart"/>
      <w:r>
        <w:rPr>
          <w:b/>
          <w:bCs/>
        </w:rPr>
        <w:t>was</w:t>
      </w:r>
      <w:proofErr w:type="gramEnd"/>
      <w:r>
        <w:rPr>
          <w:b/>
          <w:bCs/>
        </w:rPr>
        <w:t xml:space="preserve"> Noah and his family with the animals in the ark?</w:t>
      </w:r>
    </w:p>
    <w:p w:rsidR="00C31DFF" w:rsidRPr="00D113EF" w:rsidRDefault="00C31DFF" w:rsidP="00C31DFF">
      <w:pPr>
        <w:pStyle w:val="Header"/>
        <w:tabs>
          <w:tab w:val="clear" w:pos="4320"/>
        </w:tabs>
        <w:ind w:left="720"/>
        <w:rPr>
          <w:color w:val="FFFFFF" w:themeColor="background1"/>
        </w:rPr>
      </w:pPr>
      <w:proofErr w:type="gramStart"/>
      <w:r w:rsidRPr="00D113EF">
        <w:rPr>
          <w:color w:val="FFFFFF" w:themeColor="background1"/>
        </w:rPr>
        <w:t>BEGAN TO RAIN: 17</w:t>
      </w:r>
      <w:r w:rsidRPr="00D113EF">
        <w:rPr>
          <w:color w:val="FFFFFF" w:themeColor="background1"/>
          <w:vertAlign w:val="superscript"/>
        </w:rPr>
        <w:t>th</w:t>
      </w:r>
      <w:r w:rsidRPr="00D113EF">
        <w:rPr>
          <w:color w:val="FFFFFF" w:themeColor="background1"/>
        </w:rPr>
        <w:t xml:space="preserve"> day of the 2</w:t>
      </w:r>
      <w:r w:rsidRPr="00D113EF">
        <w:rPr>
          <w:color w:val="FFFFFF" w:themeColor="background1"/>
          <w:vertAlign w:val="superscript"/>
        </w:rPr>
        <w:t>nd</w:t>
      </w:r>
      <w:r w:rsidRPr="00D113EF">
        <w:rPr>
          <w:color w:val="FFFFFF" w:themeColor="background1"/>
        </w:rPr>
        <w:t xml:space="preserve"> month of Noah’s 600</w:t>
      </w:r>
      <w:r w:rsidRPr="00D113EF">
        <w:rPr>
          <w:color w:val="FFFFFF" w:themeColor="background1"/>
          <w:vertAlign w:val="superscript"/>
        </w:rPr>
        <w:t>th</w:t>
      </w:r>
      <w:r w:rsidRPr="00D113EF">
        <w:rPr>
          <w:color w:val="FFFFFF" w:themeColor="background1"/>
        </w:rPr>
        <w:t xml:space="preserve"> year.</w:t>
      </w:r>
      <w:proofErr w:type="gramEnd"/>
      <w:r w:rsidRPr="00D113EF">
        <w:rPr>
          <w:color w:val="FFFFFF" w:themeColor="background1"/>
        </w:rPr>
        <w:t xml:space="preserve"> </w:t>
      </w:r>
      <w:r w:rsidRPr="00D113EF">
        <w:rPr>
          <w:i/>
          <w:iCs/>
          <w:color w:val="FFFFFF" w:themeColor="background1"/>
        </w:rPr>
        <w:t>Gen. 7:4</w:t>
      </w:r>
      <w:proofErr w:type="gramStart"/>
      <w:r w:rsidRPr="00D113EF">
        <w:rPr>
          <w:i/>
          <w:iCs/>
          <w:color w:val="FFFFFF" w:themeColor="background1"/>
        </w:rPr>
        <w:t>,11</w:t>
      </w:r>
      <w:proofErr w:type="gramEnd"/>
      <w:r w:rsidRPr="00D113EF">
        <w:rPr>
          <w:color w:val="FFFFFF" w:themeColor="background1"/>
        </w:rPr>
        <w:t xml:space="preserve"> </w:t>
      </w:r>
    </w:p>
    <w:p w:rsidR="00C31DFF" w:rsidRPr="00D113EF" w:rsidRDefault="00C31DFF" w:rsidP="00C31DFF">
      <w:pPr>
        <w:pStyle w:val="Header"/>
        <w:tabs>
          <w:tab w:val="clear" w:pos="4320"/>
        </w:tabs>
        <w:ind w:left="720"/>
        <w:rPr>
          <w:color w:val="FFFFFF" w:themeColor="background1"/>
        </w:rPr>
      </w:pPr>
      <w:proofErr w:type="gramStart"/>
      <w:r w:rsidRPr="00D113EF">
        <w:rPr>
          <w:color w:val="FFFFFF" w:themeColor="background1"/>
        </w:rPr>
        <w:t>EXITED: 27</w:t>
      </w:r>
      <w:r w:rsidRPr="00D113EF">
        <w:rPr>
          <w:color w:val="FFFFFF" w:themeColor="background1"/>
          <w:vertAlign w:val="superscript"/>
        </w:rPr>
        <w:t>th</w:t>
      </w:r>
      <w:r w:rsidRPr="00D113EF">
        <w:rPr>
          <w:color w:val="FFFFFF" w:themeColor="background1"/>
        </w:rPr>
        <w:t xml:space="preserve"> day of the 2</w:t>
      </w:r>
      <w:r w:rsidRPr="00D113EF">
        <w:rPr>
          <w:color w:val="FFFFFF" w:themeColor="background1"/>
          <w:vertAlign w:val="superscript"/>
        </w:rPr>
        <w:t>nd</w:t>
      </w:r>
      <w:r w:rsidRPr="00D113EF">
        <w:rPr>
          <w:color w:val="FFFFFF" w:themeColor="background1"/>
        </w:rPr>
        <w:t xml:space="preserve"> month of Noah’s 601</w:t>
      </w:r>
      <w:r w:rsidRPr="00D113EF">
        <w:rPr>
          <w:color w:val="FFFFFF" w:themeColor="background1"/>
          <w:vertAlign w:val="superscript"/>
        </w:rPr>
        <w:t>st</w:t>
      </w:r>
      <w:r w:rsidRPr="00D113EF">
        <w:rPr>
          <w:color w:val="FFFFFF" w:themeColor="background1"/>
        </w:rPr>
        <w:t xml:space="preserve"> year.</w:t>
      </w:r>
      <w:proofErr w:type="gramEnd"/>
      <w:r w:rsidRPr="00D113EF">
        <w:rPr>
          <w:color w:val="FFFFFF" w:themeColor="background1"/>
        </w:rPr>
        <w:t xml:space="preserve"> </w:t>
      </w:r>
      <w:r w:rsidRPr="00D113EF">
        <w:rPr>
          <w:i/>
          <w:iCs/>
          <w:color w:val="FFFFFF" w:themeColor="background1"/>
        </w:rPr>
        <w:t>Gen. 8:13</w:t>
      </w:r>
      <w:proofErr w:type="gramStart"/>
      <w:r w:rsidRPr="00D113EF">
        <w:rPr>
          <w:i/>
          <w:iCs/>
          <w:color w:val="FFFFFF" w:themeColor="background1"/>
        </w:rPr>
        <w:t>,14</w:t>
      </w:r>
      <w:proofErr w:type="gramEnd"/>
    </w:p>
    <w:p w:rsidR="00C31DFF" w:rsidRDefault="00C31DFF" w:rsidP="00C31DFF">
      <w:pPr>
        <w:pStyle w:val="Header"/>
        <w:tabs>
          <w:tab w:val="clear" w:pos="4320"/>
        </w:tabs>
        <w:rPr>
          <w:b/>
          <w:bCs/>
        </w:rPr>
      </w:pPr>
    </w:p>
    <w:p w:rsidR="00C31DFF" w:rsidRDefault="00C31DFF" w:rsidP="00B70380">
      <w:pPr>
        <w:pStyle w:val="Header"/>
        <w:numPr>
          <w:ilvl w:val="0"/>
          <w:numId w:val="23"/>
        </w:numPr>
        <w:tabs>
          <w:tab w:val="clear" w:pos="4320"/>
        </w:tabs>
      </w:pPr>
      <w:r>
        <w:rPr>
          <w:b/>
          <w:bCs/>
        </w:rPr>
        <w:t>Write God’s Promise signified by the rainbow and a New Testament verse that speaks of God’s next method of cataclysmic judgment.</w:t>
      </w:r>
    </w:p>
    <w:p w:rsidR="00C31DFF" w:rsidRPr="00EB7BD5" w:rsidRDefault="00C31DFF" w:rsidP="00EB7BD5">
      <w:pPr>
        <w:rPr>
          <w:color w:val="FFFFFF" w:themeColor="background1"/>
        </w:rPr>
      </w:pPr>
    </w:p>
    <w:p w:rsidR="00C31DFF" w:rsidRPr="00EB7BD5" w:rsidRDefault="00C31DFF" w:rsidP="00EB7BD5">
      <w:pPr>
        <w:rPr>
          <w:color w:val="FFFFFF" w:themeColor="background1"/>
        </w:rPr>
      </w:pPr>
      <w:r w:rsidRPr="00EB7BD5">
        <w:rPr>
          <w:color w:val="FFFFFF" w:themeColor="background1"/>
        </w:rPr>
        <w:t>Genesis 9:14</w:t>
      </w:r>
      <w:proofErr w:type="gramStart"/>
      <w:r w:rsidRPr="00EB7BD5">
        <w:rPr>
          <w:color w:val="FFFFFF" w:themeColor="background1"/>
        </w:rPr>
        <w:t>,15</w:t>
      </w:r>
      <w:proofErr w:type="gramEnd"/>
      <w:r w:rsidRPr="00EB7BD5">
        <w:rPr>
          <w:color w:val="FFFFFF" w:themeColor="background1"/>
        </w:rPr>
        <w:t xml:space="preserve"> </w:t>
      </w:r>
    </w:p>
    <w:p w:rsidR="00C31DFF" w:rsidRPr="00EB7BD5" w:rsidRDefault="00C31DFF" w:rsidP="00EB7BD5">
      <w:pPr>
        <w:rPr>
          <w:color w:val="FFFFFF" w:themeColor="background1"/>
        </w:rPr>
      </w:pPr>
      <w:r w:rsidRPr="00EB7BD5">
        <w:rPr>
          <w:color w:val="FFFFFF" w:themeColor="background1"/>
        </w:rPr>
        <w:tab/>
        <w:t>And it shall come to pass, when I bring a cloud over the earth, that the bow shall be seen in the cloud:</w:t>
      </w:r>
    </w:p>
    <w:p w:rsidR="00E96329" w:rsidRPr="00EB7BD5" w:rsidRDefault="00C31DFF" w:rsidP="00EB7BD5">
      <w:pPr>
        <w:rPr>
          <w:color w:val="FFFFFF" w:themeColor="background1"/>
        </w:rPr>
      </w:pPr>
      <w:r w:rsidRPr="00EB7BD5">
        <w:rPr>
          <w:color w:val="FFFFFF" w:themeColor="background1"/>
        </w:rPr>
        <w:tab/>
        <w:t xml:space="preserve">And I will </w:t>
      </w:r>
      <w:proofErr w:type="spellStart"/>
      <w:r w:rsidRPr="00EB7BD5">
        <w:rPr>
          <w:color w:val="FFFFFF" w:themeColor="background1"/>
        </w:rPr>
        <w:t>remem</w:t>
      </w:r>
      <w:proofErr w:type="spellEnd"/>
      <w:r w:rsidR="00D45ECD" w:rsidRPr="00EB7BD5">
        <w:rPr>
          <w:color w:val="FFFFFF" w:themeColor="background1"/>
        </w:rPr>
        <w:t xml:space="preserve"> </w:t>
      </w:r>
    </w:p>
    <w:p w:rsidR="00B14D6A" w:rsidRPr="005A69C2" w:rsidRDefault="00E96329">
      <w:r w:rsidRPr="00EB7BD5">
        <w:rPr>
          <w:color w:val="FFFFFF" w:themeColor="background1"/>
        </w:rPr>
        <w:br w:type="page"/>
      </w:r>
      <w:bookmarkStart w:id="10" w:name="_Toc242833069"/>
      <w:bookmarkStart w:id="11" w:name="_Toc242844887"/>
    </w:p>
    <w:p w:rsidR="00D81ECF" w:rsidRPr="0070790E" w:rsidRDefault="00D81ECF" w:rsidP="003738E0">
      <w:pPr>
        <w:pStyle w:val="Heading1"/>
      </w:pPr>
      <w:bookmarkStart w:id="12" w:name="_Toc347308737"/>
      <w:r w:rsidRPr="0070790E">
        <w:lastRenderedPageBreak/>
        <w:t>The Murmurings</w:t>
      </w:r>
      <w:bookmarkEnd w:id="10"/>
      <w:bookmarkEnd w:id="11"/>
      <w:bookmarkEnd w:id="12"/>
    </w:p>
    <w:p w:rsidR="00D81ECF" w:rsidRDefault="00D81ECF" w:rsidP="00D81ECF">
      <w:pPr>
        <w:jc w:val="center"/>
      </w:pPr>
    </w:p>
    <w:p w:rsidR="00D81ECF" w:rsidRDefault="00D81ECF" w:rsidP="00D81ECF">
      <w:pPr>
        <w:jc w:val="center"/>
      </w:pPr>
      <w:r>
        <w:t xml:space="preserve">Much of what is recorded in Numbers is preserved </w:t>
      </w:r>
    </w:p>
    <w:p w:rsidR="00D81ECF" w:rsidRDefault="00D81ECF" w:rsidP="00D81ECF">
      <w:pPr>
        <w:jc w:val="center"/>
      </w:pPr>
      <w:proofErr w:type="gramStart"/>
      <w:r>
        <w:t>for</w:t>
      </w:r>
      <w:proofErr w:type="gramEnd"/>
      <w:r>
        <w:t xml:space="preserve"> us not for the purpose of imitation but of warning!</w:t>
      </w:r>
    </w:p>
    <w:p w:rsidR="00D81ECF" w:rsidRDefault="00D81ECF" w:rsidP="00D81ECF"/>
    <w:p w:rsidR="00D81ECF" w:rsidRDefault="00D81ECF" w:rsidP="00D81ECF">
      <w:r>
        <w:t>(Numbers 14:22 – “ten times” literary form to express many times, over and over)</w:t>
      </w:r>
    </w:p>
    <w:p w:rsidR="00D81ECF" w:rsidRDefault="00D81ECF" w:rsidP="00D81ECF"/>
    <w:p w:rsidR="00D81ECF" w:rsidRDefault="00D81ECF" w:rsidP="00B70380">
      <w:pPr>
        <w:numPr>
          <w:ilvl w:val="0"/>
          <w:numId w:val="18"/>
        </w:numPr>
      </w:pPr>
      <w:r>
        <w:t>11:3</w:t>
      </w:r>
    </w:p>
    <w:p w:rsidR="00D81ECF" w:rsidRDefault="00D81ECF" w:rsidP="00D81ECF">
      <w:r>
        <w:t>________________________________________________________________________________________________________________________________________________________________________________________________________________________</w:t>
      </w:r>
    </w:p>
    <w:p w:rsidR="00D81ECF" w:rsidRDefault="00D81ECF" w:rsidP="00D81ECF">
      <w:pPr>
        <w:ind w:left="720"/>
      </w:pPr>
    </w:p>
    <w:p w:rsidR="00D81ECF" w:rsidRDefault="00D81ECF" w:rsidP="00B70380">
      <w:pPr>
        <w:numPr>
          <w:ilvl w:val="0"/>
          <w:numId w:val="18"/>
        </w:numPr>
      </w:pPr>
      <w:r>
        <w:t>11:4-10,33</w:t>
      </w:r>
    </w:p>
    <w:p w:rsidR="00D81ECF" w:rsidRDefault="00D81ECF" w:rsidP="00D81ECF">
      <w:pPr>
        <w:pStyle w:val="BodyText"/>
      </w:pPr>
      <w:r>
        <w:t>________________________________________________________________________________________________________________________________________________________________________________________________________________________</w:t>
      </w:r>
    </w:p>
    <w:p w:rsidR="00D81ECF" w:rsidRDefault="00D81ECF" w:rsidP="00D81ECF"/>
    <w:p w:rsidR="00D81ECF" w:rsidRDefault="00D81ECF" w:rsidP="00B70380">
      <w:pPr>
        <w:numPr>
          <w:ilvl w:val="0"/>
          <w:numId w:val="18"/>
        </w:numPr>
      </w:pPr>
      <w:r>
        <w:t>12:1-16</w:t>
      </w:r>
    </w:p>
    <w:p w:rsidR="00D81ECF" w:rsidRDefault="00D81ECF" w:rsidP="00D81ECF">
      <w:pPr>
        <w:pStyle w:val="BodyText"/>
      </w:pPr>
      <w:r>
        <w:t>________________________________________________________________________________________________________________________________________________________________________________________________________________________</w:t>
      </w:r>
    </w:p>
    <w:p w:rsidR="00D81ECF" w:rsidRDefault="00D81ECF" w:rsidP="00D81ECF"/>
    <w:p w:rsidR="00D81ECF" w:rsidRDefault="00D81ECF" w:rsidP="00B70380">
      <w:pPr>
        <w:numPr>
          <w:ilvl w:val="0"/>
          <w:numId w:val="18"/>
        </w:numPr>
      </w:pPr>
      <w:r>
        <w:t>14:1-45</w:t>
      </w:r>
    </w:p>
    <w:p w:rsidR="00D81ECF" w:rsidRDefault="00D81ECF" w:rsidP="00D81ECF">
      <w:pPr>
        <w:pStyle w:val="BodyText"/>
      </w:pPr>
      <w:r>
        <w:t>________________________________________________________________________________________________________________________________________________________________________________________________________________________</w:t>
      </w:r>
    </w:p>
    <w:p w:rsidR="00D81ECF" w:rsidRDefault="00D81ECF" w:rsidP="00D81ECF"/>
    <w:p w:rsidR="00D81ECF" w:rsidRDefault="00D81ECF" w:rsidP="00B70380">
      <w:pPr>
        <w:numPr>
          <w:ilvl w:val="0"/>
          <w:numId w:val="18"/>
        </w:numPr>
      </w:pPr>
      <w:r>
        <w:t xml:space="preserve">16:1-40 </w:t>
      </w:r>
    </w:p>
    <w:p w:rsidR="00D81ECF" w:rsidRDefault="00D81ECF" w:rsidP="00D81ECF">
      <w:pPr>
        <w:pStyle w:val="BodyText"/>
      </w:pPr>
      <w:r>
        <w:t>________________________________________________________________________________________________________________________________________________________________________________________________________________________</w:t>
      </w:r>
    </w:p>
    <w:p w:rsidR="00D81ECF" w:rsidRDefault="00D81ECF" w:rsidP="00D81ECF">
      <w:pPr>
        <w:rPr>
          <w:color w:val="999999"/>
        </w:rPr>
      </w:pPr>
    </w:p>
    <w:p w:rsidR="00D81ECF" w:rsidRDefault="00D81ECF" w:rsidP="00B70380">
      <w:pPr>
        <w:numPr>
          <w:ilvl w:val="0"/>
          <w:numId w:val="18"/>
        </w:numPr>
      </w:pPr>
      <w:r>
        <w:t>16:41-50</w:t>
      </w:r>
    </w:p>
    <w:p w:rsidR="00D81ECF" w:rsidRDefault="00D81ECF" w:rsidP="00D81ECF">
      <w:pPr>
        <w:pStyle w:val="BodyText"/>
      </w:pPr>
      <w:r>
        <w:t>________________________________________________________________________________________________________________________________________________________________________________________________________________________</w:t>
      </w:r>
    </w:p>
    <w:p w:rsidR="00D81ECF" w:rsidRDefault="00D81ECF" w:rsidP="00D81ECF">
      <w:pPr>
        <w:rPr>
          <w:color w:val="999999"/>
        </w:rPr>
      </w:pPr>
    </w:p>
    <w:p w:rsidR="00D81ECF" w:rsidRDefault="00D81ECF" w:rsidP="00D81ECF"/>
    <w:p w:rsidR="00D81ECF" w:rsidRDefault="00D81ECF" w:rsidP="00B70380">
      <w:pPr>
        <w:numPr>
          <w:ilvl w:val="0"/>
          <w:numId w:val="18"/>
        </w:numPr>
      </w:pPr>
      <w:r>
        <w:t>20:1-29</w:t>
      </w:r>
    </w:p>
    <w:p w:rsidR="00D81ECF" w:rsidRDefault="00D81ECF" w:rsidP="00D81ECF">
      <w:r>
        <w:t>________________________________________________________________________________________________________________________________________________________________</w:t>
      </w:r>
    </w:p>
    <w:p w:rsidR="00D81ECF" w:rsidRDefault="00D81ECF" w:rsidP="00D81ECF">
      <w:pPr>
        <w:rPr>
          <w:color w:val="999999"/>
        </w:rPr>
      </w:pPr>
    </w:p>
    <w:p w:rsidR="00D81ECF" w:rsidRDefault="00D81ECF" w:rsidP="00B70380">
      <w:pPr>
        <w:numPr>
          <w:ilvl w:val="0"/>
          <w:numId w:val="18"/>
        </w:numPr>
      </w:pPr>
      <w:r>
        <w:t>21:4-9</w:t>
      </w:r>
    </w:p>
    <w:p w:rsidR="00D81ECF" w:rsidRDefault="00D81ECF" w:rsidP="00D81ECF">
      <w:pPr>
        <w:pStyle w:val="BodyText"/>
      </w:pPr>
      <w:r>
        <w:t>________________________________________________________________________________________________________________________________________________________________________________________________________________________</w:t>
      </w:r>
    </w:p>
    <w:p w:rsidR="00D81ECF" w:rsidRDefault="00D81ECF" w:rsidP="00D81ECF">
      <w:pPr>
        <w:rPr>
          <w:color w:val="999999"/>
        </w:rPr>
      </w:pPr>
    </w:p>
    <w:p w:rsidR="00F80A85" w:rsidRDefault="00F80A85" w:rsidP="00D64506"/>
    <w:p w:rsidR="005A69C2" w:rsidRDefault="005A69C2">
      <w:r>
        <w:br w:type="page"/>
      </w:r>
    </w:p>
    <w:p w:rsidR="003738E0" w:rsidRDefault="003738E0" w:rsidP="003738E0">
      <w:pPr>
        <w:pStyle w:val="Heading1"/>
      </w:pPr>
      <w:bookmarkStart w:id="13" w:name="_Toc347308738"/>
      <w:r>
        <w:lastRenderedPageBreak/>
        <w:t>Deuteronomy “REMEMBER” Summary</w:t>
      </w:r>
      <w:bookmarkEnd w:id="13"/>
    </w:p>
    <w:p w:rsidR="003738E0" w:rsidRPr="003738E0" w:rsidRDefault="003738E0" w:rsidP="003738E0"/>
    <w:p w:rsidR="00F80A85" w:rsidRDefault="00F80A85" w:rsidP="00F80A85">
      <w:pPr>
        <w:numPr>
          <w:ilvl w:val="0"/>
          <w:numId w:val="20"/>
        </w:numPr>
      </w:pPr>
      <w:r>
        <w:t>“</w:t>
      </w:r>
      <w:r>
        <w:rPr>
          <w:b/>
          <w:bCs/>
        </w:rPr>
        <w:t>Remember</w:t>
      </w:r>
      <w:r>
        <w:t>” one of the key words of this book occurs 18 times.</w:t>
      </w:r>
      <w:r>
        <w:rPr>
          <w:vertAlign w:val="superscript"/>
        </w:rPr>
        <w:t>1</w:t>
      </w:r>
    </w:p>
    <w:p w:rsidR="00F80A85" w:rsidRDefault="00F80A85" w:rsidP="003738E0">
      <w:pPr>
        <w:spacing w:line="480" w:lineRule="auto"/>
      </w:pPr>
    </w:p>
    <w:p w:rsidR="00F80A85" w:rsidRDefault="00F80A85" w:rsidP="003738E0">
      <w:pPr>
        <w:spacing w:line="480" w:lineRule="auto"/>
        <w:rPr>
          <w:sz w:val="28"/>
        </w:rPr>
      </w:pPr>
      <w:r>
        <w:rPr>
          <w:sz w:val="28"/>
        </w:rPr>
        <w:t>5:15</w:t>
      </w:r>
      <w:r>
        <w:tab/>
      </w:r>
      <w:r>
        <w:rPr>
          <w:color w:val="808080"/>
        </w:rPr>
        <w:t>__________________________________________________________________</w:t>
      </w:r>
    </w:p>
    <w:p w:rsidR="00F80A85" w:rsidRDefault="00F80A85" w:rsidP="003738E0">
      <w:pPr>
        <w:spacing w:line="480" w:lineRule="auto"/>
      </w:pPr>
      <w:r>
        <w:rPr>
          <w:sz w:val="28"/>
        </w:rPr>
        <w:t>7:18</w:t>
      </w:r>
      <w:r>
        <w:tab/>
      </w:r>
      <w:r>
        <w:rPr>
          <w:color w:val="808080"/>
        </w:rPr>
        <w:t>__________________________________________________________________</w:t>
      </w:r>
    </w:p>
    <w:p w:rsidR="00F80A85" w:rsidRDefault="00F80A85" w:rsidP="003738E0">
      <w:pPr>
        <w:spacing w:line="480" w:lineRule="auto"/>
      </w:pPr>
      <w:r>
        <w:rPr>
          <w:sz w:val="28"/>
        </w:rPr>
        <w:t>8:2</w:t>
      </w:r>
      <w:r>
        <w:tab/>
      </w:r>
      <w:r>
        <w:rPr>
          <w:color w:val="808080"/>
        </w:rPr>
        <w:t>__________________________________________________________________</w:t>
      </w:r>
    </w:p>
    <w:p w:rsidR="00F80A85" w:rsidRDefault="00F80A85" w:rsidP="003738E0">
      <w:pPr>
        <w:spacing w:line="480" w:lineRule="auto"/>
      </w:pPr>
      <w:r>
        <w:rPr>
          <w:sz w:val="28"/>
        </w:rPr>
        <w:t>8:18</w:t>
      </w:r>
      <w:r>
        <w:tab/>
      </w:r>
      <w:r>
        <w:rPr>
          <w:color w:val="808080"/>
        </w:rPr>
        <w:t>__________________________________________________________________</w:t>
      </w:r>
    </w:p>
    <w:p w:rsidR="00F80A85" w:rsidRDefault="00F80A85" w:rsidP="003738E0">
      <w:pPr>
        <w:spacing w:line="480" w:lineRule="auto"/>
      </w:pPr>
      <w:r>
        <w:rPr>
          <w:sz w:val="28"/>
        </w:rPr>
        <w:t>9:7</w:t>
      </w:r>
      <w:r>
        <w:tab/>
      </w:r>
      <w:r>
        <w:rPr>
          <w:color w:val="808080"/>
        </w:rPr>
        <w:t>__________________________________________________________________</w:t>
      </w:r>
    </w:p>
    <w:p w:rsidR="00F80A85" w:rsidRDefault="00F80A85" w:rsidP="003738E0">
      <w:pPr>
        <w:spacing w:line="480" w:lineRule="auto"/>
      </w:pPr>
      <w:r>
        <w:rPr>
          <w:sz w:val="28"/>
        </w:rPr>
        <w:t>9:27</w:t>
      </w:r>
      <w:r>
        <w:tab/>
      </w:r>
      <w:r>
        <w:rPr>
          <w:color w:val="808080"/>
        </w:rPr>
        <w:t>__________________________________________________________________</w:t>
      </w:r>
    </w:p>
    <w:p w:rsidR="00F80A85" w:rsidRDefault="00F80A85" w:rsidP="003738E0">
      <w:pPr>
        <w:spacing w:line="480" w:lineRule="auto"/>
      </w:pPr>
      <w:r>
        <w:rPr>
          <w:sz w:val="28"/>
        </w:rPr>
        <w:t>15:15</w:t>
      </w:r>
      <w:r>
        <w:tab/>
      </w:r>
      <w:r>
        <w:rPr>
          <w:color w:val="808080"/>
        </w:rPr>
        <w:t>__________________________________________________________________</w:t>
      </w:r>
    </w:p>
    <w:p w:rsidR="00F80A85" w:rsidRDefault="00F80A85" w:rsidP="003738E0">
      <w:pPr>
        <w:spacing w:line="480" w:lineRule="auto"/>
      </w:pPr>
      <w:r>
        <w:rPr>
          <w:sz w:val="28"/>
        </w:rPr>
        <w:t>16:3</w:t>
      </w:r>
      <w:r>
        <w:tab/>
      </w:r>
      <w:r>
        <w:rPr>
          <w:color w:val="808080"/>
        </w:rPr>
        <w:t>__________________________________________________________________</w:t>
      </w:r>
    </w:p>
    <w:p w:rsidR="00F80A85" w:rsidRDefault="00F80A85" w:rsidP="003738E0">
      <w:pPr>
        <w:spacing w:line="480" w:lineRule="auto"/>
      </w:pPr>
      <w:r>
        <w:rPr>
          <w:sz w:val="28"/>
        </w:rPr>
        <w:t>16:12</w:t>
      </w:r>
      <w:r>
        <w:tab/>
      </w:r>
      <w:r>
        <w:rPr>
          <w:color w:val="808080"/>
        </w:rPr>
        <w:t>__________________________________________________________________</w:t>
      </w:r>
    </w:p>
    <w:p w:rsidR="00F80A85" w:rsidRDefault="00F80A85" w:rsidP="003738E0">
      <w:pPr>
        <w:spacing w:line="480" w:lineRule="auto"/>
      </w:pPr>
      <w:r>
        <w:rPr>
          <w:sz w:val="28"/>
        </w:rPr>
        <w:t>24:9</w:t>
      </w:r>
      <w:r>
        <w:tab/>
      </w:r>
      <w:r>
        <w:rPr>
          <w:color w:val="808080"/>
        </w:rPr>
        <w:t>__________________________________________________________________</w:t>
      </w:r>
    </w:p>
    <w:p w:rsidR="00F80A85" w:rsidRDefault="00F80A85" w:rsidP="003738E0">
      <w:pPr>
        <w:spacing w:line="480" w:lineRule="auto"/>
      </w:pPr>
      <w:r>
        <w:rPr>
          <w:sz w:val="28"/>
        </w:rPr>
        <w:t>24:18</w:t>
      </w:r>
      <w:r>
        <w:tab/>
      </w:r>
      <w:r>
        <w:rPr>
          <w:color w:val="808080"/>
        </w:rPr>
        <w:t>__________________________________________________________________</w:t>
      </w:r>
    </w:p>
    <w:p w:rsidR="00F80A85" w:rsidRDefault="00F80A85" w:rsidP="003738E0">
      <w:pPr>
        <w:spacing w:line="480" w:lineRule="auto"/>
      </w:pPr>
      <w:r>
        <w:rPr>
          <w:sz w:val="28"/>
        </w:rPr>
        <w:t>24:22</w:t>
      </w:r>
      <w:r>
        <w:tab/>
      </w:r>
      <w:r>
        <w:rPr>
          <w:color w:val="808080"/>
        </w:rPr>
        <w:t>__________________________________________________________________</w:t>
      </w:r>
    </w:p>
    <w:p w:rsidR="00F80A85" w:rsidRDefault="00F80A85" w:rsidP="003738E0">
      <w:pPr>
        <w:spacing w:line="480" w:lineRule="auto"/>
      </w:pPr>
      <w:r>
        <w:rPr>
          <w:sz w:val="28"/>
        </w:rPr>
        <w:t>25:17</w:t>
      </w:r>
      <w:r>
        <w:tab/>
      </w:r>
      <w:r>
        <w:rPr>
          <w:color w:val="808080"/>
        </w:rPr>
        <w:t>__________________________________________________________________</w:t>
      </w:r>
    </w:p>
    <w:p w:rsidR="00F80A85" w:rsidRDefault="00F80A85" w:rsidP="003738E0">
      <w:pPr>
        <w:spacing w:line="480" w:lineRule="auto"/>
      </w:pPr>
      <w:r>
        <w:rPr>
          <w:sz w:val="28"/>
        </w:rPr>
        <w:t>32:7</w:t>
      </w:r>
      <w:r>
        <w:tab/>
      </w:r>
      <w:r>
        <w:rPr>
          <w:color w:val="808080"/>
        </w:rPr>
        <w:t>__________________________________________________________________</w:t>
      </w:r>
    </w:p>
    <w:sectPr w:rsidR="00F80A85" w:rsidSect="00B14D6A">
      <w:headerReference w:type="default" r:id="rId11"/>
      <w:footerReference w:type="default" r:id="rId12"/>
      <w:endnotePr>
        <w:numFmt w:val="decimal"/>
      </w:endnotePr>
      <w:type w:val="continuous"/>
      <w:pgSz w:w="12240" w:h="15840" w:code="1"/>
      <w:pgMar w:top="1440" w:right="1800" w:bottom="1440" w:left="1800" w:header="720" w:footer="720"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5325" w:rsidRDefault="00345325">
      <w:r>
        <w:separator/>
      </w:r>
    </w:p>
    <w:p w:rsidR="00345325" w:rsidRDefault="00345325"/>
  </w:endnote>
  <w:endnote w:type="continuationSeparator" w:id="0">
    <w:p w:rsidR="00345325" w:rsidRDefault="00345325">
      <w:r>
        <w:continuationSeparator/>
      </w:r>
    </w:p>
    <w:p w:rsidR="00345325" w:rsidRDefault="003453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A12" w:rsidRDefault="00F67A12">
    <w:pPr>
      <w:pStyle w:val="Footer"/>
      <w:jc w:val="center"/>
    </w:pPr>
    <w:r>
      <w:fldChar w:fldCharType="begin"/>
    </w:r>
    <w:r>
      <w:instrText xml:space="preserve"> PAGE   \* MERGEFORMAT </w:instrText>
    </w:r>
    <w:r>
      <w:fldChar w:fldCharType="separate"/>
    </w:r>
    <w:r w:rsidR="0042742D">
      <w:rPr>
        <w:noProof/>
      </w:rPr>
      <w:t>2</w:t>
    </w:r>
    <w:r>
      <w:rPr>
        <w:noProof/>
      </w:rPr>
      <w:fldChar w:fldCharType="end"/>
    </w:r>
  </w:p>
  <w:p w:rsidR="00F67A12" w:rsidRDefault="00F67A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5325" w:rsidRDefault="00345325">
      <w:r>
        <w:separator/>
      </w:r>
    </w:p>
    <w:p w:rsidR="00345325" w:rsidRDefault="00345325"/>
  </w:footnote>
  <w:footnote w:type="continuationSeparator" w:id="0">
    <w:p w:rsidR="00345325" w:rsidRDefault="00345325">
      <w:r>
        <w:continuationSeparator/>
      </w:r>
    </w:p>
    <w:p w:rsidR="00345325" w:rsidRDefault="0034532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A12" w:rsidRPr="008B3233" w:rsidRDefault="00F67A12" w:rsidP="00F36236">
    <w:pPr>
      <w:pStyle w:val="Header"/>
      <w:jc w:val="center"/>
    </w:pPr>
    <w:r>
      <w:t>Deliverance Bible Institute</w:t>
    </w:r>
  </w:p>
  <w:p w:rsidR="00F67A12" w:rsidRPr="00FB59A4" w:rsidRDefault="00F67A12" w:rsidP="00F36236">
    <w:pPr>
      <w:pStyle w:val="Header"/>
      <w:jc w:val="center"/>
      <w:rPr>
        <w:sz w:val="28"/>
        <w:szCs w:val="28"/>
      </w:rPr>
    </w:pPr>
    <w:r>
      <w:rPr>
        <w:sz w:val="28"/>
        <w:szCs w:val="28"/>
      </w:rPr>
      <w:t>PENTATEUCH</w:t>
    </w:r>
    <w:r w:rsidR="00142CB8">
      <w:rPr>
        <w:sz w:val="28"/>
        <w:szCs w:val="28"/>
      </w:rPr>
      <w:t xml:space="preserve"> WORKBOOK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04D75"/>
    <w:multiLevelType w:val="hybridMultilevel"/>
    <w:tmpl w:val="660A1F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4C1E41"/>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DD437D"/>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29221C"/>
    <w:multiLevelType w:val="hybridMultilevel"/>
    <w:tmpl w:val="42807330"/>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DD66D82"/>
    <w:multiLevelType w:val="hybridMultilevel"/>
    <w:tmpl w:val="8F6A3868"/>
    <w:lvl w:ilvl="0" w:tplc="686C823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D3683B"/>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3A61D1"/>
    <w:multiLevelType w:val="hybridMultilevel"/>
    <w:tmpl w:val="B8BEF9D4"/>
    <w:lvl w:ilvl="0" w:tplc="D87E126A">
      <w:start w:val="1"/>
      <w:numFmt w:val="decimal"/>
      <w:lvlText w:val="%1)"/>
      <w:lvlJc w:val="left"/>
      <w:pPr>
        <w:tabs>
          <w:tab w:val="num" w:pos="720"/>
        </w:tabs>
        <w:ind w:left="72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8330F8C"/>
    <w:multiLevelType w:val="hybridMultilevel"/>
    <w:tmpl w:val="15861C3E"/>
    <w:lvl w:ilvl="0" w:tplc="C030A9DC">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D77385"/>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FF683B"/>
    <w:multiLevelType w:val="hybridMultilevel"/>
    <w:tmpl w:val="FCB2EB4C"/>
    <w:lvl w:ilvl="0" w:tplc="04090011">
      <w:start w:val="1"/>
      <w:numFmt w:val="decimal"/>
      <w:lvlText w:val="%1)"/>
      <w:lvlJc w:val="left"/>
      <w:pPr>
        <w:ind w:left="720" w:hanging="360"/>
      </w:pPr>
    </w:lvl>
    <w:lvl w:ilvl="1" w:tplc="04090019">
      <w:start w:val="1"/>
      <w:numFmt w:val="lowerLetter"/>
      <w:lvlText w:val="%2."/>
      <w:lvlJc w:val="left"/>
      <w:pPr>
        <w:ind w:left="549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AD047E"/>
    <w:multiLevelType w:val="hybridMultilevel"/>
    <w:tmpl w:val="1FF09026"/>
    <w:lvl w:ilvl="0" w:tplc="411A087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40B75AA"/>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B8415F"/>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CA071C"/>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2D0640"/>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A42C81"/>
    <w:multiLevelType w:val="hybridMultilevel"/>
    <w:tmpl w:val="C7D001C8"/>
    <w:lvl w:ilvl="0" w:tplc="4E1AB47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5CD44F3"/>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FE0D1E"/>
    <w:multiLevelType w:val="hybridMultilevel"/>
    <w:tmpl w:val="B3008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517749"/>
    <w:multiLevelType w:val="hybridMultilevel"/>
    <w:tmpl w:val="565ECA0A"/>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nsid w:val="382D43E1"/>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88A4FEC"/>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8E61673"/>
    <w:multiLevelType w:val="hybridMultilevel"/>
    <w:tmpl w:val="DF4E463A"/>
    <w:lvl w:ilvl="0" w:tplc="04090019">
      <w:start w:val="1"/>
      <w:numFmt w:val="lowerLetter"/>
      <w:lvlText w:val="%1."/>
      <w:lvlJc w:val="left"/>
      <w:pPr>
        <w:ind w:left="5490" w:hanging="360"/>
      </w:pPr>
    </w:lvl>
    <w:lvl w:ilvl="1" w:tplc="04090019" w:tentative="1">
      <w:start w:val="1"/>
      <w:numFmt w:val="lowerLetter"/>
      <w:lvlText w:val="%2."/>
      <w:lvlJc w:val="left"/>
      <w:pPr>
        <w:ind w:left="6210" w:hanging="360"/>
      </w:pPr>
    </w:lvl>
    <w:lvl w:ilvl="2" w:tplc="0409001B" w:tentative="1">
      <w:start w:val="1"/>
      <w:numFmt w:val="lowerRoman"/>
      <w:lvlText w:val="%3."/>
      <w:lvlJc w:val="right"/>
      <w:pPr>
        <w:ind w:left="6930" w:hanging="180"/>
      </w:pPr>
    </w:lvl>
    <w:lvl w:ilvl="3" w:tplc="0409000F" w:tentative="1">
      <w:start w:val="1"/>
      <w:numFmt w:val="decimal"/>
      <w:lvlText w:val="%4."/>
      <w:lvlJc w:val="left"/>
      <w:pPr>
        <w:ind w:left="7650" w:hanging="360"/>
      </w:pPr>
    </w:lvl>
    <w:lvl w:ilvl="4" w:tplc="04090019" w:tentative="1">
      <w:start w:val="1"/>
      <w:numFmt w:val="lowerLetter"/>
      <w:lvlText w:val="%5."/>
      <w:lvlJc w:val="left"/>
      <w:pPr>
        <w:ind w:left="8370" w:hanging="360"/>
      </w:pPr>
    </w:lvl>
    <w:lvl w:ilvl="5" w:tplc="0409001B" w:tentative="1">
      <w:start w:val="1"/>
      <w:numFmt w:val="lowerRoman"/>
      <w:lvlText w:val="%6."/>
      <w:lvlJc w:val="right"/>
      <w:pPr>
        <w:ind w:left="9090" w:hanging="180"/>
      </w:pPr>
    </w:lvl>
    <w:lvl w:ilvl="6" w:tplc="0409000F" w:tentative="1">
      <w:start w:val="1"/>
      <w:numFmt w:val="decimal"/>
      <w:lvlText w:val="%7."/>
      <w:lvlJc w:val="left"/>
      <w:pPr>
        <w:ind w:left="9810" w:hanging="360"/>
      </w:pPr>
    </w:lvl>
    <w:lvl w:ilvl="7" w:tplc="04090019" w:tentative="1">
      <w:start w:val="1"/>
      <w:numFmt w:val="lowerLetter"/>
      <w:lvlText w:val="%8."/>
      <w:lvlJc w:val="left"/>
      <w:pPr>
        <w:ind w:left="10530" w:hanging="360"/>
      </w:pPr>
    </w:lvl>
    <w:lvl w:ilvl="8" w:tplc="0409001B" w:tentative="1">
      <w:start w:val="1"/>
      <w:numFmt w:val="lowerRoman"/>
      <w:lvlText w:val="%9."/>
      <w:lvlJc w:val="right"/>
      <w:pPr>
        <w:ind w:left="11250" w:hanging="180"/>
      </w:pPr>
    </w:lvl>
  </w:abstractNum>
  <w:abstractNum w:abstractNumId="24">
    <w:nsid w:val="3AA63C28"/>
    <w:multiLevelType w:val="hybridMultilevel"/>
    <w:tmpl w:val="1C847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C595143"/>
    <w:multiLevelType w:val="hybridMultilevel"/>
    <w:tmpl w:val="68AE57A2"/>
    <w:lvl w:ilvl="0" w:tplc="686C823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E201CD8"/>
    <w:multiLevelType w:val="hybridMultilevel"/>
    <w:tmpl w:val="6096D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F6A7A48"/>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2154E9D"/>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36D7D53"/>
    <w:multiLevelType w:val="hybridMultilevel"/>
    <w:tmpl w:val="B40818E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45AD477C"/>
    <w:multiLevelType w:val="hybridMultilevel"/>
    <w:tmpl w:val="340C0B76"/>
    <w:lvl w:ilvl="0" w:tplc="9EA2221E">
      <w:start w:val="1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5EC27EB"/>
    <w:multiLevelType w:val="multilevel"/>
    <w:tmpl w:val="04090027"/>
    <w:styleLink w:val="WayShouldBe"/>
    <w:lvl w:ilvl="0">
      <w:start w:val="1"/>
      <w:numFmt w:val="upperRoman"/>
      <w:lvlText w:val="%1."/>
      <w:lvlJc w:val="left"/>
      <w:pPr>
        <w:ind w:left="0" w:firstLine="0"/>
      </w:pPr>
      <w:rPr>
        <w:rFonts w:ascii="Times New Roman" w:hAnsi="Times New Roman"/>
        <w:sz w:val="28"/>
      </w:rPr>
    </w:lvl>
    <w:lvl w:ilvl="1">
      <w:start w:val="1"/>
      <w:numFmt w:val="upperLetter"/>
      <w:lvlText w:val="%2."/>
      <w:lvlJc w:val="left"/>
      <w:pPr>
        <w:ind w:left="720" w:firstLine="0"/>
      </w:pPr>
      <w:rPr>
        <w:rFonts w:ascii="Times New Roman" w:hAnsi="Times New Roman"/>
        <w:sz w:val="28"/>
      </w:rPr>
    </w:lvl>
    <w:lvl w:ilvl="2">
      <w:start w:val="1"/>
      <w:numFmt w:val="decimal"/>
      <w:lvlText w:val="%3."/>
      <w:lvlJc w:val="left"/>
      <w:pPr>
        <w:ind w:left="1440" w:firstLine="0"/>
      </w:pPr>
      <w:rPr>
        <w:rFonts w:ascii="Times New Roman" w:hAnsi="Times New Roman"/>
        <w:sz w:val="28"/>
      </w:rPr>
    </w:lvl>
    <w:lvl w:ilvl="3">
      <w:start w:val="1"/>
      <w:numFmt w:val="lowerLetter"/>
      <w:lvlText w:val="%4)"/>
      <w:lvlJc w:val="left"/>
      <w:pPr>
        <w:ind w:left="2160" w:firstLine="0"/>
      </w:pPr>
      <w:rPr>
        <w:rFonts w:ascii="Times New Roman" w:hAnsi="Times New Roman"/>
        <w:sz w:val="28"/>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2">
    <w:nsid w:val="46352F98"/>
    <w:multiLevelType w:val="hybridMultilevel"/>
    <w:tmpl w:val="7F486A3E"/>
    <w:lvl w:ilvl="0" w:tplc="F47842E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485F20E6"/>
    <w:multiLevelType w:val="hybridMultilevel"/>
    <w:tmpl w:val="9DF8D8C2"/>
    <w:lvl w:ilvl="0" w:tplc="A65E00EA">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3814EA4C">
      <w:start w:val="1"/>
      <w:numFmt w:val="lowerLetter"/>
      <w:pStyle w:val="Heading7"/>
      <w:lvlText w:val="%2)"/>
      <w:lvlJc w:val="left"/>
      <w:pPr>
        <w:ind w:left="1440" w:hanging="360"/>
      </w:pPr>
      <w:rPr>
        <w:rFonts w:ascii="Times New Roman" w:eastAsia="Times New Roman" w:hAnsi="Times New Roman" w:cs="Times New Roman"/>
      </w:rPr>
    </w:lvl>
    <w:lvl w:ilvl="2" w:tplc="C714C230" w:tentative="1">
      <w:start w:val="1"/>
      <w:numFmt w:val="lowerRoman"/>
      <w:lvlText w:val="%3."/>
      <w:lvlJc w:val="right"/>
      <w:pPr>
        <w:ind w:left="2160" w:hanging="180"/>
      </w:pPr>
    </w:lvl>
    <w:lvl w:ilvl="3" w:tplc="C52A8410" w:tentative="1">
      <w:start w:val="1"/>
      <w:numFmt w:val="decimal"/>
      <w:lvlText w:val="%4."/>
      <w:lvlJc w:val="left"/>
      <w:pPr>
        <w:ind w:left="2880" w:hanging="360"/>
      </w:pPr>
    </w:lvl>
    <w:lvl w:ilvl="4" w:tplc="EF809D1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9EE6D5D"/>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9EF16E0"/>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A87654B"/>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B497272"/>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B636493"/>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DF879ED"/>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FEB3742"/>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15F6BA7"/>
    <w:multiLevelType w:val="hybridMultilevel"/>
    <w:tmpl w:val="B40818E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51D2313F"/>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1FA3153"/>
    <w:multiLevelType w:val="hybridMultilevel"/>
    <w:tmpl w:val="47AAA0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53256680"/>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71209A7"/>
    <w:multiLevelType w:val="hybridMultilevel"/>
    <w:tmpl w:val="17D21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78B41A4"/>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9A674C2"/>
    <w:multiLevelType w:val="hybridMultilevel"/>
    <w:tmpl w:val="18025BEE"/>
    <w:lvl w:ilvl="0" w:tplc="C7324350">
      <w:start w:val="1"/>
      <w:numFmt w:val="decimal"/>
      <w:lvlText w:val="%1."/>
      <w:lvlJc w:val="left"/>
      <w:pPr>
        <w:tabs>
          <w:tab w:val="num" w:pos="720"/>
        </w:tabs>
        <w:ind w:left="720" w:hanging="360"/>
      </w:pPr>
      <w:rPr>
        <w:rFonts w:ascii="Times New Roman" w:hAnsi="Times New Roman" w:hint="default"/>
        <w:b w:val="0"/>
        <w:i w:val="0"/>
        <w:caps w:val="0"/>
        <w:strike w:val="0"/>
        <w:dstrike w:val="0"/>
        <w:outline w:val="0"/>
        <w:shadow w:val="0"/>
        <w:emboss w:val="0"/>
        <w:imprint w:val="0"/>
        <w:vanish w:val="0"/>
        <w:color w:val="000000"/>
        <w:sz w:val="28"/>
        <w:u w:val="non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5E0C358A"/>
    <w:multiLevelType w:val="hybridMultilevel"/>
    <w:tmpl w:val="9AE0E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E12134E"/>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51">
    <w:nsid w:val="5FF91AAE"/>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1327F50"/>
    <w:multiLevelType w:val="hybridMultilevel"/>
    <w:tmpl w:val="B40818E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nsid w:val="639354B9"/>
    <w:multiLevelType w:val="hybridMultilevel"/>
    <w:tmpl w:val="8F6A3868"/>
    <w:lvl w:ilvl="0" w:tplc="686C823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4444415"/>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72B1BF7"/>
    <w:multiLevelType w:val="hybridMultilevel"/>
    <w:tmpl w:val="1DB862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nsid w:val="6A7140D5"/>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C0B40A7"/>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C682911"/>
    <w:multiLevelType w:val="hybridMultilevel"/>
    <w:tmpl w:val="B40818E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nsid w:val="6FDD502B"/>
    <w:multiLevelType w:val="hybridMultilevel"/>
    <w:tmpl w:val="39E69C1C"/>
    <w:lvl w:ilvl="0" w:tplc="74C65138">
      <w:numFmt w:val="bullet"/>
      <w:lvlText w:val=""/>
      <w:lvlJc w:val="left"/>
      <w:pPr>
        <w:tabs>
          <w:tab w:val="num" w:pos="1620"/>
        </w:tabs>
        <w:ind w:left="1620" w:hanging="90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0">
    <w:nsid w:val="70B114C3"/>
    <w:multiLevelType w:val="hybridMultilevel"/>
    <w:tmpl w:val="68AE57A2"/>
    <w:lvl w:ilvl="0" w:tplc="686C823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3FD74EE"/>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42B6F36"/>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45B1B96"/>
    <w:multiLevelType w:val="hybridMultilevel"/>
    <w:tmpl w:val="505EB714"/>
    <w:lvl w:ilvl="0" w:tplc="0590E06E">
      <w:start w:val="1"/>
      <w:numFmt w:val="upperRoman"/>
      <w:pStyle w:val="Heading2"/>
      <w:lvlText w:val="%1."/>
      <w:lvlJc w:val="left"/>
      <w:pPr>
        <w:ind w:left="1080" w:hanging="720"/>
      </w:pPr>
      <w:rPr>
        <w:rFonts w:cs="Times New Roman" w:hint="default"/>
      </w:rPr>
    </w:lvl>
    <w:lvl w:ilvl="1" w:tplc="C1267E7C"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4">
    <w:nsid w:val="74B35156"/>
    <w:multiLevelType w:val="hybridMultilevel"/>
    <w:tmpl w:val="473AD1B4"/>
    <w:lvl w:ilvl="0" w:tplc="37EEEC7E">
      <w:start w:val="1"/>
      <w:numFmt w:val="upperLetter"/>
      <w:pStyle w:val="Heading3"/>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nsid w:val="76E50C0B"/>
    <w:multiLevelType w:val="hybridMultilevel"/>
    <w:tmpl w:val="063C9CDA"/>
    <w:lvl w:ilvl="0" w:tplc="89DE9E1A">
      <w:start w:val="1"/>
      <w:numFmt w:val="decimal"/>
      <w:pStyle w:val="Style3"/>
      <w:lvlText w:val="%1."/>
      <w:lvlJc w:val="left"/>
      <w:pPr>
        <w:ind w:left="720" w:hanging="360"/>
      </w:pPr>
      <w:rPr>
        <w:rFonts w:hint="default"/>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abstractNum w:abstractNumId="66">
    <w:nsid w:val="76EF7B53"/>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79587155"/>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971293B"/>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B732C47"/>
    <w:multiLevelType w:val="hybridMultilevel"/>
    <w:tmpl w:val="B2920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7F0B2577"/>
    <w:multiLevelType w:val="hybridMultilevel"/>
    <w:tmpl w:val="03F89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F8D1614"/>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7FE2513B"/>
    <w:multiLevelType w:val="hybridMultilevel"/>
    <w:tmpl w:val="DA6628AE"/>
    <w:lvl w:ilvl="0" w:tplc="E3A01660">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50"/>
  </w:num>
  <w:num w:numId="2">
    <w:abstractNumId w:val="14"/>
  </w:num>
  <w:num w:numId="3">
    <w:abstractNumId w:val="65"/>
  </w:num>
  <w:num w:numId="4">
    <w:abstractNumId w:val="6"/>
  </w:num>
  <w:num w:numId="5">
    <w:abstractNumId w:val="63"/>
  </w:num>
  <w:num w:numId="6">
    <w:abstractNumId w:val="64"/>
  </w:num>
  <w:num w:numId="7">
    <w:abstractNumId w:val="72"/>
    <w:lvlOverride w:ilvl="0">
      <w:startOverride w:val="1"/>
    </w:lvlOverride>
  </w:num>
  <w:num w:numId="8">
    <w:abstractNumId w:val="33"/>
  </w:num>
  <w:num w:numId="9">
    <w:abstractNumId w:val="20"/>
  </w:num>
  <w:num w:numId="10">
    <w:abstractNumId w:val="31"/>
  </w:num>
  <w:num w:numId="11">
    <w:abstractNumId w:val="17"/>
  </w:num>
  <w:num w:numId="12">
    <w:abstractNumId w:val="47"/>
  </w:num>
  <w:num w:numId="13">
    <w:abstractNumId w:val="43"/>
  </w:num>
  <w:num w:numId="14">
    <w:abstractNumId w:val="11"/>
  </w:num>
  <w:num w:numId="15">
    <w:abstractNumId w:val="30"/>
  </w:num>
  <w:num w:numId="16">
    <w:abstractNumId w:val="41"/>
  </w:num>
  <w:num w:numId="17">
    <w:abstractNumId w:val="29"/>
  </w:num>
  <w:num w:numId="18">
    <w:abstractNumId w:val="55"/>
  </w:num>
  <w:num w:numId="19">
    <w:abstractNumId w:val="52"/>
  </w:num>
  <w:num w:numId="20">
    <w:abstractNumId w:val="3"/>
  </w:num>
  <w:num w:numId="21">
    <w:abstractNumId w:val="58"/>
  </w:num>
  <w:num w:numId="22">
    <w:abstractNumId w:val="0"/>
  </w:num>
  <w:num w:numId="23">
    <w:abstractNumId w:val="7"/>
  </w:num>
  <w:num w:numId="24">
    <w:abstractNumId w:val="32"/>
  </w:num>
  <w:num w:numId="25">
    <w:abstractNumId w:val="25"/>
  </w:num>
  <w:num w:numId="26">
    <w:abstractNumId w:val="59"/>
  </w:num>
  <w:num w:numId="27">
    <w:abstractNumId w:val="48"/>
  </w:num>
  <w:num w:numId="28">
    <w:abstractNumId w:val="44"/>
  </w:num>
  <w:num w:numId="29">
    <w:abstractNumId w:val="57"/>
  </w:num>
  <w:num w:numId="30">
    <w:abstractNumId w:val="2"/>
  </w:num>
  <w:num w:numId="31">
    <w:abstractNumId w:val="39"/>
  </w:num>
  <w:num w:numId="32">
    <w:abstractNumId w:val="38"/>
  </w:num>
  <w:num w:numId="33">
    <w:abstractNumId w:val="9"/>
  </w:num>
  <w:num w:numId="34">
    <w:abstractNumId w:val="66"/>
  </w:num>
  <w:num w:numId="35">
    <w:abstractNumId w:val="62"/>
  </w:num>
  <w:num w:numId="36">
    <w:abstractNumId w:val="18"/>
  </w:num>
  <w:num w:numId="37">
    <w:abstractNumId w:val="42"/>
  </w:num>
  <w:num w:numId="38">
    <w:abstractNumId w:val="56"/>
  </w:num>
  <w:num w:numId="39">
    <w:abstractNumId w:val="67"/>
  </w:num>
  <w:num w:numId="40">
    <w:abstractNumId w:val="37"/>
  </w:num>
  <w:num w:numId="41">
    <w:abstractNumId w:val="46"/>
  </w:num>
  <w:num w:numId="42">
    <w:abstractNumId w:val="60"/>
  </w:num>
  <w:num w:numId="43">
    <w:abstractNumId w:val="61"/>
  </w:num>
  <w:num w:numId="44">
    <w:abstractNumId w:val="22"/>
  </w:num>
  <w:num w:numId="45">
    <w:abstractNumId w:val="36"/>
  </w:num>
  <w:num w:numId="46">
    <w:abstractNumId w:val="16"/>
  </w:num>
  <w:num w:numId="47">
    <w:abstractNumId w:val="35"/>
  </w:num>
  <w:num w:numId="48">
    <w:abstractNumId w:val="68"/>
  </w:num>
  <w:num w:numId="49">
    <w:abstractNumId w:val="1"/>
  </w:num>
  <w:num w:numId="50">
    <w:abstractNumId w:val="34"/>
  </w:num>
  <w:num w:numId="51">
    <w:abstractNumId w:val="40"/>
  </w:num>
  <w:num w:numId="52">
    <w:abstractNumId w:val="13"/>
  </w:num>
  <w:num w:numId="53">
    <w:abstractNumId w:val="8"/>
  </w:num>
  <w:num w:numId="54">
    <w:abstractNumId w:val="5"/>
  </w:num>
  <w:num w:numId="55">
    <w:abstractNumId w:val="51"/>
  </w:num>
  <w:num w:numId="56">
    <w:abstractNumId w:val="21"/>
  </w:num>
  <w:num w:numId="57">
    <w:abstractNumId w:val="49"/>
  </w:num>
  <w:num w:numId="58">
    <w:abstractNumId w:val="27"/>
  </w:num>
  <w:num w:numId="59">
    <w:abstractNumId w:val="71"/>
  </w:num>
  <w:num w:numId="60">
    <w:abstractNumId w:val="28"/>
  </w:num>
  <w:num w:numId="61">
    <w:abstractNumId w:val="15"/>
  </w:num>
  <w:num w:numId="62">
    <w:abstractNumId w:val="54"/>
  </w:num>
  <w:num w:numId="63">
    <w:abstractNumId w:val="12"/>
  </w:num>
  <w:num w:numId="64">
    <w:abstractNumId w:val="53"/>
  </w:num>
  <w:num w:numId="65">
    <w:abstractNumId w:val="4"/>
  </w:num>
  <w:num w:numId="66">
    <w:abstractNumId w:val="70"/>
  </w:num>
  <w:num w:numId="67">
    <w:abstractNumId w:val="19"/>
  </w:num>
  <w:num w:numId="68">
    <w:abstractNumId w:val="69"/>
  </w:num>
  <w:num w:numId="69">
    <w:abstractNumId w:val="45"/>
  </w:num>
  <w:num w:numId="70">
    <w:abstractNumId w:val="24"/>
  </w:num>
  <w:num w:numId="71">
    <w:abstractNumId w:val="26"/>
  </w:num>
  <w:num w:numId="72">
    <w:abstractNumId w:val="10"/>
  </w:num>
  <w:num w:numId="73">
    <w:abstractNumId w:val="23"/>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attachedTemplate r:id="rId1"/>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
  <w:rsids>
    <w:rsidRoot w:val="006D274E"/>
    <w:rsid w:val="00000FCD"/>
    <w:rsid w:val="000023B5"/>
    <w:rsid w:val="00003B00"/>
    <w:rsid w:val="000128E5"/>
    <w:rsid w:val="00012993"/>
    <w:rsid w:val="00012B16"/>
    <w:rsid w:val="00014E5C"/>
    <w:rsid w:val="00014F1C"/>
    <w:rsid w:val="00016A99"/>
    <w:rsid w:val="0001766C"/>
    <w:rsid w:val="00031222"/>
    <w:rsid w:val="0003226D"/>
    <w:rsid w:val="00033196"/>
    <w:rsid w:val="0003461D"/>
    <w:rsid w:val="000346D4"/>
    <w:rsid w:val="00034E55"/>
    <w:rsid w:val="00035F80"/>
    <w:rsid w:val="00043080"/>
    <w:rsid w:val="0004447D"/>
    <w:rsid w:val="00044B39"/>
    <w:rsid w:val="00046586"/>
    <w:rsid w:val="0005317E"/>
    <w:rsid w:val="00055728"/>
    <w:rsid w:val="00056FCD"/>
    <w:rsid w:val="00060442"/>
    <w:rsid w:val="0006208C"/>
    <w:rsid w:val="0006520B"/>
    <w:rsid w:val="00065B4D"/>
    <w:rsid w:val="00066069"/>
    <w:rsid w:val="00076DA7"/>
    <w:rsid w:val="00080C89"/>
    <w:rsid w:val="00086D82"/>
    <w:rsid w:val="000873E4"/>
    <w:rsid w:val="00087D19"/>
    <w:rsid w:val="00091CD9"/>
    <w:rsid w:val="00094468"/>
    <w:rsid w:val="00094BAF"/>
    <w:rsid w:val="00094C90"/>
    <w:rsid w:val="000A082E"/>
    <w:rsid w:val="000A0D30"/>
    <w:rsid w:val="000A1D1B"/>
    <w:rsid w:val="000A7249"/>
    <w:rsid w:val="000B6E5F"/>
    <w:rsid w:val="000C1A35"/>
    <w:rsid w:val="000C3FC7"/>
    <w:rsid w:val="000C6F6D"/>
    <w:rsid w:val="000C7411"/>
    <w:rsid w:val="000D6B7D"/>
    <w:rsid w:val="000E0A4D"/>
    <w:rsid w:val="000E3442"/>
    <w:rsid w:val="000E59C3"/>
    <w:rsid w:val="000E66A5"/>
    <w:rsid w:val="000F41D9"/>
    <w:rsid w:val="000F6E8F"/>
    <w:rsid w:val="001019CB"/>
    <w:rsid w:val="0010203D"/>
    <w:rsid w:val="00104361"/>
    <w:rsid w:val="00111F90"/>
    <w:rsid w:val="00112477"/>
    <w:rsid w:val="001125B9"/>
    <w:rsid w:val="00113D66"/>
    <w:rsid w:val="00114E62"/>
    <w:rsid w:val="00115572"/>
    <w:rsid w:val="0012141F"/>
    <w:rsid w:val="00121700"/>
    <w:rsid w:val="00124CF2"/>
    <w:rsid w:val="0012592A"/>
    <w:rsid w:val="00126C2D"/>
    <w:rsid w:val="001278C5"/>
    <w:rsid w:val="00127979"/>
    <w:rsid w:val="00127992"/>
    <w:rsid w:val="001304AE"/>
    <w:rsid w:val="00130ED9"/>
    <w:rsid w:val="00130F01"/>
    <w:rsid w:val="00131C69"/>
    <w:rsid w:val="00132A1F"/>
    <w:rsid w:val="001350A0"/>
    <w:rsid w:val="001354DD"/>
    <w:rsid w:val="00140629"/>
    <w:rsid w:val="00140A94"/>
    <w:rsid w:val="00142CB8"/>
    <w:rsid w:val="00143C80"/>
    <w:rsid w:val="00146325"/>
    <w:rsid w:val="0014788E"/>
    <w:rsid w:val="00161BF7"/>
    <w:rsid w:val="00175F2A"/>
    <w:rsid w:val="00180258"/>
    <w:rsid w:val="001805DA"/>
    <w:rsid w:val="00182B25"/>
    <w:rsid w:val="00184D83"/>
    <w:rsid w:val="001868D1"/>
    <w:rsid w:val="001913E7"/>
    <w:rsid w:val="00196E84"/>
    <w:rsid w:val="0019746D"/>
    <w:rsid w:val="001977E3"/>
    <w:rsid w:val="001A0E30"/>
    <w:rsid w:val="001A3041"/>
    <w:rsid w:val="001B1C48"/>
    <w:rsid w:val="001B2B29"/>
    <w:rsid w:val="001B3DDA"/>
    <w:rsid w:val="001B57DA"/>
    <w:rsid w:val="001B5C63"/>
    <w:rsid w:val="001B5FA1"/>
    <w:rsid w:val="001B6B23"/>
    <w:rsid w:val="001B779D"/>
    <w:rsid w:val="001C07A0"/>
    <w:rsid w:val="001C1610"/>
    <w:rsid w:val="001D059B"/>
    <w:rsid w:val="001D0C7F"/>
    <w:rsid w:val="001D5632"/>
    <w:rsid w:val="001D6F1C"/>
    <w:rsid w:val="001F094D"/>
    <w:rsid w:val="001F3578"/>
    <w:rsid w:val="001F5192"/>
    <w:rsid w:val="001F5BC4"/>
    <w:rsid w:val="002000A3"/>
    <w:rsid w:val="0020081B"/>
    <w:rsid w:val="002016C7"/>
    <w:rsid w:val="002023B3"/>
    <w:rsid w:val="002036F4"/>
    <w:rsid w:val="0020432C"/>
    <w:rsid w:val="00204C2F"/>
    <w:rsid w:val="002051C8"/>
    <w:rsid w:val="00207249"/>
    <w:rsid w:val="002103CB"/>
    <w:rsid w:val="0021169D"/>
    <w:rsid w:val="00211A83"/>
    <w:rsid w:val="0022135E"/>
    <w:rsid w:val="00222959"/>
    <w:rsid w:val="00225BAD"/>
    <w:rsid w:val="002310B5"/>
    <w:rsid w:val="00234E12"/>
    <w:rsid w:val="00235D6C"/>
    <w:rsid w:val="0023744F"/>
    <w:rsid w:val="0023789D"/>
    <w:rsid w:val="00241E63"/>
    <w:rsid w:val="00242D4C"/>
    <w:rsid w:val="00253E36"/>
    <w:rsid w:val="0025574B"/>
    <w:rsid w:val="00255A44"/>
    <w:rsid w:val="00264981"/>
    <w:rsid w:val="00266DA3"/>
    <w:rsid w:val="00271CE4"/>
    <w:rsid w:val="00274120"/>
    <w:rsid w:val="002751FE"/>
    <w:rsid w:val="0027797F"/>
    <w:rsid w:val="002912D4"/>
    <w:rsid w:val="002932B6"/>
    <w:rsid w:val="002942A1"/>
    <w:rsid w:val="00297912"/>
    <w:rsid w:val="002A10FD"/>
    <w:rsid w:val="002A1F00"/>
    <w:rsid w:val="002A3494"/>
    <w:rsid w:val="002A7234"/>
    <w:rsid w:val="002B0328"/>
    <w:rsid w:val="002B4C5D"/>
    <w:rsid w:val="002B5690"/>
    <w:rsid w:val="002C0790"/>
    <w:rsid w:val="002C10D5"/>
    <w:rsid w:val="002C381E"/>
    <w:rsid w:val="002C429F"/>
    <w:rsid w:val="002C51FB"/>
    <w:rsid w:val="002C75E6"/>
    <w:rsid w:val="002D5967"/>
    <w:rsid w:val="002D5F6C"/>
    <w:rsid w:val="002E0FEF"/>
    <w:rsid w:val="002E4729"/>
    <w:rsid w:val="002E4EDD"/>
    <w:rsid w:val="002E6BFA"/>
    <w:rsid w:val="002F0D63"/>
    <w:rsid w:val="002F2B04"/>
    <w:rsid w:val="002F4A50"/>
    <w:rsid w:val="0030786A"/>
    <w:rsid w:val="00310304"/>
    <w:rsid w:val="00315A64"/>
    <w:rsid w:val="003246EC"/>
    <w:rsid w:val="00330B16"/>
    <w:rsid w:val="003334DF"/>
    <w:rsid w:val="00334B7F"/>
    <w:rsid w:val="003350B8"/>
    <w:rsid w:val="00335583"/>
    <w:rsid w:val="00335B29"/>
    <w:rsid w:val="00340FF2"/>
    <w:rsid w:val="0034144D"/>
    <w:rsid w:val="00345325"/>
    <w:rsid w:val="00350E2C"/>
    <w:rsid w:val="00362030"/>
    <w:rsid w:val="003667E0"/>
    <w:rsid w:val="00370090"/>
    <w:rsid w:val="003738B0"/>
    <w:rsid w:val="003738E0"/>
    <w:rsid w:val="0037799A"/>
    <w:rsid w:val="00381652"/>
    <w:rsid w:val="0038357B"/>
    <w:rsid w:val="00384600"/>
    <w:rsid w:val="00392394"/>
    <w:rsid w:val="00395781"/>
    <w:rsid w:val="003A0616"/>
    <w:rsid w:val="003A5B75"/>
    <w:rsid w:val="003A782D"/>
    <w:rsid w:val="003B0890"/>
    <w:rsid w:val="003B1071"/>
    <w:rsid w:val="003B4BF7"/>
    <w:rsid w:val="003B4CAA"/>
    <w:rsid w:val="003B7D61"/>
    <w:rsid w:val="003C77B5"/>
    <w:rsid w:val="003E26E6"/>
    <w:rsid w:val="003E5D73"/>
    <w:rsid w:val="003E5EC2"/>
    <w:rsid w:val="003E6FC1"/>
    <w:rsid w:val="003F2631"/>
    <w:rsid w:val="003F595B"/>
    <w:rsid w:val="003F77F0"/>
    <w:rsid w:val="00406AB6"/>
    <w:rsid w:val="00410FC9"/>
    <w:rsid w:val="00413121"/>
    <w:rsid w:val="00414EFF"/>
    <w:rsid w:val="00415870"/>
    <w:rsid w:val="0041614B"/>
    <w:rsid w:val="00416165"/>
    <w:rsid w:val="00416EEC"/>
    <w:rsid w:val="0041701F"/>
    <w:rsid w:val="0042213E"/>
    <w:rsid w:val="00425949"/>
    <w:rsid w:val="0042742D"/>
    <w:rsid w:val="004324B3"/>
    <w:rsid w:val="004331E1"/>
    <w:rsid w:val="00433500"/>
    <w:rsid w:val="00433883"/>
    <w:rsid w:val="0043500C"/>
    <w:rsid w:val="00437104"/>
    <w:rsid w:val="00442335"/>
    <w:rsid w:val="004446E4"/>
    <w:rsid w:val="00446E1B"/>
    <w:rsid w:val="00447A42"/>
    <w:rsid w:val="00452F1C"/>
    <w:rsid w:val="00454C62"/>
    <w:rsid w:val="00454D5D"/>
    <w:rsid w:val="0045640E"/>
    <w:rsid w:val="00463686"/>
    <w:rsid w:val="00464110"/>
    <w:rsid w:val="0046567D"/>
    <w:rsid w:val="0046668D"/>
    <w:rsid w:val="00473FE1"/>
    <w:rsid w:val="0048414D"/>
    <w:rsid w:val="00484995"/>
    <w:rsid w:val="00487796"/>
    <w:rsid w:val="00493F43"/>
    <w:rsid w:val="0049477E"/>
    <w:rsid w:val="004956C7"/>
    <w:rsid w:val="004965F4"/>
    <w:rsid w:val="00497DA3"/>
    <w:rsid w:val="004A06DF"/>
    <w:rsid w:val="004A10B9"/>
    <w:rsid w:val="004A34EC"/>
    <w:rsid w:val="004A4B19"/>
    <w:rsid w:val="004A4C9E"/>
    <w:rsid w:val="004A7813"/>
    <w:rsid w:val="004B270E"/>
    <w:rsid w:val="004B75C1"/>
    <w:rsid w:val="004B7B25"/>
    <w:rsid w:val="004C4D79"/>
    <w:rsid w:val="004C58A4"/>
    <w:rsid w:val="004C627E"/>
    <w:rsid w:val="004D0917"/>
    <w:rsid w:val="004D2420"/>
    <w:rsid w:val="004D421B"/>
    <w:rsid w:val="004E090F"/>
    <w:rsid w:val="004E4566"/>
    <w:rsid w:val="004E6EDE"/>
    <w:rsid w:val="004F08DF"/>
    <w:rsid w:val="004F23FF"/>
    <w:rsid w:val="004F3597"/>
    <w:rsid w:val="004F5C06"/>
    <w:rsid w:val="004F6C32"/>
    <w:rsid w:val="00500B72"/>
    <w:rsid w:val="00502F39"/>
    <w:rsid w:val="00511EA7"/>
    <w:rsid w:val="005130DC"/>
    <w:rsid w:val="00513AF5"/>
    <w:rsid w:val="00521A8C"/>
    <w:rsid w:val="005231EB"/>
    <w:rsid w:val="0052571D"/>
    <w:rsid w:val="00530E3F"/>
    <w:rsid w:val="00533578"/>
    <w:rsid w:val="00535C2C"/>
    <w:rsid w:val="0053725B"/>
    <w:rsid w:val="00537D8F"/>
    <w:rsid w:val="00540F6E"/>
    <w:rsid w:val="0054123C"/>
    <w:rsid w:val="005516E1"/>
    <w:rsid w:val="00551965"/>
    <w:rsid w:val="0055224B"/>
    <w:rsid w:val="005534FA"/>
    <w:rsid w:val="005556F2"/>
    <w:rsid w:val="005557EB"/>
    <w:rsid w:val="005568B4"/>
    <w:rsid w:val="00562764"/>
    <w:rsid w:val="00564D35"/>
    <w:rsid w:val="0056589A"/>
    <w:rsid w:val="00567864"/>
    <w:rsid w:val="00570C4E"/>
    <w:rsid w:val="005736A3"/>
    <w:rsid w:val="00573B26"/>
    <w:rsid w:val="00574F0C"/>
    <w:rsid w:val="005754C5"/>
    <w:rsid w:val="0057755F"/>
    <w:rsid w:val="005811CC"/>
    <w:rsid w:val="00586B05"/>
    <w:rsid w:val="005918A4"/>
    <w:rsid w:val="00591BA3"/>
    <w:rsid w:val="0059533D"/>
    <w:rsid w:val="005A09E1"/>
    <w:rsid w:val="005A0CD3"/>
    <w:rsid w:val="005A14EE"/>
    <w:rsid w:val="005A33D1"/>
    <w:rsid w:val="005A40A6"/>
    <w:rsid w:val="005A69C2"/>
    <w:rsid w:val="005A6FA4"/>
    <w:rsid w:val="005B5030"/>
    <w:rsid w:val="005B53F4"/>
    <w:rsid w:val="005C1342"/>
    <w:rsid w:val="005D0AC6"/>
    <w:rsid w:val="005D1F03"/>
    <w:rsid w:val="005D3464"/>
    <w:rsid w:val="005D431F"/>
    <w:rsid w:val="005D54B6"/>
    <w:rsid w:val="005D7D62"/>
    <w:rsid w:val="005E0A7D"/>
    <w:rsid w:val="005E370B"/>
    <w:rsid w:val="005F629A"/>
    <w:rsid w:val="005F7FAF"/>
    <w:rsid w:val="00600CB7"/>
    <w:rsid w:val="00610826"/>
    <w:rsid w:val="006108AB"/>
    <w:rsid w:val="00610A90"/>
    <w:rsid w:val="00611CAF"/>
    <w:rsid w:val="00611FE8"/>
    <w:rsid w:val="00616FFF"/>
    <w:rsid w:val="00624F34"/>
    <w:rsid w:val="00631D3F"/>
    <w:rsid w:val="00632BE0"/>
    <w:rsid w:val="006343FC"/>
    <w:rsid w:val="00636924"/>
    <w:rsid w:val="00644AD8"/>
    <w:rsid w:val="00644DA5"/>
    <w:rsid w:val="00651764"/>
    <w:rsid w:val="00652BAD"/>
    <w:rsid w:val="00652EC1"/>
    <w:rsid w:val="006537ED"/>
    <w:rsid w:val="00655298"/>
    <w:rsid w:val="00660D0D"/>
    <w:rsid w:val="006615F0"/>
    <w:rsid w:val="0066199D"/>
    <w:rsid w:val="00662258"/>
    <w:rsid w:val="00662FB8"/>
    <w:rsid w:val="006634FC"/>
    <w:rsid w:val="00667546"/>
    <w:rsid w:val="0067039E"/>
    <w:rsid w:val="006723E8"/>
    <w:rsid w:val="0067426A"/>
    <w:rsid w:val="00675E0F"/>
    <w:rsid w:val="00680073"/>
    <w:rsid w:val="00680B49"/>
    <w:rsid w:val="00691076"/>
    <w:rsid w:val="00691FAE"/>
    <w:rsid w:val="00693DB1"/>
    <w:rsid w:val="00694B8A"/>
    <w:rsid w:val="00694D4A"/>
    <w:rsid w:val="006951E2"/>
    <w:rsid w:val="006954ED"/>
    <w:rsid w:val="006A07B4"/>
    <w:rsid w:val="006A16DD"/>
    <w:rsid w:val="006A4C0F"/>
    <w:rsid w:val="006A6474"/>
    <w:rsid w:val="006A704C"/>
    <w:rsid w:val="006A70BF"/>
    <w:rsid w:val="006B4558"/>
    <w:rsid w:val="006B5BD8"/>
    <w:rsid w:val="006C1687"/>
    <w:rsid w:val="006C2B85"/>
    <w:rsid w:val="006C7FED"/>
    <w:rsid w:val="006D0E4F"/>
    <w:rsid w:val="006D1A5E"/>
    <w:rsid w:val="006D274E"/>
    <w:rsid w:val="006D4320"/>
    <w:rsid w:val="006D4CEA"/>
    <w:rsid w:val="006D6321"/>
    <w:rsid w:val="006D643D"/>
    <w:rsid w:val="006E3F4C"/>
    <w:rsid w:val="006E5E6E"/>
    <w:rsid w:val="006E6CF5"/>
    <w:rsid w:val="00705412"/>
    <w:rsid w:val="0070790E"/>
    <w:rsid w:val="00716D48"/>
    <w:rsid w:val="00717699"/>
    <w:rsid w:val="00720EAE"/>
    <w:rsid w:val="00732EB3"/>
    <w:rsid w:val="00733070"/>
    <w:rsid w:val="00740733"/>
    <w:rsid w:val="007407E0"/>
    <w:rsid w:val="00743656"/>
    <w:rsid w:val="0074649D"/>
    <w:rsid w:val="00747A29"/>
    <w:rsid w:val="00747B73"/>
    <w:rsid w:val="00751039"/>
    <w:rsid w:val="00751467"/>
    <w:rsid w:val="0075169A"/>
    <w:rsid w:val="00751F43"/>
    <w:rsid w:val="0076335F"/>
    <w:rsid w:val="00774992"/>
    <w:rsid w:val="00782DD0"/>
    <w:rsid w:val="007857C9"/>
    <w:rsid w:val="00786709"/>
    <w:rsid w:val="00794875"/>
    <w:rsid w:val="007A33DF"/>
    <w:rsid w:val="007A4635"/>
    <w:rsid w:val="007A5742"/>
    <w:rsid w:val="007B0640"/>
    <w:rsid w:val="007B1663"/>
    <w:rsid w:val="007C0E9D"/>
    <w:rsid w:val="007C2C55"/>
    <w:rsid w:val="007D0B9F"/>
    <w:rsid w:val="007D2E90"/>
    <w:rsid w:val="007D3830"/>
    <w:rsid w:val="007D4C6E"/>
    <w:rsid w:val="007E10AB"/>
    <w:rsid w:val="007E640C"/>
    <w:rsid w:val="007E698E"/>
    <w:rsid w:val="007F49A3"/>
    <w:rsid w:val="0080263C"/>
    <w:rsid w:val="00806F31"/>
    <w:rsid w:val="00807EBA"/>
    <w:rsid w:val="00812AC1"/>
    <w:rsid w:val="00814560"/>
    <w:rsid w:val="00822022"/>
    <w:rsid w:val="008259CA"/>
    <w:rsid w:val="00832A73"/>
    <w:rsid w:val="00836070"/>
    <w:rsid w:val="008365A3"/>
    <w:rsid w:val="0084051C"/>
    <w:rsid w:val="008409BA"/>
    <w:rsid w:val="00842B81"/>
    <w:rsid w:val="00843003"/>
    <w:rsid w:val="0084424A"/>
    <w:rsid w:val="00852F51"/>
    <w:rsid w:val="00853554"/>
    <w:rsid w:val="008550C5"/>
    <w:rsid w:val="008638A2"/>
    <w:rsid w:val="008651E0"/>
    <w:rsid w:val="0087048B"/>
    <w:rsid w:val="00874A3B"/>
    <w:rsid w:val="0087763D"/>
    <w:rsid w:val="00877D0F"/>
    <w:rsid w:val="00880C1D"/>
    <w:rsid w:val="0088117E"/>
    <w:rsid w:val="00881EA9"/>
    <w:rsid w:val="00883287"/>
    <w:rsid w:val="00896B66"/>
    <w:rsid w:val="00897311"/>
    <w:rsid w:val="008A2A87"/>
    <w:rsid w:val="008A3F0A"/>
    <w:rsid w:val="008B2766"/>
    <w:rsid w:val="008B4A02"/>
    <w:rsid w:val="008B54F9"/>
    <w:rsid w:val="008B6D73"/>
    <w:rsid w:val="008C008E"/>
    <w:rsid w:val="008C02F6"/>
    <w:rsid w:val="008C70C6"/>
    <w:rsid w:val="008D269D"/>
    <w:rsid w:val="008D5457"/>
    <w:rsid w:val="008F0781"/>
    <w:rsid w:val="008F5649"/>
    <w:rsid w:val="008F588D"/>
    <w:rsid w:val="0090724D"/>
    <w:rsid w:val="009103B2"/>
    <w:rsid w:val="009109F8"/>
    <w:rsid w:val="00912A83"/>
    <w:rsid w:val="0091372C"/>
    <w:rsid w:val="00913A10"/>
    <w:rsid w:val="009219BF"/>
    <w:rsid w:val="00924915"/>
    <w:rsid w:val="009273B4"/>
    <w:rsid w:val="00935CA6"/>
    <w:rsid w:val="00937342"/>
    <w:rsid w:val="00940A8F"/>
    <w:rsid w:val="00943339"/>
    <w:rsid w:val="00946E68"/>
    <w:rsid w:val="0095033B"/>
    <w:rsid w:val="00953963"/>
    <w:rsid w:val="00955A80"/>
    <w:rsid w:val="009637B6"/>
    <w:rsid w:val="0096471B"/>
    <w:rsid w:val="00964DEB"/>
    <w:rsid w:val="00970A3A"/>
    <w:rsid w:val="00970B4E"/>
    <w:rsid w:val="00972BC0"/>
    <w:rsid w:val="00975C20"/>
    <w:rsid w:val="00976D49"/>
    <w:rsid w:val="0098020B"/>
    <w:rsid w:val="009812DA"/>
    <w:rsid w:val="0098693A"/>
    <w:rsid w:val="00986AC3"/>
    <w:rsid w:val="0099742F"/>
    <w:rsid w:val="009A2987"/>
    <w:rsid w:val="009A72F4"/>
    <w:rsid w:val="009B42C2"/>
    <w:rsid w:val="009B4DC7"/>
    <w:rsid w:val="009B6415"/>
    <w:rsid w:val="009B6FEC"/>
    <w:rsid w:val="009D5891"/>
    <w:rsid w:val="009D6637"/>
    <w:rsid w:val="009D67B5"/>
    <w:rsid w:val="009D758C"/>
    <w:rsid w:val="009D7F5C"/>
    <w:rsid w:val="009E043F"/>
    <w:rsid w:val="009E1143"/>
    <w:rsid w:val="009E2CEC"/>
    <w:rsid w:val="009E5562"/>
    <w:rsid w:val="009E6228"/>
    <w:rsid w:val="009E66E8"/>
    <w:rsid w:val="009E73BE"/>
    <w:rsid w:val="009F12EA"/>
    <w:rsid w:val="009F5D35"/>
    <w:rsid w:val="009F78A1"/>
    <w:rsid w:val="00A00404"/>
    <w:rsid w:val="00A01B7E"/>
    <w:rsid w:val="00A041CB"/>
    <w:rsid w:val="00A1452E"/>
    <w:rsid w:val="00A22CE6"/>
    <w:rsid w:val="00A23EC6"/>
    <w:rsid w:val="00A260B1"/>
    <w:rsid w:val="00A26AF2"/>
    <w:rsid w:val="00A27C6A"/>
    <w:rsid w:val="00A31FF0"/>
    <w:rsid w:val="00A32EDE"/>
    <w:rsid w:val="00A37582"/>
    <w:rsid w:val="00A400AA"/>
    <w:rsid w:val="00A409F3"/>
    <w:rsid w:val="00A410FF"/>
    <w:rsid w:val="00A428F3"/>
    <w:rsid w:val="00A45E83"/>
    <w:rsid w:val="00A4691A"/>
    <w:rsid w:val="00A4697B"/>
    <w:rsid w:val="00A50663"/>
    <w:rsid w:val="00A535D0"/>
    <w:rsid w:val="00A53763"/>
    <w:rsid w:val="00A5488B"/>
    <w:rsid w:val="00A552F3"/>
    <w:rsid w:val="00A6227E"/>
    <w:rsid w:val="00A64621"/>
    <w:rsid w:val="00A64D7E"/>
    <w:rsid w:val="00A659EF"/>
    <w:rsid w:val="00A72D12"/>
    <w:rsid w:val="00A743FD"/>
    <w:rsid w:val="00A75890"/>
    <w:rsid w:val="00A778AE"/>
    <w:rsid w:val="00A82E0C"/>
    <w:rsid w:val="00A9040B"/>
    <w:rsid w:val="00A9659C"/>
    <w:rsid w:val="00AA0A22"/>
    <w:rsid w:val="00AA11D9"/>
    <w:rsid w:val="00AA34EC"/>
    <w:rsid w:val="00AA5E38"/>
    <w:rsid w:val="00AA68D5"/>
    <w:rsid w:val="00AB6B67"/>
    <w:rsid w:val="00AC43AB"/>
    <w:rsid w:val="00AC7635"/>
    <w:rsid w:val="00AC7720"/>
    <w:rsid w:val="00AD1FFC"/>
    <w:rsid w:val="00AD3D37"/>
    <w:rsid w:val="00AD5671"/>
    <w:rsid w:val="00AE4EAE"/>
    <w:rsid w:val="00AF220C"/>
    <w:rsid w:val="00AF4C05"/>
    <w:rsid w:val="00AF58AC"/>
    <w:rsid w:val="00AF7130"/>
    <w:rsid w:val="00B01E2C"/>
    <w:rsid w:val="00B024BB"/>
    <w:rsid w:val="00B06236"/>
    <w:rsid w:val="00B074CB"/>
    <w:rsid w:val="00B126F1"/>
    <w:rsid w:val="00B14D6A"/>
    <w:rsid w:val="00B15CDC"/>
    <w:rsid w:val="00B310C1"/>
    <w:rsid w:val="00B3146D"/>
    <w:rsid w:val="00B33B81"/>
    <w:rsid w:val="00B402AE"/>
    <w:rsid w:val="00B407ED"/>
    <w:rsid w:val="00B40820"/>
    <w:rsid w:val="00B40B74"/>
    <w:rsid w:val="00B50F4B"/>
    <w:rsid w:val="00B51105"/>
    <w:rsid w:val="00B5418C"/>
    <w:rsid w:val="00B544DD"/>
    <w:rsid w:val="00B55C0D"/>
    <w:rsid w:val="00B575E2"/>
    <w:rsid w:val="00B603DA"/>
    <w:rsid w:val="00B616FE"/>
    <w:rsid w:val="00B63779"/>
    <w:rsid w:val="00B65456"/>
    <w:rsid w:val="00B70380"/>
    <w:rsid w:val="00B7700F"/>
    <w:rsid w:val="00B77C3C"/>
    <w:rsid w:val="00B8495E"/>
    <w:rsid w:val="00B85651"/>
    <w:rsid w:val="00B86506"/>
    <w:rsid w:val="00B8688F"/>
    <w:rsid w:val="00B91264"/>
    <w:rsid w:val="00B913D5"/>
    <w:rsid w:val="00B931F8"/>
    <w:rsid w:val="00B95696"/>
    <w:rsid w:val="00B969CB"/>
    <w:rsid w:val="00B97F83"/>
    <w:rsid w:val="00BA1395"/>
    <w:rsid w:val="00BA1D79"/>
    <w:rsid w:val="00BA3727"/>
    <w:rsid w:val="00BA5020"/>
    <w:rsid w:val="00BA6CB5"/>
    <w:rsid w:val="00BA74B8"/>
    <w:rsid w:val="00BA7D79"/>
    <w:rsid w:val="00BB1635"/>
    <w:rsid w:val="00BB37A8"/>
    <w:rsid w:val="00BB7191"/>
    <w:rsid w:val="00BB7CA5"/>
    <w:rsid w:val="00BC17C8"/>
    <w:rsid w:val="00BC25AF"/>
    <w:rsid w:val="00BC3C8E"/>
    <w:rsid w:val="00BC3F2A"/>
    <w:rsid w:val="00BC5EDD"/>
    <w:rsid w:val="00BC6709"/>
    <w:rsid w:val="00BD0CC2"/>
    <w:rsid w:val="00BD0D05"/>
    <w:rsid w:val="00BD299A"/>
    <w:rsid w:val="00BD7110"/>
    <w:rsid w:val="00BE312C"/>
    <w:rsid w:val="00BE4243"/>
    <w:rsid w:val="00BF57F9"/>
    <w:rsid w:val="00BF6EA2"/>
    <w:rsid w:val="00BF7851"/>
    <w:rsid w:val="00BF7B57"/>
    <w:rsid w:val="00C00C25"/>
    <w:rsid w:val="00C013FE"/>
    <w:rsid w:val="00C03D9C"/>
    <w:rsid w:val="00C06923"/>
    <w:rsid w:val="00C10960"/>
    <w:rsid w:val="00C129BF"/>
    <w:rsid w:val="00C1704D"/>
    <w:rsid w:val="00C20416"/>
    <w:rsid w:val="00C23371"/>
    <w:rsid w:val="00C23986"/>
    <w:rsid w:val="00C253DB"/>
    <w:rsid w:val="00C27F40"/>
    <w:rsid w:val="00C3014F"/>
    <w:rsid w:val="00C304D3"/>
    <w:rsid w:val="00C312EB"/>
    <w:rsid w:val="00C31DFF"/>
    <w:rsid w:val="00C326F8"/>
    <w:rsid w:val="00C32FBE"/>
    <w:rsid w:val="00C34B36"/>
    <w:rsid w:val="00C35099"/>
    <w:rsid w:val="00C3615C"/>
    <w:rsid w:val="00C45D6E"/>
    <w:rsid w:val="00C46079"/>
    <w:rsid w:val="00C46191"/>
    <w:rsid w:val="00C52F9C"/>
    <w:rsid w:val="00C55AA0"/>
    <w:rsid w:val="00C57A35"/>
    <w:rsid w:val="00C61172"/>
    <w:rsid w:val="00C63DF3"/>
    <w:rsid w:val="00C6528C"/>
    <w:rsid w:val="00C655DA"/>
    <w:rsid w:val="00C8773B"/>
    <w:rsid w:val="00C87DA9"/>
    <w:rsid w:val="00C90F25"/>
    <w:rsid w:val="00C910A6"/>
    <w:rsid w:val="00C92F3B"/>
    <w:rsid w:val="00C957B7"/>
    <w:rsid w:val="00C96792"/>
    <w:rsid w:val="00CA15CE"/>
    <w:rsid w:val="00CA386D"/>
    <w:rsid w:val="00CA59F5"/>
    <w:rsid w:val="00CA7810"/>
    <w:rsid w:val="00CA7F4D"/>
    <w:rsid w:val="00CB1252"/>
    <w:rsid w:val="00CC3D31"/>
    <w:rsid w:val="00CC4EC8"/>
    <w:rsid w:val="00CC6CE3"/>
    <w:rsid w:val="00CD5569"/>
    <w:rsid w:val="00CD5ADE"/>
    <w:rsid w:val="00CD7A42"/>
    <w:rsid w:val="00CE2E39"/>
    <w:rsid w:val="00CE3984"/>
    <w:rsid w:val="00CF05DC"/>
    <w:rsid w:val="00CF40E4"/>
    <w:rsid w:val="00CF6969"/>
    <w:rsid w:val="00CF6E99"/>
    <w:rsid w:val="00CF787B"/>
    <w:rsid w:val="00D0280B"/>
    <w:rsid w:val="00D03418"/>
    <w:rsid w:val="00D07927"/>
    <w:rsid w:val="00D110BA"/>
    <w:rsid w:val="00D113EF"/>
    <w:rsid w:val="00D12C63"/>
    <w:rsid w:val="00D14BD5"/>
    <w:rsid w:val="00D21B6B"/>
    <w:rsid w:val="00D21FD8"/>
    <w:rsid w:val="00D24A66"/>
    <w:rsid w:val="00D26B0C"/>
    <w:rsid w:val="00D3188C"/>
    <w:rsid w:val="00D33E1D"/>
    <w:rsid w:val="00D35D31"/>
    <w:rsid w:val="00D40BBE"/>
    <w:rsid w:val="00D42595"/>
    <w:rsid w:val="00D45ECD"/>
    <w:rsid w:val="00D50DF6"/>
    <w:rsid w:val="00D56178"/>
    <w:rsid w:val="00D6447C"/>
    <w:rsid w:val="00D64506"/>
    <w:rsid w:val="00D71E60"/>
    <w:rsid w:val="00D72E45"/>
    <w:rsid w:val="00D738EA"/>
    <w:rsid w:val="00D763D0"/>
    <w:rsid w:val="00D81ECF"/>
    <w:rsid w:val="00D84FC5"/>
    <w:rsid w:val="00D921F0"/>
    <w:rsid w:val="00DA534A"/>
    <w:rsid w:val="00DA632C"/>
    <w:rsid w:val="00DA633B"/>
    <w:rsid w:val="00DA76C7"/>
    <w:rsid w:val="00DB0E5D"/>
    <w:rsid w:val="00DB24EB"/>
    <w:rsid w:val="00DB54A5"/>
    <w:rsid w:val="00DC1B37"/>
    <w:rsid w:val="00DC400A"/>
    <w:rsid w:val="00DC7221"/>
    <w:rsid w:val="00DD0A34"/>
    <w:rsid w:val="00DD21C6"/>
    <w:rsid w:val="00DD7FDA"/>
    <w:rsid w:val="00DE0BBB"/>
    <w:rsid w:val="00DE1405"/>
    <w:rsid w:val="00DE2B29"/>
    <w:rsid w:val="00DE6BB1"/>
    <w:rsid w:val="00DE7E4F"/>
    <w:rsid w:val="00DF081A"/>
    <w:rsid w:val="00DF782B"/>
    <w:rsid w:val="00DF7D8B"/>
    <w:rsid w:val="00E060B9"/>
    <w:rsid w:val="00E06494"/>
    <w:rsid w:val="00E0667C"/>
    <w:rsid w:val="00E10450"/>
    <w:rsid w:val="00E1180E"/>
    <w:rsid w:val="00E164A1"/>
    <w:rsid w:val="00E17B2C"/>
    <w:rsid w:val="00E22FB6"/>
    <w:rsid w:val="00E23863"/>
    <w:rsid w:val="00E328F3"/>
    <w:rsid w:val="00E32EA1"/>
    <w:rsid w:val="00E34075"/>
    <w:rsid w:val="00E358F2"/>
    <w:rsid w:val="00E37FBF"/>
    <w:rsid w:val="00E40366"/>
    <w:rsid w:val="00E41245"/>
    <w:rsid w:val="00E415FA"/>
    <w:rsid w:val="00E45750"/>
    <w:rsid w:val="00E50A9D"/>
    <w:rsid w:val="00E50B46"/>
    <w:rsid w:val="00E5131C"/>
    <w:rsid w:val="00E53ABA"/>
    <w:rsid w:val="00E5745F"/>
    <w:rsid w:val="00E60B17"/>
    <w:rsid w:val="00E62634"/>
    <w:rsid w:val="00E62C28"/>
    <w:rsid w:val="00E63C50"/>
    <w:rsid w:val="00E6677F"/>
    <w:rsid w:val="00E71251"/>
    <w:rsid w:val="00E71A7A"/>
    <w:rsid w:val="00E71AB1"/>
    <w:rsid w:val="00E73CA1"/>
    <w:rsid w:val="00E7490D"/>
    <w:rsid w:val="00E74923"/>
    <w:rsid w:val="00E82FE2"/>
    <w:rsid w:val="00E852D9"/>
    <w:rsid w:val="00E913AB"/>
    <w:rsid w:val="00E91C65"/>
    <w:rsid w:val="00E92CD2"/>
    <w:rsid w:val="00E94FCF"/>
    <w:rsid w:val="00E96329"/>
    <w:rsid w:val="00E96CCD"/>
    <w:rsid w:val="00EA1DD5"/>
    <w:rsid w:val="00EA3D58"/>
    <w:rsid w:val="00EB0894"/>
    <w:rsid w:val="00EB0DA2"/>
    <w:rsid w:val="00EB5690"/>
    <w:rsid w:val="00EB7BD5"/>
    <w:rsid w:val="00EB7F45"/>
    <w:rsid w:val="00EC3A96"/>
    <w:rsid w:val="00ED1593"/>
    <w:rsid w:val="00ED323C"/>
    <w:rsid w:val="00ED6999"/>
    <w:rsid w:val="00ED709D"/>
    <w:rsid w:val="00EE2661"/>
    <w:rsid w:val="00EE5C25"/>
    <w:rsid w:val="00EE5E51"/>
    <w:rsid w:val="00EE5FA2"/>
    <w:rsid w:val="00EE660A"/>
    <w:rsid w:val="00EE6873"/>
    <w:rsid w:val="00EE7655"/>
    <w:rsid w:val="00EE7FFB"/>
    <w:rsid w:val="00EF08C6"/>
    <w:rsid w:val="00EF675A"/>
    <w:rsid w:val="00EF6FF6"/>
    <w:rsid w:val="00F0164F"/>
    <w:rsid w:val="00F06A4F"/>
    <w:rsid w:val="00F073EB"/>
    <w:rsid w:val="00F10CF4"/>
    <w:rsid w:val="00F10EB9"/>
    <w:rsid w:val="00F141D1"/>
    <w:rsid w:val="00F20F11"/>
    <w:rsid w:val="00F221A7"/>
    <w:rsid w:val="00F242AF"/>
    <w:rsid w:val="00F27106"/>
    <w:rsid w:val="00F3196C"/>
    <w:rsid w:val="00F3536A"/>
    <w:rsid w:val="00F36236"/>
    <w:rsid w:val="00F3776C"/>
    <w:rsid w:val="00F4244E"/>
    <w:rsid w:val="00F44596"/>
    <w:rsid w:val="00F45842"/>
    <w:rsid w:val="00F47E26"/>
    <w:rsid w:val="00F553E2"/>
    <w:rsid w:val="00F61693"/>
    <w:rsid w:val="00F634CE"/>
    <w:rsid w:val="00F64643"/>
    <w:rsid w:val="00F64979"/>
    <w:rsid w:val="00F67A12"/>
    <w:rsid w:val="00F67EE6"/>
    <w:rsid w:val="00F71052"/>
    <w:rsid w:val="00F75082"/>
    <w:rsid w:val="00F76CC5"/>
    <w:rsid w:val="00F80A85"/>
    <w:rsid w:val="00F82AC6"/>
    <w:rsid w:val="00F839CC"/>
    <w:rsid w:val="00F83BD2"/>
    <w:rsid w:val="00F84397"/>
    <w:rsid w:val="00F870C2"/>
    <w:rsid w:val="00F92AC2"/>
    <w:rsid w:val="00F93390"/>
    <w:rsid w:val="00F93D02"/>
    <w:rsid w:val="00F948B2"/>
    <w:rsid w:val="00F97D85"/>
    <w:rsid w:val="00FA0886"/>
    <w:rsid w:val="00FA0E51"/>
    <w:rsid w:val="00FA13D1"/>
    <w:rsid w:val="00FA47F3"/>
    <w:rsid w:val="00FA7085"/>
    <w:rsid w:val="00FA7131"/>
    <w:rsid w:val="00FB0395"/>
    <w:rsid w:val="00FB105D"/>
    <w:rsid w:val="00FB348F"/>
    <w:rsid w:val="00FB7BB9"/>
    <w:rsid w:val="00FC12C7"/>
    <w:rsid w:val="00FC2B99"/>
    <w:rsid w:val="00FC58DA"/>
    <w:rsid w:val="00FD2F45"/>
    <w:rsid w:val="00FD3A4F"/>
    <w:rsid w:val="00FE014E"/>
    <w:rsid w:val="00FE0B14"/>
    <w:rsid w:val="00FE18CA"/>
    <w:rsid w:val="00FE26A3"/>
    <w:rsid w:val="00FE2F57"/>
    <w:rsid w:val="00FF1881"/>
    <w:rsid w:val="00FF2AB4"/>
    <w:rsid w:val="00FF7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CA6"/>
    <w:rPr>
      <w:sz w:val="24"/>
      <w:szCs w:val="24"/>
    </w:rPr>
  </w:style>
  <w:style w:type="paragraph" w:styleId="Heading1">
    <w:name w:val="heading 1"/>
    <w:basedOn w:val="Normal"/>
    <w:next w:val="Normal"/>
    <w:link w:val="Heading1Char"/>
    <w:qFormat/>
    <w:rsid w:val="00AB6B67"/>
    <w:pPr>
      <w:keepNext/>
      <w:jc w:val="center"/>
      <w:outlineLvl w:val="0"/>
    </w:pPr>
    <w:rPr>
      <w:b/>
      <w:bCs/>
      <w:sz w:val="48"/>
      <w:szCs w:val="48"/>
    </w:rPr>
  </w:style>
  <w:style w:type="paragraph" w:styleId="Heading2">
    <w:name w:val="heading 2"/>
    <w:basedOn w:val="Normal"/>
    <w:next w:val="Normal"/>
    <w:link w:val="Heading2Char"/>
    <w:qFormat/>
    <w:rsid w:val="00DE2B29"/>
    <w:pPr>
      <w:keepNext/>
      <w:numPr>
        <w:numId w:val="5"/>
      </w:numPr>
      <w:ind w:left="360" w:hanging="360"/>
      <w:outlineLvl w:val="1"/>
    </w:pPr>
    <w:rPr>
      <w:sz w:val="28"/>
    </w:rPr>
  </w:style>
  <w:style w:type="paragraph" w:styleId="Heading3">
    <w:name w:val="heading 3"/>
    <w:basedOn w:val="Normal"/>
    <w:next w:val="Normal"/>
    <w:link w:val="Heading3Char"/>
    <w:qFormat/>
    <w:rsid w:val="00935CA6"/>
    <w:pPr>
      <w:numPr>
        <w:numId w:val="6"/>
      </w:numPr>
      <w:outlineLvl w:val="2"/>
    </w:pPr>
  </w:style>
  <w:style w:type="paragraph" w:styleId="Heading4">
    <w:name w:val="heading 4"/>
    <w:basedOn w:val="Normal"/>
    <w:next w:val="Normal"/>
    <w:link w:val="Heading4Char"/>
    <w:qFormat/>
    <w:rsid w:val="00DE2B29"/>
    <w:pPr>
      <w:numPr>
        <w:numId w:val="7"/>
      </w:numPr>
      <w:ind w:left="1080"/>
      <w:outlineLvl w:val="3"/>
    </w:pPr>
  </w:style>
  <w:style w:type="paragraph" w:styleId="Heading5">
    <w:name w:val="heading 5"/>
    <w:basedOn w:val="Style1"/>
    <w:next w:val="Normal"/>
    <w:link w:val="Heading5Char"/>
    <w:qFormat/>
    <w:rsid w:val="00935CA6"/>
    <w:pPr>
      <w:numPr>
        <w:numId w:val="9"/>
      </w:numPr>
      <w:outlineLvl w:val="4"/>
    </w:pPr>
  </w:style>
  <w:style w:type="paragraph" w:styleId="Heading6">
    <w:name w:val="heading 6"/>
    <w:basedOn w:val="Normal"/>
    <w:next w:val="Normal"/>
    <w:link w:val="Heading6Char"/>
    <w:uiPriority w:val="9"/>
    <w:qFormat/>
    <w:rsid w:val="00D0280B"/>
    <w:pPr>
      <w:numPr>
        <w:numId w:val="8"/>
      </w:numPr>
      <w:ind w:left="1800"/>
      <w:outlineLvl w:val="5"/>
    </w:pPr>
    <w:rPr>
      <w:snapToGrid w:val="0"/>
    </w:rPr>
  </w:style>
  <w:style w:type="paragraph" w:styleId="Heading7">
    <w:name w:val="heading 7"/>
    <w:basedOn w:val="Heading6"/>
    <w:next w:val="Normal"/>
    <w:link w:val="Heading7Char"/>
    <w:uiPriority w:val="9"/>
    <w:qFormat/>
    <w:rsid w:val="00655298"/>
    <w:pPr>
      <w:numPr>
        <w:ilvl w:val="1"/>
      </w:numPr>
      <w:ind w:left="2160"/>
      <w:outlineLvl w:val="6"/>
    </w:pPr>
  </w:style>
  <w:style w:type="paragraph" w:styleId="Heading8">
    <w:name w:val="heading 8"/>
    <w:basedOn w:val="Normal"/>
    <w:next w:val="Normal"/>
    <w:link w:val="Heading8Char"/>
    <w:uiPriority w:val="9"/>
    <w:qFormat/>
    <w:rsid w:val="00935CA6"/>
    <w:pPr>
      <w:keepNext/>
      <w:jc w:val="center"/>
      <w:outlineLvl w:val="7"/>
    </w:pPr>
    <w:rPr>
      <w:sz w:val="32"/>
    </w:rPr>
  </w:style>
  <w:style w:type="paragraph" w:styleId="Heading9">
    <w:name w:val="heading 9"/>
    <w:basedOn w:val="Normal"/>
    <w:next w:val="Normal"/>
    <w:link w:val="Heading9Char"/>
    <w:uiPriority w:val="9"/>
    <w:qFormat/>
    <w:rsid w:val="00935CA6"/>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54B6"/>
    <w:pPr>
      <w:tabs>
        <w:tab w:val="center" w:pos="4320"/>
        <w:tab w:val="right" w:pos="8640"/>
      </w:tabs>
    </w:pPr>
  </w:style>
  <w:style w:type="paragraph" w:styleId="Footer">
    <w:name w:val="footer"/>
    <w:basedOn w:val="Normal"/>
    <w:link w:val="FooterChar"/>
    <w:uiPriority w:val="99"/>
    <w:rsid w:val="005D54B6"/>
    <w:pPr>
      <w:tabs>
        <w:tab w:val="center" w:pos="4320"/>
        <w:tab w:val="right" w:pos="8640"/>
      </w:tabs>
    </w:pPr>
  </w:style>
  <w:style w:type="character" w:styleId="PageNumber">
    <w:name w:val="page number"/>
    <w:basedOn w:val="DefaultParagraphFont"/>
    <w:uiPriority w:val="99"/>
    <w:semiHidden/>
    <w:rsid w:val="005D54B6"/>
  </w:style>
  <w:style w:type="paragraph" w:styleId="Title">
    <w:name w:val="Title"/>
    <w:basedOn w:val="Normal"/>
    <w:link w:val="TitleChar"/>
    <w:qFormat/>
    <w:rsid w:val="00935CA6"/>
    <w:pPr>
      <w:jc w:val="center"/>
    </w:pPr>
    <w:rPr>
      <w:sz w:val="36"/>
    </w:rPr>
  </w:style>
  <w:style w:type="paragraph" w:styleId="BodyText">
    <w:name w:val="Body Text"/>
    <w:basedOn w:val="Normal"/>
    <w:link w:val="BodyTextChar"/>
    <w:semiHidden/>
    <w:rsid w:val="005D54B6"/>
    <w:pPr>
      <w:jc w:val="both"/>
    </w:pPr>
    <w:rPr>
      <w:sz w:val="28"/>
    </w:rPr>
  </w:style>
  <w:style w:type="paragraph" w:styleId="BodyTextIndent">
    <w:name w:val="Body Text Indent"/>
    <w:basedOn w:val="Normal"/>
    <w:link w:val="BodyTextIndentChar"/>
    <w:semiHidden/>
    <w:rsid w:val="005D54B6"/>
    <w:pPr>
      <w:tabs>
        <w:tab w:val="left" w:pos="1060"/>
      </w:tabs>
      <w:ind w:left="180" w:hanging="180"/>
    </w:pPr>
  </w:style>
  <w:style w:type="paragraph" w:styleId="BodyText2">
    <w:name w:val="Body Text 2"/>
    <w:basedOn w:val="Normal"/>
    <w:link w:val="BodyText2Char"/>
    <w:uiPriority w:val="99"/>
    <w:semiHidden/>
    <w:rsid w:val="005D54B6"/>
    <w:rPr>
      <w:b/>
      <w:bCs/>
      <w:sz w:val="28"/>
    </w:rPr>
  </w:style>
  <w:style w:type="paragraph" w:styleId="BodyTextIndent2">
    <w:name w:val="Body Text Indent 2"/>
    <w:basedOn w:val="Normal"/>
    <w:link w:val="BodyTextIndent2Char"/>
    <w:uiPriority w:val="99"/>
    <w:semiHidden/>
    <w:rsid w:val="005D54B6"/>
    <w:pPr>
      <w:ind w:left="360" w:firstLine="360"/>
    </w:pPr>
  </w:style>
  <w:style w:type="paragraph" w:styleId="BodyTextIndent3">
    <w:name w:val="Body Text Indent 3"/>
    <w:basedOn w:val="Normal"/>
    <w:link w:val="BodyTextIndent3Char"/>
    <w:uiPriority w:val="99"/>
    <w:semiHidden/>
    <w:rsid w:val="005D54B6"/>
    <w:pPr>
      <w:ind w:left="360"/>
    </w:pPr>
  </w:style>
  <w:style w:type="paragraph" w:styleId="EndnoteText">
    <w:name w:val="endnote text"/>
    <w:basedOn w:val="Normal"/>
    <w:link w:val="EndnoteTextChar"/>
    <w:uiPriority w:val="99"/>
    <w:semiHidden/>
    <w:rsid w:val="005D54B6"/>
    <w:rPr>
      <w:sz w:val="20"/>
      <w:szCs w:val="20"/>
    </w:rPr>
  </w:style>
  <w:style w:type="character" w:styleId="EndnoteReference">
    <w:name w:val="endnote reference"/>
    <w:basedOn w:val="DefaultParagraphFont"/>
    <w:uiPriority w:val="99"/>
    <w:semiHidden/>
    <w:rsid w:val="005D54B6"/>
    <w:rPr>
      <w:vertAlign w:val="superscript"/>
    </w:rPr>
  </w:style>
  <w:style w:type="paragraph" w:styleId="FootnoteText">
    <w:name w:val="footnote text"/>
    <w:basedOn w:val="Normal"/>
    <w:link w:val="FootnoteTextChar"/>
    <w:uiPriority w:val="99"/>
    <w:semiHidden/>
    <w:rsid w:val="005D54B6"/>
    <w:rPr>
      <w:sz w:val="20"/>
      <w:szCs w:val="20"/>
    </w:rPr>
  </w:style>
  <w:style w:type="table" w:styleId="TableGrid">
    <w:name w:val="Table Grid"/>
    <w:basedOn w:val="TableNormal"/>
    <w:uiPriority w:val="9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uiPriority w:val="34"/>
    <w:qFormat/>
    <w:rsid w:val="00935CA6"/>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935CA6"/>
    <w:rPr>
      <w:rFonts w:ascii="Calibri" w:hAnsi="Calibri"/>
      <w:sz w:val="22"/>
      <w:szCs w:val="22"/>
    </w:rPr>
  </w:style>
  <w:style w:type="character" w:customStyle="1" w:styleId="NoSpacingChar">
    <w:name w:val="No Spacing Char"/>
    <w:basedOn w:val="DefaultParagraphFont"/>
    <w:link w:val="NoSpacing"/>
    <w:uiPriority w:val="1"/>
    <w:rsid w:val="00935CA6"/>
    <w:rPr>
      <w:rFonts w:ascii="Calibri" w:hAnsi="Calibri"/>
      <w:sz w:val="22"/>
      <w:szCs w:val="22"/>
      <w:lang w:val="en-US" w:eastAsia="en-US" w:bidi="ar-SA"/>
    </w:rPr>
  </w:style>
  <w:style w:type="paragraph" w:styleId="TOC1">
    <w:name w:val="toc 1"/>
    <w:basedOn w:val="Normal"/>
    <w:next w:val="Normal"/>
    <w:autoRedefine/>
    <w:uiPriority w:val="39"/>
    <w:unhideWhenUsed/>
    <w:rsid w:val="002C429F"/>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935CA6"/>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935CA6"/>
    <w:rPr>
      <w:rFonts w:ascii="Cambria" w:hAnsi="Cambria"/>
      <w:sz w:val="24"/>
      <w:szCs w:val="24"/>
    </w:rPr>
  </w:style>
  <w:style w:type="character" w:customStyle="1" w:styleId="Heading1Char">
    <w:name w:val="Heading 1 Char"/>
    <w:basedOn w:val="DefaultParagraphFont"/>
    <w:link w:val="Heading1"/>
    <w:rsid w:val="00AB6B67"/>
    <w:rPr>
      <w:b/>
      <w:bCs/>
      <w:sz w:val="48"/>
      <w:szCs w:val="48"/>
    </w:rPr>
  </w:style>
  <w:style w:type="character" w:customStyle="1" w:styleId="Heading2Char">
    <w:name w:val="Heading 2 Char"/>
    <w:basedOn w:val="DefaultParagraphFont"/>
    <w:link w:val="Heading2"/>
    <w:rsid w:val="00DE2B29"/>
    <w:rPr>
      <w:sz w:val="28"/>
      <w:szCs w:val="24"/>
    </w:rPr>
  </w:style>
  <w:style w:type="character" w:customStyle="1" w:styleId="Heading3Char">
    <w:name w:val="Heading 3 Char"/>
    <w:basedOn w:val="DefaultParagraphFont"/>
    <w:link w:val="Heading3"/>
    <w:rsid w:val="00935CA6"/>
    <w:rPr>
      <w:sz w:val="24"/>
      <w:szCs w:val="24"/>
    </w:rPr>
  </w:style>
  <w:style w:type="character" w:customStyle="1" w:styleId="Heading4Char">
    <w:name w:val="Heading 4 Char"/>
    <w:basedOn w:val="DefaultParagraphFont"/>
    <w:link w:val="Heading4"/>
    <w:rsid w:val="00DE2B29"/>
    <w:rPr>
      <w:sz w:val="24"/>
      <w:szCs w:val="24"/>
    </w:rPr>
  </w:style>
  <w:style w:type="character" w:customStyle="1" w:styleId="Heading5Char">
    <w:name w:val="Heading 5 Char"/>
    <w:basedOn w:val="DefaultParagraphFont"/>
    <w:link w:val="Heading5"/>
    <w:rsid w:val="00935CA6"/>
    <w:rPr>
      <w:sz w:val="24"/>
      <w:szCs w:val="24"/>
    </w:rPr>
  </w:style>
  <w:style w:type="character" w:customStyle="1" w:styleId="Heading6Char">
    <w:name w:val="Heading 6 Char"/>
    <w:basedOn w:val="DefaultParagraphFont"/>
    <w:link w:val="Heading6"/>
    <w:uiPriority w:val="9"/>
    <w:rsid w:val="00D0280B"/>
    <w:rPr>
      <w:snapToGrid w:val="0"/>
      <w:sz w:val="24"/>
      <w:szCs w:val="24"/>
    </w:rPr>
  </w:style>
  <w:style w:type="character" w:customStyle="1" w:styleId="Heading7Char">
    <w:name w:val="Heading 7 Char"/>
    <w:basedOn w:val="DefaultParagraphFont"/>
    <w:link w:val="Heading7"/>
    <w:uiPriority w:val="9"/>
    <w:rsid w:val="00655298"/>
    <w:rPr>
      <w:snapToGrid w:val="0"/>
      <w:sz w:val="24"/>
      <w:szCs w:val="24"/>
    </w:rPr>
  </w:style>
  <w:style w:type="character" w:customStyle="1" w:styleId="Heading8Char">
    <w:name w:val="Heading 8 Char"/>
    <w:basedOn w:val="DefaultParagraphFont"/>
    <w:link w:val="Heading8"/>
    <w:uiPriority w:val="9"/>
    <w:rsid w:val="00935CA6"/>
    <w:rPr>
      <w:sz w:val="32"/>
      <w:szCs w:val="24"/>
    </w:rPr>
  </w:style>
  <w:style w:type="character" w:customStyle="1" w:styleId="Heading9Char">
    <w:name w:val="Heading 9 Char"/>
    <w:basedOn w:val="DefaultParagraphFont"/>
    <w:link w:val="Heading9"/>
    <w:uiPriority w:val="9"/>
    <w:rsid w:val="00935CA6"/>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935CA6"/>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uiPriority w:val="99"/>
    <w:semiHidden/>
    <w:unhideWhenUsed/>
    <w:rsid w:val="00662FB8"/>
    <w:rPr>
      <w:vertAlign w:val="superscript"/>
    </w:rPr>
  </w:style>
  <w:style w:type="paragraph" w:customStyle="1" w:styleId="Style0">
    <w:name w:val="Style0"/>
    <w:basedOn w:val="Heading2"/>
    <w:link w:val="Style0Char"/>
    <w:qFormat/>
    <w:rsid w:val="00935CA6"/>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935CA6"/>
    <w:rPr>
      <w:sz w:val="28"/>
      <w:szCs w:val="24"/>
    </w:rPr>
  </w:style>
  <w:style w:type="character" w:customStyle="1" w:styleId="Heading2bChar">
    <w:name w:val="Heading 2b Char"/>
    <w:basedOn w:val="Heading2Char"/>
    <w:link w:val="Heading2b"/>
    <w:rsid w:val="0006208C"/>
    <w:rPr>
      <w:sz w:val="28"/>
      <w:szCs w:val="24"/>
    </w:rPr>
  </w:style>
  <w:style w:type="character" w:customStyle="1" w:styleId="HeaderChar">
    <w:name w:val="Header Char"/>
    <w:basedOn w:val="DefaultParagraphFont"/>
    <w:link w:val="Header"/>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semiHidden/>
    <w:unhideWhenUsed/>
    <w:rsid w:val="00807EBA"/>
    <w:pPr>
      <w:spacing w:before="100" w:beforeAutospacing="1" w:after="100" w:afterAutospacing="1"/>
    </w:pPr>
  </w:style>
  <w:style w:type="numbering" w:customStyle="1" w:styleId="WayShouldBe">
    <w:name w:val="WayShouldBe"/>
    <w:rsid w:val="00204C2F"/>
    <w:pPr>
      <w:numPr>
        <w:numId w:val="10"/>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er">
    <w:name w:val="WayShouldBe"/>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workbook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F4591A-B926-4124-A84C-1CF068474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workbook_template</Template>
  <TotalTime>119</TotalTime>
  <Pages>11</Pages>
  <Words>2024</Words>
  <Characters>11543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Genesis</vt:lpstr>
    </vt:vector>
  </TitlesOfParts>
  <Company>Hewlett-Packard</Company>
  <LinksUpToDate>false</LinksUpToDate>
  <CharactersWithSpaces>13540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Stephen G. Reynolds, Jr.</cp:lastModifiedBy>
  <cp:revision>66</cp:revision>
  <cp:lastPrinted>2012-10-30T12:49:00Z</cp:lastPrinted>
  <dcterms:created xsi:type="dcterms:W3CDTF">2010-09-26T12:21:00Z</dcterms:created>
  <dcterms:modified xsi:type="dcterms:W3CDTF">2013-01-30T16:30:00Z</dcterms:modified>
</cp:coreProperties>
</file>