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297032" w:rsidRDefault="00CD5ADE" w:rsidP="00CD5ADE">
      <w:pPr>
        <w:jc w:val="right"/>
        <w:rPr>
          <w:rFonts w:ascii="Arial" w:hAnsi="Arial" w:cs="Arial"/>
        </w:rPr>
      </w:pPr>
      <w:r w:rsidRPr="00297032">
        <w:rPr>
          <w:rFonts w:ascii="Arial" w:hAnsi="Arial" w:cs="Arial"/>
        </w:rPr>
        <w:t>FIRST YEAR</w:t>
      </w:r>
    </w:p>
    <w:p w:rsidR="00044B39" w:rsidRPr="00297032" w:rsidRDefault="00044B39" w:rsidP="00CD5ADE">
      <w:pPr>
        <w:jc w:val="both"/>
        <w:rPr>
          <w:rFonts w:ascii="Arial" w:hAnsi="Arial" w:cs="Arial"/>
        </w:rPr>
      </w:pPr>
    </w:p>
    <w:p w:rsidR="00044B39" w:rsidRPr="00297032" w:rsidRDefault="00044B39">
      <w:pPr>
        <w:rPr>
          <w:rFonts w:ascii="Arial" w:hAnsi="Arial" w:cs="Arial"/>
        </w:rPr>
      </w:pPr>
    </w:p>
    <w:p w:rsidR="00044B39" w:rsidRPr="00297032" w:rsidRDefault="00044B39">
      <w:pPr>
        <w:rPr>
          <w:rFonts w:ascii="Arial" w:hAnsi="Arial" w:cs="Arial"/>
        </w:rPr>
      </w:pPr>
    </w:p>
    <w:p w:rsidR="00044B39" w:rsidRPr="00297032" w:rsidRDefault="00044B39">
      <w:pPr>
        <w:rPr>
          <w:rFonts w:ascii="Arial" w:hAnsi="Arial" w:cs="Arial"/>
        </w:rPr>
      </w:pPr>
    </w:p>
    <w:p w:rsidR="00044B39" w:rsidRPr="00297032" w:rsidRDefault="00044B39">
      <w:pPr>
        <w:rPr>
          <w:rFonts w:ascii="Arial" w:hAnsi="Arial" w:cs="Arial"/>
        </w:rPr>
      </w:pPr>
    </w:p>
    <w:p w:rsidR="00044B39" w:rsidRPr="00297032" w:rsidRDefault="00044B39">
      <w:pPr>
        <w:rPr>
          <w:rFonts w:ascii="Arial" w:hAnsi="Arial" w:cs="Arial"/>
        </w:rPr>
      </w:pPr>
    </w:p>
    <w:p w:rsidR="00044B39" w:rsidRPr="00297032" w:rsidRDefault="00044B39">
      <w:pPr>
        <w:rPr>
          <w:rFonts w:ascii="Arial" w:hAnsi="Arial" w:cs="Arial"/>
        </w:rPr>
      </w:pPr>
    </w:p>
    <w:tbl>
      <w:tblPr>
        <w:tblpPr w:leftFromText="187" w:rightFromText="187" w:vertAnchor="page" w:horzAnchor="page" w:tblpX="3973" w:tblpY="7801"/>
        <w:tblW w:w="4339" w:type="pct"/>
        <w:tblLook w:val="04A0"/>
      </w:tblPr>
      <w:tblGrid>
        <w:gridCol w:w="8310"/>
      </w:tblGrid>
      <w:tr w:rsidR="00044B39" w:rsidRPr="00297032" w:rsidTr="00044B39">
        <w:trPr>
          <w:trHeight w:val="909"/>
        </w:trPr>
        <w:tc>
          <w:tcPr>
            <w:tcW w:w="0" w:type="auto"/>
          </w:tcPr>
          <w:p w:rsidR="00044B39" w:rsidRPr="00297032" w:rsidRDefault="00975C93" w:rsidP="00044B39">
            <w:pPr>
              <w:pStyle w:val="NoSpacing"/>
              <w:rPr>
                <w:rFonts w:ascii="Arial" w:hAnsi="Arial" w:cs="Arial"/>
                <w:b/>
                <w:bCs/>
                <w:caps/>
                <w:sz w:val="24"/>
                <w:szCs w:val="24"/>
              </w:rPr>
            </w:pPr>
            <w:r w:rsidRPr="00297032">
              <w:rPr>
                <w:rFonts w:ascii="Arial" w:hAnsi="Arial" w:cs="Arial"/>
                <w:b/>
                <w:bCs/>
                <w:caps/>
                <w:sz w:val="24"/>
                <w:szCs w:val="24"/>
              </w:rPr>
              <w:t>Life of Christ</w:t>
            </w:r>
          </w:p>
        </w:tc>
      </w:tr>
      <w:tr w:rsidR="00044B39" w:rsidRPr="00297032" w:rsidTr="00044B39">
        <w:trPr>
          <w:trHeight w:val="533"/>
        </w:trPr>
        <w:tc>
          <w:tcPr>
            <w:tcW w:w="0" w:type="auto"/>
          </w:tcPr>
          <w:p w:rsidR="00044B39" w:rsidRPr="00297032" w:rsidRDefault="00975C93" w:rsidP="00044B39">
            <w:pPr>
              <w:pStyle w:val="NoSpacing"/>
              <w:rPr>
                <w:rFonts w:ascii="Arial" w:hAnsi="Arial" w:cs="Arial"/>
                <w:color w:val="7F7F7F" w:themeColor="background1" w:themeShade="7F"/>
                <w:sz w:val="24"/>
                <w:szCs w:val="24"/>
              </w:rPr>
            </w:pPr>
            <w:r w:rsidRPr="00297032">
              <w:rPr>
                <w:rFonts w:ascii="Arial" w:hAnsi="Arial" w:cs="Arial"/>
                <w:sz w:val="24"/>
                <w:szCs w:val="24"/>
              </w:rPr>
              <w:t>Living with the Master</w:t>
            </w:r>
          </w:p>
        </w:tc>
      </w:tr>
    </w:tbl>
    <w:p w:rsidR="00D26B0C" w:rsidRPr="00297032" w:rsidRDefault="00146DC0" w:rsidP="00ED1593">
      <w:pPr>
        <w:jc w:val="right"/>
        <w:rPr>
          <w:rFonts w:ascii="Arial" w:hAnsi="Arial" w:cs="Arial"/>
          <w:u w:val="single"/>
        </w:rPr>
      </w:pPr>
      <w:r>
        <w:rPr>
          <w:rFonts w:ascii="Arial" w:hAnsi="Arial" w:cs="Arial"/>
          <w:noProof/>
          <w:u w:val="single"/>
        </w:rPr>
        <w:pict>
          <v:rect id="_x0000_s1588" style="position:absolute;left:0;text-align:left;margin-left:282.55pt;margin-top:427.7pt;width:194.45pt;height:134.65pt;z-index:251658240;mso-position-horizontal-relative:text;mso-position-vertical-relative:text" strokecolor="white">
            <v:textbox style="mso-next-textbox:#_x0000_s1588">
              <w:txbxContent>
                <w:p w:rsidR="00113101" w:rsidRPr="00454C62" w:rsidRDefault="00113101" w:rsidP="00ED1593">
                  <w:pPr>
                    <w:pStyle w:val="NoSpacing"/>
                    <w:rPr>
                      <w:b/>
                      <w:sz w:val="28"/>
                      <w:szCs w:val="28"/>
                    </w:rPr>
                  </w:pPr>
                  <w:r w:rsidRPr="00454C62">
                    <w:rPr>
                      <w:b/>
                      <w:sz w:val="28"/>
                      <w:szCs w:val="28"/>
                    </w:rPr>
                    <w:t>DELIVERANCE BIBLE INSTITUTE</w:t>
                  </w:r>
                </w:p>
                <w:p w:rsidR="00113101" w:rsidRDefault="00113101" w:rsidP="00ED1593">
                  <w:pPr>
                    <w:pStyle w:val="NoSpacing"/>
                    <w:rPr>
                      <w:i/>
                      <w:sz w:val="24"/>
                      <w:szCs w:val="24"/>
                    </w:rPr>
                  </w:pPr>
                  <w:r>
                    <w:rPr>
                      <w:i/>
                      <w:sz w:val="24"/>
                      <w:szCs w:val="24"/>
                    </w:rPr>
                    <w:t>Portland, Maine, USA</w:t>
                  </w:r>
                </w:p>
                <w:p w:rsidR="00113101" w:rsidRPr="00ED1593" w:rsidRDefault="00113101" w:rsidP="00ED1593">
                  <w:pPr>
                    <w:pStyle w:val="NoSpacing"/>
                    <w:rPr>
                      <w:i/>
                      <w:color w:val="76923C"/>
                      <w:sz w:val="24"/>
                      <w:szCs w:val="24"/>
                    </w:rPr>
                  </w:pPr>
                </w:p>
                <w:p w:rsidR="00113101" w:rsidRPr="00454C62" w:rsidRDefault="00113101" w:rsidP="00ED1593">
                  <w:pPr>
                    <w:pStyle w:val="NoSpacing"/>
                    <w:rPr>
                      <w:b/>
                      <w:sz w:val="28"/>
                      <w:szCs w:val="28"/>
                    </w:rPr>
                  </w:pPr>
                  <w:r w:rsidRPr="00454C62">
                    <w:rPr>
                      <w:b/>
                      <w:sz w:val="28"/>
                      <w:szCs w:val="28"/>
                    </w:rPr>
                    <w:t xml:space="preserve">LANDMARK MISSIONS             </w:t>
                  </w:r>
                </w:p>
                <w:p w:rsidR="00113101" w:rsidRDefault="00113101" w:rsidP="00ED1593">
                  <w:pPr>
                    <w:pStyle w:val="NoSpacing"/>
                    <w:rPr>
                      <w:i/>
                      <w:sz w:val="24"/>
                      <w:szCs w:val="24"/>
                    </w:rPr>
                  </w:pPr>
                  <w:proofErr w:type="spellStart"/>
                  <w:r>
                    <w:rPr>
                      <w:i/>
                      <w:sz w:val="24"/>
                      <w:szCs w:val="24"/>
                    </w:rPr>
                    <w:t>McGaheysville</w:t>
                  </w:r>
                  <w:proofErr w:type="spellEnd"/>
                  <w:r>
                    <w:rPr>
                      <w:i/>
                      <w:sz w:val="24"/>
                      <w:szCs w:val="24"/>
                    </w:rPr>
                    <w:t>, Virginia, USA</w:t>
                  </w:r>
                </w:p>
                <w:p w:rsidR="00113101" w:rsidRPr="00ED1593" w:rsidRDefault="00113101" w:rsidP="00ED1593">
                  <w:pPr>
                    <w:pStyle w:val="NoSpacing"/>
                    <w:rPr>
                      <w:i/>
                      <w:color w:val="76923C"/>
                      <w:sz w:val="24"/>
                      <w:szCs w:val="24"/>
                    </w:rPr>
                  </w:pPr>
                </w:p>
                <w:p w:rsidR="00113101" w:rsidRPr="00454C62" w:rsidRDefault="00113101" w:rsidP="00012B16">
                  <w:pPr>
                    <w:pStyle w:val="NoSpacing"/>
                    <w:rPr>
                      <w:b/>
                      <w:sz w:val="28"/>
                      <w:szCs w:val="28"/>
                    </w:rPr>
                  </w:pPr>
                  <w:r w:rsidRPr="00454C62">
                    <w:rPr>
                      <w:b/>
                      <w:sz w:val="28"/>
                      <w:szCs w:val="28"/>
                    </w:rPr>
                    <w:t>SAFEHAVEN ORPHANAGE</w:t>
                  </w:r>
                </w:p>
                <w:p w:rsidR="00113101" w:rsidRPr="00ED1593" w:rsidRDefault="00113101" w:rsidP="00012B16">
                  <w:pPr>
                    <w:pStyle w:val="NoSpacing"/>
                    <w:rPr>
                      <w:i/>
                      <w:color w:val="76923C"/>
                      <w:sz w:val="24"/>
                      <w:szCs w:val="24"/>
                    </w:rPr>
                  </w:pPr>
                  <w:proofErr w:type="spellStart"/>
                  <w:r>
                    <w:rPr>
                      <w:i/>
                      <w:sz w:val="24"/>
                      <w:szCs w:val="24"/>
                    </w:rPr>
                    <w:t>Moshi</w:t>
                  </w:r>
                  <w:proofErr w:type="spellEnd"/>
                  <w:r>
                    <w:rPr>
                      <w:i/>
                      <w:sz w:val="24"/>
                      <w:szCs w:val="24"/>
                    </w:rPr>
                    <w:t>, Kilimanjaro Region, TZ</w:t>
                  </w:r>
                </w:p>
                <w:p w:rsidR="00113101" w:rsidRDefault="00113101" w:rsidP="00ED1593"/>
                <w:p w:rsidR="00113101" w:rsidRDefault="00113101"/>
              </w:txbxContent>
            </v:textbox>
          </v:rect>
        </w:pict>
      </w:r>
      <w:r w:rsidR="0096471B" w:rsidRPr="00297032">
        <w:rPr>
          <w:rFonts w:ascii="Arial" w:hAnsi="Arial" w:cs="Arial"/>
          <w:noProof/>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ED1593" w:rsidRPr="00297032">
        <w:rPr>
          <w:rFonts w:ascii="Arial" w:hAnsi="Arial" w:cs="Arial"/>
          <w:u w:val="single"/>
        </w:rPr>
        <w:t>COURSE TEXT BOOK</w:t>
      </w:r>
      <w:r w:rsidR="00FB348F" w:rsidRPr="00297032">
        <w:rPr>
          <w:rFonts w:ascii="Arial" w:hAnsi="Arial" w:cs="Arial"/>
          <w:u w:val="single"/>
        </w:rPr>
        <w:br w:type="page"/>
      </w:r>
    </w:p>
    <w:tbl>
      <w:tblPr>
        <w:tblW w:w="5000" w:type="pct"/>
        <w:jc w:val="center"/>
        <w:tblLook w:val="04A0"/>
      </w:tblPr>
      <w:tblGrid>
        <w:gridCol w:w="9576"/>
      </w:tblGrid>
      <w:tr w:rsidR="004331E1" w:rsidRPr="00297032" w:rsidTr="0037799A">
        <w:trPr>
          <w:trHeight w:val="1440"/>
          <w:jc w:val="center"/>
        </w:trPr>
        <w:tc>
          <w:tcPr>
            <w:tcW w:w="5000" w:type="pct"/>
            <w:tcBorders>
              <w:bottom w:val="single" w:sz="4" w:space="0" w:color="4F81BD"/>
            </w:tcBorders>
            <w:vAlign w:val="center"/>
          </w:tcPr>
          <w:p w:rsidR="00F64979" w:rsidRPr="00297032" w:rsidRDefault="00F64979" w:rsidP="001B3DDA">
            <w:pPr>
              <w:pStyle w:val="NoSpacing"/>
              <w:jc w:val="center"/>
              <w:rPr>
                <w:rFonts w:ascii="Arial" w:hAnsi="Arial" w:cs="Arial"/>
                <w:sz w:val="24"/>
                <w:szCs w:val="24"/>
              </w:rPr>
            </w:pPr>
          </w:p>
          <w:p w:rsidR="004331E1" w:rsidRPr="00297032" w:rsidRDefault="00975C93" w:rsidP="001B3DDA">
            <w:pPr>
              <w:pStyle w:val="NoSpacing"/>
              <w:jc w:val="center"/>
              <w:rPr>
                <w:rFonts w:ascii="Arial" w:hAnsi="Arial" w:cs="Arial"/>
                <w:sz w:val="24"/>
                <w:szCs w:val="24"/>
              </w:rPr>
            </w:pPr>
            <w:r w:rsidRPr="00297032">
              <w:rPr>
                <w:rFonts w:ascii="Arial" w:hAnsi="Arial" w:cs="Arial"/>
                <w:sz w:val="24"/>
                <w:szCs w:val="24"/>
              </w:rPr>
              <w:t>Life of Christ</w:t>
            </w:r>
          </w:p>
        </w:tc>
      </w:tr>
      <w:tr w:rsidR="004331E1" w:rsidRPr="00297032" w:rsidTr="0037799A">
        <w:trPr>
          <w:trHeight w:val="720"/>
          <w:jc w:val="center"/>
        </w:trPr>
        <w:tc>
          <w:tcPr>
            <w:tcW w:w="5000" w:type="pct"/>
            <w:tcBorders>
              <w:top w:val="single" w:sz="4" w:space="0" w:color="4F81BD"/>
            </w:tcBorders>
            <w:vAlign w:val="center"/>
          </w:tcPr>
          <w:p w:rsidR="004331E1" w:rsidRPr="00297032" w:rsidRDefault="00975C93" w:rsidP="00600CB7">
            <w:pPr>
              <w:pStyle w:val="NoSpacing"/>
              <w:jc w:val="center"/>
              <w:rPr>
                <w:rFonts w:ascii="Arial" w:hAnsi="Arial" w:cs="Arial"/>
                <w:sz w:val="24"/>
                <w:szCs w:val="24"/>
              </w:rPr>
            </w:pPr>
            <w:r w:rsidRPr="00297032">
              <w:rPr>
                <w:rFonts w:ascii="Arial" w:hAnsi="Arial" w:cs="Arial"/>
                <w:sz w:val="24"/>
                <w:szCs w:val="24"/>
              </w:rPr>
              <w:t>Living with the Master</w:t>
            </w:r>
          </w:p>
        </w:tc>
      </w:tr>
      <w:tr w:rsidR="004331E1" w:rsidRPr="00297032" w:rsidTr="0037799A">
        <w:trPr>
          <w:trHeight w:val="360"/>
          <w:jc w:val="center"/>
        </w:trPr>
        <w:tc>
          <w:tcPr>
            <w:tcW w:w="5000" w:type="pct"/>
            <w:vAlign w:val="center"/>
          </w:tcPr>
          <w:p w:rsidR="004331E1" w:rsidRPr="00297032" w:rsidRDefault="004331E1" w:rsidP="0037799A">
            <w:pPr>
              <w:pStyle w:val="NoSpacing"/>
              <w:jc w:val="center"/>
              <w:rPr>
                <w:rFonts w:ascii="Arial" w:hAnsi="Arial" w:cs="Arial"/>
                <w:b/>
                <w:bCs/>
                <w:sz w:val="24"/>
                <w:szCs w:val="24"/>
              </w:rPr>
            </w:pPr>
          </w:p>
          <w:p w:rsidR="00F64979" w:rsidRPr="00297032" w:rsidRDefault="00F64979" w:rsidP="0037799A">
            <w:pPr>
              <w:pStyle w:val="NoSpacing"/>
              <w:jc w:val="center"/>
              <w:rPr>
                <w:rFonts w:ascii="Arial" w:hAnsi="Arial" w:cs="Arial"/>
                <w:b/>
                <w:bCs/>
                <w:sz w:val="24"/>
                <w:szCs w:val="24"/>
              </w:rPr>
            </w:pPr>
          </w:p>
          <w:p w:rsidR="00F64979" w:rsidRPr="00297032" w:rsidRDefault="00F64979" w:rsidP="0037799A">
            <w:pPr>
              <w:pStyle w:val="NoSpacing"/>
              <w:jc w:val="center"/>
              <w:rPr>
                <w:rFonts w:ascii="Arial" w:hAnsi="Arial" w:cs="Arial"/>
                <w:b/>
                <w:bCs/>
                <w:sz w:val="24"/>
                <w:szCs w:val="24"/>
              </w:rPr>
            </w:pPr>
          </w:p>
          <w:p w:rsidR="00F64979" w:rsidRPr="00297032" w:rsidRDefault="00F64979" w:rsidP="0037799A">
            <w:pPr>
              <w:pStyle w:val="NoSpacing"/>
              <w:jc w:val="center"/>
              <w:rPr>
                <w:rFonts w:ascii="Arial" w:hAnsi="Arial" w:cs="Arial"/>
                <w:b/>
                <w:bCs/>
                <w:sz w:val="24"/>
                <w:szCs w:val="24"/>
              </w:rPr>
            </w:pPr>
          </w:p>
          <w:p w:rsidR="00F64979" w:rsidRPr="00297032" w:rsidRDefault="00F64979" w:rsidP="0037799A">
            <w:pPr>
              <w:pStyle w:val="NoSpacing"/>
              <w:jc w:val="center"/>
              <w:rPr>
                <w:rFonts w:ascii="Arial" w:hAnsi="Arial" w:cs="Arial"/>
                <w:b/>
                <w:bCs/>
                <w:sz w:val="24"/>
                <w:szCs w:val="24"/>
              </w:rPr>
            </w:pPr>
          </w:p>
          <w:p w:rsidR="00F64979" w:rsidRPr="00297032" w:rsidRDefault="00F64979" w:rsidP="0037799A">
            <w:pPr>
              <w:pStyle w:val="NoSpacing"/>
              <w:jc w:val="center"/>
              <w:rPr>
                <w:rFonts w:ascii="Arial" w:hAnsi="Arial" w:cs="Arial"/>
                <w:b/>
                <w:bCs/>
                <w:sz w:val="24"/>
                <w:szCs w:val="24"/>
              </w:rPr>
            </w:pPr>
          </w:p>
        </w:tc>
      </w:tr>
    </w:tbl>
    <w:p w:rsidR="000E1FA4" w:rsidRPr="00297032" w:rsidRDefault="00146DC0">
      <w:pPr>
        <w:pStyle w:val="TOC1"/>
        <w:tabs>
          <w:tab w:val="right" w:leader="dot" w:pos="8630"/>
        </w:tabs>
        <w:rPr>
          <w:rFonts w:eastAsiaTheme="minorEastAsia" w:cs="Arial"/>
          <w:noProof/>
          <w:sz w:val="24"/>
          <w:szCs w:val="24"/>
        </w:rPr>
      </w:pPr>
      <w:r w:rsidRPr="00297032">
        <w:rPr>
          <w:rFonts w:cs="Arial"/>
          <w:sz w:val="24"/>
          <w:szCs w:val="24"/>
        </w:rPr>
        <w:fldChar w:fldCharType="begin"/>
      </w:r>
      <w:r w:rsidR="002C429F" w:rsidRPr="00297032">
        <w:rPr>
          <w:rFonts w:cs="Arial"/>
          <w:sz w:val="24"/>
          <w:szCs w:val="24"/>
        </w:rPr>
        <w:instrText xml:space="preserve"> TOC \o "1-2" \h \z \u </w:instrText>
      </w:r>
      <w:r w:rsidRPr="00297032">
        <w:rPr>
          <w:rFonts w:cs="Arial"/>
          <w:sz w:val="24"/>
          <w:szCs w:val="24"/>
        </w:rPr>
        <w:fldChar w:fldCharType="separate"/>
      </w:r>
      <w:hyperlink w:anchor="_Toc236294983" w:history="1">
        <w:r w:rsidR="000E1FA4" w:rsidRPr="00297032">
          <w:rPr>
            <w:rStyle w:val="Hyperlink"/>
            <w:rFonts w:cs="Arial"/>
            <w:noProof/>
            <w:sz w:val="24"/>
            <w:szCs w:val="24"/>
          </w:rPr>
          <w:t>The Constancy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_Toc236294983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3</w:t>
        </w:r>
        <w:r w:rsidRPr="00297032">
          <w:rPr>
            <w:rFonts w:cs="Arial"/>
            <w:noProof/>
            <w:webHidden/>
            <w:sz w:val="24"/>
            <w:szCs w:val="24"/>
          </w:rPr>
          <w:fldChar w:fldCharType="end"/>
        </w:r>
      </w:hyperlink>
    </w:p>
    <w:p w:rsidR="000E1FA4" w:rsidRPr="00297032" w:rsidRDefault="00146DC0">
      <w:pPr>
        <w:pStyle w:val="TOC1"/>
        <w:tabs>
          <w:tab w:val="right" w:leader="dot" w:pos="8630"/>
        </w:tabs>
        <w:rPr>
          <w:rFonts w:eastAsiaTheme="minorEastAsia" w:cs="Arial"/>
          <w:noProof/>
          <w:sz w:val="24"/>
          <w:szCs w:val="24"/>
        </w:rPr>
      </w:pPr>
      <w:hyperlink w:anchor="_Toc236294984" w:history="1">
        <w:r w:rsidR="000E1FA4" w:rsidRPr="00297032">
          <w:rPr>
            <w:rStyle w:val="Hyperlink"/>
            <w:rFonts w:cs="Arial"/>
            <w:noProof/>
            <w:sz w:val="24"/>
            <w:szCs w:val="24"/>
          </w:rPr>
          <w:t>The Cry for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_Toc236294984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10</w:t>
        </w:r>
        <w:r w:rsidRPr="00297032">
          <w:rPr>
            <w:rFonts w:cs="Arial"/>
            <w:noProof/>
            <w:webHidden/>
            <w:sz w:val="24"/>
            <w:szCs w:val="24"/>
          </w:rPr>
          <w:fldChar w:fldCharType="end"/>
        </w:r>
      </w:hyperlink>
    </w:p>
    <w:p w:rsidR="000E1FA4" w:rsidRPr="00297032" w:rsidRDefault="00146DC0">
      <w:pPr>
        <w:pStyle w:val="TOC1"/>
        <w:tabs>
          <w:tab w:val="right" w:leader="dot" w:pos="8630"/>
        </w:tabs>
        <w:rPr>
          <w:rFonts w:eastAsiaTheme="minorEastAsia" w:cs="Arial"/>
          <w:noProof/>
          <w:sz w:val="24"/>
          <w:szCs w:val="24"/>
        </w:rPr>
      </w:pPr>
      <w:hyperlink w:anchor="_Toc236294985" w:history="1">
        <w:r w:rsidR="000E1FA4" w:rsidRPr="00297032">
          <w:rPr>
            <w:rStyle w:val="Hyperlink"/>
            <w:rFonts w:cs="Arial"/>
            <w:noProof/>
            <w:sz w:val="24"/>
            <w:szCs w:val="24"/>
          </w:rPr>
          <w:t>The Childhood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_Toc236294985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11</w:t>
        </w:r>
        <w:r w:rsidRPr="00297032">
          <w:rPr>
            <w:rFonts w:cs="Arial"/>
            <w:noProof/>
            <w:webHidden/>
            <w:sz w:val="24"/>
            <w:szCs w:val="24"/>
          </w:rPr>
          <w:fldChar w:fldCharType="end"/>
        </w:r>
      </w:hyperlink>
    </w:p>
    <w:p w:rsidR="000E1FA4" w:rsidRPr="00297032" w:rsidRDefault="00146DC0">
      <w:pPr>
        <w:pStyle w:val="TOC1"/>
        <w:tabs>
          <w:tab w:val="right" w:leader="dot" w:pos="8630"/>
        </w:tabs>
        <w:rPr>
          <w:rFonts w:eastAsiaTheme="minorEastAsia" w:cs="Arial"/>
          <w:noProof/>
          <w:sz w:val="24"/>
          <w:szCs w:val="24"/>
        </w:rPr>
      </w:pPr>
      <w:hyperlink w:anchor="_Toc236294986" w:history="1">
        <w:r w:rsidR="000E1FA4" w:rsidRPr="00297032">
          <w:rPr>
            <w:rStyle w:val="Hyperlink"/>
            <w:rFonts w:cs="Arial"/>
            <w:noProof/>
            <w:sz w:val="24"/>
            <w:szCs w:val="24"/>
          </w:rPr>
          <w:t>The Call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_Toc236294986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14</w:t>
        </w:r>
        <w:r w:rsidRPr="00297032">
          <w:rPr>
            <w:rFonts w:cs="Arial"/>
            <w:noProof/>
            <w:webHidden/>
            <w:sz w:val="24"/>
            <w:szCs w:val="24"/>
          </w:rPr>
          <w:fldChar w:fldCharType="end"/>
        </w:r>
      </w:hyperlink>
    </w:p>
    <w:p w:rsidR="000E1FA4" w:rsidRPr="00297032" w:rsidRDefault="00146DC0">
      <w:pPr>
        <w:pStyle w:val="TOC1"/>
        <w:tabs>
          <w:tab w:val="right" w:leader="dot" w:pos="8630"/>
        </w:tabs>
        <w:rPr>
          <w:rFonts w:eastAsiaTheme="minorEastAsia" w:cs="Arial"/>
          <w:noProof/>
          <w:sz w:val="24"/>
          <w:szCs w:val="24"/>
        </w:rPr>
      </w:pPr>
      <w:hyperlink w:anchor="_Toc236294987" w:history="1">
        <w:r w:rsidR="000E1FA4" w:rsidRPr="00297032">
          <w:rPr>
            <w:rStyle w:val="Hyperlink"/>
            <w:rFonts w:cs="Arial"/>
            <w:noProof/>
            <w:sz w:val="24"/>
            <w:szCs w:val="24"/>
          </w:rPr>
          <w:t>The Course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_Toc236294987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16</w:t>
        </w:r>
        <w:r w:rsidRPr="00297032">
          <w:rPr>
            <w:rFonts w:cs="Arial"/>
            <w:noProof/>
            <w:webHidden/>
            <w:sz w:val="24"/>
            <w:szCs w:val="24"/>
          </w:rPr>
          <w:fldChar w:fldCharType="end"/>
        </w:r>
      </w:hyperlink>
    </w:p>
    <w:p w:rsidR="000E1FA4" w:rsidRPr="00297032" w:rsidRDefault="00146DC0">
      <w:pPr>
        <w:pStyle w:val="TOC1"/>
        <w:tabs>
          <w:tab w:val="right" w:leader="dot" w:pos="8630"/>
        </w:tabs>
        <w:rPr>
          <w:rFonts w:eastAsiaTheme="minorEastAsia" w:cs="Arial"/>
          <w:noProof/>
          <w:sz w:val="24"/>
          <w:szCs w:val="24"/>
        </w:rPr>
      </w:pPr>
      <w:hyperlink w:anchor="_Toc236294988" w:history="1">
        <w:r w:rsidR="000E1FA4" w:rsidRPr="00297032">
          <w:rPr>
            <w:rStyle w:val="Hyperlink"/>
            <w:rFonts w:cs="Arial"/>
            <w:noProof/>
            <w:sz w:val="24"/>
            <w:szCs w:val="24"/>
          </w:rPr>
          <w:t>The Cross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_Toc236294988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18</w:t>
        </w:r>
        <w:r w:rsidRPr="00297032">
          <w:rPr>
            <w:rFonts w:cs="Arial"/>
            <w:noProof/>
            <w:webHidden/>
            <w:sz w:val="24"/>
            <w:szCs w:val="24"/>
          </w:rPr>
          <w:fldChar w:fldCharType="end"/>
        </w:r>
      </w:hyperlink>
    </w:p>
    <w:p w:rsidR="000E1FA4" w:rsidRPr="00297032" w:rsidRDefault="00146DC0">
      <w:pPr>
        <w:pStyle w:val="TOC1"/>
        <w:tabs>
          <w:tab w:val="right" w:leader="dot" w:pos="8630"/>
        </w:tabs>
        <w:rPr>
          <w:rFonts w:eastAsiaTheme="minorEastAsia" w:cs="Arial"/>
          <w:noProof/>
          <w:sz w:val="24"/>
          <w:szCs w:val="24"/>
        </w:rPr>
      </w:pPr>
      <w:hyperlink w:anchor="_Toc236294989" w:history="1">
        <w:r w:rsidR="000E1FA4" w:rsidRPr="00297032">
          <w:rPr>
            <w:rStyle w:val="Hyperlink"/>
            <w:rFonts w:cs="Arial"/>
            <w:noProof/>
            <w:sz w:val="24"/>
            <w:szCs w:val="24"/>
          </w:rPr>
          <w:t>The Conquest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_Toc236294989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19</w:t>
        </w:r>
        <w:r w:rsidRPr="00297032">
          <w:rPr>
            <w:rFonts w:cs="Arial"/>
            <w:noProof/>
            <w:webHidden/>
            <w:sz w:val="24"/>
            <w:szCs w:val="24"/>
          </w:rPr>
          <w:fldChar w:fldCharType="end"/>
        </w:r>
      </w:hyperlink>
    </w:p>
    <w:p w:rsidR="000E1FA4" w:rsidRPr="00297032" w:rsidRDefault="00146DC0">
      <w:pPr>
        <w:pStyle w:val="TOC1"/>
        <w:tabs>
          <w:tab w:val="right" w:leader="dot" w:pos="8630"/>
        </w:tabs>
        <w:rPr>
          <w:rFonts w:eastAsiaTheme="minorEastAsia" w:cs="Arial"/>
          <w:noProof/>
          <w:sz w:val="24"/>
          <w:szCs w:val="24"/>
        </w:rPr>
      </w:pPr>
      <w:hyperlink w:anchor="_Toc236294990" w:history="1">
        <w:r w:rsidR="000E1FA4" w:rsidRPr="00297032">
          <w:rPr>
            <w:rStyle w:val="Hyperlink"/>
            <w:rFonts w:cs="Arial"/>
            <w:noProof/>
            <w:sz w:val="24"/>
            <w:szCs w:val="24"/>
          </w:rPr>
          <w:t>The Certainty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_Toc236294990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20</w:t>
        </w:r>
        <w:r w:rsidRPr="00297032">
          <w:rPr>
            <w:rFonts w:cs="Arial"/>
            <w:noProof/>
            <w:webHidden/>
            <w:sz w:val="24"/>
            <w:szCs w:val="24"/>
          </w:rPr>
          <w:fldChar w:fldCharType="end"/>
        </w:r>
      </w:hyperlink>
    </w:p>
    <w:p w:rsidR="009E71E3" w:rsidRPr="00297032" w:rsidRDefault="00146DC0" w:rsidP="00975C93">
      <w:pPr>
        <w:rPr>
          <w:rFonts w:ascii="Arial" w:hAnsi="Arial" w:cs="Arial"/>
        </w:rPr>
      </w:pPr>
      <w:r w:rsidRPr="00297032">
        <w:rPr>
          <w:rFonts w:ascii="Arial" w:hAnsi="Arial" w:cs="Arial"/>
        </w:rPr>
        <w:fldChar w:fldCharType="end"/>
      </w:r>
    </w:p>
    <w:p w:rsidR="00113101" w:rsidRPr="00113101" w:rsidRDefault="00D26B0C" w:rsidP="00113101">
      <w:pPr>
        <w:rPr>
          <w:rFonts w:ascii="Arial" w:hAnsi="Arial" w:cs="Arial"/>
        </w:rPr>
      </w:pPr>
      <w:r w:rsidRPr="00297032">
        <w:rPr>
          <w:rFonts w:ascii="Arial" w:hAnsi="Arial" w:cs="Arial"/>
        </w:rPr>
        <w:br w:type="page"/>
      </w:r>
      <w:bookmarkStart w:id="0" w:name="_Toc236065163"/>
    </w:p>
    <w:p w:rsidR="00033806" w:rsidRPr="00DF3CD2" w:rsidRDefault="00033806" w:rsidP="00033806">
      <w:pPr>
        <w:pStyle w:val="Heading1"/>
      </w:pPr>
      <w:r w:rsidRPr="00DF3CD2">
        <w:t>Life of Christ</w:t>
      </w:r>
    </w:p>
    <w:p w:rsidR="003F3B94" w:rsidRPr="003F3B94" w:rsidRDefault="003F3B94" w:rsidP="003F3B94">
      <w:r w:rsidRPr="003F3B94">
        <w:t>GOSPEL EVENTS (MATTHEW–JOHN)</w:t>
      </w:r>
    </w:p>
    <w:p w:rsidR="003F3B94" w:rsidRPr="003F3B94" w:rsidRDefault="003F3B94" w:rsidP="003F3B94">
      <w:r w:rsidRPr="003F3B94">
        <w:t>MAIN HIGHLIGHTS OF CHRIST’S LIFE</w:t>
      </w:r>
    </w:p>
    <w:p w:rsidR="003F3B94" w:rsidRPr="003F3B94" w:rsidRDefault="003F3B94" w:rsidP="003F3B94"/>
    <w:p w:rsidR="003F3B94" w:rsidRPr="003F3B94" w:rsidRDefault="003F3B94" w:rsidP="003F3B94"/>
    <w:p w:rsidR="003F3B94" w:rsidRPr="003F3B94" w:rsidRDefault="003F3B94" w:rsidP="003F3B94">
      <w:r w:rsidRPr="003F3B94">
        <w:t>1.</w:t>
      </w:r>
      <w:r w:rsidRPr="003F3B94">
        <w:tab/>
      </w:r>
      <w:r w:rsidRPr="003F3B94">
        <w:tab/>
        <w:t>His Birth</w:t>
      </w:r>
      <w:r w:rsidRPr="003F3B94">
        <w:tab/>
      </w:r>
      <w:r w:rsidRPr="003F3B94">
        <w:tab/>
      </w:r>
      <w:r w:rsidRPr="003F3B94">
        <w:tab/>
      </w:r>
      <w:r w:rsidRPr="003F3B94">
        <w:tab/>
      </w:r>
      <w:r w:rsidRPr="003F3B94">
        <w:tab/>
        <w:t>Luke 2:1-7</w:t>
      </w:r>
    </w:p>
    <w:p w:rsidR="003F3B94" w:rsidRPr="003F3B94" w:rsidRDefault="003F3B94" w:rsidP="003F3B94"/>
    <w:p w:rsidR="003F3B94" w:rsidRPr="003F3B94" w:rsidRDefault="003F3B94" w:rsidP="003F3B94">
      <w:r w:rsidRPr="003F3B94">
        <w:t>2.</w:t>
      </w:r>
      <w:r w:rsidRPr="003F3B94">
        <w:tab/>
      </w:r>
      <w:r w:rsidRPr="003F3B94">
        <w:tab/>
        <w:t xml:space="preserve">He adoration by the shepherds     </w:t>
      </w:r>
      <w:r w:rsidRPr="003F3B94">
        <w:tab/>
      </w:r>
      <w:r w:rsidRPr="003F3B94">
        <w:tab/>
      </w:r>
      <w:proofErr w:type="spellStart"/>
      <w:r w:rsidRPr="003F3B94">
        <w:t>Lk</w:t>
      </w:r>
      <w:proofErr w:type="spellEnd"/>
      <w:r w:rsidRPr="003F3B94">
        <w:t>.  2:8-20</w:t>
      </w:r>
    </w:p>
    <w:p w:rsidR="003F3B94" w:rsidRPr="003F3B94" w:rsidRDefault="003F3B94" w:rsidP="003F3B94"/>
    <w:p w:rsidR="003F3B94" w:rsidRPr="003F3B94" w:rsidRDefault="003F3B94" w:rsidP="003F3B94">
      <w:r w:rsidRPr="003F3B94">
        <w:t xml:space="preserve">3.                  </w:t>
      </w:r>
      <w:r w:rsidRPr="003F3B94">
        <w:tab/>
        <w:t>The dedication in Jerusalem</w:t>
      </w:r>
      <w:r w:rsidRPr="003F3B94">
        <w:tab/>
      </w:r>
      <w:r w:rsidRPr="003F3B94">
        <w:tab/>
      </w:r>
      <w:r w:rsidRPr="003F3B94">
        <w:tab/>
      </w:r>
      <w:proofErr w:type="spellStart"/>
      <w:r w:rsidRPr="003F3B94">
        <w:t>Lk</w:t>
      </w:r>
      <w:proofErr w:type="spellEnd"/>
      <w:r w:rsidRPr="003F3B94">
        <w:t>.  2: 21:38</w:t>
      </w:r>
    </w:p>
    <w:p w:rsidR="003F3B94" w:rsidRPr="003F3B94" w:rsidRDefault="003F3B94" w:rsidP="003F3B94"/>
    <w:p w:rsidR="003F3B94" w:rsidRPr="003F3B94" w:rsidRDefault="003F3B94" w:rsidP="003F3B94">
      <w:r w:rsidRPr="003F3B94">
        <w:t>4.</w:t>
      </w:r>
      <w:r w:rsidRPr="003F3B94">
        <w:tab/>
      </w:r>
      <w:r w:rsidRPr="003F3B94">
        <w:tab/>
        <w:t>The worship by the wise men</w:t>
      </w:r>
      <w:r w:rsidRPr="003F3B94">
        <w:tab/>
      </w:r>
      <w:r w:rsidRPr="003F3B94">
        <w:tab/>
      </w:r>
      <w:r w:rsidRPr="003F3B94">
        <w:tab/>
        <w:t>Mt.  2:1-12</w:t>
      </w:r>
    </w:p>
    <w:p w:rsidR="003F3B94" w:rsidRPr="003F3B94" w:rsidRDefault="003F3B94" w:rsidP="003F3B94"/>
    <w:p w:rsidR="003F3B94" w:rsidRPr="003F3B94" w:rsidRDefault="003F3B94" w:rsidP="003F3B94">
      <w:r w:rsidRPr="003F3B94">
        <w:t>5.</w:t>
      </w:r>
      <w:r w:rsidRPr="003F3B94">
        <w:tab/>
      </w:r>
      <w:r w:rsidRPr="003F3B94">
        <w:tab/>
        <w:t>Flight into Egypt</w:t>
      </w:r>
      <w:r w:rsidRPr="003F3B94">
        <w:tab/>
      </w:r>
      <w:r w:rsidRPr="003F3B94">
        <w:tab/>
      </w:r>
      <w:r w:rsidRPr="003F3B94">
        <w:tab/>
      </w:r>
      <w:r w:rsidRPr="003F3B94">
        <w:tab/>
        <w:t>Mt. 2:13-23</w:t>
      </w:r>
    </w:p>
    <w:p w:rsidR="003F3B94" w:rsidRPr="003F3B94" w:rsidRDefault="003F3B94" w:rsidP="003F3B94"/>
    <w:p w:rsidR="003F3B94" w:rsidRPr="003F3B94" w:rsidRDefault="003F3B94" w:rsidP="003F3B94">
      <w:r w:rsidRPr="003F3B94">
        <w:t xml:space="preserve">6.  </w:t>
      </w:r>
      <w:r w:rsidRPr="003F3B94">
        <w:tab/>
      </w:r>
      <w:r w:rsidRPr="003F3B94">
        <w:tab/>
        <w:t xml:space="preserve">Temple </w:t>
      </w:r>
      <w:proofErr w:type="gramStart"/>
      <w:r w:rsidRPr="003F3B94">
        <w:t>visit</w:t>
      </w:r>
      <w:proofErr w:type="gramEnd"/>
      <w:r w:rsidRPr="003F3B94">
        <w:t xml:space="preserve"> at age twelve</w:t>
      </w:r>
      <w:r w:rsidRPr="003F3B94">
        <w:tab/>
      </w:r>
      <w:r w:rsidRPr="003F3B94">
        <w:tab/>
      </w:r>
      <w:r w:rsidRPr="003F3B94">
        <w:tab/>
      </w:r>
      <w:proofErr w:type="spellStart"/>
      <w:r w:rsidRPr="003F3B94">
        <w:t>Lk</w:t>
      </w:r>
      <w:proofErr w:type="spellEnd"/>
      <w:r w:rsidRPr="003F3B94">
        <w:t>.  2:41-50</w:t>
      </w:r>
    </w:p>
    <w:p w:rsidR="003F3B94" w:rsidRPr="003F3B94" w:rsidRDefault="003F3B94" w:rsidP="003F3B94"/>
    <w:p w:rsidR="003F3B94" w:rsidRPr="003F3B94" w:rsidRDefault="003F3B94" w:rsidP="003F3B94">
      <w:r w:rsidRPr="003F3B94">
        <w:t>7.</w:t>
      </w:r>
      <w:r w:rsidRPr="003F3B94">
        <w:tab/>
      </w:r>
      <w:r w:rsidRPr="003F3B94">
        <w:tab/>
        <w:t>His baptism</w:t>
      </w:r>
      <w:r w:rsidRPr="003F3B94">
        <w:tab/>
      </w:r>
      <w:r w:rsidRPr="003F3B94">
        <w:tab/>
      </w:r>
      <w:r w:rsidRPr="003F3B94">
        <w:tab/>
      </w:r>
      <w:r w:rsidRPr="003F3B94">
        <w:tab/>
      </w:r>
      <w:r w:rsidRPr="003F3B94">
        <w:tab/>
        <w:t>Mt. 3:13-17</w:t>
      </w:r>
    </w:p>
    <w:p w:rsidR="003F3B94" w:rsidRPr="003F3B94" w:rsidRDefault="003F3B94" w:rsidP="003F3B94"/>
    <w:p w:rsidR="003F3B94" w:rsidRPr="003F3B94" w:rsidRDefault="003F3B94" w:rsidP="003F3B94">
      <w:r w:rsidRPr="003F3B94">
        <w:t>8.</w:t>
      </w:r>
      <w:r w:rsidRPr="003F3B94">
        <w:tab/>
      </w:r>
      <w:r w:rsidRPr="003F3B94">
        <w:tab/>
        <w:t>His temptation</w:t>
      </w:r>
      <w:r w:rsidRPr="003F3B94">
        <w:tab/>
      </w:r>
      <w:r w:rsidRPr="003F3B94">
        <w:tab/>
      </w:r>
      <w:r w:rsidRPr="003F3B94">
        <w:tab/>
      </w:r>
      <w:r w:rsidRPr="003F3B94">
        <w:tab/>
        <w:t>Mt.  4:1-11</w:t>
      </w:r>
    </w:p>
    <w:p w:rsidR="003F3B94" w:rsidRPr="003F3B94" w:rsidRDefault="003F3B94" w:rsidP="003F3B94"/>
    <w:p w:rsidR="003F3B94" w:rsidRPr="003F3B94" w:rsidRDefault="003F3B94" w:rsidP="003F3B94">
      <w:r w:rsidRPr="003F3B94">
        <w:t>9.</w:t>
      </w:r>
      <w:r w:rsidRPr="003F3B94">
        <w:tab/>
      </w:r>
      <w:r w:rsidRPr="003F3B94">
        <w:tab/>
        <w:t>Introduction by John the Baptist</w:t>
      </w:r>
      <w:r w:rsidRPr="003F3B94">
        <w:tab/>
      </w:r>
      <w:r w:rsidRPr="003F3B94">
        <w:tab/>
        <w:t>Jn. 1:29</w:t>
      </w:r>
    </w:p>
    <w:p w:rsidR="003F3B94" w:rsidRPr="003F3B94" w:rsidRDefault="003F3B94" w:rsidP="003F3B94"/>
    <w:p w:rsidR="003F3B94" w:rsidRPr="003F3B94" w:rsidRDefault="003F3B94" w:rsidP="003F3B94">
      <w:r w:rsidRPr="003F3B94">
        <w:t>10.</w:t>
      </w:r>
      <w:r w:rsidRPr="003F3B94">
        <w:tab/>
      </w:r>
      <w:r w:rsidRPr="003F3B94">
        <w:tab/>
        <w:t>First temple cleansing</w:t>
      </w:r>
      <w:r w:rsidRPr="003F3B94">
        <w:tab/>
      </w:r>
      <w:r w:rsidRPr="003F3B94">
        <w:tab/>
      </w:r>
      <w:r w:rsidRPr="003F3B94">
        <w:tab/>
      </w:r>
      <w:r w:rsidRPr="003F3B94">
        <w:tab/>
        <w:t>Jn.  2:13-25</w:t>
      </w:r>
    </w:p>
    <w:p w:rsidR="003F3B94" w:rsidRPr="003F3B94" w:rsidRDefault="003F3B94" w:rsidP="003F3B94"/>
    <w:p w:rsidR="003F3B94" w:rsidRPr="003F3B94" w:rsidRDefault="003F3B94" w:rsidP="003F3B94">
      <w:r w:rsidRPr="003F3B94">
        <w:t>11.</w:t>
      </w:r>
      <w:r w:rsidRPr="003F3B94">
        <w:tab/>
      </w:r>
      <w:r w:rsidRPr="003F3B94">
        <w:tab/>
        <w:t xml:space="preserve">Conversion of Nicodemus  </w:t>
      </w:r>
      <w:r w:rsidRPr="003F3B94">
        <w:tab/>
      </w:r>
      <w:r w:rsidRPr="003F3B94">
        <w:tab/>
      </w:r>
      <w:r w:rsidRPr="003F3B94">
        <w:tab/>
        <w:t>Jn.  3:1-21</w:t>
      </w:r>
    </w:p>
    <w:p w:rsidR="003F3B94" w:rsidRPr="003F3B94" w:rsidRDefault="003F3B94" w:rsidP="003F3B94"/>
    <w:p w:rsidR="003F3B94" w:rsidRPr="003F3B94" w:rsidRDefault="003F3B94" w:rsidP="003F3B94">
      <w:r w:rsidRPr="003F3B94">
        <w:t xml:space="preserve">12.  </w:t>
      </w:r>
      <w:r w:rsidRPr="003F3B94">
        <w:tab/>
      </w:r>
      <w:r w:rsidRPr="003F3B94">
        <w:tab/>
        <w:t xml:space="preserve">The choice </w:t>
      </w:r>
      <w:proofErr w:type="gramStart"/>
      <w:r w:rsidRPr="003F3B94">
        <w:t>of the twelve</w:t>
      </w:r>
      <w:r w:rsidRPr="003F3B94">
        <w:tab/>
      </w:r>
      <w:r w:rsidRPr="003F3B94">
        <w:tab/>
      </w:r>
      <w:r w:rsidRPr="003F3B94">
        <w:tab/>
        <w:t>Mt. 10</w:t>
      </w:r>
      <w:proofErr w:type="gramEnd"/>
      <w:r w:rsidRPr="003F3B94">
        <w:t>:1-4</w:t>
      </w:r>
    </w:p>
    <w:p w:rsidR="003F3B94" w:rsidRPr="003F3B94" w:rsidRDefault="003F3B94" w:rsidP="003F3B94"/>
    <w:p w:rsidR="003F3B94" w:rsidRPr="003F3B94" w:rsidRDefault="003F3B94" w:rsidP="003F3B94">
      <w:r w:rsidRPr="003F3B94">
        <w:t>13.</w:t>
      </w:r>
      <w:r w:rsidRPr="003F3B94">
        <w:tab/>
      </w:r>
      <w:r w:rsidRPr="003F3B94">
        <w:tab/>
        <w:t xml:space="preserve">Imprisonment and execution of John </w:t>
      </w:r>
      <w:r w:rsidRPr="003F3B94">
        <w:tab/>
      </w:r>
      <w:r w:rsidRPr="003F3B94">
        <w:tab/>
        <w:t>Mt. 14:1-12</w:t>
      </w:r>
    </w:p>
    <w:p w:rsidR="003F3B94" w:rsidRPr="003F3B94" w:rsidRDefault="003F3B94" w:rsidP="003F3B94"/>
    <w:p w:rsidR="003F3B94" w:rsidRPr="003F3B94" w:rsidRDefault="003F3B94" w:rsidP="003F3B94">
      <w:r w:rsidRPr="003F3B94">
        <w:t xml:space="preserve">14.  </w:t>
      </w:r>
      <w:r w:rsidRPr="003F3B94">
        <w:tab/>
      </w:r>
      <w:r w:rsidRPr="003F3B94">
        <w:tab/>
        <w:t>Peter’s great confession</w:t>
      </w:r>
      <w:r w:rsidRPr="003F3B94">
        <w:tab/>
      </w:r>
      <w:r w:rsidRPr="003F3B94">
        <w:tab/>
      </w:r>
      <w:r w:rsidRPr="003F3B94">
        <w:tab/>
        <w:t>Mt.  16:13-20</w:t>
      </w:r>
    </w:p>
    <w:p w:rsidR="003F3B94" w:rsidRPr="003F3B94" w:rsidRDefault="003F3B94" w:rsidP="003F3B94"/>
    <w:p w:rsidR="003F3B94" w:rsidRPr="003F3B94" w:rsidRDefault="003F3B94" w:rsidP="003F3B94">
      <w:r w:rsidRPr="003F3B94">
        <w:t>15.</w:t>
      </w:r>
      <w:r w:rsidRPr="003F3B94">
        <w:tab/>
      </w:r>
      <w:r w:rsidRPr="003F3B94">
        <w:tab/>
        <w:t xml:space="preserve">The transfiguration </w:t>
      </w:r>
      <w:r w:rsidRPr="003F3B94">
        <w:tab/>
      </w:r>
      <w:r w:rsidRPr="003F3B94">
        <w:tab/>
      </w:r>
      <w:r w:rsidRPr="003F3B94">
        <w:tab/>
      </w:r>
      <w:r w:rsidRPr="003F3B94">
        <w:tab/>
        <w:t>Mt.  17:1-13</w:t>
      </w:r>
    </w:p>
    <w:p w:rsidR="003F3B94" w:rsidRPr="003F3B94" w:rsidRDefault="003F3B94" w:rsidP="003F3B94"/>
    <w:p w:rsidR="003F3B94" w:rsidRPr="003F3B94" w:rsidRDefault="003F3B94" w:rsidP="003F3B94">
      <w:r w:rsidRPr="003F3B94">
        <w:t>16.</w:t>
      </w:r>
      <w:r w:rsidRPr="003F3B94">
        <w:tab/>
      </w:r>
      <w:r w:rsidRPr="003F3B94">
        <w:tab/>
        <w:t>His triumphal entry</w:t>
      </w:r>
      <w:r w:rsidRPr="003F3B94">
        <w:tab/>
      </w:r>
      <w:r w:rsidRPr="003F3B94">
        <w:tab/>
      </w:r>
      <w:r w:rsidRPr="003F3B94">
        <w:tab/>
      </w:r>
      <w:r w:rsidRPr="003F3B94">
        <w:tab/>
        <w:t>Mt.  21:1-11</w:t>
      </w:r>
      <w:r w:rsidRPr="003F3B94">
        <w:tab/>
      </w:r>
    </w:p>
    <w:p w:rsidR="003F3B94" w:rsidRPr="003F3B94" w:rsidRDefault="003F3B94" w:rsidP="003F3B94"/>
    <w:p w:rsidR="003F3B94" w:rsidRPr="003F3B94" w:rsidRDefault="003F3B94" w:rsidP="003F3B94">
      <w:r w:rsidRPr="003F3B94">
        <w:t>17.</w:t>
      </w:r>
      <w:r w:rsidRPr="003F3B94">
        <w:tab/>
      </w:r>
      <w:r w:rsidRPr="003F3B94">
        <w:tab/>
        <w:t>Weeping over Jerusalem</w:t>
      </w:r>
      <w:r w:rsidRPr="003F3B94">
        <w:tab/>
      </w:r>
      <w:r w:rsidRPr="003F3B94">
        <w:tab/>
      </w:r>
      <w:r w:rsidRPr="003F3B94">
        <w:tab/>
        <w:t xml:space="preserve">Mt. 23:37-39; </w:t>
      </w:r>
      <w:proofErr w:type="spellStart"/>
      <w:r w:rsidRPr="003F3B94">
        <w:t>Lk</w:t>
      </w:r>
      <w:proofErr w:type="spellEnd"/>
      <w:r w:rsidRPr="003F3B94">
        <w:t>. 19:41</w:t>
      </w:r>
    </w:p>
    <w:p w:rsidR="003F3B94" w:rsidRPr="003F3B94" w:rsidRDefault="003F3B94" w:rsidP="003F3B94"/>
    <w:p w:rsidR="003F3B94" w:rsidRPr="003F3B94" w:rsidRDefault="003F3B94" w:rsidP="003F3B94">
      <w:r w:rsidRPr="003F3B94">
        <w:t>18.</w:t>
      </w:r>
      <w:r w:rsidRPr="003F3B94">
        <w:tab/>
      </w:r>
      <w:r w:rsidRPr="003F3B94">
        <w:tab/>
        <w:t>In the upper room</w:t>
      </w:r>
      <w:r w:rsidRPr="003F3B94">
        <w:tab/>
      </w:r>
      <w:r w:rsidRPr="003F3B94">
        <w:tab/>
      </w:r>
      <w:r w:rsidRPr="003F3B94">
        <w:tab/>
      </w:r>
      <w:r w:rsidRPr="003F3B94">
        <w:tab/>
        <w:t>Jn. 13-14</w:t>
      </w:r>
    </w:p>
    <w:p w:rsidR="003F3B94" w:rsidRPr="003F3B94" w:rsidRDefault="003F3B94" w:rsidP="003F3B94"/>
    <w:p w:rsidR="003F3B94" w:rsidRPr="003F3B94" w:rsidRDefault="003F3B94" w:rsidP="003F3B94">
      <w:r w:rsidRPr="003F3B94">
        <w:t xml:space="preserve">19.  </w:t>
      </w:r>
      <w:r w:rsidRPr="003F3B94">
        <w:tab/>
      </w:r>
      <w:r w:rsidRPr="003F3B94">
        <w:tab/>
      </w:r>
      <w:proofErr w:type="gramStart"/>
      <w:r w:rsidRPr="003F3B94">
        <w:t>In</w:t>
      </w:r>
      <w:proofErr w:type="gramEnd"/>
      <w:r w:rsidRPr="003F3B94">
        <w:t xml:space="preserve"> Gethsemane </w:t>
      </w:r>
      <w:r w:rsidRPr="003F3B94">
        <w:tab/>
      </w:r>
      <w:r w:rsidRPr="003F3B94">
        <w:tab/>
      </w:r>
      <w:r w:rsidRPr="003F3B94">
        <w:tab/>
      </w:r>
      <w:r w:rsidRPr="003F3B94">
        <w:tab/>
        <w:t>Jn. 18:1-11</w:t>
      </w:r>
    </w:p>
    <w:p w:rsidR="003F3B94" w:rsidRPr="003F3B94" w:rsidRDefault="003F3B94" w:rsidP="003F3B94"/>
    <w:p w:rsidR="003F3B94" w:rsidRPr="003F3B94" w:rsidRDefault="003F3B94" w:rsidP="003F3B94">
      <w:r w:rsidRPr="003F3B94">
        <w:t>20.</w:t>
      </w:r>
      <w:r w:rsidRPr="003F3B94">
        <w:tab/>
      </w:r>
      <w:r w:rsidRPr="003F3B94">
        <w:tab/>
        <w:t>His arrest and trials</w:t>
      </w:r>
      <w:r w:rsidRPr="003F3B94">
        <w:tab/>
      </w:r>
      <w:r w:rsidRPr="003F3B94">
        <w:tab/>
      </w:r>
      <w:r w:rsidRPr="003F3B94">
        <w:tab/>
      </w:r>
      <w:r w:rsidRPr="003F3B94">
        <w:tab/>
        <w:t>Jn. 18:12—19:15</w:t>
      </w:r>
    </w:p>
    <w:p w:rsidR="003F3B94" w:rsidRPr="003F3B94" w:rsidRDefault="003F3B94" w:rsidP="003F3B94"/>
    <w:p w:rsidR="003F3B94" w:rsidRPr="003F3B94" w:rsidRDefault="003F3B94" w:rsidP="003F3B94">
      <w:r w:rsidRPr="003F3B94">
        <w:t>21.</w:t>
      </w:r>
      <w:r w:rsidRPr="003F3B94">
        <w:tab/>
      </w:r>
      <w:r w:rsidRPr="003F3B94">
        <w:tab/>
        <w:t>The crucifixion</w:t>
      </w:r>
      <w:r w:rsidRPr="003F3B94">
        <w:tab/>
      </w:r>
      <w:r w:rsidRPr="003F3B94">
        <w:tab/>
      </w:r>
      <w:r w:rsidRPr="003F3B94">
        <w:tab/>
      </w:r>
      <w:r w:rsidRPr="003F3B94">
        <w:tab/>
        <w:t>Jn. 19:16-18</w:t>
      </w:r>
    </w:p>
    <w:p w:rsidR="003F3B94" w:rsidRPr="003F3B94" w:rsidRDefault="003F3B94" w:rsidP="003F3B94"/>
    <w:p w:rsidR="003F3B94" w:rsidRPr="003F3B94" w:rsidRDefault="003F3B94" w:rsidP="003F3B94">
      <w:r w:rsidRPr="003F3B94">
        <w:t>22.</w:t>
      </w:r>
      <w:r w:rsidRPr="003F3B94">
        <w:tab/>
      </w:r>
      <w:r w:rsidRPr="003F3B94">
        <w:tab/>
        <w:t>The resurrection</w:t>
      </w:r>
      <w:r w:rsidRPr="003F3B94">
        <w:tab/>
      </w:r>
      <w:r w:rsidRPr="003F3B94">
        <w:tab/>
      </w:r>
      <w:r w:rsidRPr="003F3B94">
        <w:tab/>
      </w:r>
      <w:r w:rsidRPr="003F3B94">
        <w:tab/>
        <w:t xml:space="preserve"> Mt.  28:1-7</w:t>
      </w:r>
    </w:p>
    <w:p w:rsidR="003F3B94" w:rsidRPr="003F3B94" w:rsidRDefault="003F3B94" w:rsidP="003F3B94"/>
    <w:p w:rsidR="003F3B94" w:rsidRPr="003F3B94" w:rsidRDefault="003F3B94" w:rsidP="003F3B94">
      <w:r w:rsidRPr="003F3B94">
        <w:t>23.</w:t>
      </w:r>
      <w:r w:rsidRPr="003F3B94">
        <w:tab/>
      </w:r>
      <w:r w:rsidRPr="003F3B94">
        <w:tab/>
        <w:t>The ten appearances</w:t>
      </w:r>
    </w:p>
    <w:p w:rsidR="003F3B94" w:rsidRPr="003F3B94" w:rsidRDefault="003F3B94" w:rsidP="003F3B94"/>
    <w:p w:rsidR="003F3B94" w:rsidRPr="003F3B94" w:rsidRDefault="003F3B94" w:rsidP="003F3B94">
      <w:r w:rsidRPr="003F3B94">
        <w:t>24.</w:t>
      </w:r>
      <w:r w:rsidRPr="003F3B94">
        <w:tab/>
      </w:r>
      <w:r w:rsidRPr="003F3B94">
        <w:tab/>
        <w:t>The ascension</w:t>
      </w:r>
      <w:r w:rsidRPr="003F3B94">
        <w:tab/>
      </w:r>
      <w:r w:rsidRPr="003F3B94">
        <w:tab/>
      </w:r>
      <w:r w:rsidRPr="003F3B94">
        <w:tab/>
        <w:t xml:space="preserve">          </w:t>
      </w:r>
      <w:r w:rsidRPr="003F3B94">
        <w:tab/>
      </w:r>
      <w:r w:rsidRPr="003F3B94">
        <w:tab/>
        <w:t xml:space="preserve"> </w:t>
      </w:r>
      <w:proofErr w:type="spellStart"/>
      <w:r w:rsidRPr="003F3B94">
        <w:t>Lk</w:t>
      </w:r>
      <w:proofErr w:type="spellEnd"/>
      <w:r w:rsidRPr="003F3B94">
        <w:t>.  24:51</w:t>
      </w:r>
    </w:p>
    <w:p w:rsidR="003F3B94" w:rsidRPr="003F3B94" w:rsidRDefault="003F3B94" w:rsidP="003F3B94">
      <w:pPr>
        <w:sectPr w:rsidR="003F3B94" w:rsidRPr="003F3B94" w:rsidSect="003F3B94">
          <w:type w:val="continuous"/>
          <w:pgSz w:w="12240" w:h="15840"/>
          <w:pgMar w:top="1440" w:right="1440" w:bottom="720" w:left="1440" w:header="1440" w:footer="720" w:gutter="0"/>
          <w:cols w:space="720"/>
          <w:noEndnote/>
        </w:sectPr>
      </w:pPr>
    </w:p>
    <w:p w:rsidR="003F3B94" w:rsidRPr="003F3B94" w:rsidRDefault="003F3B94" w:rsidP="003F3B94"/>
    <w:p w:rsidR="003F3B94" w:rsidRPr="003F3B94" w:rsidRDefault="003F3B94" w:rsidP="003F3B94"/>
    <w:p w:rsidR="003F3B94" w:rsidRPr="003F3B94" w:rsidRDefault="003F3B94" w:rsidP="003F3B94"/>
    <w:p w:rsidR="003F3B94" w:rsidRPr="003F3B94" w:rsidRDefault="003F3B94" w:rsidP="003F3B94"/>
    <w:p w:rsidR="003F3B94" w:rsidRDefault="003F3B94" w:rsidP="00033806">
      <w:pPr>
        <w:pStyle w:val="Heading2"/>
        <w:numPr>
          <w:ilvl w:val="0"/>
          <w:numId w:val="0"/>
        </w:numPr>
        <w:ind w:left="1080" w:hanging="720"/>
      </w:pPr>
    </w:p>
    <w:p w:rsidR="00033806" w:rsidRPr="003025FB" w:rsidRDefault="00033806" w:rsidP="00033806">
      <w:pPr>
        <w:pStyle w:val="Heading2"/>
        <w:numPr>
          <w:ilvl w:val="0"/>
          <w:numId w:val="0"/>
        </w:numPr>
        <w:ind w:left="1080" w:hanging="720"/>
        <w:rPr>
          <w:rStyle w:val="Emphasis"/>
        </w:rPr>
      </w:pPr>
      <w:r>
        <w:t>Introduction</w:t>
      </w:r>
    </w:p>
    <w:p w:rsidR="00033806" w:rsidRPr="00613836" w:rsidRDefault="00033806" w:rsidP="00033806">
      <w:pPr>
        <w:jc w:val="center"/>
      </w:pPr>
      <w:proofErr w:type="gramStart"/>
      <w:r>
        <w:t>subtitle</w:t>
      </w:r>
      <w:proofErr w:type="gramEnd"/>
      <w:r>
        <w:t xml:space="preserve">: </w:t>
      </w:r>
      <w:r w:rsidRPr="003025FB">
        <w:rPr>
          <w:sz w:val="28"/>
          <w:szCs w:val="28"/>
        </w:rPr>
        <w:t xml:space="preserve">“The </w:t>
      </w:r>
      <w:r w:rsidRPr="003025FB">
        <w:rPr>
          <w:i/>
          <w:sz w:val="28"/>
          <w:szCs w:val="28"/>
        </w:rPr>
        <w:t>Incomparability</w:t>
      </w:r>
      <w:r w:rsidRPr="003025FB">
        <w:rPr>
          <w:sz w:val="28"/>
          <w:szCs w:val="28"/>
        </w:rPr>
        <w:t xml:space="preserve">, </w:t>
      </w:r>
      <w:r w:rsidRPr="003025FB">
        <w:rPr>
          <w:i/>
          <w:sz w:val="28"/>
          <w:szCs w:val="28"/>
        </w:rPr>
        <w:t>Action &amp;</w:t>
      </w:r>
      <w:r w:rsidRPr="003025FB">
        <w:rPr>
          <w:sz w:val="28"/>
          <w:szCs w:val="28"/>
        </w:rPr>
        <w:t xml:space="preserve"> </w:t>
      </w:r>
      <w:r w:rsidRPr="003025FB">
        <w:rPr>
          <w:i/>
          <w:sz w:val="28"/>
          <w:szCs w:val="28"/>
        </w:rPr>
        <w:t>Message of the Life of Christ”</w:t>
      </w:r>
    </w:p>
    <w:p w:rsidR="00033806" w:rsidRPr="003025FB" w:rsidRDefault="00033806" w:rsidP="00033806">
      <w:pPr>
        <w:jc w:val="center"/>
        <w:rPr>
          <w:i/>
          <w:sz w:val="28"/>
          <w:szCs w:val="28"/>
        </w:rPr>
      </w:pPr>
    </w:p>
    <w:p w:rsidR="00033806" w:rsidRDefault="00033806" w:rsidP="00033806">
      <w:pPr>
        <w:pStyle w:val="ListParagraph"/>
        <w:numPr>
          <w:ilvl w:val="0"/>
          <w:numId w:val="43"/>
        </w:numPr>
        <w:contextualSpacing/>
      </w:pPr>
      <w:r>
        <w:t>OUR TEXT</w:t>
      </w:r>
    </w:p>
    <w:p w:rsidR="00033806" w:rsidRDefault="00033806" w:rsidP="00033806">
      <w:pPr>
        <w:pStyle w:val="ListParagraph"/>
      </w:pPr>
    </w:p>
    <w:p w:rsidR="00033806" w:rsidRDefault="00033806" w:rsidP="00033806">
      <w:pPr>
        <w:ind w:firstLine="720"/>
      </w:pPr>
      <w:proofErr w:type="gramStart"/>
      <w:r>
        <w:t xml:space="preserve">Read  </w:t>
      </w:r>
      <w:r w:rsidRPr="00DF3CD2">
        <w:rPr>
          <w:b/>
        </w:rPr>
        <w:t>John</w:t>
      </w:r>
      <w:proofErr w:type="gramEnd"/>
      <w:r w:rsidRPr="00DF3CD2">
        <w:rPr>
          <w:b/>
        </w:rPr>
        <w:t xml:space="preserve"> 18:4-8</w:t>
      </w:r>
      <w:r>
        <w:t>—…</w:t>
      </w:r>
      <w:r>
        <w:rPr>
          <w:i/>
        </w:rPr>
        <w:t>I am</w:t>
      </w:r>
      <w:r>
        <w:t>…</w:t>
      </w:r>
      <w:r w:rsidRPr="006346C0">
        <w:t xml:space="preserve"> </w:t>
      </w:r>
    </w:p>
    <w:p w:rsidR="001922F5" w:rsidRDefault="001922F5" w:rsidP="00033806">
      <w:pPr>
        <w:ind w:firstLine="720"/>
      </w:pPr>
    </w:p>
    <w:p w:rsidR="001922F5" w:rsidRDefault="001922F5" w:rsidP="001922F5">
      <w:r>
        <w:t>Matthew 22:32</w:t>
      </w:r>
    </w:p>
    <w:p w:rsidR="001922F5" w:rsidRDefault="001922F5" w:rsidP="001922F5">
      <w:pPr>
        <w:rPr>
          <w:color w:val="000000"/>
        </w:rPr>
      </w:pPr>
      <w:r>
        <w:rPr>
          <w:color w:val="000000"/>
        </w:rPr>
        <w:t xml:space="preserve">      I am the God of Abraham</w:t>
      </w:r>
    </w:p>
    <w:p w:rsidR="001922F5" w:rsidRDefault="001922F5" w:rsidP="001922F5">
      <w:pPr>
        <w:rPr>
          <w:color w:val="000000"/>
        </w:rPr>
      </w:pPr>
      <w:r>
        <w:rPr>
          <w:color w:val="000000"/>
        </w:rPr>
        <w:t xml:space="preserve">      I am the God of Isaac</w:t>
      </w:r>
    </w:p>
    <w:p w:rsidR="001922F5" w:rsidRDefault="001922F5" w:rsidP="001922F5">
      <w:pPr>
        <w:rPr>
          <w:color w:val="000000"/>
        </w:rPr>
      </w:pPr>
      <w:r>
        <w:rPr>
          <w:color w:val="000000"/>
        </w:rPr>
        <w:t xml:space="preserve">      I am the God of Jacob</w:t>
      </w:r>
    </w:p>
    <w:p w:rsidR="001922F5" w:rsidRDefault="001922F5" w:rsidP="001922F5"/>
    <w:p w:rsidR="001922F5" w:rsidRDefault="001922F5" w:rsidP="001922F5">
      <w:r>
        <w:t>Matthew 27:43</w:t>
      </w:r>
    </w:p>
    <w:p w:rsidR="001922F5" w:rsidRDefault="001922F5" w:rsidP="001922F5">
      <w:r>
        <w:t xml:space="preserve">      I am the Son of God</w:t>
      </w:r>
    </w:p>
    <w:p w:rsidR="001922F5" w:rsidRDefault="001922F5" w:rsidP="001922F5"/>
    <w:p w:rsidR="001922F5" w:rsidRDefault="001922F5" w:rsidP="001922F5">
      <w:r>
        <w:t xml:space="preserve">Mark </w:t>
      </w:r>
      <w:smartTag w:uri="urn:schemas-microsoft-com:office:smarttags" w:element="time">
        <w:smartTagPr>
          <w:attr w:name="Hour" w:val="12"/>
          <w:attr w:name="Minute" w:val="26"/>
        </w:smartTagPr>
        <w:r>
          <w:t>12:26</w:t>
        </w:r>
      </w:smartTag>
    </w:p>
    <w:p w:rsidR="001922F5" w:rsidRDefault="001922F5" w:rsidP="001922F5">
      <w:r>
        <w:t xml:space="preserve">      I am the God of Abraham</w:t>
      </w:r>
    </w:p>
    <w:p w:rsidR="001922F5" w:rsidRDefault="001922F5" w:rsidP="001922F5">
      <w:r>
        <w:t xml:space="preserve">      I am the God of Isaac</w:t>
      </w:r>
    </w:p>
    <w:p w:rsidR="001922F5" w:rsidRDefault="001922F5" w:rsidP="001922F5">
      <w:r>
        <w:t xml:space="preserve">      I am the God of Jacob</w:t>
      </w:r>
    </w:p>
    <w:p w:rsidR="001922F5" w:rsidRDefault="001922F5" w:rsidP="001922F5"/>
    <w:p w:rsidR="001922F5" w:rsidRDefault="001922F5" w:rsidP="001922F5">
      <w:r>
        <w:t>John 6:35</w:t>
      </w:r>
    </w:p>
    <w:p w:rsidR="001922F5" w:rsidRDefault="001922F5" w:rsidP="001922F5">
      <w:r>
        <w:t xml:space="preserve">      I am the bread of life</w:t>
      </w:r>
    </w:p>
    <w:p w:rsidR="001922F5" w:rsidRDefault="001922F5" w:rsidP="001922F5"/>
    <w:p w:rsidR="001922F5" w:rsidRDefault="001922F5" w:rsidP="001922F5">
      <w:r>
        <w:t>John 6:41</w:t>
      </w:r>
    </w:p>
    <w:p w:rsidR="001922F5" w:rsidRDefault="001922F5" w:rsidP="001922F5">
      <w:r>
        <w:t xml:space="preserve">      I am the bread which came down from </w:t>
      </w:r>
    </w:p>
    <w:p w:rsidR="001922F5" w:rsidRDefault="001922F5" w:rsidP="001922F5">
      <w:r>
        <w:t xml:space="preserve">      </w:t>
      </w:r>
      <w:proofErr w:type="gramStart"/>
      <w:r>
        <w:t>heaven</w:t>
      </w:r>
      <w:proofErr w:type="gramEnd"/>
    </w:p>
    <w:p w:rsidR="001922F5" w:rsidRDefault="001922F5" w:rsidP="001922F5"/>
    <w:p w:rsidR="001922F5" w:rsidRDefault="001922F5" w:rsidP="001922F5">
      <w:r>
        <w:t>John 6:51</w:t>
      </w:r>
    </w:p>
    <w:p w:rsidR="001922F5" w:rsidRDefault="001922F5" w:rsidP="001922F5">
      <w:r>
        <w:t xml:space="preserve">      I am the living bread which came down from   </w:t>
      </w:r>
    </w:p>
    <w:p w:rsidR="001922F5" w:rsidRDefault="001922F5" w:rsidP="001922F5">
      <w:r>
        <w:t xml:space="preserve">      </w:t>
      </w:r>
      <w:proofErr w:type="gramStart"/>
      <w:r>
        <w:t>heaven</w:t>
      </w:r>
      <w:proofErr w:type="gramEnd"/>
    </w:p>
    <w:p w:rsidR="001922F5" w:rsidRDefault="001922F5" w:rsidP="001922F5"/>
    <w:p w:rsidR="001922F5" w:rsidRDefault="001922F5" w:rsidP="001922F5">
      <w:r>
        <w:t>John 8:12</w:t>
      </w:r>
    </w:p>
    <w:p w:rsidR="001922F5" w:rsidRDefault="001922F5" w:rsidP="001922F5">
      <w:r>
        <w:t xml:space="preserve">      I am the light of the world</w:t>
      </w:r>
    </w:p>
    <w:p w:rsidR="001922F5" w:rsidRDefault="001922F5" w:rsidP="001922F5"/>
    <w:p w:rsidR="001922F5" w:rsidRDefault="001922F5" w:rsidP="001922F5">
      <w:r>
        <w:t>John 9:5</w:t>
      </w:r>
    </w:p>
    <w:p w:rsidR="001922F5" w:rsidRDefault="001922F5" w:rsidP="001922F5">
      <w:r>
        <w:t xml:space="preserve">      I am the light of the world</w:t>
      </w:r>
    </w:p>
    <w:p w:rsidR="001922F5" w:rsidRDefault="001922F5" w:rsidP="001922F5"/>
    <w:p w:rsidR="001922F5" w:rsidRDefault="001922F5" w:rsidP="001922F5">
      <w:r>
        <w:t>John 10:7</w:t>
      </w:r>
    </w:p>
    <w:p w:rsidR="001922F5" w:rsidRDefault="001922F5" w:rsidP="001922F5">
      <w:r>
        <w:t xml:space="preserve">      I am the door of the sheep</w:t>
      </w:r>
    </w:p>
    <w:p w:rsidR="001922F5" w:rsidRDefault="001922F5" w:rsidP="001922F5"/>
    <w:p w:rsidR="001922F5" w:rsidRDefault="001922F5" w:rsidP="001922F5">
      <w:r>
        <w:t>John 10:9</w:t>
      </w:r>
    </w:p>
    <w:p w:rsidR="001922F5" w:rsidRDefault="001922F5" w:rsidP="001922F5">
      <w:r>
        <w:t xml:space="preserve">      I am the door</w:t>
      </w:r>
    </w:p>
    <w:p w:rsidR="001922F5" w:rsidRDefault="001922F5" w:rsidP="001922F5"/>
    <w:p w:rsidR="001922F5" w:rsidRDefault="001922F5" w:rsidP="001922F5">
      <w:r>
        <w:t>John 10:11</w:t>
      </w:r>
    </w:p>
    <w:p w:rsidR="001922F5" w:rsidRDefault="001922F5" w:rsidP="001922F5">
      <w:r>
        <w:t xml:space="preserve">      I am the good shepherd</w:t>
      </w:r>
    </w:p>
    <w:p w:rsidR="001922F5" w:rsidRDefault="001922F5" w:rsidP="001922F5"/>
    <w:p w:rsidR="001922F5" w:rsidRDefault="001922F5" w:rsidP="001922F5">
      <w:r>
        <w:t>John 10:14</w:t>
      </w:r>
    </w:p>
    <w:p w:rsidR="001922F5" w:rsidRDefault="001922F5" w:rsidP="001922F5">
      <w:r>
        <w:t xml:space="preserve">      I am the good shepherd</w:t>
      </w:r>
    </w:p>
    <w:p w:rsidR="001922F5" w:rsidRDefault="001922F5" w:rsidP="001922F5"/>
    <w:p w:rsidR="001922F5" w:rsidRDefault="001922F5" w:rsidP="001922F5"/>
    <w:p w:rsidR="001922F5" w:rsidRDefault="001922F5" w:rsidP="001922F5"/>
    <w:p w:rsidR="001922F5" w:rsidRDefault="001922F5" w:rsidP="001922F5"/>
    <w:p w:rsidR="001922F5" w:rsidRDefault="001922F5" w:rsidP="001922F5"/>
    <w:p w:rsidR="001922F5" w:rsidRDefault="001922F5" w:rsidP="001922F5"/>
    <w:p w:rsidR="001922F5" w:rsidRDefault="001922F5" w:rsidP="001922F5"/>
    <w:p w:rsidR="001922F5" w:rsidRDefault="001922F5" w:rsidP="001922F5"/>
    <w:p w:rsidR="001922F5" w:rsidRDefault="001922F5" w:rsidP="001922F5"/>
    <w:p w:rsidR="001922F5" w:rsidRDefault="001922F5" w:rsidP="001922F5"/>
    <w:p w:rsidR="001922F5" w:rsidRDefault="001922F5" w:rsidP="001922F5"/>
    <w:p w:rsidR="001922F5" w:rsidRDefault="001922F5" w:rsidP="001922F5"/>
    <w:p w:rsidR="001922F5" w:rsidRDefault="001922F5" w:rsidP="001922F5"/>
    <w:p w:rsidR="001922F5" w:rsidRDefault="001922F5" w:rsidP="001922F5">
      <w:r>
        <w:t>John 10:36</w:t>
      </w:r>
    </w:p>
    <w:p w:rsidR="001922F5" w:rsidRDefault="001922F5" w:rsidP="001922F5">
      <w:r>
        <w:t xml:space="preserve">      I am the Son of God</w:t>
      </w:r>
    </w:p>
    <w:p w:rsidR="001922F5" w:rsidRDefault="001922F5" w:rsidP="001922F5"/>
    <w:p w:rsidR="001922F5" w:rsidRDefault="001922F5" w:rsidP="001922F5">
      <w:r>
        <w:t>John 11:25</w:t>
      </w:r>
    </w:p>
    <w:p w:rsidR="001922F5" w:rsidRDefault="001922F5" w:rsidP="001922F5">
      <w:r>
        <w:t xml:space="preserve">      I am the resurrection, and the life</w:t>
      </w:r>
    </w:p>
    <w:p w:rsidR="001922F5" w:rsidRDefault="001922F5" w:rsidP="001922F5"/>
    <w:p w:rsidR="001922F5" w:rsidRDefault="001922F5" w:rsidP="001922F5">
      <w:r>
        <w:t>John 14:6</w:t>
      </w:r>
    </w:p>
    <w:p w:rsidR="001922F5" w:rsidRDefault="001922F5" w:rsidP="001922F5">
      <w:r>
        <w:t xml:space="preserve">      I am the way, the truth, and the life</w:t>
      </w:r>
    </w:p>
    <w:p w:rsidR="001922F5" w:rsidRDefault="001922F5" w:rsidP="001922F5"/>
    <w:p w:rsidR="001922F5" w:rsidRDefault="001922F5" w:rsidP="001922F5">
      <w:r>
        <w:t>John 15:1</w:t>
      </w:r>
    </w:p>
    <w:p w:rsidR="001922F5" w:rsidRDefault="001922F5" w:rsidP="001922F5">
      <w:r>
        <w:t xml:space="preserve">      I am the true vine</w:t>
      </w:r>
    </w:p>
    <w:p w:rsidR="001922F5" w:rsidRDefault="001922F5" w:rsidP="001922F5"/>
    <w:p w:rsidR="001922F5" w:rsidRDefault="001922F5" w:rsidP="001922F5">
      <w:r>
        <w:t>John 15:5</w:t>
      </w:r>
    </w:p>
    <w:p w:rsidR="001922F5" w:rsidRDefault="001922F5" w:rsidP="001922F5">
      <w:r>
        <w:t xml:space="preserve">      I am the vine</w:t>
      </w:r>
    </w:p>
    <w:p w:rsidR="001922F5" w:rsidRDefault="001922F5" w:rsidP="001922F5"/>
    <w:p w:rsidR="00033806" w:rsidRDefault="00033806" w:rsidP="00033806">
      <w:pPr>
        <w:pStyle w:val="ListParagraph"/>
        <w:numPr>
          <w:ilvl w:val="0"/>
          <w:numId w:val="43"/>
        </w:numPr>
        <w:spacing w:after="200" w:line="276" w:lineRule="auto"/>
        <w:contextualSpacing/>
      </w:pPr>
      <w:r>
        <w:t>OUR STRUCTURE</w:t>
      </w:r>
    </w:p>
    <w:p w:rsidR="00033806" w:rsidRDefault="00033806" w:rsidP="00033806">
      <w:pPr>
        <w:ind w:firstLine="720"/>
      </w:pPr>
      <w:r>
        <w:t xml:space="preserve">Our text from John 18:4-8 is the inspiration for the structure of our study of </w:t>
      </w:r>
      <w:r w:rsidRPr="00136A35">
        <w:rPr>
          <w:i/>
        </w:rPr>
        <w:t>Life of Christ</w:t>
      </w:r>
      <w:r>
        <w:t xml:space="preserve">. Christ’s declaration of “I am” boldly set him apart from all other messiahs, prophets, or deliverers. We will use this phrase in the form of an acrostic for our study: </w:t>
      </w:r>
    </w:p>
    <w:p w:rsidR="00033806" w:rsidRDefault="00033806" w:rsidP="00033806">
      <w:pPr>
        <w:pStyle w:val="ListParagraph"/>
        <w:numPr>
          <w:ilvl w:val="0"/>
          <w:numId w:val="45"/>
        </w:numPr>
        <w:contextualSpacing/>
      </w:pPr>
      <w:r>
        <w:t>I – Incomparability of the Life of Christ</w:t>
      </w:r>
    </w:p>
    <w:p w:rsidR="00033806" w:rsidRDefault="00033806" w:rsidP="00033806">
      <w:pPr>
        <w:pStyle w:val="ListParagraph"/>
        <w:numPr>
          <w:ilvl w:val="0"/>
          <w:numId w:val="45"/>
        </w:numPr>
        <w:contextualSpacing/>
      </w:pPr>
      <w:r>
        <w:t>A – Action of the life of Christ</w:t>
      </w:r>
    </w:p>
    <w:p w:rsidR="00033806" w:rsidRDefault="00033806" w:rsidP="00033806">
      <w:pPr>
        <w:pStyle w:val="ListParagraph"/>
        <w:numPr>
          <w:ilvl w:val="0"/>
          <w:numId w:val="45"/>
        </w:numPr>
        <w:contextualSpacing/>
      </w:pPr>
      <w:r>
        <w:t>M – Message of the Life of Christ</w:t>
      </w:r>
    </w:p>
    <w:p w:rsidR="00033806" w:rsidRDefault="00033806" w:rsidP="00033806">
      <w:pPr>
        <w:pStyle w:val="ListParagraph"/>
      </w:pPr>
    </w:p>
    <w:p w:rsidR="00033806" w:rsidRPr="00136A35" w:rsidRDefault="00033806" w:rsidP="00033806">
      <w:pPr>
        <w:pStyle w:val="ListParagraph"/>
        <w:numPr>
          <w:ilvl w:val="0"/>
          <w:numId w:val="43"/>
        </w:numPr>
        <w:contextualSpacing/>
      </w:pPr>
      <w:r>
        <w:t>OUR THEME</w:t>
      </w:r>
    </w:p>
    <w:p w:rsidR="00033806" w:rsidRDefault="00033806" w:rsidP="00033806">
      <w:pPr>
        <w:ind w:firstLine="360"/>
        <w:rPr>
          <w:b/>
        </w:rPr>
      </w:pPr>
    </w:p>
    <w:p w:rsidR="00033806" w:rsidRDefault="00033806" w:rsidP="00033806">
      <w:pPr>
        <w:ind w:firstLine="360"/>
        <w:rPr>
          <w:b/>
        </w:rPr>
      </w:pPr>
      <w:r w:rsidRPr="004C541C">
        <w:rPr>
          <w:b/>
        </w:rPr>
        <w:t xml:space="preserve">Jesus Christ truly lived a life demonstratively Divine and genuinely humane. This </w:t>
      </w:r>
      <w:r>
        <w:rPr>
          <w:b/>
        </w:rPr>
        <w:t>study</w:t>
      </w:r>
      <w:r w:rsidRPr="004C541C">
        <w:rPr>
          <w:b/>
        </w:rPr>
        <w:t xml:space="preserve"> is partly an introduction into the 33-plus years that were Jesus Christ’s life on this earth. A life’s worth of study could be spent (and </w:t>
      </w:r>
      <w:r w:rsidRPr="004C541C">
        <w:rPr>
          <w:b/>
          <w:i/>
        </w:rPr>
        <w:t>wisely so</w:t>
      </w:r>
      <w:r w:rsidRPr="004C541C">
        <w:rPr>
          <w:b/>
        </w:rPr>
        <w:t>) on Christ’s time on this earth, but this course also concerns itself with the matter of appreciating the eternal life that is Christ</w:t>
      </w:r>
      <w:r>
        <w:rPr>
          <w:b/>
        </w:rPr>
        <w:t>’s</w:t>
      </w:r>
      <w:r w:rsidRPr="004C541C">
        <w:rPr>
          <w:b/>
        </w:rPr>
        <w:t xml:space="preserve"> and is offered freely to all that believe.</w:t>
      </w:r>
    </w:p>
    <w:p w:rsidR="00033806" w:rsidRPr="006E1DE2" w:rsidRDefault="00033806" w:rsidP="00033806">
      <w:pPr>
        <w:ind w:firstLine="360"/>
      </w:pPr>
      <w:r w:rsidRPr="006E1DE2">
        <w:t>We will consider this theme in the light of the:</w:t>
      </w:r>
    </w:p>
    <w:p w:rsidR="00033806" w:rsidRPr="006E1DE2" w:rsidRDefault="00033806" w:rsidP="00033806">
      <w:pPr>
        <w:pStyle w:val="ListParagraph"/>
        <w:numPr>
          <w:ilvl w:val="0"/>
          <w:numId w:val="44"/>
        </w:numPr>
        <w:contextualSpacing/>
      </w:pPr>
      <w:r w:rsidRPr="006E1DE2">
        <w:rPr>
          <w:b/>
        </w:rPr>
        <w:t>Incomparability</w:t>
      </w:r>
      <w:r>
        <w:rPr>
          <w:b/>
        </w:rPr>
        <w:t xml:space="preserve"> of the Life of Christ—</w:t>
      </w:r>
      <w:r w:rsidRPr="006E1DE2">
        <w:t>His life was and is indeed exceptional! No other person can be closely compared Him. Jesus Christ is superior to all other persons and God’s ideal.</w:t>
      </w:r>
      <w:r>
        <w:t xml:space="preserve"> We will investigate the questions: Who was Christ? What was Christ like? Why should Christ’s message be believed above others? And much more.</w:t>
      </w:r>
    </w:p>
    <w:p w:rsidR="00033806" w:rsidRPr="006E1DE2" w:rsidRDefault="00033806" w:rsidP="00033806">
      <w:pPr>
        <w:pStyle w:val="ListParagraph"/>
        <w:numPr>
          <w:ilvl w:val="0"/>
          <w:numId w:val="44"/>
        </w:numPr>
        <w:spacing w:after="200" w:line="276" w:lineRule="auto"/>
        <w:contextualSpacing/>
      </w:pPr>
      <w:r>
        <w:rPr>
          <w:b/>
        </w:rPr>
        <w:t>Action of the Life of Christ—</w:t>
      </w:r>
      <w:r w:rsidRPr="006E1DE2">
        <w:t xml:space="preserve">His life was </w:t>
      </w:r>
      <w:r>
        <w:t>dynamically active! Without question, Christ’s foremost purpose in coming was to DO something for humanity. He did not create false hope, but delivered with power and amazing works. We will investigate the questions: What did Christ do? What miracles, healings, and deliverances did he perform? What events took place in Christ’s life? And much more.</w:t>
      </w:r>
    </w:p>
    <w:p w:rsidR="00033806" w:rsidRDefault="00033806" w:rsidP="00033806">
      <w:pPr>
        <w:pStyle w:val="ListParagraph"/>
        <w:numPr>
          <w:ilvl w:val="0"/>
          <w:numId w:val="44"/>
        </w:numPr>
        <w:spacing w:after="200" w:line="276" w:lineRule="auto"/>
        <w:contextualSpacing/>
      </w:pPr>
      <w:r>
        <w:rPr>
          <w:b/>
        </w:rPr>
        <w:t>Message of the Life of Christ—</w:t>
      </w:r>
      <w:r>
        <w:t>Christ preached, taught and lived a message of truth! He came as God’s emissary and mediator to humanity bringing light and life to who all who would listen. His message is preserved in the Holy Bible, still confirmed by the Holy Ghost, and displayed in the lives of holy people. We will investigate the questions: What did Jesus teach about God and himself? What did Jesus teach about the ‘Kingdom of God’? What did he teach concerning salvation? And much more.</w:t>
      </w:r>
    </w:p>
    <w:p w:rsidR="00033806" w:rsidRDefault="00033806" w:rsidP="00033806">
      <w:pPr>
        <w:pStyle w:val="ListParagraph"/>
        <w:ind w:left="0" w:firstLine="720"/>
        <w:rPr>
          <w:b/>
        </w:rPr>
      </w:pPr>
    </w:p>
    <w:p w:rsidR="00033806" w:rsidRPr="006E1DE2" w:rsidRDefault="00033806" w:rsidP="00033806">
      <w:pPr>
        <w:pStyle w:val="ListParagraph"/>
        <w:ind w:left="0" w:firstLine="720"/>
      </w:pPr>
      <w:r>
        <w:rPr>
          <w:b/>
        </w:rPr>
        <w:t>We can briefly summarize the entirety of our study as a look into who Christ was, what Christ did and what Christ said.</w:t>
      </w:r>
    </w:p>
    <w:p w:rsidR="00033806" w:rsidRPr="00B26AA4" w:rsidRDefault="00033806" w:rsidP="00033806">
      <w:pPr>
        <w:pStyle w:val="Heading1"/>
      </w:pPr>
      <w:r w:rsidRPr="00B26AA4">
        <w:t>SECTION 1: Incomparability of the Life of Christ</w:t>
      </w:r>
    </w:p>
    <w:p w:rsidR="00033806" w:rsidRDefault="00033806" w:rsidP="00033806">
      <w:pPr>
        <w:ind w:firstLine="720"/>
      </w:pPr>
    </w:p>
    <w:p w:rsidR="00033806" w:rsidRDefault="00033806" w:rsidP="00033806">
      <w:pPr>
        <w:ind w:firstLine="720"/>
      </w:pPr>
      <w:r>
        <w:t>Unlike any other personality in history, there is no true start or end to the life of Christ. His life transcends time. Any effort to limit Christ’s influence to those 33-plus years under the Roman occupation of Palestine is poorly short sighted and foolish. This is why our study must begin long before the scene at Bethlehem around 7-1 BC. As a matter of fact, we will begin before there was even time!</w:t>
      </w:r>
    </w:p>
    <w:p w:rsidR="00033806" w:rsidRDefault="00033806" w:rsidP="00033806">
      <w:pPr>
        <w:ind w:firstLine="720"/>
      </w:pPr>
    </w:p>
    <w:p w:rsidR="00033806" w:rsidRDefault="00033806" w:rsidP="00033806">
      <w:pPr>
        <w:jc w:val="center"/>
        <w:rPr>
          <w:rFonts w:asciiTheme="majorHAnsi" w:hAnsiTheme="majorHAnsi"/>
          <w:sz w:val="28"/>
          <w:szCs w:val="28"/>
        </w:rPr>
      </w:pPr>
      <w:r w:rsidRPr="00B26AA4">
        <w:rPr>
          <w:rFonts w:asciiTheme="majorHAnsi" w:hAnsiTheme="majorHAnsi"/>
          <w:sz w:val="28"/>
          <w:szCs w:val="28"/>
        </w:rPr>
        <w:t xml:space="preserve">Chapter 1: </w:t>
      </w:r>
    </w:p>
    <w:p w:rsidR="00033806" w:rsidRPr="00B26AA4" w:rsidRDefault="00033806" w:rsidP="00033806">
      <w:pPr>
        <w:jc w:val="center"/>
        <w:rPr>
          <w:rFonts w:asciiTheme="majorHAnsi" w:hAnsiTheme="majorHAnsi"/>
          <w:sz w:val="28"/>
          <w:szCs w:val="28"/>
        </w:rPr>
      </w:pPr>
      <w:r>
        <w:rPr>
          <w:rFonts w:asciiTheme="majorHAnsi" w:hAnsiTheme="majorHAnsi"/>
          <w:sz w:val="28"/>
          <w:szCs w:val="28"/>
        </w:rPr>
        <w:t>Chapter 2</w:t>
      </w:r>
      <w:r w:rsidRPr="00B26AA4">
        <w:rPr>
          <w:rFonts w:asciiTheme="majorHAnsi" w:hAnsiTheme="majorHAnsi"/>
          <w:sz w:val="28"/>
          <w:szCs w:val="28"/>
        </w:rPr>
        <w:t xml:space="preserve">: </w:t>
      </w:r>
    </w:p>
    <w:p w:rsidR="00033806" w:rsidRPr="00B26AA4" w:rsidRDefault="00033806" w:rsidP="00033806">
      <w:pPr>
        <w:jc w:val="center"/>
        <w:rPr>
          <w:rFonts w:asciiTheme="majorHAnsi" w:hAnsiTheme="majorHAnsi"/>
          <w:sz w:val="28"/>
          <w:szCs w:val="28"/>
        </w:rPr>
      </w:pPr>
      <w:r>
        <w:rPr>
          <w:rFonts w:asciiTheme="majorHAnsi" w:hAnsiTheme="majorHAnsi"/>
          <w:sz w:val="28"/>
          <w:szCs w:val="28"/>
        </w:rPr>
        <w:t>Chapter 3</w:t>
      </w:r>
      <w:r w:rsidRPr="00B26AA4">
        <w:rPr>
          <w:rFonts w:asciiTheme="majorHAnsi" w:hAnsiTheme="majorHAnsi"/>
          <w:sz w:val="28"/>
          <w:szCs w:val="28"/>
        </w:rPr>
        <w:t xml:space="preserve">: </w:t>
      </w:r>
    </w:p>
    <w:p w:rsidR="00033806" w:rsidRPr="00B26AA4" w:rsidRDefault="00033806" w:rsidP="00033806">
      <w:pPr>
        <w:jc w:val="center"/>
        <w:rPr>
          <w:rFonts w:asciiTheme="majorHAnsi" w:hAnsiTheme="majorHAnsi"/>
          <w:sz w:val="28"/>
          <w:szCs w:val="28"/>
        </w:rPr>
      </w:pPr>
      <w:r>
        <w:rPr>
          <w:rFonts w:asciiTheme="majorHAnsi" w:hAnsiTheme="majorHAnsi"/>
          <w:sz w:val="28"/>
          <w:szCs w:val="28"/>
        </w:rPr>
        <w:t>Chapter 4</w:t>
      </w:r>
      <w:r w:rsidRPr="00B26AA4">
        <w:rPr>
          <w:rFonts w:asciiTheme="majorHAnsi" w:hAnsiTheme="majorHAnsi"/>
          <w:sz w:val="28"/>
          <w:szCs w:val="28"/>
        </w:rPr>
        <w:t xml:space="preserve">: </w:t>
      </w:r>
    </w:p>
    <w:p w:rsidR="00033806" w:rsidRDefault="00033806" w:rsidP="00033806">
      <w:pPr>
        <w:jc w:val="center"/>
        <w:rPr>
          <w:rFonts w:asciiTheme="majorHAnsi" w:hAnsiTheme="majorHAnsi"/>
          <w:sz w:val="28"/>
          <w:szCs w:val="28"/>
        </w:rPr>
      </w:pPr>
      <w:r>
        <w:rPr>
          <w:rFonts w:asciiTheme="majorHAnsi" w:hAnsiTheme="majorHAnsi"/>
          <w:sz w:val="28"/>
          <w:szCs w:val="28"/>
        </w:rPr>
        <w:t>Chapter 5</w:t>
      </w:r>
      <w:r w:rsidRPr="00B26AA4">
        <w:rPr>
          <w:rFonts w:asciiTheme="majorHAnsi" w:hAnsiTheme="majorHAnsi"/>
          <w:sz w:val="28"/>
          <w:szCs w:val="28"/>
        </w:rPr>
        <w:t>: Prominence of the Life of Christ</w:t>
      </w:r>
    </w:p>
    <w:p w:rsidR="00033806" w:rsidRPr="00B26AA4" w:rsidRDefault="00033806" w:rsidP="00033806">
      <w:pPr>
        <w:jc w:val="center"/>
        <w:rPr>
          <w:rFonts w:asciiTheme="majorHAnsi" w:hAnsiTheme="majorHAnsi"/>
          <w:sz w:val="28"/>
          <w:szCs w:val="28"/>
        </w:rPr>
      </w:pPr>
      <w:r>
        <w:rPr>
          <w:rFonts w:asciiTheme="majorHAnsi" w:hAnsiTheme="majorHAnsi"/>
          <w:sz w:val="28"/>
          <w:szCs w:val="28"/>
        </w:rPr>
        <w:t>Chapter 6</w:t>
      </w:r>
      <w:r w:rsidRPr="00B26AA4">
        <w:rPr>
          <w:rFonts w:asciiTheme="majorHAnsi" w:hAnsiTheme="majorHAnsi"/>
          <w:sz w:val="28"/>
          <w:szCs w:val="28"/>
        </w:rPr>
        <w:t>: Prominence of the Life of Christ</w:t>
      </w:r>
    </w:p>
    <w:p w:rsidR="00033806" w:rsidRPr="00B26AA4" w:rsidRDefault="00033806" w:rsidP="00033806">
      <w:pPr>
        <w:jc w:val="center"/>
        <w:rPr>
          <w:rFonts w:asciiTheme="majorHAnsi" w:hAnsiTheme="majorHAnsi"/>
          <w:sz w:val="28"/>
          <w:szCs w:val="28"/>
        </w:rPr>
      </w:pPr>
      <w:r>
        <w:rPr>
          <w:rFonts w:asciiTheme="majorHAnsi" w:hAnsiTheme="majorHAnsi"/>
          <w:sz w:val="28"/>
          <w:szCs w:val="28"/>
        </w:rPr>
        <w:t>Chapter 7</w:t>
      </w:r>
      <w:r w:rsidRPr="00B26AA4">
        <w:rPr>
          <w:rFonts w:asciiTheme="majorHAnsi" w:hAnsiTheme="majorHAnsi"/>
          <w:sz w:val="28"/>
          <w:szCs w:val="28"/>
        </w:rPr>
        <w:t>: Prominence of the Life of Christ</w:t>
      </w:r>
    </w:p>
    <w:p w:rsidR="00033806" w:rsidRPr="00B26AA4" w:rsidRDefault="00033806" w:rsidP="00033806">
      <w:pPr>
        <w:jc w:val="center"/>
        <w:rPr>
          <w:rFonts w:asciiTheme="majorHAnsi" w:hAnsiTheme="majorHAnsi"/>
          <w:sz w:val="28"/>
          <w:szCs w:val="28"/>
        </w:rPr>
      </w:pPr>
      <w:r>
        <w:rPr>
          <w:rFonts w:asciiTheme="majorHAnsi" w:hAnsiTheme="majorHAnsi"/>
          <w:sz w:val="28"/>
          <w:szCs w:val="28"/>
        </w:rPr>
        <w:t>Chapter 8</w:t>
      </w:r>
      <w:r w:rsidRPr="00B26AA4">
        <w:rPr>
          <w:rFonts w:asciiTheme="majorHAnsi" w:hAnsiTheme="majorHAnsi"/>
          <w:sz w:val="28"/>
          <w:szCs w:val="28"/>
        </w:rPr>
        <w:t>: Prominence of the Life of Christ</w:t>
      </w:r>
    </w:p>
    <w:p w:rsidR="00033806" w:rsidRPr="00B26AA4" w:rsidRDefault="00033806" w:rsidP="00033806">
      <w:pPr>
        <w:jc w:val="center"/>
        <w:rPr>
          <w:rFonts w:asciiTheme="majorHAnsi" w:hAnsiTheme="majorHAnsi"/>
          <w:sz w:val="28"/>
          <w:szCs w:val="28"/>
        </w:rPr>
      </w:pPr>
    </w:p>
    <w:p w:rsidR="00033806" w:rsidRPr="004C541C" w:rsidRDefault="00033806" w:rsidP="00033806"/>
    <w:p w:rsidR="00033806" w:rsidRDefault="00033806" w:rsidP="00033806">
      <w:pPr>
        <w:pStyle w:val="Heading2"/>
        <w:numPr>
          <w:ilvl w:val="0"/>
          <w:numId w:val="0"/>
        </w:numPr>
      </w:pPr>
      <w:r>
        <w:t>SECTION 2: Action of the Life of Christ</w:t>
      </w:r>
    </w:p>
    <w:p w:rsidR="00033806" w:rsidRPr="00DF3CD2" w:rsidRDefault="00033806" w:rsidP="00033806">
      <w:pPr>
        <w:pStyle w:val="Heading2"/>
        <w:numPr>
          <w:ilvl w:val="0"/>
          <w:numId w:val="0"/>
        </w:numPr>
      </w:pPr>
      <w:r>
        <w:t>SECTION 3: Message of the Life of Christ</w:t>
      </w:r>
    </w:p>
    <w:p w:rsidR="00033806" w:rsidRDefault="00033806" w:rsidP="00063444">
      <w:pPr>
        <w:jc w:val="center"/>
        <w:rPr>
          <w:sz w:val="40"/>
          <w:szCs w:val="40"/>
        </w:rPr>
      </w:pPr>
    </w:p>
    <w:p w:rsidR="00033806" w:rsidRDefault="00033806" w:rsidP="00063444">
      <w:pPr>
        <w:jc w:val="center"/>
        <w:rPr>
          <w:sz w:val="40"/>
          <w:szCs w:val="40"/>
        </w:rPr>
      </w:pPr>
    </w:p>
    <w:p w:rsidR="00063444" w:rsidRPr="00063444" w:rsidRDefault="00063444" w:rsidP="00063444">
      <w:pPr>
        <w:jc w:val="center"/>
        <w:rPr>
          <w:rFonts w:ascii="Arial" w:hAnsi="Arial" w:cs="Arial"/>
          <w:sz w:val="40"/>
          <w:szCs w:val="40"/>
        </w:rPr>
      </w:pPr>
      <w:r w:rsidRPr="00063444">
        <w:rPr>
          <w:sz w:val="40"/>
          <w:szCs w:val="40"/>
        </w:rPr>
        <w:t>INTRODUCTION</w:t>
      </w:r>
      <w:bookmarkEnd w:id="0"/>
      <w:r w:rsidR="00113101">
        <w:rPr>
          <w:sz w:val="40"/>
          <w:szCs w:val="40"/>
        </w:rPr>
        <w:t xml:space="preserve"> to the Life of Christ</w:t>
      </w:r>
    </w:p>
    <w:p w:rsidR="00F91169" w:rsidRPr="00827F79" w:rsidRDefault="007A5C2A" w:rsidP="00F91169">
      <w:pPr>
        <w:rPr>
          <w:i/>
        </w:rPr>
      </w:pPr>
      <w:r w:rsidRPr="00827F79">
        <w:t>Gal. 4:4—</w:t>
      </w:r>
      <w:r w:rsidR="00F91169" w:rsidRPr="00827F79">
        <w:rPr>
          <w:i/>
        </w:rPr>
        <w:t xml:space="preserve">But when </w:t>
      </w:r>
      <w:r w:rsidR="00F91169" w:rsidRPr="00827F79">
        <w:rPr>
          <w:i/>
          <w:u w:val="single"/>
        </w:rPr>
        <w:t xml:space="preserve">the </w:t>
      </w:r>
      <w:proofErr w:type="spellStart"/>
      <w:r w:rsidR="00F91169" w:rsidRPr="00827F79">
        <w:rPr>
          <w:i/>
          <w:u w:val="single"/>
        </w:rPr>
        <w:t>fulness</w:t>
      </w:r>
      <w:proofErr w:type="spellEnd"/>
      <w:r w:rsidR="00F91169" w:rsidRPr="00827F79">
        <w:rPr>
          <w:i/>
          <w:u w:val="single"/>
        </w:rPr>
        <w:t xml:space="preserve"> of the time was come</w:t>
      </w:r>
      <w:r w:rsidR="00F91169" w:rsidRPr="00827F79">
        <w:rPr>
          <w:i/>
        </w:rPr>
        <w:t>, God sent forth his Son, made of a woman, made under the law,</w:t>
      </w:r>
    </w:p>
    <w:p w:rsidR="00C83471" w:rsidRPr="00827F79" w:rsidRDefault="007A5C2A" w:rsidP="00F91169">
      <w:r w:rsidRPr="00827F79">
        <w:t>Eph. 1:10—</w:t>
      </w:r>
      <w:r w:rsidR="00F91169" w:rsidRPr="00827F79">
        <w:rPr>
          <w:i/>
          <w:u w:val="single"/>
        </w:rPr>
        <w:t xml:space="preserve">That in the dispensation of the </w:t>
      </w:r>
      <w:proofErr w:type="spellStart"/>
      <w:r w:rsidR="00F91169" w:rsidRPr="00827F79">
        <w:rPr>
          <w:i/>
          <w:u w:val="single"/>
        </w:rPr>
        <w:t>fulness</w:t>
      </w:r>
      <w:proofErr w:type="spellEnd"/>
      <w:r w:rsidR="00F91169" w:rsidRPr="00827F79">
        <w:rPr>
          <w:i/>
          <w:u w:val="single"/>
        </w:rPr>
        <w:t xml:space="preserve"> of times he might</w:t>
      </w:r>
      <w:r w:rsidR="00F91169" w:rsidRPr="00827F79">
        <w:rPr>
          <w:i/>
        </w:rPr>
        <w:t xml:space="preserve"> gather together in one all things in Christ, both which are in heaven, and which are on earth; even in him:</w:t>
      </w:r>
    </w:p>
    <w:p w:rsidR="00C83471" w:rsidRPr="00827F79" w:rsidRDefault="00C83471" w:rsidP="00F91169">
      <w:pPr>
        <w:rPr>
          <w:i/>
          <w:u w:val="single"/>
        </w:rPr>
      </w:pPr>
      <w:r w:rsidRPr="00827F79">
        <w:t>Mat. 16:13</w:t>
      </w:r>
      <w:r w:rsidR="007A5C2A" w:rsidRPr="00827F79">
        <w:t>—</w:t>
      </w:r>
      <w:proofErr w:type="gramStart"/>
      <w:r w:rsidRPr="00827F79">
        <w:rPr>
          <w:i/>
        </w:rPr>
        <w:t>When</w:t>
      </w:r>
      <w:proofErr w:type="gramEnd"/>
      <w:r w:rsidRPr="00827F79">
        <w:rPr>
          <w:i/>
        </w:rPr>
        <w:t xml:space="preserve"> Jesus came into the coasts of Caesarea Philippi, he asked his disciples, saying, </w:t>
      </w:r>
      <w:r w:rsidRPr="00827F79">
        <w:rPr>
          <w:i/>
          <w:u w:val="single"/>
        </w:rPr>
        <w:t xml:space="preserve">Whom do </w:t>
      </w:r>
      <w:r w:rsidRPr="00827F79">
        <w:rPr>
          <w:b/>
          <w:i/>
          <w:u w:val="single"/>
        </w:rPr>
        <w:t>men</w:t>
      </w:r>
      <w:r w:rsidRPr="00827F79">
        <w:rPr>
          <w:i/>
          <w:u w:val="single"/>
        </w:rPr>
        <w:t xml:space="preserve"> </w:t>
      </w:r>
      <w:r w:rsidRPr="00827F79">
        <w:rPr>
          <w:b/>
          <w:i/>
          <w:u w:val="single"/>
        </w:rPr>
        <w:t xml:space="preserve">say </w:t>
      </w:r>
      <w:r w:rsidRPr="00827F79">
        <w:rPr>
          <w:i/>
          <w:u w:val="single"/>
        </w:rPr>
        <w:t>that I the Son of man am?</w:t>
      </w:r>
    </w:p>
    <w:p w:rsidR="00C83471" w:rsidRPr="00827F79" w:rsidRDefault="007A5C2A" w:rsidP="00F91169">
      <w:pPr>
        <w:rPr>
          <w:u w:val="single"/>
        </w:rPr>
      </w:pPr>
      <w:r w:rsidRPr="00827F79">
        <w:t>15—</w:t>
      </w:r>
      <w:r w:rsidR="00C83471" w:rsidRPr="00827F79">
        <w:rPr>
          <w:i/>
        </w:rPr>
        <w:t xml:space="preserve">He saith unto them, But </w:t>
      </w:r>
      <w:proofErr w:type="gramStart"/>
      <w:r w:rsidR="00C83471" w:rsidRPr="00827F79">
        <w:rPr>
          <w:i/>
          <w:u w:val="single"/>
        </w:rPr>
        <w:t>whom</w:t>
      </w:r>
      <w:proofErr w:type="gramEnd"/>
      <w:r w:rsidR="00C83471" w:rsidRPr="00827F79">
        <w:rPr>
          <w:i/>
          <w:u w:val="single"/>
        </w:rPr>
        <w:t xml:space="preserve"> </w:t>
      </w:r>
      <w:r w:rsidR="00C83471" w:rsidRPr="00827F79">
        <w:rPr>
          <w:b/>
          <w:i/>
          <w:u w:val="single"/>
        </w:rPr>
        <w:t>say ye</w:t>
      </w:r>
      <w:r w:rsidR="00C83471" w:rsidRPr="00827F79">
        <w:rPr>
          <w:i/>
          <w:u w:val="single"/>
        </w:rPr>
        <w:t xml:space="preserve"> that I am?</w:t>
      </w:r>
    </w:p>
    <w:p w:rsidR="00C83471" w:rsidRPr="00827F79" w:rsidRDefault="007A5C2A" w:rsidP="00F91169">
      <w:pPr>
        <w:rPr>
          <w:i/>
        </w:rPr>
      </w:pPr>
      <w:r w:rsidRPr="00827F79">
        <w:t>16—</w:t>
      </w:r>
      <w:r w:rsidR="00121284" w:rsidRPr="00827F79">
        <w:rPr>
          <w:i/>
        </w:rPr>
        <w:t>And Simon Peter answered and said</w:t>
      </w:r>
      <w:proofErr w:type="gramStart"/>
      <w:r w:rsidR="00121284" w:rsidRPr="00827F79">
        <w:rPr>
          <w:i/>
        </w:rPr>
        <w:t>,</w:t>
      </w:r>
      <w:proofErr w:type="gramEnd"/>
      <w:r w:rsidR="00121284" w:rsidRPr="00827F79">
        <w:rPr>
          <w:i/>
        </w:rPr>
        <w:t xml:space="preserve"> Thou art the </w:t>
      </w:r>
      <w:r w:rsidR="00121284" w:rsidRPr="00827F79">
        <w:rPr>
          <w:b/>
          <w:i/>
          <w:u w:val="single"/>
        </w:rPr>
        <w:t>Christ the Son of the living God</w:t>
      </w:r>
      <w:r w:rsidR="00121284" w:rsidRPr="00827F79">
        <w:rPr>
          <w:i/>
        </w:rPr>
        <w:t>.</w:t>
      </w:r>
    </w:p>
    <w:p w:rsidR="007A5C2A" w:rsidRPr="00827F79" w:rsidRDefault="007A5C2A" w:rsidP="00F91169">
      <w:pPr>
        <w:rPr>
          <w:i/>
        </w:rPr>
      </w:pPr>
    </w:p>
    <w:p w:rsidR="00121284" w:rsidRPr="00827F79" w:rsidRDefault="00121284" w:rsidP="00F91169">
      <w:r w:rsidRPr="00827F79">
        <w:t>You don’t discover Christ, He must be revealed.</w:t>
      </w:r>
    </w:p>
    <w:p w:rsidR="00121284" w:rsidRPr="00827F79" w:rsidRDefault="00121284" w:rsidP="00F91169">
      <w:r w:rsidRPr="00827F79">
        <w:t xml:space="preserve">You don’t discover life or truth, they </w:t>
      </w:r>
      <w:r w:rsidRPr="00827F79">
        <w:rPr>
          <w:b/>
          <w:u w:val="single"/>
        </w:rPr>
        <w:t>must</w:t>
      </w:r>
      <w:r w:rsidRPr="00827F79">
        <w:t xml:space="preserve"> be revealed.</w:t>
      </w:r>
    </w:p>
    <w:p w:rsidR="007A5C2A" w:rsidRPr="00827F79" w:rsidRDefault="007A5C2A" w:rsidP="00F91169"/>
    <w:p w:rsidR="007A5C2A" w:rsidRPr="00827F79" w:rsidRDefault="007A5C2A" w:rsidP="00F91169">
      <w:r w:rsidRPr="00827F79">
        <w:t>I John 5:12—</w:t>
      </w:r>
      <w:r w:rsidR="00113101">
        <w:t>“</w:t>
      </w:r>
      <w:r w:rsidRPr="00827F79">
        <w:rPr>
          <w:i/>
        </w:rPr>
        <w:t>He that hath the Son hath life</w:t>
      </w:r>
      <w:r w:rsidR="00113101">
        <w:rPr>
          <w:i/>
        </w:rPr>
        <w:t>”</w:t>
      </w:r>
      <w:r w:rsidRPr="00827F79">
        <w:t>…</w:t>
      </w:r>
    </w:p>
    <w:p w:rsidR="007A5C2A" w:rsidRPr="00827F79" w:rsidRDefault="00113101" w:rsidP="00113101">
      <w:pPr>
        <w:jc w:val="both"/>
      </w:pPr>
      <w:r>
        <w:t>John 14:6 “I am …The Truth”</w:t>
      </w:r>
    </w:p>
    <w:p w:rsidR="00D3502F" w:rsidRPr="00827F79" w:rsidRDefault="00525E35" w:rsidP="00F91169">
      <w:r w:rsidRPr="00827F79">
        <w:t>The Old Testame</w:t>
      </w:r>
      <w:r w:rsidR="007A5C2A" w:rsidRPr="00827F79">
        <w:t>nt</w:t>
      </w:r>
      <w:r w:rsidRPr="00827F79">
        <w:t xml:space="preserve"> gives us details of Christ’s life.</w:t>
      </w:r>
    </w:p>
    <w:p w:rsidR="00297032" w:rsidRPr="00297032" w:rsidRDefault="00297032" w:rsidP="00F91169">
      <w:pPr>
        <w:rPr>
          <w:rFonts w:ascii="Arial" w:hAnsi="Arial" w:cs="Arial"/>
        </w:rPr>
      </w:pPr>
    </w:p>
    <w:p w:rsidR="00473ED2" w:rsidRPr="000F1930" w:rsidRDefault="00297032" w:rsidP="00034A27">
      <w:pPr>
        <w:pStyle w:val="ListParagraph"/>
        <w:numPr>
          <w:ilvl w:val="0"/>
          <w:numId w:val="23"/>
        </w:numPr>
        <w:rPr>
          <w:rFonts w:ascii="Arial" w:hAnsi="Arial" w:cs="Arial"/>
        </w:rPr>
      </w:pPr>
      <w:r w:rsidRPr="00827F79">
        <w:rPr>
          <w:sz w:val="28"/>
          <w:szCs w:val="28"/>
        </w:rPr>
        <w:t xml:space="preserve">The Prophesied Christ </w:t>
      </w:r>
      <w:r>
        <w:rPr>
          <w:rFonts w:ascii="Arial" w:hAnsi="Arial" w:cs="Arial"/>
          <w:sz w:val="28"/>
          <w:szCs w:val="28"/>
        </w:rPr>
        <w:t xml:space="preserve"> </w:t>
      </w:r>
      <w:r w:rsidRPr="00827F79">
        <w:t>Gen.22:8,18; 49:10</w:t>
      </w:r>
      <w:r w:rsidR="00473ED2" w:rsidRPr="00827F79">
        <w:t xml:space="preserve">; </w:t>
      </w:r>
      <w:r w:rsidR="00D91FC8" w:rsidRPr="00827F79">
        <w:t>Dan.9:24-25</w:t>
      </w:r>
    </w:p>
    <w:p w:rsidR="000F1930" w:rsidRPr="000F1930" w:rsidRDefault="000F1930" w:rsidP="000F1930">
      <w:pPr>
        <w:pStyle w:val="ListParagraph"/>
        <w:ind w:left="1080"/>
        <w:rPr>
          <w:rFonts w:ascii="Arial" w:hAnsi="Arial" w:cs="Arial"/>
        </w:rPr>
      </w:pPr>
    </w:p>
    <w:p w:rsidR="00795D54" w:rsidRPr="000F1930" w:rsidRDefault="00517D99" w:rsidP="00D3502F">
      <w:pPr>
        <w:rPr>
          <w:b/>
          <w:u w:val="single"/>
        </w:rPr>
      </w:pPr>
      <w:r w:rsidRPr="000F1930">
        <w:rPr>
          <w:b/>
        </w:rPr>
        <w:t>Redeemer</w:t>
      </w:r>
      <w:r w:rsidR="002E37D6" w:rsidRPr="000F1930">
        <w:rPr>
          <w:b/>
        </w:rPr>
        <w:t xml:space="preserve"> </w:t>
      </w:r>
      <w:r w:rsidR="000F1930" w:rsidRPr="000F1930">
        <w:rPr>
          <w:b/>
        </w:rPr>
        <w:t xml:space="preserve"> </w:t>
      </w:r>
      <w:r w:rsidR="000F1930">
        <w:rPr>
          <w:b/>
        </w:rPr>
        <w:t xml:space="preserve">    </w:t>
      </w:r>
      <w:r w:rsidR="000C7678" w:rsidRPr="00827F79">
        <w:t>Gen. 3:15—</w:t>
      </w:r>
      <w:r w:rsidR="00D3502F" w:rsidRPr="00827F79">
        <w:rPr>
          <w:i/>
        </w:rPr>
        <w:t xml:space="preserve">And I will put enmity between thee and the woman, and between thy seed and her seed; it shall bruise thy head, and thou </w:t>
      </w:r>
      <w:proofErr w:type="spellStart"/>
      <w:r w:rsidR="00D3502F" w:rsidRPr="00827F79">
        <w:rPr>
          <w:i/>
        </w:rPr>
        <w:t>shalt</w:t>
      </w:r>
      <w:proofErr w:type="spellEnd"/>
      <w:r w:rsidR="00D3502F" w:rsidRPr="00827F79">
        <w:rPr>
          <w:i/>
        </w:rPr>
        <w:t xml:space="preserve"> bruise his heel.</w:t>
      </w:r>
    </w:p>
    <w:p w:rsidR="00795D54" w:rsidRPr="000F1930" w:rsidRDefault="002E37D6" w:rsidP="00D3502F">
      <w:pPr>
        <w:rPr>
          <w:b/>
          <w:u w:val="single"/>
        </w:rPr>
      </w:pPr>
      <w:r w:rsidRPr="000F1930">
        <w:rPr>
          <w:b/>
        </w:rPr>
        <w:t>Promised Prophet</w:t>
      </w:r>
      <w:r w:rsidR="000F1930" w:rsidRPr="000F1930">
        <w:rPr>
          <w:b/>
        </w:rPr>
        <w:t xml:space="preserve">     </w:t>
      </w:r>
      <w:r w:rsidR="00D3502F" w:rsidRPr="00827F79">
        <w:t>Deut</w:t>
      </w:r>
      <w:r w:rsidRPr="00827F79">
        <w:t>.</w:t>
      </w:r>
      <w:r w:rsidR="00D3502F" w:rsidRPr="00827F79">
        <w:t xml:space="preserve"> 18:15</w:t>
      </w:r>
      <w:proofErr w:type="gramStart"/>
      <w:r w:rsidR="00D3502F" w:rsidRPr="00827F79">
        <w:t>,</w:t>
      </w:r>
      <w:r w:rsidRPr="00827F79">
        <w:t>18</w:t>
      </w:r>
      <w:proofErr w:type="gramEnd"/>
      <w:r w:rsidRPr="00827F79">
        <w:t xml:space="preserve">; </w:t>
      </w:r>
      <w:r w:rsidR="00D3502F" w:rsidRPr="00827F79">
        <w:t xml:space="preserve"> Acts 3:22; 7:37; John 6:14; I Peter 1:11</w:t>
      </w:r>
    </w:p>
    <w:p w:rsidR="00795D54" w:rsidRDefault="00795D54" w:rsidP="00D3502F">
      <w:pPr>
        <w:rPr>
          <w:i/>
        </w:rPr>
      </w:pPr>
      <w:r w:rsidRPr="000F1930">
        <w:rPr>
          <w:b/>
        </w:rPr>
        <w:t>Promised Son</w:t>
      </w:r>
      <w:r w:rsidR="000F1930" w:rsidRPr="000F1930">
        <w:rPr>
          <w:b/>
        </w:rPr>
        <w:t xml:space="preserve">  </w:t>
      </w:r>
      <w:r w:rsidR="000F1930">
        <w:rPr>
          <w:b/>
        </w:rPr>
        <w:t xml:space="preserve">   </w:t>
      </w:r>
      <w:r w:rsidRPr="00827F79">
        <w:t>Isaiah</w:t>
      </w:r>
      <w:r w:rsidR="000C7678" w:rsidRPr="00827F79">
        <w:t xml:space="preserve"> 9:6—</w:t>
      </w:r>
      <w:proofErr w:type="gramStart"/>
      <w:r w:rsidRPr="00827F79">
        <w:rPr>
          <w:i/>
        </w:rPr>
        <w:t>For</w:t>
      </w:r>
      <w:proofErr w:type="gramEnd"/>
      <w:r w:rsidRPr="00827F79">
        <w:rPr>
          <w:i/>
        </w:rPr>
        <w:t xml:space="preserve"> unto us </w:t>
      </w:r>
      <w:r w:rsidRPr="00827F79">
        <w:rPr>
          <w:i/>
          <w:u w:val="single"/>
        </w:rPr>
        <w:t>a child is born</w:t>
      </w:r>
      <w:r w:rsidRPr="00827F79">
        <w:rPr>
          <w:i/>
        </w:rPr>
        <w:t xml:space="preserve">, unto us </w:t>
      </w:r>
      <w:r w:rsidRPr="00827F79">
        <w:rPr>
          <w:b/>
          <w:i/>
          <w:u w:val="single"/>
        </w:rPr>
        <w:t>a son is given</w:t>
      </w:r>
      <w:r w:rsidRPr="00827F79">
        <w:rPr>
          <w:i/>
        </w:rPr>
        <w:t xml:space="preserve">: and the government shall be upon his shoulder: and his name shall be called Wonderful, </w:t>
      </w:r>
      <w:proofErr w:type="spellStart"/>
      <w:r w:rsidRPr="00827F79">
        <w:rPr>
          <w:i/>
        </w:rPr>
        <w:t>Counsellor</w:t>
      </w:r>
      <w:proofErr w:type="spellEnd"/>
      <w:r w:rsidRPr="00827F79">
        <w:rPr>
          <w:i/>
        </w:rPr>
        <w:t>, The mighty God, The everlasting Father, The Prince of Peace.</w:t>
      </w:r>
    </w:p>
    <w:p w:rsidR="000F1930" w:rsidRPr="000F1930" w:rsidRDefault="000F1930" w:rsidP="00D3502F">
      <w:pPr>
        <w:rPr>
          <w:b/>
          <w:u w:val="single"/>
        </w:rPr>
      </w:pPr>
    </w:p>
    <w:p w:rsidR="004F48AF" w:rsidRPr="000F1930" w:rsidRDefault="004F48AF" w:rsidP="004F48AF">
      <w:pPr>
        <w:rPr>
          <w:b/>
          <w:u w:val="single"/>
        </w:rPr>
      </w:pPr>
      <w:r w:rsidRPr="000F1930">
        <w:rPr>
          <w:b/>
        </w:rPr>
        <w:t>Birth</w:t>
      </w:r>
      <w:r w:rsidR="000F1930">
        <w:rPr>
          <w:b/>
        </w:rPr>
        <w:t xml:space="preserve">     </w:t>
      </w:r>
      <w:r w:rsidRPr="000F1930">
        <w:t>Isaiah</w:t>
      </w:r>
      <w:r w:rsidR="000C7678" w:rsidRPr="00827F79">
        <w:t xml:space="preserve"> 7:14—</w:t>
      </w:r>
      <w:r w:rsidRPr="00827F79">
        <w:rPr>
          <w:i/>
        </w:rPr>
        <w:t>Therefore the Lord himself shall give you a sign; Behold, a virgin shall conceive, and bear a son, and shall call his name Immanuel</w:t>
      </w:r>
      <w:r w:rsidRPr="00827F79">
        <w:t xml:space="preserve">. </w:t>
      </w:r>
    </w:p>
    <w:p w:rsidR="00CE4BC1" w:rsidRPr="000F1930" w:rsidRDefault="004F48AF" w:rsidP="00F91169">
      <w:pPr>
        <w:rPr>
          <w:b/>
        </w:rPr>
      </w:pPr>
      <w:r w:rsidRPr="000F1930">
        <w:rPr>
          <w:b/>
        </w:rPr>
        <w:t>Birth Place</w:t>
      </w:r>
      <w:r w:rsidR="000F1930">
        <w:rPr>
          <w:b/>
        </w:rPr>
        <w:t xml:space="preserve">     </w:t>
      </w:r>
      <w:r w:rsidR="00CE4BC1" w:rsidRPr="00827F79">
        <w:t>Micah</w:t>
      </w:r>
      <w:r w:rsidR="000C7678" w:rsidRPr="00827F79">
        <w:t xml:space="preserve"> 5:2—</w:t>
      </w:r>
      <w:r w:rsidR="00CE4BC1" w:rsidRPr="00827F79">
        <w:rPr>
          <w:i/>
        </w:rPr>
        <w:t xml:space="preserve">But thou, Bethlehem </w:t>
      </w:r>
      <w:proofErr w:type="spellStart"/>
      <w:r w:rsidR="00CE4BC1" w:rsidRPr="00827F79">
        <w:rPr>
          <w:i/>
        </w:rPr>
        <w:t>Ephratah</w:t>
      </w:r>
      <w:proofErr w:type="spellEnd"/>
      <w:r w:rsidR="00CE4BC1" w:rsidRPr="00827F79">
        <w:rPr>
          <w:i/>
        </w:rPr>
        <w:t>, though thou be little among the thousands of Judah, yet out of thee shall he come forth unto me that is to be ruler in Israel; whose goings forth have been from of old, from everlasting.</w:t>
      </w:r>
    </w:p>
    <w:p w:rsidR="000C7678" w:rsidRPr="000F1930" w:rsidRDefault="000C7678" w:rsidP="00F91169">
      <w:pPr>
        <w:rPr>
          <w:b/>
        </w:rPr>
      </w:pPr>
      <w:r w:rsidRPr="000F1930">
        <w:rPr>
          <w:b/>
        </w:rPr>
        <w:t>Family</w:t>
      </w:r>
      <w:r w:rsidR="000F1930">
        <w:rPr>
          <w:b/>
        </w:rPr>
        <w:t xml:space="preserve">     </w:t>
      </w:r>
      <w:r w:rsidRPr="00827F79">
        <w:t>Isaiah11:1—</w:t>
      </w:r>
      <w:proofErr w:type="gramStart"/>
      <w:r w:rsidRPr="00827F79">
        <w:rPr>
          <w:i/>
        </w:rPr>
        <w:t>And</w:t>
      </w:r>
      <w:proofErr w:type="gramEnd"/>
      <w:r w:rsidRPr="00827F79">
        <w:rPr>
          <w:i/>
        </w:rPr>
        <w:t xml:space="preserve"> there shall come forth a rod out of the stem of Jesse, and a Branch shall grow out of his roots:</w:t>
      </w:r>
    </w:p>
    <w:p w:rsidR="00297032" w:rsidRPr="00827F79" w:rsidRDefault="00B6725A" w:rsidP="00F91169">
      <w:pPr>
        <w:rPr>
          <w:i/>
        </w:rPr>
      </w:pPr>
      <w:r w:rsidRPr="00827F79">
        <w:t>10</w:t>
      </w:r>
      <w:r w:rsidRPr="00827F79">
        <w:rPr>
          <w:i/>
        </w:rPr>
        <w:t>—</w:t>
      </w:r>
      <w:r w:rsidR="00297032" w:rsidRPr="00827F79">
        <w:rPr>
          <w:i/>
        </w:rPr>
        <w:t xml:space="preserve"> </w:t>
      </w:r>
      <w:proofErr w:type="gramStart"/>
      <w:r w:rsidR="00297032" w:rsidRPr="00827F79">
        <w:rPr>
          <w:i/>
        </w:rPr>
        <w:t>And</w:t>
      </w:r>
      <w:proofErr w:type="gramEnd"/>
      <w:r w:rsidR="00297032" w:rsidRPr="00827F79">
        <w:rPr>
          <w:i/>
        </w:rPr>
        <w:t xml:space="preserve"> in that day there shall be a root of Jesse, which shall stand for an ensign of the people; to it shall the Gentiles seek: and his rest shall be glorious</w:t>
      </w:r>
    </w:p>
    <w:p w:rsidR="00B6725A" w:rsidRPr="00827F79" w:rsidRDefault="00B6725A" w:rsidP="00F91169">
      <w:pPr>
        <w:rPr>
          <w:i/>
        </w:rPr>
      </w:pPr>
    </w:p>
    <w:p w:rsidR="00B6725A" w:rsidRDefault="00B6725A" w:rsidP="00F91169">
      <w:pPr>
        <w:rPr>
          <w:i/>
        </w:rPr>
      </w:pPr>
      <w:proofErr w:type="spellStart"/>
      <w:r w:rsidRPr="00827F79">
        <w:t>Jer</w:t>
      </w:r>
      <w:proofErr w:type="spellEnd"/>
      <w:r w:rsidRPr="00827F79">
        <w:t xml:space="preserve"> 23:5</w:t>
      </w:r>
      <w:r w:rsidRPr="00827F79">
        <w:rPr>
          <w:i/>
        </w:rPr>
        <w:t>—Behold, the days come, saith the LORD, that I will raise unto David a righteous Branch, and a King shall reign and prosper, and shall execute judgment and justice in the earth.</w:t>
      </w:r>
    </w:p>
    <w:p w:rsidR="00F26FBB" w:rsidRDefault="00F26FBB" w:rsidP="00F91169">
      <w:pPr>
        <w:rPr>
          <w:i/>
        </w:rPr>
      </w:pPr>
    </w:p>
    <w:p w:rsidR="00F26FBB" w:rsidRPr="00F26FBB" w:rsidRDefault="00F26FBB" w:rsidP="00F26FBB">
      <w:r w:rsidRPr="00F26FBB">
        <w:t>OLD TESTAMENT PROPHECIES FULFILLED</w:t>
      </w:r>
    </w:p>
    <w:p w:rsidR="00F26FBB" w:rsidRPr="00F26FBB" w:rsidRDefault="00F26FBB" w:rsidP="00F26FBB">
      <w:r w:rsidRPr="00F26FBB">
        <w:t>11 Sam. 7:11,12;</w:t>
      </w:r>
      <w:r>
        <w:t xml:space="preserve"> Ps. 132:11, Is. 9:6; </w:t>
      </w:r>
      <w:r w:rsidRPr="00F26FBB">
        <w:t>Jer. 23:5</w:t>
      </w:r>
      <w:r>
        <w:t xml:space="preserve">; </w:t>
      </w:r>
      <w:r w:rsidRPr="00F26FBB">
        <w:t>Dan. 2:44; 7:14,27;</w:t>
      </w:r>
      <w:r>
        <w:t xml:space="preserve"> </w:t>
      </w:r>
      <w:r w:rsidRPr="00F26FBB">
        <w:t>Micah 4:7</w:t>
      </w:r>
      <w:r>
        <w:t xml:space="preserve">; </w:t>
      </w:r>
      <w:r w:rsidRPr="00F26FBB">
        <w:t>Isa. 7:14</w:t>
      </w:r>
      <w:r>
        <w:t xml:space="preserve">; </w:t>
      </w:r>
      <w:r w:rsidRPr="00F26FBB">
        <w:t>40:3-5; Mat. 3:1</w:t>
      </w:r>
      <w:r>
        <w:t xml:space="preserve">; </w:t>
      </w:r>
      <w:r w:rsidRPr="00F26FBB">
        <w:t>Micah 5:2</w:t>
      </w:r>
      <w:r>
        <w:t>;  Ps. 72:10;</w:t>
      </w:r>
      <w:r w:rsidRPr="00F26FBB">
        <w:t xml:space="preserve"> Isa. 60:3,6,9</w:t>
      </w:r>
      <w:r>
        <w:t xml:space="preserve">; </w:t>
      </w:r>
      <w:r w:rsidRPr="00F26FBB">
        <w:t>Num. 24:8; Hosea 11:1</w:t>
      </w:r>
      <w:r>
        <w:t xml:space="preserve">; </w:t>
      </w:r>
      <w:r w:rsidRPr="00F26FBB">
        <w:t>Jer. 31:15</w:t>
      </w:r>
    </w:p>
    <w:p w:rsidR="00F26FBB" w:rsidRPr="00F26FBB" w:rsidRDefault="00F26FBB" w:rsidP="00F26FBB">
      <w:r w:rsidRPr="00F26FBB">
        <w:t>Isa. 11:1</w:t>
      </w:r>
      <w:r>
        <w:t xml:space="preserve">; </w:t>
      </w:r>
      <w:r w:rsidRPr="00F26FBB">
        <w:t>Ps.69:9; 119:139</w:t>
      </w:r>
      <w:r>
        <w:t xml:space="preserve">; </w:t>
      </w:r>
      <w:r w:rsidRPr="00F26FBB">
        <w:t>I</w:t>
      </w:r>
      <w:r>
        <w:t>saiah</w:t>
      </w:r>
      <w:r w:rsidRPr="00F26FBB">
        <w:t xml:space="preserve"> 11:2; 61:1,2; Ps. 45:7</w:t>
      </w:r>
      <w:r>
        <w:t xml:space="preserve">; </w:t>
      </w:r>
      <w:r w:rsidRPr="00F26FBB">
        <w:t>Is. 53:4</w:t>
      </w:r>
      <w:r w:rsidR="00816A06">
        <w:t xml:space="preserve">; </w:t>
      </w:r>
      <w:r w:rsidRPr="00F26FBB">
        <w:t>Isa. 9:1,2; 42:1-3</w:t>
      </w:r>
      <w:r w:rsidR="00816A06">
        <w:t>;</w:t>
      </w:r>
    </w:p>
    <w:p w:rsidR="00F26FBB" w:rsidRPr="00F26FBB" w:rsidRDefault="00F26FBB" w:rsidP="00F26FBB">
      <w:r w:rsidRPr="00F26FBB">
        <w:t>Isa. 6:9</w:t>
      </w:r>
      <w:proofErr w:type="gramStart"/>
      <w:r w:rsidRPr="00F26FBB">
        <w:t>,10</w:t>
      </w:r>
      <w:proofErr w:type="gramEnd"/>
      <w:r w:rsidR="00816A06">
        <w:t xml:space="preserve">; </w:t>
      </w:r>
      <w:r w:rsidRPr="00F26FBB">
        <w:t>53:3; Ps. 69:8</w:t>
      </w:r>
      <w:r w:rsidR="00816A06">
        <w:t xml:space="preserve">; </w:t>
      </w:r>
      <w:r w:rsidRPr="00F26FBB">
        <w:t>Zech. 9:9</w:t>
      </w:r>
    </w:p>
    <w:p w:rsidR="00F26FBB" w:rsidRDefault="00F26FBB" w:rsidP="00A31E40"/>
    <w:p w:rsidR="00A31E40" w:rsidRDefault="00A31E40" w:rsidP="00A31E40">
      <w:pPr>
        <w:rPr>
          <w:b/>
          <w:bCs/>
          <w:color w:val="000000"/>
        </w:rPr>
      </w:pPr>
      <w:r w:rsidRPr="00A31E40">
        <w:rPr>
          <w:b/>
          <w:bCs/>
          <w:color w:val="000000"/>
        </w:rPr>
        <w:t>OLD TESTAMENT PROPHECIES FULFILLED BY CHRIST</w:t>
      </w:r>
    </w:p>
    <w:p w:rsidR="0097724A" w:rsidRPr="00A31E40" w:rsidRDefault="0097724A" w:rsidP="00A31E40"/>
    <w:p w:rsidR="00A31E40" w:rsidRDefault="00F95797" w:rsidP="00A31E40">
      <w:pPr>
        <w:rPr>
          <w:b/>
          <w:bCs/>
          <w:color w:val="000000"/>
        </w:rPr>
      </w:pPr>
      <w:r>
        <w:rPr>
          <w:b/>
          <w:bCs/>
          <w:color w:val="000000"/>
        </w:rPr>
        <w:t>Verses</w:t>
      </w:r>
      <w:r>
        <w:rPr>
          <w:b/>
          <w:bCs/>
          <w:color w:val="000000"/>
        </w:rPr>
        <w:tab/>
      </w:r>
      <w:r>
        <w:rPr>
          <w:b/>
          <w:bCs/>
          <w:color w:val="000000"/>
        </w:rPr>
        <w:tab/>
      </w:r>
      <w:r>
        <w:rPr>
          <w:b/>
          <w:bCs/>
          <w:color w:val="000000"/>
        </w:rPr>
        <w:tab/>
      </w:r>
      <w:r>
        <w:rPr>
          <w:b/>
          <w:bCs/>
          <w:color w:val="000000"/>
        </w:rPr>
        <w:tab/>
      </w:r>
      <w:r>
        <w:rPr>
          <w:b/>
          <w:bCs/>
          <w:color w:val="000000"/>
        </w:rPr>
        <w:tab/>
        <w:t xml:space="preserve">    Prophesy</w:t>
      </w:r>
      <w:r>
        <w:rPr>
          <w:b/>
          <w:bCs/>
          <w:color w:val="000000"/>
        </w:rPr>
        <w:tab/>
      </w:r>
      <w:r>
        <w:rPr>
          <w:b/>
          <w:bCs/>
          <w:color w:val="000000"/>
        </w:rPr>
        <w:tab/>
      </w:r>
      <w:r>
        <w:rPr>
          <w:b/>
          <w:bCs/>
          <w:color w:val="000000"/>
        </w:rPr>
        <w:tab/>
        <w:t xml:space="preserve">     Fulfillment</w:t>
      </w:r>
    </w:p>
    <w:p w:rsidR="00E01C58" w:rsidRDefault="00E01C58" w:rsidP="00A31E40">
      <w:pPr>
        <w:rPr>
          <w:b/>
          <w:bCs/>
          <w:color w:val="000000"/>
        </w:rPr>
      </w:pPr>
    </w:p>
    <w:p w:rsidR="00A31E40" w:rsidRPr="00A31E40" w:rsidRDefault="00F95797" w:rsidP="00A31E40">
      <w:r>
        <w:rPr>
          <w:bCs/>
          <w:color w:val="000000"/>
        </w:rPr>
        <w:t>1. Isa</w:t>
      </w:r>
      <w:r w:rsidR="00113101">
        <w:rPr>
          <w:bCs/>
          <w:color w:val="000000"/>
        </w:rPr>
        <w:t>iah</w:t>
      </w:r>
      <w:r>
        <w:rPr>
          <w:bCs/>
          <w:color w:val="000000"/>
        </w:rPr>
        <w:t>. 7:14</w:t>
      </w:r>
      <w:r>
        <w:rPr>
          <w:bCs/>
          <w:color w:val="000000"/>
        </w:rPr>
        <w:tab/>
      </w:r>
      <w:r>
        <w:rPr>
          <w:bCs/>
          <w:color w:val="000000"/>
        </w:rPr>
        <w:tab/>
      </w:r>
      <w:r>
        <w:rPr>
          <w:bCs/>
          <w:color w:val="000000"/>
        </w:rPr>
        <w:tab/>
        <w:t xml:space="preserve">           </w:t>
      </w:r>
      <w:r w:rsidR="00091E43">
        <w:rPr>
          <w:bCs/>
          <w:color w:val="000000"/>
        </w:rPr>
        <w:tab/>
      </w:r>
      <w:r w:rsidR="00A31E40" w:rsidRPr="00A31E40">
        <w:rPr>
          <w:bCs/>
          <w:color w:val="000000"/>
        </w:rPr>
        <w:t>Born of a Virgin</w:t>
      </w:r>
      <w:r>
        <w:rPr>
          <w:bCs/>
          <w:color w:val="000000"/>
        </w:rPr>
        <w:t xml:space="preserve">                     </w:t>
      </w:r>
      <w:r w:rsidR="00091E43">
        <w:rPr>
          <w:bCs/>
          <w:color w:val="000000"/>
        </w:rPr>
        <w:t xml:space="preserve">               </w:t>
      </w:r>
      <w:r>
        <w:rPr>
          <w:bCs/>
          <w:color w:val="000000"/>
        </w:rPr>
        <w:t>Mat. 1:22-23</w:t>
      </w:r>
    </w:p>
    <w:p w:rsidR="00A31E40" w:rsidRPr="00A31E40" w:rsidRDefault="00A31E40" w:rsidP="00A31E40"/>
    <w:p w:rsidR="00F95797" w:rsidRDefault="00A31E40" w:rsidP="00A31E40">
      <w:pPr>
        <w:rPr>
          <w:bCs/>
          <w:color w:val="000000"/>
        </w:rPr>
      </w:pPr>
      <w:r w:rsidRPr="00A31E40">
        <w:rPr>
          <w:bCs/>
          <w:color w:val="000000"/>
        </w:rPr>
        <w:t>2. 11 Sam. 7:11</w:t>
      </w:r>
      <w:proofErr w:type="gramStart"/>
      <w:r w:rsidRPr="00A31E40">
        <w:rPr>
          <w:bCs/>
          <w:color w:val="000000"/>
        </w:rPr>
        <w:t>,12</w:t>
      </w:r>
      <w:proofErr w:type="gramEnd"/>
      <w:r w:rsidRPr="00A31E40">
        <w:rPr>
          <w:bCs/>
          <w:color w:val="000000"/>
        </w:rPr>
        <w:t>;</w:t>
      </w:r>
      <w:r w:rsidRPr="00A31E40">
        <w:t xml:space="preserve"> </w:t>
      </w:r>
      <w:r w:rsidR="00091E43">
        <w:rPr>
          <w:bCs/>
          <w:color w:val="000000"/>
        </w:rPr>
        <w:t>Ps. 132:11</w:t>
      </w:r>
      <w:r w:rsidR="00091E43">
        <w:rPr>
          <w:bCs/>
          <w:color w:val="000000"/>
        </w:rPr>
        <w:tab/>
        <w:t xml:space="preserve">Given the Throne of David  </w:t>
      </w:r>
      <w:r w:rsidR="00091E43">
        <w:rPr>
          <w:bCs/>
          <w:color w:val="000000"/>
        </w:rPr>
        <w:tab/>
      </w:r>
      <w:r w:rsidR="00091E43">
        <w:rPr>
          <w:bCs/>
          <w:color w:val="000000"/>
        </w:rPr>
        <w:tab/>
        <w:t xml:space="preserve">  Luke 1:31,32</w:t>
      </w:r>
    </w:p>
    <w:p w:rsidR="00A31E40" w:rsidRPr="00A31E40" w:rsidRDefault="00113101" w:rsidP="00A31E40">
      <w:r>
        <w:rPr>
          <w:bCs/>
          <w:color w:val="000000"/>
        </w:rPr>
        <w:t xml:space="preserve">     </w:t>
      </w:r>
      <w:r w:rsidR="00A31E40" w:rsidRPr="00A31E40">
        <w:rPr>
          <w:bCs/>
          <w:color w:val="000000"/>
        </w:rPr>
        <w:t xml:space="preserve">Is. </w:t>
      </w:r>
      <w:proofErr w:type="gramStart"/>
      <w:r w:rsidR="00A31E40" w:rsidRPr="00A31E40">
        <w:rPr>
          <w:bCs/>
          <w:color w:val="000000"/>
        </w:rPr>
        <w:t xml:space="preserve">9:6 </w:t>
      </w:r>
      <w:r w:rsidR="00A31E40" w:rsidRPr="00A31E40">
        <w:t>;</w:t>
      </w:r>
      <w:proofErr w:type="gramEnd"/>
      <w:r w:rsidR="00A31E40" w:rsidRPr="00A31E40">
        <w:t xml:space="preserve"> </w:t>
      </w:r>
      <w:r w:rsidR="00A31E40" w:rsidRPr="00A31E40">
        <w:rPr>
          <w:bCs/>
          <w:color w:val="000000"/>
        </w:rPr>
        <w:t>Jer. 23:5</w:t>
      </w:r>
      <w:r w:rsidR="00A31E40" w:rsidRPr="00A31E40">
        <w:t xml:space="preserve">   </w:t>
      </w:r>
      <w:r w:rsidR="00A31E40">
        <w:t xml:space="preserve">   </w:t>
      </w:r>
    </w:p>
    <w:p w:rsidR="00A31E40" w:rsidRPr="00A31E40" w:rsidRDefault="00A31E40" w:rsidP="00A31E40"/>
    <w:p w:rsidR="00A31E40" w:rsidRPr="00A31E40" w:rsidRDefault="00A31E40" w:rsidP="00A31E40">
      <w:r w:rsidRPr="00A31E40">
        <w:rPr>
          <w:bCs/>
          <w:color w:val="000000"/>
        </w:rPr>
        <w:t>3. Dan. 2:44; 7:14</w:t>
      </w:r>
      <w:proofErr w:type="gramStart"/>
      <w:r w:rsidRPr="00A31E40">
        <w:rPr>
          <w:bCs/>
          <w:color w:val="000000"/>
        </w:rPr>
        <w:t>,27</w:t>
      </w:r>
      <w:proofErr w:type="gramEnd"/>
      <w:r w:rsidRPr="00A31E40">
        <w:rPr>
          <w:bCs/>
          <w:color w:val="000000"/>
        </w:rPr>
        <w:t>;</w:t>
      </w:r>
      <w:r w:rsidRPr="00A31E40">
        <w:t xml:space="preserve"> </w:t>
      </w:r>
      <w:r w:rsidRPr="00A31E40">
        <w:rPr>
          <w:bCs/>
          <w:color w:val="000000"/>
        </w:rPr>
        <w:t>Micah 4:7</w:t>
      </w:r>
      <w:r w:rsidR="00091E43">
        <w:rPr>
          <w:bCs/>
          <w:color w:val="000000"/>
        </w:rPr>
        <w:tab/>
        <w:t xml:space="preserve">This is </w:t>
      </w:r>
      <w:r w:rsidR="00F0473E" w:rsidRPr="00A31E40">
        <w:rPr>
          <w:bCs/>
          <w:color w:val="000000"/>
        </w:rPr>
        <w:t>an Eternal Throne</w:t>
      </w:r>
      <w:r w:rsidR="00DF0430">
        <w:rPr>
          <w:bCs/>
          <w:color w:val="000000"/>
        </w:rPr>
        <w:t xml:space="preserve">              </w:t>
      </w:r>
      <w:r w:rsidR="00091E43">
        <w:rPr>
          <w:bCs/>
          <w:color w:val="000000"/>
        </w:rPr>
        <w:t>Luke 1:</w:t>
      </w:r>
      <w:r w:rsidR="00DF0430">
        <w:rPr>
          <w:bCs/>
          <w:color w:val="000000"/>
        </w:rPr>
        <w:t>33,78; 3:</w:t>
      </w:r>
      <w:r w:rsidR="00091E43">
        <w:rPr>
          <w:bCs/>
          <w:color w:val="000000"/>
        </w:rPr>
        <w:t>6</w:t>
      </w:r>
    </w:p>
    <w:p w:rsidR="00A31E40" w:rsidRPr="00A31E40" w:rsidRDefault="00A31E40" w:rsidP="00A31E40"/>
    <w:p w:rsidR="00A31E40" w:rsidRPr="00A31E40" w:rsidRDefault="00A31E40" w:rsidP="00A31E40">
      <w:r w:rsidRPr="00A31E40">
        <w:rPr>
          <w:bCs/>
          <w:color w:val="000000"/>
        </w:rPr>
        <w:t>4. Isa. 7:14</w:t>
      </w:r>
      <w:r w:rsidR="00DF0430">
        <w:rPr>
          <w:bCs/>
          <w:color w:val="000000"/>
        </w:rPr>
        <w:tab/>
      </w:r>
      <w:r w:rsidR="00DF0430">
        <w:rPr>
          <w:bCs/>
          <w:color w:val="000000"/>
        </w:rPr>
        <w:tab/>
      </w:r>
      <w:r w:rsidR="00DF0430">
        <w:rPr>
          <w:bCs/>
          <w:color w:val="000000"/>
        </w:rPr>
        <w:tab/>
      </w:r>
      <w:r w:rsidR="00DF0430">
        <w:rPr>
          <w:bCs/>
          <w:color w:val="000000"/>
        </w:rPr>
        <w:tab/>
      </w:r>
      <w:proofErr w:type="gramStart"/>
      <w:r w:rsidRPr="00A31E40">
        <w:rPr>
          <w:bCs/>
          <w:color w:val="000000"/>
        </w:rPr>
        <w:t>To</w:t>
      </w:r>
      <w:proofErr w:type="gramEnd"/>
      <w:r w:rsidRPr="00A31E40">
        <w:rPr>
          <w:bCs/>
          <w:color w:val="000000"/>
        </w:rPr>
        <w:t xml:space="preserve"> be called Emmanuel</w:t>
      </w:r>
      <w:r w:rsidR="00DF0430">
        <w:rPr>
          <w:bCs/>
          <w:color w:val="000000"/>
        </w:rPr>
        <w:tab/>
      </w:r>
      <w:r w:rsidR="00DF0430">
        <w:rPr>
          <w:bCs/>
          <w:color w:val="000000"/>
        </w:rPr>
        <w:tab/>
        <w:t xml:space="preserve">         Mat.1:23</w:t>
      </w:r>
    </w:p>
    <w:p w:rsidR="00A31E40" w:rsidRPr="00A31E40" w:rsidRDefault="00A31E40" w:rsidP="00A31E40"/>
    <w:p w:rsidR="00282E5F" w:rsidRPr="00282E5F" w:rsidRDefault="00A31E40" w:rsidP="00282E5F">
      <w:r w:rsidRPr="00A31E40">
        <w:rPr>
          <w:bCs/>
          <w:color w:val="000000"/>
        </w:rPr>
        <w:t>5. Isa. 40:3-5; Mat. 3:1</w:t>
      </w:r>
      <w:r w:rsidR="00282E5F">
        <w:rPr>
          <w:bCs/>
          <w:color w:val="000000"/>
        </w:rPr>
        <w:tab/>
      </w:r>
      <w:r w:rsidR="00282E5F">
        <w:rPr>
          <w:bCs/>
          <w:color w:val="000000"/>
        </w:rPr>
        <w:tab/>
      </w:r>
      <w:r w:rsidR="00282E5F" w:rsidRPr="00282E5F">
        <w:rPr>
          <w:bCs/>
          <w:color w:val="000000"/>
        </w:rPr>
        <w:t>To be a forerunner</w:t>
      </w:r>
      <w:r w:rsidR="00DF0430">
        <w:rPr>
          <w:bCs/>
          <w:color w:val="000000"/>
        </w:rPr>
        <w:t xml:space="preserve">     Mat 3:1-3</w:t>
      </w:r>
      <w:proofErr w:type="gramStart"/>
      <w:r w:rsidR="00DF0430">
        <w:rPr>
          <w:bCs/>
          <w:color w:val="000000"/>
        </w:rPr>
        <w:t>;Luke</w:t>
      </w:r>
      <w:proofErr w:type="gramEnd"/>
      <w:r w:rsidR="00DF0430">
        <w:rPr>
          <w:bCs/>
          <w:color w:val="000000"/>
        </w:rPr>
        <w:t xml:space="preserve"> 1:76-78;3:3-6</w:t>
      </w:r>
    </w:p>
    <w:p w:rsidR="00A31E40" w:rsidRPr="00A31E40" w:rsidRDefault="00A31E40" w:rsidP="00A31E40"/>
    <w:p w:rsidR="00282E5F" w:rsidRPr="00282E5F" w:rsidRDefault="00A31E40" w:rsidP="00282E5F">
      <w:r w:rsidRPr="00A31E40">
        <w:rPr>
          <w:bCs/>
          <w:color w:val="000000"/>
        </w:rPr>
        <w:t>6. Micah 5:2</w:t>
      </w:r>
      <w:r w:rsidR="00282E5F" w:rsidRPr="00282E5F">
        <w:t xml:space="preserve"> </w:t>
      </w:r>
      <w:r w:rsidR="00DF0430">
        <w:tab/>
      </w:r>
      <w:r w:rsidR="00DF0430">
        <w:tab/>
      </w:r>
      <w:r w:rsidR="00DF0430">
        <w:tab/>
      </w:r>
      <w:r w:rsidR="00DF0430">
        <w:tab/>
      </w:r>
      <w:proofErr w:type="gramStart"/>
      <w:r w:rsidR="00282E5F" w:rsidRPr="00282E5F">
        <w:rPr>
          <w:bCs/>
          <w:color w:val="000000"/>
        </w:rPr>
        <w:t>To</w:t>
      </w:r>
      <w:proofErr w:type="gramEnd"/>
      <w:r w:rsidR="00282E5F" w:rsidRPr="00282E5F">
        <w:rPr>
          <w:bCs/>
          <w:color w:val="000000"/>
        </w:rPr>
        <w:t xml:space="preserve"> be born in Bethlehem</w:t>
      </w:r>
      <w:r w:rsidR="00DF0430">
        <w:rPr>
          <w:bCs/>
          <w:color w:val="000000"/>
        </w:rPr>
        <w:tab/>
      </w:r>
      <w:r w:rsidR="00DF0430">
        <w:rPr>
          <w:bCs/>
          <w:color w:val="000000"/>
        </w:rPr>
        <w:tab/>
        <w:t xml:space="preserve">      Mat. 2:5-6</w:t>
      </w:r>
    </w:p>
    <w:p w:rsidR="00A31E40" w:rsidRPr="00A31E40" w:rsidRDefault="00A31E40" w:rsidP="00A31E40"/>
    <w:p w:rsidR="00282E5F" w:rsidRPr="00282E5F" w:rsidRDefault="00A31E40" w:rsidP="00282E5F">
      <w:r w:rsidRPr="00A31E40">
        <w:rPr>
          <w:bCs/>
          <w:color w:val="000000"/>
        </w:rPr>
        <w:t>7. Ps. 72:10, Isa. 60:3</w:t>
      </w:r>
      <w:proofErr w:type="gramStart"/>
      <w:r w:rsidRPr="00A31E40">
        <w:rPr>
          <w:bCs/>
          <w:color w:val="000000"/>
        </w:rPr>
        <w:t>,6,9</w:t>
      </w:r>
      <w:proofErr w:type="gramEnd"/>
      <w:r w:rsidR="00282E5F" w:rsidRPr="00282E5F">
        <w:rPr>
          <w:bCs/>
          <w:color w:val="000000"/>
        </w:rPr>
        <w:t xml:space="preserve"> </w:t>
      </w:r>
      <w:r w:rsidR="00DF0430">
        <w:rPr>
          <w:bCs/>
          <w:color w:val="000000"/>
        </w:rPr>
        <w:t xml:space="preserve">     W</w:t>
      </w:r>
      <w:r w:rsidR="00282E5F" w:rsidRPr="00282E5F">
        <w:rPr>
          <w:bCs/>
          <w:color w:val="000000"/>
        </w:rPr>
        <w:t xml:space="preserve">ise men </w:t>
      </w:r>
      <w:r w:rsidR="00DF0430">
        <w:rPr>
          <w:bCs/>
          <w:color w:val="000000"/>
        </w:rPr>
        <w:t>worship and present</w:t>
      </w:r>
      <w:r w:rsidR="00282E5F" w:rsidRPr="00282E5F">
        <w:rPr>
          <w:bCs/>
          <w:color w:val="000000"/>
        </w:rPr>
        <w:t xml:space="preserve"> gifts</w:t>
      </w:r>
      <w:r w:rsidR="00DF0430">
        <w:rPr>
          <w:bCs/>
          <w:color w:val="000000"/>
        </w:rPr>
        <w:tab/>
      </w:r>
      <w:r w:rsidR="00DF0430">
        <w:rPr>
          <w:bCs/>
          <w:color w:val="000000"/>
        </w:rPr>
        <w:tab/>
        <w:t xml:space="preserve">        Mat. 2:11</w:t>
      </w:r>
    </w:p>
    <w:p w:rsidR="00A31E40" w:rsidRPr="00A31E40" w:rsidRDefault="00A31E40" w:rsidP="00A31E40"/>
    <w:p w:rsidR="00282E5F" w:rsidRPr="00282E5F" w:rsidRDefault="00A31E40" w:rsidP="00282E5F">
      <w:r w:rsidRPr="00A31E40">
        <w:rPr>
          <w:bCs/>
          <w:color w:val="000000"/>
        </w:rPr>
        <w:t>8. Num. 24:8; Hosea 11:1</w:t>
      </w:r>
      <w:r w:rsidR="00DF0430">
        <w:rPr>
          <w:bCs/>
          <w:color w:val="000000"/>
        </w:rPr>
        <w:tab/>
      </w:r>
      <w:r w:rsidR="00DF0430">
        <w:rPr>
          <w:bCs/>
          <w:color w:val="000000"/>
        </w:rPr>
        <w:tab/>
      </w:r>
      <w:proofErr w:type="gramStart"/>
      <w:r w:rsidR="00282E5F" w:rsidRPr="00282E5F">
        <w:rPr>
          <w:bCs/>
          <w:color w:val="000000"/>
        </w:rPr>
        <w:t>To</w:t>
      </w:r>
      <w:proofErr w:type="gramEnd"/>
      <w:r w:rsidR="00282E5F" w:rsidRPr="00282E5F">
        <w:rPr>
          <w:bCs/>
          <w:color w:val="000000"/>
        </w:rPr>
        <w:t xml:space="preserve"> be in Egypt for a season</w:t>
      </w:r>
      <w:r w:rsidR="00DF0430">
        <w:rPr>
          <w:bCs/>
          <w:color w:val="000000"/>
        </w:rPr>
        <w:tab/>
      </w:r>
      <w:r w:rsidR="00DF0430">
        <w:rPr>
          <w:bCs/>
          <w:color w:val="000000"/>
        </w:rPr>
        <w:tab/>
        <w:t xml:space="preserve">        Mat. 2:15</w:t>
      </w:r>
    </w:p>
    <w:p w:rsidR="00A31E40" w:rsidRPr="00A31E40" w:rsidRDefault="00A31E40" w:rsidP="00A31E40"/>
    <w:p w:rsidR="00282E5F" w:rsidRPr="00282E5F" w:rsidRDefault="00A31E40" w:rsidP="00282E5F">
      <w:r w:rsidRPr="00A31E40">
        <w:rPr>
          <w:bCs/>
          <w:color w:val="000000"/>
        </w:rPr>
        <w:t>9. Jer. 31:15</w:t>
      </w:r>
      <w:r w:rsidR="00282E5F" w:rsidRPr="00282E5F">
        <w:rPr>
          <w:bCs/>
          <w:color w:val="000000"/>
        </w:rPr>
        <w:t xml:space="preserve"> </w:t>
      </w:r>
      <w:r w:rsidR="00DF0430">
        <w:rPr>
          <w:bCs/>
          <w:color w:val="000000"/>
        </w:rPr>
        <w:tab/>
      </w:r>
      <w:r w:rsidR="00DF0430">
        <w:rPr>
          <w:bCs/>
          <w:color w:val="000000"/>
        </w:rPr>
        <w:tab/>
        <w:t xml:space="preserve"> </w:t>
      </w:r>
      <w:r w:rsidR="00282E5F" w:rsidRPr="00282E5F">
        <w:rPr>
          <w:bCs/>
          <w:color w:val="000000"/>
        </w:rPr>
        <w:t>Birth place to suffer a Massacre of infants</w:t>
      </w:r>
      <w:r w:rsidR="00DF0430">
        <w:rPr>
          <w:bCs/>
          <w:color w:val="000000"/>
        </w:rPr>
        <w:tab/>
      </w:r>
      <w:r w:rsidR="00DF0430">
        <w:rPr>
          <w:bCs/>
          <w:color w:val="000000"/>
        </w:rPr>
        <w:tab/>
        <w:t xml:space="preserve">   </w:t>
      </w:r>
      <w:r w:rsidR="00973FAC">
        <w:rPr>
          <w:bCs/>
          <w:color w:val="000000"/>
        </w:rPr>
        <w:t>Mat. 2:16</w:t>
      </w:r>
      <w:r w:rsidR="00DF0430">
        <w:rPr>
          <w:bCs/>
          <w:color w:val="000000"/>
        </w:rPr>
        <w:t>-18</w:t>
      </w:r>
    </w:p>
    <w:p w:rsidR="00A31E40" w:rsidRPr="00A31E40" w:rsidRDefault="00A31E40" w:rsidP="00A31E40"/>
    <w:p w:rsidR="00282E5F" w:rsidRPr="00282E5F" w:rsidRDefault="000F0E97" w:rsidP="00282E5F">
      <w:r>
        <w:rPr>
          <w:bCs/>
          <w:color w:val="000000"/>
        </w:rPr>
        <w:t>10. I S</w:t>
      </w:r>
      <w:r w:rsidR="00A31E40" w:rsidRPr="00A31E40">
        <w:rPr>
          <w:bCs/>
          <w:color w:val="000000"/>
        </w:rPr>
        <w:t>a</w:t>
      </w:r>
      <w:r>
        <w:rPr>
          <w:bCs/>
          <w:color w:val="000000"/>
        </w:rPr>
        <w:t>m. 1:1</w:t>
      </w:r>
      <w:r w:rsidR="00A31E40" w:rsidRPr="00A31E40">
        <w:rPr>
          <w:bCs/>
          <w:color w:val="000000"/>
        </w:rPr>
        <w:t>1</w:t>
      </w:r>
      <w:r w:rsidR="00282E5F" w:rsidRPr="00282E5F">
        <w:rPr>
          <w:bCs/>
          <w:color w:val="000000"/>
        </w:rPr>
        <w:t xml:space="preserve"> </w:t>
      </w:r>
      <w:r>
        <w:rPr>
          <w:bCs/>
          <w:color w:val="000000"/>
        </w:rPr>
        <w:tab/>
      </w:r>
      <w:r>
        <w:rPr>
          <w:bCs/>
          <w:color w:val="000000"/>
        </w:rPr>
        <w:tab/>
      </w:r>
      <w:r>
        <w:rPr>
          <w:bCs/>
          <w:color w:val="000000"/>
        </w:rPr>
        <w:tab/>
      </w:r>
      <w:proofErr w:type="gramStart"/>
      <w:r w:rsidR="00282E5F" w:rsidRPr="00282E5F">
        <w:rPr>
          <w:bCs/>
          <w:color w:val="000000"/>
        </w:rPr>
        <w:t>To</w:t>
      </w:r>
      <w:proofErr w:type="gramEnd"/>
      <w:r w:rsidR="00282E5F" w:rsidRPr="00282E5F">
        <w:rPr>
          <w:bCs/>
          <w:color w:val="000000"/>
        </w:rPr>
        <w:t xml:space="preserve"> be called an Nazarene</w:t>
      </w:r>
      <w:r>
        <w:rPr>
          <w:bCs/>
          <w:color w:val="000000"/>
        </w:rPr>
        <w:tab/>
      </w:r>
      <w:r>
        <w:rPr>
          <w:bCs/>
          <w:color w:val="000000"/>
        </w:rPr>
        <w:tab/>
        <w:t xml:space="preserve">   Mat. 2:23</w:t>
      </w:r>
    </w:p>
    <w:p w:rsidR="00A31E40" w:rsidRPr="00A31E40" w:rsidRDefault="00A31E40" w:rsidP="00A31E40"/>
    <w:p w:rsidR="00E01CF9" w:rsidRPr="00282E5F" w:rsidRDefault="00A31E40" w:rsidP="00E01CF9">
      <w:r w:rsidRPr="00A31E40">
        <w:rPr>
          <w:bCs/>
          <w:color w:val="000000"/>
        </w:rPr>
        <w:t>11. Ps.69:9; 119:139</w:t>
      </w:r>
      <w:r w:rsidR="00E01CF9" w:rsidRPr="00E01CF9">
        <w:t xml:space="preserve"> </w:t>
      </w:r>
      <w:r w:rsidR="00E528FA">
        <w:tab/>
      </w:r>
      <w:r w:rsidR="00E528FA">
        <w:tab/>
      </w:r>
      <w:r w:rsidR="00E528FA">
        <w:tab/>
      </w:r>
      <w:r w:rsidR="00E01CF9" w:rsidRPr="00282E5F">
        <w:rPr>
          <w:bCs/>
          <w:color w:val="000000"/>
        </w:rPr>
        <w:t>To be zealous for the Father</w:t>
      </w:r>
      <w:r w:rsidR="00E528FA">
        <w:rPr>
          <w:bCs/>
          <w:color w:val="000000"/>
        </w:rPr>
        <w:tab/>
      </w:r>
      <w:r w:rsidR="00E528FA">
        <w:rPr>
          <w:bCs/>
          <w:color w:val="000000"/>
        </w:rPr>
        <w:tab/>
        <w:t xml:space="preserve">   John 2:16-17</w:t>
      </w:r>
    </w:p>
    <w:p w:rsidR="00A31E40" w:rsidRPr="00A31E40" w:rsidRDefault="00A31E40" w:rsidP="00A31E40"/>
    <w:p w:rsidR="00E01CF9" w:rsidRPr="00E01CF9" w:rsidRDefault="00E528FA" w:rsidP="00E01CF9">
      <w:pPr>
        <w:rPr>
          <w:i/>
        </w:rPr>
      </w:pPr>
      <w:r>
        <w:rPr>
          <w:bCs/>
          <w:color w:val="000000"/>
        </w:rPr>
        <w:t>12. Isaiah</w:t>
      </w:r>
      <w:r w:rsidR="00A31E40" w:rsidRPr="00A31E40">
        <w:rPr>
          <w:bCs/>
          <w:color w:val="000000"/>
        </w:rPr>
        <w:t>. 11:2; 61:1</w:t>
      </w:r>
      <w:proofErr w:type="gramStart"/>
      <w:r w:rsidR="00A31E40" w:rsidRPr="00A31E40">
        <w:rPr>
          <w:bCs/>
          <w:color w:val="000000"/>
        </w:rPr>
        <w:t>,2</w:t>
      </w:r>
      <w:proofErr w:type="gramEnd"/>
      <w:r w:rsidR="00A31E40" w:rsidRPr="00A31E40">
        <w:rPr>
          <w:bCs/>
          <w:color w:val="000000"/>
        </w:rPr>
        <w:t>; Ps. 45:7</w:t>
      </w:r>
      <w:r w:rsidR="00E01CF9" w:rsidRPr="00E01CF9">
        <w:rPr>
          <w:bCs/>
          <w:i/>
          <w:color w:val="000000"/>
        </w:rPr>
        <w:t xml:space="preserve"> </w:t>
      </w:r>
      <w:r w:rsidR="00E01CF9">
        <w:rPr>
          <w:bCs/>
          <w:i/>
          <w:color w:val="000000"/>
        </w:rPr>
        <w:tab/>
      </w:r>
      <w:r>
        <w:rPr>
          <w:bCs/>
          <w:color w:val="000000"/>
        </w:rPr>
        <w:t>F</w:t>
      </w:r>
      <w:r w:rsidR="00E01CF9" w:rsidRPr="00E01CF9">
        <w:rPr>
          <w:bCs/>
          <w:color w:val="000000"/>
        </w:rPr>
        <w:t>illed with God’s Spirit</w:t>
      </w:r>
      <w:r>
        <w:rPr>
          <w:bCs/>
          <w:color w:val="000000"/>
        </w:rPr>
        <w:t xml:space="preserve">         Lk.4:18-19; Acts10:38</w:t>
      </w:r>
    </w:p>
    <w:p w:rsidR="00A31E40" w:rsidRPr="00A31E40" w:rsidRDefault="00A31E40" w:rsidP="00A31E40"/>
    <w:p w:rsidR="00E01CF9" w:rsidRPr="00282E5F" w:rsidRDefault="00A31E40" w:rsidP="00E01CF9">
      <w:r w:rsidRPr="00A31E40">
        <w:rPr>
          <w:bCs/>
          <w:color w:val="000000"/>
        </w:rPr>
        <w:t>13. Is. 53:4</w:t>
      </w:r>
      <w:r w:rsidR="00E528FA">
        <w:rPr>
          <w:bCs/>
          <w:color w:val="000000"/>
        </w:rPr>
        <w:t>-5</w:t>
      </w:r>
      <w:r w:rsidR="00E01CF9" w:rsidRPr="00E01CF9">
        <w:rPr>
          <w:bCs/>
          <w:color w:val="000000"/>
        </w:rPr>
        <w:t xml:space="preserve"> </w:t>
      </w:r>
      <w:r w:rsidR="00E528FA">
        <w:rPr>
          <w:bCs/>
          <w:color w:val="000000"/>
        </w:rPr>
        <w:t xml:space="preserve"> </w:t>
      </w:r>
      <w:r w:rsidR="00E528FA">
        <w:rPr>
          <w:bCs/>
          <w:color w:val="000000"/>
        </w:rPr>
        <w:tab/>
      </w:r>
      <w:r w:rsidR="00E528FA">
        <w:rPr>
          <w:bCs/>
          <w:color w:val="000000"/>
        </w:rPr>
        <w:tab/>
      </w:r>
      <w:r w:rsidR="00E528FA">
        <w:rPr>
          <w:bCs/>
          <w:color w:val="000000"/>
        </w:rPr>
        <w:tab/>
        <w:t xml:space="preserve">  </w:t>
      </w:r>
      <w:r w:rsidR="00E528FA">
        <w:rPr>
          <w:bCs/>
          <w:color w:val="000000"/>
        </w:rPr>
        <w:tab/>
      </w:r>
      <w:proofErr w:type="gramStart"/>
      <w:r w:rsidR="00E01CF9" w:rsidRPr="00282E5F">
        <w:rPr>
          <w:bCs/>
          <w:color w:val="000000"/>
        </w:rPr>
        <w:t>To</w:t>
      </w:r>
      <w:proofErr w:type="gramEnd"/>
      <w:r w:rsidR="00E01CF9" w:rsidRPr="00282E5F">
        <w:rPr>
          <w:bCs/>
          <w:color w:val="000000"/>
        </w:rPr>
        <w:t xml:space="preserve"> heal many</w:t>
      </w:r>
      <w:r w:rsidR="00E528FA">
        <w:rPr>
          <w:bCs/>
          <w:color w:val="000000"/>
        </w:rPr>
        <w:tab/>
      </w:r>
      <w:r w:rsidR="00E528FA">
        <w:rPr>
          <w:bCs/>
          <w:color w:val="000000"/>
        </w:rPr>
        <w:tab/>
      </w:r>
      <w:r w:rsidR="0008297D">
        <w:rPr>
          <w:bCs/>
          <w:color w:val="000000"/>
        </w:rPr>
        <w:t xml:space="preserve">                           </w:t>
      </w:r>
      <w:r w:rsidR="00E528FA">
        <w:rPr>
          <w:bCs/>
          <w:color w:val="000000"/>
        </w:rPr>
        <w:t>Mat. 8:16-17</w:t>
      </w:r>
    </w:p>
    <w:p w:rsidR="00A31E40" w:rsidRPr="00A31E40" w:rsidRDefault="00A31E40" w:rsidP="00A31E40"/>
    <w:p w:rsidR="00E01CF9" w:rsidRPr="00282E5F" w:rsidRDefault="00A31E40" w:rsidP="00E01CF9">
      <w:r w:rsidRPr="00A31E40">
        <w:rPr>
          <w:bCs/>
          <w:color w:val="000000"/>
        </w:rPr>
        <w:t>14. Isa. 9:1</w:t>
      </w:r>
      <w:proofErr w:type="gramStart"/>
      <w:r w:rsidRPr="00A31E40">
        <w:rPr>
          <w:bCs/>
          <w:color w:val="000000"/>
        </w:rPr>
        <w:t>,2</w:t>
      </w:r>
      <w:proofErr w:type="gramEnd"/>
      <w:r w:rsidRPr="00A31E40">
        <w:rPr>
          <w:bCs/>
          <w:color w:val="000000"/>
        </w:rPr>
        <w:t>; 42:1-3</w:t>
      </w:r>
      <w:r w:rsidR="00E01CF9">
        <w:t xml:space="preserve">  </w:t>
      </w:r>
      <w:r w:rsidR="0097724A">
        <w:tab/>
      </w:r>
      <w:r w:rsidR="0097724A">
        <w:tab/>
      </w:r>
      <w:r w:rsidR="00E01CF9" w:rsidRPr="00282E5F">
        <w:rPr>
          <w:bCs/>
          <w:color w:val="000000"/>
        </w:rPr>
        <w:t>To Deal Gently with the Gentiles</w:t>
      </w:r>
      <w:r w:rsidR="0008297D">
        <w:rPr>
          <w:bCs/>
          <w:color w:val="000000"/>
        </w:rPr>
        <w:t xml:space="preserve">    Mat.</w:t>
      </w:r>
      <w:r w:rsidR="0008297D" w:rsidRPr="0008297D">
        <w:rPr>
          <w:bCs/>
          <w:color w:val="000000"/>
        </w:rPr>
        <w:t xml:space="preserve"> </w:t>
      </w:r>
      <w:r w:rsidR="0008297D">
        <w:rPr>
          <w:bCs/>
          <w:color w:val="000000"/>
        </w:rPr>
        <w:t>12:17-22; 4:13-16</w:t>
      </w:r>
    </w:p>
    <w:p w:rsidR="00A31E40" w:rsidRPr="00A31E40" w:rsidRDefault="00A31E40" w:rsidP="00A31E40"/>
    <w:p w:rsidR="0008297D" w:rsidRPr="00A31E40" w:rsidRDefault="00A31E40" w:rsidP="0008297D">
      <w:r w:rsidRPr="00A31E40">
        <w:rPr>
          <w:bCs/>
          <w:color w:val="000000"/>
        </w:rPr>
        <w:t>15. Isa. 6:9</w:t>
      </w:r>
      <w:proofErr w:type="gramStart"/>
      <w:r w:rsidRPr="00A31E40">
        <w:rPr>
          <w:bCs/>
          <w:color w:val="000000"/>
        </w:rPr>
        <w:t>,10</w:t>
      </w:r>
      <w:proofErr w:type="gramEnd"/>
      <w:r w:rsidR="00E01CF9" w:rsidRPr="00E01CF9">
        <w:t xml:space="preserve"> </w:t>
      </w:r>
      <w:r w:rsidR="00E01CF9">
        <w:t xml:space="preserve">  </w:t>
      </w:r>
      <w:r w:rsidR="0097724A" w:rsidRPr="0097724A">
        <w:rPr>
          <w:u w:val="single"/>
        </w:rPr>
        <w:t xml:space="preserve">Use </w:t>
      </w:r>
      <w:r w:rsidR="0008297D" w:rsidRPr="0097724A">
        <w:rPr>
          <w:bCs/>
          <w:color w:val="000000"/>
          <w:u w:val="single"/>
        </w:rPr>
        <w:t>parables</w:t>
      </w:r>
      <w:r w:rsidR="0097724A">
        <w:rPr>
          <w:bCs/>
          <w:color w:val="000000"/>
        </w:rPr>
        <w:t xml:space="preserve">   </w:t>
      </w:r>
      <w:r w:rsidR="0097724A" w:rsidRPr="0097724A">
        <w:rPr>
          <w:bCs/>
          <w:color w:val="000000"/>
        </w:rPr>
        <w:t xml:space="preserve">Mt 13:14; </w:t>
      </w:r>
      <w:proofErr w:type="spellStart"/>
      <w:r w:rsidR="0097724A" w:rsidRPr="0097724A">
        <w:rPr>
          <w:bCs/>
          <w:color w:val="000000"/>
        </w:rPr>
        <w:t>Mr</w:t>
      </w:r>
      <w:proofErr w:type="spellEnd"/>
      <w:r w:rsidR="0097724A" w:rsidRPr="0097724A">
        <w:rPr>
          <w:bCs/>
          <w:color w:val="000000"/>
        </w:rPr>
        <w:t xml:space="preserve"> 4:12; Lu 8:10; </w:t>
      </w:r>
      <w:proofErr w:type="spellStart"/>
      <w:r w:rsidR="0097724A" w:rsidRPr="0097724A">
        <w:rPr>
          <w:bCs/>
          <w:color w:val="000000"/>
        </w:rPr>
        <w:t>Joh</w:t>
      </w:r>
      <w:proofErr w:type="spellEnd"/>
      <w:r w:rsidR="0097724A" w:rsidRPr="0097724A">
        <w:rPr>
          <w:bCs/>
          <w:color w:val="000000"/>
        </w:rPr>
        <w:t xml:space="preserve"> 12:40; Ac 28:26; Ro 11:8</w:t>
      </w:r>
    </w:p>
    <w:p w:rsidR="00E01CF9" w:rsidRPr="00282E5F" w:rsidRDefault="00E01CF9" w:rsidP="00E01CF9"/>
    <w:p w:rsidR="00A31E40" w:rsidRPr="00A31E40" w:rsidRDefault="00A31E40" w:rsidP="00A31E40"/>
    <w:p w:rsidR="0008297D" w:rsidRDefault="00A31E40" w:rsidP="00A31E40">
      <w:pPr>
        <w:rPr>
          <w:bCs/>
          <w:color w:val="000000"/>
        </w:rPr>
      </w:pPr>
      <w:r w:rsidRPr="00A31E40">
        <w:rPr>
          <w:bCs/>
          <w:color w:val="000000"/>
        </w:rPr>
        <w:t>16. Is. 53:3; Ps. 69:8</w:t>
      </w:r>
      <w:r w:rsidR="00E01CF9">
        <w:rPr>
          <w:bCs/>
          <w:color w:val="000000"/>
        </w:rPr>
        <w:t xml:space="preserve">  </w:t>
      </w:r>
      <w:r w:rsidR="002630A3">
        <w:rPr>
          <w:bCs/>
          <w:color w:val="000000"/>
        </w:rPr>
        <w:tab/>
      </w:r>
      <w:r w:rsidR="002630A3">
        <w:rPr>
          <w:bCs/>
          <w:color w:val="000000"/>
        </w:rPr>
        <w:tab/>
      </w:r>
      <w:r w:rsidR="00084191">
        <w:rPr>
          <w:bCs/>
          <w:color w:val="000000"/>
        </w:rPr>
        <w:t>To be rejected by his own</w:t>
      </w:r>
      <w:r w:rsidR="00084191">
        <w:rPr>
          <w:bCs/>
          <w:color w:val="000000"/>
        </w:rPr>
        <w:tab/>
      </w:r>
      <w:r w:rsidR="00084191">
        <w:rPr>
          <w:bCs/>
          <w:color w:val="000000"/>
        </w:rPr>
        <w:tab/>
        <w:t xml:space="preserve">       </w:t>
      </w:r>
      <w:r w:rsidR="0008297D">
        <w:rPr>
          <w:bCs/>
          <w:color w:val="000000"/>
        </w:rPr>
        <w:t>John 1:10-11; 7:5</w:t>
      </w:r>
      <w:r w:rsidR="002630A3">
        <w:rPr>
          <w:bCs/>
          <w:color w:val="000000"/>
        </w:rPr>
        <w:tab/>
      </w:r>
      <w:r w:rsidR="002630A3">
        <w:rPr>
          <w:bCs/>
          <w:color w:val="000000"/>
        </w:rPr>
        <w:tab/>
      </w:r>
      <w:r w:rsidR="002630A3">
        <w:rPr>
          <w:bCs/>
          <w:color w:val="000000"/>
        </w:rPr>
        <w:tab/>
        <w:t xml:space="preserve"> </w:t>
      </w:r>
    </w:p>
    <w:p w:rsidR="00A31E40" w:rsidRDefault="00A31E40" w:rsidP="00A31E40">
      <w:pPr>
        <w:rPr>
          <w:bCs/>
          <w:color w:val="000000"/>
        </w:rPr>
      </w:pPr>
      <w:r w:rsidRPr="00A31E40">
        <w:rPr>
          <w:bCs/>
          <w:color w:val="000000"/>
        </w:rPr>
        <w:t>17. Zech. 9:9</w:t>
      </w:r>
      <w:r w:rsidR="0097724A">
        <w:rPr>
          <w:bCs/>
          <w:color w:val="000000"/>
        </w:rPr>
        <w:t xml:space="preserve">     </w:t>
      </w:r>
      <w:r w:rsidR="0097724A">
        <w:rPr>
          <w:bCs/>
          <w:color w:val="000000"/>
        </w:rPr>
        <w:tab/>
      </w:r>
      <w:r w:rsidR="0097724A">
        <w:rPr>
          <w:bCs/>
          <w:color w:val="000000"/>
        </w:rPr>
        <w:tab/>
        <w:t xml:space="preserve">Thy King </w:t>
      </w:r>
      <w:proofErr w:type="gramStart"/>
      <w:r w:rsidR="0097724A">
        <w:rPr>
          <w:bCs/>
          <w:color w:val="000000"/>
        </w:rPr>
        <w:t xml:space="preserve">cometh  </w:t>
      </w:r>
      <w:r w:rsidR="0097724A" w:rsidRPr="0097724A">
        <w:rPr>
          <w:bCs/>
          <w:color w:val="000000"/>
        </w:rPr>
        <w:t>M</w:t>
      </w:r>
      <w:r w:rsidR="0097724A">
        <w:rPr>
          <w:bCs/>
          <w:color w:val="000000"/>
        </w:rPr>
        <w:t>a</w:t>
      </w:r>
      <w:r w:rsidR="0097724A" w:rsidRPr="0097724A">
        <w:rPr>
          <w:bCs/>
          <w:color w:val="000000"/>
        </w:rPr>
        <w:t>t</w:t>
      </w:r>
      <w:proofErr w:type="gramEnd"/>
      <w:r w:rsidR="0097724A">
        <w:rPr>
          <w:bCs/>
          <w:color w:val="000000"/>
        </w:rPr>
        <w:t>.</w:t>
      </w:r>
      <w:r w:rsidR="0097724A" w:rsidRPr="0097724A">
        <w:rPr>
          <w:bCs/>
          <w:color w:val="000000"/>
        </w:rPr>
        <w:t xml:space="preserve"> 21:5; Lu</w:t>
      </w:r>
      <w:r w:rsidR="0097724A">
        <w:rPr>
          <w:bCs/>
          <w:color w:val="000000"/>
        </w:rPr>
        <w:t>ke</w:t>
      </w:r>
      <w:r w:rsidR="0097724A" w:rsidRPr="0097724A">
        <w:rPr>
          <w:bCs/>
          <w:color w:val="000000"/>
        </w:rPr>
        <w:t xml:space="preserve"> 19:38; Joh</w:t>
      </w:r>
      <w:r w:rsidR="0097724A">
        <w:rPr>
          <w:bCs/>
          <w:color w:val="000000"/>
        </w:rPr>
        <w:t>n</w:t>
      </w:r>
      <w:r w:rsidR="0097724A" w:rsidRPr="0097724A">
        <w:rPr>
          <w:bCs/>
          <w:color w:val="000000"/>
        </w:rPr>
        <w:t xml:space="preserve"> 1:49; 12:15</w:t>
      </w:r>
    </w:p>
    <w:p w:rsidR="00A31E40" w:rsidRPr="00A31E40" w:rsidRDefault="00A31E40" w:rsidP="00282E5F"/>
    <w:p w:rsidR="000C7678" w:rsidRPr="000F1930" w:rsidRDefault="000C7678" w:rsidP="00F91169">
      <w:pPr>
        <w:rPr>
          <w:b/>
        </w:rPr>
      </w:pPr>
      <w:proofErr w:type="spellStart"/>
      <w:r w:rsidRPr="000F1930">
        <w:rPr>
          <w:b/>
        </w:rPr>
        <w:t>Annointing</w:t>
      </w:r>
      <w:proofErr w:type="spellEnd"/>
      <w:r w:rsidR="000F1930">
        <w:rPr>
          <w:b/>
        </w:rPr>
        <w:t xml:space="preserve">     </w:t>
      </w:r>
      <w:r w:rsidRPr="00827F79">
        <w:t>Isaiah 11:2—</w:t>
      </w:r>
      <w:proofErr w:type="gramStart"/>
      <w:r w:rsidRPr="00827F79">
        <w:rPr>
          <w:i/>
        </w:rPr>
        <w:t>And</w:t>
      </w:r>
      <w:proofErr w:type="gramEnd"/>
      <w:r w:rsidRPr="00827F79">
        <w:rPr>
          <w:i/>
        </w:rPr>
        <w:t xml:space="preserve"> the spirit of the LORD shall rest upon him, the spirit of wisdom and understanding, the spirit of counsel and might, the spirit of knowledge and of the fear of the LORD;</w:t>
      </w:r>
    </w:p>
    <w:p w:rsidR="00ED0968" w:rsidRDefault="000C7678" w:rsidP="00F91169">
      <w:pPr>
        <w:rPr>
          <w:i/>
        </w:rPr>
      </w:pPr>
      <w:r w:rsidRPr="00827F79">
        <w:t>61:1—</w:t>
      </w:r>
      <w:r w:rsidRPr="00827F79">
        <w:rPr>
          <w:i/>
        </w:rPr>
        <w:t>The Spirit of the Lord GOD is upon me; because the LORD hath anointed me to preach good tidings unto the meek; he hath sent me to bind up the brokenhearted, to proclaim liberty to the captives, and the opening of the prison to them that are bound;</w:t>
      </w:r>
    </w:p>
    <w:p w:rsidR="002C13B0" w:rsidRDefault="002C13B0" w:rsidP="00F91169">
      <w:pPr>
        <w:rPr>
          <w:i/>
        </w:rPr>
      </w:pPr>
    </w:p>
    <w:p w:rsidR="002C13B0" w:rsidRPr="002C13B0" w:rsidRDefault="002C13B0" w:rsidP="002C13B0">
      <w:pPr>
        <w:rPr>
          <w:i/>
        </w:rPr>
      </w:pPr>
      <w:r w:rsidRPr="002C13B0">
        <w:rPr>
          <w:i/>
        </w:rPr>
        <w:t>THE LIFE OF CHRIST</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THE OLD TESTAMENT PROPHECIES FULFILLED</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   OLD TESTAMENT                     NATURE OF THE</w:t>
      </w:r>
      <w:r w:rsidRPr="002C13B0">
        <w:rPr>
          <w:i/>
        </w:rPr>
        <w:tab/>
      </w:r>
      <w:r w:rsidRPr="002C13B0">
        <w:rPr>
          <w:i/>
        </w:rPr>
        <w:tab/>
      </w:r>
      <w:r w:rsidRPr="002C13B0">
        <w:rPr>
          <w:i/>
        </w:rPr>
        <w:tab/>
        <w:t xml:space="preserve"> NEW TESTAMENT</w:t>
      </w:r>
    </w:p>
    <w:p w:rsidR="002C13B0" w:rsidRPr="002C13B0" w:rsidRDefault="002C13B0" w:rsidP="002C13B0">
      <w:pPr>
        <w:rPr>
          <w:i/>
        </w:rPr>
      </w:pPr>
      <w:r w:rsidRPr="002C13B0">
        <w:rPr>
          <w:i/>
        </w:rPr>
        <w:t xml:space="preserve">             </w:t>
      </w:r>
    </w:p>
    <w:p w:rsidR="002C13B0" w:rsidRPr="002C13B0" w:rsidRDefault="002C13B0" w:rsidP="002C13B0">
      <w:pPr>
        <w:rPr>
          <w:i/>
        </w:rPr>
      </w:pPr>
      <w:r w:rsidRPr="002C13B0">
        <w:rPr>
          <w:i/>
        </w:rPr>
        <w:t xml:space="preserve">       PREDICTION</w:t>
      </w:r>
      <w:r w:rsidRPr="002C13B0">
        <w:rPr>
          <w:i/>
        </w:rPr>
        <w:tab/>
      </w:r>
      <w:r w:rsidRPr="002C13B0">
        <w:rPr>
          <w:i/>
        </w:rPr>
        <w:tab/>
        <w:t xml:space="preserve">           PROPHECY</w:t>
      </w:r>
      <w:r w:rsidRPr="002C13B0">
        <w:rPr>
          <w:i/>
        </w:rPr>
        <w:tab/>
      </w:r>
      <w:r w:rsidRPr="002C13B0">
        <w:rPr>
          <w:i/>
        </w:rPr>
        <w:tab/>
      </w:r>
      <w:r w:rsidRPr="002C13B0">
        <w:rPr>
          <w:i/>
        </w:rPr>
        <w:tab/>
        <w:t xml:space="preserve">              FULFILLMENT</w:t>
      </w:r>
    </w:p>
    <w:p w:rsidR="002C13B0" w:rsidRPr="002C13B0" w:rsidRDefault="002C13B0" w:rsidP="002C13B0">
      <w:pPr>
        <w:rPr>
          <w:i/>
        </w:rPr>
      </w:pPr>
    </w:p>
    <w:p w:rsidR="002C13B0" w:rsidRPr="002C13B0" w:rsidRDefault="002C13B0" w:rsidP="002C13B0">
      <w:pPr>
        <w:rPr>
          <w:i/>
        </w:rPr>
      </w:pPr>
      <w:r w:rsidRPr="002C13B0">
        <w:rPr>
          <w:i/>
        </w:rPr>
        <w:t xml:space="preserve">    </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1.  </w:t>
      </w:r>
      <w:r w:rsidRPr="002C13B0">
        <w:rPr>
          <w:i/>
        </w:rPr>
        <w:tab/>
        <w:t xml:space="preserve"> Isa. 7:14               </w:t>
      </w:r>
      <w:r w:rsidRPr="002C13B0">
        <w:rPr>
          <w:i/>
        </w:rPr>
        <w:tab/>
        <w:t xml:space="preserve">        Born of a Virgin</w:t>
      </w:r>
      <w:r w:rsidRPr="002C13B0">
        <w:rPr>
          <w:i/>
        </w:rPr>
        <w:tab/>
      </w:r>
      <w:r w:rsidRPr="002C13B0">
        <w:rPr>
          <w:i/>
        </w:rPr>
        <w:tab/>
      </w:r>
      <w:r w:rsidRPr="002C13B0">
        <w:rPr>
          <w:i/>
        </w:rPr>
        <w:tab/>
        <w:t xml:space="preserve">           Mt. 1:22.23    </w:t>
      </w:r>
    </w:p>
    <w:p w:rsidR="002C13B0" w:rsidRPr="002C13B0" w:rsidRDefault="002C13B0" w:rsidP="002C13B0">
      <w:pPr>
        <w:rPr>
          <w:i/>
        </w:rPr>
      </w:pPr>
      <w:r w:rsidRPr="002C13B0">
        <w:rPr>
          <w:i/>
        </w:rPr>
        <w:t xml:space="preserve">  </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2.  </w:t>
      </w:r>
      <w:r w:rsidRPr="002C13B0">
        <w:rPr>
          <w:i/>
        </w:rPr>
        <w:tab/>
        <w:t>11 Sam.  7:11</w:t>
      </w:r>
      <w:proofErr w:type="gramStart"/>
      <w:r w:rsidRPr="002C13B0">
        <w:rPr>
          <w:i/>
        </w:rPr>
        <w:t>,12</w:t>
      </w:r>
      <w:proofErr w:type="gramEnd"/>
      <w:r w:rsidRPr="002C13B0">
        <w:rPr>
          <w:i/>
        </w:rPr>
        <w:t>;</w:t>
      </w:r>
      <w:r w:rsidRPr="002C13B0">
        <w:rPr>
          <w:i/>
        </w:rPr>
        <w:tab/>
        <w:t xml:space="preserve">        Given the throne of David</w:t>
      </w:r>
      <w:r w:rsidRPr="002C13B0">
        <w:rPr>
          <w:i/>
        </w:rPr>
        <w:tab/>
      </w:r>
      <w:r w:rsidRPr="002C13B0">
        <w:rPr>
          <w:i/>
        </w:rPr>
        <w:tab/>
        <w:t xml:space="preserve">           </w:t>
      </w:r>
      <w:proofErr w:type="spellStart"/>
      <w:r w:rsidRPr="002C13B0">
        <w:rPr>
          <w:i/>
        </w:rPr>
        <w:t>Lk</w:t>
      </w:r>
      <w:proofErr w:type="spellEnd"/>
      <w:r w:rsidRPr="002C13B0">
        <w:rPr>
          <w:i/>
        </w:rPr>
        <w:t>. 1:31,32</w:t>
      </w:r>
    </w:p>
    <w:p w:rsidR="002C13B0" w:rsidRPr="002C13B0" w:rsidRDefault="002C13B0" w:rsidP="002C13B0">
      <w:pPr>
        <w:rPr>
          <w:i/>
        </w:rPr>
      </w:pPr>
    </w:p>
    <w:p w:rsidR="002C13B0" w:rsidRPr="002C13B0" w:rsidRDefault="002C13B0" w:rsidP="002C13B0">
      <w:pPr>
        <w:rPr>
          <w:i/>
        </w:rPr>
      </w:pPr>
      <w:r w:rsidRPr="002C13B0">
        <w:rPr>
          <w:i/>
        </w:rPr>
        <w:t xml:space="preserve">Ps. 132:11, Is. 9:6 </w:t>
      </w:r>
    </w:p>
    <w:p w:rsidR="002C13B0" w:rsidRPr="002C13B0" w:rsidRDefault="002C13B0" w:rsidP="002C13B0">
      <w:pPr>
        <w:rPr>
          <w:i/>
        </w:rPr>
      </w:pPr>
    </w:p>
    <w:p w:rsidR="002C13B0" w:rsidRPr="002C13B0" w:rsidRDefault="002C13B0" w:rsidP="002C13B0">
      <w:pPr>
        <w:rPr>
          <w:i/>
        </w:rPr>
      </w:pPr>
      <w:r w:rsidRPr="002C13B0">
        <w:rPr>
          <w:i/>
        </w:rPr>
        <w:t>Jer. 23:5</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3.   </w:t>
      </w:r>
      <w:r w:rsidRPr="002C13B0">
        <w:rPr>
          <w:i/>
        </w:rPr>
        <w:tab/>
        <w:t xml:space="preserve"> Dan. 2:44; 7:14</w:t>
      </w:r>
      <w:proofErr w:type="gramStart"/>
      <w:r w:rsidRPr="002C13B0">
        <w:rPr>
          <w:i/>
        </w:rPr>
        <w:t>,27</w:t>
      </w:r>
      <w:proofErr w:type="gramEnd"/>
      <w:r w:rsidRPr="002C13B0">
        <w:rPr>
          <w:i/>
        </w:rPr>
        <w:t>;</w:t>
      </w:r>
      <w:r w:rsidRPr="002C13B0">
        <w:rPr>
          <w:i/>
        </w:rPr>
        <w:tab/>
        <w:t xml:space="preserve">        This throne to be an Eternal</w:t>
      </w:r>
      <w:r w:rsidRPr="002C13B0">
        <w:rPr>
          <w:i/>
        </w:rPr>
        <w:tab/>
      </w:r>
      <w:r w:rsidRPr="002C13B0">
        <w:rPr>
          <w:i/>
        </w:rPr>
        <w:tab/>
        <w:t xml:space="preserve">           </w:t>
      </w:r>
      <w:proofErr w:type="spellStart"/>
      <w:r w:rsidRPr="002C13B0">
        <w:rPr>
          <w:i/>
        </w:rPr>
        <w:t>Lk</w:t>
      </w:r>
      <w:proofErr w:type="spellEnd"/>
      <w:r w:rsidRPr="002C13B0">
        <w:rPr>
          <w:i/>
        </w:rPr>
        <w:t>. 1:33</w:t>
      </w:r>
    </w:p>
    <w:p w:rsidR="002C13B0" w:rsidRPr="002C13B0" w:rsidRDefault="002C13B0" w:rsidP="002C13B0">
      <w:pPr>
        <w:rPr>
          <w:i/>
        </w:rPr>
      </w:pPr>
      <w:r w:rsidRPr="002C13B0">
        <w:rPr>
          <w:i/>
        </w:rPr>
        <w:t xml:space="preserve">        </w:t>
      </w:r>
    </w:p>
    <w:p w:rsidR="002C13B0" w:rsidRPr="002C13B0" w:rsidRDefault="002C13B0" w:rsidP="002C13B0">
      <w:pPr>
        <w:rPr>
          <w:i/>
        </w:rPr>
      </w:pPr>
      <w:r w:rsidRPr="002C13B0">
        <w:rPr>
          <w:i/>
        </w:rPr>
        <w:t xml:space="preserve">   </w:t>
      </w:r>
      <w:r w:rsidRPr="002C13B0">
        <w:rPr>
          <w:i/>
        </w:rPr>
        <w:tab/>
        <w:t xml:space="preserve"> Micah 4:7</w:t>
      </w:r>
      <w:r w:rsidRPr="002C13B0">
        <w:rPr>
          <w:i/>
        </w:rPr>
        <w:tab/>
      </w:r>
      <w:r w:rsidRPr="002C13B0">
        <w:rPr>
          <w:i/>
        </w:rPr>
        <w:tab/>
        <w:t xml:space="preserve">        Throne</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4.  </w:t>
      </w:r>
      <w:r w:rsidRPr="002C13B0">
        <w:rPr>
          <w:i/>
        </w:rPr>
        <w:tab/>
        <w:t xml:space="preserve"> Isa. 7:14</w:t>
      </w:r>
      <w:r w:rsidRPr="002C13B0">
        <w:rPr>
          <w:i/>
        </w:rPr>
        <w:tab/>
      </w:r>
      <w:r w:rsidRPr="002C13B0">
        <w:rPr>
          <w:i/>
        </w:rPr>
        <w:tab/>
        <w:t xml:space="preserve">         </w:t>
      </w:r>
      <w:proofErr w:type="gramStart"/>
      <w:r w:rsidRPr="002C13B0">
        <w:rPr>
          <w:i/>
        </w:rPr>
        <w:t>To</w:t>
      </w:r>
      <w:proofErr w:type="gramEnd"/>
      <w:r w:rsidRPr="002C13B0">
        <w:rPr>
          <w:i/>
        </w:rPr>
        <w:t xml:space="preserve"> be call Emmanuel</w:t>
      </w:r>
      <w:r w:rsidRPr="002C13B0">
        <w:rPr>
          <w:i/>
        </w:rPr>
        <w:tab/>
      </w:r>
      <w:r w:rsidRPr="002C13B0">
        <w:rPr>
          <w:i/>
        </w:rPr>
        <w:tab/>
      </w:r>
      <w:r w:rsidRPr="002C13B0">
        <w:rPr>
          <w:i/>
        </w:rPr>
        <w:tab/>
      </w:r>
      <w:r w:rsidRPr="002C13B0">
        <w:rPr>
          <w:i/>
        </w:rPr>
        <w:tab/>
        <w:t>Matt. 1:23</w:t>
      </w:r>
    </w:p>
    <w:p w:rsidR="002C13B0" w:rsidRPr="002C13B0" w:rsidRDefault="002C13B0" w:rsidP="002C13B0">
      <w:pPr>
        <w:rPr>
          <w:i/>
        </w:rPr>
      </w:pPr>
      <w:r w:rsidRPr="002C13B0">
        <w:rPr>
          <w:i/>
        </w:rPr>
        <w:t xml:space="preserve"> </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  </w:t>
      </w:r>
    </w:p>
    <w:p w:rsidR="002C13B0" w:rsidRPr="002C13B0" w:rsidRDefault="002C13B0" w:rsidP="002C13B0">
      <w:pPr>
        <w:rPr>
          <w:i/>
        </w:rPr>
      </w:pPr>
      <w:r w:rsidRPr="002C13B0">
        <w:rPr>
          <w:i/>
        </w:rPr>
        <w:t xml:space="preserve">5   </w:t>
      </w:r>
      <w:r w:rsidRPr="002C13B0">
        <w:rPr>
          <w:i/>
        </w:rPr>
        <w:tab/>
        <w:t>Isa. 40:3-5; Mat. 3:1</w:t>
      </w:r>
      <w:r w:rsidRPr="002C13B0">
        <w:rPr>
          <w:i/>
        </w:rPr>
        <w:tab/>
        <w:t xml:space="preserve">         </w:t>
      </w:r>
      <w:proofErr w:type="gramStart"/>
      <w:r w:rsidRPr="002C13B0">
        <w:rPr>
          <w:i/>
        </w:rPr>
        <w:t>To</w:t>
      </w:r>
      <w:proofErr w:type="gramEnd"/>
      <w:r w:rsidRPr="002C13B0">
        <w:rPr>
          <w:i/>
        </w:rPr>
        <w:t xml:space="preserve"> have a forerunner</w:t>
      </w:r>
      <w:r w:rsidRPr="002C13B0">
        <w:rPr>
          <w:i/>
        </w:rPr>
        <w:tab/>
      </w:r>
      <w:r w:rsidRPr="002C13B0">
        <w:rPr>
          <w:i/>
        </w:rPr>
        <w:tab/>
      </w:r>
      <w:r w:rsidRPr="002C13B0">
        <w:rPr>
          <w:i/>
        </w:rPr>
        <w:tab/>
      </w:r>
      <w:r w:rsidRPr="002C13B0">
        <w:rPr>
          <w:i/>
        </w:rPr>
        <w:tab/>
      </w:r>
      <w:proofErr w:type="spellStart"/>
      <w:r w:rsidRPr="002C13B0">
        <w:rPr>
          <w:i/>
        </w:rPr>
        <w:t>Lk</w:t>
      </w:r>
      <w:proofErr w:type="spellEnd"/>
      <w:r w:rsidRPr="002C13B0">
        <w:rPr>
          <w:i/>
        </w:rPr>
        <w:t>. 1:76-78;</w:t>
      </w:r>
    </w:p>
    <w:p w:rsidR="002C13B0" w:rsidRPr="002C13B0" w:rsidRDefault="002C13B0" w:rsidP="002C13B0">
      <w:pPr>
        <w:rPr>
          <w:i/>
        </w:rPr>
      </w:pPr>
    </w:p>
    <w:p w:rsidR="002C13B0" w:rsidRPr="002C13B0" w:rsidRDefault="002C13B0" w:rsidP="002C13B0">
      <w:pPr>
        <w:rPr>
          <w:i/>
        </w:rPr>
      </w:pPr>
      <w:proofErr w:type="spellStart"/>
      <w:r w:rsidRPr="002C13B0">
        <w:rPr>
          <w:i/>
        </w:rPr>
        <w:t>Lk</w:t>
      </w:r>
      <w:proofErr w:type="spellEnd"/>
      <w:r w:rsidRPr="002C13B0">
        <w:rPr>
          <w:i/>
        </w:rPr>
        <w:t xml:space="preserve"> 3:3</w:t>
      </w:r>
    </w:p>
    <w:p w:rsidR="002C13B0" w:rsidRPr="002C13B0" w:rsidRDefault="002C13B0" w:rsidP="002C13B0">
      <w:pPr>
        <w:rPr>
          <w:i/>
        </w:rPr>
      </w:pPr>
      <w:r w:rsidRPr="002C13B0">
        <w:rPr>
          <w:i/>
        </w:rPr>
        <w:t xml:space="preserve">    </w:t>
      </w:r>
    </w:p>
    <w:p w:rsidR="002C13B0" w:rsidRPr="002C13B0" w:rsidRDefault="002C13B0" w:rsidP="002C13B0">
      <w:pPr>
        <w:rPr>
          <w:i/>
        </w:rPr>
      </w:pPr>
      <w:r w:rsidRPr="002C13B0">
        <w:rPr>
          <w:i/>
        </w:rPr>
        <w:t xml:space="preserve">  </w:t>
      </w:r>
    </w:p>
    <w:p w:rsidR="002C13B0" w:rsidRPr="002C13B0" w:rsidRDefault="002C13B0" w:rsidP="002C13B0">
      <w:pPr>
        <w:rPr>
          <w:i/>
        </w:rPr>
      </w:pPr>
    </w:p>
    <w:p w:rsidR="002C13B0" w:rsidRPr="002C13B0" w:rsidRDefault="002C13B0" w:rsidP="002C13B0">
      <w:pPr>
        <w:rPr>
          <w:i/>
        </w:rPr>
      </w:pPr>
      <w:r w:rsidRPr="002C13B0">
        <w:rPr>
          <w:i/>
        </w:rPr>
        <w:t xml:space="preserve">6.  </w:t>
      </w:r>
      <w:r w:rsidRPr="002C13B0">
        <w:rPr>
          <w:i/>
        </w:rPr>
        <w:tab/>
        <w:t xml:space="preserve"> Micah 5:2</w:t>
      </w:r>
      <w:r w:rsidRPr="002C13B0">
        <w:rPr>
          <w:i/>
        </w:rPr>
        <w:tab/>
      </w:r>
      <w:r w:rsidRPr="002C13B0">
        <w:rPr>
          <w:i/>
        </w:rPr>
        <w:tab/>
        <w:t xml:space="preserve">         To be born in </w:t>
      </w:r>
      <w:proofErr w:type="spellStart"/>
      <w:r w:rsidRPr="002C13B0">
        <w:rPr>
          <w:i/>
        </w:rPr>
        <w:t>Bethlemhem</w:t>
      </w:r>
      <w:proofErr w:type="spellEnd"/>
      <w:r w:rsidRPr="002C13B0">
        <w:rPr>
          <w:i/>
        </w:rPr>
        <w:t xml:space="preserve"> </w:t>
      </w:r>
      <w:r w:rsidRPr="002C13B0">
        <w:rPr>
          <w:i/>
        </w:rPr>
        <w:tab/>
      </w:r>
      <w:r w:rsidRPr="002C13B0">
        <w:rPr>
          <w:i/>
        </w:rPr>
        <w:tab/>
      </w:r>
      <w:r w:rsidRPr="002C13B0">
        <w:rPr>
          <w:i/>
        </w:rPr>
        <w:tab/>
        <w:t>Mt. 2:5</w:t>
      </w:r>
      <w:proofErr w:type="gramStart"/>
      <w:r w:rsidRPr="002C13B0">
        <w:rPr>
          <w:i/>
        </w:rPr>
        <w:t>,6</w:t>
      </w:r>
      <w:proofErr w:type="gramEnd"/>
    </w:p>
    <w:p w:rsidR="002C13B0" w:rsidRPr="002C13B0" w:rsidRDefault="002C13B0" w:rsidP="002C13B0">
      <w:pPr>
        <w:rPr>
          <w:i/>
        </w:rPr>
      </w:pPr>
      <w:r w:rsidRPr="002C13B0">
        <w:rPr>
          <w:i/>
        </w:rPr>
        <w:t xml:space="preserve"> </w:t>
      </w:r>
      <w:r w:rsidRPr="002C13B0">
        <w:rPr>
          <w:i/>
        </w:rPr>
        <w:tab/>
      </w:r>
      <w:r w:rsidRPr="002C13B0">
        <w:rPr>
          <w:i/>
        </w:rPr>
        <w:tab/>
      </w:r>
      <w:r w:rsidRPr="002C13B0">
        <w:rPr>
          <w:i/>
        </w:rPr>
        <w:tab/>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7.  </w:t>
      </w:r>
      <w:r w:rsidRPr="002C13B0">
        <w:rPr>
          <w:i/>
        </w:rPr>
        <w:tab/>
        <w:t xml:space="preserve"> Ps. 72:10, Isa. 60:3</w:t>
      </w:r>
      <w:proofErr w:type="gramStart"/>
      <w:r w:rsidRPr="002C13B0">
        <w:rPr>
          <w:i/>
        </w:rPr>
        <w:t>,6,9</w:t>
      </w:r>
      <w:proofErr w:type="gramEnd"/>
      <w:r w:rsidRPr="002C13B0">
        <w:rPr>
          <w:i/>
        </w:rPr>
        <w:tab/>
        <w:t xml:space="preserve">To be worshiped by wise </w:t>
      </w:r>
      <w:r w:rsidRPr="002C13B0">
        <w:rPr>
          <w:i/>
        </w:rPr>
        <w:tab/>
      </w:r>
      <w:r w:rsidRPr="002C13B0">
        <w:rPr>
          <w:i/>
        </w:rPr>
        <w:tab/>
      </w:r>
      <w:r w:rsidRPr="002C13B0">
        <w:rPr>
          <w:i/>
        </w:rPr>
        <w:tab/>
        <w:t>Mt. 2:11</w:t>
      </w:r>
    </w:p>
    <w:p w:rsidR="002C13B0" w:rsidRPr="002C13B0" w:rsidRDefault="002C13B0" w:rsidP="002C13B0">
      <w:pPr>
        <w:rPr>
          <w:i/>
        </w:rPr>
      </w:pPr>
    </w:p>
    <w:p w:rsidR="002C13B0" w:rsidRPr="002C13B0" w:rsidRDefault="002C13B0" w:rsidP="002C13B0">
      <w:pPr>
        <w:rPr>
          <w:i/>
        </w:rPr>
      </w:pPr>
      <w:r w:rsidRPr="002C13B0">
        <w:rPr>
          <w:i/>
        </w:rPr>
        <w:t>Men presented with gifts</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8.  </w:t>
      </w:r>
      <w:r w:rsidRPr="002C13B0">
        <w:rPr>
          <w:i/>
        </w:rPr>
        <w:tab/>
        <w:t xml:space="preserve"> Num. 24:8; Hosea 11:1</w:t>
      </w:r>
      <w:r w:rsidRPr="002C13B0">
        <w:rPr>
          <w:i/>
        </w:rPr>
        <w:tab/>
      </w:r>
      <w:proofErr w:type="gramStart"/>
      <w:r w:rsidRPr="002C13B0">
        <w:rPr>
          <w:i/>
        </w:rPr>
        <w:t>To</w:t>
      </w:r>
      <w:proofErr w:type="gramEnd"/>
      <w:r w:rsidRPr="002C13B0">
        <w:rPr>
          <w:i/>
        </w:rPr>
        <w:t xml:space="preserve"> be in Egypt in for</w:t>
      </w:r>
      <w:r w:rsidRPr="002C13B0">
        <w:rPr>
          <w:i/>
        </w:rPr>
        <w:tab/>
      </w:r>
      <w:r w:rsidRPr="002C13B0">
        <w:rPr>
          <w:i/>
        </w:rPr>
        <w:tab/>
      </w:r>
      <w:r w:rsidRPr="002C13B0">
        <w:rPr>
          <w:i/>
        </w:rPr>
        <w:tab/>
      </w:r>
      <w:r w:rsidRPr="002C13B0">
        <w:rPr>
          <w:i/>
        </w:rPr>
        <w:tab/>
        <w:t>Mt. 2:15</w:t>
      </w:r>
    </w:p>
    <w:p w:rsidR="002C13B0" w:rsidRPr="002C13B0" w:rsidRDefault="002C13B0" w:rsidP="002C13B0">
      <w:pPr>
        <w:rPr>
          <w:i/>
        </w:rPr>
      </w:pPr>
    </w:p>
    <w:p w:rsidR="002C13B0" w:rsidRPr="002C13B0" w:rsidRDefault="002C13B0" w:rsidP="002C13B0">
      <w:pPr>
        <w:rPr>
          <w:i/>
        </w:rPr>
      </w:pPr>
      <w:r w:rsidRPr="002C13B0">
        <w:rPr>
          <w:i/>
        </w:rPr>
        <w:t>A Season</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9.   </w:t>
      </w:r>
      <w:r w:rsidRPr="002C13B0">
        <w:rPr>
          <w:i/>
        </w:rPr>
        <w:tab/>
        <w:t xml:space="preserve">  Jer. 31:15</w:t>
      </w:r>
      <w:r w:rsidRPr="002C13B0">
        <w:rPr>
          <w:i/>
        </w:rPr>
        <w:tab/>
      </w:r>
      <w:r w:rsidRPr="002C13B0">
        <w:rPr>
          <w:i/>
        </w:rPr>
        <w:tab/>
      </w:r>
      <w:r w:rsidRPr="002C13B0">
        <w:rPr>
          <w:i/>
        </w:rPr>
        <w:tab/>
        <w:t>Birthplace to suffer a massacre for                Mt.  2:17</w:t>
      </w:r>
      <w:proofErr w:type="gramStart"/>
      <w:r w:rsidRPr="002C13B0">
        <w:rPr>
          <w:i/>
        </w:rPr>
        <w:t>,18</w:t>
      </w:r>
      <w:proofErr w:type="gramEnd"/>
    </w:p>
    <w:p w:rsidR="002C13B0" w:rsidRPr="002C13B0" w:rsidRDefault="002C13B0" w:rsidP="002C13B0">
      <w:pPr>
        <w:rPr>
          <w:i/>
        </w:rPr>
      </w:pPr>
      <w:r w:rsidRPr="002C13B0">
        <w:rPr>
          <w:i/>
        </w:rPr>
        <w:t xml:space="preserve">  </w:t>
      </w:r>
      <w:r w:rsidRPr="002C13B0">
        <w:rPr>
          <w:i/>
        </w:rPr>
        <w:tab/>
        <w:t xml:space="preserve">        </w:t>
      </w:r>
    </w:p>
    <w:p w:rsidR="002C13B0" w:rsidRPr="002C13B0" w:rsidRDefault="002C13B0" w:rsidP="002C13B0">
      <w:pPr>
        <w:rPr>
          <w:i/>
        </w:rPr>
      </w:pPr>
      <w:r w:rsidRPr="002C13B0">
        <w:rPr>
          <w:i/>
        </w:rPr>
        <w:t xml:space="preserve"> Children</w:t>
      </w:r>
    </w:p>
    <w:p w:rsidR="002C13B0" w:rsidRPr="002C13B0" w:rsidRDefault="002C13B0" w:rsidP="002C13B0">
      <w:pPr>
        <w:rPr>
          <w:i/>
        </w:rPr>
      </w:pPr>
      <w:r w:rsidRPr="002C13B0">
        <w:rPr>
          <w:i/>
        </w:rPr>
        <w:t>,</w:t>
      </w:r>
      <w:r w:rsidRPr="002C13B0">
        <w:rPr>
          <w:i/>
        </w:rPr>
        <w:tab/>
      </w:r>
    </w:p>
    <w:p w:rsidR="002C13B0" w:rsidRPr="002C13B0" w:rsidRDefault="002C13B0" w:rsidP="002C13B0">
      <w:pPr>
        <w:rPr>
          <w:i/>
        </w:rPr>
      </w:pPr>
    </w:p>
    <w:p w:rsidR="002C13B0" w:rsidRPr="002C13B0" w:rsidRDefault="002C13B0" w:rsidP="002C13B0">
      <w:pPr>
        <w:rPr>
          <w:i/>
        </w:rPr>
      </w:pPr>
      <w:r w:rsidRPr="002C13B0">
        <w:rPr>
          <w:i/>
        </w:rPr>
        <w:t>10.</w:t>
      </w:r>
      <w:r w:rsidRPr="002C13B0">
        <w:rPr>
          <w:i/>
        </w:rPr>
        <w:tab/>
        <w:t xml:space="preserve">  Isa.  11:1</w:t>
      </w:r>
      <w:r w:rsidRPr="002C13B0">
        <w:rPr>
          <w:i/>
        </w:rPr>
        <w:tab/>
      </w:r>
      <w:r w:rsidRPr="002C13B0">
        <w:rPr>
          <w:i/>
        </w:rPr>
        <w:tab/>
      </w:r>
      <w:r w:rsidRPr="002C13B0">
        <w:rPr>
          <w:i/>
        </w:rPr>
        <w:tab/>
      </w:r>
      <w:proofErr w:type="gramStart"/>
      <w:r w:rsidRPr="002C13B0">
        <w:rPr>
          <w:i/>
        </w:rPr>
        <w:t>To</w:t>
      </w:r>
      <w:proofErr w:type="gramEnd"/>
      <w:r w:rsidRPr="002C13B0">
        <w:rPr>
          <w:i/>
        </w:rPr>
        <w:t xml:space="preserve"> be called a Nazarene</w:t>
      </w:r>
      <w:r w:rsidRPr="002C13B0">
        <w:rPr>
          <w:i/>
        </w:rPr>
        <w:tab/>
      </w:r>
      <w:r w:rsidRPr="002C13B0">
        <w:rPr>
          <w:i/>
        </w:rPr>
        <w:tab/>
        <w:t xml:space="preserve">   </w:t>
      </w:r>
      <w:r w:rsidRPr="002C13B0">
        <w:rPr>
          <w:i/>
        </w:rPr>
        <w:tab/>
        <w:t>Mt. 2:23</w:t>
      </w:r>
    </w:p>
    <w:p w:rsidR="002C13B0" w:rsidRPr="002C13B0" w:rsidRDefault="002C13B0" w:rsidP="002C13B0">
      <w:pPr>
        <w:rPr>
          <w:i/>
        </w:rPr>
      </w:pPr>
      <w:r w:rsidRPr="002C13B0">
        <w:rPr>
          <w:i/>
        </w:rPr>
        <w:t xml:space="preserve"> </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11.  </w:t>
      </w:r>
      <w:r w:rsidRPr="002C13B0">
        <w:rPr>
          <w:i/>
        </w:rPr>
        <w:tab/>
        <w:t xml:space="preserve">  Ps.69:9; 119:139</w:t>
      </w:r>
      <w:r w:rsidRPr="002C13B0">
        <w:rPr>
          <w:i/>
        </w:rPr>
        <w:tab/>
      </w:r>
      <w:r w:rsidRPr="002C13B0">
        <w:rPr>
          <w:i/>
        </w:rPr>
        <w:tab/>
        <w:t>To be zealous for the Father</w:t>
      </w:r>
      <w:r w:rsidRPr="002C13B0">
        <w:rPr>
          <w:i/>
        </w:rPr>
        <w:tab/>
        <w:t xml:space="preserve">            </w:t>
      </w:r>
      <w:r w:rsidRPr="002C13B0">
        <w:rPr>
          <w:i/>
        </w:rPr>
        <w:tab/>
        <w:t>Jn. 2:16</w:t>
      </w:r>
      <w:proofErr w:type="gramStart"/>
      <w:r w:rsidRPr="002C13B0">
        <w:rPr>
          <w:i/>
        </w:rPr>
        <w:t>,17</w:t>
      </w:r>
      <w:proofErr w:type="gramEnd"/>
    </w:p>
    <w:p w:rsidR="002C13B0" w:rsidRPr="002C13B0" w:rsidRDefault="002C13B0" w:rsidP="002C13B0">
      <w:pPr>
        <w:rPr>
          <w:i/>
        </w:rPr>
      </w:pPr>
      <w:r w:rsidRPr="002C13B0">
        <w:rPr>
          <w:i/>
        </w:rPr>
        <w:t xml:space="preserve">                    </w:t>
      </w:r>
      <w:r w:rsidRPr="002C13B0">
        <w:rPr>
          <w:i/>
        </w:rPr>
        <w:tab/>
      </w:r>
      <w:r w:rsidRPr="002C13B0">
        <w:rPr>
          <w:i/>
        </w:rPr>
        <w:tab/>
      </w:r>
      <w:r w:rsidRPr="002C13B0">
        <w:rPr>
          <w:i/>
        </w:rPr>
        <w:tab/>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12.  </w:t>
      </w:r>
      <w:r w:rsidRPr="002C13B0">
        <w:rPr>
          <w:i/>
        </w:rPr>
        <w:tab/>
        <w:t xml:space="preserve">  Is. 11:2; 61:1</w:t>
      </w:r>
      <w:proofErr w:type="gramStart"/>
      <w:r w:rsidRPr="002C13B0">
        <w:rPr>
          <w:i/>
        </w:rPr>
        <w:t>,2</w:t>
      </w:r>
      <w:proofErr w:type="gramEnd"/>
      <w:r w:rsidRPr="002C13B0">
        <w:rPr>
          <w:i/>
        </w:rPr>
        <w:t xml:space="preserve">; </w:t>
      </w:r>
      <w:r w:rsidRPr="002C13B0">
        <w:rPr>
          <w:i/>
        </w:rPr>
        <w:tab/>
      </w:r>
      <w:r w:rsidRPr="002C13B0">
        <w:rPr>
          <w:i/>
        </w:rPr>
        <w:tab/>
        <w:t>To be filled with God’s Spirit</w:t>
      </w:r>
      <w:r w:rsidRPr="002C13B0">
        <w:rPr>
          <w:i/>
        </w:rPr>
        <w:tab/>
      </w:r>
      <w:r w:rsidRPr="002C13B0">
        <w:rPr>
          <w:i/>
        </w:rPr>
        <w:tab/>
      </w:r>
      <w:r w:rsidRPr="002C13B0">
        <w:rPr>
          <w:i/>
        </w:rPr>
        <w:tab/>
        <w:t xml:space="preserve"> </w:t>
      </w:r>
      <w:proofErr w:type="spellStart"/>
      <w:r w:rsidRPr="002C13B0">
        <w:rPr>
          <w:i/>
        </w:rPr>
        <w:t>Lk</w:t>
      </w:r>
      <w:proofErr w:type="spellEnd"/>
      <w:r w:rsidRPr="002C13B0">
        <w:rPr>
          <w:i/>
        </w:rPr>
        <w:t>. 4:18,19</w:t>
      </w:r>
    </w:p>
    <w:p w:rsidR="002C13B0" w:rsidRPr="002C13B0" w:rsidRDefault="002C13B0" w:rsidP="002C13B0">
      <w:pPr>
        <w:rPr>
          <w:i/>
        </w:rPr>
      </w:pPr>
      <w:r w:rsidRPr="002C13B0">
        <w:rPr>
          <w:i/>
        </w:rPr>
        <w:t xml:space="preserve"> </w:t>
      </w:r>
    </w:p>
    <w:p w:rsidR="002C13B0" w:rsidRPr="002C13B0" w:rsidRDefault="002C13B0" w:rsidP="002C13B0">
      <w:pPr>
        <w:rPr>
          <w:i/>
        </w:rPr>
      </w:pPr>
      <w:r w:rsidRPr="002C13B0">
        <w:rPr>
          <w:i/>
        </w:rPr>
        <w:t xml:space="preserve">      </w:t>
      </w:r>
      <w:r w:rsidRPr="002C13B0">
        <w:rPr>
          <w:i/>
        </w:rPr>
        <w:tab/>
        <w:t xml:space="preserve">  Ps. 45:7</w:t>
      </w:r>
    </w:p>
    <w:p w:rsidR="002C13B0" w:rsidRPr="002C13B0" w:rsidRDefault="002C13B0" w:rsidP="002C13B0">
      <w:pPr>
        <w:rPr>
          <w:i/>
        </w:rPr>
      </w:pPr>
      <w:r w:rsidRPr="002C13B0">
        <w:rPr>
          <w:i/>
        </w:rPr>
        <w:t xml:space="preserve">  </w:t>
      </w:r>
    </w:p>
    <w:p w:rsidR="002C13B0" w:rsidRPr="002C13B0" w:rsidRDefault="002C13B0" w:rsidP="002C13B0">
      <w:pPr>
        <w:rPr>
          <w:i/>
        </w:rPr>
      </w:pPr>
    </w:p>
    <w:p w:rsidR="002C13B0" w:rsidRPr="002C13B0" w:rsidRDefault="002C13B0" w:rsidP="002C13B0">
      <w:pPr>
        <w:rPr>
          <w:i/>
        </w:rPr>
      </w:pPr>
      <w:r w:rsidRPr="002C13B0">
        <w:rPr>
          <w:i/>
        </w:rPr>
        <w:t xml:space="preserve">13. </w:t>
      </w:r>
      <w:r w:rsidRPr="002C13B0">
        <w:rPr>
          <w:i/>
        </w:rPr>
        <w:tab/>
        <w:t xml:space="preserve">  Is. 53:4</w:t>
      </w:r>
      <w:r w:rsidRPr="002C13B0">
        <w:rPr>
          <w:i/>
        </w:rPr>
        <w:tab/>
      </w:r>
      <w:r w:rsidRPr="002C13B0">
        <w:rPr>
          <w:i/>
        </w:rPr>
        <w:tab/>
      </w:r>
      <w:r w:rsidRPr="002C13B0">
        <w:rPr>
          <w:i/>
        </w:rPr>
        <w:tab/>
        <w:t>To heal many</w:t>
      </w:r>
      <w:r w:rsidRPr="002C13B0">
        <w:rPr>
          <w:i/>
        </w:rPr>
        <w:tab/>
      </w:r>
      <w:r w:rsidRPr="002C13B0">
        <w:rPr>
          <w:i/>
        </w:rPr>
        <w:tab/>
      </w:r>
      <w:r w:rsidRPr="002C13B0">
        <w:rPr>
          <w:i/>
        </w:rPr>
        <w:tab/>
      </w:r>
      <w:r w:rsidRPr="002C13B0">
        <w:rPr>
          <w:i/>
        </w:rPr>
        <w:tab/>
      </w:r>
      <w:r w:rsidRPr="002C13B0">
        <w:rPr>
          <w:i/>
        </w:rPr>
        <w:tab/>
        <w:t xml:space="preserve"> Mt. 8:16</w:t>
      </w:r>
      <w:proofErr w:type="gramStart"/>
      <w:r w:rsidRPr="002C13B0">
        <w:rPr>
          <w:i/>
        </w:rPr>
        <w:t>,17</w:t>
      </w:r>
      <w:proofErr w:type="gramEnd"/>
    </w:p>
    <w:p w:rsidR="002C13B0" w:rsidRPr="002C13B0" w:rsidRDefault="002C13B0" w:rsidP="002C13B0">
      <w:pPr>
        <w:rPr>
          <w:i/>
        </w:rPr>
      </w:pPr>
      <w:r w:rsidRPr="002C13B0">
        <w:rPr>
          <w:i/>
        </w:rPr>
        <w:t xml:space="preserve"> </w:t>
      </w:r>
      <w:r w:rsidRPr="002C13B0">
        <w:rPr>
          <w:i/>
        </w:rPr>
        <w:tab/>
      </w:r>
      <w:r w:rsidRPr="002C13B0">
        <w:rPr>
          <w:i/>
        </w:rPr>
        <w:tab/>
      </w:r>
      <w:r w:rsidRPr="002C13B0">
        <w:rPr>
          <w:i/>
        </w:rPr>
        <w:tab/>
        <w:t xml:space="preserve"> </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14. </w:t>
      </w:r>
      <w:r w:rsidRPr="002C13B0">
        <w:rPr>
          <w:i/>
        </w:rPr>
        <w:tab/>
        <w:t xml:space="preserve">  Isa. 9:1</w:t>
      </w:r>
      <w:proofErr w:type="gramStart"/>
      <w:r w:rsidRPr="002C13B0">
        <w:rPr>
          <w:i/>
        </w:rPr>
        <w:t>,2</w:t>
      </w:r>
      <w:proofErr w:type="gramEnd"/>
      <w:r w:rsidRPr="002C13B0">
        <w:rPr>
          <w:i/>
        </w:rPr>
        <w:t>; 42:1-3</w:t>
      </w:r>
      <w:r w:rsidRPr="002C13B0">
        <w:rPr>
          <w:i/>
        </w:rPr>
        <w:tab/>
      </w:r>
      <w:r w:rsidRPr="002C13B0">
        <w:rPr>
          <w:i/>
        </w:rPr>
        <w:tab/>
        <w:t xml:space="preserve"> To deal gently with the Gentiles</w:t>
      </w:r>
      <w:r w:rsidRPr="002C13B0">
        <w:rPr>
          <w:i/>
        </w:rPr>
        <w:tab/>
      </w:r>
      <w:r w:rsidRPr="002C13B0">
        <w:rPr>
          <w:i/>
        </w:rPr>
        <w:tab/>
        <w:t xml:space="preserve"> Mt. 12:17-21</w:t>
      </w:r>
    </w:p>
    <w:p w:rsidR="002C13B0" w:rsidRPr="002C13B0" w:rsidRDefault="002C13B0" w:rsidP="002C13B0">
      <w:pPr>
        <w:rPr>
          <w:i/>
        </w:rPr>
      </w:pPr>
      <w:r w:rsidRPr="002C13B0">
        <w:rPr>
          <w:i/>
        </w:rPr>
        <w:t xml:space="preserve">  </w:t>
      </w:r>
    </w:p>
    <w:p w:rsidR="002C13B0" w:rsidRPr="002C13B0" w:rsidRDefault="002C13B0" w:rsidP="002C13B0">
      <w:pPr>
        <w:rPr>
          <w:i/>
        </w:rPr>
      </w:pPr>
      <w:r w:rsidRPr="002C13B0">
        <w:rPr>
          <w:i/>
        </w:rPr>
        <w:t xml:space="preserve">                         </w:t>
      </w:r>
      <w:r w:rsidRPr="002C13B0">
        <w:rPr>
          <w:i/>
        </w:rPr>
        <w:tab/>
        <w:t xml:space="preserve"> 4:13-16</w:t>
      </w:r>
    </w:p>
    <w:p w:rsidR="002C13B0" w:rsidRPr="002C13B0" w:rsidRDefault="002C13B0" w:rsidP="002C13B0">
      <w:pPr>
        <w:rPr>
          <w:i/>
        </w:rPr>
      </w:pPr>
      <w:r w:rsidRPr="002C13B0">
        <w:rPr>
          <w:i/>
        </w:rPr>
        <w:t xml:space="preserve">  </w:t>
      </w:r>
    </w:p>
    <w:p w:rsidR="002C13B0" w:rsidRPr="002C13B0" w:rsidRDefault="002C13B0" w:rsidP="002C13B0">
      <w:pPr>
        <w:rPr>
          <w:i/>
        </w:rPr>
      </w:pPr>
      <w:r w:rsidRPr="002C13B0">
        <w:rPr>
          <w:i/>
        </w:rPr>
        <w:t xml:space="preserve">15. </w:t>
      </w:r>
      <w:r w:rsidRPr="002C13B0">
        <w:rPr>
          <w:i/>
        </w:rPr>
        <w:tab/>
        <w:t xml:space="preserve">   Isa. 6:9</w:t>
      </w:r>
      <w:proofErr w:type="gramStart"/>
      <w:r w:rsidRPr="002C13B0">
        <w:rPr>
          <w:i/>
        </w:rPr>
        <w:t>,10</w:t>
      </w:r>
      <w:proofErr w:type="gramEnd"/>
      <w:r w:rsidRPr="002C13B0">
        <w:rPr>
          <w:i/>
        </w:rPr>
        <w:tab/>
      </w:r>
      <w:r w:rsidRPr="002C13B0">
        <w:rPr>
          <w:i/>
        </w:rPr>
        <w:tab/>
      </w:r>
      <w:r w:rsidRPr="002C13B0">
        <w:rPr>
          <w:i/>
        </w:rPr>
        <w:tab/>
        <w:t xml:space="preserve">  To speak in Parables</w:t>
      </w:r>
      <w:r w:rsidRPr="002C13B0">
        <w:rPr>
          <w:i/>
        </w:rPr>
        <w:tab/>
      </w:r>
      <w:r w:rsidRPr="002C13B0">
        <w:rPr>
          <w:i/>
        </w:rPr>
        <w:tab/>
      </w:r>
      <w:r w:rsidRPr="002C13B0">
        <w:rPr>
          <w:i/>
        </w:rPr>
        <w:tab/>
      </w:r>
      <w:r w:rsidRPr="002C13B0">
        <w:rPr>
          <w:i/>
        </w:rPr>
        <w:tab/>
        <w:t xml:space="preserve"> Mt. 13:10-</w:t>
      </w:r>
      <w:r w:rsidRPr="002C13B0">
        <w:rPr>
          <w:i/>
        </w:rPr>
        <w:tab/>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16.  </w:t>
      </w:r>
      <w:r w:rsidRPr="002C13B0">
        <w:rPr>
          <w:i/>
        </w:rPr>
        <w:tab/>
        <w:t xml:space="preserve">   Isa. 53:3; Ps. 69:8</w:t>
      </w:r>
      <w:r w:rsidRPr="002C13B0">
        <w:rPr>
          <w:i/>
        </w:rPr>
        <w:tab/>
      </w:r>
      <w:r w:rsidRPr="002C13B0">
        <w:rPr>
          <w:i/>
        </w:rPr>
        <w:tab/>
        <w:t xml:space="preserve">  To be rejected by His own</w:t>
      </w:r>
      <w:r w:rsidRPr="002C13B0">
        <w:rPr>
          <w:i/>
        </w:rPr>
        <w:tab/>
      </w:r>
      <w:r w:rsidRPr="002C13B0">
        <w:rPr>
          <w:i/>
        </w:rPr>
        <w:tab/>
      </w:r>
      <w:r w:rsidRPr="002C13B0">
        <w:rPr>
          <w:i/>
        </w:rPr>
        <w:tab/>
        <w:t>Jn. 1:11; 7:5</w:t>
      </w:r>
    </w:p>
    <w:p w:rsidR="002C13B0" w:rsidRPr="002C13B0" w:rsidRDefault="002C13B0" w:rsidP="002C13B0">
      <w:pPr>
        <w:rPr>
          <w:i/>
        </w:rPr>
      </w:pPr>
      <w:r w:rsidRPr="002C13B0">
        <w:rPr>
          <w:i/>
        </w:rPr>
        <w:t xml:space="preserve">  </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17.   </w:t>
      </w:r>
      <w:r w:rsidRPr="002C13B0">
        <w:rPr>
          <w:i/>
        </w:rPr>
        <w:tab/>
        <w:t xml:space="preserve">   Zech. 9:9</w:t>
      </w:r>
      <w:r w:rsidRPr="002C13B0">
        <w:rPr>
          <w:i/>
        </w:rPr>
        <w:tab/>
      </w:r>
      <w:r w:rsidRPr="002C13B0">
        <w:rPr>
          <w:i/>
        </w:rPr>
        <w:tab/>
      </w:r>
      <w:r w:rsidRPr="002C13B0">
        <w:rPr>
          <w:i/>
        </w:rPr>
        <w:tab/>
        <w:t xml:space="preserve">  To make a triumphal entry </w:t>
      </w:r>
      <w:r w:rsidRPr="002C13B0">
        <w:rPr>
          <w:i/>
        </w:rPr>
        <w:tab/>
      </w:r>
      <w:r w:rsidRPr="002C13B0">
        <w:rPr>
          <w:i/>
        </w:rPr>
        <w:tab/>
      </w:r>
      <w:r w:rsidRPr="002C13B0">
        <w:rPr>
          <w:i/>
        </w:rPr>
        <w:tab/>
        <w:t xml:space="preserve"> Mt. 21:4</w:t>
      </w:r>
      <w:proofErr w:type="gramStart"/>
      <w:r w:rsidRPr="002C13B0">
        <w:rPr>
          <w:i/>
        </w:rPr>
        <w:t>,5</w:t>
      </w:r>
      <w:proofErr w:type="gramEnd"/>
    </w:p>
    <w:p w:rsidR="002C13B0" w:rsidRPr="002C13B0" w:rsidRDefault="002C13B0" w:rsidP="002C13B0">
      <w:pPr>
        <w:rPr>
          <w:i/>
        </w:rPr>
      </w:pPr>
    </w:p>
    <w:p w:rsidR="002C13B0" w:rsidRPr="002C13B0" w:rsidRDefault="002C13B0" w:rsidP="002C13B0">
      <w:pPr>
        <w:rPr>
          <w:i/>
        </w:rPr>
      </w:pPr>
      <w:r w:rsidRPr="002C13B0">
        <w:rPr>
          <w:i/>
        </w:rPr>
        <w:t xml:space="preserve">   </w:t>
      </w:r>
      <w:proofErr w:type="gramStart"/>
      <w:r w:rsidRPr="002C13B0">
        <w:rPr>
          <w:i/>
        </w:rPr>
        <w:t>into</w:t>
      </w:r>
      <w:proofErr w:type="gramEnd"/>
      <w:r w:rsidRPr="002C13B0">
        <w:rPr>
          <w:i/>
        </w:rPr>
        <w:t xml:space="preserve"> Jerusalem</w:t>
      </w:r>
    </w:p>
    <w:p w:rsidR="002C13B0" w:rsidRPr="002C13B0" w:rsidRDefault="002C13B0" w:rsidP="002C13B0">
      <w:pPr>
        <w:rPr>
          <w:i/>
        </w:rPr>
      </w:pPr>
      <w:r w:rsidRPr="002C13B0">
        <w:rPr>
          <w:i/>
        </w:rPr>
        <w:t xml:space="preserve">  </w:t>
      </w:r>
    </w:p>
    <w:p w:rsidR="002C13B0" w:rsidRPr="002C13B0" w:rsidRDefault="002C13B0" w:rsidP="002C13B0">
      <w:pPr>
        <w:rPr>
          <w:i/>
        </w:rPr>
      </w:pPr>
    </w:p>
    <w:p w:rsidR="002C13B0" w:rsidRPr="002C13B0" w:rsidRDefault="002C13B0" w:rsidP="002C13B0">
      <w:pPr>
        <w:rPr>
          <w:i/>
        </w:rPr>
      </w:pPr>
      <w:r w:rsidRPr="002C13B0">
        <w:rPr>
          <w:i/>
        </w:rPr>
        <w:t xml:space="preserve">18.  </w:t>
      </w:r>
      <w:r w:rsidRPr="002C13B0">
        <w:rPr>
          <w:i/>
        </w:rPr>
        <w:tab/>
        <w:t xml:space="preserve">   Ps. 8:2</w:t>
      </w:r>
      <w:r w:rsidRPr="002C13B0">
        <w:rPr>
          <w:i/>
        </w:rPr>
        <w:tab/>
      </w:r>
      <w:r w:rsidRPr="002C13B0">
        <w:rPr>
          <w:i/>
        </w:rPr>
        <w:tab/>
      </w:r>
      <w:r w:rsidRPr="002C13B0">
        <w:rPr>
          <w:i/>
        </w:rPr>
        <w:tab/>
        <w:t xml:space="preserve">  </w:t>
      </w:r>
      <w:proofErr w:type="gramStart"/>
      <w:r w:rsidRPr="002C13B0">
        <w:rPr>
          <w:i/>
        </w:rPr>
        <w:t>To</w:t>
      </w:r>
      <w:proofErr w:type="gramEnd"/>
      <w:r w:rsidRPr="002C13B0">
        <w:rPr>
          <w:i/>
        </w:rPr>
        <w:t xml:space="preserve"> be praised by little children</w:t>
      </w:r>
      <w:r w:rsidRPr="002C13B0">
        <w:rPr>
          <w:i/>
        </w:rPr>
        <w:tab/>
      </w:r>
      <w:r w:rsidRPr="002C13B0">
        <w:rPr>
          <w:i/>
        </w:rPr>
        <w:tab/>
        <w:t xml:space="preserve"> Mt. 21:16</w:t>
      </w:r>
    </w:p>
    <w:p w:rsidR="002C13B0" w:rsidRPr="002C13B0" w:rsidRDefault="002C13B0" w:rsidP="002C13B0">
      <w:pPr>
        <w:rPr>
          <w:i/>
        </w:rPr>
      </w:pPr>
      <w:r w:rsidRPr="002C13B0">
        <w:rPr>
          <w:i/>
        </w:rPr>
        <w:t xml:space="preserve">                                                      1.</w:t>
      </w:r>
    </w:p>
    <w:p w:rsidR="002C13B0" w:rsidRPr="002C13B0" w:rsidRDefault="002C13B0" w:rsidP="002C13B0">
      <w:pPr>
        <w:rPr>
          <w:i/>
        </w:rPr>
      </w:pPr>
    </w:p>
    <w:p w:rsidR="002C13B0" w:rsidRPr="002C13B0" w:rsidRDefault="002C13B0" w:rsidP="002C13B0">
      <w:pPr>
        <w:rPr>
          <w:i/>
        </w:rPr>
      </w:pPr>
      <w:r w:rsidRPr="002C13B0">
        <w:rPr>
          <w:i/>
        </w:rPr>
        <w:t>1.</w:t>
      </w:r>
    </w:p>
    <w:p w:rsidR="002C13B0" w:rsidRPr="002C13B0" w:rsidRDefault="002C13B0" w:rsidP="002C13B0">
      <w:pPr>
        <w:rPr>
          <w:i/>
        </w:rPr>
      </w:pPr>
    </w:p>
    <w:p w:rsidR="002C13B0" w:rsidRPr="002C13B0" w:rsidRDefault="002C13B0" w:rsidP="002C13B0">
      <w:pPr>
        <w:rPr>
          <w:i/>
        </w:rPr>
      </w:pPr>
      <w:r w:rsidRPr="002C13B0">
        <w:rPr>
          <w:i/>
        </w:rPr>
        <w:t xml:space="preserve"> </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OLD TESTAMENT                        NATURE OF THE                       NEW TESTAMENT</w:t>
      </w:r>
    </w:p>
    <w:p w:rsidR="002C13B0" w:rsidRPr="002C13B0" w:rsidRDefault="002C13B0" w:rsidP="002C13B0">
      <w:pPr>
        <w:rPr>
          <w:i/>
        </w:rPr>
      </w:pPr>
      <w:r w:rsidRPr="002C13B0">
        <w:rPr>
          <w:i/>
        </w:rPr>
        <w:t xml:space="preserve"> </w:t>
      </w:r>
    </w:p>
    <w:p w:rsidR="002C13B0" w:rsidRPr="002C13B0" w:rsidRDefault="002C13B0" w:rsidP="002C13B0">
      <w:pPr>
        <w:rPr>
          <w:i/>
        </w:rPr>
      </w:pPr>
      <w:r w:rsidRPr="002C13B0">
        <w:rPr>
          <w:i/>
        </w:rPr>
        <w:t xml:space="preserve">     PREDICTIONS                      OF THE PROPHECIES                    PREDICTIONS</w:t>
      </w:r>
    </w:p>
    <w:p w:rsidR="002C13B0" w:rsidRPr="002C13B0" w:rsidRDefault="002C13B0" w:rsidP="002C13B0">
      <w:pPr>
        <w:rPr>
          <w:i/>
        </w:rPr>
      </w:pPr>
    </w:p>
    <w:p w:rsidR="002C13B0" w:rsidRPr="002C13B0" w:rsidRDefault="002C13B0" w:rsidP="002C13B0">
      <w:pPr>
        <w:rPr>
          <w:i/>
        </w:rPr>
      </w:pPr>
      <w:r w:rsidRPr="002C13B0">
        <w:rPr>
          <w:i/>
        </w:rPr>
        <w:t xml:space="preserve">19.  </w:t>
      </w:r>
      <w:r w:rsidRPr="002C13B0">
        <w:rPr>
          <w:i/>
        </w:rPr>
        <w:tab/>
        <w:t xml:space="preserve"> Ps. 118:22</w:t>
      </w:r>
      <w:proofErr w:type="gramStart"/>
      <w:r w:rsidRPr="002C13B0">
        <w:rPr>
          <w:i/>
        </w:rPr>
        <w:t>,23</w:t>
      </w:r>
      <w:proofErr w:type="gramEnd"/>
      <w:r w:rsidRPr="002C13B0">
        <w:rPr>
          <w:i/>
        </w:rPr>
        <w:tab/>
        <w:t xml:space="preserve">          To be the rejected cornerstone</w:t>
      </w:r>
      <w:r w:rsidRPr="002C13B0">
        <w:rPr>
          <w:i/>
        </w:rPr>
        <w:tab/>
      </w:r>
      <w:r w:rsidRPr="002C13B0">
        <w:rPr>
          <w:i/>
        </w:rPr>
        <w:tab/>
        <w:t xml:space="preserve"> Mt. 21:42</w:t>
      </w:r>
    </w:p>
    <w:p w:rsidR="002C13B0" w:rsidRPr="002C13B0" w:rsidRDefault="002C13B0" w:rsidP="002C13B0">
      <w:pPr>
        <w:rPr>
          <w:i/>
        </w:rPr>
      </w:pPr>
      <w:r w:rsidRPr="002C13B0">
        <w:rPr>
          <w:i/>
        </w:rPr>
        <w:t xml:space="preserve"> </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20. </w:t>
      </w:r>
      <w:r w:rsidRPr="002C13B0">
        <w:rPr>
          <w:i/>
        </w:rPr>
        <w:tab/>
        <w:t xml:space="preserve"> Is. 53:1                                That His miracles would not</w:t>
      </w:r>
      <w:r w:rsidRPr="002C13B0">
        <w:rPr>
          <w:i/>
        </w:rPr>
        <w:tab/>
      </w:r>
      <w:r w:rsidRPr="002C13B0">
        <w:rPr>
          <w:i/>
        </w:rPr>
        <w:tab/>
      </w:r>
      <w:r w:rsidRPr="002C13B0">
        <w:rPr>
          <w:i/>
        </w:rPr>
        <w:tab/>
        <w:t>Jn. 12:37</w:t>
      </w:r>
      <w:proofErr w:type="gramStart"/>
      <w:r w:rsidRPr="002C13B0">
        <w:rPr>
          <w:i/>
        </w:rPr>
        <w:t>,38</w:t>
      </w:r>
      <w:proofErr w:type="gramEnd"/>
    </w:p>
    <w:p w:rsidR="002C13B0" w:rsidRPr="002C13B0" w:rsidRDefault="002C13B0" w:rsidP="002C13B0">
      <w:pPr>
        <w:rPr>
          <w:i/>
        </w:rPr>
      </w:pPr>
    </w:p>
    <w:p w:rsidR="002C13B0" w:rsidRPr="002C13B0" w:rsidRDefault="002C13B0" w:rsidP="002C13B0">
      <w:pPr>
        <w:rPr>
          <w:i/>
        </w:rPr>
      </w:pPr>
      <w:r w:rsidRPr="002C13B0">
        <w:rPr>
          <w:i/>
        </w:rPr>
        <w:t xml:space="preserve">         Be believed</w:t>
      </w:r>
      <w:r w:rsidRPr="002C13B0">
        <w:rPr>
          <w:i/>
        </w:rPr>
        <w:tab/>
      </w:r>
      <w:r w:rsidRPr="002C13B0">
        <w:rPr>
          <w:i/>
        </w:rPr>
        <w:tab/>
      </w:r>
      <w:r w:rsidRPr="002C13B0">
        <w:rPr>
          <w:i/>
        </w:rPr>
        <w:tab/>
      </w:r>
      <w:r w:rsidRPr="002C13B0">
        <w:rPr>
          <w:i/>
        </w:rPr>
        <w:tab/>
      </w:r>
      <w:r w:rsidRPr="002C13B0">
        <w:rPr>
          <w:i/>
        </w:rPr>
        <w:tab/>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21. </w:t>
      </w:r>
      <w:r w:rsidRPr="002C13B0">
        <w:rPr>
          <w:i/>
        </w:rPr>
        <w:tab/>
        <w:t xml:space="preserve"> Ps. 41:9; 55:12-14</w:t>
      </w:r>
      <w:r w:rsidRPr="002C13B0">
        <w:rPr>
          <w:i/>
        </w:rPr>
        <w:tab/>
      </w:r>
      <w:r w:rsidRPr="002C13B0">
        <w:rPr>
          <w:i/>
        </w:rPr>
        <w:tab/>
      </w:r>
      <w:proofErr w:type="gramStart"/>
      <w:r w:rsidRPr="002C13B0">
        <w:rPr>
          <w:i/>
        </w:rPr>
        <w:t>To</w:t>
      </w:r>
      <w:proofErr w:type="gramEnd"/>
      <w:r w:rsidRPr="002C13B0">
        <w:rPr>
          <w:i/>
        </w:rPr>
        <w:t xml:space="preserve"> be betrayed by His friend for</w:t>
      </w:r>
      <w:r w:rsidRPr="002C13B0">
        <w:rPr>
          <w:i/>
        </w:rPr>
        <w:tab/>
      </w:r>
      <w:r w:rsidRPr="002C13B0">
        <w:rPr>
          <w:i/>
        </w:rPr>
        <w:tab/>
        <w:t>Mt. 26:14-16,</w:t>
      </w:r>
    </w:p>
    <w:p w:rsidR="002C13B0" w:rsidRPr="002C13B0" w:rsidRDefault="002C13B0" w:rsidP="002C13B0">
      <w:pPr>
        <w:rPr>
          <w:i/>
        </w:rPr>
      </w:pPr>
    </w:p>
    <w:p w:rsidR="002C13B0" w:rsidRPr="002C13B0" w:rsidRDefault="002C13B0" w:rsidP="002C13B0">
      <w:pPr>
        <w:rPr>
          <w:i/>
        </w:rPr>
      </w:pPr>
      <w:r w:rsidRPr="002C13B0">
        <w:rPr>
          <w:i/>
        </w:rPr>
        <w:t xml:space="preserve">Thirty pieces of silver                                      </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22. </w:t>
      </w:r>
      <w:r w:rsidRPr="002C13B0">
        <w:rPr>
          <w:i/>
        </w:rPr>
        <w:tab/>
        <w:t xml:space="preserve"> Isa. 53:3</w:t>
      </w:r>
      <w:r w:rsidRPr="002C13B0">
        <w:rPr>
          <w:i/>
        </w:rPr>
        <w:tab/>
      </w:r>
      <w:r w:rsidRPr="002C13B0">
        <w:rPr>
          <w:i/>
        </w:rPr>
        <w:tab/>
      </w:r>
      <w:r w:rsidRPr="002C13B0">
        <w:rPr>
          <w:i/>
        </w:rPr>
        <w:tab/>
        <w:t>To be a man of sorrows</w:t>
      </w:r>
      <w:r w:rsidRPr="002C13B0">
        <w:rPr>
          <w:i/>
        </w:rPr>
        <w:tab/>
      </w:r>
      <w:r w:rsidRPr="002C13B0">
        <w:rPr>
          <w:i/>
        </w:rPr>
        <w:tab/>
      </w:r>
      <w:r w:rsidRPr="002C13B0">
        <w:rPr>
          <w:i/>
        </w:rPr>
        <w:tab/>
        <w:t>Mt. 26:37</w:t>
      </w:r>
      <w:proofErr w:type="gramStart"/>
      <w:r w:rsidRPr="002C13B0">
        <w:rPr>
          <w:i/>
        </w:rPr>
        <w:t>;38</w:t>
      </w:r>
      <w:proofErr w:type="gramEnd"/>
    </w:p>
    <w:p w:rsidR="002C13B0" w:rsidRPr="002C13B0" w:rsidRDefault="002C13B0" w:rsidP="002C13B0">
      <w:pPr>
        <w:rPr>
          <w:i/>
        </w:rPr>
      </w:pPr>
    </w:p>
    <w:p w:rsidR="002C13B0" w:rsidRPr="002C13B0" w:rsidRDefault="002C13B0" w:rsidP="002C13B0">
      <w:pPr>
        <w:rPr>
          <w:i/>
        </w:rPr>
      </w:pPr>
      <w:r w:rsidRPr="002C13B0">
        <w:rPr>
          <w:i/>
        </w:rPr>
        <w:t xml:space="preserve"> </w:t>
      </w:r>
      <w:r w:rsidRPr="002C13B0">
        <w:rPr>
          <w:i/>
        </w:rPr>
        <w:tab/>
        <w:t>27:26</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23. </w:t>
      </w:r>
      <w:r w:rsidRPr="002C13B0">
        <w:rPr>
          <w:i/>
        </w:rPr>
        <w:tab/>
        <w:t>Zech. 13:7</w:t>
      </w:r>
      <w:r w:rsidRPr="002C13B0">
        <w:rPr>
          <w:i/>
        </w:rPr>
        <w:tab/>
      </w:r>
      <w:r w:rsidRPr="002C13B0">
        <w:rPr>
          <w:i/>
        </w:rPr>
        <w:tab/>
      </w:r>
      <w:r w:rsidRPr="002C13B0">
        <w:rPr>
          <w:i/>
        </w:rPr>
        <w:tab/>
        <w:t>To be forsaken by His disciples</w:t>
      </w:r>
      <w:r w:rsidRPr="002C13B0">
        <w:rPr>
          <w:i/>
        </w:rPr>
        <w:tab/>
      </w:r>
      <w:r w:rsidRPr="002C13B0">
        <w:rPr>
          <w:i/>
        </w:rPr>
        <w:tab/>
        <w:t>Mt. 26:31</w:t>
      </w:r>
      <w:proofErr w:type="gramStart"/>
      <w:r w:rsidRPr="002C13B0">
        <w:rPr>
          <w:i/>
        </w:rPr>
        <w:t>,56</w:t>
      </w:r>
      <w:proofErr w:type="gramEnd"/>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24.  </w:t>
      </w:r>
      <w:r w:rsidRPr="002C13B0">
        <w:rPr>
          <w:i/>
        </w:rPr>
        <w:tab/>
        <w:t>Is. 50:6</w:t>
      </w:r>
      <w:r w:rsidRPr="002C13B0">
        <w:rPr>
          <w:i/>
        </w:rPr>
        <w:tab/>
      </w:r>
      <w:r w:rsidRPr="002C13B0">
        <w:rPr>
          <w:i/>
        </w:rPr>
        <w:tab/>
      </w:r>
      <w:r w:rsidRPr="002C13B0">
        <w:rPr>
          <w:i/>
        </w:rPr>
        <w:tab/>
      </w:r>
      <w:proofErr w:type="gramStart"/>
      <w:r w:rsidRPr="002C13B0">
        <w:rPr>
          <w:i/>
        </w:rPr>
        <w:t>To</w:t>
      </w:r>
      <w:proofErr w:type="gramEnd"/>
      <w:r w:rsidRPr="002C13B0">
        <w:rPr>
          <w:i/>
        </w:rPr>
        <w:t xml:space="preserve"> be scourged and spit upon</w:t>
      </w:r>
      <w:r w:rsidRPr="002C13B0">
        <w:rPr>
          <w:i/>
        </w:rPr>
        <w:tab/>
      </w:r>
      <w:r w:rsidRPr="002C13B0">
        <w:rPr>
          <w:i/>
        </w:rPr>
        <w:tab/>
        <w:t>Mt. 26:67;</w:t>
      </w:r>
    </w:p>
    <w:p w:rsidR="002C13B0" w:rsidRPr="002C13B0" w:rsidRDefault="002C13B0" w:rsidP="002C13B0">
      <w:pPr>
        <w:rPr>
          <w:i/>
        </w:rPr>
      </w:pPr>
    </w:p>
    <w:p w:rsidR="002C13B0" w:rsidRPr="002C13B0" w:rsidRDefault="002C13B0" w:rsidP="002C13B0">
      <w:pPr>
        <w:rPr>
          <w:i/>
        </w:rPr>
      </w:pPr>
      <w:r w:rsidRPr="002C13B0">
        <w:rPr>
          <w:i/>
        </w:rPr>
        <w:t xml:space="preserve"> </w:t>
      </w:r>
      <w:r w:rsidRPr="002C13B0">
        <w:rPr>
          <w:i/>
        </w:rPr>
        <w:tab/>
        <w:t>27:26</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25. </w:t>
      </w:r>
      <w:r w:rsidRPr="002C13B0">
        <w:rPr>
          <w:i/>
        </w:rPr>
        <w:tab/>
        <w:t xml:space="preserve"> Zech. 11:12</w:t>
      </w:r>
      <w:proofErr w:type="gramStart"/>
      <w:r w:rsidRPr="002C13B0">
        <w:rPr>
          <w:i/>
        </w:rPr>
        <w:t>,13</w:t>
      </w:r>
      <w:proofErr w:type="gramEnd"/>
      <w:r w:rsidRPr="002C13B0">
        <w:rPr>
          <w:i/>
        </w:rPr>
        <w:t xml:space="preserve">; </w:t>
      </w:r>
      <w:r w:rsidRPr="002C13B0">
        <w:rPr>
          <w:i/>
        </w:rPr>
        <w:tab/>
      </w:r>
      <w:r w:rsidRPr="002C13B0">
        <w:rPr>
          <w:i/>
        </w:rPr>
        <w:tab/>
        <w:t xml:space="preserve">   His price money to be used to buy a             Mt. 27:9,10[</w:t>
      </w:r>
    </w:p>
    <w:p w:rsidR="002C13B0" w:rsidRPr="002C13B0" w:rsidRDefault="002C13B0" w:rsidP="002C13B0">
      <w:pPr>
        <w:rPr>
          <w:i/>
        </w:rPr>
      </w:pPr>
      <w:r w:rsidRPr="002C13B0">
        <w:rPr>
          <w:i/>
        </w:rPr>
        <w:t xml:space="preserve">     </w:t>
      </w:r>
      <w:r w:rsidRPr="002C13B0">
        <w:rPr>
          <w:i/>
        </w:rPr>
        <w:tab/>
      </w:r>
      <w:r w:rsidRPr="002C13B0">
        <w:rPr>
          <w:i/>
        </w:rPr>
        <w:tab/>
      </w:r>
      <w:r w:rsidRPr="002C13B0">
        <w:rPr>
          <w:i/>
        </w:rPr>
        <w:tab/>
        <w:t xml:space="preserve">  </w:t>
      </w:r>
    </w:p>
    <w:p w:rsidR="002C13B0" w:rsidRPr="002C13B0" w:rsidRDefault="002C13B0" w:rsidP="002C13B0">
      <w:pPr>
        <w:rPr>
          <w:i/>
        </w:rPr>
      </w:pPr>
      <w:r w:rsidRPr="002C13B0">
        <w:rPr>
          <w:i/>
        </w:rPr>
        <w:t xml:space="preserve"> Jer. 18:1-4, Jer. 19:1-4</w:t>
      </w:r>
      <w:r w:rsidRPr="002C13B0">
        <w:rPr>
          <w:i/>
        </w:rPr>
        <w:tab/>
        <w:t xml:space="preserve">   </w:t>
      </w:r>
      <w:proofErr w:type="gramStart"/>
      <w:r w:rsidRPr="002C13B0">
        <w:rPr>
          <w:i/>
        </w:rPr>
        <w:t>Potter’s field</w:t>
      </w:r>
      <w:proofErr w:type="gramEnd"/>
    </w:p>
    <w:p w:rsidR="002C13B0" w:rsidRPr="002C13B0" w:rsidRDefault="002C13B0" w:rsidP="002C13B0">
      <w:pPr>
        <w:rPr>
          <w:i/>
        </w:rPr>
      </w:pPr>
      <w:r w:rsidRPr="002C13B0">
        <w:rPr>
          <w:i/>
        </w:rPr>
        <w:t xml:space="preserve">             </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26. </w:t>
      </w:r>
      <w:r w:rsidRPr="002C13B0">
        <w:rPr>
          <w:i/>
        </w:rPr>
        <w:tab/>
        <w:t xml:space="preserve"> Is. 53:12</w:t>
      </w:r>
      <w:r w:rsidRPr="002C13B0">
        <w:rPr>
          <w:i/>
        </w:rPr>
        <w:tab/>
      </w:r>
      <w:r w:rsidRPr="002C13B0">
        <w:rPr>
          <w:i/>
        </w:rPr>
        <w:tab/>
      </w:r>
      <w:r w:rsidRPr="002C13B0">
        <w:rPr>
          <w:i/>
        </w:rPr>
        <w:tab/>
        <w:t>Two be crucified between two thieves</w:t>
      </w:r>
      <w:r w:rsidRPr="002C13B0">
        <w:rPr>
          <w:i/>
        </w:rPr>
        <w:tab/>
        <w:t>Mt. 27:38</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                                                       </w:t>
      </w:r>
    </w:p>
    <w:p w:rsidR="002C13B0" w:rsidRPr="002C13B0" w:rsidRDefault="002C13B0" w:rsidP="002C13B0">
      <w:pPr>
        <w:rPr>
          <w:i/>
        </w:rPr>
      </w:pPr>
      <w:r w:rsidRPr="002C13B0">
        <w:rPr>
          <w:i/>
        </w:rPr>
        <w:t xml:space="preserve">. </w:t>
      </w:r>
      <w:r w:rsidRPr="002C13B0">
        <w:rPr>
          <w:i/>
        </w:rPr>
        <w:tab/>
        <w:t xml:space="preserve"> Ps. 69:21</w:t>
      </w:r>
      <w:r w:rsidRPr="002C13B0">
        <w:rPr>
          <w:i/>
        </w:rPr>
        <w:tab/>
      </w:r>
      <w:r w:rsidRPr="002C13B0">
        <w:rPr>
          <w:i/>
        </w:rPr>
        <w:tab/>
      </w:r>
      <w:r w:rsidRPr="002C13B0">
        <w:rPr>
          <w:i/>
        </w:rPr>
        <w:tab/>
        <w:t xml:space="preserve"> </w:t>
      </w:r>
      <w:proofErr w:type="gramStart"/>
      <w:r w:rsidRPr="002C13B0">
        <w:rPr>
          <w:i/>
        </w:rPr>
        <w:t>To</w:t>
      </w:r>
      <w:proofErr w:type="gramEnd"/>
      <w:r w:rsidRPr="002C13B0">
        <w:rPr>
          <w:i/>
        </w:rPr>
        <w:t xml:space="preserve"> be given vinegar to drink</w:t>
      </w:r>
      <w:r w:rsidRPr="002C13B0">
        <w:rPr>
          <w:i/>
        </w:rPr>
        <w:tab/>
      </w:r>
      <w:r w:rsidRPr="002C13B0">
        <w:rPr>
          <w:i/>
        </w:rPr>
        <w:tab/>
        <w:t>Mt. 27:34, 48</w:t>
      </w:r>
    </w:p>
    <w:p w:rsidR="002C13B0" w:rsidRPr="002C13B0" w:rsidRDefault="002C13B0" w:rsidP="002C13B0">
      <w:pPr>
        <w:rPr>
          <w:i/>
        </w:rPr>
      </w:pPr>
      <w:r w:rsidRPr="002C13B0">
        <w:rPr>
          <w:i/>
        </w:rPr>
        <w:t>27.</w:t>
      </w:r>
    </w:p>
    <w:p w:rsidR="002C13B0" w:rsidRPr="002C13B0" w:rsidRDefault="002C13B0" w:rsidP="002C13B0">
      <w:pPr>
        <w:rPr>
          <w:i/>
        </w:rPr>
      </w:pPr>
      <w:r w:rsidRPr="002C13B0">
        <w:rPr>
          <w:i/>
        </w:rPr>
        <w:t>Jn. 19:28-30</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28.        Ps. 22:16; Zech. 12:10</w:t>
      </w:r>
      <w:r w:rsidRPr="002C13B0">
        <w:rPr>
          <w:i/>
        </w:rPr>
        <w:tab/>
        <w:t xml:space="preserve"> </w:t>
      </w:r>
      <w:proofErr w:type="gramStart"/>
      <w:r w:rsidRPr="002C13B0">
        <w:rPr>
          <w:i/>
        </w:rPr>
        <w:t>To</w:t>
      </w:r>
      <w:proofErr w:type="gramEnd"/>
      <w:r w:rsidRPr="002C13B0">
        <w:rPr>
          <w:i/>
        </w:rPr>
        <w:t xml:space="preserve"> suffer the piercing of the </w:t>
      </w:r>
      <w:r w:rsidRPr="002C13B0">
        <w:rPr>
          <w:i/>
        </w:rPr>
        <w:tab/>
      </w:r>
      <w:r w:rsidRPr="002C13B0">
        <w:rPr>
          <w:i/>
        </w:rPr>
        <w:tab/>
        <w:t>Mk. 15:25;</w:t>
      </w:r>
    </w:p>
    <w:p w:rsidR="002C13B0" w:rsidRPr="002C13B0" w:rsidRDefault="002C13B0" w:rsidP="002C13B0">
      <w:pPr>
        <w:rPr>
          <w:i/>
        </w:rPr>
      </w:pPr>
    </w:p>
    <w:p w:rsidR="002C13B0" w:rsidRPr="002C13B0" w:rsidRDefault="002C13B0" w:rsidP="002C13B0">
      <w:pPr>
        <w:rPr>
          <w:i/>
        </w:rPr>
      </w:pPr>
      <w:r w:rsidRPr="002C13B0">
        <w:rPr>
          <w:i/>
        </w:rPr>
        <w:t xml:space="preserve">                                                              </w:t>
      </w:r>
      <w:proofErr w:type="gramStart"/>
      <w:r w:rsidRPr="002C13B0">
        <w:rPr>
          <w:i/>
        </w:rPr>
        <w:t>hands</w:t>
      </w:r>
      <w:proofErr w:type="gramEnd"/>
      <w:r w:rsidRPr="002C13B0">
        <w:rPr>
          <w:i/>
        </w:rPr>
        <w:t xml:space="preserve"> and feet</w:t>
      </w:r>
      <w:r w:rsidRPr="002C13B0">
        <w:rPr>
          <w:i/>
        </w:rPr>
        <w:tab/>
      </w:r>
      <w:r w:rsidRPr="002C13B0">
        <w:rPr>
          <w:i/>
        </w:rPr>
        <w:tab/>
      </w:r>
      <w:r w:rsidRPr="002C13B0">
        <w:rPr>
          <w:i/>
        </w:rPr>
        <w:tab/>
      </w:r>
      <w:r w:rsidRPr="002C13B0">
        <w:rPr>
          <w:i/>
        </w:rPr>
        <w:tab/>
        <w:t>Jn. 19:34,37;</w:t>
      </w:r>
    </w:p>
    <w:p w:rsidR="002C13B0" w:rsidRPr="002C13B0" w:rsidRDefault="002C13B0" w:rsidP="002C13B0">
      <w:pPr>
        <w:rPr>
          <w:i/>
        </w:rPr>
      </w:pPr>
    </w:p>
    <w:p w:rsidR="002C13B0" w:rsidRPr="002C13B0" w:rsidRDefault="002C13B0" w:rsidP="002C13B0">
      <w:pPr>
        <w:rPr>
          <w:i/>
        </w:rPr>
      </w:pPr>
      <w:r w:rsidRPr="002C13B0">
        <w:rPr>
          <w:i/>
        </w:rPr>
        <w:t>20</w:t>
      </w:r>
      <w:proofErr w:type="gramStart"/>
      <w:r w:rsidRPr="002C13B0">
        <w:rPr>
          <w:i/>
        </w:rPr>
        <w:t>;25</w:t>
      </w:r>
      <w:proofErr w:type="gramEnd"/>
      <w:r w:rsidRPr="002C13B0">
        <w:rPr>
          <w:i/>
        </w:rPr>
        <w:t>-27</w:t>
      </w:r>
    </w:p>
    <w:p w:rsidR="002C13B0" w:rsidRPr="002C13B0" w:rsidRDefault="002C13B0" w:rsidP="002C13B0">
      <w:pPr>
        <w:rPr>
          <w:i/>
        </w:rPr>
      </w:pPr>
      <w:r w:rsidRPr="002C13B0">
        <w:rPr>
          <w:i/>
        </w:rPr>
        <w:t xml:space="preserve">        </w:t>
      </w:r>
    </w:p>
    <w:p w:rsidR="002C13B0" w:rsidRPr="002C13B0" w:rsidRDefault="002C13B0" w:rsidP="002C13B0">
      <w:pPr>
        <w:rPr>
          <w:i/>
        </w:rPr>
      </w:pPr>
    </w:p>
    <w:p w:rsidR="002C13B0" w:rsidRPr="002C13B0" w:rsidRDefault="002C13B0" w:rsidP="002C13B0">
      <w:pPr>
        <w:rPr>
          <w:i/>
        </w:rPr>
      </w:pPr>
      <w:r w:rsidRPr="002C13B0">
        <w:rPr>
          <w:i/>
        </w:rPr>
        <w:t xml:space="preserve">29. </w:t>
      </w:r>
      <w:r w:rsidRPr="002C13B0">
        <w:rPr>
          <w:i/>
        </w:rPr>
        <w:tab/>
        <w:t xml:space="preserve"> Ps.  22:18</w:t>
      </w:r>
      <w:r w:rsidRPr="002C13B0">
        <w:rPr>
          <w:i/>
        </w:rPr>
        <w:tab/>
      </w:r>
      <w:r w:rsidRPr="002C13B0">
        <w:rPr>
          <w:i/>
        </w:rPr>
        <w:tab/>
      </w:r>
      <w:r w:rsidRPr="002C13B0">
        <w:rPr>
          <w:i/>
        </w:rPr>
        <w:tab/>
        <w:t xml:space="preserve"> His garments to be parted</w:t>
      </w:r>
      <w:r w:rsidRPr="002C13B0">
        <w:rPr>
          <w:i/>
        </w:rPr>
        <w:tab/>
      </w:r>
      <w:r w:rsidRPr="002C13B0">
        <w:rPr>
          <w:i/>
        </w:rPr>
        <w:tab/>
      </w:r>
      <w:r w:rsidRPr="002C13B0">
        <w:rPr>
          <w:i/>
        </w:rPr>
        <w:tab/>
      </w:r>
      <w:proofErr w:type="spellStart"/>
      <w:r w:rsidRPr="002C13B0">
        <w:rPr>
          <w:i/>
        </w:rPr>
        <w:t>Lk</w:t>
      </w:r>
      <w:proofErr w:type="spellEnd"/>
      <w:r w:rsidRPr="002C13B0">
        <w:rPr>
          <w:i/>
        </w:rPr>
        <w:t>. 23:34;</w:t>
      </w:r>
      <w:r w:rsidRPr="002C13B0">
        <w:rPr>
          <w:i/>
        </w:rPr>
        <w:tab/>
        <w:t xml:space="preserve">  </w:t>
      </w:r>
    </w:p>
    <w:p w:rsidR="002C13B0" w:rsidRPr="002C13B0" w:rsidRDefault="002C13B0" w:rsidP="002C13B0">
      <w:pPr>
        <w:rPr>
          <w:i/>
        </w:rPr>
      </w:pPr>
    </w:p>
    <w:p w:rsidR="002C13B0" w:rsidRPr="002C13B0" w:rsidRDefault="002C13B0" w:rsidP="002C13B0">
      <w:pPr>
        <w:rPr>
          <w:i/>
        </w:rPr>
      </w:pPr>
      <w:r w:rsidRPr="002C13B0">
        <w:rPr>
          <w:i/>
        </w:rPr>
        <w:t xml:space="preserve"> </w:t>
      </w:r>
      <w:r w:rsidRPr="002C13B0">
        <w:rPr>
          <w:i/>
        </w:rPr>
        <w:tab/>
      </w:r>
      <w:r w:rsidRPr="002C13B0">
        <w:rPr>
          <w:i/>
        </w:rPr>
        <w:tab/>
      </w:r>
      <w:r w:rsidRPr="002C13B0">
        <w:rPr>
          <w:i/>
        </w:rPr>
        <w:tab/>
      </w:r>
      <w:r w:rsidRPr="002C13B0">
        <w:rPr>
          <w:i/>
        </w:rPr>
        <w:tab/>
      </w:r>
      <w:r w:rsidRPr="002C13B0">
        <w:rPr>
          <w:i/>
        </w:rPr>
        <w:tab/>
        <w:t xml:space="preserve"> And gambled for</w:t>
      </w:r>
      <w:r w:rsidRPr="002C13B0">
        <w:rPr>
          <w:i/>
        </w:rPr>
        <w:tab/>
      </w:r>
      <w:r w:rsidRPr="002C13B0">
        <w:rPr>
          <w:i/>
        </w:rPr>
        <w:tab/>
      </w:r>
      <w:r w:rsidRPr="002C13B0">
        <w:rPr>
          <w:i/>
        </w:rPr>
        <w:tab/>
      </w:r>
      <w:r w:rsidRPr="002C13B0">
        <w:rPr>
          <w:i/>
        </w:rPr>
        <w:tab/>
      </w:r>
      <w:r w:rsidRPr="002C13B0">
        <w:rPr>
          <w:i/>
        </w:rPr>
        <w:tab/>
      </w:r>
      <w:r w:rsidRPr="002C13B0">
        <w:rPr>
          <w:i/>
        </w:rPr>
        <w:tab/>
      </w:r>
    </w:p>
    <w:p w:rsidR="002C13B0" w:rsidRPr="002C13B0" w:rsidRDefault="002C13B0" w:rsidP="002C13B0">
      <w:pPr>
        <w:rPr>
          <w:i/>
        </w:rPr>
      </w:pPr>
      <w:r w:rsidRPr="002C13B0">
        <w:rPr>
          <w:i/>
        </w:rPr>
        <w:t xml:space="preserve"> </w:t>
      </w:r>
      <w:r w:rsidRPr="002C13B0">
        <w:rPr>
          <w:i/>
        </w:rPr>
        <w:tab/>
      </w:r>
      <w:r w:rsidRPr="002C13B0">
        <w:rPr>
          <w:i/>
        </w:rPr>
        <w:tab/>
        <w:t xml:space="preserve">                                                       </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30.   </w:t>
      </w:r>
      <w:r w:rsidRPr="002C13B0">
        <w:rPr>
          <w:i/>
        </w:rPr>
        <w:tab/>
        <w:t xml:space="preserve"> Ps. 22:7</w:t>
      </w:r>
      <w:proofErr w:type="gramStart"/>
      <w:r w:rsidRPr="002C13B0">
        <w:rPr>
          <w:i/>
        </w:rPr>
        <w:t>,8</w:t>
      </w:r>
      <w:proofErr w:type="gramEnd"/>
      <w:r w:rsidRPr="002C13B0">
        <w:rPr>
          <w:i/>
        </w:rPr>
        <w:tab/>
      </w:r>
      <w:r w:rsidRPr="002C13B0">
        <w:rPr>
          <w:i/>
        </w:rPr>
        <w:tab/>
      </w:r>
      <w:r w:rsidRPr="002C13B0">
        <w:rPr>
          <w:i/>
        </w:rPr>
        <w:tab/>
        <w:t xml:space="preserve"> To be surrounded and ridiculed </w:t>
      </w:r>
      <w:r w:rsidRPr="002C13B0">
        <w:rPr>
          <w:i/>
        </w:rPr>
        <w:tab/>
        <w:t xml:space="preserve">           Mt. 27:39-42;</w:t>
      </w:r>
    </w:p>
    <w:p w:rsidR="002C13B0" w:rsidRPr="002C13B0" w:rsidRDefault="002C13B0" w:rsidP="002C13B0">
      <w:pPr>
        <w:rPr>
          <w:i/>
        </w:rPr>
      </w:pPr>
      <w:r w:rsidRPr="002C13B0">
        <w:rPr>
          <w:i/>
        </w:rPr>
        <w:t xml:space="preserve">   </w:t>
      </w:r>
    </w:p>
    <w:p w:rsidR="002C13B0" w:rsidRPr="002C13B0" w:rsidRDefault="002C13B0" w:rsidP="002C13B0">
      <w:pPr>
        <w:rPr>
          <w:i/>
        </w:rPr>
      </w:pPr>
      <w:r w:rsidRPr="002C13B0">
        <w:rPr>
          <w:i/>
        </w:rPr>
        <w:t xml:space="preserve"> By His enemies</w:t>
      </w:r>
      <w:r w:rsidRPr="002C13B0">
        <w:rPr>
          <w:i/>
        </w:rPr>
        <w:tab/>
      </w:r>
      <w:r w:rsidRPr="002C13B0">
        <w:rPr>
          <w:i/>
        </w:rPr>
        <w:tab/>
      </w:r>
      <w:r w:rsidRPr="002C13B0">
        <w:rPr>
          <w:i/>
        </w:rPr>
        <w:tab/>
        <w:t xml:space="preserve">           Mk.15:29-32</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31.   </w:t>
      </w:r>
      <w:r w:rsidRPr="002C13B0">
        <w:rPr>
          <w:i/>
        </w:rPr>
        <w:tab/>
        <w:t xml:space="preserve"> Ps. 22:15</w:t>
      </w:r>
      <w:r w:rsidRPr="002C13B0">
        <w:rPr>
          <w:i/>
        </w:rPr>
        <w:tab/>
      </w:r>
      <w:r w:rsidRPr="002C13B0">
        <w:rPr>
          <w:i/>
        </w:rPr>
        <w:tab/>
      </w:r>
      <w:r w:rsidRPr="002C13B0">
        <w:rPr>
          <w:i/>
        </w:rPr>
        <w:tab/>
        <w:t xml:space="preserve"> </w:t>
      </w:r>
      <w:proofErr w:type="gramStart"/>
      <w:r w:rsidRPr="002C13B0">
        <w:rPr>
          <w:i/>
        </w:rPr>
        <w:t>That</w:t>
      </w:r>
      <w:proofErr w:type="gramEnd"/>
      <w:r w:rsidRPr="002C13B0">
        <w:rPr>
          <w:i/>
        </w:rPr>
        <w:t xml:space="preserve"> He would thirst</w:t>
      </w:r>
      <w:r w:rsidRPr="002C13B0">
        <w:rPr>
          <w:i/>
        </w:rPr>
        <w:tab/>
      </w:r>
      <w:r w:rsidRPr="002C13B0">
        <w:rPr>
          <w:i/>
        </w:rPr>
        <w:tab/>
        <w:t xml:space="preserve">          Jn. 19:28</w:t>
      </w:r>
      <w:r w:rsidRPr="002C13B0">
        <w:rPr>
          <w:i/>
        </w:rPr>
        <w:tab/>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32.  </w:t>
      </w:r>
      <w:r w:rsidRPr="002C13B0">
        <w:rPr>
          <w:i/>
        </w:rPr>
        <w:tab/>
        <w:t xml:space="preserve">  Ps. 31:5</w:t>
      </w:r>
      <w:r w:rsidRPr="002C13B0">
        <w:rPr>
          <w:i/>
        </w:rPr>
        <w:tab/>
      </w:r>
      <w:r w:rsidRPr="002C13B0">
        <w:rPr>
          <w:i/>
        </w:rPr>
        <w:tab/>
      </w:r>
      <w:r w:rsidRPr="002C13B0">
        <w:rPr>
          <w:i/>
        </w:rPr>
        <w:tab/>
        <w:t xml:space="preserve">  </w:t>
      </w:r>
      <w:proofErr w:type="gramStart"/>
      <w:r w:rsidRPr="002C13B0">
        <w:rPr>
          <w:i/>
        </w:rPr>
        <w:t>To</w:t>
      </w:r>
      <w:proofErr w:type="gramEnd"/>
      <w:r w:rsidRPr="002C13B0">
        <w:rPr>
          <w:i/>
        </w:rPr>
        <w:t xml:space="preserve"> commend His Spirit to the</w:t>
      </w:r>
      <w:r w:rsidRPr="002C13B0">
        <w:rPr>
          <w:i/>
        </w:rPr>
        <w:tab/>
        <w:t xml:space="preserve">          </w:t>
      </w:r>
      <w:proofErr w:type="spellStart"/>
      <w:r w:rsidRPr="002C13B0">
        <w:rPr>
          <w:i/>
        </w:rPr>
        <w:t>Lk</w:t>
      </w:r>
      <w:proofErr w:type="spellEnd"/>
      <w:r w:rsidRPr="002C13B0">
        <w:rPr>
          <w:i/>
        </w:rPr>
        <w:t>. 23:46</w:t>
      </w:r>
      <w:r w:rsidRPr="002C13B0">
        <w:rPr>
          <w:i/>
        </w:rPr>
        <w:tab/>
      </w:r>
    </w:p>
    <w:p w:rsidR="002C13B0" w:rsidRPr="002C13B0" w:rsidRDefault="002C13B0" w:rsidP="002C13B0">
      <w:pPr>
        <w:rPr>
          <w:i/>
        </w:rPr>
      </w:pPr>
      <w:r w:rsidRPr="002C13B0">
        <w:rPr>
          <w:i/>
        </w:rPr>
        <w:t xml:space="preserve">  </w:t>
      </w:r>
    </w:p>
    <w:p w:rsidR="002C13B0" w:rsidRPr="002C13B0" w:rsidRDefault="002C13B0" w:rsidP="002C13B0">
      <w:pPr>
        <w:rPr>
          <w:i/>
        </w:rPr>
      </w:pPr>
      <w:r w:rsidRPr="002C13B0">
        <w:rPr>
          <w:i/>
        </w:rPr>
        <w:t xml:space="preserve"> Father</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33. </w:t>
      </w:r>
      <w:r w:rsidRPr="002C13B0">
        <w:rPr>
          <w:i/>
        </w:rPr>
        <w:tab/>
        <w:t xml:space="preserve">  Ps. 34:20; Ex, 12:46; </w:t>
      </w:r>
      <w:r w:rsidRPr="002C13B0">
        <w:rPr>
          <w:i/>
        </w:rPr>
        <w:tab/>
        <w:t xml:space="preserve">  No bones to be broken</w:t>
      </w:r>
      <w:r w:rsidRPr="002C13B0">
        <w:rPr>
          <w:i/>
        </w:rPr>
        <w:tab/>
      </w:r>
      <w:r w:rsidRPr="002C13B0">
        <w:rPr>
          <w:i/>
        </w:rPr>
        <w:tab/>
        <w:t xml:space="preserve">         Jn. 19:33-36</w:t>
      </w:r>
    </w:p>
    <w:p w:rsidR="002C13B0" w:rsidRPr="002C13B0" w:rsidRDefault="002C13B0" w:rsidP="002C13B0">
      <w:pPr>
        <w:rPr>
          <w:i/>
        </w:rPr>
      </w:pPr>
    </w:p>
    <w:p w:rsidR="002C13B0" w:rsidRPr="002C13B0" w:rsidRDefault="002C13B0" w:rsidP="002C13B0">
      <w:pPr>
        <w:rPr>
          <w:i/>
        </w:rPr>
      </w:pPr>
      <w:r w:rsidRPr="002C13B0">
        <w:rPr>
          <w:i/>
        </w:rPr>
        <w:t xml:space="preserve">       </w:t>
      </w:r>
      <w:r w:rsidRPr="002C13B0">
        <w:rPr>
          <w:i/>
        </w:rPr>
        <w:tab/>
        <w:t xml:space="preserve"> </w:t>
      </w:r>
      <w:r w:rsidRPr="002C13B0">
        <w:rPr>
          <w:i/>
        </w:rPr>
        <w:tab/>
      </w:r>
      <w:r w:rsidRPr="002C13B0">
        <w:rPr>
          <w:i/>
        </w:rPr>
        <w:tab/>
      </w:r>
      <w:r w:rsidRPr="002C13B0">
        <w:rPr>
          <w:i/>
        </w:rPr>
        <w:tab/>
      </w:r>
      <w:r w:rsidRPr="002C13B0">
        <w:rPr>
          <w:i/>
        </w:rPr>
        <w:tab/>
      </w:r>
      <w:r w:rsidRPr="002C13B0">
        <w:rPr>
          <w:i/>
        </w:rPr>
        <w:tab/>
      </w:r>
      <w:r w:rsidRPr="002C13B0">
        <w:rPr>
          <w:i/>
        </w:rPr>
        <w:tab/>
      </w:r>
      <w:r w:rsidRPr="002C13B0">
        <w:rPr>
          <w:i/>
        </w:rPr>
        <w:tab/>
      </w:r>
      <w:r w:rsidRPr="002C13B0">
        <w:rPr>
          <w:i/>
        </w:rPr>
        <w:tab/>
      </w:r>
      <w:r w:rsidRPr="002C13B0">
        <w:rPr>
          <w:i/>
        </w:rPr>
        <w:tab/>
        <w:t xml:space="preserve">         Num. 9:12</w:t>
      </w:r>
    </w:p>
    <w:p w:rsidR="002C13B0" w:rsidRPr="002C13B0" w:rsidRDefault="002C13B0" w:rsidP="002C13B0">
      <w:pPr>
        <w:rPr>
          <w:i/>
        </w:rPr>
      </w:pPr>
    </w:p>
    <w:p w:rsidR="002C13B0" w:rsidRPr="002C13B0" w:rsidRDefault="002C13B0" w:rsidP="002C13B0">
      <w:pPr>
        <w:rPr>
          <w:i/>
        </w:rPr>
      </w:pPr>
      <w:r w:rsidRPr="002C13B0">
        <w:rPr>
          <w:i/>
        </w:rPr>
        <w:t xml:space="preserve"> </w:t>
      </w:r>
    </w:p>
    <w:p w:rsidR="002C13B0" w:rsidRPr="002C13B0" w:rsidRDefault="002C13B0" w:rsidP="002C13B0">
      <w:pPr>
        <w:rPr>
          <w:i/>
        </w:rPr>
      </w:pPr>
      <w:r w:rsidRPr="002C13B0">
        <w:rPr>
          <w:i/>
        </w:rPr>
        <w:t xml:space="preserve">34.   </w:t>
      </w:r>
      <w:r w:rsidRPr="002C13B0">
        <w:rPr>
          <w:i/>
        </w:rPr>
        <w:tab/>
        <w:t xml:space="preserve">  Zech. 12:10</w:t>
      </w:r>
      <w:r w:rsidRPr="002C13B0">
        <w:rPr>
          <w:i/>
        </w:rPr>
        <w:tab/>
      </w:r>
      <w:r w:rsidRPr="002C13B0">
        <w:rPr>
          <w:i/>
        </w:rPr>
        <w:tab/>
      </w:r>
      <w:r w:rsidRPr="002C13B0">
        <w:rPr>
          <w:i/>
        </w:rPr>
        <w:tab/>
        <w:t xml:space="preserve">   </w:t>
      </w:r>
      <w:proofErr w:type="gramStart"/>
      <w:r w:rsidRPr="002C13B0">
        <w:rPr>
          <w:i/>
        </w:rPr>
        <w:t>To</w:t>
      </w:r>
      <w:proofErr w:type="gramEnd"/>
      <w:r w:rsidRPr="002C13B0">
        <w:rPr>
          <w:i/>
        </w:rPr>
        <w:t xml:space="preserve"> be stared at in death</w:t>
      </w:r>
      <w:r w:rsidRPr="002C13B0">
        <w:rPr>
          <w:i/>
        </w:rPr>
        <w:tab/>
      </w:r>
      <w:r w:rsidRPr="002C13B0">
        <w:rPr>
          <w:i/>
        </w:rPr>
        <w:tab/>
        <w:t xml:space="preserve">         Jn. 19:37; Mt. </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 xml:space="preserve">35.      </w:t>
      </w:r>
      <w:r w:rsidRPr="002C13B0">
        <w:rPr>
          <w:i/>
        </w:rPr>
        <w:tab/>
        <w:t xml:space="preserve">  Isa. 53:9</w:t>
      </w:r>
      <w:r w:rsidRPr="002C13B0">
        <w:rPr>
          <w:i/>
        </w:rPr>
        <w:tab/>
      </w:r>
      <w:r w:rsidRPr="002C13B0">
        <w:rPr>
          <w:i/>
        </w:rPr>
        <w:tab/>
      </w:r>
      <w:r w:rsidRPr="002C13B0">
        <w:rPr>
          <w:i/>
        </w:rPr>
        <w:tab/>
        <w:t xml:space="preserve">   </w:t>
      </w:r>
      <w:proofErr w:type="gramStart"/>
      <w:r w:rsidRPr="002C13B0">
        <w:rPr>
          <w:i/>
        </w:rPr>
        <w:t>To</w:t>
      </w:r>
      <w:proofErr w:type="gramEnd"/>
      <w:r w:rsidRPr="002C13B0">
        <w:rPr>
          <w:i/>
        </w:rPr>
        <w:t xml:space="preserve"> be buried with the rich</w:t>
      </w:r>
      <w:r w:rsidRPr="002C13B0">
        <w:rPr>
          <w:i/>
        </w:rPr>
        <w:tab/>
        <w:t xml:space="preserve">         Mt. 27:57-60</w:t>
      </w:r>
    </w:p>
    <w:p w:rsidR="002C13B0" w:rsidRPr="002C13B0" w:rsidRDefault="002C13B0" w:rsidP="002C13B0">
      <w:pPr>
        <w:rPr>
          <w:i/>
        </w:rPr>
      </w:pPr>
    </w:p>
    <w:p w:rsidR="002C13B0" w:rsidRPr="002C13B0" w:rsidRDefault="002C13B0" w:rsidP="002C13B0">
      <w:pPr>
        <w:rPr>
          <w:i/>
        </w:rPr>
      </w:pPr>
    </w:p>
    <w:p w:rsidR="002C13B0" w:rsidRPr="002C13B0" w:rsidRDefault="002C13B0" w:rsidP="002C13B0">
      <w:pPr>
        <w:rPr>
          <w:i/>
        </w:rPr>
      </w:pPr>
      <w:r w:rsidRPr="002C13B0">
        <w:rPr>
          <w:i/>
        </w:rPr>
        <w:t>36.         Ps. 16:10</w:t>
      </w:r>
      <w:r w:rsidRPr="002C13B0">
        <w:rPr>
          <w:i/>
        </w:rPr>
        <w:tab/>
      </w:r>
      <w:r w:rsidRPr="002C13B0">
        <w:rPr>
          <w:i/>
        </w:rPr>
        <w:tab/>
      </w:r>
      <w:r w:rsidRPr="002C13B0">
        <w:rPr>
          <w:i/>
        </w:rPr>
        <w:tab/>
        <w:t xml:space="preserve">  </w:t>
      </w:r>
      <w:proofErr w:type="gramStart"/>
      <w:r w:rsidRPr="002C13B0">
        <w:rPr>
          <w:i/>
        </w:rPr>
        <w:t>To</w:t>
      </w:r>
      <w:proofErr w:type="gramEnd"/>
      <w:r w:rsidRPr="002C13B0">
        <w:rPr>
          <w:i/>
        </w:rPr>
        <w:t xml:space="preserve"> be raised from the dead</w:t>
      </w:r>
      <w:r w:rsidRPr="002C13B0">
        <w:rPr>
          <w:i/>
        </w:rPr>
        <w:tab/>
        <w:t xml:space="preserve">         Mt. 28:2</w:t>
      </w:r>
    </w:p>
    <w:p w:rsidR="002C13B0" w:rsidRPr="002C13B0" w:rsidRDefault="002C13B0" w:rsidP="002C13B0">
      <w:pPr>
        <w:rPr>
          <w:i/>
        </w:rPr>
      </w:pPr>
    </w:p>
    <w:p w:rsidR="002C13B0" w:rsidRPr="002C13B0" w:rsidRDefault="002C13B0" w:rsidP="002C13B0">
      <w:pPr>
        <w:rPr>
          <w:i/>
        </w:rPr>
      </w:pPr>
    </w:p>
    <w:p w:rsidR="002C13B0" w:rsidRPr="00CE6BC8" w:rsidRDefault="002C13B0" w:rsidP="002C13B0">
      <w:pPr>
        <w:rPr>
          <w:i/>
        </w:rPr>
      </w:pPr>
      <w:r w:rsidRPr="002C13B0">
        <w:rPr>
          <w:i/>
        </w:rPr>
        <w:t xml:space="preserve">37.          Ps. 24:7-10; Isa. 52:13          </w:t>
      </w:r>
      <w:proofErr w:type="gramStart"/>
      <w:r w:rsidRPr="002C13B0">
        <w:rPr>
          <w:i/>
        </w:rPr>
        <w:t>To</w:t>
      </w:r>
      <w:proofErr w:type="gramEnd"/>
      <w:r w:rsidRPr="002C13B0">
        <w:rPr>
          <w:i/>
        </w:rPr>
        <w:t xml:space="preserve"> ascend</w:t>
      </w:r>
      <w:r w:rsidRPr="002C13B0">
        <w:rPr>
          <w:i/>
        </w:rPr>
        <w:tab/>
      </w:r>
      <w:r w:rsidRPr="002C13B0">
        <w:rPr>
          <w:i/>
        </w:rPr>
        <w:tab/>
      </w:r>
      <w:r w:rsidRPr="002C13B0">
        <w:rPr>
          <w:i/>
        </w:rPr>
        <w:tab/>
      </w:r>
      <w:r w:rsidRPr="002C13B0">
        <w:rPr>
          <w:i/>
        </w:rPr>
        <w:tab/>
        <w:t xml:space="preserve">        Mk. 16:19; Lk.23:22</w:t>
      </w:r>
    </w:p>
    <w:p w:rsidR="008D319C" w:rsidRPr="00827F79" w:rsidRDefault="008D319C" w:rsidP="00034A27">
      <w:pPr>
        <w:pStyle w:val="ListParagraph"/>
        <w:numPr>
          <w:ilvl w:val="0"/>
          <w:numId w:val="23"/>
        </w:numPr>
        <w:rPr>
          <w:sz w:val="28"/>
          <w:szCs w:val="28"/>
        </w:rPr>
      </w:pPr>
      <w:r w:rsidRPr="00827F79">
        <w:rPr>
          <w:sz w:val="28"/>
          <w:szCs w:val="28"/>
        </w:rPr>
        <w:t xml:space="preserve">The Pre-Existent Christ </w:t>
      </w:r>
    </w:p>
    <w:p w:rsidR="00ED0968" w:rsidRPr="00297032" w:rsidRDefault="00ED0968" w:rsidP="00ED0968">
      <w:pPr>
        <w:pStyle w:val="ListParagraph"/>
        <w:ind w:left="1080"/>
        <w:rPr>
          <w:rFonts w:ascii="Arial" w:hAnsi="Arial" w:cs="Arial"/>
        </w:rPr>
      </w:pPr>
    </w:p>
    <w:p w:rsidR="00A47A88" w:rsidRPr="00827F79" w:rsidRDefault="00A47A88" w:rsidP="00A47A88">
      <w:r w:rsidRPr="00827F79">
        <w:t>Ps</w:t>
      </w:r>
      <w:r w:rsidR="00ED0968" w:rsidRPr="00827F79">
        <w:t>alm</w:t>
      </w:r>
      <w:r w:rsidR="00B900FB">
        <w:t xml:space="preserve"> 90:1—</w:t>
      </w:r>
      <w:r w:rsidRPr="00B900FB">
        <w:rPr>
          <w:i/>
        </w:rPr>
        <w:t>A Prayer of Moses the man of God</w:t>
      </w:r>
      <w:proofErr w:type="gramStart"/>
      <w:r w:rsidRPr="00B900FB">
        <w:rPr>
          <w:i/>
        </w:rPr>
        <w:t>.&gt;</w:t>
      </w:r>
      <w:proofErr w:type="gramEnd"/>
      <w:r w:rsidRPr="00B900FB">
        <w:rPr>
          <w:i/>
        </w:rPr>
        <w:t>&gt; Lord, thou hast been our dwelling place in all generations</w:t>
      </w:r>
      <w:r w:rsidRPr="00827F79">
        <w:t xml:space="preserve">. </w:t>
      </w:r>
    </w:p>
    <w:p w:rsidR="00A47A88" w:rsidRPr="00827F79" w:rsidRDefault="00B900FB" w:rsidP="00A47A88">
      <w:r>
        <w:t xml:space="preserve"> 2—</w:t>
      </w:r>
      <w:proofErr w:type="gramStart"/>
      <w:r w:rsidR="00A47A88" w:rsidRPr="00B900FB">
        <w:rPr>
          <w:i/>
        </w:rPr>
        <w:t>Before</w:t>
      </w:r>
      <w:proofErr w:type="gramEnd"/>
      <w:r w:rsidR="00A47A88" w:rsidRPr="00B900FB">
        <w:rPr>
          <w:i/>
        </w:rPr>
        <w:t xml:space="preserve"> the mountains were brought forth, or ever thou </w:t>
      </w:r>
      <w:proofErr w:type="spellStart"/>
      <w:r w:rsidR="00A47A88" w:rsidRPr="00B900FB">
        <w:rPr>
          <w:i/>
        </w:rPr>
        <w:t>hadst</w:t>
      </w:r>
      <w:proofErr w:type="spellEnd"/>
      <w:r w:rsidR="00A47A88" w:rsidRPr="00B900FB">
        <w:rPr>
          <w:i/>
        </w:rPr>
        <w:t xml:space="preserve"> formed the earth and the world, even from everlasting to everlasting, thou art God.</w:t>
      </w:r>
    </w:p>
    <w:p w:rsidR="00ED0968" w:rsidRPr="00827F79" w:rsidRDefault="00A47A88" w:rsidP="00A47A88">
      <w:r w:rsidRPr="00827F79">
        <w:t xml:space="preserve"> </w:t>
      </w:r>
    </w:p>
    <w:p w:rsidR="008D319C" w:rsidRPr="00827F79" w:rsidRDefault="00ED0968" w:rsidP="00A47A88">
      <w:r w:rsidRPr="00827F79">
        <w:t>Josuah5:13 –</w:t>
      </w:r>
      <w:r w:rsidRPr="00827F79">
        <w:rPr>
          <w:i/>
        </w:rPr>
        <w:t>And it came to pass, when Joshua was by Jericho, that he lifted up his eyes and looked, and, behold, there stood a man over against him with his sword drawn in his hand: and Joshua went unto him, and said unto him, Art thou for us, or for our adversaries?</w:t>
      </w:r>
      <w:r w:rsidRPr="00827F79">
        <w:t xml:space="preserve">    14 - 15 “Captain”</w:t>
      </w:r>
    </w:p>
    <w:p w:rsidR="00ED0968" w:rsidRPr="00827F79" w:rsidRDefault="00ED0968" w:rsidP="00A47A88"/>
    <w:p w:rsidR="002D41AE" w:rsidRPr="00827F79" w:rsidRDefault="00ED0968" w:rsidP="002D41AE">
      <w:r w:rsidRPr="00827F79">
        <w:t>Da</w:t>
      </w:r>
      <w:r w:rsidR="00F83AE7" w:rsidRPr="00827F79">
        <w:t>n. 3:25—</w:t>
      </w:r>
      <w:r w:rsidRPr="00827F79">
        <w:rPr>
          <w:i/>
        </w:rPr>
        <w:t>He answered and said, Lo, I see four men loose, walking in the midst of the fire, and they have no hurt; and the form of th</w:t>
      </w:r>
      <w:r w:rsidR="00F83AE7" w:rsidRPr="00827F79">
        <w:rPr>
          <w:i/>
        </w:rPr>
        <w:t>e fourth is like the Son of God</w:t>
      </w:r>
      <w:r w:rsidRPr="00827F79">
        <w:t xml:space="preserve"> </w:t>
      </w:r>
    </w:p>
    <w:p w:rsidR="002D41AE" w:rsidRPr="00827F79" w:rsidRDefault="002D41AE" w:rsidP="002D41AE"/>
    <w:p w:rsidR="00ED0968" w:rsidRPr="00827F79" w:rsidRDefault="002D41AE" w:rsidP="002D41AE">
      <w:pPr>
        <w:rPr>
          <w:i/>
        </w:rPr>
      </w:pPr>
      <w:proofErr w:type="spellStart"/>
      <w:proofErr w:type="gramStart"/>
      <w:r w:rsidRPr="00827F79">
        <w:t>Pov</w:t>
      </w:r>
      <w:proofErr w:type="spellEnd"/>
      <w:r w:rsidRPr="00827F79">
        <w:t>.</w:t>
      </w:r>
      <w:proofErr w:type="gramEnd"/>
      <w:r w:rsidRPr="00827F79">
        <w:t xml:space="preserve"> 30:4—</w:t>
      </w:r>
      <w:proofErr w:type="gramStart"/>
      <w:r w:rsidRPr="00827F79">
        <w:rPr>
          <w:i/>
        </w:rPr>
        <w:t>Who</w:t>
      </w:r>
      <w:proofErr w:type="gramEnd"/>
      <w:r w:rsidRPr="00827F79">
        <w:rPr>
          <w:i/>
        </w:rPr>
        <w:t xml:space="preserve"> hath ascended up into heaven, or descended? </w:t>
      </w:r>
      <w:proofErr w:type="gramStart"/>
      <w:r w:rsidRPr="00827F79">
        <w:rPr>
          <w:i/>
        </w:rPr>
        <w:t>who</w:t>
      </w:r>
      <w:proofErr w:type="gramEnd"/>
      <w:r w:rsidRPr="00827F79">
        <w:rPr>
          <w:i/>
        </w:rPr>
        <w:t xml:space="preserve"> hath gathered the wind in his fists? </w:t>
      </w:r>
      <w:proofErr w:type="gramStart"/>
      <w:r w:rsidRPr="00827F79">
        <w:rPr>
          <w:i/>
        </w:rPr>
        <w:t>who</w:t>
      </w:r>
      <w:proofErr w:type="gramEnd"/>
      <w:r w:rsidRPr="00827F79">
        <w:rPr>
          <w:i/>
        </w:rPr>
        <w:t xml:space="preserve"> hath bound the waters in a garment? </w:t>
      </w:r>
      <w:proofErr w:type="gramStart"/>
      <w:r w:rsidRPr="00827F79">
        <w:rPr>
          <w:i/>
        </w:rPr>
        <w:t>who</w:t>
      </w:r>
      <w:proofErr w:type="gramEnd"/>
      <w:r w:rsidRPr="00827F79">
        <w:rPr>
          <w:i/>
        </w:rPr>
        <w:t xml:space="preserve"> hath established all the ends of the earth? </w:t>
      </w:r>
      <w:proofErr w:type="gramStart"/>
      <w:r w:rsidRPr="00827F79">
        <w:rPr>
          <w:i/>
        </w:rPr>
        <w:t>what</w:t>
      </w:r>
      <w:proofErr w:type="gramEnd"/>
      <w:r w:rsidRPr="00827F79">
        <w:rPr>
          <w:i/>
        </w:rPr>
        <w:t xml:space="preserve"> is his name, and what is his son's name, if thou canst tell?</w:t>
      </w:r>
    </w:p>
    <w:p w:rsidR="008D319C" w:rsidRPr="00827F79" w:rsidRDefault="008D319C" w:rsidP="00F91169">
      <w:pPr>
        <w:rPr>
          <w:i/>
          <w:sz w:val="28"/>
          <w:szCs w:val="28"/>
        </w:rPr>
      </w:pPr>
    </w:p>
    <w:p w:rsidR="002A78F0" w:rsidRDefault="008032FD" w:rsidP="00034A27">
      <w:pPr>
        <w:pStyle w:val="Heading1"/>
        <w:numPr>
          <w:ilvl w:val="0"/>
          <w:numId w:val="26"/>
        </w:numPr>
        <w:jc w:val="left"/>
        <w:rPr>
          <w:sz w:val="28"/>
          <w:szCs w:val="28"/>
        </w:rPr>
      </w:pPr>
      <w:bookmarkStart w:id="1" w:name="_Toc236294983"/>
      <w:r w:rsidRPr="00827F79">
        <w:rPr>
          <w:sz w:val="28"/>
          <w:szCs w:val="28"/>
        </w:rPr>
        <w:t>The Constancy of</w:t>
      </w:r>
      <w:r w:rsidR="00975C93" w:rsidRPr="00827F79">
        <w:rPr>
          <w:sz w:val="28"/>
          <w:szCs w:val="28"/>
        </w:rPr>
        <w:t xml:space="preserve"> Christ</w:t>
      </w:r>
      <w:bookmarkEnd w:id="1"/>
    </w:p>
    <w:p w:rsidR="00F6206B" w:rsidRPr="00F6206B" w:rsidRDefault="00F6206B" w:rsidP="00F6206B"/>
    <w:p w:rsidR="002A78F0" w:rsidRPr="00827F79" w:rsidRDefault="002A78F0" w:rsidP="002A78F0">
      <w:r w:rsidRPr="00827F79">
        <w:t>The life of Christ was and is not limited t</w:t>
      </w:r>
      <w:r w:rsidR="001D0C15" w:rsidRPr="00827F79">
        <w:t xml:space="preserve">o his 33+ years in Israel, but Christ is the </w:t>
      </w:r>
      <w:r w:rsidR="001D0C15" w:rsidRPr="00827F79">
        <w:rPr>
          <w:b/>
        </w:rPr>
        <w:t>E</w:t>
      </w:r>
      <w:r w:rsidRPr="00827F79">
        <w:rPr>
          <w:b/>
        </w:rPr>
        <w:t>ternal S</w:t>
      </w:r>
      <w:r w:rsidR="00121284" w:rsidRPr="00827F79">
        <w:rPr>
          <w:b/>
        </w:rPr>
        <w:t>on of God</w:t>
      </w:r>
      <w:r w:rsidRPr="00827F79">
        <w:t>.</w:t>
      </w:r>
    </w:p>
    <w:p w:rsidR="00A834B9" w:rsidRPr="00827F79" w:rsidRDefault="00931E0B" w:rsidP="00A834B9">
      <w:pPr>
        <w:rPr>
          <w:i/>
        </w:rPr>
      </w:pPr>
      <w:r w:rsidRPr="00827F79">
        <w:t>John 1:1—</w:t>
      </w:r>
      <w:proofErr w:type="gramStart"/>
      <w:r w:rsidR="00A834B9" w:rsidRPr="00827F79">
        <w:rPr>
          <w:i/>
        </w:rPr>
        <w:t>In</w:t>
      </w:r>
      <w:proofErr w:type="gramEnd"/>
      <w:r w:rsidR="00A834B9" w:rsidRPr="00827F79">
        <w:rPr>
          <w:i/>
        </w:rPr>
        <w:t xml:space="preserve"> the beginning was the Word, and the Word was with God, and the Word was God.</w:t>
      </w:r>
    </w:p>
    <w:p w:rsidR="00A834B9" w:rsidRPr="00827F79" w:rsidRDefault="00931E0B" w:rsidP="00A834B9">
      <w:r w:rsidRPr="00827F79">
        <w:t xml:space="preserve"> 2—</w:t>
      </w:r>
      <w:proofErr w:type="gramStart"/>
      <w:r w:rsidR="00A834B9" w:rsidRPr="00827F79">
        <w:rPr>
          <w:i/>
        </w:rPr>
        <w:t>The</w:t>
      </w:r>
      <w:proofErr w:type="gramEnd"/>
      <w:r w:rsidR="00A834B9" w:rsidRPr="00827F79">
        <w:rPr>
          <w:i/>
        </w:rPr>
        <w:t xml:space="preserve"> same was in the beginning with God</w:t>
      </w:r>
      <w:r w:rsidR="00A834B9" w:rsidRPr="00827F79">
        <w:t>.</w:t>
      </w:r>
    </w:p>
    <w:p w:rsidR="00A834B9" w:rsidRPr="00827F79" w:rsidRDefault="00931E0B" w:rsidP="00A834B9">
      <w:pPr>
        <w:rPr>
          <w:i/>
        </w:rPr>
      </w:pPr>
      <w:r w:rsidRPr="00827F79">
        <w:t xml:space="preserve"> 3—</w:t>
      </w:r>
      <w:proofErr w:type="gramStart"/>
      <w:r w:rsidR="00A834B9" w:rsidRPr="00827F79">
        <w:rPr>
          <w:i/>
        </w:rPr>
        <w:t>All</w:t>
      </w:r>
      <w:proofErr w:type="gramEnd"/>
      <w:r w:rsidR="00A834B9" w:rsidRPr="00827F79">
        <w:rPr>
          <w:i/>
        </w:rPr>
        <w:t xml:space="preserve"> things were made by him; and without him was not </w:t>
      </w:r>
      <w:proofErr w:type="spellStart"/>
      <w:r w:rsidR="00A834B9" w:rsidRPr="00827F79">
        <w:rPr>
          <w:i/>
        </w:rPr>
        <w:t>any thing</w:t>
      </w:r>
      <w:proofErr w:type="spellEnd"/>
      <w:r w:rsidR="00A834B9" w:rsidRPr="00827F79">
        <w:rPr>
          <w:i/>
        </w:rPr>
        <w:t xml:space="preserve"> made that was made.</w:t>
      </w:r>
    </w:p>
    <w:p w:rsidR="00A834B9" w:rsidRPr="00827F79" w:rsidRDefault="00931E0B" w:rsidP="00A834B9">
      <w:r w:rsidRPr="00827F79">
        <w:t xml:space="preserve"> 4—</w:t>
      </w:r>
      <w:proofErr w:type="gramStart"/>
      <w:r w:rsidR="00A834B9" w:rsidRPr="00827F79">
        <w:rPr>
          <w:i/>
        </w:rPr>
        <w:t>In</w:t>
      </w:r>
      <w:proofErr w:type="gramEnd"/>
      <w:r w:rsidR="00A834B9" w:rsidRPr="00827F79">
        <w:rPr>
          <w:i/>
        </w:rPr>
        <w:t xml:space="preserve"> him was life; and the life was the light of men</w:t>
      </w:r>
      <w:r w:rsidR="00A834B9" w:rsidRPr="00827F79">
        <w:t xml:space="preserve">.                                                  </w:t>
      </w:r>
      <w:r w:rsidRPr="00827F79">
        <w:t xml:space="preserve">                             11—</w:t>
      </w:r>
      <w:r w:rsidR="00A834B9" w:rsidRPr="00827F79">
        <w:rPr>
          <w:i/>
        </w:rPr>
        <w:t>He came unto his own, and his own received him not.</w:t>
      </w:r>
    </w:p>
    <w:p w:rsidR="00A834B9" w:rsidRPr="00827F79" w:rsidRDefault="00931E0B" w:rsidP="00A834B9">
      <w:r w:rsidRPr="00827F79">
        <w:t>12—</w:t>
      </w:r>
      <w:proofErr w:type="gramStart"/>
      <w:r w:rsidR="00A834B9" w:rsidRPr="00827F79">
        <w:rPr>
          <w:i/>
        </w:rPr>
        <w:t>But</w:t>
      </w:r>
      <w:proofErr w:type="gramEnd"/>
      <w:r w:rsidR="00A834B9" w:rsidRPr="00827F79">
        <w:rPr>
          <w:i/>
        </w:rPr>
        <w:t xml:space="preserve"> as many as received him, to them gave </w:t>
      </w:r>
      <w:proofErr w:type="spellStart"/>
      <w:r w:rsidR="00A834B9" w:rsidRPr="00827F79">
        <w:rPr>
          <w:i/>
        </w:rPr>
        <w:t>he</w:t>
      </w:r>
      <w:proofErr w:type="spellEnd"/>
      <w:r w:rsidR="00A834B9" w:rsidRPr="00827F79">
        <w:rPr>
          <w:i/>
        </w:rPr>
        <w:t xml:space="preserve"> power to become the sons of God, even to them that believe on his name.                                                                                                         </w:t>
      </w:r>
      <w:r w:rsidRPr="00827F79">
        <w:t>14—</w:t>
      </w:r>
      <w:r w:rsidR="00A834B9" w:rsidRPr="00827F79">
        <w:rPr>
          <w:i/>
        </w:rPr>
        <w:t>And the Word was made flesh, and dwelt among us, (and we beheld his glory, the glory as of the only begotten of the Father,) full of grace and truth.</w:t>
      </w:r>
    </w:p>
    <w:p w:rsidR="00A834B9" w:rsidRPr="00827F79" w:rsidRDefault="00931E0B" w:rsidP="00A834B9">
      <w:r w:rsidRPr="00827F79">
        <w:t>18—</w:t>
      </w:r>
      <w:r w:rsidR="00DB5545" w:rsidRPr="00827F79">
        <w:rPr>
          <w:i/>
        </w:rPr>
        <w:t>No man hath seen God at any time; the only begotten Son, which is in the bosom of the Father, he hath declared him.</w:t>
      </w:r>
    </w:p>
    <w:p w:rsidR="00AE5B65" w:rsidRPr="00827F79" w:rsidRDefault="00AE5B65" w:rsidP="00A834B9"/>
    <w:p w:rsidR="00AE5B65" w:rsidRPr="00827F79" w:rsidRDefault="00AE5B65" w:rsidP="00A834B9">
      <w:r w:rsidRPr="00827F79">
        <w:t>The lowly servant amongst the commoners was the Son of the Living God.</w:t>
      </w:r>
    </w:p>
    <w:p w:rsidR="00827F79" w:rsidRPr="00827F79" w:rsidRDefault="00827F79" w:rsidP="00AE5B65">
      <w:pPr>
        <w:rPr>
          <w:i/>
        </w:rPr>
      </w:pPr>
    </w:p>
    <w:p w:rsidR="00827F79" w:rsidRPr="00827F79" w:rsidRDefault="00827F79" w:rsidP="00AE5B65">
      <w:pPr>
        <w:rPr>
          <w:i/>
        </w:rPr>
      </w:pPr>
      <w:r w:rsidRPr="00827F79">
        <w:t>John 1:29—</w:t>
      </w:r>
      <w:proofErr w:type="gramStart"/>
      <w:r w:rsidRPr="00827F79">
        <w:rPr>
          <w:i/>
        </w:rPr>
        <w:t>The</w:t>
      </w:r>
      <w:proofErr w:type="gramEnd"/>
      <w:r w:rsidRPr="00827F79">
        <w:rPr>
          <w:i/>
        </w:rPr>
        <w:t xml:space="preserve"> next day John </w:t>
      </w:r>
      <w:proofErr w:type="spellStart"/>
      <w:r w:rsidRPr="00827F79">
        <w:rPr>
          <w:i/>
        </w:rPr>
        <w:t>seeth</w:t>
      </w:r>
      <w:proofErr w:type="spellEnd"/>
      <w:r w:rsidRPr="00827F79">
        <w:rPr>
          <w:i/>
        </w:rPr>
        <w:t xml:space="preserve"> Jesus coming unto him, and saith, Behold the </w:t>
      </w:r>
      <w:r w:rsidRPr="00827F79">
        <w:rPr>
          <w:b/>
          <w:i/>
          <w:u w:val="single"/>
        </w:rPr>
        <w:t>Lamb of God</w:t>
      </w:r>
      <w:r w:rsidRPr="00827F79">
        <w:rPr>
          <w:i/>
        </w:rPr>
        <w:t xml:space="preserve">, which </w:t>
      </w:r>
      <w:proofErr w:type="spellStart"/>
      <w:r w:rsidRPr="00827F79">
        <w:rPr>
          <w:i/>
        </w:rPr>
        <w:t>taketh</w:t>
      </w:r>
      <w:proofErr w:type="spellEnd"/>
      <w:r w:rsidRPr="00827F79">
        <w:rPr>
          <w:i/>
        </w:rPr>
        <w:t xml:space="preserve"> away the sin of the world.</w:t>
      </w:r>
    </w:p>
    <w:p w:rsidR="00F6206B" w:rsidRDefault="00F6206B" w:rsidP="002D41AE">
      <w:pPr>
        <w:rPr>
          <w:i/>
        </w:rPr>
      </w:pPr>
    </w:p>
    <w:p w:rsidR="002D41AE" w:rsidRPr="00827F79" w:rsidRDefault="002D41AE" w:rsidP="002D41AE">
      <w:pPr>
        <w:rPr>
          <w:i/>
        </w:rPr>
      </w:pPr>
      <w:r w:rsidRPr="00827F79">
        <w:t>John 17:4—</w:t>
      </w:r>
      <w:r w:rsidRPr="00827F79">
        <w:rPr>
          <w:i/>
        </w:rPr>
        <w:t xml:space="preserve">I have glorified thee on the earth: I have finished the work which thou </w:t>
      </w:r>
      <w:proofErr w:type="spellStart"/>
      <w:r w:rsidRPr="00827F79">
        <w:rPr>
          <w:i/>
        </w:rPr>
        <w:t>gavest</w:t>
      </w:r>
      <w:proofErr w:type="spellEnd"/>
      <w:r w:rsidRPr="00827F79">
        <w:rPr>
          <w:i/>
        </w:rPr>
        <w:t xml:space="preserve"> me to do.</w:t>
      </w:r>
    </w:p>
    <w:p w:rsidR="002D41AE" w:rsidRPr="00827F79" w:rsidRDefault="002D41AE" w:rsidP="002D41AE">
      <w:r w:rsidRPr="00827F79">
        <w:t xml:space="preserve"> 5—</w:t>
      </w:r>
      <w:proofErr w:type="gramStart"/>
      <w:r w:rsidRPr="00827F79">
        <w:rPr>
          <w:i/>
        </w:rPr>
        <w:t>And</w:t>
      </w:r>
      <w:proofErr w:type="gramEnd"/>
      <w:r w:rsidRPr="00827F79">
        <w:rPr>
          <w:i/>
        </w:rPr>
        <w:t xml:space="preserve"> now, O Father, glorify thou me with </w:t>
      </w:r>
      <w:proofErr w:type="spellStart"/>
      <w:r w:rsidRPr="00827F79">
        <w:rPr>
          <w:i/>
        </w:rPr>
        <w:t>thine</w:t>
      </w:r>
      <w:proofErr w:type="spellEnd"/>
      <w:r w:rsidRPr="00827F79">
        <w:rPr>
          <w:i/>
        </w:rPr>
        <w:t xml:space="preserve"> own self with the glory which I had with thee before the world was.</w:t>
      </w:r>
    </w:p>
    <w:p w:rsidR="0076201F" w:rsidRDefault="00522E79" w:rsidP="002A78F0">
      <w:pPr>
        <w:rPr>
          <w:i/>
        </w:rPr>
      </w:pPr>
      <w:r w:rsidRPr="00827F79">
        <w:t>Romans</w:t>
      </w:r>
      <w:r w:rsidR="00931E0B" w:rsidRPr="00827F79">
        <w:t xml:space="preserve"> 1:20—</w:t>
      </w:r>
      <w:proofErr w:type="gramStart"/>
      <w:r w:rsidRPr="00827F79">
        <w:rPr>
          <w:i/>
        </w:rPr>
        <w:t>For</w:t>
      </w:r>
      <w:proofErr w:type="gramEnd"/>
      <w:r w:rsidRPr="00827F79">
        <w:rPr>
          <w:i/>
        </w:rPr>
        <w:t xml:space="preserve"> the invisible things of him from the creation of the world are clearly seen, being understood by the things that are made, even his eternal power and Godhead; so that they are without excuse:</w:t>
      </w:r>
    </w:p>
    <w:p w:rsidR="00890AB8" w:rsidRPr="00827F79" w:rsidRDefault="00890AB8" w:rsidP="002A78F0">
      <w:pPr>
        <w:rPr>
          <w:i/>
        </w:rPr>
      </w:pPr>
    </w:p>
    <w:p w:rsidR="0076201F" w:rsidRPr="00827F79" w:rsidRDefault="0076201F" w:rsidP="002A78F0">
      <w:r w:rsidRPr="00827F79">
        <w:t>John had seen Christ in his first vision standing in the midst of the churches.                                                                                              Rev.</w:t>
      </w:r>
      <w:r w:rsidR="00703646" w:rsidRPr="00827F79">
        <w:t>1:13—</w:t>
      </w:r>
      <w:r w:rsidRPr="00827F79">
        <w:rPr>
          <w:i/>
        </w:rPr>
        <w:t xml:space="preserve">And in the midst of the seven candlesticks one like unto the Son of man, clothed with a garment down to the foot, and girt about the </w:t>
      </w:r>
      <w:proofErr w:type="spellStart"/>
      <w:r w:rsidRPr="00827F79">
        <w:rPr>
          <w:i/>
        </w:rPr>
        <w:t>paps</w:t>
      </w:r>
      <w:proofErr w:type="spellEnd"/>
      <w:r w:rsidRPr="00827F79">
        <w:rPr>
          <w:i/>
        </w:rPr>
        <w:t xml:space="preserve"> with a golden girdle.</w:t>
      </w:r>
      <w:r w:rsidRPr="00827F79">
        <w:t xml:space="preserve"> </w:t>
      </w:r>
    </w:p>
    <w:p w:rsidR="002D41AE" w:rsidRPr="00827F79" w:rsidRDefault="002D41AE" w:rsidP="002A78F0"/>
    <w:p w:rsidR="002D41AE" w:rsidRPr="00827F79" w:rsidRDefault="002D41AE" w:rsidP="002D41AE">
      <w:pPr>
        <w:rPr>
          <w:i/>
        </w:rPr>
      </w:pPr>
      <w:r w:rsidRPr="00827F79">
        <w:t>Eph 3:9—</w:t>
      </w:r>
      <w:r w:rsidRPr="00827F79">
        <w:rPr>
          <w:i/>
        </w:rPr>
        <w:t xml:space="preserve">And to make all men see what is the fellowship of the mystery, which </w:t>
      </w:r>
      <w:r w:rsidRPr="00827F79">
        <w:rPr>
          <w:i/>
          <w:u w:val="single"/>
        </w:rPr>
        <w:t>from the beginning of the world hath been hid in God</w:t>
      </w:r>
      <w:r w:rsidRPr="00827F79">
        <w:rPr>
          <w:i/>
        </w:rPr>
        <w:t>, who created all things by Jesus Christ:</w:t>
      </w:r>
    </w:p>
    <w:p w:rsidR="002D41AE" w:rsidRPr="00827F79" w:rsidRDefault="002D41AE" w:rsidP="002D41AE">
      <w:pPr>
        <w:rPr>
          <w:i/>
        </w:rPr>
      </w:pPr>
      <w:r w:rsidRPr="00827F79">
        <w:t>Col 1:16—</w:t>
      </w:r>
      <w:r w:rsidRPr="00827F79">
        <w:rPr>
          <w:i/>
        </w:rPr>
        <w:t>For by him were all things created, that are in heaven, and that are in earth, visible and invisible, whether they be thrones, or dominions, or principalities, or powers: all things were created by him, and for him:</w:t>
      </w:r>
    </w:p>
    <w:p w:rsidR="002D41AE" w:rsidRPr="00827F79" w:rsidRDefault="002D41AE" w:rsidP="002D41AE">
      <w:pPr>
        <w:rPr>
          <w:i/>
        </w:rPr>
      </w:pPr>
      <w:r w:rsidRPr="00827F79">
        <w:t xml:space="preserve"> 17</w:t>
      </w:r>
      <w:r w:rsidRPr="00827F79">
        <w:rPr>
          <w:i/>
        </w:rPr>
        <w:t>—</w:t>
      </w:r>
      <w:proofErr w:type="gramStart"/>
      <w:r w:rsidRPr="00827F79">
        <w:rPr>
          <w:i/>
        </w:rPr>
        <w:t>And</w:t>
      </w:r>
      <w:proofErr w:type="gramEnd"/>
      <w:r w:rsidRPr="00827F79">
        <w:rPr>
          <w:i/>
        </w:rPr>
        <w:t xml:space="preserve"> he is before all things, and by him all things consist.</w:t>
      </w:r>
    </w:p>
    <w:p w:rsidR="00703646" w:rsidRPr="00827F79" w:rsidRDefault="00703646" w:rsidP="002A78F0"/>
    <w:p w:rsidR="00A834B9" w:rsidRDefault="0076201F" w:rsidP="002A78F0">
      <w:r w:rsidRPr="00827F79">
        <w:t xml:space="preserve">But now the supreme moment </w:t>
      </w:r>
      <w:r w:rsidR="00A834B9" w:rsidRPr="00827F79">
        <w:t>com</w:t>
      </w:r>
      <w:r w:rsidRPr="00827F79">
        <w:t>es when John</w:t>
      </w:r>
      <w:r w:rsidR="00691C8D" w:rsidRPr="00827F79">
        <w:t xml:space="preserve"> the Beloved</w:t>
      </w:r>
      <w:r w:rsidRPr="00827F79">
        <w:t xml:space="preserve"> receives his first sight of the glorified Son of God in heaven. The sight was </w:t>
      </w:r>
      <w:r w:rsidR="00A834B9" w:rsidRPr="00827F79">
        <w:t xml:space="preserve">certainly </w:t>
      </w:r>
      <w:r w:rsidRPr="00827F79">
        <w:t xml:space="preserve">the most spectacular sight ever seen in human history, for God was letting a man see His Son at the throne of God. </w:t>
      </w:r>
      <w:r w:rsidR="00DB5545" w:rsidRPr="00827F79">
        <w:t xml:space="preserve">The Father </w:t>
      </w:r>
      <w:r w:rsidRPr="00827F79">
        <w:t>was showing why His Son is worthy to rule and reign over</w:t>
      </w:r>
      <w:r w:rsidR="00A834B9" w:rsidRPr="00827F79">
        <w:t xml:space="preserve"> His kingdom</w:t>
      </w:r>
      <w:r w:rsidRPr="00827F79">
        <w:t xml:space="preserve">. </w:t>
      </w:r>
    </w:p>
    <w:p w:rsidR="00F6206B" w:rsidRPr="00827F79" w:rsidRDefault="00F6206B" w:rsidP="002A78F0"/>
    <w:p w:rsidR="00F6206B" w:rsidRDefault="00CE53B0" w:rsidP="002A78F0">
      <w:r w:rsidRPr="00827F79">
        <w:t>Rev. 5:6—</w:t>
      </w:r>
      <w:r w:rsidRPr="00827F79">
        <w:rPr>
          <w:i/>
        </w:rPr>
        <w:t>And I beheld, and, lo, in the midst of the throne and of the four beasts, and in the midst of the elders, stood a Lamb as it had been slain, having seven horns and seven eyes, which are the seven Spirits of God sent forth into all the earth.</w:t>
      </w:r>
      <w:r w:rsidR="00AF40CE" w:rsidRPr="00827F79">
        <w:t xml:space="preserve">  </w:t>
      </w:r>
    </w:p>
    <w:p w:rsidR="00A834B9" w:rsidRPr="00B900FB" w:rsidRDefault="00B900FB" w:rsidP="002A78F0">
      <w:pPr>
        <w:rPr>
          <w:i/>
        </w:rPr>
      </w:pPr>
      <w:r>
        <w:t>7—</w:t>
      </w:r>
      <w:proofErr w:type="gramStart"/>
      <w:r w:rsidR="00AF40CE" w:rsidRPr="00B900FB">
        <w:rPr>
          <w:i/>
        </w:rPr>
        <w:t>And</w:t>
      </w:r>
      <w:proofErr w:type="gramEnd"/>
      <w:r w:rsidR="00AF40CE" w:rsidRPr="00B900FB">
        <w:rPr>
          <w:i/>
        </w:rPr>
        <w:t xml:space="preserve"> he came and took the book out of the right hand of him that sat upon the throne.</w:t>
      </w:r>
    </w:p>
    <w:p w:rsidR="00F6206B" w:rsidRPr="00827F79" w:rsidRDefault="00F6206B" w:rsidP="002A78F0"/>
    <w:p w:rsidR="0076201F" w:rsidRDefault="0076201F" w:rsidP="002A78F0">
      <w:r w:rsidRPr="00827F79">
        <w:t>When John</w:t>
      </w:r>
      <w:r w:rsidR="00691C8D" w:rsidRPr="00827F79">
        <w:t xml:space="preserve"> the </w:t>
      </w:r>
      <w:proofErr w:type="gramStart"/>
      <w:r w:rsidR="00691C8D" w:rsidRPr="00827F79">
        <w:t xml:space="preserve">Beloved </w:t>
      </w:r>
      <w:r w:rsidRPr="00827F79">
        <w:t xml:space="preserve"> caught</w:t>
      </w:r>
      <w:proofErr w:type="gramEnd"/>
      <w:r w:rsidRPr="00827F79">
        <w:t xml:space="preserve"> his first glimp</w:t>
      </w:r>
      <w:r w:rsidR="00905530" w:rsidRPr="00827F79">
        <w:t>s</w:t>
      </w:r>
      <w:r w:rsidRPr="00827F79">
        <w:t>e of Christ</w:t>
      </w:r>
      <w:r w:rsidR="00905530" w:rsidRPr="00827F79">
        <w:t xml:space="preserve"> in the Spirit</w:t>
      </w:r>
      <w:r w:rsidRPr="00827F79">
        <w:t>, he immediately noticed five things.</w:t>
      </w:r>
    </w:p>
    <w:p w:rsidR="00890AB8" w:rsidRDefault="00890AB8" w:rsidP="002A78F0"/>
    <w:p w:rsidR="00F6206B" w:rsidRDefault="00F6206B" w:rsidP="00F6206B">
      <w:pPr>
        <w:jc w:val="center"/>
        <w:rPr>
          <w:sz w:val="28"/>
          <w:szCs w:val="28"/>
        </w:rPr>
      </w:pPr>
      <w:r w:rsidRPr="00F6206B">
        <w:rPr>
          <w:sz w:val="28"/>
          <w:szCs w:val="28"/>
        </w:rPr>
        <w:t>Supreme, Omnipotent, Omniscient, Omnipresent, Sovereign</w:t>
      </w:r>
    </w:p>
    <w:p w:rsidR="00890AB8" w:rsidRPr="00F6206B" w:rsidRDefault="00890AB8" w:rsidP="00F6206B">
      <w:pPr>
        <w:jc w:val="center"/>
        <w:rPr>
          <w:sz w:val="28"/>
          <w:szCs w:val="28"/>
        </w:rPr>
      </w:pPr>
    </w:p>
    <w:p w:rsidR="00CE53B0" w:rsidRPr="00827F79" w:rsidRDefault="00CE53B0" w:rsidP="00034A27">
      <w:pPr>
        <w:pStyle w:val="ListParagraph"/>
        <w:numPr>
          <w:ilvl w:val="0"/>
          <w:numId w:val="24"/>
        </w:numPr>
      </w:pPr>
      <w:r w:rsidRPr="00827F79">
        <w:t>The Lamb of God was seen in the midst of the Throne</w:t>
      </w:r>
      <w:r w:rsidR="0018475A" w:rsidRPr="00827F79">
        <w:t xml:space="preserve"> </w:t>
      </w:r>
      <w:r w:rsidR="0018475A" w:rsidRPr="00827F79">
        <w:rPr>
          <w:b/>
          <w:u w:val="single"/>
        </w:rPr>
        <w:t>standing</w:t>
      </w:r>
      <w:r w:rsidRPr="00827F79">
        <w:t>.</w:t>
      </w:r>
    </w:p>
    <w:p w:rsidR="005D1B1E" w:rsidRPr="00827F79" w:rsidRDefault="005D1B1E" w:rsidP="005D1B1E">
      <w:pPr>
        <w:pStyle w:val="ListParagraph"/>
      </w:pPr>
      <w:r w:rsidRPr="00827F79">
        <w:t>He stands in heaven as supreme over all in the earth</w:t>
      </w:r>
    </w:p>
    <w:p w:rsidR="00CE53B0" w:rsidRPr="00827F79" w:rsidRDefault="0018475A" w:rsidP="00034A27">
      <w:pPr>
        <w:pStyle w:val="ListParagraph"/>
        <w:numPr>
          <w:ilvl w:val="0"/>
          <w:numId w:val="24"/>
        </w:numPr>
      </w:pPr>
      <w:r w:rsidRPr="00827F79">
        <w:t xml:space="preserve">Jesus Christ is seen with </w:t>
      </w:r>
      <w:r w:rsidRPr="00827F79">
        <w:rPr>
          <w:rStyle w:val="Emphasis"/>
        </w:rPr>
        <w:t>seven horns</w:t>
      </w:r>
      <w:r w:rsidRPr="00827F79">
        <w:t xml:space="preserve"> which symbolizes complete and perfect strength and power</w:t>
      </w:r>
      <w:proofErr w:type="gramStart"/>
      <w:r w:rsidRPr="00827F79">
        <w:t>..</w:t>
      </w:r>
      <w:proofErr w:type="gramEnd"/>
      <w:r w:rsidR="005D1B1E" w:rsidRPr="00827F79">
        <w:t xml:space="preserve">     Omnipotent – All powerful</w:t>
      </w:r>
    </w:p>
    <w:p w:rsidR="0018475A" w:rsidRPr="00827F79" w:rsidRDefault="0018475A" w:rsidP="00034A27">
      <w:pPr>
        <w:pStyle w:val="ListParagraph"/>
        <w:numPr>
          <w:ilvl w:val="0"/>
          <w:numId w:val="24"/>
        </w:numPr>
      </w:pPr>
      <w:r w:rsidRPr="00827F79">
        <w:t xml:space="preserve">He </w:t>
      </w:r>
      <w:proofErr w:type="gramStart"/>
      <w:r w:rsidRPr="00827F79">
        <w:t>has  “</w:t>
      </w:r>
      <w:proofErr w:type="gramEnd"/>
      <w:r w:rsidRPr="00827F79">
        <w:t>seven eyes” which declares perfect</w:t>
      </w:r>
      <w:r w:rsidR="007022BF" w:rsidRPr="00827F79">
        <w:t xml:space="preserve"> (</w:t>
      </w:r>
      <w:r w:rsidRPr="00827F79">
        <w:t>vision</w:t>
      </w:r>
      <w:r w:rsidR="007022BF" w:rsidRPr="00827F79">
        <w:t>)Knowledge and Wisdom</w:t>
      </w:r>
      <w:r w:rsidRPr="00827F79">
        <w:t>.</w:t>
      </w:r>
      <w:r w:rsidR="007022BF" w:rsidRPr="00827F79">
        <w:t xml:space="preserve"> </w:t>
      </w:r>
      <w:r w:rsidR="005D1B1E" w:rsidRPr="00827F79">
        <w:t>He is O</w:t>
      </w:r>
      <w:r w:rsidR="007022BF" w:rsidRPr="00827F79">
        <w:t>mniscient</w:t>
      </w:r>
      <w:r w:rsidR="005D1B1E" w:rsidRPr="00827F79">
        <w:t xml:space="preserve"> – All knowing</w:t>
      </w:r>
    </w:p>
    <w:p w:rsidR="005D1B1E" w:rsidRPr="00827F79" w:rsidRDefault="0018475A" w:rsidP="00034A27">
      <w:pPr>
        <w:pStyle w:val="ListParagraph"/>
        <w:numPr>
          <w:ilvl w:val="0"/>
          <w:numId w:val="24"/>
        </w:numPr>
      </w:pPr>
      <w:proofErr w:type="gramStart"/>
      <w:r w:rsidRPr="00827F79">
        <w:t>The  “</w:t>
      </w:r>
      <w:proofErr w:type="gramEnd"/>
      <w:r w:rsidRPr="00827F79">
        <w:t>seven Spirits of God, speak of the fullness of the Spirit</w:t>
      </w:r>
      <w:r w:rsidR="00AF40CE" w:rsidRPr="00827F79">
        <w:t xml:space="preserve"> and the complete operations of the Spirit.</w:t>
      </w:r>
      <w:r w:rsidR="005D1B1E" w:rsidRPr="00827F79">
        <w:t xml:space="preserve"> Omnipresent </w:t>
      </w:r>
    </w:p>
    <w:p w:rsidR="007022BF" w:rsidRDefault="007022BF" w:rsidP="00034A27">
      <w:pPr>
        <w:pStyle w:val="ListParagraph"/>
        <w:numPr>
          <w:ilvl w:val="0"/>
          <w:numId w:val="24"/>
        </w:numPr>
      </w:pPr>
      <w:r w:rsidRPr="00827F79">
        <w:t>Jesus Christ the Lamb took the book being Sovereign</w:t>
      </w:r>
      <w:r w:rsidR="00871358" w:rsidRPr="00827F79">
        <w:t xml:space="preserve"> over creation in Judgment</w:t>
      </w:r>
      <w:proofErr w:type="gramStart"/>
      <w:r w:rsidR="00871358" w:rsidRPr="00827F79">
        <w:t>.</w:t>
      </w:r>
      <w:r w:rsidRPr="00827F79">
        <w:t>.</w:t>
      </w:r>
      <w:proofErr w:type="gramEnd"/>
    </w:p>
    <w:p w:rsidR="00890AB8" w:rsidRPr="00827F79" w:rsidRDefault="00890AB8" w:rsidP="00890AB8">
      <w:pPr>
        <w:pStyle w:val="ListParagraph"/>
      </w:pPr>
    </w:p>
    <w:p w:rsidR="002A78F0" w:rsidRPr="00827F79" w:rsidRDefault="00667140" w:rsidP="002A78F0">
      <w:r w:rsidRPr="00827F79">
        <w:t>Rev.</w:t>
      </w:r>
      <w:r w:rsidR="00B900FB">
        <w:t xml:space="preserve"> 13:8—</w:t>
      </w:r>
      <w:proofErr w:type="gramStart"/>
      <w:r w:rsidRPr="00B900FB">
        <w:rPr>
          <w:i/>
        </w:rPr>
        <w:t>And</w:t>
      </w:r>
      <w:proofErr w:type="gramEnd"/>
      <w:r w:rsidRPr="00B900FB">
        <w:rPr>
          <w:i/>
        </w:rPr>
        <w:t xml:space="preserve"> all that dwell upon the earth shall worship him, whose names are not written in the book of life of the Lamb slain from the foundation of the world</w:t>
      </w:r>
      <w:r w:rsidRPr="00827F79">
        <w:t>.</w:t>
      </w:r>
    </w:p>
    <w:p w:rsidR="002A78F0" w:rsidRPr="00827F79" w:rsidRDefault="002A78F0" w:rsidP="002A78F0"/>
    <w:p w:rsidR="00975C93" w:rsidRDefault="002A78F0" w:rsidP="00667140">
      <w:r w:rsidRPr="00827F79">
        <w:t xml:space="preserve">His life did not start </w:t>
      </w:r>
      <w:r w:rsidR="008D1430">
        <w:t xml:space="preserve">just then </w:t>
      </w:r>
      <w:r w:rsidRPr="00827F79">
        <w:t>in Israel</w:t>
      </w:r>
      <w:r w:rsidR="00667140" w:rsidRPr="00827F79">
        <w:t xml:space="preserve"> for</w:t>
      </w:r>
      <w:r w:rsidRPr="00827F79">
        <w:t xml:space="preserve"> </w:t>
      </w:r>
      <w:r w:rsidR="00667140" w:rsidRPr="00827F79">
        <w:t>He appeared to O</w:t>
      </w:r>
      <w:r w:rsidR="00B90EB0">
        <w:t xml:space="preserve">ld </w:t>
      </w:r>
      <w:r w:rsidR="00667140" w:rsidRPr="00827F79">
        <w:t>T</w:t>
      </w:r>
      <w:r w:rsidR="00B90EB0">
        <w:t>estament</w:t>
      </w:r>
      <w:r w:rsidR="00667140" w:rsidRPr="00827F79">
        <w:t xml:space="preserve"> people </w:t>
      </w:r>
      <w:r w:rsidRPr="00827F79">
        <w:t xml:space="preserve">and did not END on the </w:t>
      </w:r>
      <w:proofErr w:type="spellStart"/>
      <w:r w:rsidRPr="00827F79">
        <w:t>cross.</w:t>
      </w:r>
      <w:r w:rsidR="009E71E3" w:rsidRPr="00827F79">
        <w:t>For</w:t>
      </w:r>
      <w:proofErr w:type="spellEnd"/>
      <w:r w:rsidR="00667140" w:rsidRPr="00827F79">
        <w:t xml:space="preserve"> He is forever and </w:t>
      </w:r>
      <w:r w:rsidR="009E71E3" w:rsidRPr="00827F79">
        <w:t>ever</w:t>
      </w:r>
      <w:r w:rsidR="008D1430">
        <w:t>, Eternity past unto Eternity future</w:t>
      </w:r>
      <w:r w:rsidR="00667140" w:rsidRPr="00827F79">
        <w:t>.</w:t>
      </w:r>
    </w:p>
    <w:p w:rsidR="00F6206B" w:rsidRPr="00827F79" w:rsidRDefault="00F6206B" w:rsidP="00667140"/>
    <w:p w:rsidR="00D5573B" w:rsidRPr="008D1430" w:rsidRDefault="00F82790" w:rsidP="00034A27">
      <w:pPr>
        <w:pStyle w:val="ListParagraph"/>
        <w:numPr>
          <w:ilvl w:val="0"/>
          <w:numId w:val="16"/>
        </w:numPr>
        <w:rPr>
          <w:sz w:val="28"/>
          <w:szCs w:val="28"/>
        </w:rPr>
      </w:pPr>
      <w:r w:rsidRPr="008D1430">
        <w:rPr>
          <w:sz w:val="28"/>
          <w:szCs w:val="28"/>
        </w:rPr>
        <w:t>Constant in Obedience</w:t>
      </w:r>
    </w:p>
    <w:p w:rsidR="00D5573B" w:rsidRPr="00297032" w:rsidRDefault="00D5573B" w:rsidP="00D5573B">
      <w:pPr>
        <w:pStyle w:val="ListParagraph"/>
        <w:ind w:left="1080"/>
        <w:rPr>
          <w:rFonts w:ascii="Arial" w:hAnsi="Arial" w:cs="Arial"/>
        </w:rPr>
      </w:pPr>
    </w:p>
    <w:p w:rsidR="00611FF9" w:rsidRPr="008D1430" w:rsidRDefault="00611FF9" w:rsidP="00034A27">
      <w:pPr>
        <w:pStyle w:val="ListParagraph"/>
        <w:numPr>
          <w:ilvl w:val="0"/>
          <w:numId w:val="18"/>
        </w:numPr>
        <w:rPr>
          <w:sz w:val="28"/>
          <w:szCs w:val="28"/>
        </w:rPr>
      </w:pPr>
      <w:r w:rsidRPr="008D1430">
        <w:rPr>
          <w:sz w:val="28"/>
          <w:szCs w:val="28"/>
        </w:rPr>
        <w:t>The Father is always with the Son</w:t>
      </w:r>
    </w:p>
    <w:p w:rsidR="00F82790" w:rsidRPr="008D1430" w:rsidRDefault="00611FF9" w:rsidP="00034A27">
      <w:pPr>
        <w:pStyle w:val="ListParagraph"/>
        <w:numPr>
          <w:ilvl w:val="0"/>
          <w:numId w:val="17"/>
        </w:numPr>
        <w:rPr>
          <w:sz w:val="28"/>
          <w:szCs w:val="28"/>
        </w:rPr>
      </w:pPr>
      <w:r w:rsidRPr="008D1430">
        <w:rPr>
          <w:sz w:val="28"/>
          <w:szCs w:val="28"/>
        </w:rPr>
        <w:t xml:space="preserve">The Son is always </w:t>
      </w:r>
      <w:r w:rsidR="00F82790" w:rsidRPr="008D1430">
        <w:rPr>
          <w:sz w:val="28"/>
          <w:szCs w:val="28"/>
        </w:rPr>
        <w:t>pleasing the Father</w:t>
      </w:r>
    </w:p>
    <w:p w:rsidR="00611FF9" w:rsidRPr="008D1430" w:rsidRDefault="00611FF9" w:rsidP="00034A27">
      <w:pPr>
        <w:pStyle w:val="ListParagraph"/>
        <w:numPr>
          <w:ilvl w:val="0"/>
          <w:numId w:val="17"/>
        </w:numPr>
        <w:rPr>
          <w:sz w:val="28"/>
          <w:szCs w:val="28"/>
        </w:rPr>
      </w:pPr>
      <w:r w:rsidRPr="008D1430">
        <w:rPr>
          <w:sz w:val="28"/>
          <w:szCs w:val="28"/>
        </w:rPr>
        <w:t>When it was time for the Supreme Sacrifice, He obeyed.</w:t>
      </w:r>
    </w:p>
    <w:p w:rsidR="00D5573B" w:rsidRPr="008D1430" w:rsidRDefault="00D5573B" w:rsidP="00D5573B">
      <w:pPr>
        <w:pStyle w:val="ListParagraph"/>
        <w:ind w:left="1440"/>
      </w:pPr>
    </w:p>
    <w:p w:rsidR="00F82790" w:rsidRPr="008D1430" w:rsidRDefault="00B900FB" w:rsidP="00F82790">
      <w:r>
        <w:t>John 8:29—</w:t>
      </w:r>
      <w:proofErr w:type="gramStart"/>
      <w:r w:rsidR="00611FF9" w:rsidRPr="00B900FB">
        <w:rPr>
          <w:i/>
        </w:rPr>
        <w:t>And</w:t>
      </w:r>
      <w:proofErr w:type="gramEnd"/>
      <w:r w:rsidR="00611FF9" w:rsidRPr="00B900FB">
        <w:rPr>
          <w:i/>
        </w:rPr>
        <w:t xml:space="preserve"> </w:t>
      </w:r>
      <w:r w:rsidR="00611FF9" w:rsidRPr="00B900FB">
        <w:rPr>
          <w:i/>
          <w:u w:val="single"/>
        </w:rPr>
        <w:t xml:space="preserve">he that sent me is </w:t>
      </w:r>
      <w:r w:rsidR="00611FF9" w:rsidRPr="00B900FB">
        <w:rPr>
          <w:b/>
          <w:i/>
          <w:u w:val="single"/>
        </w:rPr>
        <w:t>with me</w:t>
      </w:r>
      <w:r w:rsidR="00611FF9" w:rsidRPr="00B900FB">
        <w:rPr>
          <w:i/>
        </w:rPr>
        <w:t>: the Father hath not left me alone; for I do always those things that please him</w:t>
      </w:r>
      <w:r w:rsidR="00611FF9" w:rsidRPr="008D1430">
        <w:t>.</w:t>
      </w:r>
    </w:p>
    <w:p w:rsidR="00583794" w:rsidRPr="008D1430" w:rsidRDefault="00B900FB" w:rsidP="00F82790">
      <w:proofErr w:type="spellStart"/>
      <w:r>
        <w:t>Mr</w:t>
      </w:r>
      <w:proofErr w:type="spellEnd"/>
      <w:r>
        <w:t xml:space="preserve"> 1:11—</w:t>
      </w:r>
      <w:proofErr w:type="gramStart"/>
      <w:r w:rsidR="00583794" w:rsidRPr="00B900FB">
        <w:rPr>
          <w:i/>
        </w:rPr>
        <w:t>And</w:t>
      </w:r>
      <w:proofErr w:type="gramEnd"/>
      <w:r w:rsidR="00583794" w:rsidRPr="00B900FB">
        <w:rPr>
          <w:i/>
        </w:rPr>
        <w:t xml:space="preserve"> there came a voice from heaven, saying, Thou art my beloved Son, in whom I am well pleased</w:t>
      </w:r>
      <w:r w:rsidR="00583794" w:rsidRPr="008D1430">
        <w:t>.</w:t>
      </w:r>
    </w:p>
    <w:p w:rsidR="00F86275" w:rsidRPr="008D1430" w:rsidRDefault="00B900FB" w:rsidP="00F82790">
      <w:r>
        <w:t>Luke 22:42—</w:t>
      </w:r>
      <w:r w:rsidR="00F86275" w:rsidRPr="00B900FB">
        <w:rPr>
          <w:i/>
        </w:rPr>
        <w:t xml:space="preserve">Saying, Father, if thou be willing, remove this cup from me: nevertheless not my will, but </w:t>
      </w:r>
      <w:proofErr w:type="spellStart"/>
      <w:r w:rsidR="00F86275" w:rsidRPr="00B900FB">
        <w:rPr>
          <w:i/>
        </w:rPr>
        <w:t>thine</w:t>
      </w:r>
      <w:proofErr w:type="spellEnd"/>
      <w:r w:rsidR="00F86275" w:rsidRPr="00B900FB">
        <w:rPr>
          <w:i/>
        </w:rPr>
        <w:t>, be done.</w:t>
      </w:r>
    </w:p>
    <w:p w:rsidR="00F86275" w:rsidRPr="00B900FB" w:rsidRDefault="00B900FB" w:rsidP="00F86275">
      <w:pPr>
        <w:rPr>
          <w:i/>
        </w:rPr>
      </w:pPr>
      <w:r>
        <w:t>Mat. 27:46—</w:t>
      </w:r>
      <w:proofErr w:type="gramStart"/>
      <w:r w:rsidR="00F86275" w:rsidRPr="00B900FB">
        <w:rPr>
          <w:i/>
        </w:rPr>
        <w:t>And</w:t>
      </w:r>
      <w:proofErr w:type="gramEnd"/>
      <w:r w:rsidR="00F86275" w:rsidRPr="00B900FB">
        <w:rPr>
          <w:i/>
        </w:rPr>
        <w:t xml:space="preserve"> about the ninth hour Jesus cried with a loud voice, saying, Eli, Eli, lama </w:t>
      </w:r>
      <w:proofErr w:type="spellStart"/>
      <w:r w:rsidR="00F86275" w:rsidRPr="00B900FB">
        <w:rPr>
          <w:i/>
        </w:rPr>
        <w:t>sabachthani</w:t>
      </w:r>
      <w:proofErr w:type="spellEnd"/>
      <w:r w:rsidR="00F86275" w:rsidRPr="00B900FB">
        <w:rPr>
          <w:i/>
        </w:rPr>
        <w:t xml:space="preserve">? </w:t>
      </w:r>
      <w:proofErr w:type="gramStart"/>
      <w:r w:rsidR="00F86275" w:rsidRPr="00B900FB">
        <w:rPr>
          <w:i/>
        </w:rPr>
        <w:t>that</w:t>
      </w:r>
      <w:proofErr w:type="gramEnd"/>
      <w:r w:rsidR="00F86275" w:rsidRPr="00B900FB">
        <w:rPr>
          <w:i/>
        </w:rPr>
        <w:t xml:space="preserve"> is to say, My God, my God, why hast thou forsaken me?</w:t>
      </w:r>
    </w:p>
    <w:p w:rsidR="00F86275" w:rsidRPr="00B900FB" w:rsidRDefault="00B900FB" w:rsidP="00F86275">
      <w:pPr>
        <w:rPr>
          <w:i/>
        </w:rPr>
      </w:pPr>
      <w:r>
        <w:t xml:space="preserve"> Mark 15:34—</w:t>
      </w:r>
      <w:proofErr w:type="gramStart"/>
      <w:r w:rsidR="00F86275" w:rsidRPr="00B900FB">
        <w:rPr>
          <w:i/>
        </w:rPr>
        <w:t>And</w:t>
      </w:r>
      <w:proofErr w:type="gramEnd"/>
      <w:r w:rsidR="00F86275" w:rsidRPr="00B900FB">
        <w:rPr>
          <w:i/>
        </w:rPr>
        <w:t xml:space="preserve"> at the ninth hour Jesus cried with a loud voice, saying, </w:t>
      </w:r>
      <w:proofErr w:type="spellStart"/>
      <w:r w:rsidR="00F86275" w:rsidRPr="00B900FB">
        <w:rPr>
          <w:i/>
        </w:rPr>
        <w:t>Eloi</w:t>
      </w:r>
      <w:proofErr w:type="spellEnd"/>
      <w:r w:rsidR="00F86275" w:rsidRPr="00B900FB">
        <w:rPr>
          <w:i/>
        </w:rPr>
        <w:t xml:space="preserve">, </w:t>
      </w:r>
      <w:proofErr w:type="spellStart"/>
      <w:r w:rsidR="00F86275" w:rsidRPr="00B900FB">
        <w:rPr>
          <w:i/>
        </w:rPr>
        <w:t>Eloi</w:t>
      </w:r>
      <w:proofErr w:type="spellEnd"/>
      <w:r w:rsidR="00F86275" w:rsidRPr="00B900FB">
        <w:rPr>
          <w:i/>
        </w:rPr>
        <w:t xml:space="preserve">, lama </w:t>
      </w:r>
      <w:proofErr w:type="spellStart"/>
      <w:r w:rsidR="00F86275" w:rsidRPr="00B900FB">
        <w:rPr>
          <w:i/>
        </w:rPr>
        <w:t>sabachthani</w:t>
      </w:r>
      <w:proofErr w:type="spellEnd"/>
      <w:r w:rsidR="00F86275" w:rsidRPr="00B900FB">
        <w:rPr>
          <w:i/>
        </w:rPr>
        <w:t xml:space="preserve">? </w:t>
      </w:r>
      <w:proofErr w:type="gramStart"/>
      <w:r w:rsidR="00F86275" w:rsidRPr="00B900FB">
        <w:rPr>
          <w:i/>
        </w:rPr>
        <w:t>which</w:t>
      </w:r>
      <w:proofErr w:type="gramEnd"/>
      <w:r w:rsidR="00F86275" w:rsidRPr="00B900FB">
        <w:rPr>
          <w:i/>
        </w:rPr>
        <w:t xml:space="preserve"> is, being interpreted, My God, my God, why hast thou forsaken me?</w:t>
      </w:r>
    </w:p>
    <w:p w:rsidR="00611FF9" w:rsidRPr="00B900FB" w:rsidRDefault="00B900FB" w:rsidP="00611FF9">
      <w:pPr>
        <w:rPr>
          <w:i/>
        </w:rPr>
      </w:pPr>
      <w:proofErr w:type="spellStart"/>
      <w:r>
        <w:t>Php</w:t>
      </w:r>
      <w:proofErr w:type="spellEnd"/>
      <w:r>
        <w:t xml:space="preserve"> 2:8.—</w:t>
      </w:r>
      <w:proofErr w:type="gramStart"/>
      <w:r w:rsidR="00611FF9" w:rsidRPr="00B900FB">
        <w:rPr>
          <w:i/>
        </w:rPr>
        <w:t>And</w:t>
      </w:r>
      <w:proofErr w:type="gramEnd"/>
      <w:r w:rsidR="00611FF9" w:rsidRPr="00B900FB">
        <w:rPr>
          <w:i/>
        </w:rPr>
        <w:t xml:space="preserve"> being found in fashion as a man, he humbled himself, and became </w:t>
      </w:r>
      <w:r w:rsidR="00611FF9" w:rsidRPr="00B900FB">
        <w:rPr>
          <w:i/>
          <w:u w:val="single"/>
        </w:rPr>
        <w:t>obedient unto death, even the death of the cross</w:t>
      </w:r>
      <w:r w:rsidR="00611FF9" w:rsidRPr="00B900FB">
        <w:rPr>
          <w:i/>
        </w:rPr>
        <w:t xml:space="preserve">. </w:t>
      </w:r>
    </w:p>
    <w:p w:rsidR="003E1733" w:rsidRPr="00B900FB" w:rsidRDefault="00B900FB" w:rsidP="00611FF9">
      <w:pPr>
        <w:rPr>
          <w:i/>
        </w:rPr>
      </w:pPr>
      <w:r>
        <w:t>Hebrews 5:8—</w:t>
      </w:r>
      <w:proofErr w:type="gramStart"/>
      <w:r w:rsidR="00611FF9" w:rsidRPr="00B900FB">
        <w:rPr>
          <w:i/>
        </w:rPr>
        <w:t>Though</w:t>
      </w:r>
      <w:proofErr w:type="gramEnd"/>
      <w:r w:rsidR="00611FF9" w:rsidRPr="00B900FB">
        <w:rPr>
          <w:i/>
        </w:rPr>
        <w:t xml:space="preserve"> he were a Son, yet learned he obedience by the things which he suffered;</w:t>
      </w:r>
    </w:p>
    <w:p w:rsidR="004364A6" w:rsidRPr="00297032" w:rsidRDefault="004364A6" w:rsidP="00611FF9">
      <w:pPr>
        <w:rPr>
          <w:rFonts w:ascii="Arial" w:hAnsi="Arial" w:cs="Arial"/>
        </w:rPr>
      </w:pPr>
    </w:p>
    <w:p w:rsidR="00611FF9" w:rsidRPr="008D1430" w:rsidRDefault="00F82790" w:rsidP="00034A27">
      <w:pPr>
        <w:pStyle w:val="ListParagraph"/>
        <w:numPr>
          <w:ilvl w:val="0"/>
          <w:numId w:val="16"/>
        </w:numPr>
        <w:rPr>
          <w:sz w:val="28"/>
          <w:szCs w:val="28"/>
        </w:rPr>
      </w:pPr>
      <w:r w:rsidRPr="008D1430">
        <w:rPr>
          <w:sz w:val="28"/>
          <w:szCs w:val="28"/>
        </w:rPr>
        <w:t>Constant in Prayer</w:t>
      </w:r>
    </w:p>
    <w:p w:rsidR="00D5573B" w:rsidRPr="008D1430" w:rsidRDefault="00D5573B" w:rsidP="00D5573B">
      <w:pPr>
        <w:pStyle w:val="ListParagraph"/>
        <w:ind w:left="1080"/>
        <w:rPr>
          <w:sz w:val="28"/>
          <w:szCs w:val="28"/>
        </w:rPr>
      </w:pPr>
    </w:p>
    <w:p w:rsidR="00CB3AA1" w:rsidRPr="008D1430" w:rsidRDefault="00CB3AA1" w:rsidP="00034A27">
      <w:pPr>
        <w:pStyle w:val="ListParagraph"/>
        <w:numPr>
          <w:ilvl w:val="1"/>
          <w:numId w:val="16"/>
        </w:numPr>
        <w:rPr>
          <w:sz w:val="28"/>
          <w:szCs w:val="28"/>
        </w:rPr>
      </w:pPr>
      <w:r w:rsidRPr="008D1430">
        <w:rPr>
          <w:sz w:val="28"/>
          <w:szCs w:val="28"/>
        </w:rPr>
        <w:t>He prayed a great while before day</w:t>
      </w:r>
      <w:r w:rsidR="003E1733" w:rsidRPr="008D1430">
        <w:rPr>
          <w:sz w:val="28"/>
          <w:szCs w:val="28"/>
        </w:rPr>
        <w:t xml:space="preserve"> in </w:t>
      </w:r>
      <w:r w:rsidR="004364A6" w:rsidRPr="008D1430">
        <w:rPr>
          <w:sz w:val="28"/>
          <w:szCs w:val="28"/>
        </w:rPr>
        <w:t xml:space="preserve">close </w:t>
      </w:r>
      <w:r w:rsidR="003E1733" w:rsidRPr="008D1430">
        <w:rPr>
          <w:sz w:val="28"/>
          <w:szCs w:val="28"/>
        </w:rPr>
        <w:t>fellowship with the Father</w:t>
      </w:r>
      <w:r w:rsidRPr="008D1430">
        <w:rPr>
          <w:sz w:val="28"/>
          <w:szCs w:val="28"/>
        </w:rPr>
        <w:t>.</w:t>
      </w:r>
    </w:p>
    <w:p w:rsidR="00CB3AA1" w:rsidRPr="008D1430" w:rsidRDefault="00CB3AA1" w:rsidP="00034A27">
      <w:pPr>
        <w:pStyle w:val="ListParagraph"/>
        <w:numPr>
          <w:ilvl w:val="1"/>
          <w:numId w:val="16"/>
        </w:numPr>
        <w:rPr>
          <w:sz w:val="28"/>
          <w:szCs w:val="28"/>
        </w:rPr>
      </w:pPr>
      <w:r w:rsidRPr="008D1430">
        <w:rPr>
          <w:sz w:val="28"/>
          <w:szCs w:val="28"/>
        </w:rPr>
        <w:t>He prayed according to the Will of the Father.</w:t>
      </w:r>
    </w:p>
    <w:p w:rsidR="00CB3AA1" w:rsidRPr="008D1430" w:rsidRDefault="00CB3AA1" w:rsidP="00034A27">
      <w:pPr>
        <w:pStyle w:val="ListParagraph"/>
        <w:numPr>
          <w:ilvl w:val="1"/>
          <w:numId w:val="16"/>
        </w:numPr>
        <w:rPr>
          <w:sz w:val="28"/>
          <w:szCs w:val="28"/>
        </w:rPr>
      </w:pPr>
      <w:r w:rsidRPr="008D1430">
        <w:rPr>
          <w:sz w:val="28"/>
          <w:szCs w:val="28"/>
        </w:rPr>
        <w:t>He prayed with great respect and reverence.</w:t>
      </w:r>
    </w:p>
    <w:p w:rsidR="00D5573B" w:rsidRPr="008D1430" w:rsidRDefault="00D5573B" w:rsidP="00D5573B">
      <w:pPr>
        <w:pStyle w:val="ListParagraph"/>
        <w:ind w:left="1440"/>
      </w:pPr>
    </w:p>
    <w:p w:rsidR="00CB3AA1" w:rsidRPr="008D1430" w:rsidRDefault="00B900FB" w:rsidP="00CB3AA1">
      <w:r>
        <w:t>Mark 1:35—</w:t>
      </w:r>
      <w:proofErr w:type="gramStart"/>
      <w:r w:rsidR="00CB3AA1" w:rsidRPr="00B900FB">
        <w:rPr>
          <w:i/>
        </w:rPr>
        <w:t>And</w:t>
      </w:r>
      <w:proofErr w:type="gramEnd"/>
      <w:r w:rsidR="00CB3AA1" w:rsidRPr="00B900FB">
        <w:rPr>
          <w:i/>
        </w:rPr>
        <w:t xml:space="preserve"> in the morning, rising up a great while before day, he went out, and departed into a solitary place, and there prayed.</w:t>
      </w:r>
    </w:p>
    <w:p w:rsidR="00611FF9" w:rsidRPr="00B900FB" w:rsidRDefault="00F86275" w:rsidP="00F86275">
      <w:pPr>
        <w:rPr>
          <w:i/>
        </w:rPr>
      </w:pPr>
      <w:r w:rsidRPr="008D1430">
        <w:t>Ma</w:t>
      </w:r>
      <w:r w:rsidR="00B900FB">
        <w:t>t. 26:39—</w:t>
      </w:r>
      <w:r w:rsidRPr="00B900FB">
        <w:rPr>
          <w:i/>
        </w:rPr>
        <w:t>And he went a little further, and fell on his face, and prayed, saying, O my Father, if it be possible, let this cup pass from me: nevertheless not as I will, but as thou wilt.</w:t>
      </w:r>
    </w:p>
    <w:p w:rsidR="00CC48F9" w:rsidRPr="008D1430" w:rsidRDefault="00B900FB" w:rsidP="00F86275">
      <w:r>
        <w:t>Luke 9:29—</w:t>
      </w:r>
      <w:proofErr w:type="gramStart"/>
      <w:r w:rsidR="00CC48F9" w:rsidRPr="00B900FB">
        <w:rPr>
          <w:i/>
        </w:rPr>
        <w:t>And</w:t>
      </w:r>
      <w:proofErr w:type="gramEnd"/>
      <w:r w:rsidR="00CC48F9" w:rsidRPr="00B900FB">
        <w:rPr>
          <w:i/>
        </w:rPr>
        <w:t xml:space="preserve"> as he prayed, the fashion of his countenance was altered, and his raiment was white and glistering</w:t>
      </w:r>
      <w:r w:rsidR="00CC48F9" w:rsidRPr="008D1430">
        <w:t>.</w:t>
      </w:r>
    </w:p>
    <w:p w:rsidR="00CC48F9" w:rsidRPr="008D1430" w:rsidRDefault="00B900FB" w:rsidP="00F86275">
      <w:r>
        <w:t>22:32—</w:t>
      </w:r>
      <w:r w:rsidR="00CC48F9" w:rsidRPr="00B900FB">
        <w:rPr>
          <w:i/>
        </w:rPr>
        <w:t>But I have prayed for thee, that thy faith fail not: and when thou art converted, strengthen thy brethren</w:t>
      </w:r>
      <w:r w:rsidR="00CC48F9" w:rsidRPr="008D1430">
        <w:t>.</w:t>
      </w:r>
    </w:p>
    <w:p w:rsidR="003E1733" w:rsidRPr="008D1430" w:rsidRDefault="00B900FB" w:rsidP="00F86275">
      <w:r>
        <w:t>John 11:42—</w:t>
      </w:r>
      <w:r w:rsidR="003E1733" w:rsidRPr="00B900FB">
        <w:rPr>
          <w:i/>
        </w:rPr>
        <w:t xml:space="preserve">And I knew that thou </w:t>
      </w:r>
      <w:proofErr w:type="spellStart"/>
      <w:r w:rsidR="003E1733" w:rsidRPr="00B900FB">
        <w:rPr>
          <w:i/>
        </w:rPr>
        <w:t>hearest</w:t>
      </w:r>
      <w:proofErr w:type="spellEnd"/>
      <w:r w:rsidR="003E1733" w:rsidRPr="00B900FB">
        <w:rPr>
          <w:i/>
        </w:rPr>
        <w:t xml:space="preserve"> me always: but because of the people which </w:t>
      </w:r>
      <w:proofErr w:type="spellStart"/>
      <w:r w:rsidR="003E1733" w:rsidRPr="00B900FB">
        <w:rPr>
          <w:i/>
        </w:rPr>
        <w:t>stand by</w:t>
      </w:r>
      <w:proofErr w:type="spellEnd"/>
      <w:r w:rsidR="003E1733" w:rsidRPr="00B900FB">
        <w:rPr>
          <w:i/>
        </w:rPr>
        <w:t xml:space="preserve"> I said it, that they may believe that thou hast sent me</w:t>
      </w:r>
      <w:r w:rsidR="003E1733" w:rsidRPr="008D1430">
        <w:t>.</w:t>
      </w:r>
    </w:p>
    <w:p w:rsidR="00707ABA" w:rsidRPr="008D1430" w:rsidRDefault="00B900FB" w:rsidP="00F86275">
      <w:r>
        <w:t>Hebrews 5:7—</w:t>
      </w:r>
      <w:proofErr w:type="gramStart"/>
      <w:r w:rsidR="00CB3AA1" w:rsidRPr="00B900FB">
        <w:rPr>
          <w:i/>
        </w:rPr>
        <w:t>Who</w:t>
      </w:r>
      <w:proofErr w:type="gramEnd"/>
      <w:r w:rsidR="00CB3AA1" w:rsidRPr="00B900FB">
        <w:rPr>
          <w:i/>
        </w:rPr>
        <w:t xml:space="preserve"> in the days of his flesh, when he had offered up prayers and supplications with strong crying and tears unto him that was able to save him from death, and was heard in that he feared.</w:t>
      </w:r>
    </w:p>
    <w:p w:rsidR="00F6206B" w:rsidRPr="008D1430" w:rsidRDefault="00B900FB" w:rsidP="00F86275">
      <w:r>
        <w:t>7:25—</w:t>
      </w:r>
      <w:proofErr w:type="gramStart"/>
      <w:r w:rsidR="00CC48F9" w:rsidRPr="00B900FB">
        <w:rPr>
          <w:i/>
        </w:rPr>
        <w:t>Wherefore</w:t>
      </w:r>
      <w:proofErr w:type="gramEnd"/>
      <w:r w:rsidR="00CC48F9" w:rsidRPr="00B900FB">
        <w:rPr>
          <w:i/>
        </w:rPr>
        <w:t xml:space="preserve"> he is able also to save them to the uttermost that come unto God by him, seeing </w:t>
      </w:r>
      <w:r w:rsidR="00CC48F9" w:rsidRPr="00B900FB">
        <w:rPr>
          <w:i/>
          <w:u w:val="single"/>
        </w:rPr>
        <w:t>he ever liveth to make intercession for them</w:t>
      </w:r>
      <w:r w:rsidR="00CC48F9" w:rsidRPr="008D1430">
        <w:t xml:space="preserve">. </w:t>
      </w:r>
    </w:p>
    <w:p w:rsidR="00D5573B" w:rsidRPr="00F6206B" w:rsidRDefault="00F82790" w:rsidP="00034A27">
      <w:pPr>
        <w:pStyle w:val="ListParagraph"/>
        <w:numPr>
          <w:ilvl w:val="0"/>
          <w:numId w:val="16"/>
        </w:numPr>
        <w:rPr>
          <w:sz w:val="28"/>
          <w:szCs w:val="28"/>
        </w:rPr>
      </w:pPr>
      <w:r w:rsidRPr="008D1430">
        <w:rPr>
          <w:sz w:val="28"/>
          <w:szCs w:val="28"/>
        </w:rPr>
        <w:t>Constant in Well doing</w:t>
      </w:r>
      <w:r w:rsidR="003E1733" w:rsidRPr="008D1430">
        <w:rPr>
          <w:sz w:val="28"/>
          <w:szCs w:val="28"/>
        </w:rPr>
        <w:t xml:space="preserve"> </w:t>
      </w:r>
    </w:p>
    <w:p w:rsidR="00F82790" w:rsidRPr="008D1430" w:rsidRDefault="00611536" w:rsidP="00034A27">
      <w:pPr>
        <w:pStyle w:val="ListParagraph"/>
        <w:numPr>
          <w:ilvl w:val="1"/>
          <w:numId w:val="16"/>
        </w:numPr>
        <w:rPr>
          <w:sz w:val="28"/>
          <w:szCs w:val="28"/>
        </w:rPr>
      </w:pPr>
      <w:r w:rsidRPr="008D1430">
        <w:rPr>
          <w:sz w:val="28"/>
          <w:szCs w:val="28"/>
        </w:rPr>
        <w:t>W</w:t>
      </w:r>
      <w:r w:rsidR="003E1733" w:rsidRPr="008D1430">
        <w:rPr>
          <w:sz w:val="28"/>
          <w:szCs w:val="28"/>
        </w:rPr>
        <w:t xml:space="preserve">ith the </w:t>
      </w:r>
      <w:proofErr w:type="spellStart"/>
      <w:r w:rsidR="004364A6" w:rsidRPr="008D1430">
        <w:rPr>
          <w:sz w:val="28"/>
          <w:szCs w:val="28"/>
        </w:rPr>
        <w:t>annointing</w:t>
      </w:r>
      <w:proofErr w:type="spellEnd"/>
      <w:r w:rsidR="004364A6" w:rsidRPr="008D1430">
        <w:rPr>
          <w:sz w:val="28"/>
          <w:szCs w:val="28"/>
        </w:rPr>
        <w:t xml:space="preserve"> of the Holy Ghost.</w:t>
      </w:r>
    </w:p>
    <w:p w:rsidR="00611536" w:rsidRPr="008D1430" w:rsidRDefault="00611536" w:rsidP="00034A27">
      <w:pPr>
        <w:pStyle w:val="ListParagraph"/>
        <w:numPr>
          <w:ilvl w:val="1"/>
          <w:numId w:val="16"/>
        </w:numPr>
        <w:rPr>
          <w:sz w:val="28"/>
          <w:szCs w:val="28"/>
        </w:rPr>
      </w:pPr>
      <w:r w:rsidRPr="008D1430">
        <w:rPr>
          <w:sz w:val="28"/>
          <w:szCs w:val="28"/>
        </w:rPr>
        <w:t xml:space="preserve">With the </w:t>
      </w:r>
      <w:r w:rsidR="004364A6" w:rsidRPr="008D1430">
        <w:rPr>
          <w:sz w:val="28"/>
          <w:szCs w:val="28"/>
        </w:rPr>
        <w:t xml:space="preserve">Power of the </w:t>
      </w:r>
      <w:r w:rsidRPr="008D1430">
        <w:rPr>
          <w:sz w:val="28"/>
          <w:szCs w:val="28"/>
        </w:rPr>
        <w:t>Gospel</w:t>
      </w:r>
      <w:r w:rsidR="004364A6" w:rsidRPr="008D1430">
        <w:rPr>
          <w:sz w:val="28"/>
          <w:szCs w:val="28"/>
        </w:rPr>
        <w:t>.</w:t>
      </w:r>
    </w:p>
    <w:p w:rsidR="00611536" w:rsidRPr="008D1430" w:rsidRDefault="004364A6" w:rsidP="00034A27">
      <w:pPr>
        <w:pStyle w:val="ListParagraph"/>
        <w:numPr>
          <w:ilvl w:val="1"/>
          <w:numId w:val="16"/>
        </w:numPr>
        <w:rPr>
          <w:sz w:val="28"/>
          <w:szCs w:val="28"/>
        </w:rPr>
      </w:pPr>
      <w:r w:rsidRPr="008D1430">
        <w:rPr>
          <w:sz w:val="28"/>
          <w:szCs w:val="28"/>
        </w:rPr>
        <w:t>With the Father with Him.</w:t>
      </w:r>
    </w:p>
    <w:p w:rsidR="00D5573B" w:rsidRPr="00297032" w:rsidRDefault="00D5573B" w:rsidP="00D5573B">
      <w:pPr>
        <w:pStyle w:val="ListParagraph"/>
        <w:ind w:left="1440"/>
        <w:rPr>
          <w:rFonts w:ascii="Arial" w:hAnsi="Arial" w:cs="Arial"/>
        </w:rPr>
      </w:pPr>
    </w:p>
    <w:p w:rsidR="004364A6" w:rsidRPr="00B900FB" w:rsidRDefault="00B900FB" w:rsidP="003E1733">
      <w:pPr>
        <w:rPr>
          <w:i/>
        </w:rPr>
      </w:pPr>
      <w:r>
        <w:t>Luke 4:18—</w:t>
      </w:r>
      <w:r w:rsidR="003E1733" w:rsidRPr="00B900FB">
        <w:rPr>
          <w:i/>
        </w:rPr>
        <w:t>The Spirit of the Lord is upon me, because he hath anointed me to preach the gospel to the poor; he hath sent me to heal the brokenhearted, to preach deliverance to the captives, and recovering of sight to the blind, to set at liberty them that are bruised,</w:t>
      </w:r>
      <w:r w:rsidR="004364A6" w:rsidRPr="00B900FB">
        <w:rPr>
          <w:i/>
        </w:rPr>
        <w:t xml:space="preserve"> </w:t>
      </w:r>
    </w:p>
    <w:p w:rsidR="003E1733" w:rsidRPr="00B900FB" w:rsidRDefault="00B900FB" w:rsidP="003E1733">
      <w:pPr>
        <w:rPr>
          <w:i/>
        </w:rPr>
      </w:pPr>
      <w:r>
        <w:t>Acts 10:38—</w:t>
      </w:r>
      <w:r w:rsidR="003E1733" w:rsidRPr="00B900FB">
        <w:rPr>
          <w:i/>
        </w:rPr>
        <w:t>How God anointed Jesus of Nazareth with the Holy Ghost and with power: who went about doing good, and healing all that were oppressed of the devil; for God was with him.</w:t>
      </w:r>
    </w:p>
    <w:p w:rsidR="00D5573B" w:rsidRPr="00297032" w:rsidRDefault="00D5573B" w:rsidP="003E1733">
      <w:pPr>
        <w:rPr>
          <w:rFonts w:ascii="Arial" w:hAnsi="Arial" w:cs="Arial"/>
        </w:rPr>
      </w:pPr>
    </w:p>
    <w:p w:rsidR="00164A4D" w:rsidRPr="008D1430" w:rsidRDefault="00F82790" w:rsidP="00034A27">
      <w:pPr>
        <w:pStyle w:val="ListParagraph"/>
        <w:numPr>
          <w:ilvl w:val="0"/>
          <w:numId w:val="16"/>
        </w:numPr>
        <w:rPr>
          <w:sz w:val="28"/>
          <w:szCs w:val="28"/>
        </w:rPr>
      </w:pPr>
      <w:r w:rsidRPr="008D1430">
        <w:rPr>
          <w:sz w:val="28"/>
          <w:szCs w:val="28"/>
        </w:rPr>
        <w:t>Constant in Ministry</w:t>
      </w:r>
    </w:p>
    <w:p w:rsidR="00D5573B" w:rsidRPr="00297032" w:rsidRDefault="00D5573B" w:rsidP="00D5573B">
      <w:pPr>
        <w:pStyle w:val="ListParagraph"/>
        <w:ind w:left="1080"/>
        <w:rPr>
          <w:rFonts w:ascii="Arial" w:hAnsi="Arial" w:cs="Arial"/>
        </w:rPr>
      </w:pPr>
    </w:p>
    <w:p w:rsidR="00164A4D" w:rsidRPr="00B9043D" w:rsidRDefault="00164A4D" w:rsidP="00B9043D">
      <w:pPr>
        <w:pStyle w:val="ListParagraph"/>
        <w:numPr>
          <w:ilvl w:val="1"/>
          <w:numId w:val="16"/>
        </w:numPr>
        <w:rPr>
          <w:sz w:val="28"/>
          <w:szCs w:val="28"/>
        </w:rPr>
      </w:pPr>
      <w:r w:rsidRPr="00B9043D">
        <w:t>A daily ministry</w:t>
      </w:r>
      <w:r w:rsidR="00B9043D">
        <w:t xml:space="preserve"> </w:t>
      </w:r>
      <w:r w:rsidR="00B9043D" w:rsidRPr="00B9043D">
        <w:t>Mt 6:11</w:t>
      </w:r>
      <w:r w:rsidR="00B9043D">
        <w:t xml:space="preserve">; </w:t>
      </w:r>
      <w:r w:rsidR="00B9043D" w:rsidRPr="00B9043D">
        <w:t xml:space="preserve">26:55; </w:t>
      </w:r>
      <w:r w:rsidR="00B9043D">
        <w:t>Mr.</w:t>
      </w:r>
      <w:r w:rsidR="00B9043D" w:rsidRPr="00B9043D">
        <w:t>14:49; Lu</w:t>
      </w:r>
      <w:r w:rsidR="00B9043D">
        <w:t>.</w:t>
      </w:r>
      <w:r w:rsidR="00B9043D" w:rsidRPr="00B9043D">
        <w:t>9:23</w:t>
      </w:r>
      <w:r w:rsidR="00B9043D">
        <w:t>;</w:t>
      </w:r>
      <w:r w:rsidR="00B9043D" w:rsidRPr="00B9043D">
        <w:t>11:3</w:t>
      </w:r>
      <w:r w:rsidR="00B9043D">
        <w:rPr>
          <w:sz w:val="28"/>
          <w:szCs w:val="28"/>
        </w:rPr>
        <w:t xml:space="preserve">; </w:t>
      </w:r>
      <w:r w:rsidR="00B9043D" w:rsidRPr="00B9043D">
        <w:t>19:47</w:t>
      </w:r>
      <w:r w:rsidR="00B9043D">
        <w:rPr>
          <w:sz w:val="28"/>
          <w:szCs w:val="28"/>
        </w:rPr>
        <w:t>;</w:t>
      </w:r>
      <w:r w:rsidR="00B9043D" w:rsidRPr="00B9043D">
        <w:t>22:53</w:t>
      </w:r>
      <w:r w:rsidR="00135E7E" w:rsidRPr="00B9043D">
        <w:tab/>
      </w:r>
    </w:p>
    <w:p w:rsidR="00164A4D" w:rsidRPr="00815829" w:rsidRDefault="00164A4D" w:rsidP="00034A27">
      <w:pPr>
        <w:pStyle w:val="ListParagraph"/>
        <w:numPr>
          <w:ilvl w:val="1"/>
          <w:numId w:val="16"/>
        </w:numPr>
      </w:pPr>
      <w:r w:rsidRPr="00815829">
        <w:t>An afternoon ministry</w:t>
      </w:r>
      <w:r w:rsidR="00815829" w:rsidRPr="00815829">
        <w:t xml:space="preserve"> </w:t>
      </w:r>
      <w:r w:rsidR="00815829">
        <w:t xml:space="preserve"> </w:t>
      </w:r>
      <w:r w:rsidR="00F16B05">
        <w:t xml:space="preserve">Mt.27:45; </w:t>
      </w:r>
      <w:r w:rsidR="00815829">
        <w:t>Mk</w:t>
      </w:r>
      <w:r w:rsidR="00815829" w:rsidRPr="00815829">
        <w:t xml:space="preserve"> 15:25</w:t>
      </w:r>
      <w:r w:rsidR="00F16B05">
        <w:t>; Lk.23:44</w:t>
      </w:r>
    </w:p>
    <w:p w:rsidR="00164A4D" w:rsidRPr="002C0CA2" w:rsidRDefault="00164A4D" w:rsidP="00034A27">
      <w:pPr>
        <w:pStyle w:val="ListParagraph"/>
        <w:numPr>
          <w:ilvl w:val="1"/>
          <w:numId w:val="16"/>
        </w:numPr>
      </w:pPr>
      <w:r w:rsidRPr="002C0CA2">
        <w:t>An evening ministry</w:t>
      </w:r>
      <w:r w:rsidR="000D6819">
        <w:t xml:space="preserve">  Mt.8:16; Mk.1:32-35; Lk.4:40</w:t>
      </w:r>
    </w:p>
    <w:p w:rsidR="00164A4D" w:rsidRPr="002C0CA2" w:rsidRDefault="00164A4D" w:rsidP="00034A27">
      <w:pPr>
        <w:pStyle w:val="ListParagraph"/>
        <w:numPr>
          <w:ilvl w:val="1"/>
          <w:numId w:val="16"/>
        </w:numPr>
      </w:pPr>
      <w:r w:rsidRPr="002C0CA2">
        <w:t>A night ministry</w:t>
      </w:r>
      <w:r w:rsidR="0044481E">
        <w:t xml:space="preserve">  Jn.3:2; 7:50; 19:39</w:t>
      </w:r>
    </w:p>
    <w:p w:rsidR="00164A4D" w:rsidRPr="002C0CA2" w:rsidRDefault="00164A4D" w:rsidP="00034A27">
      <w:pPr>
        <w:pStyle w:val="ListParagraph"/>
        <w:numPr>
          <w:ilvl w:val="1"/>
          <w:numId w:val="16"/>
        </w:numPr>
      </w:pPr>
      <w:r w:rsidRPr="002C0CA2">
        <w:t>A life ministry</w:t>
      </w:r>
      <w:r w:rsidR="006045A7">
        <w:t xml:space="preserve">     </w:t>
      </w:r>
      <w:r w:rsidR="00A07BD3">
        <w:t xml:space="preserve">Mat.20:28; </w:t>
      </w:r>
      <w:r w:rsidR="006045A7">
        <w:t>Jn.1:4; 3:16,36; 6:35,48; 8:12</w:t>
      </w:r>
    </w:p>
    <w:p w:rsidR="00507FD4" w:rsidRPr="00242D18" w:rsidRDefault="00507FD4" w:rsidP="00242D18">
      <w:pPr>
        <w:spacing w:before="100" w:beforeAutospacing="1" w:line="216" w:lineRule="auto"/>
      </w:pPr>
      <w:r w:rsidRPr="00242D18">
        <w:rPr>
          <w:bCs/>
        </w:rPr>
        <w:t>GOSPEL EVENTS (MATTHEW–JOHN)</w:t>
      </w:r>
      <w:r w:rsidR="00242D18" w:rsidRPr="00242D18">
        <w:rPr>
          <w:bCs/>
        </w:rPr>
        <w:t xml:space="preserve">      </w:t>
      </w:r>
      <w:r w:rsidRPr="00242D18">
        <w:rPr>
          <w:bCs/>
          <w:u w:val="single"/>
        </w:rPr>
        <w:t>MAIN HIGHLIGHTS OF CHRIST’S LIFE</w:t>
      </w:r>
    </w:p>
    <w:p w:rsidR="00507FD4" w:rsidRPr="00242D18" w:rsidRDefault="00507FD4" w:rsidP="00242D18">
      <w:r w:rsidRPr="00242D18">
        <w:t xml:space="preserve">1. His Birth </w:t>
      </w:r>
      <w:r w:rsidR="00242D18">
        <w:tab/>
      </w:r>
      <w:r w:rsidR="00242D18">
        <w:tab/>
      </w:r>
      <w:r w:rsidR="00242D18">
        <w:tab/>
      </w:r>
      <w:r w:rsidR="00242D18">
        <w:tab/>
      </w:r>
      <w:r w:rsidR="00242D18">
        <w:tab/>
      </w:r>
      <w:r w:rsidR="00242D18">
        <w:tab/>
      </w:r>
      <w:r w:rsidR="00242D18">
        <w:tab/>
      </w:r>
      <w:r w:rsidR="00242D18">
        <w:tab/>
      </w:r>
      <w:r w:rsidR="00242D18">
        <w:tab/>
      </w:r>
      <w:r w:rsidRPr="00242D18">
        <w:t>Luke 2:1-7</w:t>
      </w:r>
    </w:p>
    <w:p w:rsidR="00507FD4" w:rsidRPr="00242D18" w:rsidRDefault="00B41FD1" w:rsidP="00242D18">
      <w:r>
        <w:t>2. Th</w:t>
      </w:r>
      <w:r w:rsidR="000E1AF1">
        <w:t>e A</w:t>
      </w:r>
      <w:r w:rsidR="00507FD4" w:rsidRPr="00242D18">
        <w:t xml:space="preserve">doration by the shepherds </w:t>
      </w:r>
      <w:r w:rsidR="00242D18">
        <w:tab/>
      </w:r>
      <w:r w:rsidR="00242D18">
        <w:tab/>
      </w:r>
      <w:r w:rsidR="00242D18">
        <w:tab/>
      </w:r>
      <w:r w:rsidR="00242D18">
        <w:tab/>
      </w:r>
      <w:r w:rsidR="00242D18">
        <w:tab/>
      </w:r>
      <w:r w:rsidR="00242D18">
        <w:tab/>
      </w:r>
      <w:proofErr w:type="spellStart"/>
      <w:r w:rsidR="00507FD4" w:rsidRPr="00242D18">
        <w:t>Lk</w:t>
      </w:r>
      <w:proofErr w:type="spellEnd"/>
      <w:r w:rsidR="00507FD4" w:rsidRPr="00242D18">
        <w:t>. 2:8-20</w:t>
      </w:r>
    </w:p>
    <w:p w:rsidR="00507FD4" w:rsidRPr="00242D18" w:rsidRDefault="000E1AF1" w:rsidP="00242D18">
      <w:r>
        <w:t>3. The D</w:t>
      </w:r>
      <w:r w:rsidR="00507FD4" w:rsidRPr="00242D18">
        <w:t xml:space="preserve">edication in Jerusalem </w:t>
      </w:r>
      <w:r w:rsidR="00242D18">
        <w:tab/>
      </w:r>
      <w:r w:rsidR="00242D18">
        <w:tab/>
      </w:r>
      <w:r w:rsidR="00242D18">
        <w:tab/>
      </w:r>
      <w:r w:rsidR="00242D18">
        <w:tab/>
      </w:r>
      <w:r w:rsidR="00242D18">
        <w:tab/>
      </w:r>
      <w:r w:rsidR="00242D18">
        <w:tab/>
      </w:r>
      <w:proofErr w:type="spellStart"/>
      <w:r w:rsidR="00507FD4" w:rsidRPr="00242D18">
        <w:t>Lk</w:t>
      </w:r>
      <w:proofErr w:type="spellEnd"/>
      <w:r w:rsidR="00507FD4" w:rsidRPr="00242D18">
        <w:t>. 2: 21:38</w:t>
      </w:r>
    </w:p>
    <w:p w:rsidR="00507FD4" w:rsidRPr="00242D18" w:rsidRDefault="00507FD4" w:rsidP="00242D18">
      <w:r w:rsidRPr="00242D18">
        <w:t xml:space="preserve">4. The worship by the wise men </w:t>
      </w:r>
      <w:r w:rsidR="00242D18">
        <w:tab/>
      </w:r>
      <w:r w:rsidR="00242D18">
        <w:tab/>
      </w:r>
      <w:r w:rsidR="00242D18">
        <w:tab/>
      </w:r>
      <w:r w:rsidR="00242D18">
        <w:tab/>
      </w:r>
      <w:r w:rsidR="00242D18">
        <w:tab/>
      </w:r>
      <w:r w:rsidR="00242D18">
        <w:tab/>
      </w:r>
      <w:r w:rsidRPr="00242D18">
        <w:t>Mt. 2:1-12</w:t>
      </w:r>
    </w:p>
    <w:p w:rsidR="00507FD4" w:rsidRPr="00242D18" w:rsidRDefault="00507FD4" w:rsidP="00242D18">
      <w:r w:rsidRPr="00242D18">
        <w:t xml:space="preserve">5. Flight into Egypt </w:t>
      </w:r>
      <w:r w:rsidR="00242D18">
        <w:tab/>
      </w:r>
      <w:r w:rsidR="00242D18">
        <w:tab/>
      </w:r>
      <w:r w:rsidR="00242D18">
        <w:tab/>
      </w:r>
      <w:r w:rsidR="00242D18">
        <w:tab/>
      </w:r>
      <w:r w:rsidR="00242D18">
        <w:tab/>
      </w:r>
      <w:r w:rsidR="00242D18">
        <w:tab/>
      </w:r>
      <w:r w:rsidR="00242D18">
        <w:tab/>
      </w:r>
      <w:r w:rsidR="00242D18">
        <w:tab/>
      </w:r>
      <w:r w:rsidRPr="00242D18">
        <w:t>Mt. 2:13-23</w:t>
      </w:r>
    </w:p>
    <w:p w:rsidR="00507FD4" w:rsidRPr="00242D18" w:rsidRDefault="00507FD4" w:rsidP="00242D18">
      <w:r w:rsidRPr="00242D18">
        <w:t xml:space="preserve">6. Temple visit at age twelve </w:t>
      </w:r>
      <w:r w:rsidR="00242D18">
        <w:tab/>
      </w:r>
      <w:r w:rsidR="00242D18">
        <w:tab/>
      </w:r>
      <w:r w:rsidR="00242D18">
        <w:tab/>
      </w:r>
      <w:r w:rsidR="00B41FD1">
        <w:tab/>
      </w:r>
      <w:r w:rsidR="00B41FD1">
        <w:tab/>
      </w:r>
      <w:r w:rsidR="00B41FD1">
        <w:tab/>
      </w:r>
      <w:r w:rsidR="00B41FD1">
        <w:tab/>
      </w:r>
      <w:proofErr w:type="spellStart"/>
      <w:r w:rsidRPr="00242D18">
        <w:t>Lk</w:t>
      </w:r>
      <w:proofErr w:type="spellEnd"/>
      <w:r w:rsidRPr="00242D18">
        <w:t>. 2:41-50</w:t>
      </w:r>
    </w:p>
    <w:p w:rsidR="00507FD4" w:rsidRPr="00242D18" w:rsidRDefault="00507FD4" w:rsidP="00242D18">
      <w:r w:rsidRPr="00242D18">
        <w:t>7</w:t>
      </w:r>
      <w:r w:rsidR="000E1AF1">
        <w:t>. His B</w:t>
      </w:r>
      <w:r w:rsidRPr="00242D18">
        <w:t xml:space="preserve">aptism </w:t>
      </w:r>
      <w:r w:rsidR="00B41FD1">
        <w:tab/>
      </w:r>
      <w:r w:rsidR="00B41FD1">
        <w:tab/>
      </w:r>
      <w:r w:rsidR="00B41FD1">
        <w:tab/>
      </w:r>
      <w:r w:rsidR="00B41FD1">
        <w:tab/>
      </w:r>
      <w:r w:rsidR="00B41FD1">
        <w:tab/>
      </w:r>
      <w:r w:rsidR="00B41FD1">
        <w:tab/>
      </w:r>
      <w:r w:rsidR="00B41FD1">
        <w:tab/>
      </w:r>
      <w:r w:rsidR="00B41FD1">
        <w:tab/>
      </w:r>
      <w:r w:rsidRPr="00242D18">
        <w:t>Mt. 3:13-17</w:t>
      </w:r>
    </w:p>
    <w:p w:rsidR="00507FD4" w:rsidRPr="00242D18" w:rsidRDefault="000E1AF1" w:rsidP="00242D18">
      <w:r>
        <w:t>8. His T</w:t>
      </w:r>
      <w:r w:rsidR="00507FD4" w:rsidRPr="00242D18">
        <w:t xml:space="preserve">emptation </w:t>
      </w:r>
      <w:r w:rsidR="00B41FD1">
        <w:tab/>
      </w:r>
      <w:r w:rsidR="00B41FD1">
        <w:tab/>
      </w:r>
      <w:r w:rsidR="00B41FD1">
        <w:tab/>
      </w:r>
      <w:r w:rsidR="00B41FD1">
        <w:tab/>
      </w:r>
      <w:r w:rsidR="00B41FD1">
        <w:tab/>
      </w:r>
      <w:r w:rsidR="00B41FD1">
        <w:tab/>
      </w:r>
      <w:r w:rsidR="00B41FD1">
        <w:tab/>
      </w:r>
      <w:r w:rsidR="00B41FD1">
        <w:tab/>
      </w:r>
      <w:r w:rsidR="00507FD4" w:rsidRPr="00242D18">
        <w:t>Mt. 4:1-11</w:t>
      </w:r>
    </w:p>
    <w:p w:rsidR="00507FD4" w:rsidRPr="00242D18" w:rsidRDefault="00507FD4" w:rsidP="00242D18">
      <w:r w:rsidRPr="00242D18">
        <w:t xml:space="preserve">9. Introduction by John the Baptist </w:t>
      </w:r>
      <w:r w:rsidR="00B41FD1">
        <w:tab/>
      </w:r>
      <w:r w:rsidR="00B41FD1">
        <w:tab/>
      </w:r>
      <w:r w:rsidR="00B41FD1">
        <w:tab/>
      </w:r>
      <w:r w:rsidR="00B41FD1">
        <w:tab/>
      </w:r>
      <w:r w:rsidR="00B41FD1">
        <w:tab/>
      </w:r>
      <w:r w:rsidR="00B41FD1">
        <w:tab/>
      </w:r>
      <w:r w:rsidRPr="00242D18">
        <w:t>Jn. 1:29</w:t>
      </w:r>
    </w:p>
    <w:p w:rsidR="00507FD4" w:rsidRPr="00242D18" w:rsidRDefault="00507FD4" w:rsidP="00242D18">
      <w:r w:rsidRPr="00242D18">
        <w:t xml:space="preserve">10. First temple cleansing </w:t>
      </w:r>
      <w:r w:rsidR="00B41FD1">
        <w:tab/>
      </w:r>
      <w:r w:rsidR="00B41FD1">
        <w:tab/>
      </w:r>
      <w:r w:rsidR="00B41FD1">
        <w:tab/>
      </w:r>
      <w:r w:rsidR="00B41FD1">
        <w:tab/>
      </w:r>
      <w:r w:rsidR="00B41FD1">
        <w:tab/>
      </w:r>
      <w:r w:rsidR="00B41FD1">
        <w:tab/>
      </w:r>
      <w:r w:rsidR="00B41FD1">
        <w:tab/>
      </w:r>
      <w:r w:rsidRPr="00242D18">
        <w:t>Jn. 2:13-25</w:t>
      </w:r>
    </w:p>
    <w:p w:rsidR="00507FD4" w:rsidRPr="00242D18" w:rsidRDefault="00507FD4" w:rsidP="00242D18">
      <w:r w:rsidRPr="00242D18">
        <w:t xml:space="preserve">11. Conversion of Nicodemus </w:t>
      </w:r>
      <w:r w:rsidR="00B41FD1">
        <w:tab/>
      </w:r>
      <w:r w:rsidR="00B41FD1">
        <w:tab/>
      </w:r>
      <w:r w:rsidR="00B41FD1">
        <w:tab/>
      </w:r>
      <w:r w:rsidR="00B41FD1">
        <w:tab/>
      </w:r>
      <w:r w:rsidR="00B41FD1">
        <w:tab/>
      </w:r>
      <w:r w:rsidR="00B41FD1">
        <w:tab/>
      </w:r>
      <w:r w:rsidRPr="00242D18">
        <w:t>Jn. 3:1-21</w:t>
      </w:r>
    </w:p>
    <w:p w:rsidR="00507FD4" w:rsidRPr="00242D18" w:rsidRDefault="00507FD4" w:rsidP="00242D18">
      <w:r w:rsidRPr="00242D18">
        <w:t xml:space="preserve">12. The choice </w:t>
      </w:r>
      <w:proofErr w:type="gramStart"/>
      <w:r w:rsidRPr="00242D18">
        <w:t xml:space="preserve">of the twelve </w:t>
      </w:r>
      <w:r w:rsidR="00B41FD1">
        <w:tab/>
      </w:r>
      <w:r w:rsidR="00B41FD1">
        <w:tab/>
      </w:r>
      <w:r w:rsidR="00B41FD1">
        <w:tab/>
      </w:r>
      <w:r w:rsidR="00B41FD1">
        <w:tab/>
      </w:r>
      <w:r w:rsidR="00B41FD1">
        <w:tab/>
      </w:r>
      <w:r w:rsidR="00B41FD1">
        <w:tab/>
      </w:r>
      <w:r w:rsidR="00B41FD1">
        <w:tab/>
      </w:r>
      <w:r w:rsidRPr="00242D18">
        <w:t>Mt. 10</w:t>
      </w:r>
      <w:proofErr w:type="gramEnd"/>
      <w:r w:rsidRPr="00242D18">
        <w:t>:1-4</w:t>
      </w:r>
    </w:p>
    <w:p w:rsidR="00507FD4" w:rsidRPr="00242D18" w:rsidRDefault="00507FD4" w:rsidP="00242D18">
      <w:r w:rsidRPr="00242D18">
        <w:t xml:space="preserve">13. Imprisonment and execution of John </w:t>
      </w:r>
      <w:r w:rsidR="00B41FD1">
        <w:tab/>
      </w:r>
      <w:r w:rsidR="00B41FD1">
        <w:tab/>
      </w:r>
      <w:r w:rsidR="00B41FD1">
        <w:tab/>
      </w:r>
      <w:r w:rsidR="00B41FD1">
        <w:tab/>
      </w:r>
      <w:r w:rsidR="00B41FD1">
        <w:tab/>
      </w:r>
      <w:r w:rsidRPr="00242D18">
        <w:t>Mt. 14:1-12</w:t>
      </w:r>
    </w:p>
    <w:p w:rsidR="00507FD4" w:rsidRPr="00242D18" w:rsidRDefault="00507FD4" w:rsidP="00242D18">
      <w:r w:rsidRPr="00242D18">
        <w:t xml:space="preserve">14. Peter’s great confession </w:t>
      </w:r>
      <w:r w:rsidR="00B41FD1">
        <w:t>of faith</w:t>
      </w:r>
      <w:r w:rsidR="00B41FD1">
        <w:tab/>
      </w:r>
      <w:r w:rsidR="00B41FD1">
        <w:tab/>
      </w:r>
      <w:r w:rsidR="00B41FD1">
        <w:tab/>
      </w:r>
      <w:r w:rsidR="00B41FD1">
        <w:tab/>
      </w:r>
      <w:r w:rsidR="00B41FD1">
        <w:tab/>
      </w:r>
      <w:r w:rsidR="00B41FD1">
        <w:tab/>
      </w:r>
      <w:r w:rsidRPr="00242D18">
        <w:t>Mt. 16:13-20</w:t>
      </w:r>
    </w:p>
    <w:p w:rsidR="00507FD4" w:rsidRPr="00242D18" w:rsidRDefault="000E1AF1" w:rsidP="00242D18">
      <w:r>
        <w:t>15. The T</w:t>
      </w:r>
      <w:r w:rsidR="00507FD4" w:rsidRPr="00242D18">
        <w:t xml:space="preserve">ransfiguration </w:t>
      </w:r>
      <w:r w:rsidR="00B41FD1">
        <w:tab/>
      </w:r>
      <w:r w:rsidR="00B41FD1">
        <w:tab/>
      </w:r>
      <w:r w:rsidR="00B41FD1">
        <w:tab/>
      </w:r>
      <w:r w:rsidR="00B41FD1">
        <w:tab/>
      </w:r>
      <w:r w:rsidR="00B41FD1">
        <w:tab/>
      </w:r>
      <w:r w:rsidR="00B41FD1">
        <w:tab/>
      </w:r>
      <w:r w:rsidR="00B41FD1">
        <w:tab/>
      </w:r>
      <w:r w:rsidR="00507FD4" w:rsidRPr="00242D18">
        <w:t>Mt. 17:1-13</w:t>
      </w:r>
    </w:p>
    <w:p w:rsidR="00507FD4" w:rsidRPr="00242D18" w:rsidRDefault="000E1AF1" w:rsidP="00242D18">
      <w:r>
        <w:t>16. His T</w:t>
      </w:r>
      <w:r w:rsidR="00507FD4" w:rsidRPr="00242D18">
        <w:t xml:space="preserve">riumphal entry </w:t>
      </w:r>
      <w:r w:rsidR="00B41FD1">
        <w:tab/>
      </w:r>
      <w:r w:rsidR="00B41FD1">
        <w:tab/>
      </w:r>
      <w:r w:rsidR="00B41FD1">
        <w:tab/>
      </w:r>
      <w:r w:rsidR="00B41FD1">
        <w:tab/>
      </w:r>
      <w:r w:rsidR="00B41FD1">
        <w:tab/>
      </w:r>
      <w:r w:rsidR="00B41FD1">
        <w:tab/>
      </w:r>
      <w:r w:rsidR="00B41FD1">
        <w:tab/>
      </w:r>
      <w:r w:rsidR="00507FD4" w:rsidRPr="00242D18">
        <w:t xml:space="preserve">Mt. 21:1-11 </w:t>
      </w:r>
    </w:p>
    <w:p w:rsidR="00507FD4" w:rsidRPr="00242D18" w:rsidRDefault="00507FD4" w:rsidP="00242D18">
      <w:r w:rsidRPr="00242D18">
        <w:t xml:space="preserve">17. Weeping over Jerusalem </w:t>
      </w:r>
      <w:r w:rsidR="00B41FD1">
        <w:tab/>
      </w:r>
      <w:r w:rsidR="00B41FD1">
        <w:tab/>
      </w:r>
      <w:r w:rsidR="00B41FD1">
        <w:tab/>
      </w:r>
      <w:r w:rsidR="00B41FD1">
        <w:tab/>
      </w:r>
      <w:r w:rsidR="00B41FD1">
        <w:tab/>
        <w:t xml:space="preserve">     </w:t>
      </w:r>
      <w:r w:rsidRPr="00242D18">
        <w:t xml:space="preserve">Mt. 23:37-39; </w:t>
      </w:r>
      <w:proofErr w:type="spellStart"/>
      <w:r w:rsidRPr="00242D18">
        <w:t>Lk</w:t>
      </w:r>
      <w:proofErr w:type="spellEnd"/>
      <w:r w:rsidRPr="00242D18">
        <w:t>. 19:41</w:t>
      </w:r>
    </w:p>
    <w:p w:rsidR="00507FD4" w:rsidRPr="00242D18" w:rsidRDefault="000E1AF1" w:rsidP="00242D18">
      <w:r>
        <w:t xml:space="preserve">18. </w:t>
      </w:r>
      <w:proofErr w:type="gramStart"/>
      <w:r>
        <w:t>In</w:t>
      </w:r>
      <w:proofErr w:type="gramEnd"/>
      <w:r>
        <w:t xml:space="preserve"> the Upper R</w:t>
      </w:r>
      <w:r w:rsidR="00507FD4" w:rsidRPr="00242D18">
        <w:t xml:space="preserve">oom </w:t>
      </w:r>
      <w:r>
        <w:tab/>
      </w:r>
      <w:r>
        <w:tab/>
      </w:r>
      <w:r>
        <w:tab/>
      </w:r>
      <w:r>
        <w:tab/>
      </w:r>
      <w:r>
        <w:tab/>
      </w:r>
      <w:r>
        <w:tab/>
      </w:r>
      <w:r>
        <w:tab/>
      </w:r>
      <w:r w:rsidR="00507FD4" w:rsidRPr="00242D18">
        <w:t>Jn. 13-14</w:t>
      </w:r>
    </w:p>
    <w:p w:rsidR="00507FD4" w:rsidRPr="00242D18" w:rsidRDefault="00507FD4" w:rsidP="00242D18">
      <w:r w:rsidRPr="00242D18">
        <w:t xml:space="preserve">19. </w:t>
      </w:r>
      <w:proofErr w:type="gramStart"/>
      <w:r w:rsidRPr="00242D18">
        <w:t>In</w:t>
      </w:r>
      <w:proofErr w:type="gramEnd"/>
      <w:r w:rsidRPr="00242D18">
        <w:t xml:space="preserve"> Gethsemane </w:t>
      </w:r>
      <w:r w:rsidR="00B41FD1">
        <w:tab/>
      </w:r>
      <w:r w:rsidR="00B41FD1">
        <w:tab/>
      </w:r>
      <w:r w:rsidR="00B41FD1">
        <w:tab/>
      </w:r>
      <w:r w:rsidR="00B41FD1">
        <w:tab/>
      </w:r>
      <w:r w:rsidR="00B41FD1">
        <w:tab/>
      </w:r>
      <w:r w:rsidR="00B41FD1">
        <w:tab/>
      </w:r>
      <w:r w:rsidR="00B41FD1">
        <w:tab/>
      </w:r>
      <w:r w:rsidR="00B41FD1">
        <w:tab/>
      </w:r>
      <w:r w:rsidRPr="00242D18">
        <w:t>Jn. 18:1-11</w:t>
      </w:r>
    </w:p>
    <w:p w:rsidR="00507FD4" w:rsidRPr="00242D18" w:rsidRDefault="00507FD4" w:rsidP="00242D18">
      <w:r w:rsidRPr="00242D18">
        <w:t xml:space="preserve">20. His arrest and trials </w:t>
      </w:r>
      <w:r w:rsidR="00B41FD1">
        <w:tab/>
      </w:r>
      <w:r w:rsidR="00B41FD1">
        <w:tab/>
      </w:r>
      <w:r w:rsidR="00B41FD1">
        <w:tab/>
      </w:r>
      <w:r w:rsidR="00B41FD1">
        <w:tab/>
      </w:r>
      <w:r w:rsidR="00B41FD1">
        <w:tab/>
      </w:r>
      <w:r w:rsidR="00B41FD1">
        <w:tab/>
        <w:t xml:space="preserve">     </w:t>
      </w:r>
      <w:r w:rsidRPr="00242D18">
        <w:t>Jn. 18:12—19:15</w:t>
      </w:r>
    </w:p>
    <w:p w:rsidR="00507FD4" w:rsidRPr="00242D18" w:rsidRDefault="000E1AF1" w:rsidP="00242D18">
      <w:r>
        <w:t>21. The C</w:t>
      </w:r>
      <w:r w:rsidR="00507FD4" w:rsidRPr="00242D18">
        <w:t xml:space="preserve">rucifixion </w:t>
      </w:r>
      <w:r w:rsidR="00B41FD1">
        <w:tab/>
      </w:r>
      <w:r w:rsidR="00B41FD1">
        <w:tab/>
      </w:r>
      <w:r w:rsidR="00B41FD1">
        <w:tab/>
      </w:r>
      <w:r w:rsidR="00B41FD1">
        <w:tab/>
      </w:r>
      <w:r w:rsidR="00B41FD1">
        <w:tab/>
      </w:r>
      <w:r w:rsidR="00B41FD1">
        <w:tab/>
      </w:r>
      <w:r w:rsidR="00B41FD1">
        <w:tab/>
      </w:r>
      <w:r w:rsidR="00B41FD1">
        <w:tab/>
      </w:r>
      <w:r w:rsidR="00507FD4" w:rsidRPr="00242D18">
        <w:t>Jn. 19:16-18</w:t>
      </w:r>
    </w:p>
    <w:p w:rsidR="00507FD4" w:rsidRPr="00242D18" w:rsidRDefault="000E1AF1" w:rsidP="00242D18">
      <w:r>
        <w:t>22. The R</w:t>
      </w:r>
      <w:r w:rsidR="00507FD4" w:rsidRPr="00242D18">
        <w:t xml:space="preserve">esurrection </w:t>
      </w:r>
      <w:r w:rsidR="00B41FD1">
        <w:tab/>
      </w:r>
      <w:r w:rsidR="00B41FD1">
        <w:tab/>
      </w:r>
      <w:r w:rsidR="00B41FD1">
        <w:tab/>
      </w:r>
      <w:r w:rsidR="00B41FD1">
        <w:tab/>
      </w:r>
      <w:r w:rsidR="00B41FD1">
        <w:tab/>
      </w:r>
      <w:r w:rsidR="00B41FD1">
        <w:tab/>
      </w:r>
      <w:r w:rsidR="00B41FD1">
        <w:tab/>
      </w:r>
      <w:r w:rsidR="00B41FD1">
        <w:tab/>
      </w:r>
      <w:r w:rsidR="00507FD4" w:rsidRPr="00242D18">
        <w:t>Mt. 28:1-7</w:t>
      </w:r>
    </w:p>
    <w:p w:rsidR="00507FD4" w:rsidRDefault="00ED4753" w:rsidP="00242D18">
      <w:r>
        <w:t>23. The T</w:t>
      </w:r>
      <w:r w:rsidR="00507FD4" w:rsidRPr="00242D18">
        <w:t xml:space="preserve">en </w:t>
      </w:r>
      <w:r w:rsidR="00242D18">
        <w:t xml:space="preserve">recorded </w:t>
      </w:r>
      <w:r w:rsidR="00507FD4" w:rsidRPr="00242D18">
        <w:t>appearances</w:t>
      </w:r>
    </w:p>
    <w:p w:rsidR="004C6C51" w:rsidRDefault="00C90CE3" w:rsidP="004C6C51">
      <w:pPr>
        <w:pStyle w:val="NormalWeb"/>
      </w:pPr>
      <w:r>
        <w:t>Jesus appeared at least ten times after His resurrection before He ascended into heaven. There were apparently many more appe</w:t>
      </w:r>
      <w:r w:rsidR="004C6C51">
        <w:t>arances.</w:t>
      </w:r>
    </w:p>
    <w:p w:rsidR="004C6C51" w:rsidRDefault="004C6C51" w:rsidP="004C6C51">
      <w:pPr>
        <w:pStyle w:val="NormalWeb"/>
      </w:pPr>
      <w:r>
        <w:t>Acts 1:3—</w:t>
      </w:r>
      <w:proofErr w:type="gramStart"/>
      <w:r>
        <w:t>To</w:t>
      </w:r>
      <w:proofErr w:type="gramEnd"/>
      <w:r>
        <w:t xml:space="preserve"> whom also he </w:t>
      </w:r>
      <w:proofErr w:type="spellStart"/>
      <w:r>
        <w:t>shewed</w:t>
      </w:r>
      <w:proofErr w:type="spellEnd"/>
      <w:r>
        <w:t xml:space="preserve"> himself alive after his passion by many infallible proofs, being seen of them forty days, and speaking of the things pertaining to the kingdom of God:</w:t>
      </w:r>
    </w:p>
    <w:p w:rsidR="00C90CE3" w:rsidRDefault="00C90CE3" w:rsidP="004C6C51">
      <w:pPr>
        <w:pStyle w:val="NormalWeb"/>
      </w:pPr>
      <w:r>
        <w:t>John</w:t>
      </w:r>
      <w:r w:rsidR="004C6C51">
        <w:t xml:space="preserve"> 20:30—</w:t>
      </w:r>
      <w:r>
        <w:t xml:space="preserve">And many other signs truly did Jesus in the presence of his disciples, which are not written in this book:                                                                                                            </w:t>
      </w:r>
      <w:r w:rsidR="004C6C51">
        <w:t>31—</w:t>
      </w:r>
      <w:r>
        <w:t>But these are written, that ye might believe that Jesus is the Christ, the Son of God; and that believing ye might have life through his name.</w:t>
      </w:r>
      <w:r w:rsidR="004C6C51" w:rsidRPr="004C6C51">
        <w:t xml:space="preserve"> </w:t>
      </w:r>
      <w:r w:rsidR="004C6C51">
        <w:t xml:space="preserve">                                                                          21:25 </w:t>
      </w:r>
      <w:proofErr w:type="gramStart"/>
      <w:r w:rsidR="004C6C51">
        <w:t>And</w:t>
      </w:r>
      <w:proofErr w:type="gramEnd"/>
      <w:r w:rsidR="004C6C51">
        <w:t xml:space="preserve"> there are also many other things which Jesus did, the which, if they should be written every one, I suppose that even the world itself could not contain the books that should be written. Amen.</w:t>
      </w:r>
    </w:p>
    <w:p w:rsidR="007C3551" w:rsidRDefault="00C90CE3" w:rsidP="00034A27">
      <w:pPr>
        <w:pStyle w:val="NormalWeb"/>
        <w:numPr>
          <w:ilvl w:val="0"/>
          <w:numId w:val="32"/>
        </w:numPr>
        <w:spacing w:before="0" w:beforeAutospacing="0" w:after="0" w:afterAutospacing="0"/>
      </w:pPr>
      <w:r>
        <w:t xml:space="preserve">He appeared to Mary Magdalene </w:t>
      </w:r>
      <w:r>
        <w:tab/>
      </w:r>
      <w:r>
        <w:tab/>
      </w:r>
      <w:r>
        <w:tab/>
      </w:r>
    </w:p>
    <w:p w:rsidR="007C3551" w:rsidRDefault="00ED4753" w:rsidP="007C3551">
      <w:pPr>
        <w:pStyle w:val="NormalWeb"/>
        <w:spacing w:before="0" w:beforeAutospacing="0" w:after="0" w:afterAutospacing="0"/>
        <w:ind w:left="720"/>
      </w:pPr>
      <w:r>
        <w:t xml:space="preserve">     </w:t>
      </w:r>
      <w:r>
        <w:tab/>
      </w:r>
      <w:r w:rsidR="00C90CE3" w:rsidRPr="00C90CE3">
        <w:t>Mark 16:9-11</w:t>
      </w:r>
      <w:r w:rsidR="00C90CE3">
        <w:t xml:space="preserve">; </w:t>
      </w:r>
      <w:r w:rsidR="00C90CE3" w:rsidRPr="00C90CE3">
        <w:t>John 20:11-18</w:t>
      </w:r>
    </w:p>
    <w:p w:rsidR="00C90CE3" w:rsidRDefault="00C90CE3" w:rsidP="00034A27">
      <w:pPr>
        <w:pStyle w:val="NormalWeb"/>
        <w:numPr>
          <w:ilvl w:val="0"/>
          <w:numId w:val="32"/>
        </w:numPr>
        <w:spacing w:before="0" w:beforeAutospacing="0" w:after="0" w:afterAutospacing="0"/>
      </w:pPr>
      <w:r>
        <w:t xml:space="preserve">He appeared to the women running to tell the disciples about the empty tomb        </w:t>
      </w:r>
    </w:p>
    <w:p w:rsidR="00C90CE3" w:rsidRDefault="00ED4753" w:rsidP="007C3551">
      <w:pPr>
        <w:pStyle w:val="NormalWeb"/>
        <w:spacing w:before="0" w:beforeAutospacing="0" w:after="0" w:afterAutospacing="0"/>
        <w:ind w:firstLine="720"/>
      </w:pPr>
      <w:r>
        <w:t xml:space="preserve">    </w:t>
      </w:r>
      <w:r>
        <w:tab/>
      </w:r>
      <w:r w:rsidR="00C90CE3" w:rsidRPr="00C90CE3">
        <w:t>Matthew 28:8-10</w:t>
      </w:r>
    </w:p>
    <w:p w:rsidR="00C90CE3" w:rsidRDefault="00C90CE3" w:rsidP="00034A27">
      <w:pPr>
        <w:pStyle w:val="NormalWeb"/>
        <w:numPr>
          <w:ilvl w:val="0"/>
          <w:numId w:val="32"/>
        </w:numPr>
        <w:spacing w:before="0" w:beforeAutospacing="0" w:after="0" w:afterAutospacing="0"/>
      </w:pPr>
      <w:r>
        <w:t xml:space="preserve">He appeared to Peter, probably to assure him of his restoration </w:t>
      </w:r>
    </w:p>
    <w:p w:rsidR="00C90CE3" w:rsidRDefault="00ED4753" w:rsidP="00ED4753">
      <w:pPr>
        <w:pStyle w:val="NormalWeb"/>
        <w:spacing w:before="0" w:beforeAutospacing="0" w:after="0" w:afterAutospacing="0"/>
      </w:pPr>
      <w:r>
        <w:t xml:space="preserve">                 </w:t>
      </w:r>
      <w:r>
        <w:tab/>
      </w:r>
      <w:r w:rsidR="00C90CE3" w:rsidRPr="00C90CE3">
        <w:t>Luke 24:34</w:t>
      </w:r>
      <w:r w:rsidR="00C90CE3">
        <w:t xml:space="preserve">; </w:t>
      </w:r>
      <w:r w:rsidR="00C90CE3" w:rsidRPr="00C90CE3">
        <w:t>1 Cor. 15:5</w:t>
      </w:r>
    </w:p>
    <w:p w:rsidR="00C90CE3" w:rsidRDefault="00C90CE3" w:rsidP="00034A27">
      <w:pPr>
        <w:pStyle w:val="NormalWeb"/>
        <w:numPr>
          <w:ilvl w:val="0"/>
          <w:numId w:val="32"/>
        </w:numPr>
        <w:spacing w:before="0" w:beforeAutospacing="0" w:after="0" w:afterAutospacing="0"/>
      </w:pPr>
      <w:r>
        <w:t xml:space="preserve">He appeared to the two Emmaus disciples sometime in the early evening </w:t>
      </w:r>
    </w:p>
    <w:p w:rsidR="00C90CE3" w:rsidRDefault="00C90CE3" w:rsidP="00ED4753">
      <w:pPr>
        <w:pStyle w:val="NormalWeb"/>
        <w:spacing w:before="0" w:beforeAutospacing="0" w:after="0" w:afterAutospacing="0"/>
        <w:ind w:left="720" w:firstLine="720"/>
      </w:pPr>
      <w:r w:rsidRPr="00C90CE3">
        <w:t>Mark 16:12</w:t>
      </w:r>
      <w:r>
        <w:t xml:space="preserve">; </w:t>
      </w:r>
      <w:r w:rsidRPr="00C90CE3">
        <w:t>Luke 24:13-42</w:t>
      </w:r>
    </w:p>
    <w:p w:rsidR="00C90CE3" w:rsidRDefault="00C90CE3" w:rsidP="00034A27">
      <w:pPr>
        <w:pStyle w:val="NormalWeb"/>
        <w:numPr>
          <w:ilvl w:val="0"/>
          <w:numId w:val="32"/>
        </w:numPr>
        <w:spacing w:before="0" w:beforeAutospacing="0" w:after="0" w:afterAutospacing="0"/>
      </w:pPr>
      <w:r>
        <w:t xml:space="preserve">He appeared to the disciples with Thomas absent </w:t>
      </w:r>
    </w:p>
    <w:p w:rsidR="00C90CE3" w:rsidRDefault="00C90CE3" w:rsidP="00ED4753">
      <w:pPr>
        <w:pStyle w:val="NormalWeb"/>
        <w:spacing w:before="0" w:beforeAutospacing="0" w:after="0" w:afterAutospacing="0"/>
        <w:ind w:left="1440"/>
      </w:pPr>
      <w:r w:rsidRPr="00C90CE3">
        <w:t>Mark 16:14</w:t>
      </w:r>
      <w:r>
        <w:t xml:space="preserve">; </w:t>
      </w:r>
      <w:r w:rsidRPr="00C90CE3">
        <w:t>Luke 24:36-43</w:t>
      </w:r>
      <w:r>
        <w:t xml:space="preserve">; </w:t>
      </w:r>
      <w:r w:rsidRPr="00C90CE3">
        <w:t>John 20:19-25</w:t>
      </w:r>
    </w:p>
    <w:p w:rsidR="00C90CE3" w:rsidRDefault="00C90CE3" w:rsidP="00034A27">
      <w:pPr>
        <w:pStyle w:val="NormalWeb"/>
        <w:numPr>
          <w:ilvl w:val="0"/>
          <w:numId w:val="32"/>
        </w:numPr>
        <w:spacing w:before="0" w:beforeAutospacing="0" w:after="0" w:afterAutospacing="0"/>
      </w:pPr>
      <w:r>
        <w:t xml:space="preserve">One week later, He appeared to the disciples who had gone fishing </w:t>
      </w:r>
    </w:p>
    <w:p w:rsidR="00C90CE3" w:rsidRDefault="00C90CE3" w:rsidP="00ED4753">
      <w:pPr>
        <w:pStyle w:val="NormalWeb"/>
        <w:spacing w:before="0" w:beforeAutospacing="0" w:after="0" w:afterAutospacing="0"/>
        <w:ind w:left="720" w:firstLine="720"/>
      </w:pPr>
      <w:r>
        <w:t>J</w:t>
      </w:r>
      <w:r w:rsidRPr="00C90CE3">
        <w:t>ohn 20</w:t>
      </w:r>
    </w:p>
    <w:p w:rsidR="00ED4753" w:rsidRDefault="00C90CE3" w:rsidP="00034A27">
      <w:pPr>
        <w:pStyle w:val="NormalWeb"/>
        <w:numPr>
          <w:ilvl w:val="0"/>
          <w:numId w:val="32"/>
        </w:numPr>
        <w:spacing w:before="0" w:beforeAutospacing="0" w:after="0" w:afterAutospacing="0"/>
      </w:pPr>
      <w:r>
        <w:t xml:space="preserve">He appeared to </w:t>
      </w:r>
      <w:r w:rsidR="004C6C51">
        <w:t xml:space="preserve">above </w:t>
      </w:r>
      <w:r w:rsidR="007C3551">
        <w:t xml:space="preserve">500 believers </w:t>
      </w:r>
      <w:r w:rsidR="007C3551">
        <w:tab/>
      </w:r>
      <w:r w:rsidR="007C3551">
        <w:tab/>
      </w:r>
      <w:r w:rsidR="007C3551">
        <w:tab/>
      </w:r>
      <w:r w:rsidR="007C3551">
        <w:tab/>
      </w:r>
      <w:r w:rsidR="007C3551">
        <w:tab/>
      </w:r>
    </w:p>
    <w:p w:rsidR="00ED4753" w:rsidRDefault="00C90CE3" w:rsidP="00ED4753">
      <w:pPr>
        <w:pStyle w:val="NormalWeb"/>
        <w:spacing w:before="0" w:beforeAutospacing="0" w:after="0" w:afterAutospacing="0"/>
        <w:ind w:left="720" w:firstLine="720"/>
      </w:pPr>
      <w:r w:rsidRPr="00C90CE3">
        <w:t>1 Cor. 15:6</w:t>
      </w:r>
    </w:p>
    <w:p w:rsidR="00ED4753" w:rsidRDefault="007C3551" w:rsidP="00034A27">
      <w:pPr>
        <w:pStyle w:val="NormalWeb"/>
        <w:numPr>
          <w:ilvl w:val="0"/>
          <w:numId w:val="32"/>
        </w:numPr>
        <w:spacing w:before="0" w:beforeAutospacing="0" w:after="0" w:afterAutospacing="0"/>
      </w:pPr>
      <w:r>
        <w:t xml:space="preserve">He appeared to the apostles </w:t>
      </w:r>
      <w:r>
        <w:tab/>
        <w:t xml:space="preserve">       </w:t>
      </w:r>
    </w:p>
    <w:p w:rsidR="007C3551" w:rsidRDefault="00C90CE3" w:rsidP="00ED4753">
      <w:pPr>
        <w:pStyle w:val="NormalWeb"/>
        <w:spacing w:before="0" w:beforeAutospacing="0" w:after="0" w:afterAutospacing="0"/>
        <w:ind w:left="720" w:firstLine="720"/>
      </w:pPr>
      <w:r w:rsidRPr="00C90CE3">
        <w:t xml:space="preserve">Matthew </w:t>
      </w:r>
      <w:r w:rsidR="007C3551">
        <w:t xml:space="preserve">26:32; </w:t>
      </w:r>
      <w:r w:rsidRPr="00C90CE3">
        <w:t>28:</w:t>
      </w:r>
      <w:r w:rsidR="007C3551">
        <w:t>7</w:t>
      </w:r>
      <w:proofErr w:type="gramStart"/>
      <w:r w:rsidR="007C3551">
        <w:t>,10,</w:t>
      </w:r>
      <w:r w:rsidRPr="00C90CE3">
        <w:t>16</w:t>
      </w:r>
      <w:proofErr w:type="gramEnd"/>
      <w:r w:rsidRPr="00C90CE3">
        <w:t>-20</w:t>
      </w:r>
      <w:r>
        <w:t xml:space="preserve">; </w:t>
      </w:r>
      <w:r w:rsidRPr="00C90CE3">
        <w:t>Mark 16:15-18</w:t>
      </w:r>
      <w:r w:rsidR="007C3551">
        <w:t xml:space="preserve"> </w:t>
      </w:r>
    </w:p>
    <w:p w:rsidR="00ED4753" w:rsidRDefault="00C90CE3" w:rsidP="00034A27">
      <w:pPr>
        <w:pStyle w:val="NormalWeb"/>
        <w:numPr>
          <w:ilvl w:val="0"/>
          <w:numId w:val="32"/>
        </w:numPr>
        <w:spacing w:before="0" w:beforeAutospacing="0" w:after="0" w:afterAutospacing="0"/>
      </w:pPr>
      <w:r>
        <w:t xml:space="preserve">He appeared to James, the Lord's half-brother </w:t>
      </w:r>
      <w:r>
        <w:tab/>
      </w:r>
      <w:r>
        <w:tab/>
      </w:r>
      <w:r>
        <w:tab/>
      </w:r>
      <w:r>
        <w:tab/>
      </w:r>
      <w:r w:rsidR="007C3551">
        <w:t xml:space="preserve">     </w:t>
      </w:r>
      <w:r w:rsidR="00ED4753">
        <w:t xml:space="preserve">       </w:t>
      </w:r>
    </w:p>
    <w:p w:rsidR="00ED4753" w:rsidRDefault="00C90CE3" w:rsidP="00ED4753">
      <w:pPr>
        <w:pStyle w:val="NormalWeb"/>
        <w:spacing w:before="0" w:beforeAutospacing="0" w:after="0" w:afterAutospacing="0"/>
        <w:ind w:left="1440"/>
      </w:pPr>
      <w:r w:rsidRPr="00C90CE3">
        <w:t>1 Cor. 15:7</w:t>
      </w:r>
    </w:p>
    <w:p w:rsidR="00C90CE3" w:rsidRDefault="00C90CE3" w:rsidP="00034A27">
      <w:pPr>
        <w:pStyle w:val="NormalWeb"/>
        <w:numPr>
          <w:ilvl w:val="0"/>
          <w:numId w:val="32"/>
        </w:numPr>
        <w:spacing w:before="0" w:beforeAutospacing="0" w:after="0" w:afterAutospacing="0"/>
      </w:pPr>
      <w:r>
        <w:t>He appeared to the believe</w:t>
      </w:r>
      <w:r w:rsidR="00ED4753">
        <w:t xml:space="preserve">rs at His ascension </w:t>
      </w:r>
      <w:r w:rsidR="00ED4753">
        <w:tab/>
      </w:r>
      <w:r w:rsidR="00ED4753">
        <w:tab/>
      </w:r>
      <w:r w:rsidR="00ED4753">
        <w:tab/>
      </w:r>
      <w:r w:rsidR="00ED4753">
        <w:tab/>
      </w:r>
      <w:r w:rsidR="00ED4753">
        <w:tab/>
      </w:r>
      <w:r w:rsidR="00ED4753">
        <w:tab/>
        <w:t>M</w:t>
      </w:r>
      <w:r w:rsidRPr="00C90CE3">
        <w:t>ark 16:19-20</w:t>
      </w:r>
      <w:r>
        <w:t xml:space="preserve">; </w:t>
      </w:r>
      <w:r w:rsidRPr="00C90CE3">
        <w:t>Luke 24:44-53</w:t>
      </w:r>
      <w:r>
        <w:t xml:space="preserve">; </w:t>
      </w:r>
      <w:r w:rsidRPr="00C90CE3">
        <w:t>Acts 1:3-12</w:t>
      </w:r>
    </w:p>
    <w:p w:rsidR="00C90CE3" w:rsidRDefault="00C90CE3" w:rsidP="00ED4753">
      <w:pPr>
        <w:pStyle w:val="NormalWeb"/>
        <w:spacing w:before="0" w:beforeAutospacing="0" w:after="0" w:afterAutospacing="0"/>
        <w:ind w:left="288"/>
      </w:pPr>
      <w:r>
        <w:t>It should be remembered that since Jesus' ascension He has appeared at least two other times.</w:t>
      </w:r>
    </w:p>
    <w:p w:rsidR="00C90CE3" w:rsidRDefault="00C90CE3" w:rsidP="00ED4753">
      <w:pPr>
        <w:pStyle w:val="NormalWeb"/>
        <w:spacing w:before="0" w:beforeAutospacing="0" w:after="0" w:afterAutospacing="0"/>
        <w:ind w:left="576" w:firstLine="144"/>
      </w:pPr>
      <w:r>
        <w:t>1.  He appear</w:t>
      </w:r>
      <w:r w:rsidR="00ED4753">
        <w:t xml:space="preserve">ed to Stephen at his martyrdom </w:t>
      </w:r>
      <w:r w:rsidR="00ED4753">
        <w:tab/>
      </w:r>
      <w:r w:rsidR="00ED4753">
        <w:tab/>
      </w:r>
      <w:r w:rsidR="00ED4753">
        <w:tab/>
      </w:r>
      <w:r w:rsidRPr="00ED4753">
        <w:t>Acts 7:55-56</w:t>
      </w:r>
    </w:p>
    <w:p w:rsidR="00C90CE3" w:rsidRDefault="00C90CE3" w:rsidP="00ED4753">
      <w:pPr>
        <w:pStyle w:val="NormalWeb"/>
        <w:spacing w:before="0" w:beforeAutospacing="0" w:after="0" w:afterAutospacing="0"/>
        <w:ind w:left="576" w:firstLine="144"/>
      </w:pPr>
      <w:r>
        <w:t>2.  He appeared t</w:t>
      </w:r>
      <w:r w:rsidR="00ED4753">
        <w:t xml:space="preserve">o Paul on the road to Damascus </w:t>
      </w:r>
      <w:r w:rsidR="00ED4753">
        <w:tab/>
      </w:r>
      <w:r w:rsidR="00ED4753">
        <w:tab/>
      </w:r>
      <w:r w:rsidR="00ED4753">
        <w:tab/>
        <w:t>Acts 9:3</w:t>
      </w:r>
    </w:p>
    <w:p w:rsidR="00C90CE3" w:rsidRPr="00242D18" w:rsidRDefault="00C90CE3" w:rsidP="00C90CE3"/>
    <w:p w:rsidR="00164A4D" w:rsidRPr="00242D18" w:rsidRDefault="00507FD4" w:rsidP="00242D18">
      <w:r w:rsidRPr="00242D18">
        <w:t xml:space="preserve">The </w:t>
      </w:r>
      <w:r w:rsidR="000E1AF1">
        <w:t>A</w:t>
      </w:r>
      <w:r w:rsidRPr="00242D18">
        <w:t xml:space="preserve">scension </w:t>
      </w:r>
      <w:r w:rsidR="00B41FD1">
        <w:tab/>
      </w:r>
      <w:r w:rsidR="00B41FD1">
        <w:tab/>
      </w:r>
      <w:r w:rsidR="00B41FD1">
        <w:tab/>
      </w:r>
      <w:r w:rsidR="00B41FD1">
        <w:tab/>
      </w:r>
      <w:r w:rsidR="00B41FD1">
        <w:tab/>
      </w:r>
      <w:r w:rsidR="00B41FD1">
        <w:tab/>
      </w:r>
      <w:r w:rsidR="00B41FD1">
        <w:tab/>
      </w:r>
      <w:r w:rsidR="00B41FD1">
        <w:tab/>
      </w:r>
      <w:proofErr w:type="spellStart"/>
      <w:r w:rsidRPr="00242D18">
        <w:t>Lk</w:t>
      </w:r>
      <w:proofErr w:type="spellEnd"/>
      <w:r w:rsidRPr="00242D18">
        <w:t>. 24:51</w:t>
      </w:r>
    </w:p>
    <w:p w:rsidR="004364A6" w:rsidRPr="00B900FB" w:rsidRDefault="00B900FB" w:rsidP="004364A6">
      <w:pPr>
        <w:rPr>
          <w:i/>
        </w:rPr>
      </w:pPr>
      <w:r>
        <w:t>Mat. 20:28—</w:t>
      </w:r>
      <w:r w:rsidR="004364A6" w:rsidRPr="00B900FB">
        <w:rPr>
          <w:i/>
        </w:rPr>
        <w:t>Even as the Son of man came not to be ministered unto, but to minister, and to give his life a ransom for many.</w:t>
      </w:r>
    </w:p>
    <w:p w:rsidR="004364A6" w:rsidRPr="00B900FB" w:rsidRDefault="00B900FB" w:rsidP="004364A6">
      <w:pPr>
        <w:rPr>
          <w:i/>
        </w:rPr>
      </w:pPr>
      <w:r>
        <w:t>Mark 10:45—</w:t>
      </w:r>
      <w:proofErr w:type="gramStart"/>
      <w:r w:rsidR="004364A6" w:rsidRPr="00B900FB">
        <w:rPr>
          <w:i/>
        </w:rPr>
        <w:t>For</w:t>
      </w:r>
      <w:proofErr w:type="gramEnd"/>
      <w:r w:rsidR="004364A6" w:rsidRPr="00B900FB">
        <w:rPr>
          <w:i/>
        </w:rPr>
        <w:t xml:space="preserve"> even the Son of man came not to be ministered unto, but to minister, and to give his life a ransom for many.</w:t>
      </w:r>
    </w:p>
    <w:p w:rsidR="004364A6" w:rsidRPr="00B900FB" w:rsidRDefault="00B900FB" w:rsidP="004364A6">
      <w:pPr>
        <w:rPr>
          <w:i/>
        </w:rPr>
      </w:pPr>
      <w:r>
        <w:t>Luke 22:2—</w:t>
      </w:r>
      <w:proofErr w:type="gramStart"/>
      <w:r w:rsidR="004364A6" w:rsidRPr="00B900FB">
        <w:rPr>
          <w:i/>
        </w:rPr>
        <w:t>For</w:t>
      </w:r>
      <w:proofErr w:type="gramEnd"/>
      <w:r w:rsidR="004364A6" w:rsidRPr="00B900FB">
        <w:rPr>
          <w:i/>
        </w:rPr>
        <w:t xml:space="preserve"> </w:t>
      </w:r>
      <w:proofErr w:type="spellStart"/>
      <w:r w:rsidR="004364A6" w:rsidRPr="00B900FB">
        <w:rPr>
          <w:i/>
        </w:rPr>
        <w:t>whether</w:t>
      </w:r>
      <w:proofErr w:type="spellEnd"/>
      <w:r w:rsidR="004364A6" w:rsidRPr="00B900FB">
        <w:rPr>
          <w:i/>
        </w:rPr>
        <w:t xml:space="preserve"> is greater, he that </w:t>
      </w:r>
      <w:proofErr w:type="spellStart"/>
      <w:r w:rsidR="004364A6" w:rsidRPr="00B900FB">
        <w:rPr>
          <w:i/>
        </w:rPr>
        <w:t>sitteth</w:t>
      </w:r>
      <w:proofErr w:type="spellEnd"/>
      <w:r w:rsidR="004364A6" w:rsidRPr="00B900FB">
        <w:rPr>
          <w:i/>
        </w:rPr>
        <w:t xml:space="preserve"> at meat, or he that </w:t>
      </w:r>
      <w:proofErr w:type="spellStart"/>
      <w:r w:rsidR="004364A6" w:rsidRPr="00B900FB">
        <w:rPr>
          <w:i/>
        </w:rPr>
        <w:t>serveth</w:t>
      </w:r>
      <w:proofErr w:type="spellEnd"/>
      <w:r w:rsidR="004364A6" w:rsidRPr="00B900FB">
        <w:rPr>
          <w:i/>
        </w:rPr>
        <w:t xml:space="preserve">? </w:t>
      </w:r>
      <w:proofErr w:type="gramStart"/>
      <w:r w:rsidR="004364A6" w:rsidRPr="00B900FB">
        <w:rPr>
          <w:i/>
        </w:rPr>
        <w:t>is</w:t>
      </w:r>
      <w:proofErr w:type="gramEnd"/>
      <w:r w:rsidR="004364A6" w:rsidRPr="00B900FB">
        <w:rPr>
          <w:i/>
        </w:rPr>
        <w:t xml:space="preserve"> not he that </w:t>
      </w:r>
      <w:proofErr w:type="spellStart"/>
      <w:r w:rsidR="004364A6" w:rsidRPr="00B900FB">
        <w:rPr>
          <w:i/>
        </w:rPr>
        <w:t>sitteth</w:t>
      </w:r>
      <w:proofErr w:type="spellEnd"/>
      <w:r w:rsidR="004364A6" w:rsidRPr="00B900FB">
        <w:rPr>
          <w:i/>
        </w:rPr>
        <w:t xml:space="preserve"> at meat? </w:t>
      </w:r>
      <w:proofErr w:type="gramStart"/>
      <w:r w:rsidR="004364A6" w:rsidRPr="00B900FB">
        <w:rPr>
          <w:i/>
        </w:rPr>
        <w:t>but</w:t>
      </w:r>
      <w:proofErr w:type="gramEnd"/>
      <w:r w:rsidR="004364A6" w:rsidRPr="00B900FB">
        <w:rPr>
          <w:i/>
        </w:rPr>
        <w:t xml:space="preserve"> I am among you as he that </w:t>
      </w:r>
      <w:proofErr w:type="spellStart"/>
      <w:r w:rsidR="004364A6" w:rsidRPr="00B900FB">
        <w:rPr>
          <w:i/>
        </w:rPr>
        <w:t>serveth</w:t>
      </w:r>
      <w:proofErr w:type="spellEnd"/>
      <w:r w:rsidR="004364A6" w:rsidRPr="00B900FB">
        <w:rPr>
          <w:i/>
        </w:rPr>
        <w:t>.</w:t>
      </w:r>
    </w:p>
    <w:p w:rsidR="00164A4D" w:rsidRPr="00B900FB" w:rsidRDefault="00B900FB" w:rsidP="004364A6">
      <w:pPr>
        <w:rPr>
          <w:i/>
        </w:rPr>
      </w:pPr>
      <w:r>
        <w:t>John 3:2—</w:t>
      </w:r>
      <w:r w:rsidR="00164A4D" w:rsidRPr="00B900FB">
        <w:rPr>
          <w:i/>
        </w:rPr>
        <w:t>The same came to Jesus by night, and said unto him, Rabbi, we know that thou art a teacher come from God: for no man can do these miracles that thou doest, except God be with him.</w:t>
      </w:r>
    </w:p>
    <w:p w:rsidR="004364A6" w:rsidRPr="00B900FB" w:rsidRDefault="004364A6" w:rsidP="004364A6">
      <w:pPr>
        <w:rPr>
          <w:i/>
        </w:rPr>
      </w:pPr>
      <w:r w:rsidRPr="008D1430">
        <w:t>Joh</w:t>
      </w:r>
      <w:r w:rsidR="00164A4D" w:rsidRPr="008D1430">
        <w:t>n</w:t>
      </w:r>
      <w:r w:rsidR="00B900FB">
        <w:t xml:space="preserve"> 13:12—</w:t>
      </w:r>
      <w:r w:rsidRPr="008D1430">
        <w:t xml:space="preserve">So </w:t>
      </w:r>
      <w:r w:rsidRPr="00B900FB">
        <w:rPr>
          <w:i/>
        </w:rPr>
        <w:t xml:space="preserve">after he had washed their feet, and had taken his garments, and was set down again, he said unto them, Know </w:t>
      </w:r>
      <w:proofErr w:type="spellStart"/>
      <w:r w:rsidRPr="00B900FB">
        <w:rPr>
          <w:i/>
        </w:rPr>
        <w:t>ye</w:t>
      </w:r>
      <w:proofErr w:type="spellEnd"/>
      <w:r w:rsidRPr="00B900FB">
        <w:rPr>
          <w:i/>
        </w:rPr>
        <w:t xml:space="preserve"> what I have done to you?</w:t>
      </w:r>
    </w:p>
    <w:p w:rsidR="00A061C0" w:rsidRPr="008D1430" w:rsidRDefault="00A061C0" w:rsidP="004364A6"/>
    <w:p w:rsidR="00164A4D" w:rsidRPr="008D1430" w:rsidRDefault="00B900FB" w:rsidP="00164A4D">
      <w:r>
        <w:t>Mark 1:32—</w:t>
      </w:r>
      <w:proofErr w:type="gramStart"/>
      <w:r w:rsidR="00164A4D" w:rsidRPr="00B900FB">
        <w:rPr>
          <w:i/>
        </w:rPr>
        <w:t>And</w:t>
      </w:r>
      <w:proofErr w:type="gramEnd"/>
      <w:r w:rsidR="00164A4D" w:rsidRPr="00B900FB">
        <w:rPr>
          <w:i/>
        </w:rPr>
        <w:t xml:space="preserve"> at even, when the sun did set, they brought unto him all that were diseased, and them that were possessed with devils.</w:t>
      </w:r>
    </w:p>
    <w:p w:rsidR="00164A4D" w:rsidRPr="008D1430" w:rsidRDefault="00B900FB" w:rsidP="00164A4D">
      <w:r>
        <w:t>33—</w:t>
      </w:r>
      <w:proofErr w:type="gramStart"/>
      <w:r w:rsidR="00164A4D" w:rsidRPr="00B900FB">
        <w:rPr>
          <w:i/>
        </w:rPr>
        <w:t>And</w:t>
      </w:r>
      <w:proofErr w:type="gramEnd"/>
      <w:r w:rsidR="00164A4D" w:rsidRPr="00B900FB">
        <w:rPr>
          <w:i/>
        </w:rPr>
        <w:t xml:space="preserve"> all the city was gathered together at the door</w:t>
      </w:r>
      <w:r w:rsidR="00164A4D" w:rsidRPr="008D1430">
        <w:t>.</w:t>
      </w:r>
    </w:p>
    <w:p w:rsidR="00164A4D" w:rsidRPr="00B900FB" w:rsidRDefault="00B900FB" w:rsidP="00164A4D">
      <w:pPr>
        <w:rPr>
          <w:i/>
        </w:rPr>
      </w:pPr>
      <w:r>
        <w:t>34—</w:t>
      </w:r>
      <w:r w:rsidR="00164A4D" w:rsidRPr="00B900FB">
        <w:rPr>
          <w:i/>
        </w:rPr>
        <w:t xml:space="preserve">And he healed many that were sick of divers diseases, and cast out many devils; and suffered not the devils to speak, because they knew him. </w:t>
      </w:r>
    </w:p>
    <w:p w:rsidR="00164A4D" w:rsidRPr="008D1430" w:rsidRDefault="00B900FB" w:rsidP="00164A4D">
      <w:r>
        <w:t>35—</w:t>
      </w:r>
      <w:proofErr w:type="gramStart"/>
      <w:r w:rsidR="00164A4D" w:rsidRPr="00B900FB">
        <w:rPr>
          <w:i/>
        </w:rPr>
        <w:t>And</w:t>
      </w:r>
      <w:proofErr w:type="gramEnd"/>
      <w:r w:rsidR="00164A4D" w:rsidRPr="00B900FB">
        <w:rPr>
          <w:i/>
        </w:rPr>
        <w:t xml:space="preserve"> in the morning, rising up a great while before day, he went out, and departed into a solitary place, and there prayed</w:t>
      </w:r>
      <w:r w:rsidR="00164A4D" w:rsidRPr="008D1430">
        <w:t xml:space="preserve">. </w:t>
      </w:r>
    </w:p>
    <w:p w:rsidR="00A061C0" w:rsidRPr="008D1430" w:rsidRDefault="00A061C0" w:rsidP="00164A4D"/>
    <w:p w:rsidR="006774D7" w:rsidRPr="00B900FB" w:rsidRDefault="00B900FB" w:rsidP="00164A4D">
      <w:pPr>
        <w:rPr>
          <w:i/>
        </w:rPr>
      </w:pPr>
      <w:r>
        <w:t>Amos 8:9—</w:t>
      </w:r>
      <w:proofErr w:type="gramStart"/>
      <w:r w:rsidR="00164A4D" w:rsidRPr="00B900FB">
        <w:rPr>
          <w:i/>
        </w:rPr>
        <w:t>And</w:t>
      </w:r>
      <w:proofErr w:type="gramEnd"/>
      <w:r w:rsidR="00164A4D" w:rsidRPr="00B900FB">
        <w:rPr>
          <w:i/>
        </w:rPr>
        <w:t xml:space="preserve"> it shall come to pass in that day, saith the Lord GOD, that I will cause the sun to go down at noon, and </w:t>
      </w:r>
      <w:r w:rsidR="00164A4D" w:rsidRPr="00B900FB">
        <w:rPr>
          <w:i/>
          <w:u w:val="single"/>
        </w:rPr>
        <w:t>I will darken the earth in the clear day</w:t>
      </w:r>
      <w:r w:rsidR="00164A4D" w:rsidRPr="00B900FB">
        <w:rPr>
          <w:i/>
        </w:rPr>
        <w:t xml:space="preserve">: </w:t>
      </w:r>
    </w:p>
    <w:p w:rsidR="00D5573B" w:rsidRPr="008D1430" w:rsidRDefault="00B900FB" w:rsidP="006774D7">
      <w:r>
        <w:t>Mat. 27:45—</w:t>
      </w:r>
      <w:proofErr w:type="gramStart"/>
      <w:r w:rsidR="006774D7" w:rsidRPr="005E69A5">
        <w:rPr>
          <w:i/>
        </w:rPr>
        <w:t>Now</w:t>
      </w:r>
      <w:proofErr w:type="gramEnd"/>
      <w:r w:rsidR="006774D7" w:rsidRPr="005E69A5">
        <w:rPr>
          <w:i/>
        </w:rPr>
        <w:t xml:space="preserve"> from the sixth hour there was darkness over all the land unto the ninth hour.</w:t>
      </w:r>
      <w:r w:rsidR="00D5573B" w:rsidRPr="008D1430">
        <w:t xml:space="preserve">                                                                                                                                                        </w:t>
      </w:r>
      <w:r>
        <w:t>Mark 15:33 –</w:t>
      </w:r>
      <w:r w:rsidR="006774D7" w:rsidRPr="005E69A5">
        <w:rPr>
          <w:i/>
        </w:rPr>
        <w:t xml:space="preserve">And </w:t>
      </w:r>
      <w:r w:rsidR="006774D7" w:rsidRPr="005E69A5">
        <w:rPr>
          <w:i/>
          <w:u w:val="single"/>
        </w:rPr>
        <w:t>when the sixth hour was come, there was darkness</w:t>
      </w:r>
      <w:r w:rsidR="006774D7" w:rsidRPr="008D1430">
        <w:t xml:space="preserve"> </w:t>
      </w:r>
      <w:r w:rsidR="00D5573B" w:rsidRPr="008D1430">
        <w:t>…</w:t>
      </w:r>
    </w:p>
    <w:p w:rsidR="00D5573B" w:rsidRPr="008D1430" w:rsidRDefault="00F82790" w:rsidP="00034A27">
      <w:pPr>
        <w:pStyle w:val="ListParagraph"/>
        <w:numPr>
          <w:ilvl w:val="0"/>
          <w:numId w:val="16"/>
        </w:numPr>
        <w:rPr>
          <w:sz w:val="28"/>
          <w:szCs w:val="28"/>
        </w:rPr>
      </w:pPr>
      <w:r w:rsidRPr="008D1430">
        <w:rPr>
          <w:sz w:val="28"/>
          <w:szCs w:val="28"/>
        </w:rPr>
        <w:t>Constant in Suffering</w:t>
      </w:r>
    </w:p>
    <w:p w:rsidR="006774D7" w:rsidRPr="008D1430" w:rsidRDefault="006774D7" w:rsidP="00034A27">
      <w:pPr>
        <w:pStyle w:val="ListParagraph"/>
        <w:numPr>
          <w:ilvl w:val="1"/>
          <w:numId w:val="16"/>
        </w:numPr>
        <w:rPr>
          <w:sz w:val="28"/>
          <w:szCs w:val="28"/>
        </w:rPr>
      </w:pPr>
      <w:r w:rsidRPr="008D1430">
        <w:rPr>
          <w:sz w:val="28"/>
          <w:szCs w:val="28"/>
        </w:rPr>
        <w:t>Suffering and prayer go together</w:t>
      </w:r>
      <w:r w:rsidR="00D5573B" w:rsidRPr="008D1430">
        <w:rPr>
          <w:sz w:val="28"/>
          <w:szCs w:val="28"/>
        </w:rPr>
        <w:t>.</w:t>
      </w:r>
    </w:p>
    <w:p w:rsidR="006774D7" w:rsidRPr="008D1430" w:rsidRDefault="006774D7" w:rsidP="00034A27">
      <w:pPr>
        <w:pStyle w:val="ListParagraph"/>
        <w:numPr>
          <w:ilvl w:val="1"/>
          <w:numId w:val="16"/>
        </w:numPr>
        <w:rPr>
          <w:sz w:val="28"/>
          <w:szCs w:val="28"/>
        </w:rPr>
      </w:pPr>
      <w:r w:rsidRPr="008D1430">
        <w:rPr>
          <w:sz w:val="28"/>
          <w:szCs w:val="28"/>
        </w:rPr>
        <w:t>Suffering and learning obedience go together.</w:t>
      </w:r>
    </w:p>
    <w:p w:rsidR="006774D7" w:rsidRPr="008D1430" w:rsidRDefault="006774D7" w:rsidP="00034A27">
      <w:pPr>
        <w:pStyle w:val="ListParagraph"/>
        <w:numPr>
          <w:ilvl w:val="1"/>
          <w:numId w:val="16"/>
        </w:numPr>
        <w:rPr>
          <w:sz w:val="28"/>
          <w:szCs w:val="28"/>
        </w:rPr>
      </w:pPr>
      <w:r w:rsidRPr="008D1430">
        <w:rPr>
          <w:sz w:val="28"/>
          <w:szCs w:val="28"/>
        </w:rPr>
        <w:t>Suffering and Patience go together.</w:t>
      </w:r>
    </w:p>
    <w:p w:rsidR="006F0080" w:rsidRPr="008D1430" w:rsidRDefault="006F0080" w:rsidP="00034A27">
      <w:pPr>
        <w:pStyle w:val="ListParagraph"/>
        <w:numPr>
          <w:ilvl w:val="1"/>
          <w:numId w:val="16"/>
        </w:numPr>
        <w:rPr>
          <w:sz w:val="28"/>
          <w:szCs w:val="28"/>
        </w:rPr>
      </w:pPr>
      <w:r w:rsidRPr="008D1430">
        <w:rPr>
          <w:sz w:val="28"/>
          <w:szCs w:val="28"/>
        </w:rPr>
        <w:t>Suffering and Love go together</w:t>
      </w:r>
    </w:p>
    <w:p w:rsidR="00D5573B" w:rsidRPr="008D1430" w:rsidRDefault="00D5573B" w:rsidP="00034A27">
      <w:pPr>
        <w:pStyle w:val="ListParagraph"/>
        <w:numPr>
          <w:ilvl w:val="1"/>
          <w:numId w:val="16"/>
        </w:numPr>
        <w:rPr>
          <w:sz w:val="28"/>
          <w:szCs w:val="28"/>
        </w:rPr>
      </w:pPr>
      <w:r w:rsidRPr="008D1430">
        <w:rPr>
          <w:sz w:val="28"/>
          <w:szCs w:val="28"/>
        </w:rPr>
        <w:t>Suffering and Glory go together.</w:t>
      </w:r>
    </w:p>
    <w:p w:rsidR="004F1CA0" w:rsidRPr="005E69A5" w:rsidRDefault="00C30FBB" w:rsidP="004F1CA0">
      <w:pPr>
        <w:rPr>
          <w:i/>
        </w:rPr>
      </w:pPr>
      <w:proofErr w:type="gramStart"/>
      <w:r>
        <w:t>Mark  8:31</w:t>
      </w:r>
      <w:proofErr w:type="gramEnd"/>
      <w:r>
        <w:t>—</w:t>
      </w:r>
      <w:r w:rsidR="004F1CA0" w:rsidRPr="005E69A5">
        <w:rPr>
          <w:i/>
        </w:rPr>
        <w:t>And he began to teach them, that the Son of man must suffer many things, and be rejected of the elders, and of the chief priests, and scribes, and be killed, and after three days rise again.</w:t>
      </w:r>
    </w:p>
    <w:p w:rsidR="00CC48F9" w:rsidRPr="008D1430" w:rsidRDefault="00C30FBB" w:rsidP="004F1CA0">
      <w:r>
        <w:t>Luke 22:44—</w:t>
      </w:r>
      <w:proofErr w:type="gramStart"/>
      <w:r w:rsidR="00CC48F9" w:rsidRPr="005E69A5">
        <w:rPr>
          <w:i/>
        </w:rPr>
        <w:t>And</w:t>
      </w:r>
      <w:proofErr w:type="gramEnd"/>
      <w:r w:rsidR="00CC48F9" w:rsidRPr="005E69A5">
        <w:rPr>
          <w:i/>
        </w:rPr>
        <w:t xml:space="preserve"> being in an agony he prayed more earnestly: and his sweat was as it were great drops of blood falling down to the ground</w:t>
      </w:r>
      <w:r w:rsidR="00CC48F9" w:rsidRPr="008D1430">
        <w:t>.</w:t>
      </w:r>
    </w:p>
    <w:p w:rsidR="006F0080" w:rsidRPr="008D1430" w:rsidRDefault="006F0080" w:rsidP="004F1CA0"/>
    <w:p w:rsidR="004F1CA0" w:rsidRPr="005E69A5" w:rsidRDefault="00C30FBB" w:rsidP="004F1CA0">
      <w:pPr>
        <w:rPr>
          <w:i/>
        </w:rPr>
      </w:pPr>
      <w:r>
        <w:t>Romans 8:17—</w:t>
      </w:r>
      <w:proofErr w:type="gramStart"/>
      <w:r w:rsidR="004F1CA0" w:rsidRPr="005E69A5">
        <w:rPr>
          <w:i/>
        </w:rPr>
        <w:t>And</w:t>
      </w:r>
      <w:proofErr w:type="gramEnd"/>
      <w:r w:rsidR="004F1CA0" w:rsidRPr="005E69A5">
        <w:rPr>
          <w:i/>
        </w:rPr>
        <w:t xml:space="preserve"> if children, then heirs; heirs of God, and joint-heirs with Christ; if so be that we suffer with him, that we may be also glorified together.</w:t>
      </w:r>
    </w:p>
    <w:p w:rsidR="004F1CA0" w:rsidRPr="005E69A5" w:rsidRDefault="00152C7A" w:rsidP="004F1CA0">
      <w:pPr>
        <w:rPr>
          <w:i/>
        </w:rPr>
      </w:pPr>
      <w:r>
        <w:t>II Tim</w:t>
      </w:r>
      <w:r w:rsidR="00C30FBB">
        <w:t>2:12—</w:t>
      </w:r>
      <w:proofErr w:type="gramStart"/>
      <w:r w:rsidRPr="005E69A5">
        <w:rPr>
          <w:i/>
        </w:rPr>
        <w:t>If</w:t>
      </w:r>
      <w:proofErr w:type="gramEnd"/>
      <w:r w:rsidRPr="005E69A5">
        <w:rPr>
          <w:i/>
        </w:rPr>
        <w:t xml:space="preserve"> we suffer</w:t>
      </w:r>
      <w:r w:rsidR="004F1CA0" w:rsidRPr="005E69A5">
        <w:rPr>
          <w:i/>
        </w:rPr>
        <w:t xml:space="preserve"> we shall also reign with him: if we</w:t>
      </w:r>
      <w:r w:rsidRPr="005E69A5">
        <w:rPr>
          <w:i/>
        </w:rPr>
        <w:t xml:space="preserve"> deny him he also will deny us</w:t>
      </w:r>
    </w:p>
    <w:p w:rsidR="004F1CA0" w:rsidRPr="005E69A5" w:rsidRDefault="00C30FBB" w:rsidP="004F1CA0">
      <w:pPr>
        <w:rPr>
          <w:i/>
        </w:rPr>
      </w:pPr>
      <w:r>
        <w:t>II Tim. 3:12—</w:t>
      </w:r>
      <w:r w:rsidR="004F1CA0" w:rsidRPr="005E69A5">
        <w:rPr>
          <w:i/>
        </w:rPr>
        <w:t>Yea, and all that will live godly in Christ Jesus shall suffer persecution.</w:t>
      </w:r>
    </w:p>
    <w:p w:rsidR="006F0080" w:rsidRPr="005E69A5" w:rsidRDefault="006F0080" w:rsidP="004F1CA0">
      <w:pPr>
        <w:rPr>
          <w:i/>
        </w:rPr>
      </w:pPr>
    </w:p>
    <w:p w:rsidR="006774D7" w:rsidRPr="005E69A5" w:rsidRDefault="00C30FBB" w:rsidP="004F1CA0">
      <w:pPr>
        <w:rPr>
          <w:i/>
        </w:rPr>
      </w:pPr>
      <w:r>
        <w:t>Hebrews 2:9—</w:t>
      </w:r>
      <w:r w:rsidR="006774D7" w:rsidRPr="005E69A5">
        <w:rPr>
          <w:i/>
        </w:rPr>
        <w:t xml:space="preserve">But we see Jesus, who was made a little lower than the angels for the suffering of death, crowned with glory and </w:t>
      </w:r>
      <w:proofErr w:type="spellStart"/>
      <w:r w:rsidR="006774D7" w:rsidRPr="005E69A5">
        <w:rPr>
          <w:i/>
        </w:rPr>
        <w:t>honour</w:t>
      </w:r>
      <w:proofErr w:type="spellEnd"/>
      <w:r w:rsidR="006774D7" w:rsidRPr="005E69A5">
        <w:rPr>
          <w:i/>
        </w:rPr>
        <w:t xml:space="preserve">; that he by the grace of God should taste death for every man. </w:t>
      </w:r>
    </w:p>
    <w:p w:rsidR="004F1CA0" w:rsidRPr="005E69A5" w:rsidRDefault="00C30FBB" w:rsidP="004F1CA0">
      <w:pPr>
        <w:rPr>
          <w:i/>
        </w:rPr>
      </w:pPr>
      <w:r>
        <w:t>5:8—</w:t>
      </w:r>
      <w:proofErr w:type="gramStart"/>
      <w:r w:rsidR="004F1CA0" w:rsidRPr="005E69A5">
        <w:rPr>
          <w:i/>
        </w:rPr>
        <w:t>Though</w:t>
      </w:r>
      <w:proofErr w:type="gramEnd"/>
      <w:r w:rsidR="004F1CA0" w:rsidRPr="005E69A5">
        <w:rPr>
          <w:i/>
        </w:rPr>
        <w:t xml:space="preserve"> he were a Son, yet learned he obedience by the things which he suffered;</w:t>
      </w:r>
    </w:p>
    <w:p w:rsidR="004F1CA0" w:rsidRPr="008D1430" w:rsidRDefault="00C30FBB" w:rsidP="004F1CA0">
      <w:r>
        <w:t xml:space="preserve"> 9—</w:t>
      </w:r>
      <w:proofErr w:type="gramStart"/>
      <w:r w:rsidR="004F1CA0" w:rsidRPr="005E69A5">
        <w:rPr>
          <w:i/>
        </w:rPr>
        <w:t>And</w:t>
      </w:r>
      <w:proofErr w:type="gramEnd"/>
      <w:r w:rsidR="004F1CA0" w:rsidRPr="005E69A5">
        <w:rPr>
          <w:i/>
        </w:rPr>
        <w:t xml:space="preserve"> being made perfect, he became the author of eternal salvation unto all them that obey him;</w:t>
      </w:r>
    </w:p>
    <w:p w:rsidR="00CC48F9" w:rsidRPr="008D1430" w:rsidRDefault="00C30FBB" w:rsidP="00CC48F9">
      <w:pPr>
        <w:pStyle w:val="NormalWeb"/>
        <w:spacing w:before="0" w:beforeAutospacing="0" w:after="0" w:afterAutospacing="0"/>
      </w:pPr>
      <w:r>
        <w:t>12:2—</w:t>
      </w:r>
      <w:r w:rsidR="00CC48F9" w:rsidRPr="005E69A5">
        <w:rPr>
          <w:i/>
        </w:rPr>
        <w:t xml:space="preserve">Looking unto Jesus the author and finisher of our faith; who for the joy that was set before him </w:t>
      </w:r>
      <w:r w:rsidR="00CC48F9" w:rsidRPr="005E69A5">
        <w:rPr>
          <w:i/>
          <w:u w:val="single"/>
        </w:rPr>
        <w:t>endured</w:t>
      </w:r>
      <w:r w:rsidR="00CC48F9" w:rsidRPr="005E69A5">
        <w:rPr>
          <w:i/>
        </w:rPr>
        <w:t xml:space="preserve"> the cross, despising the shame, and is set down at the right hand of the throne of God</w:t>
      </w:r>
      <w:r w:rsidR="00CC48F9" w:rsidRPr="008D1430">
        <w:t>.</w:t>
      </w:r>
    </w:p>
    <w:p w:rsidR="006F0080" w:rsidRPr="005E69A5" w:rsidRDefault="00C30FBB" w:rsidP="00CC48F9">
      <w:pPr>
        <w:pStyle w:val="NormalWeb"/>
        <w:spacing w:before="0" w:beforeAutospacing="0" w:after="0" w:afterAutospacing="0"/>
        <w:rPr>
          <w:i/>
        </w:rPr>
      </w:pPr>
      <w:r>
        <w:t>3—</w:t>
      </w:r>
      <w:proofErr w:type="gramStart"/>
      <w:r w:rsidR="00CC48F9" w:rsidRPr="005E69A5">
        <w:rPr>
          <w:i/>
        </w:rPr>
        <w:t>For</w:t>
      </w:r>
      <w:proofErr w:type="gramEnd"/>
      <w:r w:rsidR="00CC48F9" w:rsidRPr="005E69A5">
        <w:rPr>
          <w:i/>
        </w:rPr>
        <w:t xml:space="preserve"> consider him that </w:t>
      </w:r>
      <w:r w:rsidR="00CC48F9" w:rsidRPr="005E69A5">
        <w:rPr>
          <w:i/>
          <w:u w:val="single"/>
        </w:rPr>
        <w:t>endured</w:t>
      </w:r>
      <w:r w:rsidR="00CC48F9" w:rsidRPr="005E69A5">
        <w:rPr>
          <w:i/>
        </w:rPr>
        <w:t xml:space="preserve"> such contradiction of sinners against himself, lest ye be wearied and faint in your minds.</w:t>
      </w:r>
    </w:p>
    <w:p w:rsidR="006F0080" w:rsidRPr="005E69A5" w:rsidRDefault="006F0080" w:rsidP="00E86B90">
      <w:pPr>
        <w:rPr>
          <w:i/>
        </w:rPr>
      </w:pPr>
      <w:r w:rsidRPr="008D1430">
        <w:t>John 13:</w:t>
      </w:r>
      <w:r w:rsidR="00C30FBB">
        <w:t>1—</w:t>
      </w:r>
      <w:r w:rsidRPr="005E69A5">
        <w:rPr>
          <w:i/>
        </w:rPr>
        <w:t xml:space="preserve">Now before the feast of the </w:t>
      </w:r>
      <w:proofErr w:type="spellStart"/>
      <w:r w:rsidRPr="005E69A5">
        <w:rPr>
          <w:i/>
        </w:rPr>
        <w:t>passover</w:t>
      </w:r>
      <w:proofErr w:type="spellEnd"/>
      <w:r w:rsidRPr="005E69A5">
        <w:rPr>
          <w:i/>
        </w:rPr>
        <w:t xml:space="preserve">, when Jesus knew that his hour was come that he should depart out of this world unto the Father, having loved his own which were in the world, </w:t>
      </w:r>
      <w:r w:rsidRPr="005E69A5">
        <w:rPr>
          <w:i/>
          <w:u w:val="single"/>
        </w:rPr>
        <w:t>he loved them unto the end</w:t>
      </w:r>
      <w:r w:rsidRPr="005E69A5">
        <w:rPr>
          <w:i/>
        </w:rPr>
        <w:t>.</w:t>
      </w:r>
    </w:p>
    <w:p w:rsidR="00CC48F9" w:rsidRPr="005E69A5" w:rsidRDefault="00C30FBB" w:rsidP="00CC48F9">
      <w:pPr>
        <w:pStyle w:val="NormalWeb"/>
        <w:spacing w:before="0" w:beforeAutospacing="0" w:after="0" w:afterAutospacing="0"/>
        <w:rPr>
          <w:i/>
        </w:rPr>
      </w:pPr>
      <w:r>
        <w:t>Rev. 1:5—</w:t>
      </w:r>
      <w:proofErr w:type="gramStart"/>
      <w:r w:rsidR="00CC48F9" w:rsidRPr="005E69A5">
        <w:rPr>
          <w:i/>
        </w:rPr>
        <w:t>And</w:t>
      </w:r>
      <w:proofErr w:type="gramEnd"/>
      <w:r w:rsidR="00CC48F9" w:rsidRPr="005E69A5">
        <w:rPr>
          <w:i/>
        </w:rPr>
        <w:t xml:space="preserve"> from Jesus Christ, who is the faithful witness, and the first begotten of the dead, and the prince of the kings of the earth. Unto him that loved us, and washed us from our sins in his own blood,</w:t>
      </w:r>
    </w:p>
    <w:p w:rsidR="00152C7A" w:rsidRDefault="00C30FBB" w:rsidP="006774D7">
      <w:r>
        <w:t>James 5:10—</w:t>
      </w:r>
      <w:r w:rsidR="006774D7" w:rsidRPr="005E69A5">
        <w:rPr>
          <w:i/>
        </w:rPr>
        <w:t>Take, my brethren, the prophets, who have spoken in the name of the Lord, for an example of suffering affliction, and of patience.</w:t>
      </w:r>
      <w:r w:rsidR="00E86B90" w:rsidRPr="008D1430">
        <w:t xml:space="preserve"> </w:t>
      </w:r>
    </w:p>
    <w:p w:rsidR="006774D7" w:rsidRPr="005E69A5" w:rsidRDefault="00C30FBB" w:rsidP="006774D7">
      <w:pPr>
        <w:rPr>
          <w:i/>
        </w:rPr>
      </w:pPr>
      <w:r>
        <w:t>I Peter 1:11—</w:t>
      </w:r>
      <w:r w:rsidR="00E86B90" w:rsidRPr="005E69A5">
        <w:rPr>
          <w:i/>
        </w:rPr>
        <w:t>Searching what, or what manner of time the Spirit of Christ which was in them did signify, when it testified beforehand the sufferings of Christ, and the glory that should follow.</w:t>
      </w:r>
    </w:p>
    <w:p w:rsidR="005E69A5" w:rsidRDefault="006774D7" w:rsidP="008E4883">
      <w:r w:rsidRPr="008D1430">
        <w:t xml:space="preserve"> I Peter 2:19</w:t>
      </w:r>
      <w:r w:rsidR="00C30FBB">
        <w:t>—</w:t>
      </w:r>
      <w:proofErr w:type="gramStart"/>
      <w:r w:rsidRPr="005E69A5">
        <w:rPr>
          <w:i/>
        </w:rPr>
        <w:t>For</w:t>
      </w:r>
      <w:proofErr w:type="gramEnd"/>
      <w:r w:rsidRPr="005E69A5">
        <w:rPr>
          <w:i/>
        </w:rPr>
        <w:t xml:space="preserve"> this is thankworthy, if a man for conscience toward God endure grief, suffering wrongfully</w:t>
      </w:r>
      <w:r w:rsidRPr="008D1430">
        <w:t>.</w:t>
      </w:r>
    </w:p>
    <w:p w:rsidR="008E4883" w:rsidRDefault="00C30FBB" w:rsidP="008E4883">
      <w:pPr>
        <w:rPr>
          <w:i/>
        </w:rPr>
      </w:pPr>
      <w:r>
        <w:t>5:10—</w:t>
      </w:r>
      <w:r w:rsidR="008E4883" w:rsidRPr="005E69A5">
        <w:rPr>
          <w:i/>
        </w:rPr>
        <w:t xml:space="preserve">But the God of all grace, who hath called us unto his eternal glory by Christ Jesus, after that ye have suffered a while, make you perfect, </w:t>
      </w:r>
      <w:proofErr w:type="spellStart"/>
      <w:r w:rsidR="008E4883" w:rsidRPr="005E69A5">
        <w:rPr>
          <w:i/>
        </w:rPr>
        <w:t>stablish</w:t>
      </w:r>
      <w:proofErr w:type="spellEnd"/>
      <w:r w:rsidR="008E4883" w:rsidRPr="005E69A5">
        <w:rPr>
          <w:i/>
        </w:rPr>
        <w:t>, strengthen, settle you.</w:t>
      </w:r>
    </w:p>
    <w:p w:rsidR="008C1212" w:rsidRPr="008D1430" w:rsidRDefault="008C1212" w:rsidP="008E4883"/>
    <w:p w:rsidR="00F82790" w:rsidRPr="008D1430" w:rsidRDefault="00F82790" w:rsidP="00034A27">
      <w:pPr>
        <w:pStyle w:val="ListParagraph"/>
        <w:numPr>
          <w:ilvl w:val="0"/>
          <w:numId w:val="16"/>
        </w:numPr>
        <w:rPr>
          <w:sz w:val="28"/>
          <w:szCs w:val="28"/>
        </w:rPr>
      </w:pPr>
      <w:r w:rsidRPr="008D1430">
        <w:rPr>
          <w:sz w:val="28"/>
          <w:szCs w:val="28"/>
        </w:rPr>
        <w:t>Constant in Power</w:t>
      </w:r>
    </w:p>
    <w:p w:rsidR="00C02CFB" w:rsidRPr="008D1430" w:rsidRDefault="00C02CFB" w:rsidP="00C02CFB">
      <w:pPr>
        <w:pStyle w:val="ListParagraph"/>
        <w:ind w:left="1080"/>
        <w:rPr>
          <w:sz w:val="28"/>
          <w:szCs w:val="28"/>
        </w:rPr>
      </w:pPr>
    </w:p>
    <w:p w:rsidR="00A061C0" w:rsidRPr="008D1430" w:rsidRDefault="00A061C0" w:rsidP="00034A27">
      <w:pPr>
        <w:pStyle w:val="ListParagraph"/>
        <w:numPr>
          <w:ilvl w:val="1"/>
          <w:numId w:val="16"/>
        </w:numPr>
        <w:rPr>
          <w:sz w:val="28"/>
          <w:szCs w:val="28"/>
        </w:rPr>
      </w:pPr>
      <w:r w:rsidRPr="008D1430">
        <w:rPr>
          <w:sz w:val="28"/>
          <w:szCs w:val="28"/>
        </w:rPr>
        <w:t>Power to forgive sins</w:t>
      </w:r>
    </w:p>
    <w:p w:rsidR="001C58B5" w:rsidRPr="008D1430" w:rsidRDefault="001C58B5" w:rsidP="00034A27">
      <w:pPr>
        <w:pStyle w:val="ListParagraph"/>
        <w:numPr>
          <w:ilvl w:val="1"/>
          <w:numId w:val="16"/>
        </w:numPr>
        <w:rPr>
          <w:sz w:val="28"/>
          <w:szCs w:val="28"/>
        </w:rPr>
      </w:pPr>
      <w:r w:rsidRPr="008D1430">
        <w:rPr>
          <w:sz w:val="28"/>
          <w:szCs w:val="28"/>
        </w:rPr>
        <w:t>All Power</w:t>
      </w:r>
    </w:p>
    <w:p w:rsidR="001C58B5" w:rsidRPr="008D1430" w:rsidRDefault="001C58B5" w:rsidP="00034A27">
      <w:pPr>
        <w:pStyle w:val="ListParagraph"/>
        <w:numPr>
          <w:ilvl w:val="1"/>
          <w:numId w:val="16"/>
        </w:numPr>
        <w:rPr>
          <w:sz w:val="28"/>
          <w:szCs w:val="28"/>
        </w:rPr>
      </w:pPr>
      <w:r w:rsidRPr="008D1430">
        <w:rPr>
          <w:sz w:val="28"/>
          <w:szCs w:val="28"/>
        </w:rPr>
        <w:t>Power of the Holy Ghost</w:t>
      </w:r>
    </w:p>
    <w:p w:rsidR="001C58B5" w:rsidRPr="008D1430" w:rsidRDefault="001C58B5" w:rsidP="00034A27">
      <w:pPr>
        <w:pStyle w:val="ListParagraph"/>
        <w:numPr>
          <w:ilvl w:val="1"/>
          <w:numId w:val="16"/>
        </w:numPr>
        <w:rPr>
          <w:sz w:val="28"/>
          <w:szCs w:val="28"/>
        </w:rPr>
      </w:pPr>
      <w:r w:rsidRPr="008D1430">
        <w:rPr>
          <w:sz w:val="28"/>
          <w:szCs w:val="28"/>
        </w:rPr>
        <w:t xml:space="preserve">Mighty Power </w:t>
      </w:r>
    </w:p>
    <w:p w:rsidR="001C58B5" w:rsidRPr="008D1430" w:rsidRDefault="001C58B5" w:rsidP="00034A27">
      <w:pPr>
        <w:pStyle w:val="ListParagraph"/>
        <w:numPr>
          <w:ilvl w:val="1"/>
          <w:numId w:val="16"/>
        </w:numPr>
        <w:rPr>
          <w:sz w:val="28"/>
          <w:szCs w:val="28"/>
        </w:rPr>
      </w:pPr>
      <w:r w:rsidRPr="008D1430">
        <w:rPr>
          <w:sz w:val="28"/>
          <w:szCs w:val="28"/>
        </w:rPr>
        <w:t>Power to command the unclean spirits</w:t>
      </w:r>
    </w:p>
    <w:p w:rsidR="00D055E3" w:rsidRPr="008D1430" w:rsidRDefault="00D055E3" w:rsidP="00034A27">
      <w:pPr>
        <w:pStyle w:val="ListParagraph"/>
        <w:numPr>
          <w:ilvl w:val="1"/>
          <w:numId w:val="16"/>
        </w:numPr>
        <w:rPr>
          <w:sz w:val="28"/>
          <w:szCs w:val="28"/>
        </w:rPr>
      </w:pPr>
      <w:r w:rsidRPr="008D1430">
        <w:rPr>
          <w:sz w:val="28"/>
          <w:szCs w:val="28"/>
        </w:rPr>
        <w:t>Power to give us all things that pertain to life and godliness.</w:t>
      </w:r>
    </w:p>
    <w:p w:rsidR="001C58B5" w:rsidRPr="008D1430" w:rsidRDefault="001C58B5" w:rsidP="00034A27">
      <w:pPr>
        <w:pStyle w:val="ListParagraph"/>
        <w:numPr>
          <w:ilvl w:val="1"/>
          <w:numId w:val="16"/>
        </w:numPr>
        <w:rPr>
          <w:sz w:val="28"/>
          <w:szCs w:val="28"/>
        </w:rPr>
      </w:pPr>
      <w:r w:rsidRPr="008D1430">
        <w:rPr>
          <w:sz w:val="28"/>
          <w:szCs w:val="28"/>
        </w:rPr>
        <w:t>Power to lay His Life down and then take it up again.</w:t>
      </w:r>
    </w:p>
    <w:p w:rsidR="001C58B5" w:rsidRPr="00297032" w:rsidRDefault="001C58B5" w:rsidP="001C58B5">
      <w:pPr>
        <w:pStyle w:val="ListParagraph"/>
        <w:ind w:left="1440"/>
        <w:rPr>
          <w:rFonts w:ascii="Arial" w:hAnsi="Arial" w:cs="Arial"/>
        </w:rPr>
      </w:pPr>
    </w:p>
    <w:p w:rsidR="00A061C0" w:rsidRPr="0067380A" w:rsidRDefault="001C58B5" w:rsidP="004F1CA0">
      <w:pPr>
        <w:rPr>
          <w:i/>
        </w:rPr>
      </w:pPr>
      <w:r w:rsidRPr="000F1930">
        <w:t xml:space="preserve">Mat. </w:t>
      </w:r>
      <w:r w:rsidR="00C30FBB">
        <w:t>9:6—</w:t>
      </w:r>
      <w:r w:rsidR="00A061C0" w:rsidRPr="000F1930">
        <w:t xml:space="preserve">But </w:t>
      </w:r>
      <w:r w:rsidR="00A061C0" w:rsidRPr="0067380A">
        <w:rPr>
          <w:i/>
        </w:rPr>
        <w:t xml:space="preserve">that ye may know that the Son of man hath power on earth to forgive sins, (then saith he to the sick of the palsy,) Arise, take up thy bed, and go unto </w:t>
      </w:r>
      <w:proofErr w:type="spellStart"/>
      <w:r w:rsidR="00A061C0" w:rsidRPr="0067380A">
        <w:rPr>
          <w:i/>
        </w:rPr>
        <w:t>thine</w:t>
      </w:r>
      <w:proofErr w:type="spellEnd"/>
      <w:r w:rsidR="00A061C0" w:rsidRPr="0067380A">
        <w:rPr>
          <w:i/>
        </w:rPr>
        <w:t xml:space="preserve"> house.</w:t>
      </w:r>
    </w:p>
    <w:p w:rsidR="001C58B5" w:rsidRPr="0067380A" w:rsidRDefault="00C30FBB" w:rsidP="004F1CA0">
      <w:pPr>
        <w:rPr>
          <w:i/>
        </w:rPr>
      </w:pPr>
      <w:r>
        <w:t>28:18—</w:t>
      </w:r>
      <w:r w:rsidR="001C58B5" w:rsidRPr="0067380A">
        <w:rPr>
          <w:i/>
        </w:rPr>
        <w:t xml:space="preserve">And Jesus came and </w:t>
      </w:r>
      <w:proofErr w:type="spellStart"/>
      <w:r w:rsidR="001C58B5" w:rsidRPr="0067380A">
        <w:rPr>
          <w:i/>
        </w:rPr>
        <w:t>spake</w:t>
      </w:r>
      <w:proofErr w:type="spellEnd"/>
      <w:r w:rsidR="001C58B5" w:rsidRPr="0067380A">
        <w:rPr>
          <w:i/>
        </w:rPr>
        <w:t xml:space="preserve"> unto them, saying, </w:t>
      </w:r>
      <w:proofErr w:type="gramStart"/>
      <w:r w:rsidR="001C58B5" w:rsidRPr="0067380A">
        <w:rPr>
          <w:i/>
        </w:rPr>
        <w:t>All</w:t>
      </w:r>
      <w:proofErr w:type="gramEnd"/>
      <w:r w:rsidR="001C58B5" w:rsidRPr="0067380A">
        <w:rPr>
          <w:i/>
        </w:rPr>
        <w:t xml:space="preserve"> power is given unto me in heaven and in earth.</w:t>
      </w:r>
    </w:p>
    <w:p w:rsidR="00A061C0" w:rsidRPr="0067380A" w:rsidRDefault="00C30FBB" w:rsidP="004F1CA0">
      <w:pPr>
        <w:rPr>
          <w:i/>
        </w:rPr>
      </w:pPr>
      <w:r>
        <w:t>Mark 2:5—</w:t>
      </w:r>
      <w:proofErr w:type="gramStart"/>
      <w:r w:rsidR="00FB14CA" w:rsidRPr="0067380A">
        <w:rPr>
          <w:i/>
        </w:rPr>
        <w:t>When</w:t>
      </w:r>
      <w:proofErr w:type="gramEnd"/>
      <w:r w:rsidR="00FB14CA" w:rsidRPr="0067380A">
        <w:rPr>
          <w:i/>
        </w:rPr>
        <w:t xml:space="preserve"> Jesus saw their faith, he said unto the sick of the palsy, Son, thy sins be forgiven thee.</w:t>
      </w:r>
    </w:p>
    <w:p w:rsidR="00FB14CA" w:rsidRPr="0067380A" w:rsidRDefault="00C30FBB" w:rsidP="004F1CA0">
      <w:pPr>
        <w:rPr>
          <w:i/>
        </w:rPr>
      </w:pPr>
      <w:r>
        <w:t xml:space="preserve"> 3:5—</w:t>
      </w:r>
      <w:r w:rsidR="00FB14CA" w:rsidRPr="000F1930">
        <w:t xml:space="preserve">And </w:t>
      </w:r>
      <w:r w:rsidR="00FB14CA" w:rsidRPr="0067380A">
        <w:rPr>
          <w:i/>
        </w:rPr>
        <w:t xml:space="preserve">when he had looked round about on them with anger, being grieved for the hardness of their hearts, he saith unto the man, Stretch forth </w:t>
      </w:r>
      <w:proofErr w:type="spellStart"/>
      <w:r w:rsidR="00FB14CA" w:rsidRPr="0067380A">
        <w:rPr>
          <w:i/>
        </w:rPr>
        <w:t>thine</w:t>
      </w:r>
      <w:proofErr w:type="spellEnd"/>
      <w:r w:rsidR="00FB14CA" w:rsidRPr="0067380A">
        <w:rPr>
          <w:i/>
        </w:rPr>
        <w:t xml:space="preserve"> hand. And he stretched it out: and his hand was restored whole as the other.</w:t>
      </w:r>
    </w:p>
    <w:p w:rsidR="00D055E3" w:rsidRPr="0067380A" w:rsidRDefault="00C30FBB" w:rsidP="00D055E3">
      <w:pPr>
        <w:rPr>
          <w:i/>
        </w:rPr>
      </w:pPr>
      <w:r>
        <w:t>14—</w:t>
      </w:r>
      <w:proofErr w:type="gramStart"/>
      <w:r w:rsidR="00D055E3" w:rsidRPr="0067380A">
        <w:rPr>
          <w:i/>
        </w:rPr>
        <w:t>And</w:t>
      </w:r>
      <w:proofErr w:type="gramEnd"/>
      <w:r w:rsidR="00D055E3" w:rsidRPr="0067380A">
        <w:rPr>
          <w:i/>
        </w:rPr>
        <w:t xml:space="preserve"> he ordained twelve, that they should be with him, and that he might send them forth to preach,</w:t>
      </w:r>
    </w:p>
    <w:p w:rsidR="00D055E3" w:rsidRPr="0067380A" w:rsidRDefault="00C30FBB" w:rsidP="00D055E3">
      <w:pPr>
        <w:rPr>
          <w:i/>
        </w:rPr>
      </w:pPr>
      <w:r>
        <w:t xml:space="preserve"> 15—</w:t>
      </w:r>
      <w:proofErr w:type="gramStart"/>
      <w:r w:rsidR="00D055E3" w:rsidRPr="0067380A">
        <w:rPr>
          <w:i/>
        </w:rPr>
        <w:t>And</w:t>
      </w:r>
      <w:proofErr w:type="gramEnd"/>
      <w:r w:rsidR="00D055E3" w:rsidRPr="0067380A">
        <w:rPr>
          <w:i/>
        </w:rPr>
        <w:t xml:space="preserve"> to have power to heal sicknesses, and to cast out devils:</w:t>
      </w:r>
    </w:p>
    <w:p w:rsidR="00D055E3" w:rsidRPr="000F1930" w:rsidRDefault="00C30FBB" w:rsidP="00D055E3">
      <w:r>
        <w:t>Heb 13:8—</w:t>
      </w:r>
      <w:r w:rsidR="00D055E3" w:rsidRPr="0067380A">
        <w:rPr>
          <w:i/>
        </w:rPr>
        <w:t xml:space="preserve">Jesus Christ the same yesterday, and </w:t>
      </w:r>
      <w:proofErr w:type="spellStart"/>
      <w:r w:rsidR="00D055E3" w:rsidRPr="0067380A">
        <w:rPr>
          <w:i/>
        </w:rPr>
        <w:t>to day</w:t>
      </w:r>
      <w:proofErr w:type="spellEnd"/>
      <w:r w:rsidR="00D055E3" w:rsidRPr="0067380A">
        <w:rPr>
          <w:i/>
        </w:rPr>
        <w:t xml:space="preserve">, and </w:t>
      </w:r>
      <w:proofErr w:type="spellStart"/>
      <w:r w:rsidR="00D055E3" w:rsidRPr="0067380A">
        <w:rPr>
          <w:i/>
        </w:rPr>
        <w:t>for ever</w:t>
      </w:r>
      <w:proofErr w:type="spellEnd"/>
      <w:r w:rsidR="00D055E3" w:rsidRPr="000F1930">
        <w:t>.</w:t>
      </w:r>
    </w:p>
    <w:p w:rsidR="007E60FB" w:rsidRDefault="007E60FB" w:rsidP="00D055E3"/>
    <w:p w:rsidR="007E60FB" w:rsidRDefault="007E60FB" w:rsidP="007E60FB">
      <w:r>
        <w:t>Mark 5:15—</w:t>
      </w:r>
      <w:proofErr w:type="gramStart"/>
      <w:r w:rsidRPr="007E60FB">
        <w:rPr>
          <w:i/>
        </w:rPr>
        <w:t>And</w:t>
      </w:r>
      <w:proofErr w:type="gramEnd"/>
      <w:r w:rsidRPr="007E60FB">
        <w:rPr>
          <w:i/>
        </w:rPr>
        <w:t xml:space="preserve"> they come to Jesus, and see him that was possessed with the devil, and had the legion, sitting, and clothed, and in his right mind: and they were afraid</w:t>
      </w:r>
      <w:r w:rsidRPr="007E60FB">
        <w:t>.</w:t>
      </w:r>
    </w:p>
    <w:p w:rsidR="007E60FB" w:rsidRPr="007E60FB" w:rsidRDefault="007E60FB" w:rsidP="00D055E3">
      <w:pPr>
        <w:rPr>
          <w:i/>
        </w:rPr>
      </w:pPr>
      <w:r>
        <w:t>16:9 –</w:t>
      </w:r>
      <w:r w:rsidRPr="007E60FB">
        <w:rPr>
          <w:i/>
        </w:rPr>
        <w:t xml:space="preserve">Now when Jesus was </w:t>
      </w:r>
      <w:proofErr w:type="gramStart"/>
      <w:r w:rsidRPr="007E60FB">
        <w:rPr>
          <w:i/>
        </w:rPr>
        <w:t>risen</w:t>
      </w:r>
      <w:proofErr w:type="gramEnd"/>
      <w:r w:rsidRPr="007E60FB">
        <w:rPr>
          <w:i/>
        </w:rPr>
        <w:t xml:space="preserve"> early the first day of the week, he appeared first to Mary Magdalene, out of whom he had cast seven devils.</w:t>
      </w:r>
    </w:p>
    <w:p w:rsidR="00D055E3" w:rsidRPr="0067380A" w:rsidRDefault="00C30FBB" w:rsidP="00D055E3">
      <w:pPr>
        <w:rPr>
          <w:i/>
        </w:rPr>
      </w:pPr>
      <w:r>
        <w:t>17—</w:t>
      </w:r>
      <w:proofErr w:type="gramStart"/>
      <w:r w:rsidR="00D055E3" w:rsidRPr="0067380A">
        <w:rPr>
          <w:i/>
        </w:rPr>
        <w:t>And</w:t>
      </w:r>
      <w:proofErr w:type="gramEnd"/>
      <w:r w:rsidR="00D055E3" w:rsidRPr="0067380A">
        <w:rPr>
          <w:i/>
        </w:rPr>
        <w:t xml:space="preserve"> these signs shall follow them that believe; In my name shall they cast out devils; they shall speak with new tongues;</w:t>
      </w:r>
    </w:p>
    <w:p w:rsidR="00D055E3" w:rsidRPr="0067380A" w:rsidRDefault="00C30FBB" w:rsidP="00D055E3">
      <w:pPr>
        <w:rPr>
          <w:i/>
        </w:rPr>
      </w:pPr>
      <w:r>
        <w:t>18—</w:t>
      </w:r>
      <w:proofErr w:type="gramStart"/>
      <w:r w:rsidR="00D055E3" w:rsidRPr="0067380A">
        <w:rPr>
          <w:i/>
        </w:rPr>
        <w:t>They</w:t>
      </w:r>
      <w:proofErr w:type="gramEnd"/>
      <w:r w:rsidR="00D055E3" w:rsidRPr="0067380A">
        <w:rPr>
          <w:i/>
        </w:rPr>
        <w:t xml:space="preserve"> shall take up serpents; and if they drink any deadly thing, it shall not hurt them; they shall lay hands on the sick, and they shall recover.</w:t>
      </w:r>
    </w:p>
    <w:p w:rsidR="004F1CA0" w:rsidRPr="000F1930" w:rsidRDefault="00C30FBB" w:rsidP="004F1CA0">
      <w:proofErr w:type="gramStart"/>
      <w:r>
        <w:t>Luke  4:14</w:t>
      </w:r>
      <w:proofErr w:type="gramEnd"/>
      <w:r>
        <w:t>—</w:t>
      </w:r>
      <w:r w:rsidR="004F1CA0" w:rsidRPr="0067380A">
        <w:rPr>
          <w:i/>
        </w:rPr>
        <w:t>And Jesus returned in the power of the Spirit into Galilee: and there went out a fame of him through all the region round about.</w:t>
      </w:r>
    </w:p>
    <w:p w:rsidR="001C58B5" w:rsidRPr="0067380A" w:rsidRDefault="00C30FBB" w:rsidP="004F1CA0">
      <w:pPr>
        <w:rPr>
          <w:i/>
        </w:rPr>
      </w:pPr>
      <w:r>
        <w:t>18—</w:t>
      </w:r>
      <w:r w:rsidR="001C58B5" w:rsidRPr="0067380A">
        <w:rPr>
          <w:i/>
        </w:rPr>
        <w:t>The Spirit of the Lord is upon me, because he hath anointed me to preach the gospel to the poor; he hath sent me to heal the brokenhearted, to preach deliverance to the captives, and recovering of sight to the blind, to set at liberty them that are bruised,</w:t>
      </w:r>
    </w:p>
    <w:p w:rsidR="001C58B5" w:rsidRDefault="00C30FBB" w:rsidP="004F1CA0">
      <w:pPr>
        <w:rPr>
          <w:i/>
        </w:rPr>
      </w:pPr>
      <w:r>
        <w:t>36—</w:t>
      </w:r>
      <w:proofErr w:type="gramStart"/>
      <w:r w:rsidR="001C58B5" w:rsidRPr="0067380A">
        <w:rPr>
          <w:i/>
        </w:rPr>
        <w:t>And</w:t>
      </w:r>
      <w:proofErr w:type="gramEnd"/>
      <w:r w:rsidR="001C58B5" w:rsidRPr="0067380A">
        <w:rPr>
          <w:i/>
        </w:rPr>
        <w:t xml:space="preserve"> they were all amazed, and </w:t>
      </w:r>
      <w:proofErr w:type="spellStart"/>
      <w:r w:rsidR="001C58B5" w:rsidRPr="0067380A">
        <w:rPr>
          <w:i/>
        </w:rPr>
        <w:t>spake</w:t>
      </w:r>
      <w:proofErr w:type="spellEnd"/>
      <w:r w:rsidR="001C58B5" w:rsidRPr="0067380A">
        <w:rPr>
          <w:i/>
        </w:rPr>
        <w:t xml:space="preserve"> among themselves, saying, What a word is this! </w:t>
      </w:r>
      <w:proofErr w:type="gramStart"/>
      <w:r w:rsidR="001C58B5" w:rsidRPr="0067380A">
        <w:rPr>
          <w:i/>
        </w:rPr>
        <w:t>for</w:t>
      </w:r>
      <w:proofErr w:type="gramEnd"/>
      <w:r w:rsidR="001C58B5" w:rsidRPr="0067380A">
        <w:rPr>
          <w:i/>
        </w:rPr>
        <w:t xml:space="preserve"> with authority and power he </w:t>
      </w:r>
      <w:proofErr w:type="spellStart"/>
      <w:r w:rsidR="001C58B5" w:rsidRPr="0067380A">
        <w:rPr>
          <w:i/>
        </w:rPr>
        <w:t>commandeth</w:t>
      </w:r>
      <w:proofErr w:type="spellEnd"/>
      <w:r w:rsidR="001C58B5" w:rsidRPr="0067380A">
        <w:rPr>
          <w:i/>
        </w:rPr>
        <w:t xml:space="preserve"> the unclean spirits, and they come out.</w:t>
      </w:r>
    </w:p>
    <w:p w:rsidR="007E60FB" w:rsidRDefault="007E60FB" w:rsidP="004F1CA0">
      <w:pPr>
        <w:rPr>
          <w:i/>
        </w:rPr>
      </w:pPr>
      <w:r w:rsidRPr="007E60FB">
        <w:t>8:2</w:t>
      </w:r>
      <w:r>
        <w:rPr>
          <w:i/>
        </w:rPr>
        <w:t>—</w:t>
      </w:r>
      <w:r w:rsidRPr="007E60FB">
        <w:rPr>
          <w:i/>
        </w:rPr>
        <w:t>And certain women, which had been healed of evil spirits and infirmities, Mary called Magdalene, out of whom went seven devils,</w:t>
      </w:r>
    </w:p>
    <w:p w:rsidR="007E60FB" w:rsidRDefault="007E60FB" w:rsidP="004F1CA0">
      <w:pPr>
        <w:rPr>
          <w:i/>
        </w:rPr>
      </w:pPr>
    </w:p>
    <w:p w:rsidR="007E60FB" w:rsidRDefault="007E60FB" w:rsidP="004F1CA0">
      <w:r w:rsidRPr="007E60FB">
        <w:t>John 2:10-11</w:t>
      </w:r>
      <w:r>
        <w:t xml:space="preserve"> Turned water into wine, to show that there is no going without with Jesus.</w:t>
      </w:r>
    </w:p>
    <w:p w:rsidR="007E60FB" w:rsidRDefault="007E60FB" w:rsidP="004F1CA0">
      <w:r>
        <w:t>Mat14:25-32 (Jesus walked on the water, Peter walked on the water, The Wind ceased)</w:t>
      </w:r>
    </w:p>
    <w:p w:rsidR="007E60FB" w:rsidRPr="007E60FB" w:rsidRDefault="007E60FB" w:rsidP="004F1CA0">
      <w:pPr>
        <w:rPr>
          <w:i/>
        </w:rPr>
      </w:pPr>
      <w:r w:rsidRPr="007E60FB">
        <w:t>Joh</w:t>
      </w:r>
      <w:r>
        <w:t>n 4:53—</w:t>
      </w:r>
      <w:proofErr w:type="gramStart"/>
      <w:r w:rsidRPr="007E60FB">
        <w:rPr>
          <w:i/>
        </w:rPr>
        <w:t>So</w:t>
      </w:r>
      <w:proofErr w:type="gramEnd"/>
      <w:r w:rsidRPr="007E60FB">
        <w:rPr>
          <w:i/>
        </w:rPr>
        <w:t xml:space="preserve"> the father knew that it was at the same hour, in the which Jesus said unto him, Thy son liveth: and himself believed, and his whole house.</w:t>
      </w:r>
    </w:p>
    <w:p w:rsidR="007E60FB" w:rsidRDefault="007E60FB" w:rsidP="004F1CA0">
      <w:r>
        <w:t>6:5-14 Jesus fed 5000 men plus woman and children and revealed as Bread of life.</w:t>
      </w:r>
    </w:p>
    <w:p w:rsidR="007E60FB" w:rsidRDefault="007E60FB" w:rsidP="004F1CA0">
      <w:r>
        <w:t>6:18-21 Jesus walked on the sea and caused the ship to be at the shore immediately.</w:t>
      </w:r>
    </w:p>
    <w:p w:rsidR="007E60FB" w:rsidRDefault="007E60FB" w:rsidP="004F1CA0">
      <w:r>
        <w:t>11:25—</w:t>
      </w:r>
      <w:r w:rsidRPr="007E60FB">
        <w:rPr>
          <w:i/>
        </w:rPr>
        <w:t xml:space="preserve">Jesus said unto her, I am the resurrection, and the life: he that believeth in me, though he </w:t>
      </w:r>
      <w:proofErr w:type="gramStart"/>
      <w:r w:rsidRPr="007E60FB">
        <w:rPr>
          <w:i/>
        </w:rPr>
        <w:t>were</w:t>
      </w:r>
      <w:proofErr w:type="gramEnd"/>
      <w:r w:rsidRPr="007E60FB">
        <w:rPr>
          <w:i/>
        </w:rPr>
        <w:t xml:space="preserve"> dead, yet shall he live:</w:t>
      </w:r>
    </w:p>
    <w:p w:rsidR="007E60FB" w:rsidRPr="007E60FB" w:rsidRDefault="007E60FB" w:rsidP="004F1CA0">
      <w:pPr>
        <w:rPr>
          <w:i/>
        </w:rPr>
      </w:pPr>
      <w:r w:rsidRPr="007E60FB">
        <w:t>4</w:t>
      </w:r>
      <w:r>
        <w:t>3—</w:t>
      </w:r>
      <w:proofErr w:type="gramStart"/>
      <w:r w:rsidRPr="007E60FB">
        <w:rPr>
          <w:i/>
        </w:rPr>
        <w:t>And</w:t>
      </w:r>
      <w:proofErr w:type="gramEnd"/>
      <w:r w:rsidRPr="007E60FB">
        <w:rPr>
          <w:i/>
        </w:rPr>
        <w:t xml:space="preserve"> when he thus had spoken he cried with a loud voice Lazarus, come forth.</w:t>
      </w:r>
    </w:p>
    <w:p w:rsidR="007E60FB" w:rsidRDefault="007E60FB" w:rsidP="004F1CA0">
      <w:pPr>
        <w:rPr>
          <w:i/>
        </w:rPr>
      </w:pPr>
      <w:r>
        <w:t>44—</w:t>
      </w:r>
      <w:proofErr w:type="gramStart"/>
      <w:r w:rsidRPr="007E60FB">
        <w:rPr>
          <w:i/>
        </w:rPr>
        <w:t>And</w:t>
      </w:r>
      <w:proofErr w:type="gramEnd"/>
      <w:r w:rsidRPr="007E60FB">
        <w:rPr>
          <w:i/>
        </w:rPr>
        <w:t xml:space="preserve"> he that was dead came forth, bound hand and foot with </w:t>
      </w:r>
      <w:proofErr w:type="spellStart"/>
      <w:r w:rsidRPr="007E60FB">
        <w:rPr>
          <w:i/>
        </w:rPr>
        <w:t>graveclothes</w:t>
      </w:r>
      <w:proofErr w:type="spellEnd"/>
      <w:r w:rsidRPr="007E60FB">
        <w:rPr>
          <w:i/>
        </w:rPr>
        <w:t xml:space="preserve">: and his face was bound about with a napkin. Jesus saith unto them, </w:t>
      </w:r>
      <w:proofErr w:type="gramStart"/>
      <w:r w:rsidRPr="007E60FB">
        <w:rPr>
          <w:i/>
        </w:rPr>
        <w:t>Loose</w:t>
      </w:r>
      <w:proofErr w:type="gramEnd"/>
      <w:r w:rsidRPr="007E60FB">
        <w:rPr>
          <w:i/>
        </w:rPr>
        <w:t xml:space="preserve"> him, and let him go.</w:t>
      </w:r>
    </w:p>
    <w:p w:rsidR="007E60FB" w:rsidRPr="007E60FB" w:rsidRDefault="007E60FB" w:rsidP="004F1CA0">
      <w:pPr>
        <w:rPr>
          <w:i/>
        </w:rPr>
      </w:pPr>
      <w:r w:rsidRPr="007E60FB">
        <w:t>18:6</w:t>
      </w:r>
      <w:r>
        <w:rPr>
          <w:i/>
        </w:rPr>
        <w:t>—</w:t>
      </w:r>
      <w:proofErr w:type="gramStart"/>
      <w:r w:rsidRPr="007E60FB">
        <w:rPr>
          <w:i/>
        </w:rPr>
        <w:t>As</w:t>
      </w:r>
      <w:proofErr w:type="gramEnd"/>
      <w:r w:rsidRPr="007E60FB">
        <w:rPr>
          <w:i/>
        </w:rPr>
        <w:t xml:space="preserve"> soon then as he had said unto them, I am he, they went backward, and fell to the ground.</w:t>
      </w:r>
    </w:p>
    <w:p w:rsidR="007E60FB" w:rsidRPr="007E60FB" w:rsidRDefault="007E60FB" w:rsidP="004F1CA0"/>
    <w:p w:rsidR="00D055E3" w:rsidRPr="0067380A" w:rsidRDefault="00C30FBB" w:rsidP="00D055E3">
      <w:pPr>
        <w:rPr>
          <w:i/>
        </w:rPr>
      </w:pPr>
      <w:r>
        <w:t>II Peter 1:3—</w:t>
      </w:r>
      <w:r w:rsidR="00D055E3" w:rsidRPr="0067380A">
        <w:rPr>
          <w:i/>
        </w:rPr>
        <w:t>According as his divine power hath given unto us all things that pertain unto life and godliness, through the knowledge of him that hath called us to glory and virtue:</w:t>
      </w:r>
    </w:p>
    <w:p w:rsidR="00D055E3" w:rsidRDefault="0016413E" w:rsidP="004F1CA0">
      <w:pPr>
        <w:rPr>
          <w:i/>
        </w:rPr>
      </w:pPr>
      <w:proofErr w:type="gramStart"/>
      <w:r>
        <w:t>Luke  22:69</w:t>
      </w:r>
      <w:proofErr w:type="gramEnd"/>
      <w:r>
        <w:t>—</w:t>
      </w:r>
      <w:r w:rsidRPr="0067380A">
        <w:rPr>
          <w:i/>
        </w:rPr>
        <w:t>Hereafter shall the Son of man sit on the right hand of the power of God.</w:t>
      </w:r>
    </w:p>
    <w:p w:rsidR="007E60FB" w:rsidRPr="007E60FB" w:rsidRDefault="007E60FB" w:rsidP="007E60FB">
      <w:pPr>
        <w:rPr>
          <w:i/>
        </w:rPr>
      </w:pPr>
      <w:r w:rsidRPr="007E60FB">
        <w:t xml:space="preserve"> 9:1</w:t>
      </w:r>
      <w:r>
        <w:rPr>
          <w:i/>
        </w:rPr>
        <w:t>—</w:t>
      </w:r>
      <w:proofErr w:type="gramStart"/>
      <w:r w:rsidRPr="007E60FB">
        <w:rPr>
          <w:i/>
        </w:rPr>
        <w:t>Then</w:t>
      </w:r>
      <w:proofErr w:type="gramEnd"/>
      <w:r w:rsidRPr="007E60FB">
        <w:rPr>
          <w:i/>
        </w:rPr>
        <w:t xml:space="preserve"> he called his twelve disciples together, and gave them power and authority over all devils, and to cure diseases.</w:t>
      </w:r>
    </w:p>
    <w:p w:rsidR="007E60FB" w:rsidRPr="0016413E" w:rsidRDefault="007E60FB" w:rsidP="007E60FB">
      <w:pPr>
        <w:rPr>
          <w:i/>
        </w:rPr>
      </w:pPr>
      <w:r w:rsidRPr="007E60FB">
        <w:t xml:space="preserve"> 2</w:t>
      </w:r>
      <w:r>
        <w:rPr>
          <w:i/>
        </w:rPr>
        <w:t>—</w:t>
      </w:r>
      <w:proofErr w:type="gramStart"/>
      <w:r w:rsidRPr="007E60FB">
        <w:rPr>
          <w:i/>
        </w:rPr>
        <w:t>And</w:t>
      </w:r>
      <w:proofErr w:type="gramEnd"/>
      <w:r w:rsidRPr="007E60FB">
        <w:rPr>
          <w:i/>
        </w:rPr>
        <w:t xml:space="preserve"> he sent them to preach the kingdom of God, and to heal the sick.</w:t>
      </w:r>
    </w:p>
    <w:p w:rsidR="001C58B5" w:rsidRPr="0067380A" w:rsidRDefault="00C30FBB" w:rsidP="004F1CA0">
      <w:pPr>
        <w:rPr>
          <w:i/>
        </w:rPr>
      </w:pPr>
      <w:r>
        <w:t>43—</w:t>
      </w:r>
      <w:proofErr w:type="gramStart"/>
      <w:r w:rsidR="001C58B5" w:rsidRPr="0067380A">
        <w:rPr>
          <w:i/>
        </w:rPr>
        <w:t>And</w:t>
      </w:r>
      <w:proofErr w:type="gramEnd"/>
      <w:r w:rsidR="001C58B5" w:rsidRPr="0067380A">
        <w:rPr>
          <w:i/>
        </w:rPr>
        <w:t xml:space="preserve"> they were all amazed at the mighty power of God. But while they wondered </w:t>
      </w:r>
      <w:proofErr w:type="spellStart"/>
      <w:r w:rsidR="001C58B5" w:rsidRPr="0067380A">
        <w:rPr>
          <w:i/>
        </w:rPr>
        <w:t>every one</w:t>
      </w:r>
      <w:proofErr w:type="spellEnd"/>
      <w:r w:rsidR="001C58B5" w:rsidRPr="0067380A">
        <w:rPr>
          <w:i/>
        </w:rPr>
        <w:t xml:space="preserve"> at all things which Jesus did, he said unto his disciples,</w:t>
      </w:r>
    </w:p>
    <w:p w:rsidR="001C58B5" w:rsidRPr="000F1930" w:rsidRDefault="00C30FBB" w:rsidP="004F1CA0">
      <w:r>
        <w:t>44—</w:t>
      </w:r>
      <w:r w:rsidR="001C58B5" w:rsidRPr="0067380A">
        <w:rPr>
          <w:i/>
        </w:rPr>
        <w:t>Let these sayings sink down into your ears: for the Son of man shall be delivered into the hands of men.</w:t>
      </w:r>
    </w:p>
    <w:p w:rsidR="008C1212" w:rsidRPr="0067380A" w:rsidRDefault="00C30FBB" w:rsidP="004F1CA0">
      <w:pPr>
        <w:rPr>
          <w:i/>
        </w:rPr>
      </w:pPr>
      <w:r>
        <w:t>John 10:18—</w:t>
      </w:r>
      <w:r w:rsidR="00A061C0" w:rsidRPr="0067380A">
        <w:rPr>
          <w:i/>
        </w:rPr>
        <w:t xml:space="preserve">No man </w:t>
      </w:r>
      <w:proofErr w:type="spellStart"/>
      <w:r w:rsidR="00A061C0" w:rsidRPr="0067380A">
        <w:rPr>
          <w:i/>
        </w:rPr>
        <w:t>taketh</w:t>
      </w:r>
      <w:proofErr w:type="spellEnd"/>
      <w:r w:rsidR="00A061C0" w:rsidRPr="0067380A">
        <w:rPr>
          <w:i/>
        </w:rPr>
        <w:t xml:space="preserve"> it from me, but I lay it down of myself. I have power to lay it down, and I have power to take it again. This commandment have I received of my Father.</w:t>
      </w:r>
    </w:p>
    <w:p w:rsidR="008C1212" w:rsidRPr="000F1930" w:rsidRDefault="00F82790" w:rsidP="007E60FB">
      <w:pPr>
        <w:pStyle w:val="ListParagraph"/>
        <w:numPr>
          <w:ilvl w:val="0"/>
          <w:numId w:val="16"/>
        </w:numPr>
      </w:pPr>
      <w:r w:rsidRPr="000F1930">
        <w:t>Constant in Holiness</w:t>
      </w:r>
    </w:p>
    <w:p w:rsidR="006A3D8E" w:rsidRPr="000F1930" w:rsidRDefault="001A634F" w:rsidP="00034A27">
      <w:pPr>
        <w:pStyle w:val="ListParagraph"/>
        <w:numPr>
          <w:ilvl w:val="1"/>
          <w:numId w:val="16"/>
        </w:numPr>
      </w:pPr>
      <w:r w:rsidRPr="000F1930">
        <w:t>Jesus endured the shame of the cross that we might partake of His Holiness.</w:t>
      </w:r>
    </w:p>
    <w:p w:rsidR="001476A0" w:rsidRPr="000F1930" w:rsidRDefault="001A634F" w:rsidP="00034A27">
      <w:pPr>
        <w:pStyle w:val="ListParagraph"/>
        <w:numPr>
          <w:ilvl w:val="1"/>
          <w:numId w:val="16"/>
        </w:numPr>
      </w:pPr>
      <w:r w:rsidRPr="000F1930">
        <w:t>Jesus endured the wrath of God for the sins of the whole world</w:t>
      </w:r>
      <w:r w:rsidR="00051285" w:rsidRPr="000F1930">
        <w:t xml:space="preserve"> th</w:t>
      </w:r>
      <w:r w:rsidR="00707ABA" w:rsidRPr="000F1930">
        <w:t>at</w:t>
      </w:r>
      <w:r w:rsidR="001476A0" w:rsidRPr="000F1930">
        <w:t xml:space="preserve"> </w:t>
      </w:r>
      <w:r w:rsidR="00EE69D6" w:rsidRPr="000F1930">
        <w:t xml:space="preserve">whosoever believes and suffers to obedience </w:t>
      </w:r>
      <w:r w:rsidR="00051285" w:rsidRPr="000F1930">
        <w:t>sh</w:t>
      </w:r>
      <w:r w:rsidR="0012559D">
        <w:t xml:space="preserve">all partake of </w:t>
      </w:r>
      <w:r w:rsidR="001476A0" w:rsidRPr="000F1930">
        <w:t>Holiness.</w:t>
      </w:r>
    </w:p>
    <w:p w:rsidR="006A3D8E" w:rsidRPr="0016413E" w:rsidRDefault="00DB69D4" w:rsidP="006A3D8E">
      <w:pPr>
        <w:rPr>
          <w:i/>
        </w:rPr>
      </w:pPr>
      <w:r>
        <w:t>Luke 9:26—</w:t>
      </w:r>
      <w:r w:rsidR="008034E0" w:rsidRPr="0016413E">
        <w:rPr>
          <w:i/>
        </w:rPr>
        <w:t>For whosoever shall be ashamed of me and of my words, of him shall the Son of man be ashamed, when he shall come in his own glory, and in his Father's, and of the holy angels.</w:t>
      </w:r>
    </w:p>
    <w:p w:rsidR="00EE69D6" w:rsidRPr="000F1930" w:rsidRDefault="00DB69D4" w:rsidP="006A3D8E">
      <w:proofErr w:type="spellStart"/>
      <w:r>
        <w:t>Php</w:t>
      </w:r>
      <w:proofErr w:type="spellEnd"/>
      <w:r>
        <w:t xml:space="preserve"> 1:29—</w:t>
      </w:r>
      <w:r w:rsidR="00EE69D6" w:rsidRPr="0016413E">
        <w:rPr>
          <w:i/>
        </w:rPr>
        <w:t>For unto you it is given in the behalf of Christ, not only to believe on him, but also to suffer for his sake;</w:t>
      </w:r>
    </w:p>
    <w:p w:rsidR="00EE69D6" w:rsidRPr="000F1930" w:rsidRDefault="00DB69D4" w:rsidP="006A3D8E">
      <w:r>
        <w:t>Heb 12:10—</w:t>
      </w:r>
      <w:proofErr w:type="gramStart"/>
      <w:r w:rsidR="00EE69D6" w:rsidRPr="0016413E">
        <w:rPr>
          <w:i/>
        </w:rPr>
        <w:t>For</w:t>
      </w:r>
      <w:proofErr w:type="gramEnd"/>
      <w:r w:rsidR="00EE69D6" w:rsidRPr="0016413E">
        <w:rPr>
          <w:i/>
        </w:rPr>
        <w:t xml:space="preserve"> they verily for a few days chastened us after their own pleasure; but he for our profit, that we might be partakers of his holiness.</w:t>
      </w:r>
    </w:p>
    <w:p w:rsidR="00EE69D6" w:rsidRPr="000F1930" w:rsidRDefault="00DB69D4" w:rsidP="00EE69D6">
      <w:r>
        <w:t>I Peter 5:10—</w:t>
      </w:r>
      <w:r w:rsidR="00EE69D6" w:rsidRPr="0016413E">
        <w:rPr>
          <w:i/>
        </w:rPr>
        <w:t xml:space="preserve">But the God of all grace, who hath called us unto his eternal glory by Christ Jesus, after that ye have suffered a while, make you perfect, </w:t>
      </w:r>
      <w:proofErr w:type="spellStart"/>
      <w:r w:rsidR="00EE69D6" w:rsidRPr="0016413E">
        <w:rPr>
          <w:i/>
        </w:rPr>
        <w:t>stablish</w:t>
      </w:r>
      <w:proofErr w:type="spellEnd"/>
      <w:r w:rsidR="00EE69D6" w:rsidRPr="0016413E">
        <w:rPr>
          <w:i/>
        </w:rPr>
        <w:t xml:space="preserve"> strengthen settle you</w:t>
      </w:r>
      <w:r w:rsidR="00EE69D6" w:rsidRPr="000F1930">
        <w:t>.</w:t>
      </w:r>
    </w:p>
    <w:p w:rsidR="008034E0" w:rsidRPr="000F1930" w:rsidRDefault="00DB69D4" w:rsidP="006A3D8E">
      <w:r>
        <w:t>John 1:4—</w:t>
      </w:r>
      <w:proofErr w:type="gramStart"/>
      <w:r w:rsidR="008034E0" w:rsidRPr="0016413E">
        <w:rPr>
          <w:i/>
        </w:rPr>
        <w:t>In</w:t>
      </w:r>
      <w:proofErr w:type="gramEnd"/>
      <w:r w:rsidR="008034E0" w:rsidRPr="0016413E">
        <w:rPr>
          <w:i/>
        </w:rPr>
        <w:t xml:space="preserve"> him was life; and the life was the light of men</w:t>
      </w:r>
      <w:r w:rsidR="008034E0" w:rsidRPr="000F1930">
        <w:t>.</w:t>
      </w:r>
    </w:p>
    <w:p w:rsidR="006A3D8E" w:rsidRPr="0016413E" w:rsidRDefault="00DB69D4" w:rsidP="006A3D8E">
      <w:pPr>
        <w:rPr>
          <w:i/>
        </w:rPr>
      </w:pPr>
      <w:r>
        <w:t>14—</w:t>
      </w:r>
      <w:r w:rsidR="006A3D8E" w:rsidRPr="0016413E">
        <w:rPr>
          <w:i/>
        </w:rPr>
        <w:t>And the Word was made flesh, and dwelt among us, (and we beheld his glory, the glory as of the only begotten of the Father,) full of grace and truth.</w:t>
      </w:r>
    </w:p>
    <w:p w:rsidR="006A3D8E" w:rsidRPr="000F1930" w:rsidRDefault="00DB69D4" w:rsidP="006A3D8E">
      <w:r>
        <w:t>Isaiah 6:3—</w:t>
      </w:r>
      <w:proofErr w:type="gramStart"/>
      <w:r w:rsidR="006A3D8E" w:rsidRPr="0016413E">
        <w:rPr>
          <w:i/>
        </w:rPr>
        <w:t>And</w:t>
      </w:r>
      <w:proofErr w:type="gramEnd"/>
      <w:r w:rsidR="006A3D8E" w:rsidRPr="0016413E">
        <w:rPr>
          <w:i/>
        </w:rPr>
        <w:t xml:space="preserve"> one cried unto another, and said, Holy, holy, holy, is the LORD of hosts: the whole earth is full of his glory</w:t>
      </w:r>
      <w:r w:rsidR="006A3D8E" w:rsidRPr="000F1930">
        <w:t>.</w:t>
      </w:r>
    </w:p>
    <w:p w:rsidR="00D40726" w:rsidRPr="000F1930" w:rsidRDefault="00DB69D4" w:rsidP="00D40726">
      <w:r>
        <w:t>Romans 1:4—</w:t>
      </w:r>
      <w:proofErr w:type="gramStart"/>
      <w:r w:rsidR="00C02CFB" w:rsidRPr="0016413E">
        <w:rPr>
          <w:i/>
        </w:rPr>
        <w:t>And</w:t>
      </w:r>
      <w:proofErr w:type="gramEnd"/>
      <w:r w:rsidR="00C02CFB" w:rsidRPr="0016413E">
        <w:rPr>
          <w:i/>
        </w:rPr>
        <w:t xml:space="preserve"> declared to be the Son of God with power, according to the spirit of holiness, by the resurrection from the dead:</w:t>
      </w:r>
    </w:p>
    <w:p w:rsidR="00AB0EF3" w:rsidRPr="0016413E" w:rsidRDefault="00DB69D4" w:rsidP="00AB0EF3">
      <w:pPr>
        <w:pStyle w:val="NormalWeb"/>
        <w:spacing w:before="0" w:beforeAutospacing="0" w:after="0" w:afterAutospacing="0"/>
        <w:rPr>
          <w:i/>
        </w:rPr>
      </w:pPr>
      <w:r>
        <w:t>John 1:18—</w:t>
      </w:r>
      <w:r w:rsidR="00C02CFB" w:rsidRPr="0016413E">
        <w:rPr>
          <w:i/>
        </w:rPr>
        <w:t>No man hath seen God at any time; the only begotten Son, which is in the bosom of the Father, he hath declared him.</w:t>
      </w:r>
    </w:p>
    <w:p w:rsidR="00AB0EF3" w:rsidRPr="0016413E" w:rsidRDefault="00DB69D4" w:rsidP="00AB0EF3">
      <w:pPr>
        <w:pStyle w:val="NormalWeb"/>
        <w:spacing w:before="0" w:beforeAutospacing="0" w:after="0" w:afterAutospacing="0"/>
        <w:rPr>
          <w:i/>
        </w:rPr>
      </w:pPr>
      <w:r>
        <w:t>17:11—</w:t>
      </w:r>
      <w:proofErr w:type="gramStart"/>
      <w:r w:rsidR="006A3D8E" w:rsidRPr="0016413E">
        <w:rPr>
          <w:i/>
        </w:rPr>
        <w:t>And</w:t>
      </w:r>
      <w:proofErr w:type="gramEnd"/>
      <w:r w:rsidR="006A3D8E" w:rsidRPr="0016413E">
        <w:rPr>
          <w:i/>
        </w:rPr>
        <w:t xml:space="preserve"> now I am no more in the world, but these are in the world, and I come to thee. </w:t>
      </w:r>
      <w:r w:rsidR="006A3D8E" w:rsidRPr="0016413E">
        <w:rPr>
          <w:i/>
          <w:u w:val="single"/>
        </w:rPr>
        <w:t>Holy</w:t>
      </w:r>
      <w:r w:rsidR="006A3D8E" w:rsidRPr="0016413E">
        <w:rPr>
          <w:i/>
        </w:rPr>
        <w:t xml:space="preserve"> Father, keep through </w:t>
      </w:r>
      <w:proofErr w:type="spellStart"/>
      <w:r w:rsidR="006A3D8E" w:rsidRPr="0016413E">
        <w:rPr>
          <w:i/>
        </w:rPr>
        <w:t>thine</w:t>
      </w:r>
      <w:proofErr w:type="spellEnd"/>
      <w:r w:rsidR="006A3D8E" w:rsidRPr="0016413E">
        <w:rPr>
          <w:i/>
        </w:rPr>
        <w:t xml:space="preserve"> own name those whom thou hast given me, that they may be one, </w:t>
      </w:r>
      <w:r w:rsidR="006A3D8E" w:rsidRPr="0016413E">
        <w:rPr>
          <w:i/>
          <w:u w:val="single"/>
        </w:rPr>
        <w:t>as we are</w:t>
      </w:r>
      <w:r w:rsidR="006A3D8E" w:rsidRPr="0016413E">
        <w:rPr>
          <w:i/>
        </w:rPr>
        <w:t>.</w:t>
      </w:r>
    </w:p>
    <w:p w:rsidR="00D819A6" w:rsidRPr="0016413E" w:rsidRDefault="006A3D8E" w:rsidP="00FE715C">
      <w:pPr>
        <w:rPr>
          <w:i/>
        </w:rPr>
      </w:pPr>
      <w:r w:rsidRPr="000F1930">
        <w:t>Heb</w:t>
      </w:r>
      <w:r w:rsidR="008034E0" w:rsidRPr="000F1930">
        <w:t>rews</w:t>
      </w:r>
      <w:r w:rsidRPr="000F1930">
        <w:t xml:space="preserve"> 1:3</w:t>
      </w:r>
      <w:r w:rsidR="00DB69D4">
        <w:t>—</w:t>
      </w:r>
      <w:r w:rsidRPr="0016413E">
        <w:rPr>
          <w:i/>
        </w:rPr>
        <w:t>Who being the brightness of his glory, and the express image of his person, and upholding all things by the word of his power, when he had by himself purged our sins, sat down on the right hand of the Majesty on high;</w:t>
      </w:r>
    </w:p>
    <w:p w:rsidR="008034E0" w:rsidRPr="0016413E" w:rsidRDefault="00DB69D4" w:rsidP="008034E0">
      <w:pPr>
        <w:rPr>
          <w:i/>
        </w:rPr>
      </w:pPr>
      <w:r>
        <w:t>John 8:11—</w:t>
      </w:r>
      <w:proofErr w:type="gramStart"/>
      <w:r w:rsidR="008034E0" w:rsidRPr="0016413E">
        <w:rPr>
          <w:i/>
        </w:rPr>
        <w:t>She</w:t>
      </w:r>
      <w:proofErr w:type="gramEnd"/>
      <w:r w:rsidR="008034E0" w:rsidRPr="0016413E">
        <w:rPr>
          <w:i/>
        </w:rPr>
        <w:t xml:space="preserve"> said, No man, Lord. And Jesus said unto her, </w:t>
      </w:r>
      <w:proofErr w:type="gramStart"/>
      <w:r w:rsidR="008034E0" w:rsidRPr="0016413E">
        <w:rPr>
          <w:i/>
        </w:rPr>
        <w:t>Neither</w:t>
      </w:r>
      <w:proofErr w:type="gramEnd"/>
      <w:r w:rsidR="008034E0" w:rsidRPr="0016413E">
        <w:rPr>
          <w:i/>
        </w:rPr>
        <w:t xml:space="preserve"> do I condemn thee: go, and sin no more.</w:t>
      </w:r>
    </w:p>
    <w:p w:rsidR="008034E0" w:rsidRPr="0016413E" w:rsidRDefault="00DB69D4" w:rsidP="008034E0">
      <w:pPr>
        <w:rPr>
          <w:i/>
        </w:rPr>
      </w:pPr>
      <w:r>
        <w:t xml:space="preserve"> 12—</w:t>
      </w:r>
      <w:r w:rsidR="008034E0" w:rsidRPr="0016413E">
        <w:rPr>
          <w:i/>
        </w:rPr>
        <w:t xml:space="preserve">Then </w:t>
      </w:r>
      <w:proofErr w:type="spellStart"/>
      <w:r w:rsidR="008034E0" w:rsidRPr="0016413E">
        <w:rPr>
          <w:i/>
        </w:rPr>
        <w:t>spake</w:t>
      </w:r>
      <w:proofErr w:type="spellEnd"/>
      <w:r w:rsidR="008034E0" w:rsidRPr="0016413E">
        <w:rPr>
          <w:i/>
        </w:rPr>
        <w:t xml:space="preserve"> Jesus again unto them, saying, I am the light of the world: he that </w:t>
      </w:r>
      <w:proofErr w:type="spellStart"/>
      <w:r w:rsidR="008034E0" w:rsidRPr="0016413E">
        <w:rPr>
          <w:i/>
        </w:rPr>
        <w:t>followeth</w:t>
      </w:r>
      <w:proofErr w:type="spellEnd"/>
      <w:r w:rsidR="008034E0" w:rsidRPr="0016413E">
        <w:rPr>
          <w:i/>
        </w:rPr>
        <w:t xml:space="preserve"> me shall not walk in darkness, but shall have the light of life.</w:t>
      </w:r>
    </w:p>
    <w:p w:rsidR="008034E0" w:rsidRPr="000F1930" w:rsidRDefault="00DB69D4" w:rsidP="008034E0">
      <w:r>
        <w:t>II Cor. 4:11—</w:t>
      </w:r>
      <w:proofErr w:type="gramStart"/>
      <w:r w:rsidR="008034E0" w:rsidRPr="0016413E">
        <w:rPr>
          <w:i/>
        </w:rPr>
        <w:t>For</w:t>
      </w:r>
      <w:proofErr w:type="gramEnd"/>
      <w:r w:rsidR="008034E0" w:rsidRPr="0016413E">
        <w:rPr>
          <w:i/>
        </w:rPr>
        <w:t xml:space="preserve"> we which live are </w:t>
      </w:r>
      <w:proofErr w:type="spellStart"/>
      <w:r w:rsidR="008034E0" w:rsidRPr="0016413E">
        <w:rPr>
          <w:i/>
        </w:rPr>
        <w:t>alway</w:t>
      </w:r>
      <w:proofErr w:type="spellEnd"/>
      <w:r w:rsidR="008034E0" w:rsidRPr="0016413E">
        <w:rPr>
          <w:i/>
        </w:rPr>
        <w:t xml:space="preserve"> delivered unto death for Jesus' sake, that the life also of Jesus might be made manifest in our mortal flesh</w:t>
      </w:r>
      <w:r w:rsidR="008034E0" w:rsidRPr="000F1930">
        <w:t>.</w:t>
      </w:r>
    </w:p>
    <w:p w:rsidR="001A634F" w:rsidRPr="000F1930" w:rsidRDefault="00DB69D4" w:rsidP="001A634F">
      <w:r>
        <w:t>5:21—</w:t>
      </w:r>
      <w:proofErr w:type="gramStart"/>
      <w:r w:rsidR="000724EB" w:rsidRPr="0016413E">
        <w:rPr>
          <w:i/>
        </w:rPr>
        <w:t>For</w:t>
      </w:r>
      <w:proofErr w:type="gramEnd"/>
      <w:r w:rsidR="000724EB" w:rsidRPr="0016413E">
        <w:rPr>
          <w:i/>
        </w:rPr>
        <w:t xml:space="preserve"> </w:t>
      </w:r>
      <w:proofErr w:type="spellStart"/>
      <w:r w:rsidR="000724EB" w:rsidRPr="0016413E">
        <w:rPr>
          <w:i/>
        </w:rPr>
        <w:t>he</w:t>
      </w:r>
      <w:proofErr w:type="spellEnd"/>
      <w:r w:rsidR="000724EB" w:rsidRPr="0016413E">
        <w:rPr>
          <w:i/>
        </w:rPr>
        <w:t xml:space="preserve"> hath made him to be sin for us, who knew no sin; that we might be made the righteousness of God in him.</w:t>
      </w:r>
      <w:r w:rsidR="001A634F" w:rsidRPr="000F1930">
        <w:t xml:space="preserve"> </w:t>
      </w:r>
    </w:p>
    <w:p w:rsidR="001A634F" w:rsidRPr="0016413E" w:rsidRDefault="00DB69D4" w:rsidP="001A634F">
      <w:pPr>
        <w:rPr>
          <w:i/>
        </w:rPr>
      </w:pPr>
      <w:r>
        <w:t>Gal. 1:4—</w:t>
      </w:r>
      <w:proofErr w:type="gramStart"/>
      <w:r w:rsidR="001A634F" w:rsidRPr="0016413E">
        <w:rPr>
          <w:i/>
        </w:rPr>
        <w:t>Who</w:t>
      </w:r>
      <w:proofErr w:type="gramEnd"/>
      <w:r w:rsidR="001A634F" w:rsidRPr="0016413E">
        <w:rPr>
          <w:i/>
        </w:rPr>
        <w:t xml:space="preserve"> gave himself for our sins, that he might deliver us from this present evil world, according to the will of God and our Father:</w:t>
      </w:r>
    </w:p>
    <w:p w:rsidR="000724EB" w:rsidRPr="0016413E" w:rsidRDefault="00DB69D4" w:rsidP="001A634F">
      <w:pPr>
        <w:rPr>
          <w:i/>
        </w:rPr>
      </w:pPr>
      <w:r>
        <w:t xml:space="preserve"> I John 2:2—</w:t>
      </w:r>
      <w:proofErr w:type="gramStart"/>
      <w:r w:rsidR="001A634F" w:rsidRPr="0016413E">
        <w:rPr>
          <w:i/>
        </w:rPr>
        <w:t>And</w:t>
      </w:r>
      <w:proofErr w:type="gramEnd"/>
      <w:r w:rsidR="001A634F" w:rsidRPr="0016413E">
        <w:rPr>
          <w:i/>
        </w:rPr>
        <w:t xml:space="preserve"> he is the propitiation for our sins: and not for ours only, but also for the sins of the whole world.</w:t>
      </w:r>
    </w:p>
    <w:p w:rsidR="008C1212" w:rsidRPr="007E60FB" w:rsidRDefault="000724EB" w:rsidP="00762913">
      <w:pPr>
        <w:rPr>
          <w:i/>
        </w:rPr>
      </w:pPr>
      <w:r w:rsidRPr="000F1930">
        <w:t>Hebrews 12:14</w:t>
      </w:r>
      <w:r w:rsidR="00DB69D4">
        <w:t>—</w:t>
      </w:r>
      <w:r w:rsidRPr="0016413E">
        <w:rPr>
          <w:i/>
        </w:rPr>
        <w:t>Follow peace with all men, and holiness, without which no man shall see the Lord:</w:t>
      </w:r>
      <w:r w:rsidR="007E60FB">
        <w:rPr>
          <w:i/>
        </w:rPr>
        <w:t xml:space="preserve">                                                                                                                                             </w:t>
      </w:r>
      <w:r w:rsidR="00E86B90" w:rsidRPr="000F1930">
        <w:t xml:space="preserve">I </w:t>
      </w:r>
      <w:r w:rsidR="008034E0" w:rsidRPr="000F1930">
        <w:t>Pe</w:t>
      </w:r>
      <w:r w:rsidR="00E86B90" w:rsidRPr="000F1930">
        <w:t>ter</w:t>
      </w:r>
      <w:r w:rsidR="00DB69D4">
        <w:t xml:space="preserve"> 1:15—</w:t>
      </w:r>
      <w:r w:rsidR="008034E0" w:rsidRPr="00DE47EA">
        <w:rPr>
          <w:i/>
        </w:rPr>
        <w:t>But as he which hath called you is holy, so be ye holy in all manner of conversation</w:t>
      </w:r>
      <w:proofErr w:type="gramStart"/>
      <w:r w:rsidR="008034E0" w:rsidRPr="00DE47EA">
        <w:rPr>
          <w:i/>
        </w:rPr>
        <w:t>;</w:t>
      </w:r>
      <w:r w:rsidR="00EE69D6" w:rsidRPr="00DE47EA">
        <w:rPr>
          <w:i/>
        </w:rPr>
        <w:t xml:space="preserve"> </w:t>
      </w:r>
      <w:r w:rsidR="00EE69D6" w:rsidRPr="000F1930">
        <w:t xml:space="preserve"> </w:t>
      </w:r>
      <w:r w:rsidR="008034E0" w:rsidRPr="000F1930">
        <w:t>16</w:t>
      </w:r>
      <w:proofErr w:type="gramEnd"/>
      <w:r w:rsidR="008034E0" w:rsidRPr="000F1930">
        <w:t xml:space="preserve"> </w:t>
      </w:r>
      <w:r w:rsidR="008034E0" w:rsidRPr="00DE47EA">
        <w:rPr>
          <w:i/>
        </w:rPr>
        <w:t>Because it is written, Be ye holy; for I am holy</w:t>
      </w:r>
      <w:r w:rsidR="00762913" w:rsidRPr="000F1930">
        <w:t>.</w:t>
      </w:r>
    </w:p>
    <w:p w:rsidR="00975C93" w:rsidRPr="000F1930" w:rsidRDefault="00707ABA" w:rsidP="00707ABA">
      <w:pPr>
        <w:pStyle w:val="Heading1"/>
        <w:jc w:val="left"/>
        <w:rPr>
          <w:sz w:val="24"/>
          <w:szCs w:val="24"/>
        </w:rPr>
      </w:pPr>
      <w:bookmarkStart w:id="2" w:name="_Toc236294984"/>
      <w:r w:rsidRPr="000F1930">
        <w:rPr>
          <w:sz w:val="24"/>
          <w:szCs w:val="24"/>
        </w:rPr>
        <w:t>II.</w:t>
      </w:r>
      <w:r w:rsidRPr="000F1930">
        <w:rPr>
          <w:sz w:val="24"/>
          <w:szCs w:val="24"/>
        </w:rPr>
        <w:tab/>
      </w:r>
      <w:r w:rsidR="0036416C" w:rsidRPr="000F1930">
        <w:rPr>
          <w:sz w:val="24"/>
          <w:szCs w:val="24"/>
        </w:rPr>
        <w:t xml:space="preserve">The </w:t>
      </w:r>
      <w:r w:rsidR="009E71E3" w:rsidRPr="000F1930">
        <w:rPr>
          <w:sz w:val="24"/>
          <w:szCs w:val="24"/>
        </w:rPr>
        <w:t>Cry for</w:t>
      </w:r>
      <w:r w:rsidR="00975C93" w:rsidRPr="000F1930">
        <w:rPr>
          <w:sz w:val="24"/>
          <w:szCs w:val="24"/>
        </w:rPr>
        <w:t xml:space="preserve"> Christ</w:t>
      </w:r>
      <w:bookmarkEnd w:id="2"/>
    </w:p>
    <w:p w:rsidR="00D84E80" w:rsidRPr="000F1930" w:rsidRDefault="00D84E80" w:rsidP="00D84E80"/>
    <w:p w:rsidR="002A78F0" w:rsidRDefault="002A78F0" w:rsidP="00D84E80">
      <w:r w:rsidRPr="000F1930">
        <w:t xml:space="preserve">Christ the long desired Messiah of Israel. OT prophets like </w:t>
      </w:r>
      <w:r w:rsidR="000E0108" w:rsidRPr="000F1930">
        <w:t>Moses, I</w:t>
      </w:r>
      <w:r w:rsidRPr="000F1930">
        <w:t>saiah</w:t>
      </w:r>
      <w:r w:rsidR="000E0108" w:rsidRPr="000F1930">
        <w:t>, Micah,</w:t>
      </w:r>
      <w:r w:rsidRPr="000F1930">
        <w:t xml:space="preserve"> Jeremiah</w:t>
      </w:r>
      <w:r w:rsidR="000E0108" w:rsidRPr="000F1930">
        <w:t xml:space="preserve">, </w:t>
      </w:r>
      <w:proofErr w:type="spellStart"/>
      <w:r w:rsidR="000E0108" w:rsidRPr="000F1930">
        <w:t>Ezekial</w:t>
      </w:r>
      <w:proofErr w:type="spellEnd"/>
      <w:r w:rsidR="000E0108" w:rsidRPr="000F1930">
        <w:t xml:space="preserve">, </w:t>
      </w:r>
      <w:proofErr w:type="gramStart"/>
      <w:r w:rsidR="000E0108" w:rsidRPr="000F1930">
        <w:t>Zechariah</w:t>
      </w:r>
      <w:proofErr w:type="gramEnd"/>
      <w:r w:rsidR="000E0108" w:rsidRPr="000F1930">
        <w:t xml:space="preserve"> </w:t>
      </w:r>
      <w:r w:rsidRPr="000F1930">
        <w:t>heralded the great day of the Messiah. Israel was perpetually in bondage to other nations and were scattered and beat down, the cry for the Messiah was a cry for a revival and arising of Israel as a nation. They desired a hero and conqueror</w:t>
      </w:r>
      <w:r w:rsidR="003579A3">
        <w:t xml:space="preserve"> even greater than </w:t>
      </w:r>
      <w:r w:rsidR="003579A3" w:rsidRPr="000F1930">
        <w:t>Moses</w:t>
      </w:r>
      <w:r w:rsidRPr="000F1930">
        <w:t xml:space="preserve"> who would come and deliver them. 400 years of silence precluded the NT with no open revelation </w:t>
      </w:r>
      <w:r w:rsidR="003579A3">
        <w:t xml:space="preserve">of </w:t>
      </w:r>
      <w:r w:rsidRPr="000F1930">
        <w:t xml:space="preserve">God </w:t>
      </w:r>
      <w:r w:rsidR="003579A3">
        <w:t>from any prophet</w:t>
      </w:r>
      <w:r w:rsidRPr="000F1930">
        <w:t xml:space="preserve"> </w:t>
      </w:r>
      <w:r w:rsidR="003579A3">
        <w:t xml:space="preserve">was </w:t>
      </w:r>
      <w:r w:rsidRPr="000F1930">
        <w:t>given, they were under</w:t>
      </w:r>
      <w:r w:rsidR="006D19B3" w:rsidRPr="000F1930">
        <w:t xml:space="preserve"> Roman tyranny and people like A</w:t>
      </w:r>
      <w:r w:rsidRPr="000F1930">
        <w:t>nna waited</w:t>
      </w:r>
      <w:r w:rsidR="000E0108" w:rsidRPr="000F1930">
        <w:t xml:space="preserve"> </w:t>
      </w:r>
      <w:r w:rsidR="006D19B3" w:rsidRPr="000F1930">
        <w:t>faithfully</w:t>
      </w:r>
      <w:r w:rsidRPr="000F1930">
        <w:t xml:space="preserve">, prayerfully, tearfully and even painfully for the arrival of the Messiah. The cry was not shallow or a preference, but </w:t>
      </w:r>
      <w:r w:rsidR="008C1212">
        <w:t xml:space="preserve">a cry with conviction, </w:t>
      </w:r>
      <w:r w:rsidRPr="000F1930">
        <w:t xml:space="preserve">Israel felt they would be </w:t>
      </w:r>
      <w:proofErr w:type="spellStart"/>
      <w:r w:rsidRPr="000F1930">
        <w:t>extinquished</w:t>
      </w:r>
      <w:proofErr w:type="spellEnd"/>
      <w:r w:rsidRPr="000F1930">
        <w:t xml:space="preserve"> unless the Messiah did </w:t>
      </w:r>
      <w:proofErr w:type="gramStart"/>
      <w:r w:rsidRPr="000F1930">
        <w:t>come,</w:t>
      </w:r>
      <w:proofErr w:type="gramEnd"/>
      <w:r w:rsidRPr="000F1930">
        <w:t xml:space="preserve"> He was the </w:t>
      </w:r>
      <w:r w:rsidR="008C1212">
        <w:t xml:space="preserve">LIGHT of Israel, their </w:t>
      </w:r>
      <w:r w:rsidRPr="000F1930">
        <w:t xml:space="preserve">ONLY hope. They taught their children to pray for his arrival, rabbis and priest taught diligently that </w:t>
      </w:r>
      <w:r w:rsidR="003579A3">
        <w:t xml:space="preserve">the </w:t>
      </w:r>
      <w:r w:rsidRPr="000F1930">
        <w:t xml:space="preserve">Messiah would come </w:t>
      </w:r>
      <w:proofErr w:type="gramStart"/>
      <w:r w:rsidRPr="000F1930">
        <w:t>an</w:t>
      </w:r>
      <w:proofErr w:type="gramEnd"/>
      <w:r w:rsidRPr="000F1930">
        <w:t xml:space="preserve"> </w:t>
      </w:r>
      <w:r w:rsidR="0059789B">
        <w:t>remedy all their problems. The deepest</w:t>
      </w:r>
      <w:r w:rsidRPr="000F1930">
        <w:t xml:space="preserve"> de</w:t>
      </w:r>
      <w:r w:rsidR="0059789B">
        <w:t>sire in the Jewish culture is for the Messiah.</w:t>
      </w:r>
    </w:p>
    <w:p w:rsidR="007E60FB" w:rsidRDefault="007E60FB" w:rsidP="00D84E80"/>
    <w:p w:rsidR="00741E9E" w:rsidRPr="00DE47EA" w:rsidRDefault="00DB69D4" w:rsidP="00D84E80">
      <w:pPr>
        <w:rPr>
          <w:i/>
        </w:rPr>
      </w:pPr>
      <w:r>
        <w:t>Ps</w:t>
      </w:r>
      <w:r w:rsidR="007E60FB">
        <w:t>alm</w:t>
      </w:r>
      <w:r>
        <w:t xml:space="preserve"> 107:19—</w:t>
      </w:r>
      <w:proofErr w:type="gramStart"/>
      <w:r w:rsidR="00741E9E" w:rsidRPr="00DE47EA">
        <w:rPr>
          <w:i/>
        </w:rPr>
        <w:t>Then</w:t>
      </w:r>
      <w:proofErr w:type="gramEnd"/>
      <w:r w:rsidR="00741E9E" w:rsidRPr="00DE47EA">
        <w:rPr>
          <w:i/>
        </w:rPr>
        <w:t xml:space="preserve"> they cry unto the LORD in their trouble, and he </w:t>
      </w:r>
      <w:proofErr w:type="spellStart"/>
      <w:r w:rsidR="00741E9E" w:rsidRPr="00DE47EA">
        <w:rPr>
          <w:i/>
        </w:rPr>
        <w:t>saveth</w:t>
      </w:r>
      <w:proofErr w:type="spellEnd"/>
      <w:r w:rsidR="00741E9E" w:rsidRPr="00DE47EA">
        <w:rPr>
          <w:i/>
        </w:rPr>
        <w:t xml:space="preserve"> them out of their distresses. </w:t>
      </w:r>
    </w:p>
    <w:p w:rsidR="00741E9E" w:rsidRDefault="00DB69D4" w:rsidP="00D84E80">
      <w:r>
        <w:t>20—</w:t>
      </w:r>
      <w:r w:rsidR="00741E9E" w:rsidRPr="00741E9E">
        <w:t xml:space="preserve">He </w:t>
      </w:r>
      <w:r w:rsidR="00741E9E" w:rsidRPr="00DE47EA">
        <w:rPr>
          <w:i/>
        </w:rPr>
        <w:t>sent his word, and healed them, and delivered them from their destructions</w:t>
      </w:r>
      <w:r w:rsidR="00741E9E" w:rsidRPr="00741E9E">
        <w:t>.</w:t>
      </w:r>
    </w:p>
    <w:p w:rsidR="008036CE" w:rsidRDefault="008036CE" w:rsidP="00D84E80"/>
    <w:p w:rsidR="008036CE" w:rsidRDefault="00DB69D4" w:rsidP="008036CE">
      <w:r>
        <w:t>Isa</w:t>
      </w:r>
      <w:r w:rsidR="00ED4753">
        <w:t>iah</w:t>
      </w:r>
      <w:r>
        <w:t xml:space="preserve"> 53:4—</w:t>
      </w:r>
      <w:proofErr w:type="gramStart"/>
      <w:r w:rsidR="008036CE" w:rsidRPr="00DE47EA">
        <w:rPr>
          <w:i/>
        </w:rPr>
        <w:t>Surely</w:t>
      </w:r>
      <w:proofErr w:type="gramEnd"/>
      <w:r w:rsidR="008036CE" w:rsidRPr="00DE47EA">
        <w:rPr>
          <w:i/>
        </w:rPr>
        <w:t xml:space="preserve"> he hath borne our </w:t>
      </w:r>
      <w:proofErr w:type="spellStart"/>
      <w:r w:rsidR="008036CE" w:rsidRPr="00DE47EA">
        <w:rPr>
          <w:i/>
        </w:rPr>
        <w:t>griefs</w:t>
      </w:r>
      <w:proofErr w:type="spellEnd"/>
      <w:r w:rsidR="008036CE" w:rsidRPr="00DE47EA">
        <w:rPr>
          <w:i/>
        </w:rPr>
        <w:t>, and carried our sorrows: yet we did esteem him stricken, smitten of God, and afflicted</w:t>
      </w:r>
      <w:r w:rsidR="008036CE">
        <w:t>.</w:t>
      </w:r>
    </w:p>
    <w:p w:rsidR="005B4B2E" w:rsidRDefault="00DB69D4" w:rsidP="005B4B2E">
      <w:pPr>
        <w:rPr>
          <w:i/>
        </w:rPr>
      </w:pPr>
      <w:r>
        <w:t xml:space="preserve"> 5—</w:t>
      </w:r>
      <w:proofErr w:type="gramStart"/>
      <w:r w:rsidR="008036CE" w:rsidRPr="00DE47EA">
        <w:rPr>
          <w:i/>
        </w:rPr>
        <w:t>But</w:t>
      </w:r>
      <w:proofErr w:type="gramEnd"/>
      <w:r w:rsidR="008036CE" w:rsidRPr="00DE47EA">
        <w:rPr>
          <w:i/>
        </w:rPr>
        <w:t xml:space="preserve"> he was wounded for our transgressions, he was bruised for our iniquities: the chastisement of our peace was upon him; and with his stripes we are healed.</w:t>
      </w:r>
      <w:r w:rsidR="005B4B2E" w:rsidRPr="005B4B2E">
        <w:t xml:space="preserve"> </w:t>
      </w:r>
    </w:p>
    <w:p w:rsidR="00024A6C" w:rsidRPr="007E60FB" w:rsidRDefault="005B4B2E" w:rsidP="00D84E80">
      <w:pPr>
        <w:rPr>
          <w:i/>
        </w:rPr>
      </w:pPr>
      <w:r w:rsidRPr="005B4B2E">
        <w:t>6</w:t>
      </w:r>
      <w:r>
        <w:rPr>
          <w:i/>
        </w:rPr>
        <w:t>—</w:t>
      </w:r>
      <w:proofErr w:type="gramStart"/>
      <w:r w:rsidRPr="005B4B2E">
        <w:rPr>
          <w:i/>
        </w:rPr>
        <w:t>All</w:t>
      </w:r>
      <w:proofErr w:type="gramEnd"/>
      <w:r w:rsidRPr="005B4B2E">
        <w:rPr>
          <w:i/>
        </w:rPr>
        <w:t xml:space="preserve"> we like sheep have gone astray; we have turned </w:t>
      </w:r>
      <w:proofErr w:type="spellStart"/>
      <w:r w:rsidRPr="005B4B2E">
        <w:rPr>
          <w:i/>
        </w:rPr>
        <w:t>every one</w:t>
      </w:r>
      <w:proofErr w:type="spellEnd"/>
      <w:r w:rsidRPr="005B4B2E">
        <w:rPr>
          <w:i/>
        </w:rPr>
        <w:t xml:space="preserve"> to his own way; and the LORD hath laid on him the iniquity of us</w:t>
      </w:r>
      <w:r>
        <w:rPr>
          <w:i/>
        </w:rPr>
        <w:t xml:space="preserve"> all. </w:t>
      </w:r>
      <w:r w:rsidR="008036CE" w:rsidRPr="00DE47EA">
        <w:rPr>
          <w:i/>
        </w:rPr>
        <w:t xml:space="preserve"> </w:t>
      </w:r>
    </w:p>
    <w:p w:rsidR="00024A6C" w:rsidRPr="00DE47EA" w:rsidRDefault="00DB69D4" w:rsidP="00D84E80">
      <w:pPr>
        <w:rPr>
          <w:i/>
        </w:rPr>
      </w:pPr>
      <w:r>
        <w:t>63:9—</w:t>
      </w:r>
      <w:proofErr w:type="gramStart"/>
      <w:r w:rsidR="00024A6C" w:rsidRPr="00DE47EA">
        <w:rPr>
          <w:i/>
        </w:rPr>
        <w:t>In</w:t>
      </w:r>
      <w:proofErr w:type="gramEnd"/>
      <w:r w:rsidR="00024A6C" w:rsidRPr="00DE47EA">
        <w:rPr>
          <w:i/>
        </w:rPr>
        <w:t xml:space="preserve"> all their affliction he was afflicted, and the angel of his presence saved them: in his love and in his pity he redeemed them; and he bare them, and carried them all the days of old.</w:t>
      </w:r>
    </w:p>
    <w:p w:rsidR="00741E9E" w:rsidRDefault="00741E9E" w:rsidP="00D84E80"/>
    <w:p w:rsidR="008C1212" w:rsidRDefault="00741E9E" w:rsidP="00D84E80">
      <w:r>
        <w:t>The cry of God’s people for deliverance was so well described by Isaiah.  Isa.63:15-64:12</w:t>
      </w:r>
    </w:p>
    <w:p w:rsidR="00D36C46" w:rsidRDefault="005E0780" w:rsidP="00D84E80">
      <w:proofErr w:type="gramStart"/>
      <w:r>
        <w:t xml:space="preserve">Four </w:t>
      </w:r>
      <w:r w:rsidR="00741E9E">
        <w:t xml:space="preserve"> </w:t>
      </w:r>
      <w:proofErr w:type="spellStart"/>
      <w:r w:rsidR="00741E9E">
        <w:t>magor</w:t>
      </w:r>
      <w:proofErr w:type="spellEnd"/>
      <w:proofErr w:type="gramEnd"/>
      <w:r w:rsidR="00741E9E">
        <w:t xml:space="preserve"> cries are expressed.</w:t>
      </w:r>
    </w:p>
    <w:p w:rsidR="00741E9E" w:rsidRDefault="005E0780" w:rsidP="00034A27">
      <w:pPr>
        <w:pStyle w:val="ListParagraph"/>
        <w:numPr>
          <w:ilvl w:val="0"/>
          <w:numId w:val="27"/>
        </w:numPr>
      </w:pPr>
      <w:r>
        <w:t xml:space="preserve">The cry for </w:t>
      </w:r>
      <w:r w:rsidR="00024A6C">
        <w:t>God to look down to them with Love and Mercy.</w:t>
      </w:r>
      <w:r w:rsidR="00D36C46">
        <w:t xml:space="preserve">     </w:t>
      </w:r>
      <w:r w:rsidR="00D36C46">
        <w:tab/>
      </w:r>
      <w:r w:rsidR="00024A6C">
        <w:t>63:15-19</w:t>
      </w:r>
    </w:p>
    <w:p w:rsidR="00024A6C" w:rsidRDefault="00DA6409" w:rsidP="00034A27">
      <w:pPr>
        <w:pStyle w:val="ListParagraph"/>
        <w:numPr>
          <w:ilvl w:val="0"/>
          <w:numId w:val="27"/>
        </w:numPr>
      </w:pPr>
      <w:r>
        <w:t>The cry for God to come down</w:t>
      </w:r>
      <w:r w:rsidR="00D36C46">
        <w:t xml:space="preserve"> </w:t>
      </w:r>
      <w:r>
        <w:t xml:space="preserve">in judgment against their enemies and </w:t>
      </w:r>
      <w:r w:rsidR="00D36C46">
        <w:t xml:space="preserve">for the </w:t>
      </w:r>
      <w:r>
        <w:t xml:space="preserve">fulfillment of </w:t>
      </w:r>
      <w:r w:rsidR="008036CE">
        <w:t xml:space="preserve">the </w:t>
      </w:r>
      <w:r>
        <w:t>promise</w:t>
      </w:r>
      <w:r w:rsidR="00D36C46">
        <w:t>s to those who wait fo</w:t>
      </w:r>
      <w:r w:rsidR="008036CE">
        <w:t xml:space="preserve">r Him.                     </w:t>
      </w:r>
      <w:r w:rsidR="00D36C46">
        <w:t>63:1-4</w:t>
      </w:r>
    </w:p>
    <w:p w:rsidR="00D36C46" w:rsidRDefault="00D36C46" w:rsidP="00034A27">
      <w:pPr>
        <w:pStyle w:val="ListParagraph"/>
        <w:numPr>
          <w:ilvl w:val="0"/>
          <w:numId w:val="27"/>
        </w:numPr>
      </w:pPr>
      <w:r>
        <w:t>The cry with confession of their sin to God.</w:t>
      </w:r>
      <w:r>
        <w:tab/>
      </w:r>
      <w:r>
        <w:tab/>
      </w:r>
      <w:r>
        <w:tab/>
      </w:r>
      <w:r>
        <w:tab/>
        <w:t>63:5-8</w:t>
      </w:r>
    </w:p>
    <w:p w:rsidR="00D36C46" w:rsidRPr="000F1930" w:rsidRDefault="00D36C46" w:rsidP="00034A27">
      <w:pPr>
        <w:pStyle w:val="ListParagraph"/>
        <w:numPr>
          <w:ilvl w:val="0"/>
          <w:numId w:val="27"/>
        </w:numPr>
      </w:pPr>
      <w:r>
        <w:t>The cry for forgiveness from God.</w:t>
      </w:r>
      <w:r>
        <w:tab/>
      </w:r>
      <w:r>
        <w:tab/>
      </w:r>
      <w:r>
        <w:tab/>
      </w:r>
      <w:r>
        <w:tab/>
      </w:r>
      <w:r>
        <w:tab/>
        <w:t>63:9-12</w:t>
      </w:r>
    </w:p>
    <w:p w:rsidR="002A78F0" w:rsidRPr="000F1930" w:rsidRDefault="002A78F0" w:rsidP="00D84E80"/>
    <w:p w:rsidR="000E0108" w:rsidRPr="008036CE" w:rsidRDefault="00607DF8" w:rsidP="00034A27">
      <w:pPr>
        <w:pStyle w:val="ListParagraph"/>
        <w:numPr>
          <w:ilvl w:val="0"/>
          <w:numId w:val="19"/>
        </w:numPr>
      </w:pPr>
      <w:r w:rsidRPr="008036CE">
        <w:t xml:space="preserve">The Angel of the Lord cried for Christ. </w:t>
      </w:r>
    </w:p>
    <w:p w:rsidR="008036CE" w:rsidRPr="000F1930" w:rsidRDefault="008036CE" w:rsidP="008036CE">
      <w:pPr>
        <w:pStyle w:val="ListParagraph"/>
      </w:pPr>
    </w:p>
    <w:p w:rsidR="001E7A94" w:rsidRPr="000F1930" w:rsidRDefault="00DB69D4" w:rsidP="001E7A94">
      <w:r>
        <w:t>Mat. 1:20—</w:t>
      </w:r>
      <w:proofErr w:type="gramStart"/>
      <w:r w:rsidR="001E7A94" w:rsidRPr="00DE47EA">
        <w:rPr>
          <w:i/>
        </w:rPr>
        <w:t>But</w:t>
      </w:r>
      <w:proofErr w:type="gramEnd"/>
      <w:r w:rsidR="001E7A94" w:rsidRPr="00DE47EA">
        <w:rPr>
          <w:i/>
        </w:rPr>
        <w:t xml:space="preserve"> while he thought on these things, behold, the angel of the Lord appeared unto him in a dream, saying, Joseph, thou son of David, fear not to take unto thee Mary thy wife: for that which is conceived in her is of the Holy Ghost</w:t>
      </w:r>
      <w:r w:rsidR="001E7A94" w:rsidRPr="000F1930">
        <w:t>.</w:t>
      </w:r>
    </w:p>
    <w:p w:rsidR="008C1212" w:rsidRPr="000F1930" w:rsidRDefault="00DB69D4" w:rsidP="001E7A94">
      <w:r>
        <w:t>Luke 1:35—</w:t>
      </w:r>
      <w:r w:rsidR="00D84E80" w:rsidRPr="00DE47EA">
        <w:rPr>
          <w:i/>
        </w:rPr>
        <w:t>And the angel answered and said unto her, The Holy Ghost shall come upon thee, and the power of the Highest shall overshadow thee: therefore also that holy thing which shall be born of thee shall be called the Son of God</w:t>
      </w:r>
      <w:r w:rsidR="00D84E80" w:rsidRPr="000F1930">
        <w:t>.</w:t>
      </w:r>
    </w:p>
    <w:p w:rsidR="00D84E80" w:rsidRPr="000F1930" w:rsidRDefault="00D84E80" w:rsidP="00034A27">
      <w:pPr>
        <w:pStyle w:val="ListParagraph"/>
        <w:numPr>
          <w:ilvl w:val="0"/>
          <w:numId w:val="19"/>
        </w:numPr>
      </w:pPr>
      <w:r w:rsidRPr="000F1930">
        <w:t>Two blind men cried for Jesus.</w:t>
      </w:r>
    </w:p>
    <w:p w:rsidR="000E0108" w:rsidRPr="000F1930" w:rsidRDefault="000E0108" w:rsidP="000E0108">
      <w:pPr>
        <w:pStyle w:val="ListParagraph"/>
      </w:pPr>
    </w:p>
    <w:p w:rsidR="001E7A94" w:rsidRPr="00823499" w:rsidRDefault="001E7A94" w:rsidP="001E7A94">
      <w:pPr>
        <w:rPr>
          <w:i/>
        </w:rPr>
      </w:pPr>
      <w:r w:rsidRPr="000F1930">
        <w:t xml:space="preserve"> </w:t>
      </w:r>
      <w:r w:rsidR="00B82099" w:rsidRPr="000F1930">
        <w:t xml:space="preserve">Mat. </w:t>
      </w:r>
      <w:r w:rsidR="00DB69D4">
        <w:t>9:27—</w:t>
      </w:r>
      <w:proofErr w:type="gramStart"/>
      <w:r w:rsidRPr="00823499">
        <w:rPr>
          <w:i/>
        </w:rPr>
        <w:t>And</w:t>
      </w:r>
      <w:proofErr w:type="gramEnd"/>
      <w:r w:rsidRPr="00823499">
        <w:rPr>
          <w:i/>
        </w:rPr>
        <w:t xml:space="preserve"> when Jesus departed thence, two blind men followed him, crying, and saying, Thou Son of David, have mercy on us.</w:t>
      </w:r>
    </w:p>
    <w:p w:rsidR="000E0108" w:rsidRPr="000F1930" w:rsidRDefault="000E0108" w:rsidP="001E7A94"/>
    <w:p w:rsidR="00BF1BD4" w:rsidRPr="000F1930" w:rsidRDefault="00322FD4" w:rsidP="00034A27">
      <w:pPr>
        <w:pStyle w:val="ListParagraph"/>
        <w:numPr>
          <w:ilvl w:val="1"/>
          <w:numId w:val="22"/>
        </w:numPr>
      </w:pPr>
      <w:r w:rsidRPr="000F1930">
        <w:t xml:space="preserve">Christ </w:t>
      </w:r>
      <w:proofErr w:type="gramStart"/>
      <w:r w:rsidRPr="000F1930">
        <w:t>The</w:t>
      </w:r>
      <w:proofErr w:type="gramEnd"/>
      <w:r w:rsidRPr="000F1930">
        <w:t xml:space="preserve"> Messiah will be the</w:t>
      </w:r>
      <w:r w:rsidR="00BF1BD4" w:rsidRPr="000F1930">
        <w:t xml:space="preserve"> Son of David</w:t>
      </w:r>
      <w:r w:rsidRPr="000F1930">
        <w:t>.</w:t>
      </w:r>
    </w:p>
    <w:p w:rsidR="00BF1BD4" w:rsidRPr="000F1930" w:rsidRDefault="00322FD4" w:rsidP="00034A27">
      <w:pPr>
        <w:pStyle w:val="ListParagraph"/>
        <w:numPr>
          <w:ilvl w:val="1"/>
          <w:numId w:val="22"/>
        </w:numPr>
      </w:pPr>
      <w:r w:rsidRPr="000F1930">
        <w:t xml:space="preserve">Jesus is The Christ </w:t>
      </w:r>
      <w:proofErr w:type="gramStart"/>
      <w:r w:rsidRPr="000F1930">
        <w:t>The</w:t>
      </w:r>
      <w:proofErr w:type="gramEnd"/>
      <w:r w:rsidR="00BF1BD4" w:rsidRPr="000F1930">
        <w:t xml:space="preserve"> Son of David.</w:t>
      </w:r>
    </w:p>
    <w:p w:rsidR="000E0108" w:rsidRPr="000F1930" w:rsidRDefault="000E0108" w:rsidP="000E0108">
      <w:pPr>
        <w:pStyle w:val="ListParagraph"/>
        <w:ind w:left="1440"/>
      </w:pPr>
    </w:p>
    <w:p w:rsidR="00322FD4" w:rsidRDefault="00DB69D4" w:rsidP="00322FD4">
      <w:pPr>
        <w:rPr>
          <w:i/>
        </w:rPr>
      </w:pPr>
      <w:r>
        <w:t>John 7:42—</w:t>
      </w:r>
      <w:r w:rsidR="00322FD4" w:rsidRPr="00823499">
        <w:rPr>
          <w:i/>
        </w:rPr>
        <w:t>Hath not the scripture said, That Christ cometh of the seed of David, and out of the town of Bethlehem, where David was?</w:t>
      </w:r>
    </w:p>
    <w:p w:rsidR="007E60FB" w:rsidRPr="00823499" w:rsidRDefault="007E60FB" w:rsidP="00322FD4">
      <w:pPr>
        <w:rPr>
          <w:i/>
        </w:rPr>
      </w:pPr>
    </w:p>
    <w:p w:rsidR="00322FD4" w:rsidRPr="000F1930" w:rsidRDefault="00DB69D4" w:rsidP="00322FD4">
      <w:r>
        <w:t>Mt 12:23—</w:t>
      </w:r>
      <w:proofErr w:type="gramStart"/>
      <w:r w:rsidR="00322FD4" w:rsidRPr="00823499">
        <w:rPr>
          <w:i/>
        </w:rPr>
        <w:t>And</w:t>
      </w:r>
      <w:proofErr w:type="gramEnd"/>
      <w:r w:rsidR="00322FD4" w:rsidRPr="00823499">
        <w:rPr>
          <w:i/>
        </w:rPr>
        <w:t xml:space="preserve"> all the people were amazed, and said, Is not this the son of David?</w:t>
      </w:r>
    </w:p>
    <w:p w:rsidR="00D84E80" w:rsidRPr="000F1930" w:rsidRDefault="00D84E80" w:rsidP="001E7A94"/>
    <w:p w:rsidR="00D84E80" w:rsidRDefault="00D84E80" w:rsidP="00034A27">
      <w:pPr>
        <w:pStyle w:val="ListParagraph"/>
        <w:numPr>
          <w:ilvl w:val="0"/>
          <w:numId w:val="19"/>
        </w:numPr>
      </w:pPr>
      <w:r w:rsidRPr="000F1930">
        <w:t>A Canaanite woman cried for Christ</w:t>
      </w:r>
      <w:r w:rsidR="008A7914" w:rsidRPr="000F1930">
        <w:t xml:space="preserve"> as Lord</w:t>
      </w:r>
      <w:r w:rsidRPr="000F1930">
        <w:t>.</w:t>
      </w:r>
    </w:p>
    <w:p w:rsidR="008036CE" w:rsidRPr="000F1930" w:rsidRDefault="008036CE" w:rsidP="008036CE">
      <w:pPr>
        <w:pStyle w:val="ListParagraph"/>
      </w:pPr>
    </w:p>
    <w:p w:rsidR="000E0108" w:rsidRDefault="00B82099" w:rsidP="001E7A94">
      <w:pPr>
        <w:rPr>
          <w:i/>
        </w:rPr>
      </w:pPr>
      <w:r w:rsidRPr="000F1930">
        <w:t>Mat.</w:t>
      </w:r>
      <w:r w:rsidR="00DB69D4">
        <w:t>15:22—</w:t>
      </w:r>
      <w:r w:rsidR="001E7A94" w:rsidRPr="00823499">
        <w:rPr>
          <w:i/>
        </w:rPr>
        <w:t>And, behold, a woman of Canaan came out of the same coasts, and cried unto him, saying, Have mercy on me, O Lord, thou Son of David; my daughter is grievously vexed with a devil.</w:t>
      </w:r>
    </w:p>
    <w:p w:rsidR="007E60FB" w:rsidRPr="00896BDD" w:rsidRDefault="007E60FB" w:rsidP="001E7A94">
      <w:pPr>
        <w:rPr>
          <w:i/>
        </w:rPr>
      </w:pPr>
    </w:p>
    <w:p w:rsidR="00BF1BD4" w:rsidRPr="000F1930" w:rsidRDefault="00322FD4" w:rsidP="00034A27">
      <w:pPr>
        <w:pStyle w:val="ListParagraph"/>
        <w:numPr>
          <w:ilvl w:val="0"/>
          <w:numId w:val="19"/>
        </w:numPr>
      </w:pPr>
      <w:r w:rsidRPr="000F1930">
        <w:t>Two more blind men cried for The Lord</w:t>
      </w:r>
    </w:p>
    <w:p w:rsidR="000E0108" w:rsidRPr="000F1930" w:rsidRDefault="000E0108" w:rsidP="000E0108">
      <w:pPr>
        <w:pStyle w:val="ListParagraph"/>
      </w:pPr>
    </w:p>
    <w:p w:rsidR="001E7A94" w:rsidRPr="00823499" w:rsidRDefault="00B82099" w:rsidP="001E7A94">
      <w:pPr>
        <w:rPr>
          <w:i/>
        </w:rPr>
      </w:pPr>
      <w:r w:rsidRPr="000F1930">
        <w:t>Mat.</w:t>
      </w:r>
      <w:r w:rsidR="00D84E80" w:rsidRPr="000F1930">
        <w:t xml:space="preserve"> </w:t>
      </w:r>
      <w:r w:rsidR="001E7A94" w:rsidRPr="000F1930">
        <w:t>20</w:t>
      </w:r>
      <w:r w:rsidR="00DB69D4">
        <w:t>:30—</w:t>
      </w:r>
      <w:r w:rsidR="001E7A94" w:rsidRPr="00823499">
        <w:rPr>
          <w:i/>
        </w:rPr>
        <w:t>And, behold, two blind men sitting by the way side, when they heard that Jesus passed by, cried out, saying, Have mercy on us, O Lord, thou Son of David.</w:t>
      </w:r>
    </w:p>
    <w:p w:rsidR="000E0108" w:rsidRPr="000F1930" w:rsidRDefault="00DB69D4" w:rsidP="001E7A94">
      <w:r>
        <w:t xml:space="preserve"> 31—</w:t>
      </w:r>
      <w:proofErr w:type="gramStart"/>
      <w:r w:rsidR="001E7A94" w:rsidRPr="00823499">
        <w:rPr>
          <w:i/>
        </w:rPr>
        <w:t>And</w:t>
      </w:r>
      <w:proofErr w:type="gramEnd"/>
      <w:r w:rsidR="001E7A94" w:rsidRPr="00823499">
        <w:rPr>
          <w:i/>
        </w:rPr>
        <w:t xml:space="preserve"> the multitude rebuked them, because they should hold their peace: but they cried the more, saying, Have mercy on us, O Lord, thou Son of David.</w:t>
      </w:r>
    </w:p>
    <w:p w:rsidR="00C16536" w:rsidRPr="000F1930" w:rsidRDefault="008A7914" w:rsidP="00034A27">
      <w:pPr>
        <w:pStyle w:val="ListParagraph"/>
        <w:numPr>
          <w:ilvl w:val="0"/>
          <w:numId w:val="20"/>
        </w:numPr>
      </w:pPr>
      <w:r w:rsidRPr="000F1930">
        <w:t>Jesus Christ is Lord and Leader.</w:t>
      </w:r>
    </w:p>
    <w:p w:rsidR="008A7914" w:rsidRPr="000F1930" w:rsidRDefault="008A7914" w:rsidP="00034A27">
      <w:pPr>
        <w:pStyle w:val="ListParagraph"/>
        <w:numPr>
          <w:ilvl w:val="0"/>
          <w:numId w:val="10"/>
        </w:numPr>
      </w:pPr>
      <w:r w:rsidRPr="000F1930">
        <w:t>A Humble cry for Mercy</w:t>
      </w:r>
    </w:p>
    <w:p w:rsidR="008A7914" w:rsidRPr="000F1930" w:rsidRDefault="008A7914" w:rsidP="00034A27">
      <w:pPr>
        <w:pStyle w:val="ListParagraph"/>
        <w:numPr>
          <w:ilvl w:val="0"/>
          <w:numId w:val="10"/>
        </w:numPr>
      </w:pPr>
      <w:r w:rsidRPr="000F1930">
        <w:t>An Earnest Humble cry for Mercy</w:t>
      </w:r>
    </w:p>
    <w:p w:rsidR="008A7914" w:rsidRPr="000F1930" w:rsidRDefault="00FC24AC" w:rsidP="00034A27">
      <w:pPr>
        <w:pStyle w:val="ListParagraph"/>
        <w:numPr>
          <w:ilvl w:val="0"/>
          <w:numId w:val="10"/>
        </w:numPr>
      </w:pPr>
      <w:r w:rsidRPr="000F1930">
        <w:t>Faith makes the E</w:t>
      </w:r>
      <w:r w:rsidR="008A7914" w:rsidRPr="000F1930">
        <w:t xml:space="preserve">arnest </w:t>
      </w:r>
      <w:r w:rsidRPr="000F1930">
        <w:t xml:space="preserve">Humble </w:t>
      </w:r>
      <w:r w:rsidR="008A7914" w:rsidRPr="000F1930">
        <w:t>cry effectual.</w:t>
      </w:r>
    </w:p>
    <w:p w:rsidR="003E5B84" w:rsidRPr="000F1930" w:rsidRDefault="003E5B84" w:rsidP="00034A27">
      <w:pPr>
        <w:pStyle w:val="ListParagraph"/>
        <w:numPr>
          <w:ilvl w:val="0"/>
          <w:numId w:val="10"/>
        </w:numPr>
      </w:pPr>
      <w:r w:rsidRPr="000F1930">
        <w:t>Rebuke makes the prayer of faith more earnest, fervent and effectual.</w:t>
      </w:r>
    </w:p>
    <w:p w:rsidR="0011585B" w:rsidRPr="000F1930" w:rsidRDefault="0011585B" w:rsidP="0011585B">
      <w:pPr>
        <w:pStyle w:val="ListParagraph"/>
        <w:ind w:left="1800"/>
      </w:pPr>
      <w:r w:rsidRPr="000F1930">
        <w:t>Mat. 20:29-34; Mark 10:46-52; Luke 18:35-43</w:t>
      </w:r>
    </w:p>
    <w:p w:rsidR="008B23A8" w:rsidRPr="000F1930" w:rsidRDefault="008B23A8" w:rsidP="00034A27">
      <w:pPr>
        <w:pStyle w:val="ListParagraph"/>
        <w:numPr>
          <w:ilvl w:val="0"/>
          <w:numId w:val="11"/>
        </w:numPr>
      </w:pPr>
      <w:proofErr w:type="gramStart"/>
      <w:r w:rsidRPr="000F1930">
        <w:t>The  Great</w:t>
      </w:r>
      <w:proofErr w:type="gramEnd"/>
      <w:r w:rsidRPr="000F1930">
        <w:t xml:space="preserve"> multitude following Jesus rebuked them. </w:t>
      </w:r>
      <w:r w:rsidR="0011585B" w:rsidRPr="000F1930">
        <w:t>Mat. 20:</w:t>
      </w:r>
      <w:r w:rsidRPr="000F1930">
        <w:t>29,32</w:t>
      </w:r>
    </w:p>
    <w:p w:rsidR="008B23A8" w:rsidRPr="000F1930" w:rsidRDefault="008B23A8" w:rsidP="00034A27">
      <w:pPr>
        <w:pStyle w:val="ListParagraph"/>
        <w:numPr>
          <w:ilvl w:val="0"/>
          <w:numId w:val="11"/>
        </w:numPr>
      </w:pPr>
      <w:r w:rsidRPr="000F1930">
        <w:t xml:space="preserve">Jesus stood still, and called them </w:t>
      </w:r>
    </w:p>
    <w:p w:rsidR="008B23A8" w:rsidRDefault="008B23A8" w:rsidP="00034A27">
      <w:pPr>
        <w:pStyle w:val="ListParagraph"/>
        <w:numPr>
          <w:ilvl w:val="0"/>
          <w:numId w:val="11"/>
        </w:numPr>
      </w:pPr>
      <w:r w:rsidRPr="000F1930">
        <w:t xml:space="preserve">Jesus had </w:t>
      </w:r>
      <w:proofErr w:type="gramStart"/>
      <w:r w:rsidRPr="000F1930">
        <w:t>compassion ,</w:t>
      </w:r>
      <w:proofErr w:type="gramEnd"/>
      <w:r w:rsidRPr="000F1930">
        <w:t xml:space="preserve"> they received from Him and followed Him.</w:t>
      </w:r>
    </w:p>
    <w:p w:rsidR="008036CE" w:rsidRPr="000F1930" w:rsidRDefault="008036CE" w:rsidP="008036CE">
      <w:pPr>
        <w:pStyle w:val="ListParagraph"/>
        <w:ind w:left="2160"/>
      </w:pPr>
    </w:p>
    <w:p w:rsidR="000E0108" w:rsidRPr="00823499" w:rsidRDefault="00DB69D4" w:rsidP="008B23A8">
      <w:pPr>
        <w:rPr>
          <w:i/>
        </w:rPr>
      </w:pPr>
      <w:r>
        <w:t>Hebrews 4:16—</w:t>
      </w:r>
      <w:proofErr w:type="gramStart"/>
      <w:r w:rsidR="00FC24AC" w:rsidRPr="00823499">
        <w:rPr>
          <w:i/>
        </w:rPr>
        <w:t>Let</w:t>
      </w:r>
      <w:proofErr w:type="gramEnd"/>
      <w:r w:rsidR="00FC24AC" w:rsidRPr="00823499">
        <w:rPr>
          <w:i/>
        </w:rPr>
        <w:t xml:space="preserve"> us therefore come boldly unto the throne of grace, that we may obtain mercy, and find grace to help in time of need.</w:t>
      </w:r>
    </w:p>
    <w:p w:rsidR="008036CE" w:rsidRPr="000F1930" w:rsidRDefault="008036CE" w:rsidP="008B23A8"/>
    <w:p w:rsidR="00FC24AC" w:rsidRPr="00823499" w:rsidRDefault="00DB69D4" w:rsidP="00FC24AC">
      <w:pPr>
        <w:rPr>
          <w:i/>
        </w:rPr>
      </w:pPr>
      <w:r>
        <w:t>James 5:16—</w:t>
      </w:r>
      <w:proofErr w:type="gramStart"/>
      <w:r w:rsidR="00FC24AC" w:rsidRPr="00823499">
        <w:rPr>
          <w:i/>
        </w:rPr>
        <w:t>Confess</w:t>
      </w:r>
      <w:proofErr w:type="gramEnd"/>
      <w:r w:rsidR="00FC24AC" w:rsidRPr="00823499">
        <w:rPr>
          <w:i/>
        </w:rPr>
        <w:t xml:space="preserve"> your faults one to another, and pray one for another, that ye may be healed. The effectual fervent prayer of a righteous man </w:t>
      </w:r>
      <w:proofErr w:type="spellStart"/>
      <w:r w:rsidR="00FC24AC" w:rsidRPr="00823499">
        <w:rPr>
          <w:i/>
        </w:rPr>
        <w:t>availeth</w:t>
      </w:r>
      <w:proofErr w:type="spellEnd"/>
      <w:r w:rsidR="00FC24AC" w:rsidRPr="00823499">
        <w:rPr>
          <w:i/>
        </w:rPr>
        <w:t xml:space="preserve"> much.</w:t>
      </w:r>
    </w:p>
    <w:p w:rsidR="000E0108" w:rsidRPr="000F1930" w:rsidRDefault="000E0108" w:rsidP="00FC24AC"/>
    <w:p w:rsidR="0011585B" w:rsidRPr="000F1930" w:rsidRDefault="00FC24AC" w:rsidP="00975C93">
      <w:r w:rsidRPr="000F1930">
        <w:t>Mat. 2</w:t>
      </w:r>
      <w:r w:rsidR="00DB69D4">
        <w:t>0:32—</w:t>
      </w:r>
      <w:r w:rsidRPr="00823499">
        <w:rPr>
          <w:i/>
        </w:rPr>
        <w:t xml:space="preserve">And Jesus stood still, and called them, and said, </w:t>
      </w:r>
      <w:proofErr w:type="gramStart"/>
      <w:r w:rsidRPr="00823499">
        <w:rPr>
          <w:i/>
        </w:rPr>
        <w:t>What</w:t>
      </w:r>
      <w:proofErr w:type="gramEnd"/>
      <w:r w:rsidRPr="00823499">
        <w:rPr>
          <w:i/>
        </w:rPr>
        <w:t xml:space="preserve"> will ye that I shall do unto you?</w:t>
      </w:r>
      <w:r w:rsidR="008B23A8" w:rsidRPr="000F1930">
        <w:t xml:space="preserve">                                                </w:t>
      </w:r>
    </w:p>
    <w:p w:rsidR="00F923F0" w:rsidRDefault="00DB69D4" w:rsidP="00975C93">
      <w:pPr>
        <w:rPr>
          <w:i/>
        </w:rPr>
      </w:pPr>
      <w:r>
        <w:t>34—</w:t>
      </w:r>
      <w:r w:rsidR="00FC24AC" w:rsidRPr="00823499">
        <w:rPr>
          <w:i/>
        </w:rPr>
        <w:t xml:space="preserve">So Jesus had compassion on them, and touched their eyes: and immediately their eyes received sight, and </w:t>
      </w:r>
      <w:r w:rsidR="00FC24AC" w:rsidRPr="00823499">
        <w:rPr>
          <w:i/>
          <w:u w:val="single"/>
        </w:rPr>
        <w:t>they followe</w:t>
      </w:r>
      <w:r w:rsidRPr="00823499">
        <w:rPr>
          <w:i/>
          <w:u w:val="single"/>
        </w:rPr>
        <w:t>d</w:t>
      </w:r>
      <w:r w:rsidRPr="00823499">
        <w:rPr>
          <w:i/>
        </w:rPr>
        <w:t>.</w:t>
      </w:r>
    </w:p>
    <w:p w:rsidR="008C1212" w:rsidRPr="000F1930" w:rsidRDefault="008C1212" w:rsidP="00975C93"/>
    <w:p w:rsidR="00B137B0" w:rsidRDefault="0036416C" w:rsidP="00034A27">
      <w:pPr>
        <w:pStyle w:val="Heading1"/>
        <w:numPr>
          <w:ilvl w:val="0"/>
          <w:numId w:val="21"/>
        </w:numPr>
        <w:jc w:val="left"/>
        <w:rPr>
          <w:sz w:val="24"/>
          <w:szCs w:val="24"/>
        </w:rPr>
      </w:pPr>
      <w:bookmarkStart w:id="3" w:name="_Toc236294985"/>
      <w:r w:rsidRPr="000F1930">
        <w:rPr>
          <w:sz w:val="24"/>
          <w:szCs w:val="24"/>
        </w:rPr>
        <w:t xml:space="preserve">The </w:t>
      </w:r>
      <w:r w:rsidR="00975C93" w:rsidRPr="000F1930">
        <w:rPr>
          <w:sz w:val="24"/>
          <w:szCs w:val="24"/>
        </w:rPr>
        <w:t>Childhood of Christ</w:t>
      </w:r>
      <w:bookmarkEnd w:id="3"/>
    </w:p>
    <w:p w:rsidR="008C1212" w:rsidRPr="008C1212" w:rsidRDefault="008C1212" w:rsidP="008C1212"/>
    <w:p w:rsidR="007561F2" w:rsidRPr="00823499" w:rsidRDefault="00F7484B" w:rsidP="00F7484B">
      <w:pPr>
        <w:rPr>
          <w:i/>
        </w:rPr>
      </w:pPr>
      <w:r w:rsidRPr="000F1930">
        <w:t>Mat.</w:t>
      </w:r>
      <w:r w:rsidR="00DB69D4">
        <w:t xml:space="preserve"> 1:18—</w:t>
      </w:r>
      <w:proofErr w:type="gramStart"/>
      <w:r w:rsidR="007561F2" w:rsidRPr="00823499">
        <w:rPr>
          <w:i/>
        </w:rPr>
        <w:t>Now</w:t>
      </w:r>
      <w:proofErr w:type="gramEnd"/>
      <w:r w:rsidR="007561F2" w:rsidRPr="00823499">
        <w:rPr>
          <w:i/>
        </w:rPr>
        <w:t xml:space="preserve"> the birth of Jesus Christ was on this wise: When as his mother Mary was espoused to Joseph, before they came together, she was found with child of the Holy Ghost.</w:t>
      </w:r>
    </w:p>
    <w:p w:rsidR="00F7484B" w:rsidRPr="000F1930" w:rsidRDefault="00DB69D4" w:rsidP="00F7484B">
      <w:r>
        <w:t>21—</w:t>
      </w:r>
      <w:proofErr w:type="gramStart"/>
      <w:r w:rsidR="00F7484B" w:rsidRPr="00823499">
        <w:rPr>
          <w:i/>
        </w:rPr>
        <w:t>And</w:t>
      </w:r>
      <w:proofErr w:type="gramEnd"/>
      <w:r w:rsidR="00F7484B" w:rsidRPr="00823499">
        <w:rPr>
          <w:i/>
        </w:rPr>
        <w:t xml:space="preserve"> she shall bring forth a son, and thou </w:t>
      </w:r>
      <w:proofErr w:type="spellStart"/>
      <w:r w:rsidR="00F7484B" w:rsidRPr="00823499">
        <w:rPr>
          <w:i/>
        </w:rPr>
        <w:t>shalt</w:t>
      </w:r>
      <w:proofErr w:type="spellEnd"/>
      <w:r w:rsidR="00F7484B" w:rsidRPr="00823499">
        <w:rPr>
          <w:i/>
        </w:rPr>
        <w:t xml:space="preserve"> call his name JESUS: for he shall save his people from their sins</w:t>
      </w:r>
      <w:r w:rsidR="00F7484B" w:rsidRPr="000F1930">
        <w:t>.</w:t>
      </w:r>
    </w:p>
    <w:p w:rsidR="00F7484B" w:rsidRPr="000F1930" w:rsidRDefault="00DB69D4" w:rsidP="00F7484B">
      <w:r>
        <w:t>23—</w:t>
      </w:r>
      <w:r w:rsidR="00F7484B" w:rsidRPr="00823499">
        <w:rPr>
          <w:i/>
        </w:rPr>
        <w:t>Behold, a virgin shall be with child, and shall bring forth a son, and they shall call his name Emmanuel, which being interpreted is, God with us.</w:t>
      </w:r>
    </w:p>
    <w:p w:rsidR="0070744F" w:rsidRDefault="00DB69D4" w:rsidP="00F7484B">
      <w:pPr>
        <w:rPr>
          <w:i/>
        </w:rPr>
      </w:pPr>
      <w:r>
        <w:t>25—</w:t>
      </w:r>
      <w:proofErr w:type="gramStart"/>
      <w:r w:rsidR="00F7484B" w:rsidRPr="00823499">
        <w:rPr>
          <w:i/>
        </w:rPr>
        <w:t>And</w:t>
      </w:r>
      <w:proofErr w:type="gramEnd"/>
      <w:r w:rsidR="00F7484B" w:rsidRPr="00823499">
        <w:rPr>
          <w:i/>
        </w:rPr>
        <w:t xml:space="preserve"> knew her not till she had brought forth her firstborn son: and he called his name JESUS.</w:t>
      </w:r>
      <w:r w:rsidR="0070744F">
        <w:rPr>
          <w:i/>
        </w:rPr>
        <w:t xml:space="preserve"> </w:t>
      </w:r>
    </w:p>
    <w:p w:rsidR="0070744F" w:rsidRDefault="0070744F" w:rsidP="00034A27">
      <w:pPr>
        <w:pStyle w:val="ListParagraph"/>
        <w:numPr>
          <w:ilvl w:val="0"/>
          <w:numId w:val="28"/>
        </w:numPr>
      </w:pPr>
      <w:r w:rsidRPr="0070744F">
        <w:t>The Birth of Jesus in Bethlehem</w:t>
      </w:r>
      <w:r w:rsidR="009E1DDB">
        <w:tab/>
      </w:r>
      <w:r w:rsidR="009E1DDB">
        <w:tab/>
        <w:t xml:space="preserve">Mat. 1:18-2:10 </w:t>
      </w:r>
      <w:r w:rsidR="009E1DDB">
        <w:tab/>
        <w:t>Luke 2:1-20</w:t>
      </w:r>
    </w:p>
    <w:p w:rsidR="00CC0FD9" w:rsidRDefault="00CC0FD9" w:rsidP="00CC0FD9">
      <w:pPr>
        <w:rPr>
          <w:i/>
        </w:rPr>
      </w:pPr>
      <w:r>
        <w:t>Luke 2:4—</w:t>
      </w:r>
      <w:r w:rsidRPr="00CC0FD9">
        <w:rPr>
          <w:i/>
        </w:rPr>
        <w:t>And Joseph also went up from Galilee, out of the city of Nazareth, into Judaea, unto the city of David, which is called Bethlehem; (because he was of the house and lineage of David:)</w:t>
      </w:r>
      <w:r>
        <w:rPr>
          <w:i/>
        </w:rPr>
        <w:t xml:space="preserve">  2:6 “while they were there”2:7 “she brought forth her firstborn”</w:t>
      </w:r>
    </w:p>
    <w:p w:rsidR="00896BDD" w:rsidRPr="00CC0FD9" w:rsidRDefault="00896BDD" w:rsidP="00CC0FD9">
      <w:pPr>
        <w:rPr>
          <w:i/>
        </w:rPr>
      </w:pPr>
    </w:p>
    <w:p w:rsidR="0070744F" w:rsidRPr="0070744F" w:rsidRDefault="001A2206" w:rsidP="00034A27">
      <w:pPr>
        <w:pStyle w:val="ListParagraph"/>
        <w:numPr>
          <w:ilvl w:val="1"/>
          <w:numId w:val="28"/>
        </w:numPr>
      </w:pPr>
      <w:r w:rsidRPr="0070744F">
        <w:rPr>
          <w:bCs/>
        </w:rPr>
        <w:t xml:space="preserve">The adoration by the shepherds </w:t>
      </w:r>
      <w:proofErr w:type="spellStart"/>
      <w:r w:rsidRPr="0070744F">
        <w:rPr>
          <w:bCs/>
        </w:rPr>
        <w:t>Lk</w:t>
      </w:r>
      <w:proofErr w:type="spellEnd"/>
      <w:r w:rsidRPr="0070744F">
        <w:rPr>
          <w:bCs/>
        </w:rPr>
        <w:t>. 2:8-20</w:t>
      </w:r>
    </w:p>
    <w:p w:rsidR="001A2206" w:rsidRPr="000B5591" w:rsidRDefault="001A2206" w:rsidP="00034A27">
      <w:pPr>
        <w:pStyle w:val="ListParagraph"/>
        <w:numPr>
          <w:ilvl w:val="1"/>
          <w:numId w:val="28"/>
        </w:numPr>
      </w:pPr>
      <w:r w:rsidRPr="0070744F">
        <w:rPr>
          <w:bCs/>
        </w:rPr>
        <w:t>The worship by the wise men Mt. 2:1-12</w:t>
      </w:r>
    </w:p>
    <w:p w:rsidR="000B5591" w:rsidRDefault="000B5591" w:rsidP="000B5591"/>
    <w:p w:rsidR="000B5591" w:rsidRDefault="000B5591" w:rsidP="000B5591"/>
    <w:p w:rsidR="000B5591" w:rsidRDefault="000B5591" w:rsidP="000B5591">
      <w:pPr>
        <w:rPr>
          <w:b/>
          <w:bCs/>
          <w:sz w:val="30"/>
          <w:szCs w:val="30"/>
        </w:rPr>
      </w:pPr>
      <w:r>
        <w:rPr>
          <w:b/>
          <w:bCs/>
        </w:rPr>
        <w:t xml:space="preserve">       </w:t>
      </w:r>
      <w:r>
        <w:rPr>
          <w:b/>
          <w:bCs/>
          <w:sz w:val="30"/>
          <w:szCs w:val="30"/>
        </w:rPr>
        <w:t>Life of Christ</w:t>
      </w:r>
    </w:p>
    <w:p w:rsidR="000B5591" w:rsidRDefault="000B5591" w:rsidP="000B5591">
      <w:pPr>
        <w:tabs>
          <w:tab w:val="center" w:pos="4680"/>
        </w:tabs>
        <w:rPr>
          <w:b/>
          <w:bCs/>
          <w:sz w:val="30"/>
          <w:szCs w:val="30"/>
        </w:rPr>
      </w:pPr>
      <w:r>
        <w:rPr>
          <w:b/>
          <w:bCs/>
          <w:sz w:val="30"/>
          <w:szCs w:val="30"/>
        </w:rPr>
        <w:tab/>
        <w:t xml:space="preserve">  Treasures</w:t>
      </w:r>
    </w:p>
    <w:p w:rsidR="000B5591" w:rsidRDefault="000B5591" w:rsidP="000B5591">
      <w:pPr>
        <w:rPr>
          <w:b/>
          <w:bCs/>
        </w:rPr>
      </w:pPr>
    </w:p>
    <w:p w:rsidR="000B5591" w:rsidRDefault="000B5591" w:rsidP="000B5591">
      <w:pPr>
        <w:jc w:val="center"/>
        <w:rPr>
          <w:b/>
          <w:bCs/>
        </w:rPr>
      </w:pPr>
      <w:r>
        <w:rPr>
          <w:b/>
          <w:bCs/>
        </w:rPr>
        <w:t xml:space="preserve">Matt. </w:t>
      </w:r>
      <w:proofErr w:type="gramStart"/>
      <w:r>
        <w:rPr>
          <w:b/>
          <w:bCs/>
        </w:rPr>
        <w:t>23:11  Mt:2:11</w:t>
      </w:r>
      <w:proofErr w:type="gramEnd"/>
      <w:r>
        <w:rPr>
          <w:b/>
          <w:bCs/>
        </w:rPr>
        <w:t>: And when they were come into the house, they saw the young child with Mary his mother, and fell down, and worshiped him: and when they had opened their treasures, they presented unto him gifts; gold, and frankincense, and myrrh.</w:t>
      </w:r>
    </w:p>
    <w:p w:rsidR="000B5591" w:rsidRDefault="000B5591" w:rsidP="000B5591">
      <w:pPr>
        <w:jc w:val="center"/>
        <w:rPr>
          <w:b/>
          <w:bCs/>
        </w:rPr>
      </w:pPr>
    </w:p>
    <w:p w:rsidR="000B5591" w:rsidRDefault="000B5591" w:rsidP="000B5591">
      <w:pPr>
        <w:ind w:firstLine="3600"/>
        <w:rPr>
          <w:b/>
          <w:bCs/>
        </w:rPr>
      </w:pPr>
      <w:r>
        <w:rPr>
          <w:b/>
          <w:bCs/>
          <w:u w:val="single"/>
        </w:rPr>
        <w:t>GIFTS OF THE WISE MEN</w:t>
      </w:r>
    </w:p>
    <w:p w:rsidR="000B5591" w:rsidRDefault="000B5591" w:rsidP="000B5591">
      <w:pPr>
        <w:rPr>
          <w:b/>
          <w:bCs/>
        </w:rPr>
      </w:pPr>
    </w:p>
    <w:p w:rsidR="000B5591" w:rsidRDefault="000B5591" w:rsidP="000B5591">
      <w:pPr>
        <w:rPr>
          <w:b/>
          <w:bCs/>
        </w:rPr>
        <w:sectPr w:rsidR="000B5591" w:rsidSect="000B5591">
          <w:type w:val="continuous"/>
          <w:pgSz w:w="12240" w:h="15840"/>
          <w:pgMar w:top="1350" w:right="1440" w:bottom="1440" w:left="1440" w:header="1350" w:footer="1440" w:gutter="0"/>
          <w:cols w:space="720"/>
          <w:noEndnote/>
        </w:sectPr>
      </w:pPr>
    </w:p>
    <w:p w:rsidR="000B5591" w:rsidRDefault="000B5591" w:rsidP="000B5591">
      <w:pPr>
        <w:ind w:firstLine="720"/>
        <w:rPr>
          <w:b/>
          <w:bCs/>
        </w:rPr>
      </w:pPr>
      <w:r>
        <w:rPr>
          <w:b/>
          <w:bCs/>
        </w:rPr>
        <w:t>GOLD</w:t>
      </w:r>
    </w:p>
    <w:p w:rsidR="000B5591" w:rsidRDefault="000B5591" w:rsidP="000B5591">
      <w:pPr>
        <w:ind w:firstLine="720"/>
        <w:rPr>
          <w:b/>
          <w:bCs/>
          <w:vanish/>
        </w:rPr>
      </w:pPr>
      <w:r>
        <w:rPr>
          <w:b/>
          <w:bCs/>
        </w:rPr>
        <w:br w:type="column"/>
      </w:r>
    </w:p>
    <w:p w:rsidR="000B5591" w:rsidRDefault="000B5591" w:rsidP="000B5591">
      <w:pPr>
        <w:rPr>
          <w:b/>
          <w:bCs/>
        </w:rPr>
      </w:pPr>
      <w:r>
        <w:rPr>
          <w:b/>
          <w:bCs/>
        </w:rPr>
        <w:t>FRANKINCENSE</w:t>
      </w:r>
    </w:p>
    <w:p w:rsidR="000B5591" w:rsidRDefault="000B5591" w:rsidP="000B5591">
      <w:pPr>
        <w:rPr>
          <w:b/>
          <w:bCs/>
          <w:vanish/>
        </w:rPr>
      </w:pPr>
      <w:r>
        <w:rPr>
          <w:b/>
          <w:bCs/>
        </w:rPr>
        <w:br w:type="column"/>
      </w:r>
    </w:p>
    <w:p w:rsidR="000B5591" w:rsidRDefault="000B5591" w:rsidP="000B5591">
      <w:pPr>
        <w:rPr>
          <w:b/>
          <w:bCs/>
        </w:rPr>
      </w:pPr>
      <w:r>
        <w:rPr>
          <w:b/>
          <w:bCs/>
        </w:rPr>
        <w:t>MYRRH</w:t>
      </w:r>
    </w:p>
    <w:p w:rsidR="000B5591" w:rsidRDefault="000B5591" w:rsidP="000B5591">
      <w:pPr>
        <w:rPr>
          <w:b/>
          <w:bCs/>
        </w:rPr>
        <w:sectPr w:rsidR="000B5591">
          <w:type w:val="continuous"/>
          <w:pgSz w:w="12240" w:h="15840"/>
          <w:pgMar w:top="1350" w:right="1440" w:bottom="1440" w:left="1440" w:header="1350" w:footer="1440" w:gutter="0"/>
          <w:cols w:num="3" w:space="720" w:equalWidth="0">
            <w:col w:w="2638" w:space="720"/>
            <w:col w:w="2581" w:space="540"/>
            <w:col w:w="2876"/>
          </w:cols>
          <w:noEndnote/>
        </w:sectPr>
      </w:pPr>
    </w:p>
    <w:p w:rsidR="000B5591" w:rsidRDefault="000B5591" w:rsidP="000B5591">
      <w:pPr>
        <w:tabs>
          <w:tab w:val="left" w:pos="-1440"/>
        </w:tabs>
        <w:ind w:left="2880" w:hanging="2160"/>
        <w:rPr>
          <w:b/>
          <w:bCs/>
        </w:rPr>
      </w:pPr>
      <w:r>
        <w:rPr>
          <w:b/>
          <w:bCs/>
        </w:rPr>
        <w:t>DEITY</w:t>
      </w:r>
      <w:r>
        <w:rPr>
          <w:b/>
          <w:bCs/>
        </w:rPr>
        <w:tab/>
      </w:r>
      <w:r>
        <w:rPr>
          <w:b/>
          <w:bCs/>
        </w:rPr>
        <w:tab/>
        <w:t xml:space="preserve">         PRAYER</w:t>
      </w:r>
      <w:r>
        <w:rPr>
          <w:b/>
          <w:bCs/>
        </w:rPr>
        <w:tab/>
      </w:r>
      <w:r>
        <w:rPr>
          <w:b/>
          <w:bCs/>
        </w:rPr>
        <w:tab/>
      </w:r>
      <w:r>
        <w:rPr>
          <w:b/>
          <w:bCs/>
        </w:rPr>
        <w:tab/>
        <w:t>SUFFERING</w:t>
      </w:r>
    </w:p>
    <w:p w:rsidR="000B5591" w:rsidRDefault="000B5591" w:rsidP="000B5591">
      <w:pPr>
        <w:rPr>
          <w:b/>
          <w:bCs/>
        </w:rPr>
      </w:pPr>
    </w:p>
    <w:p w:rsidR="000B5591" w:rsidRDefault="000B5591" w:rsidP="000B5591">
      <w:pPr>
        <w:ind w:firstLine="720"/>
        <w:rPr>
          <w:b/>
          <w:bCs/>
        </w:rPr>
      </w:pPr>
      <w:r>
        <w:rPr>
          <w:b/>
          <w:bCs/>
        </w:rPr>
        <w:t>KING</w:t>
      </w:r>
      <w:r>
        <w:rPr>
          <w:b/>
          <w:bCs/>
        </w:rPr>
        <w:tab/>
      </w:r>
      <w:r>
        <w:rPr>
          <w:b/>
          <w:bCs/>
        </w:rPr>
        <w:tab/>
      </w:r>
      <w:r>
        <w:rPr>
          <w:b/>
          <w:bCs/>
        </w:rPr>
        <w:tab/>
        <w:t xml:space="preserve">         PRIEST</w:t>
      </w:r>
      <w:r>
        <w:rPr>
          <w:b/>
          <w:bCs/>
        </w:rPr>
        <w:tab/>
      </w:r>
      <w:r>
        <w:rPr>
          <w:b/>
          <w:bCs/>
        </w:rPr>
        <w:tab/>
      </w:r>
      <w:r>
        <w:rPr>
          <w:b/>
          <w:bCs/>
        </w:rPr>
        <w:tab/>
        <w:t>PROPHET</w:t>
      </w:r>
    </w:p>
    <w:p w:rsidR="000B5591" w:rsidRDefault="000B5591" w:rsidP="000B5591">
      <w:pPr>
        <w:rPr>
          <w:b/>
          <w:bCs/>
        </w:rPr>
      </w:pPr>
    </w:p>
    <w:p w:rsidR="000B5591" w:rsidRDefault="000B5591" w:rsidP="000B5591">
      <w:pPr>
        <w:rPr>
          <w:b/>
          <w:bCs/>
        </w:rPr>
      </w:pPr>
    </w:p>
    <w:p w:rsidR="000B5591" w:rsidRDefault="000B5591" w:rsidP="000B5591">
      <w:pPr>
        <w:ind w:firstLine="3600"/>
        <w:rPr>
          <w:b/>
          <w:bCs/>
        </w:rPr>
      </w:pPr>
      <w:r>
        <w:rPr>
          <w:b/>
          <w:bCs/>
          <w:u w:val="single"/>
        </w:rPr>
        <w:t>PROCEDURE FOR USE</w:t>
      </w:r>
    </w:p>
    <w:p w:rsidR="000B5591" w:rsidRDefault="000B5591" w:rsidP="000B5591">
      <w:pPr>
        <w:tabs>
          <w:tab w:val="left" w:pos="-1440"/>
        </w:tabs>
        <w:ind w:left="5760" w:hanging="4320"/>
        <w:rPr>
          <w:b/>
          <w:bCs/>
        </w:rPr>
      </w:pPr>
      <w:r>
        <w:rPr>
          <w:b/>
          <w:bCs/>
        </w:rPr>
        <w:t xml:space="preserve">  1.  GOLD</w:t>
      </w:r>
      <w:r>
        <w:rPr>
          <w:b/>
          <w:bCs/>
        </w:rPr>
        <w:tab/>
      </w:r>
      <w:r>
        <w:rPr>
          <w:b/>
          <w:bCs/>
        </w:rPr>
        <w:tab/>
      </w:r>
      <w:r>
        <w:rPr>
          <w:b/>
          <w:bCs/>
        </w:rPr>
        <w:tab/>
      </w:r>
      <w:r>
        <w:rPr>
          <w:b/>
          <w:bCs/>
        </w:rPr>
        <w:tab/>
      </w:r>
      <w:r>
        <w:rPr>
          <w:b/>
          <w:bCs/>
        </w:rPr>
        <w:tab/>
        <w:t>BEATEN, HAMMERED</w:t>
      </w:r>
    </w:p>
    <w:p w:rsidR="000B5591" w:rsidRDefault="000B5591" w:rsidP="000B5591">
      <w:pPr>
        <w:ind w:firstLine="1440"/>
        <w:rPr>
          <w:b/>
          <w:bCs/>
        </w:rPr>
      </w:pPr>
    </w:p>
    <w:p w:rsidR="000B5591" w:rsidRDefault="000B5591" w:rsidP="000B5591">
      <w:pPr>
        <w:tabs>
          <w:tab w:val="left" w:pos="-1440"/>
        </w:tabs>
        <w:ind w:left="5760" w:hanging="5760"/>
        <w:rPr>
          <w:b/>
          <w:bCs/>
        </w:rPr>
      </w:pPr>
      <w:r>
        <w:rPr>
          <w:b/>
          <w:bCs/>
        </w:rPr>
        <w:t xml:space="preserve">                          2.  FRANKINCENSE</w:t>
      </w:r>
      <w:r>
        <w:rPr>
          <w:b/>
          <w:bCs/>
        </w:rPr>
        <w:tab/>
      </w:r>
      <w:r>
        <w:rPr>
          <w:b/>
          <w:bCs/>
        </w:rPr>
        <w:tab/>
      </w:r>
      <w:r>
        <w:rPr>
          <w:b/>
          <w:bCs/>
        </w:rPr>
        <w:tab/>
        <w:t>BURNED</w:t>
      </w:r>
    </w:p>
    <w:p w:rsidR="000B5591" w:rsidRDefault="000B5591" w:rsidP="000B5591">
      <w:pPr>
        <w:rPr>
          <w:b/>
          <w:bCs/>
        </w:rPr>
      </w:pPr>
    </w:p>
    <w:p w:rsidR="000B5591" w:rsidRDefault="000B5591" w:rsidP="000B5591">
      <w:pPr>
        <w:tabs>
          <w:tab w:val="left" w:pos="-1440"/>
        </w:tabs>
        <w:ind w:left="5760" w:hanging="4320"/>
        <w:rPr>
          <w:b/>
          <w:bCs/>
        </w:rPr>
      </w:pPr>
      <w:r>
        <w:rPr>
          <w:b/>
          <w:bCs/>
        </w:rPr>
        <w:t xml:space="preserve">  3.  MYRRH</w:t>
      </w:r>
      <w:r>
        <w:rPr>
          <w:b/>
          <w:bCs/>
        </w:rPr>
        <w:tab/>
      </w:r>
      <w:r>
        <w:rPr>
          <w:b/>
          <w:bCs/>
        </w:rPr>
        <w:tab/>
      </w:r>
      <w:r>
        <w:rPr>
          <w:b/>
          <w:bCs/>
        </w:rPr>
        <w:tab/>
      </w:r>
      <w:r>
        <w:rPr>
          <w:b/>
          <w:bCs/>
        </w:rPr>
        <w:tab/>
      </w:r>
      <w:r>
        <w:rPr>
          <w:b/>
          <w:bCs/>
        </w:rPr>
        <w:tab/>
        <w:t>CRUSHED</w:t>
      </w:r>
    </w:p>
    <w:p w:rsidR="000B5591" w:rsidRDefault="000B5591" w:rsidP="000B5591">
      <w:pPr>
        <w:rPr>
          <w:b/>
          <w:bCs/>
        </w:rPr>
      </w:pPr>
    </w:p>
    <w:p w:rsidR="000B5591" w:rsidRDefault="000B5591" w:rsidP="000B5591">
      <w:pPr>
        <w:ind w:left="720" w:firstLine="2160"/>
        <w:rPr>
          <w:b/>
          <w:bCs/>
        </w:rPr>
      </w:pPr>
      <w:r>
        <w:rPr>
          <w:b/>
          <w:bCs/>
        </w:rPr>
        <w:t xml:space="preserve">         </w:t>
      </w:r>
      <w:r>
        <w:rPr>
          <w:b/>
          <w:bCs/>
          <w:u w:val="single"/>
        </w:rPr>
        <w:t>THREE TREASURES</w:t>
      </w:r>
    </w:p>
    <w:p w:rsidR="000B5591" w:rsidRDefault="000B5591" w:rsidP="000B5591">
      <w:pPr>
        <w:ind w:firstLine="1440"/>
        <w:rPr>
          <w:b/>
          <w:bCs/>
        </w:rPr>
      </w:pPr>
      <w:r>
        <w:rPr>
          <w:b/>
          <w:bCs/>
        </w:rPr>
        <w:t xml:space="preserve">  1.    GOLD </w:t>
      </w:r>
      <w:r>
        <w:rPr>
          <w:b/>
          <w:bCs/>
        </w:rPr>
        <w:tab/>
      </w:r>
      <w:r>
        <w:rPr>
          <w:b/>
          <w:bCs/>
        </w:rPr>
        <w:tab/>
      </w:r>
      <w:r>
        <w:rPr>
          <w:b/>
          <w:bCs/>
        </w:rPr>
        <w:tab/>
        <w:t xml:space="preserve">                  FATHER </w:t>
      </w:r>
    </w:p>
    <w:p w:rsidR="000B5591" w:rsidRDefault="000B5591" w:rsidP="000B5591">
      <w:pPr>
        <w:rPr>
          <w:b/>
          <w:bCs/>
        </w:rPr>
      </w:pPr>
    </w:p>
    <w:p w:rsidR="000B5591" w:rsidRDefault="000B5591" w:rsidP="000B5591">
      <w:pPr>
        <w:ind w:firstLine="1440"/>
        <w:rPr>
          <w:b/>
          <w:bCs/>
        </w:rPr>
      </w:pPr>
      <w:r>
        <w:rPr>
          <w:b/>
          <w:bCs/>
        </w:rPr>
        <w:t xml:space="preserve">   2.   FRANKINCENSE</w:t>
      </w:r>
      <w:r>
        <w:rPr>
          <w:b/>
          <w:bCs/>
        </w:rPr>
        <w:tab/>
      </w:r>
      <w:r>
        <w:rPr>
          <w:b/>
          <w:bCs/>
        </w:rPr>
        <w:tab/>
        <w:t xml:space="preserve">       HOLY GHOST</w:t>
      </w:r>
    </w:p>
    <w:p w:rsidR="000B5591" w:rsidRDefault="000B5591" w:rsidP="000B5591">
      <w:pPr>
        <w:rPr>
          <w:b/>
          <w:bCs/>
        </w:rPr>
      </w:pPr>
    </w:p>
    <w:p w:rsidR="000B5591" w:rsidRDefault="000B5591" w:rsidP="000B5591">
      <w:pPr>
        <w:ind w:firstLine="1440"/>
        <w:rPr>
          <w:b/>
          <w:bCs/>
        </w:rPr>
      </w:pPr>
      <w:r>
        <w:rPr>
          <w:b/>
          <w:bCs/>
        </w:rPr>
        <w:t xml:space="preserve">   3.  MYRRH</w:t>
      </w:r>
      <w:r>
        <w:rPr>
          <w:b/>
          <w:bCs/>
        </w:rPr>
        <w:tab/>
      </w:r>
      <w:r>
        <w:rPr>
          <w:b/>
          <w:bCs/>
        </w:rPr>
        <w:tab/>
      </w:r>
      <w:r>
        <w:rPr>
          <w:b/>
          <w:bCs/>
        </w:rPr>
        <w:tab/>
        <w:t xml:space="preserve">        SON</w:t>
      </w:r>
    </w:p>
    <w:p w:rsidR="000B5591" w:rsidRDefault="000B5591" w:rsidP="000B5591">
      <w:pPr>
        <w:jc w:val="center"/>
        <w:rPr>
          <w:b/>
          <w:bCs/>
        </w:rPr>
      </w:pPr>
      <w:r>
        <w:rPr>
          <w:b/>
          <w:bCs/>
          <w:u w:val="single"/>
        </w:rPr>
        <w:t>THREE GIFTS ARE SYMBOLIC OF THE HOLY TRINITY, AND THE RESURRECTION</w:t>
      </w:r>
    </w:p>
    <w:p w:rsidR="000B5591" w:rsidRDefault="000B5591" w:rsidP="000B5591">
      <w:pPr>
        <w:rPr>
          <w:b/>
          <w:bCs/>
        </w:rPr>
      </w:pPr>
    </w:p>
    <w:p w:rsidR="000B5591" w:rsidRDefault="000B5591" w:rsidP="000B5591">
      <w:pPr>
        <w:rPr>
          <w:b/>
          <w:bCs/>
        </w:rPr>
      </w:pPr>
      <w:r>
        <w:rPr>
          <w:b/>
          <w:bCs/>
        </w:rPr>
        <w:t>The frankincense tree, source of the spice which the magi brought to Bethlehem</w:t>
      </w:r>
    </w:p>
    <w:p w:rsidR="000B5591" w:rsidRDefault="000B5591" w:rsidP="000B5591">
      <w:proofErr w:type="gramStart"/>
      <w:r>
        <w:rPr>
          <w:b/>
          <w:bCs/>
        </w:rPr>
        <w:t>resembles</w:t>
      </w:r>
      <w:proofErr w:type="gramEnd"/>
      <w:r>
        <w:rPr>
          <w:b/>
          <w:bCs/>
        </w:rPr>
        <w:t xml:space="preserve"> our Mountain Ash.  It is a very large tree with the star-shaped pink flowers having yellow centers.  The resin, from which comes the incense and the spice obtained by making incisions in the bark of the tree.  As the sap flows out it hardens and becomes brittle.  It burns freely, giving off the fragrance for which it is known.  Once plentiful in the Near East it has become increasingly scarce.Num:24:17: I shall see him, but not now: I shall behold him, but not nigh: there shall come a Star out of Jacob, and a </w:t>
      </w:r>
      <w:proofErr w:type="spellStart"/>
      <w:r>
        <w:rPr>
          <w:b/>
          <w:bCs/>
        </w:rPr>
        <w:t>Sceptre</w:t>
      </w:r>
      <w:proofErr w:type="spellEnd"/>
      <w:r>
        <w:rPr>
          <w:b/>
          <w:bCs/>
        </w:rPr>
        <w:t xml:space="preserve"> shall rise out of Israel, and shall smite the corners of </w:t>
      </w:r>
      <w:proofErr w:type="spellStart"/>
      <w:r>
        <w:rPr>
          <w:b/>
          <w:bCs/>
        </w:rPr>
        <w:t>Moab,and</w:t>
      </w:r>
      <w:proofErr w:type="spellEnd"/>
      <w:r>
        <w:rPr>
          <w:b/>
          <w:bCs/>
        </w:rPr>
        <w:t xml:space="preserve"> destroy all the children of </w:t>
      </w:r>
      <w:proofErr w:type="spellStart"/>
      <w:r>
        <w:rPr>
          <w:b/>
          <w:bCs/>
        </w:rPr>
        <w:t>Sheth</w:t>
      </w:r>
      <w:proofErr w:type="spellEnd"/>
      <w:r>
        <w:rPr>
          <w:b/>
          <w:bCs/>
        </w:rPr>
        <w:t xml:space="preserve">.    </w:t>
      </w:r>
      <w:r>
        <w:t>.</w:t>
      </w:r>
    </w:p>
    <w:p w:rsidR="000B5591" w:rsidRDefault="000B5591" w:rsidP="000B5591"/>
    <w:p w:rsidR="007D674E" w:rsidRPr="00D01600" w:rsidRDefault="00562E81" w:rsidP="00034A27">
      <w:pPr>
        <w:pStyle w:val="ListParagraph"/>
        <w:numPr>
          <w:ilvl w:val="0"/>
          <w:numId w:val="12"/>
        </w:numPr>
        <w:rPr>
          <w:i/>
        </w:rPr>
      </w:pPr>
      <w:r w:rsidRPr="000F1930">
        <w:t>Luke 2:</w:t>
      </w:r>
      <w:r>
        <w:t xml:space="preserve"> </w:t>
      </w:r>
      <w:r w:rsidR="00D01600">
        <w:t>4</w:t>
      </w:r>
      <w:proofErr w:type="gramStart"/>
      <w:r w:rsidR="00D01600">
        <w:t>)</w:t>
      </w:r>
      <w:r>
        <w:t>Bethlehem</w:t>
      </w:r>
      <w:proofErr w:type="gramEnd"/>
      <w:r>
        <w:t xml:space="preserve"> 22)Jerusalem 39)</w:t>
      </w:r>
      <w:proofErr w:type="spellStart"/>
      <w:r w:rsidR="007561F2" w:rsidRPr="000F1930">
        <w:t>Nazereth</w:t>
      </w:r>
      <w:proofErr w:type="spellEnd"/>
      <w:r w:rsidR="007561F2" w:rsidRPr="000F1930">
        <w:t xml:space="preserve"> </w:t>
      </w:r>
      <w:r w:rsidR="00D01600">
        <w:t xml:space="preserve">to Egypt </w:t>
      </w:r>
      <w:r w:rsidR="007D674E">
        <w:t>Mat. 2:1,8</w:t>
      </w:r>
      <w:r w:rsidR="007D674E" w:rsidRPr="000F1930">
        <w:t>-23</w:t>
      </w:r>
    </w:p>
    <w:p w:rsidR="00562E81" w:rsidRPr="0070744F" w:rsidRDefault="00562E81" w:rsidP="001A2206">
      <w:r w:rsidRPr="001A2206">
        <w:t>The de</w:t>
      </w:r>
      <w:r>
        <w:t xml:space="preserve">dication in Jerusalem </w:t>
      </w:r>
      <w:proofErr w:type="spellStart"/>
      <w:r>
        <w:t>Lk</w:t>
      </w:r>
      <w:proofErr w:type="spellEnd"/>
      <w:r>
        <w:t>. 2: 21-</w:t>
      </w:r>
      <w:r w:rsidRPr="001A2206">
        <w:t>38</w:t>
      </w:r>
    </w:p>
    <w:p w:rsidR="007561F2" w:rsidRPr="000F1930" w:rsidRDefault="00CD0A66" w:rsidP="00034A27">
      <w:pPr>
        <w:pStyle w:val="ListParagraph"/>
        <w:numPr>
          <w:ilvl w:val="0"/>
          <w:numId w:val="13"/>
        </w:numPr>
      </w:pPr>
      <w:r w:rsidRPr="000F1930">
        <w:t>Eight days old</w:t>
      </w:r>
    </w:p>
    <w:p w:rsidR="00CF49D2" w:rsidRDefault="009557BD" w:rsidP="00034A27">
      <w:pPr>
        <w:pStyle w:val="ListParagraph"/>
        <w:numPr>
          <w:ilvl w:val="1"/>
          <w:numId w:val="13"/>
        </w:numPr>
      </w:pPr>
      <w:r w:rsidRPr="000F1930">
        <w:t>Day of circumcision</w:t>
      </w:r>
      <w:r w:rsidR="001A2206">
        <w:t xml:space="preserve">, </w:t>
      </w:r>
      <w:r w:rsidR="00CF49D2" w:rsidRPr="000F1930">
        <w:t xml:space="preserve">Named </w:t>
      </w:r>
      <w:r w:rsidR="001A2206">
        <w:t xml:space="preserve"> </w:t>
      </w:r>
      <w:r w:rsidR="00CF49D2" w:rsidRPr="000F1930">
        <w:t>“Jesus”</w:t>
      </w:r>
    </w:p>
    <w:p w:rsidR="000A29A4" w:rsidRDefault="000A29A4" w:rsidP="000A29A4"/>
    <w:p w:rsidR="000A29A4" w:rsidRDefault="000A29A4" w:rsidP="000A29A4">
      <w:pPr>
        <w:jc w:val="center"/>
        <w:rPr>
          <w:b/>
          <w:bCs/>
          <w:sz w:val="30"/>
          <w:szCs w:val="30"/>
          <w:u w:val="single"/>
        </w:rPr>
      </w:pPr>
      <w:r>
        <w:rPr>
          <w:b/>
          <w:bCs/>
          <w:sz w:val="30"/>
          <w:szCs w:val="30"/>
          <w:u w:val="single"/>
        </w:rPr>
        <w:t>Life of Christ</w:t>
      </w:r>
    </w:p>
    <w:p w:rsidR="000A29A4" w:rsidRDefault="000A29A4" w:rsidP="000A29A4">
      <w:pPr>
        <w:jc w:val="center"/>
        <w:rPr>
          <w:b/>
          <w:bCs/>
        </w:rPr>
      </w:pPr>
      <w:r>
        <w:rPr>
          <w:b/>
          <w:bCs/>
          <w:sz w:val="30"/>
          <w:szCs w:val="30"/>
          <w:u w:val="single"/>
        </w:rPr>
        <w:t>Circumcision</w:t>
      </w:r>
    </w:p>
    <w:p w:rsidR="000A29A4" w:rsidRDefault="000A29A4" w:rsidP="000A29A4">
      <w:pPr>
        <w:jc w:val="center"/>
        <w:rPr>
          <w:b/>
          <w:bCs/>
        </w:rPr>
      </w:pPr>
    </w:p>
    <w:p w:rsidR="000A29A4" w:rsidRDefault="000A29A4" w:rsidP="000A29A4">
      <w:pPr>
        <w:jc w:val="center"/>
        <w:rPr>
          <w:b/>
          <w:bCs/>
        </w:rPr>
      </w:pPr>
    </w:p>
    <w:p w:rsidR="000A29A4" w:rsidRDefault="000A29A4" w:rsidP="000A29A4">
      <w:pPr>
        <w:rPr>
          <w:b/>
          <w:bCs/>
        </w:rPr>
      </w:pPr>
      <w:r>
        <w:rPr>
          <w:b/>
          <w:bCs/>
        </w:rPr>
        <w:t>GEN. 17:11</w:t>
      </w:r>
      <w:proofErr w:type="gramStart"/>
      <w:r>
        <w:rPr>
          <w:b/>
          <w:bCs/>
        </w:rPr>
        <w:t>,12</w:t>
      </w:r>
      <w:proofErr w:type="gramEnd"/>
      <w:r>
        <w:rPr>
          <w:b/>
          <w:bCs/>
        </w:rPr>
        <w:t>,(1450BC)</w:t>
      </w:r>
    </w:p>
    <w:p w:rsidR="000A29A4" w:rsidRDefault="000A29A4" w:rsidP="000A29A4">
      <w:pPr>
        <w:rPr>
          <w:b/>
          <w:bCs/>
        </w:rPr>
      </w:pPr>
      <w:r>
        <w:rPr>
          <w:b/>
          <w:bCs/>
        </w:rPr>
        <w:t>11: AND YE SHALL CIRCUMCISE THE FLESH OF YOUR FORESKIN; AND IT SHALL BE A TOKEN OF THE COVENANT BETWIXT ME AND YOU.</w:t>
      </w:r>
    </w:p>
    <w:p w:rsidR="000A29A4" w:rsidRDefault="000A29A4" w:rsidP="000A29A4">
      <w:pPr>
        <w:rPr>
          <w:b/>
          <w:bCs/>
        </w:rPr>
      </w:pPr>
      <w:r>
        <w:rPr>
          <w:b/>
          <w:bCs/>
        </w:rPr>
        <w:t>12: AND HE THAT IS EIGHT DAYS OLD SHALL BE CIRCUMCISED AMONG YOU, EVERY MAN CHILD IN YOUR GENERATIONS, HE THAT IS BORN IN THE HOUSE, OR BOUGHT WITH MONEY OF ANY STRANGER, WHICH IS NOT OF THY SEED.</w:t>
      </w:r>
    </w:p>
    <w:p w:rsidR="000A29A4" w:rsidRDefault="000A29A4" w:rsidP="000A29A4">
      <w:pPr>
        <w:rPr>
          <w:b/>
          <w:bCs/>
        </w:rPr>
      </w:pPr>
      <w:r>
        <w:rPr>
          <w:b/>
          <w:bCs/>
        </w:rPr>
        <w:t>In this scripture God Tells Abraham that eighth day is when circumcision is to be performed.  This is an amazing statement especially when one considers the follow:</w:t>
      </w:r>
    </w:p>
    <w:p w:rsidR="000A29A4" w:rsidRDefault="000A29A4" w:rsidP="000A29A4">
      <w:pPr>
        <w:rPr>
          <w:b/>
          <w:bCs/>
        </w:rPr>
      </w:pPr>
    </w:p>
    <w:p w:rsidR="000A29A4" w:rsidRDefault="000A29A4" w:rsidP="000A29A4">
      <w:pPr>
        <w:rPr>
          <w:b/>
          <w:bCs/>
        </w:rPr>
      </w:pPr>
      <w:r>
        <w:rPr>
          <w:b/>
          <w:bCs/>
        </w:rPr>
        <w:t xml:space="preserve">1.  Medical doctors have found during the last half century that circumcision is valuable health practice.  It reduces the occurrence of penile cancer in males and cancer of the </w:t>
      </w:r>
      <w:proofErr w:type="spellStart"/>
      <w:r>
        <w:rPr>
          <w:b/>
          <w:bCs/>
        </w:rPr>
        <w:t>cervic</w:t>
      </w:r>
      <w:proofErr w:type="spellEnd"/>
      <w:r>
        <w:rPr>
          <w:b/>
          <w:bCs/>
        </w:rPr>
        <w:t xml:space="preserve"> in their wives.  Medical science has confirmed, after 4000 years of study, that the best method of preventing these two forms of cancer is circumcision.</w:t>
      </w:r>
    </w:p>
    <w:p w:rsidR="000A29A4" w:rsidRDefault="000A29A4" w:rsidP="000A29A4">
      <w:pPr>
        <w:rPr>
          <w:b/>
          <w:bCs/>
        </w:rPr>
      </w:pPr>
    </w:p>
    <w:p w:rsidR="000A29A4" w:rsidRDefault="000A29A4" w:rsidP="000A29A4">
      <w:pPr>
        <w:rPr>
          <w:b/>
          <w:bCs/>
        </w:rPr>
      </w:pPr>
      <w:r>
        <w:rPr>
          <w:b/>
          <w:bCs/>
        </w:rPr>
        <w:t>2.  Medical Science has recently discovered that the newborn infant is susceptible to bleeding between the second and fifth day of life.  Extensive hemorrhaging could occur at this time and could cause damage to the brain and internal organs or even death.</w:t>
      </w:r>
    </w:p>
    <w:p w:rsidR="000A29A4" w:rsidRDefault="000A29A4" w:rsidP="000A29A4">
      <w:pPr>
        <w:rPr>
          <w:b/>
          <w:bCs/>
        </w:rPr>
      </w:pPr>
    </w:p>
    <w:p w:rsidR="000A29A4" w:rsidRDefault="000A29A4" w:rsidP="000A29A4">
      <w:pPr>
        <w:rPr>
          <w:b/>
          <w:bCs/>
        </w:rPr>
      </w:pPr>
      <w:r>
        <w:rPr>
          <w:b/>
          <w:bCs/>
        </w:rPr>
        <w:t xml:space="preserve">3.  The ability to clot the blood is dependent on a variety of chemical factors present in the blood.  Let us consider two of these factors, Vitamin K and </w:t>
      </w:r>
      <w:proofErr w:type="spellStart"/>
      <w:r>
        <w:rPr>
          <w:b/>
          <w:bCs/>
        </w:rPr>
        <w:t>Prothrombin</w:t>
      </w:r>
      <w:proofErr w:type="spellEnd"/>
      <w:r>
        <w:rPr>
          <w:b/>
          <w:bCs/>
        </w:rPr>
        <w:t xml:space="preserve">. </w:t>
      </w:r>
    </w:p>
    <w:p w:rsidR="000A29A4" w:rsidRDefault="000A29A4" w:rsidP="000A29A4">
      <w:pPr>
        <w:ind w:left="1440" w:hanging="720"/>
        <w:rPr>
          <w:b/>
          <w:bCs/>
        </w:rPr>
      </w:pPr>
      <w:r>
        <w:rPr>
          <w:b/>
          <w:bCs/>
        </w:rPr>
        <w:t xml:space="preserve">      </w:t>
      </w:r>
      <w:proofErr w:type="gramStart"/>
      <w:r>
        <w:rPr>
          <w:b/>
          <w:bCs/>
        </w:rPr>
        <w:t xml:space="preserve">a.  </w:t>
      </w:r>
      <w:r>
        <w:rPr>
          <w:b/>
          <w:bCs/>
          <w:u w:val="single"/>
        </w:rPr>
        <w:t>Vitamin</w:t>
      </w:r>
      <w:proofErr w:type="gramEnd"/>
      <w:r>
        <w:rPr>
          <w:b/>
          <w:bCs/>
          <w:u w:val="single"/>
        </w:rPr>
        <w:t xml:space="preserve"> K </w:t>
      </w:r>
      <w:r>
        <w:rPr>
          <w:b/>
          <w:bCs/>
        </w:rPr>
        <w:t>is manufactured in the human intestinal tract by bacteria.  In the new born infant, this does not take place until the fifth to the seventh day when the bacterium begins to develop in sufficient numbers.  Therefore, the first day one knows for sure that it is safe to perform circumcision is the eighth day.  Who know about bacteria and their ability to make Vitamin K at this time?</w:t>
      </w:r>
    </w:p>
    <w:p w:rsidR="000A29A4" w:rsidRDefault="000A29A4" w:rsidP="000A29A4">
      <w:pPr>
        <w:ind w:firstLine="720"/>
        <w:rPr>
          <w:b/>
          <w:bCs/>
        </w:rPr>
      </w:pPr>
      <w:r>
        <w:rPr>
          <w:b/>
          <w:bCs/>
        </w:rPr>
        <w:t xml:space="preserve">       </w:t>
      </w:r>
    </w:p>
    <w:p w:rsidR="000A29A4" w:rsidRDefault="000A29A4" w:rsidP="000A29A4">
      <w:pPr>
        <w:ind w:left="720"/>
        <w:rPr>
          <w:b/>
          <w:bCs/>
        </w:rPr>
      </w:pPr>
      <w:r>
        <w:rPr>
          <w:b/>
          <w:bCs/>
        </w:rPr>
        <w:t xml:space="preserve">   </w:t>
      </w:r>
      <w:proofErr w:type="gramStart"/>
      <w:r>
        <w:rPr>
          <w:b/>
          <w:bCs/>
        </w:rPr>
        <w:t xml:space="preserve">b.  </w:t>
      </w:r>
      <w:proofErr w:type="spellStart"/>
      <w:r>
        <w:rPr>
          <w:b/>
          <w:bCs/>
          <w:u w:val="single"/>
        </w:rPr>
        <w:t>Prothrombin</w:t>
      </w:r>
      <w:proofErr w:type="spellEnd"/>
      <w:proofErr w:type="gramEnd"/>
      <w:r>
        <w:rPr>
          <w:b/>
          <w:bCs/>
        </w:rPr>
        <w:t xml:space="preserve"> is another important element necessary for the proper clotting                of the blood.  It has been shown that in the blood stream of the newborn                       infant the amount </w:t>
      </w:r>
      <w:proofErr w:type="spellStart"/>
      <w:r>
        <w:rPr>
          <w:b/>
          <w:bCs/>
        </w:rPr>
        <w:t>Prothrombin</w:t>
      </w:r>
      <w:proofErr w:type="spellEnd"/>
      <w:r>
        <w:rPr>
          <w:b/>
          <w:bCs/>
        </w:rPr>
        <w:t xml:space="preserve"> is less than normal.   The concentration of                   </w:t>
      </w:r>
      <w:proofErr w:type="spellStart"/>
      <w:r>
        <w:rPr>
          <w:b/>
          <w:bCs/>
        </w:rPr>
        <w:t>Prothrombin</w:t>
      </w:r>
      <w:proofErr w:type="spellEnd"/>
      <w:r>
        <w:rPr>
          <w:b/>
          <w:bCs/>
        </w:rPr>
        <w:t xml:space="preserve"> is below normal and then skyrockets to a level of 10% above                   normal on the eighth day.  It then levels off to a normal value after the eighth              day.</w:t>
      </w:r>
    </w:p>
    <w:p w:rsidR="000A29A4" w:rsidRDefault="000A29A4" w:rsidP="000A29A4">
      <w:pPr>
        <w:rPr>
          <w:b/>
          <w:bCs/>
        </w:rPr>
      </w:pPr>
    </w:p>
    <w:p w:rsidR="000A29A4" w:rsidRDefault="000A29A4" w:rsidP="000A29A4">
      <w:pPr>
        <w:ind w:firstLine="720"/>
        <w:rPr>
          <w:b/>
          <w:bCs/>
        </w:rPr>
      </w:pPr>
      <w:r>
        <w:rPr>
          <w:b/>
          <w:bCs/>
        </w:rPr>
        <w:t xml:space="preserve">         </w:t>
      </w:r>
      <w:proofErr w:type="gramStart"/>
      <w:r>
        <w:rPr>
          <w:b/>
          <w:bCs/>
        </w:rPr>
        <w:t>c.  In</w:t>
      </w:r>
      <w:proofErr w:type="gramEnd"/>
      <w:r>
        <w:rPr>
          <w:b/>
          <w:bCs/>
        </w:rPr>
        <w:t xml:space="preserve"> light of the above scientific facts the best day  to perform a circumcision                               is the eighth day just as described in this passage of scripture.  Certainly </w:t>
      </w:r>
    </w:p>
    <w:p w:rsidR="000A29A4" w:rsidRDefault="000A29A4" w:rsidP="000A29A4">
      <w:pPr>
        <w:rPr>
          <w:b/>
          <w:bCs/>
        </w:rPr>
      </w:pPr>
      <w:r>
        <w:rPr>
          <w:b/>
          <w:bCs/>
        </w:rPr>
        <w:t xml:space="preserve">                          </w:t>
      </w:r>
      <w:proofErr w:type="gramStart"/>
      <w:r>
        <w:rPr>
          <w:b/>
          <w:bCs/>
        </w:rPr>
        <w:t>this</w:t>
      </w:r>
      <w:proofErr w:type="gramEnd"/>
      <w:r>
        <w:rPr>
          <w:b/>
          <w:bCs/>
        </w:rPr>
        <w:t xml:space="preserve"> is  evidence to be considered for Biblical inerrancy.                                                                                                                                                                                                                                                                                                             </w:t>
      </w:r>
    </w:p>
    <w:p w:rsidR="000A29A4" w:rsidRDefault="000A29A4" w:rsidP="000A29A4">
      <w:pPr>
        <w:ind w:firstLine="2160"/>
      </w:pPr>
    </w:p>
    <w:p w:rsidR="000A29A4" w:rsidRPr="000F1930" w:rsidRDefault="000A29A4" w:rsidP="000A29A4"/>
    <w:p w:rsidR="001D3D16" w:rsidRPr="000F1930" w:rsidRDefault="001D3D16" w:rsidP="00034A27">
      <w:pPr>
        <w:pStyle w:val="ListParagraph"/>
        <w:numPr>
          <w:ilvl w:val="2"/>
          <w:numId w:val="13"/>
        </w:numPr>
      </w:pPr>
      <w:r w:rsidRPr="000F1930">
        <w:t>It was a common name among the Jews, as John was</w:t>
      </w:r>
    </w:p>
    <w:p w:rsidR="00B448D1" w:rsidRPr="000F1930" w:rsidRDefault="00823499" w:rsidP="00B137B0">
      <w:pPr>
        <w:ind w:left="2160" w:firstLine="720"/>
      </w:pPr>
      <w:r>
        <w:t>Col. 4:11—</w:t>
      </w:r>
      <w:r w:rsidR="001D3D16" w:rsidRPr="00823499">
        <w:rPr>
          <w:i/>
        </w:rPr>
        <w:t>And Jesus, which is called Justus</w:t>
      </w:r>
      <w:r w:rsidR="001D3D16" w:rsidRPr="000F1930">
        <w:t>…</w:t>
      </w:r>
    </w:p>
    <w:p w:rsidR="001D3D16" w:rsidRPr="00823499" w:rsidRDefault="00DB69D4" w:rsidP="001D3D16">
      <w:pPr>
        <w:rPr>
          <w:i/>
        </w:rPr>
      </w:pPr>
      <w:r>
        <w:t>Hebrews 2:17—</w:t>
      </w:r>
      <w:r w:rsidR="001D3D16" w:rsidRPr="00823499">
        <w:rPr>
          <w:i/>
        </w:rPr>
        <w:t xml:space="preserve">Wherefore </w:t>
      </w:r>
      <w:r w:rsidR="001D3D16" w:rsidRPr="00823499">
        <w:rPr>
          <w:i/>
          <w:u w:val="single"/>
        </w:rPr>
        <w:t>in all things</w:t>
      </w:r>
      <w:r w:rsidR="001D3D16" w:rsidRPr="00823499">
        <w:rPr>
          <w:i/>
        </w:rPr>
        <w:t xml:space="preserve"> it </w:t>
      </w:r>
      <w:proofErr w:type="spellStart"/>
      <w:r w:rsidR="001D3D16" w:rsidRPr="00823499">
        <w:rPr>
          <w:i/>
        </w:rPr>
        <w:t>behoved</w:t>
      </w:r>
      <w:proofErr w:type="spellEnd"/>
      <w:r w:rsidR="001D3D16" w:rsidRPr="00823499">
        <w:rPr>
          <w:i/>
        </w:rPr>
        <w:t xml:space="preserve"> him to be </w:t>
      </w:r>
      <w:r w:rsidR="001D3D16" w:rsidRPr="00823499">
        <w:rPr>
          <w:i/>
          <w:u w:val="single"/>
        </w:rPr>
        <w:t>made like unto his brethren</w:t>
      </w:r>
      <w:r w:rsidR="001D3D16" w:rsidRPr="00823499">
        <w:rPr>
          <w:i/>
        </w:rPr>
        <w:t>, that he might be a merciful and faithful high priest in things pertaining to God, to make reconciliation for the sins of the people.</w:t>
      </w:r>
    </w:p>
    <w:p w:rsidR="009E3F6F" w:rsidRPr="000F1930" w:rsidRDefault="001A2206" w:rsidP="007561F2">
      <w:r>
        <w:t>Luke 2:</w:t>
      </w:r>
      <w:r w:rsidR="00DB69D4">
        <w:t>21—</w:t>
      </w:r>
      <w:proofErr w:type="gramStart"/>
      <w:r w:rsidR="007561F2" w:rsidRPr="00823499">
        <w:rPr>
          <w:i/>
        </w:rPr>
        <w:t>And</w:t>
      </w:r>
      <w:proofErr w:type="gramEnd"/>
      <w:r w:rsidR="007561F2" w:rsidRPr="00823499">
        <w:rPr>
          <w:i/>
        </w:rPr>
        <w:t xml:space="preserve"> when </w:t>
      </w:r>
      <w:r w:rsidR="007561F2" w:rsidRPr="00823499">
        <w:rPr>
          <w:b/>
          <w:i/>
        </w:rPr>
        <w:t>eight days</w:t>
      </w:r>
      <w:r w:rsidR="007561F2" w:rsidRPr="00823499">
        <w:rPr>
          <w:i/>
        </w:rPr>
        <w:t xml:space="preserve"> were accomplished for the </w:t>
      </w:r>
      <w:r w:rsidR="007561F2" w:rsidRPr="00823499">
        <w:rPr>
          <w:i/>
          <w:u w:val="single"/>
        </w:rPr>
        <w:t>circumcising of the child</w:t>
      </w:r>
      <w:r w:rsidR="007561F2" w:rsidRPr="00823499">
        <w:rPr>
          <w:i/>
        </w:rPr>
        <w:t xml:space="preserve">, his name was </w:t>
      </w:r>
      <w:r w:rsidR="007561F2" w:rsidRPr="00823499">
        <w:rPr>
          <w:b/>
          <w:i/>
          <w:u w:val="single"/>
        </w:rPr>
        <w:t>called JESUS</w:t>
      </w:r>
      <w:r w:rsidR="007561F2" w:rsidRPr="00823499">
        <w:rPr>
          <w:i/>
        </w:rPr>
        <w:t>, which was so named of the angel before he was conceived in the womb.</w:t>
      </w:r>
    </w:p>
    <w:p w:rsidR="00CD0A66" w:rsidRPr="000F1930" w:rsidRDefault="00CF49D2" w:rsidP="00034A27">
      <w:pPr>
        <w:pStyle w:val="ListParagraph"/>
        <w:numPr>
          <w:ilvl w:val="0"/>
          <w:numId w:val="13"/>
        </w:numPr>
      </w:pPr>
      <w:r w:rsidRPr="000F1930">
        <w:t>Forty days old</w:t>
      </w:r>
      <w:r w:rsidR="009557BD" w:rsidRPr="000F1930">
        <w:t xml:space="preserve">     (Lev.12:2-5 – 40 days for boy child 80 for girls)</w:t>
      </w:r>
    </w:p>
    <w:p w:rsidR="009557BD" w:rsidRPr="000F1930" w:rsidRDefault="009557BD" w:rsidP="00034A27">
      <w:pPr>
        <w:pStyle w:val="ListParagraph"/>
        <w:numPr>
          <w:ilvl w:val="1"/>
          <w:numId w:val="13"/>
        </w:numPr>
      </w:pPr>
      <w:r w:rsidRPr="000F1930">
        <w:t>Day of Dedication</w:t>
      </w:r>
    </w:p>
    <w:p w:rsidR="00B137B0" w:rsidRPr="000F1930" w:rsidRDefault="00263862" w:rsidP="00034A27">
      <w:pPr>
        <w:pStyle w:val="ListParagraph"/>
        <w:numPr>
          <w:ilvl w:val="1"/>
          <w:numId w:val="13"/>
        </w:numPr>
      </w:pPr>
      <w:r w:rsidRPr="000F1930">
        <w:t>Many things revealed about Him     Luke 2:25-39</w:t>
      </w:r>
    </w:p>
    <w:p w:rsidR="006D19B3" w:rsidRPr="00823499" w:rsidRDefault="00DB69D4" w:rsidP="00CF49D2">
      <w:pPr>
        <w:rPr>
          <w:i/>
        </w:rPr>
      </w:pPr>
      <w:r>
        <w:t>Luke 2:22—</w:t>
      </w:r>
      <w:proofErr w:type="gramStart"/>
      <w:r w:rsidR="00CF49D2" w:rsidRPr="00823499">
        <w:rPr>
          <w:i/>
        </w:rPr>
        <w:t>And</w:t>
      </w:r>
      <w:proofErr w:type="gramEnd"/>
      <w:r w:rsidR="00CF49D2" w:rsidRPr="00823499">
        <w:rPr>
          <w:i/>
        </w:rPr>
        <w:t xml:space="preserve"> when the days of her purification according to the law of Moses were accomplished, they brought him to Jerusalem, to present him to the Lord;</w:t>
      </w:r>
    </w:p>
    <w:p w:rsidR="008A2296" w:rsidRDefault="00CD0A66" w:rsidP="00034A27">
      <w:pPr>
        <w:pStyle w:val="ListParagraph"/>
        <w:numPr>
          <w:ilvl w:val="0"/>
          <w:numId w:val="14"/>
        </w:numPr>
      </w:pPr>
      <w:r w:rsidRPr="000F1930">
        <w:t xml:space="preserve">Oh if the watchman would not </w:t>
      </w:r>
      <w:r w:rsidR="00263862" w:rsidRPr="000F1930">
        <w:t xml:space="preserve">be </w:t>
      </w:r>
      <w:r w:rsidRPr="000F1930">
        <w:t>so blind spiritually</w:t>
      </w:r>
      <w:r w:rsidR="00263862" w:rsidRPr="000F1930">
        <w:t>.</w:t>
      </w:r>
    </w:p>
    <w:p w:rsidR="00193AF7" w:rsidRPr="000F1930" w:rsidRDefault="00193AF7" w:rsidP="00034A27">
      <w:pPr>
        <w:pStyle w:val="ListParagraph"/>
        <w:numPr>
          <w:ilvl w:val="1"/>
          <w:numId w:val="14"/>
        </w:numPr>
      </w:pPr>
      <w:r w:rsidRPr="008A2296">
        <w:rPr>
          <w:bCs/>
        </w:rPr>
        <w:t xml:space="preserve">Flight into </w:t>
      </w:r>
      <w:proofErr w:type="gramStart"/>
      <w:r w:rsidRPr="008A2296">
        <w:rPr>
          <w:bCs/>
        </w:rPr>
        <w:t>Egypt  1</w:t>
      </w:r>
      <w:proofErr w:type="gramEnd"/>
      <w:r w:rsidRPr="008A2296">
        <w:rPr>
          <w:bCs/>
        </w:rPr>
        <w:t>-3 years Mat. 2:13-23</w:t>
      </w:r>
    </w:p>
    <w:p w:rsidR="00CD0A66" w:rsidRPr="000F1930" w:rsidRDefault="00193AF7" w:rsidP="00034A27">
      <w:pPr>
        <w:pStyle w:val="ListParagraph"/>
        <w:numPr>
          <w:ilvl w:val="0"/>
          <w:numId w:val="13"/>
        </w:numPr>
      </w:pPr>
      <w:r>
        <w:t xml:space="preserve">Egypt to </w:t>
      </w:r>
      <w:proofErr w:type="spellStart"/>
      <w:r>
        <w:t>Nazereth</w:t>
      </w:r>
      <w:proofErr w:type="spellEnd"/>
      <w:r>
        <w:t xml:space="preserve"> 3</w:t>
      </w:r>
      <w:r w:rsidR="00263862" w:rsidRPr="000F1930">
        <w:t xml:space="preserve">-11 years old   </w:t>
      </w:r>
      <w:r w:rsidR="008A2296">
        <w:t>Mat.2:22-23;</w:t>
      </w:r>
      <w:r w:rsidR="00263862" w:rsidRPr="000F1930">
        <w:t xml:space="preserve">  Luke 2:40</w:t>
      </w:r>
    </w:p>
    <w:p w:rsidR="00CD0A66" w:rsidRPr="000F1930" w:rsidRDefault="00CD0A66" w:rsidP="00034A27">
      <w:pPr>
        <w:pStyle w:val="ListParagraph"/>
        <w:numPr>
          <w:ilvl w:val="0"/>
          <w:numId w:val="13"/>
        </w:numPr>
      </w:pPr>
      <w:r w:rsidRPr="000F1930">
        <w:t>Twelve years old</w:t>
      </w:r>
      <w:r w:rsidR="00D44D2B" w:rsidRPr="000F1930">
        <w:t xml:space="preserve">     Luke 2:41-52</w:t>
      </w:r>
    </w:p>
    <w:p w:rsidR="006D19B3" w:rsidRPr="000F1930" w:rsidRDefault="00D44D2B" w:rsidP="00034A27">
      <w:pPr>
        <w:pStyle w:val="ListParagraph"/>
        <w:numPr>
          <w:ilvl w:val="0"/>
          <w:numId w:val="13"/>
        </w:numPr>
      </w:pPr>
      <w:r w:rsidRPr="000F1930">
        <w:t>Growing up in subjection to his parents</w:t>
      </w:r>
    </w:p>
    <w:p w:rsidR="00D44D2B" w:rsidRPr="000F1930" w:rsidRDefault="00823499" w:rsidP="00D44D2B">
      <w:r>
        <w:t>Luke 2:51—</w:t>
      </w:r>
      <w:proofErr w:type="gramStart"/>
      <w:r w:rsidR="00D44D2B" w:rsidRPr="00823499">
        <w:rPr>
          <w:i/>
        </w:rPr>
        <w:t>And</w:t>
      </w:r>
      <w:proofErr w:type="gramEnd"/>
      <w:r w:rsidR="00D44D2B" w:rsidRPr="00823499">
        <w:rPr>
          <w:i/>
        </w:rPr>
        <w:t xml:space="preserve"> he went down with them, and came to Nazareth, and was subject unto them: but his mother kept all these sayings in her heart.</w:t>
      </w:r>
    </w:p>
    <w:p w:rsidR="00CC0FD9" w:rsidRPr="00823499" w:rsidRDefault="00823499" w:rsidP="00D44D2B">
      <w:pPr>
        <w:rPr>
          <w:i/>
        </w:rPr>
      </w:pPr>
      <w:r>
        <w:t>52—</w:t>
      </w:r>
      <w:r w:rsidR="00D44D2B" w:rsidRPr="000F1930">
        <w:t xml:space="preserve">And </w:t>
      </w:r>
      <w:r w:rsidR="00D44D2B" w:rsidRPr="00823499">
        <w:rPr>
          <w:i/>
        </w:rPr>
        <w:t xml:space="preserve">Jesus increased in wisdom and </w:t>
      </w:r>
      <w:proofErr w:type="gramStart"/>
      <w:r w:rsidR="00D44D2B" w:rsidRPr="00823499">
        <w:rPr>
          <w:i/>
        </w:rPr>
        <w:t>stature,</w:t>
      </w:r>
      <w:proofErr w:type="gramEnd"/>
      <w:r w:rsidR="00D44D2B" w:rsidRPr="00823499">
        <w:rPr>
          <w:i/>
        </w:rPr>
        <w:t xml:space="preserve"> and in favour with God and man.</w:t>
      </w:r>
    </w:p>
    <w:p w:rsidR="00B137B0" w:rsidRPr="000F1930" w:rsidRDefault="008A2296" w:rsidP="00034A27">
      <w:pPr>
        <w:pStyle w:val="ListParagraph"/>
        <w:numPr>
          <w:ilvl w:val="0"/>
          <w:numId w:val="15"/>
        </w:numPr>
      </w:pPr>
      <w:r>
        <w:t>30 y</w:t>
      </w:r>
      <w:r w:rsidR="00263862" w:rsidRPr="000F1930">
        <w:t>rs old</w:t>
      </w:r>
      <w:r w:rsidR="00B448D1" w:rsidRPr="000F1930">
        <w:t xml:space="preserve"> </w:t>
      </w:r>
      <w:r w:rsidR="00505E33" w:rsidRPr="000F1930">
        <w:t>-</w:t>
      </w:r>
      <w:r w:rsidR="00B448D1" w:rsidRPr="000F1930">
        <w:t xml:space="preserve"> </w:t>
      </w:r>
      <w:r w:rsidR="00505E33" w:rsidRPr="000F1930">
        <w:t>Water Baptism and 40 days temptation  Luke 3:21-23; 4:1-14</w:t>
      </w:r>
    </w:p>
    <w:p w:rsidR="00F14B4D" w:rsidRDefault="00263862" w:rsidP="00034A27">
      <w:pPr>
        <w:pStyle w:val="ListParagraph"/>
        <w:numPr>
          <w:ilvl w:val="0"/>
          <w:numId w:val="15"/>
        </w:numPr>
      </w:pPr>
      <w:r w:rsidRPr="000F1930">
        <w:t>33 years old</w:t>
      </w:r>
      <w:r w:rsidR="00004A50" w:rsidRPr="000F1930">
        <w:t xml:space="preserve"> - 3 1/2 yrs ministry, Crucifixion, Resurrection, 40days alive then Ascension.</w:t>
      </w:r>
    </w:p>
    <w:p w:rsidR="00F14B4D" w:rsidRDefault="00F14B4D" w:rsidP="00B01806">
      <w:pPr>
        <w:rPr>
          <w:bCs/>
          <w:color w:val="000000"/>
        </w:rPr>
      </w:pPr>
      <w:r w:rsidRPr="00B01806">
        <w:rPr>
          <w:b/>
          <w:bCs/>
          <w:color w:val="000000"/>
        </w:rPr>
        <w:t xml:space="preserve"> </w:t>
      </w:r>
      <w:r w:rsidR="00B01806">
        <w:rPr>
          <w:b/>
          <w:bCs/>
          <w:color w:val="000000"/>
        </w:rPr>
        <w:t xml:space="preserve">                                                  </w:t>
      </w:r>
      <w:proofErr w:type="gramStart"/>
      <w:r w:rsidRPr="00ED4753">
        <w:rPr>
          <w:b/>
          <w:bCs/>
          <w:color w:val="000000"/>
        </w:rPr>
        <w:t>Treasures</w:t>
      </w:r>
      <w:r w:rsidR="00B01806" w:rsidRPr="00ED4753">
        <w:rPr>
          <w:b/>
          <w:bCs/>
          <w:color w:val="000000"/>
        </w:rPr>
        <w:t xml:space="preserve">  </w:t>
      </w:r>
      <w:r w:rsidR="00A643F2" w:rsidRPr="00ED4753">
        <w:rPr>
          <w:b/>
          <w:bCs/>
          <w:color w:val="000000"/>
        </w:rPr>
        <w:t>Matthew</w:t>
      </w:r>
      <w:proofErr w:type="gramEnd"/>
      <w:r w:rsidR="00A643F2" w:rsidRPr="00ED4753">
        <w:rPr>
          <w:b/>
          <w:bCs/>
          <w:color w:val="000000"/>
        </w:rPr>
        <w:t xml:space="preserve"> 2:3-11           </w:t>
      </w:r>
      <w:r w:rsidR="00A643F2" w:rsidRPr="00ED4753">
        <w:rPr>
          <w:bCs/>
          <w:color w:val="000000"/>
        </w:rPr>
        <w:t xml:space="preserve">                                                                                                                  </w:t>
      </w:r>
      <w:r w:rsidR="00A643F2">
        <w:rPr>
          <w:bCs/>
          <w:color w:val="000000"/>
        </w:rPr>
        <w:t>Matt. 2:11—</w:t>
      </w:r>
      <w:r w:rsidRPr="00A643F2">
        <w:rPr>
          <w:bCs/>
          <w:color w:val="000000"/>
        </w:rPr>
        <w:t>And when they were come into the house, they saw the young child with Mary his mother, and fell down, and worshiped him: and when they had opened their treasures, they presented unto him gifts; gold, and frankincense, and myrrh.</w:t>
      </w:r>
    </w:p>
    <w:p w:rsidR="001213C3" w:rsidRDefault="001213C3" w:rsidP="001213C3">
      <w:pPr>
        <w:rPr>
          <w:bCs/>
          <w:color w:val="000000"/>
        </w:rPr>
      </w:pPr>
    </w:p>
    <w:tbl>
      <w:tblPr>
        <w:tblStyle w:val="TableGrid"/>
        <w:tblW w:w="8190" w:type="dxa"/>
        <w:tblInd w:w="108" w:type="dxa"/>
        <w:tblLook w:val="04A0"/>
      </w:tblPr>
      <w:tblGrid>
        <w:gridCol w:w="2880"/>
        <w:gridCol w:w="2520"/>
        <w:gridCol w:w="2790"/>
      </w:tblGrid>
      <w:tr w:rsidR="001213C3" w:rsidTr="004968DE">
        <w:trPr>
          <w:trHeight w:val="593"/>
        </w:trPr>
        <w:tc>
          <w:tcPr>
            <w:tcW w:w="2880" w:type="dxa"/>
          </w:tcPr>
          <w:p w:rsidR="001213C3" w:rsidRPr="00521D9B" w:rsidRDefault="00C830A0" w:rsidP="001213C3">
            <w:pPr>
              <w:spacing w:before="100" w:beforeAutospacing="1"/>
              <w:rPr>
                <w:b/>
              </w:rPr>
            </w:pPr>
            <w:r>
              <w:rPr>
                <w:bCs/>
                <w:color w:val="000000"/>
              </w:rPr>
              <w:t xml:space="preserve">     </w:t>
            </w:r>
            <w:r w:rsidR="00521D9B">
              <w:rPr>
                <w:bCs/>
                <w:color w:val="000000"/>
              </w:rPr>
              <w:t xml:space="preserve">   </w:t>
            </w:r>
            <w:r>
              <w:rPr>
                <w:bCs/>
                <w:color w:val="000000"/>
              </w:rPr>
              <w:t xml:space="preserve">                                    </w:t>
            </w:r>
            <w:r w:rsidR="00A522C8">
              <w:rPr>
                <w:bCs/>
                <w:color w:val="000000"/>
              </w:rPr>
              <w:t xml:space="preserve">    </w:t>
            </w:r>
            <w:r w:rsidR="001213C3" w:rsidRPr="00521D9B">
              <w:rPr>
                <w:b/>
                <w:bCs/>
                <w:color w:val="000000"/>
              </w:rPr>
              <w:t>Gifts Of The Wise Men</w:t>
            </w:r>
          </w:p>
          <w:p w:rsidR="001213C3" w:rsidRDefault="001213C3" w:rsidP="001213C3">
            <w:pPr>
              <w:rPr>
                <w:bCs/>
                <w:color w:val="000000"/>
              </w:rPr>
            </w:pPr>
          </w:p>
        </w:tc>
        <w:tc>
          <w:tcPr>
            <w:tcW w:w="2520" w:type="dxa"/>
          </w:tcPr>
          <w:p w:rsidR="00A522C8" w:rsidRPr="004968DE" w:rsidRDefault="004968DE" w:rsidP="004968DE">
            <w:pPr>
              <w:spacing w:before="100" w:beforeAutospacing="1"/>
              <w:rPr>
                <w:b/>
              </w:rPr>
            </w:pPr>
            <w:r>
              <w:rPr>
                <w:bCs/>
                <w:color w:val="000000"/>
                <w:u w:val="single"/>
              </w:rPr>
              <w:t xml:space="preserve">                                                          </w:t>
            </w:r>
            <w:r w:rsidRPr="004968DE">
              <w:rPr>
                <w:b/>
                <w:bCs/>
                <w:color w:val="000000"/>
              </w:rPr>
              <w:t>Procedure For Use</w:t>
            </w:r>
          </w:p>
        </w:tc>
        <w:tc>
          <w:tcPr>
            <w:tcW w:w="2790" w:type="dxa"/>
          </w:tcPr>
          <w:p w:rsidR="004968DE" w:rsidRPr="004968DE" w:rsidRDefault="004968DE" w:rsidP="004968DE">
            <w:pPr>
              <w:spacing w:before="100" w:beforeAutospacing="1"/>
              <w:rPr>
                <w:b/>
              </w:rPr>
            </w:pPr>
            <w:r>
              <w:rPr>
                <w:b/>
                <w:bCs/>
                <w:color w:val="000000"/>
              </w:rPr>
              <w:t xml:space="preserve">                                                  </w:t>
            </w:r>
            <w:r w:rsidRPr="004968DE">
              <w:rPr>
                <w:b/>
                <w:bCs/>
                <w:color w:val="000000"/>
              </w:rPr>
              <w:t>Three Treasures</w:t>
            </w:r>
          </w:p>
          <w:p w:rsidR="001213C3" w:rsidRDefault="001213C3" w:rsidP="001213C3">
            <w:pPr>
              <w:rPr>
                <w:bCs/>
                <w:color w:val="000000"/>
              </w:rPr>
            </w:pPr>
          </w:p>
        </w:tc>
      </w:tr>
      <w:tr w:rsidR="001213C3" w:rsidTr="004968DE">
        <w:trPr>
          <w:trHeight w:val="287"/>
        </w:trPr>
        <w:tc>
          <w:tcPr>
            <w:tcW w:w="2880" w:type="dxa"/>
          </w:tcPr>
          <w:p w:rsidR="001213C3" w:rsidRDefault="00521D9B" w:rsidP="00521D9B">
            <w:pPr>
              <w:rPr>
                <w:bCs/>
                <w:color w:val="000000"/>
              </w:rPr>
            </w:pPr>
            <w:r>
              <w:rPr>
                <w:bCs/>
                <w:color w:val="000000"/>
              </w:rPr>
              <w:t>Gold—Deity—King</w:t>
            </w:r>
          </w:p>
        </w:tc>
        <w:tc>
          <w:tcPr>
            <w:tcW w:w="2520" w:type="dxa"/>
          </w:tcPr>
          <w:p w:rsidR="001213C3" w:rsidRDefault="004968DE" w:rsidP="001213C3">
            <w:pPr>
              <w:rPr>
                <w:bCs/>
                <w:color w:val="000000"/>
              </w:rPr>
            </w:pPr>
            <w:r>
              <w:t>G</w:t>
            </w:r>
            <w:r w:rsidRPr="00A643F2">
              <w:t>old beaten, hammered</w:t>
            </w:r>
          </w:p>
        </w:tc>
        <w:tc>
          <w:tcPr>
            <w:tcW w:w="2790" w:type="dxa"/>
          </w:tcPr>
          <w:p w:rsidR="001213C3" w:rsidRDefault="004968DE" w:rsidP="001213C3">
            <w:pPr>
              <w:rPr>
                <w:bCs/>
                <w:color w:val="000000"/>
              </w:rPr>
            </w:pPr>
            <w:r w:rsidRPr="004968DE">
              <w:t>Gold- Father</w:t>
            </w:r>
          </w:p>
        </w:tc>
      </w:tr>
      <w:tr w:rsidR="001213C3" w:rsidTr="004968DE">
        <w:trPr>
          <w:trHeight w:val="350"/>
        </w:trPr>
        <w:tc>
          <w:tcPr>
            <w:tcW w:w="2880" w:type="dxa"/>
          </w:tcPr>
          <w:p w:rsidR="001213C3" w:rsidRDefault="00521D9B" w:rsidP="001213C3">
            <w:pPr>
              <w:rPr>
                <w:bCs/>
                <w:color w:val="000000"/>
              </w:rPr>
            </w:pPr>
            <w:r>
              <w:t>Frankincense-P</w:t>
            </w:r>
            <w:r w:rsidR="00A522C8">
              <w:t>rayer-</w:t>
            </w:r>
            <w:r>
              <w:t>P</w:t>
            </w:r>
            <w:r w:rsidR="00A522C8" w:rsidRPr="001213C3">
              <w:t>riest</w:t>
            </w:r>
          </w:p>
        </w:tc>
        <w:tc>
          <w:tcPr>
            <w:tcW w:w="2520" w:type="dxa"/>
          </w:tcPr>
          <w:p w:rsidR="001213C3" w:rsidRDefault="004968DE" w:rsidP="001213C3">
            <w:pPr>
              <w:rPr>
                <w:bCs/>
                <w:color w:val="000000"/>
              </w:rPr>
            </w:pPr>
            <w:r>
              <w:t>F</w:t>
            </w:r>
            <w:r w:rsidRPr="00A643F2">
              <w:t>rankincense burned</w:t>
            </w:r>
          </w:p>
        </w:tc>
        <w:tc>
          <w:tcPr>
            <w:tcW w:w="2790" w:type="dxa"/>
          </w:tcPr>
          <w:p w:rsidR="001213C3" w:rsidRDefault="004968DE" w:rsidP="001213C3">
            <w:pPr>
              <w:rPr>
                <w:bCs/>
                <w:color w:val="000000"/>
              </w:rPr>
            </w:pPr>
            <w:r w:rsidRPr="00A643F2">
              <w:t>Frankincense -Holy Ghost</w:t>
            </w:r>
          </w:p>
        </w:tc>
      </w:tr>
      <w:tr w:rsidR="001213C3" w:rsidTr="004968DE">
        <w:trPr>
          <w:trHeight w:val="260"/>
        </w:trPr>
        <w:tc>
          <w:tcPr>
            <w:tcW w:w="2880" w:type="dxa"/>
          </w:tcPr>
          <w:p w:rsidR="00521D9B" w:rsidRDefault="004968DE" w:rsidP="00521D9B">
            <w:r>
              <w:t>Myrrh - Suffering-Prophet</w:t>
            </w:r>
            <w:r w:rsidR="00A522C8">
              <w:t xml:space="preserve">                                              </w:t>
            </w:r>
          </w:p>
        </w:tc>
        <w:tc>
          <w:tcPr>
            <w:tcW w:w="2520" w:type="dxa"/>
          </w:tcPr>
          <w:p w:rsidR="001213C3" w:rsidRDefault="004968DE" w:rsidP="001213C3">
            <w:pPr>
              <w:rPr>
                <w:bCs/>
                <w:color w:val="000000"/>
              </w:rPr>
            </w:pPr>
            <w:r>
              <w:t>M</w:t>
            </w:r>
            <w:r w:rsidRPr="00A643F2">
              <w:t>yrrh crushed</w:t>
            </w:r>
          </w:p>
        </w:tc>
        <w:tc>
          <w:tcPr>
            <w:tcW w:w="2790" w:type="dxa"/>
          </w:tcPr>
          <w:p w:rsidR="001213C3" w:rsidRDefault="004968DE" w:rsidP="001213C3">
            <w:pPr>
              <w:rPr>
                <w:bCs/>
                <w:color w:val="000000"/>
              </w:rPr>
            </w:pPr>
            <w:r w:rsidRPr="00A643F2">
              <w:t>Myrrh- Son</w:t>
            </w:r>
          </w:p>
        </w:tc>
      </w:tr>
    </w:tbl>
    <w:p w:rsidR="007703A8" w:rsidRPr="008C1212" w:rsidRDefault="001213C3" w:rsidP="007703A8">
      <w:pPr>
        <w:spacing w:before="100" w:beforeAutospacing="1"/>
      </w:pPr>
      <w:r w:rsidRPr="00A643F2">
        <w:rPr>
          <w:bCs/>
          <w:color w:val="000000"/>
          <w:u w:val="single"/>
        </w:rPr>
        <w:t xml:space="preserve">Symbolic Of The Holy </w:t>
      </w:r>
      <w:proofErr w:type="gramStart"/>
      <w:r w:rsidRPr="00A643F2">
        <w:rPr>
          <w:bCs/>
          <w:color w:val="000000"/>
          <w:u w:val="single"/>
        </w:rPr>
        <w:t>Trinity,</w:t>
      </w:r>
      <w:proofErr w:type="gramEnd"/>
      <w:r w:rsidRPr="00A643F2">
        <w:rPr>
          <w:bCs/>
          <w:color w:val="000000"/>
          <w:u w:val="single"/>
        </w:rPr>
        <w:t xml:space="preserve"> And The Resurrection</w:t>
      </w:r>
      <w:r w:rsidR="008C1212">
        <w:rPr>
          <w:bCs/>
          <w:color w:val="000000"/>
          <w:u w:val="single"/>
        </w:rPr>
        <w:t xml:space="preserve">                                                                       </w:t>
      </w:r>
      <w:r w:rsidR="00F14B4D" w:rsidRPr="00A643F2">
        <w:rPr>
          <w:bCs/>
          <w:color w:val="000000"/>
        </w:rPr>
        <w:t>The frankincense tree, source of the spice which the magi brought to Bethlehem</w:t>
      </w:r>
      <w:r w:rsidR="007703A8" w:rsidRPr="00A643F2">
        <w:t xml:space="preserve"> </w:t>
      </w:r>
      <w:r w:rsidR="00F14B4D" w:rsidRPr="00A643F2">
        <w:rPr>
          <w:bCs/>
          <w:color w:val="000000"/>
        </w:rPr>
        <w:t xml:space="preserve">resembles our Mountain Ash. It is a very large tree with the star-shaped pink flowers having yellow centers. The resin, from which comes the incense and the spice obtained by making incisions in the bark of the tree. As the sap flows out it hardens and becomes brittle. It burns freely, giving off the fragrance for which it is known. Once plentiful in the Near </w:t>
      </w:r>
      <w:r w:rsidR="007703A8" w:rsidRPr="00A643F2">
        <w:rPr>
          <w:bCs/>
          <w:color w:val="000000"/>
        </w:rPr>
        <w:t xml:space="preserve">East it has become increasingly </w:t>
      </w:r>
      <w:r w:rsidR="00F14B4D" w:rsidRPr="00A643F2">
        <w:rPr>
          <w:bCs/>
          <w:color w:val="000000"/>
        </w:rPr>
        <w:t>scarce.</w:t>
      </w:r>
      <w:r w:rsidR="007703A8" w:rsidRPr="00A643F2">
        <w:rPr>
          <w:bCs/>
          <w:color w:val="000000"/>
        </w:rPr>
        <w:t xml:space="preserve"> </w:t>
      </w:r>
    </w:p>
    <w:p w:rsidR="00C13330" w:rsidRPr="00C13330" w:rsidRDefault="007703A8" w:rsidP="00C13330">
      <w:pPr>
        <w:spacing w:before="100" w:beforeAutospacing="1"/>
        <w:rPr>
          <w:bCs/>
          <w:color w:val="000000"/>
        </w:rPr>
      </w:pPr>
      <w:r w:rsidRPr="00A643F2">
        <w:rPr>
          <w:bCs/>
          <w:color w:val="000000"/>
        </w:rPr>
        <w:t>Num. 24:17—</w:t>
      </w:r>
      <w:r w:rsidR="00F14B4D" w:rsidRPr="00A643F2">
        <w:rPr>
          <w:bCs/>
          <w:i/>
          <w:color w:val="000000"/>
        </w:rPr>
        <w:t xml:space="preserve">I shall see him, but not now: I shall behold him, but not nigh: there shall come a Star out of Jacob, and a </w:t>
      </w:r>
      <w:proofErr w:type="spellStart"/>
      <w:r w:rsidR="00F14B4D" w:rsidRPr="00A643F2">
        <w:rPr>
          <w:bCs/>
          <w:i/>
          <w:color w:val="000000"/>
        </w:rPr>
        <w:t>Sceptre</w:t>
      </w:r>
      <w:proofErr w:type="spellEnd"/>
      <w:r w:rsidR="00F14B4D" w:rsidRPr="00A643F2">
        <w:rPr>
          <w:bCs/>
          <w:i/>
          <w:color w:val="000000"/>
        </w:rPr>
        <w:t xml:space="preserve"> shall rise out of Israel, and shall smite the corners of </w:t>
      </w:r>
      <w:proofErr w:type="spellStart"/>
      <w:r w:rsidR="00F14B4D" w:rsidRPr="00A643F2">
        <w:rPr>
          <w:bCs/>
          <w:i/>
          <w:color w:val="000000"/>
        </w:rPr>
        <w:t>Moab,and</w:t>
      </w:r>
      <w:proofErr w:type="spellEnd"/>
      <w:r w:rsidR="00F14B4D" w:rsidRPr="00A643F2">
        <w:rPr>
          <w:bCs/>
          <w:i/>
          <w:color w:val="000000"/>
        </w:rPr>
        <w:t xml:space="preserve"> destroy all the children of </w:t>
      </w:r>
      <w:proofErr w:type="spellStart"/>
      <w:r w:rsidR="00F14B4D" w:rsidRPr="00A643F2">
        <w:rPr>
          <w:bCs/>
          <w:i/>
          <w:color w:val="000000"/>
        </w:rPr>
        <w:t>Sheth</w:t>
      </w:r>
      <w:proofErr w:type="spellEnd"/>
      <w:r w:rsidR="00F14B4D" w:rsidRPr="00A643F2">
        <w:rPr>
          <w:bCs/>
          <w:i/>
          <w:color w:val="000000"/>
        </w:rPr>
        <w:t>.</w:t>
      </w:r>
      <w:r w:rsidR="00F14B4D" w:rsidRPr="00A643F2">
        <w:rPr>
          <w:bCs/>
          <w:color w:val="000000"/>
        </w:rPr>
        <w:t xml:space="preserve"> </w:t>
      </w:r>
    </w:p>
    <w:p w:rsidR="00B01806" w:rsidRDefault="00C13330" w:rsidP="00B01806">
      <w:pPr>
        <w:spacing w:before="100" w:beforeAutospacing="1" w:line="235" w:lineRule="auto"/>
        <w:jc w:val="center"/>
      </w:pPr>
      <w:r w:rsidRPr="00C13330">
        <w:rPr>
          <w:b/>
          <w:bCs/>
          <w:color w:val="000000"/>
          <w:u w:val="single"/>
        </w:rPr>
        <w:t>GENEALOGY OF JESUS</w:t>
      </w:r>
      <w:r>
        <w:t xml:space="preserve">                                                                                                              </w:t>
      </w:r>
      <w:r w:rsidRPr="00C13330">
        <w:rPr>
          <w:bCs/>
          <w:color w:val="000000"/>
        </w:rPr>
        <w:t>Matt. 1:1-17 Luke 3:23-38</w:t>
      </w:r>
      <w:r w:rsidR="00B01806">
        <w:t xml:space="preserve">                                                                                                                          </w:t>
      </w:r>
    </w:p>
    <w:p w:rsidR="00C13330" w:rsidRPr="00B01806" w:rsidRDefault="00C13330" w:rsidP="00B01806">
      <w:pPr>
        <w:spacing w:before="100" w:beforeAutospacing="1" w:line="235" w:lineRule="auto"/>
      </w:pPr>
      <w:r w:rsidRPr="00C13330">
        <w:rPr>
          <w:bCs/>
          <w:color w:val="000000"/>
        </w:rPr>
        <w:t>The birth of Jesus Christ has attracted the gaze of the whole world. Every Christmas the world looks b</w:t>
      </w:r>
      <w:r>
        <w:rPr>
          <w:bCs/>
          <w:color w:val="000000"/>
        </w:rPr>
        <w:t>ack two thousand years to a man</w:t>
      </w:r>
      <w:r w:rsidRPr="00C13330">
        <w:rPr>
          <w:bCs/>
          <w:color w:val="000000"/>
        </w:rPr>
        <w:t xml:space="preserve">ger in the town of Bethlehem and </w:t>
      </w:r>
      <w:proofErr w:type="spellStart"/>
      <w:r w:rsidRPr="00C13330">
        <w:rPr>
          <w:bCs/>
          <w:color w:val="000000"/>
        </w:rPr>
        <w:t>reconizes</w:t>
      </w:r>
      <w:proofErr w:type="spellEnd"/>
      <w:r w:rsidRPr="00C13330">
        <w:rPr>
          <w:bCs/>
          <w:color w:val="000000"/>
        </w:rPr>
        <w:t xml:space="preserve"> that the greatest personage in all the earth was </w:t>
      </w:r>
      <w:r>
        <w:rPr>
          <w:bCs/>
          <w:color w:val="000000"/>
        </w:rPr>
        <w:t>born that night. Even the Angels</w:t>
      </w:r>
      <w:r w:rsidRPr="00C13330">
        <w:rPr>
          <w:bCs/>
          <w:color w:val="000000"/>
        </w:rPr>
        <w:t xml:space="preserve"> heralded the birth.</w:t>
      </w:r>
    </w:p>
    <w:p w:rsidR="00C13330" w:rsidRDefault="00C13330" w:rsidP="00C13330">
      <w:r>
        <w:t>Luke 2:8—</w:t>
      </w:r>
      <w:proofErr w:type="gramStart"/>
      <w:r w:rsidRPr="00C13330">
        <w:rPr>
          <w:i/>
        </w:rPr>
        <w:t>And</w:t>
      </w:r>
      <w:proofErr w:type="gramEnd"/>
      <w:r w:rsidRPr="00C13330">
        <w:rPr>
          <w:i/>
        </w:rPr>
        <w:t xml:space="preserve"> there were in the same country shepherds abiding in the field, keeping watch over their flock by night</w:t>
      </w:r>
      <w:r>
        <w:t>.  9—</w:t>
      </w:r>
      <w:proofErr w:type="gramStart"/>
      <w:r w:rsidRPr="00C13330">
        <w:rPr>
          <w:i/>
        </w:rPr>
        <w:t>And</w:t>
      </w:r>
      <w:proofErr w:type="gramEnd"/>
      <w:r w:rsidRPr="00C13330">
        <w:rPr>
          <w:i/>
        </w:rPr>
        <w:t>, lo, the angel of the Lord came upon them, and the glory of the Lord shone round about them: and they were sore afraid.</w:t>
      </w:r>
    </w:p>
    <w:p w:rsidR="00C13330" w:rsidRDefault="00C13330" w:rsidP="00C13330">
      <w:r>
        <w:t>10—</w:t>
      </w:r>
      <w:proofErr w:type="gramStart"/>
      <w:r w:rsidRPr="00C13330">
        <w:rPr>
          <w:i/>
        </w:rPr>
        <w:t>And</w:t>
      </w:r>
      <w:proofErr w:type="gramEnd"/>
      <w:r w:rsidRPr="00C13330">
        <w:rPr>
          <w:i/>
        </w:rPr>
        <w:t xml:space="preserve"> the angel said unto them, Fear not: for, behold, I bring you good tidings of great joy, which shall be to all people</w:t>
      </w:r>
      <w:r>
        <w:t>.</w:t>
      </w:r>
    </w:p>
    <w:p w:rsidR="00B01806" w:rsidRDefault="00C13330" w:rsidP="00C13330">
      <w:pPr>
        <w:rPr>
          <w:i/>
        </w:rPr>
      </w:pPr>
      <w:r>
        <w:t>11—</w:t>
      </w:r>
      <w:proofErr w:type="gramStart"/>
      <w:r w:rsidRPr="00C13330">
        <w:rPr>
          <w:i/>
        </w:rPr>
        <w:t>For</w:t>
      </w:r>
      <w:proofErr w:type="gramEnd"/>
      <w:r w:rsidRPr="00C13330">
        <w:rPr>
          <w:i/>
        </w:rPr>
        <w:t xml:space="preserve"> unto you is born this day in the city of David a </w:t>
      </w:r>
      <w:proofErr w:type="spellStart"/>
      <w:r w:rsidRPr="00C13330">
        <w:rPr>
          <w:i/>
        </w:rPr>
        <w:t>Saviour</w:t>
      </w:r>
      <w:proofErr w:type="spellEnd"/>
      <w:r w:rsidRPr="00C13330">
        <w:rPr>
          <w:i/>
        </w:rPr>
        <w:t>, which is Christ the Lord</w:t>
      </w:r>
    </w:p>
    <w:p w:rsidR="00C13330" w:rsidRDefault="00C13330" w:rsidP="00C13330">
      <w:r>
        <w:t>12—</w:t>
      </w:r>
      <w:proofErr w:type="gramStart"/>
      <w:r w:rsidRPr="00C13330">
        <w:rPr>
          <w:i/>
        </w:rPr>
        <w:t>And</w:t>
      </w:r>
      <w:proofErr w:type="gramEnd"/>
      <w:r w:rsidRPr="00C13330">
        <w:rPr>
          <w:i/>
        </w:rPr>
        <w:t xml:space="preserve"> this shall be a sign unto you; Ye shall find the babe wrapped in swaddling clothes, lying in a manger.</w:t>
      </w:r>
    </w:p>
    <w:p w:rsidR="00C13330" w:rsidRPr="00C13330" w:rsidRDefault="00C13330" w:rsidP="00C13330">
      <w:pPr>
        <w:rPr>
          <w:i/>
        </w:rPr>
      </w:pPr>
      <w:r>
        <w:t>13—</w:t>
      </w:r>
      <w:proofErr w:type="gramStart"/>
      <w:r w:rsidRPr="00C13330">
        <w:rPr>
          <w:i/>
        </w:rPr>
        <w:t>And</w:t>
      </w:r>
      <w:proofErr w:type="gramEnd"/>
      <w:r w:rsidRPr="00C13330">
        <w:rPr>
          <w:i/>
        </w:rPr>
        <w:t xml:space="preserve"> suddenly there was with the angel a multitude of the heavenly host praising God, and saying,</w:t>
      </w:r>
    </w:p>
    <w:p w:rsidR="00C13330" w:rsidRDefault="00C13330" w:rsidP="00C13330">
      <w:r>
        <w:t>14—</w:t>
      </w:r>
      <w:r w:rsidRPr="00C13330">
        <w:rPr>
          <w:i/>
        </w:rPr>
        <w:t>Glory to God in the highest, and on earth peace, good will toward men</w:t>
      </w:r>
      <w:r>
        <w:t>.</w:t>
      </w:r>
    </w:p>
    <w:p w:rsidR="00C13330" w:rsidRPr="00C13330" w:rsidRDefault="00B01806" w:rsidP="00C13330">
      <w:r>
        <w:t>15—</w:t>
      </w:r>
      <w:r w:rsidR="00C13330" w:rsidRPr="00B01806">
        <w:rPr>
          <w:i/>
        </w:rPr>
        <w:t>And it came to pass, as the angels were gone away from them into heaven, the shepherds said one to another, Let us now go even unto Bethlehem, and see this thing which is come to pass, which the Lord hath made known unto us.</w:t>
      </w:r>
      <w:r w:rsidR="00C13330">
        <w:t xml:space="preserve"> </w:t>
      </w:r>
    </w:p>
    <w:p w:rsidR="00174034" w:rsidRDefault="00C13330" w:rsidP="00F41187">
      <w:pPr>
        <w:spacing w:before="100" w:beforeAutospacing="1" w:line="235" w:lineRule="auto"/>
        <w:rPr>
          <w:b/>
          <w:bCs/>
          <w:color w:val="000000"/>
        </w:rPr>
      </w:pPr>
      <w:r w:rsidRPr="00C13330">
        <w:rPr>
          <w:b/>
          <w:bCs/>
          <w:color w:val="000000"/>
        </w:rPr>
        <w:t>1</w:t>
      </w:r>
      <w:r w:rsidRPr="00C13330">
        <w:rPr>
          <w:b/>
          <w:bCs/>
          <w:color w:val="000000"/>
          <w:u w:val="single"/>
        </w:rPr>
        <w:t xml:space="preserve">. </w:t>
      </w:r>
      <w:r w:rsidR="00174034" w:rsidRPr="00C13330">
        <w:rPr>
          <w:b/>
          <w:bCs/>
          <w:color w:val="000000"/>
          <w:u w:val="single"/>
        </w:rPr>
        <w:t>Who Is This Jesus Who Is Called The Christ</w:t>
      </w:r>
      <w:r w:rsidR="00174034" w:rsidRPr="00C13330">
        <w:rPr>
          <w:b/>
          <w:bCs/>
          <w:color w:val="000000"/>
        </w:rPr>
        <w:t xml:space="preserve">? </w:t>
      </w:r>
    </w:p>
    <w:p w:rsidR="007E60FB" w:rsidRDefault="00C13330" w:rsidP="00F41187">
      <w:pPr>
        <w:spacing w:before="100" w:beforeAutospacing="1" w:line="235" w:lineRule="auto"/>
        <w:rPr>
          <w:bCs/>
          <w:color w:val="000000"/>
        </w:rPr>
      </w:pPr>
      <w:r w:rsidRPr="00C13330">
        <w:rPr>
          <w:bCs/>
          <w:color w:val="000000"/>
        </w:rPr>
        <w:t>Jesus is indeed the God-man, the Creator of the Universe, the Judge of all the earth, the Messiah and the Promised</w:t>
      </w:r>
      <w:r w:rsidR="00B01806">
        <w:rPr>
          <w:bCs/>
          <w:color w:val="000000"/>
        </w:rPr>
        <w:t xml:space="preserve"> Redeemer. </w:t>
      </w:r>
      <w:r w:rsidRPr="00C13330">
        <w:rPr>
          <w:bCs/>
          <w:color w:val="000000"/>
        </w:rPr>
        <w:t xml:space="preserve">He is the greatest personage of all history. He is God Himself and we must crown Him King of Kings and Lord of all. Let’s do this now! </w:t>
      </w:r>
      <w:r w:rsidR="00F41187">
        <w:rPr>
          <w:bCs/>
          <w:color w:val="000000"/>
        </w:rPr>
        <w:t xml:space="preserve">                                                         </w:t>
      </w:r>
      <w:r w:rsidR="00F41187" w:rsidRPr="00C13330">
        <w:rPr>
          <w:bCs/>
          <w:color w:val="000000"/>
        </w:rPr>
        <w:t>Christ was God manifested in the flesh.</w:t>
      </w:r>
    </w:p>
    <w:p w:rsidR="00F41187" w:rsidRPr="007E60FB" w:rsidRDefault="00F41187" w:rsidP="00F41187">
      <w:pPr>
        <w:spacing w:before="100" w:beforeAutospacing="1" w:line="235" w:lineRule="auto"/>
        <w:rPr>
          <w:bCs/>
          <w:color w:val="000000"/>
        </w:rPr>
      </w:pPr>
      <w:r w:rsidRPr="00F41187">
        <w:rPr>
          <w:bCs/>
          <w:color w:val="000000"/>
        </w:rPr>
        <w:t>Heb</w:t>
      </w:r>
      <w:r>
        <w:rPr>
          <w:bCs/>
          <w:color w:val="000000"/>
        </w:rPr>
        <w:t>. 2:16—</w:t>
      </w:r>
      <w:proofErr w:type="gramStart"/>
      <w:r w:rsidRPr="00F41187">
        <w:rPr>
          <w:bCs/>
          <w:i/>
          <w:color w:val="000000"/>
        </w:rPr>
        <w:t>For</w:t>
      </w:r>
      <w:proofErr w:type="gramEnd"/>
      <w:r w:rsidRPr="00F41187">
        <w:rPr>
          <w:bCs/>
          <w:i/>
          <w:color w:val="000000"/>
        </w:rPr>
        <w:t xml:space="preserve"> verily he took not on him the nature of angels; but he took on him the seed of Abraham. </w:t>
      </w:r>
      <w:r w:rsidRPr="00F41187">
        <w:rPr>
          <w:i/>
        </w:rPr>
        <w:t xml:space="preserve">                                                                                                                                                                      </w:t>
      </w:r>
      <w:r w:rsidRPr="00F41187">
        <w:rPr>
          <w:bCs/>
          <w:color w:val="000000"/>
        </w:rPr>
        <w:t>Re</w:t>
      </w:r>
      <w:r>
        <w:rPr>
          <w:bCs/>
          <w:color w:val="000000"/>
        </w:rPr>
        <w:t>v. 17:14—</w:t>
      </w:r>
      <w:proofErr w:type="gramStart"/>
      <w:r w:rsidRPr="00F41187">
        <w:rPr>
          <w:bCs/>
          <w:i/>
          <w:color w:val="000000"/>
        </w:rPr>
        <w:t>These</w:t>
      </w:r>
      <w:proofErr w:type="gramEnd"/>
      <w:r w:rsidRPr="00F41187">
        <w:rPr>
          <w:bCs/>
          <w:i/>
          <w:color w:val="000000"/>
        </w:rPr>
        <w:t xml:space="preserve"> shall make war with the Lamb, and the Lamb shall overcome them: for he is Lord of lords, and King of kings: and they that are with him are called, and chosen, and faithful.</w:t>
      </w:r>
    </w:p>
    <w:p w:rsidR="00C13330" w:rsidRPr="00C13330" w:rsidRDefault="00C13330" w:rsidP="00C13330">
      <w:pPr>
        <w:spacing w:before="100" w:beforeAutospacing="1" w:line="235" w:lineRule="auto"/>
      </w:pPr>
      <w:r w:rsidRPr="00C13330">
        <w:rPr>
          <w:b/>
          <w:bCs/>
          <w:color w:val="000000"/>
        </w:rPr>
        <w:t xml:space="preserve">2. </w:t>
      </w:r>
      <w:r w:rsidR="00174034" w:rsidRPr="00C13330">
        <w:rPr>
          <w:b/>
          <w:bCs/>
          <w:color w:val="000000"/>
          <w:u w:val="single"/>
        </w:rPr>
        <w:t>Why Did Jesus Come To Earth In A Human Body</w:t>
      </w:r>
      <w:r w:rsidR="00174034" w:rsidRPr="00174034">
        <w:rPr>
          <w:b/>
          <w:bCs/>
          <w:color w:val="000000"/>
        </w:rPr>
        <w:t>?</w:t>
      </w:r>
    </w:p>
    <w:p w:rsidR="00F41187" w:rsidRDefault="00C13330" w:rsidP="00C13330">
      <w:pPr>
        <w:spacing w:before="100" w:beforeAutospacing="1" w:line="235" w:lineRule="auto"/>
        <w:rPr>
          <w:bCs/>
          <w:color w:val="000000"/>
        </w:rPr>
      </w:pPr>
      <w:r w:rsidRPr="00C13330">
        <w:rPr>
          <w:bCs/>
          <w:color w:val="000000"/>
        </w:rPr>
        <w:t>Jesus came to</w:t>
      </w:r>
      <w:r w:rsidR="00F41187" w:rsidRPr="00F41187">
        <w:rPr>
          <w:bCs/>
          <w:color w:val="000000"/>
        </w:rPr>
        <w:t xml:space="preserve"> declare the Father</w:t>
      </w:r>
      <w:r w:rsidRPr="00C13330">
        <w:rPr>
          <w:bCs/>
          <w:color w:val="000000"/>
        </w:rPr>
        <w:t>. He was and is the Word that expresses God’s Love. He wanted to come to earth to put it in a language that people could understand. (LOVE) Men were sore afraid of God. When Jehovah spoke to Moses in the mount, there was a fearful lightning, and thundering, bringing fear upon the Israelites. All the people realized that no one could see God and live. Therefore:</w:t>
      </w:r>
      <w:r w:rsidR="00F41187">
        <w:t xml:space="preserve"> </w:t>
      </w:r>
      <w:r w:rsidRPr="00C13330">
        <w:rPr>
          <w:bCs/>
          <w:color w:val="000000"/>
        </w:rPr>
        <w:t xml:space="preserve">Christ was going to come down and live among Men. </w:t>
      </w:r>
    </w:p>
    <w:p w:rsidR="00C13330" w:rsidRPr="00C13330" w:rsidRDefault="00F41187" w:rsidP="00C13330">
      <w:pPr>
        <w:spacing w:before="100" w:beforeAutospacing="1" w:line="235" w:lineRule="auto"/>
        <w:rPr>
          <w:i/>
        </w:rPr>
      </w:pPr>
      <w:r>
        <w:rPr>
          <w:bCs/>
          <w:color w:val="000000"/>
        </w:rPr>
        <w:t>John 1:14—</w:t>
      </w:r>
      <w:r w:rsidR="00C13330" w:rsidRPr="00C13330">
        <w:rPr>
          <w:bCs/>
          <w:i/>
          <w:color w:val="000000"/>
        </w:rPr>
        <w:t>And the Word was made flesh, and dwelt among us, (and we beheld his glory, the glory as of the only begotten of the Father,) full of grace and truth.</w:t>
      </w:r>
    </w:p>
    <w:p w:rsidR="007E60FB" w:rsidRDefault="00C13330" w:rsidP="00C13330">
      <w:pPr>
        <w:spacing w:before="100" w:beforeAutospacing="1" w:line="235" w:lineRule="auto"/>
        <w:rPr>
          <w:bCs/>
          <w:color w:val="000000"/>
        </w:rPr>
      </w:pPr>
      <w:r w:rsidRPr="00C13330">
        <w:rPr>
          <w:bCs/>
          <w:color w:val="000000"/>
        </w:rPr>
        <w:t xml:space="preserve">Jesus told Philip these Words of Hope and life. </w:t>
      </w:r>
    </w:p>
    <w:p w:rsidR="007E60FB" w:rsidRDefault="00043319" w:rsidP="00C13330">
      <w:pPr>
        <w:spacing w:before="100" w:beforeAutospacing="1" w:line="235" w:lineRule="auto"/>
        <w:rPr>
          <w:bCs/>
          <w:color w:val="000000"/>
        </w:rPr>
      </w:pPr>
      <w:r>
        <w:rPr>
          <w:bCs/>
          <w:color w:val="000000"/>
        </w:rPr>
        <w:t>John 14:9—</w:t>
      </w:r>
      <w:r w:rsidRPr="00043319">
        <w:rPr>
          <w:bCs/>
          <w:i/>
          <w:color w:val="000000"/>
        </w:rPr>
        <w:t xml:space="preserve">Jesus saith unto him, </w:t>
      </w:r>
      <w:proofErr w:type="gramStart"/>
      <w:r w:rsidRPr="00043319">
        <w:rPr>
          <w:bCs/>
          <w:i/>
          <w:color w:val="000000"/>
        </w:rPr>
        <w:t>Have</w:t>
      </w:r>
      <w:proofErr w:type="gramEnd"/>
      <w:r w:rsidRPr="00043319">
        <w:rPr>
          <w:bCs/>
          <w:i/>
          <w:color w:val="000000"/>
        </w:rPr>
        <w:t xml:space="preserve"> I been so long time with you, and yet hast thou not known me, Philip? </w:t>
      </w:r>
      <w:proofErr w:type="gramStart"/>
      <w:r w:rsidRPr="00043319">
        <w:rPr>
          <w:bCs/>
          <w:i/>
          <w:color w:val="000000"/>
        </w:rPr>
        <w:t>he</w:t>
      </w:r>
      <w:proofErr w:type="gramEnd"/>
      <w:r w:rsidRPr="00043319">
        <w:rPr>
          <w:bCs/>
          <w:i/>
          <w:color w:val="000000"/>
        </w:rPr>
        <w:t xml:space="preserve"> that hath seen me hath seen the Father; and how </w:t>
      </w:r>
      <w:proofErr w:type="spellStart"/>
      <w:r w:rsidRPr="00043319">
        <w:rPr>
          <w:bCs/>
          <w:i/>
          <w:color w:val="000000"/>
        </w:rPr>
        <w:t>sayest</w:t>
      </w:r>
      <w:proofErr w:type="spellEnd"/>
      <w:r w:rsidRPr="00043319">
        <w:rPr>
          <w:bCs/>
          <w:i/>
          <w:color w:val="000000"/>
        </w:rPr>
        <w:t xml:space="preserve"> thou then, </w:t>
      </w:r>
      <w:proofErr w:type="spellStart"/>
      <w:r w:rsidRPr="00043319">
        <w:rPr>
          <w:bCs/>
          <w:i/>
          <w:color w:val="000000"/>
        </w:rPr>
        <w:t>Shew</w:t>
      </w:r>
      <w:proofErr w:type="spellEnd"/>
      <w:r w:rsidRPr="00043319">
        <w:rPr>
          <w:bCs/>
          <w:i/>
          <w:color w:val="000000"/>
        </w:rPr>
        <w:t xml:space="preserve"> us the Father?</w:t>
      </w:r>
      <w:r w:rsidR="00482FE0">
        <w:rPr>
          <w:bCs/>
          <w:color w:val="000000"/>
        </w:rPr>
        <w:t xml:space="preserve">                                                                                                                             </w:t>
      </w:r>
    </w:p>
    <w:p w:rsidR="007E60FB" w:rsidRDefault="00043319" w:rsidP="00C13330">
      <w:pPr>
        <w:spacing w:before="100" w:beforeAutospacing="1" w:line="235" w:lineRule="auto"/>
        <w:rPr>
          <w:bCs/>
          <w:color w:val="000000"/>
        </w:rPr>
      </w:pPr>
      <w:r w:rsidRPr="00C13330">
        <w:rPr>
          <w:bCs/>
          <w:color w:val="000000"/>
        </w:rPr>
        <w:t xml:space="preserve">He executed the judgment and authority that </w:t>
      </w:r>
      <w:proofErr w:type="gramStart"/>
      <w:r w:rsidRPr="00C13330">
        <w:rPr>
          <w:bCs/>
          <w:color w:val="000000"/>
        </w:rPr>
        <w:t>were</w:t>
      </w:r>
      <w:proofErr w:type="gramEnd"/>
      <w:r w:rsidRPr="00C13330">
        <w:rPr>
          <w:bCs/>
          <w:color w:val="000000"/>
        </w:rPr>
        <w:t xml:space="preserve"> His </w:t>
      </w:r>
      <w:r>
        <w:rPr>
          <w:bCs/>
          <w:color w:val="000000"/>
        </w:rPr>
        <w:t>and</w:t>
      </w:r>
      <w:r>
        <w:t xml:space="preserve"> </w:t>
      </w:r>
      <w:r>
        <w:rPr>
          <w:bCs/>
          <w:color w:val="000000"/>
        </w:rPr>
        <w:t>b</w:t>
      </w:r>
      <w:r w:rsidRPr="00C13330">
        <w:rPr>
          <w:bCs/>
          <w:color w:val="000000"/>
        </w:rPr>
        <w:t>y His life and death He pledged this wonderful Word</w:t>
      </w:r>
      <w:r w:rsidR="00482FE0">
        <w:rPr>
          <w:bCs/>
          <w:color w:val="000000"/>
        </w:rPr>
        <w:t xml:space="preserve"> of Love and Life to all that believe</w:t>
      </w:r>
      <w:r>
        <w:rPr>
          <w:bCs/>
          <w:color w:val="000000"/>
        </w:rPr>
        <w:t xml:space="preserve">.  </w:t>
      </w:r>
      <w:r w:rsidR="00482FE0">
        <w:rPr>
          <w:bCs/>
          <w:color w:val="000000"/>
        </w:rPr>
        <w:t xml:space="preserve">                                                                                                         </w:t>
      </w:r>
    </w:p>
    <w:p w:rsidR="00043319" w:rsidRPr="00482FE0" w:rsidRDefault="00043319" w:rsidP="00C13330">
      <w:pPr>
        <w:spacing w:before="100" w:beforeAutospacing="1" w:line="235" w:lineRule="auto"/>
        <w:rPr>
          <w:bCs/>
          <w:color w:val="000000"/>
        </w:rPr>
      </w:pPr>
      <w:r w:rsidRPr="00C13330">
        <w:rPr>
          <w:bCs/>
          <w:color w:val="000000"/>
        </w:rPr>
        <w:t>John 3:16</w:t>
      </w:r>
      <w:r>
        <w:rPr>
          <w:bCs/>
          <w:color w:val="000000"/>
        </w:rPr>
        <w:t>—</w:t>
      </w:r>
      <w:r w:rsidRPr="00C13330">
        <w:rPr>
          <w:bCs/>
          <w:i/>
          <w:color w:val="000000"/>
        </w:rPr>
        <w:t>For God so loved the world, that he gave his only begotten Son, that whosoever believeth in him should not perish, but have everlasting life.</w:t>
      </w:r>
    </w:p>
    <w:p w:rsidR="007E60FB" w:rsidRDefault="00C13330" w:rsidP="00C13330">
      <w:pPr>
        <w:spacing w:before="100" w:beforeAutospacing="1" w:line="235" w:lineRule="auto"/>
      </w:pPr>
      <w:r w:rsidRPr="00C13330">
        <w:rPr>
          <w:bCs/>
          <w:color w:val="000000"/>
        </w:rPr>
        <w:t>1</w:t>
      </w:r>
      <w:r w:rsidR="00482FE0">
        <w:rPr>
          <w:bCs/>
          <w:color w:val="000000"/>
        </w:rPr>
        <w:t>Cor.</w:t>
      </w:r>
      <w:r w:rsidR="00043319">
        <w:rPr>
          <w:bCs/>
          <w:color w:val="000000"/>
        </w:rPr>
        <w:t>15:34—</w:t>
      </w:r>
      <w:r w:rsidRPr="00C13330">
        <w:rPr>
          <w:bCs/>
          <w:i/>
          <w:color w:val="000000"/>
        </w:rPr>
        <w:t xml:space="preserve">Awake to righteousness, and sin </w:t>
      </w:r>
      <w:proofErr w:type="gramStart"/>
      <w:r w:rsidRPr="00C13330">
        <w:rPr>
          <w:bCs/>
          <w:i/>
          <w:color w:val="000000"/>
        </w:rPr>
        <w:t>not; for some have not the knowledge of God</w:t>
      </w:r>
      <w:proofErr w:type="gramEnd"/>
      <w:r w:rsidRPr="00C13330">
        <w:rPr>
          <w:bCs/>
          <w:i/>
          <w:color w:val="000000"/>
        </w:rPr>
        <w:t>: I speak this to your shame.</w:t>
      </w:r>
      <w:r w:rsidR="005F75F6">
        <w:t xml:space="preserve">                                                                                                  </w:t>
      </w:r>
      <w:r w:rsidR="00482FE0">
        <w:rPr>
          <w:bCs/>
          <w:color w:val="000000"/>
        </w:rPr>
        <w:t>2Cor.5:21—</w:t>
      </w:r>
      <w:proofErr w:type="gramStart"/>
      <w:r w:rsidRPr="00C13330">
        <w:rPr>
          <w:bCs/>
          <w:i/>
          <w:color w:val="000000"/>
        </w:rPr>
        <w:t>For</w:t>
      </w:r>
      <w:proofErr w:type="gramEnd"/>
      <w:r w:rsidRPr="00C13330">
        <w:rPr>
          <w:bCs/>
          <w:i/>
          <w:color w:val="000000"/>
        </w:rPr>
        <w:t xml:space="preserve"> </w:t>
      </w:r>
      <w:proofErr w:type="spellStart"/>
      <w:r w:rsidRPr="00C13330">
        <w:rPr>
          <w:bCs/>
          <w:i/>
          <w:color w:val="000000"/>
        </w:rPr>
        <w:t>he</w:t>
      </w:r>
      <w:proofErr w:type="spellEnd"/>
      <w:r w:rsidRPr="00C13330">
        <w:rPr>
          <w:bCs/>
          <w:i/>
          <w:color w:val="000000"/>
        </w:rPr>
        <w:t xml:space="preserve"> hath made him to be sin for us, who knew no sin; that we might be made the righteousness of God in him</w:t>
      </w:r>
      <w:r w:rsidRPr="00C13330">
        <w:rPr>
          <w:bCs/>
          <w:color w:val="000000"/>
        </w:rPr>
        <w:t>.</w:t>
      </w:r>
      <w:r w:rsidR="005F75F6">
        <w:t xml:space="preserve">                                                                                                                              </w:t>
      </w:r>
      <w:r w:rsidR="00482FE0">
        <w:rPr>
          <w:bCs/>
          <w:color w:val="000000"/>
        </w:rPr>
        <w:t xml:space="preserve">2Cor. </w:t>
      </w:r>
      <w:r w:rsidRPr="00C13330">
        <w:rPr>
          <w:bCs/>
          <w:color w:val="000000"/>
        </w:rPr>
        <w:t>6:7</w:t>
      </w:r>
      <w:r w:rsidR="00482FE0">
        <w:rPr>
          <w:bCs/>
          <w:color w:val="000000"/>
        </w:rPr>
        <w:t>—</w:t>
      </w:r>
      <w:proofErr w:type="gramStart"/>
      <w:r w:rsidRPr="00C13330">
        <w:rPr>
          <w:bCs/>
          <w:i/>
          <w:color w:val="000000"/>
        </w:rPr>
        <w:t>By</w:t>
      </w:r>
      <w:proofErr w:type="gramEnd"/>
      <w:r w:rsidRPr="00C13330">
        <w:rPr>
          <w:bCs/>
          <w:i/>
          <w:color w:val="000000"/>
        </w:rPr>
        <w:t xml:space="preserve"> the word of truth, by the power of God, by the </w:t>
      </w:r>
      <w:proofErr w:type="spellStart"/>
      <w:r w:rsidRPr="00C13330">
        <w:rPr>
          <w:bCs/>
          <w:i/>
          <w:color w:val="000000"/>
        </w:rPr>
        <w:t>armour</w:t>
      </w:r>
      <w:proofErr w:type="spellEnd"/>
      <w:r w:rsidRPr="00C13330">
        <w:rPr>
          <w:bCs/>
          <w:i/>
          <w:color w:val="000000"/>
        </w:rPr>
        <w:t xml:space="preserve"> of righteousness on the right hand and on the left,</w:t>
      </w:r>
      <w:r w:rsidRPr="00C13330">
        <w:rPr>
          <w:bCs/>
          <w:color w:val="000000"/>
        </w:rPr>
        <w:t xml:space="preserve"> </w:t>
      </w:r>
      <w:r w:rsidR="005F75F6">
        <w:t xml:space="preserve">                                                                                                             </w:t>
      </w:r>
    </w:p>
    <w:p w:rsidR="00C13330" w:rsidRPr="00C13330" w:rsidRDefault="00482FE0" w:rsidP="00C13330">
      <w:pPr>
        <w:spacing w:before="100" w:beforeAutospacing="1" w:line="235" w:lineRule="auto"/>
      </w:pPr>
      <w:r>
        <w:rPr>
          <w:bCs/>
          <w:color w:val="000000"/>
        </w:rPr>
        <w:t>Heb. 4:15—</w:t>
      </w:r>
      <w:r w:rsidR="00C13330" w:rsidRPr="00C13330">
        <w:rPr>
          <w:bCs/>
          <w:i/>
          <w:color w:val="000000"/>
        </w:rPr>
        <w:t>For we have not an high priest which cannot be touched with the feeling of our infirmities; but was in all points tempted like as we are, yet without sin.</w:t>
      </w:r>
    </w:p>
    <w:p w:rsidR="00C13330" w:rsidRPr="00C13330" w:rsidRDefault="00174034" w:rsidP="00C13330">
      <w:pPr>
        <w:spacing w:before="100" w:beforeAutospacing="1" w:line="235" w:lineRule="auto"/>
      </w:pPr>
      <w:r w:rsidRPr="00C13330">
        <w:rPr>
          <w:b/>
          <w:bCs/>
          <w:color w:val="000000"/>
        </w:rPr>
        <w:t xml:space="preserve">3. </w:t>
      </w:r>
      <w:r w:rsidRPr="00C13330">
        <w:rPr>
          <w:b/>
          <w:bCs/>
          <w:color w:val="000000"/>
          <w:u w:val="single"/>
        </w:rPr>
        <w:t>How Do We Account For Two Genealogies?</w:t>
      </w:r>
    </w:p>
    <w:p w:rsidR="00C13330" w:rsidRPr="00C13330" w:rsidRDefault="00C13330" w:rsidP="00C13330">
      <w:pPr>
        <w:spacing w:before="100" w:beforeAutospacing="1" w:line="235" w:lineRule="auto"/>
      </w:pPr>
      <w:r w:rsidRPr="00C13330">
        <w:rPr>
          <w:bCs/>
          <w:color w:val="000000"/>
        </w:rPr>
        <w:t xml:space="preserve">We have a record of two genealogies, one in Matthew and one in Luke. We find the names given are the same from Abraham to </w:t>
      </w:r>
      <w:proofErr w:type="gramStart"/>
      <w:r w:rsidRPr="00C13330">
        <w:rPr>
          <w:bCs/>
          <w:color w:val="000000"/>
        </w:rPr>
        <w:t>David ,</w:t>
      </w:r>
      <w:proofErr w:type="gramEnd"/>
      <w:r w:rsidRPr="00C13330">
        <w:rPr>
          <w:bCs/>
          <w:color w:val="000000"/>
        </w:rPr>
        <w:t xml:space="preserve"> but from David to Christ, they are different. Now there are things of great interest in genealogies, especially in the genealogy of Jesus Christ. God planned these two genealogies of Jesus, and it was no accident that Matthew and Luke wrote them. They are not dry and they are not contradictory. They are vital to the record that God gave of His Son.</w:t>
      </w:r>
    </w:p>
    <w:p w:rsidR="005F75F6" w:rsidRDefault="00C13330" w:rsidP="00C13330">
      <w:pPr>
        <w:spacing w:before="100" w:beforeAutospacing="1" w:line="235" w:lineRule="auto"/>
        <w:rPr>
          <w:bCs/>
          <w:color w:val="000000"/>
        </w:rPr>
      </w:pPr>
      <w:r w:rsidRPr="00C13330">
        <w:rPr>
          <w:bCs/>
          <w:color w:val="000000"/>
        </w:rPr>
        <w:t>In Luke 3 we see Jesus’ genea</w:t>
      </w:r>
      <w:r w:rsidR="005F75F6">
        <w:rPr>
          <w:bCs/>
          <w:color w:val="000000"/>
        </w:rPr>
        <w:t xml:space="preserve">logy traced through His mother, </w:t>
      </w:r>
      <w:r w:rsidRPr="00C13330">
        <w:rPr>
          <w:bCs/>
          <w:color w:val="000000"/>
        </w:rPr>
        <w:t xml:space="preserve">Mary. She was the daughter of </w:t>
      </w:r>
      <w:proofErr w:type="spellStart"/>
      <w:r w:rsidRPr="00C13330">
        <w:rPr>
          <w:bCs/>
          <w:color w:val="000000"/>
        </w:rPr>
        <w:t>Heli</w:t>
      </w:r>
      <w:proofErr w:type="spellEnd"/>
      <w:r w:rsidRPr="00C13330">
        <w:rPr>
          <w:bCs/>
          <w:color w:val="000000"/>
        </w:rPr>
        <w:t>, through Nathan, the son of David. The line goes back to Adam. This is the genealogy of the</w:t>
      </w:r>
      <w:r w:rsidR="005F75F6">
        <w:rPr>
          <w:bCs/>
          <w:color w:val="000000"/>
        </w:rPr>
        <w:t xml:space="preserve"> One who was promised to Adam.                                                                                  Gen. 3:15—</w:t>
      </w:r>
      <w:r w:rsidRPr="00C13330">
        <w:rPr>
          <w:bCs/>
          <w:i/>
          <w:color w:val="000000"/>
        </w:rPr>
        <w:t xml:space="preserve">And I will put enmity between thee and the woman, and between thy seed and her seed; it shall bruise thy head, and thou </w:t>
      </w:r>
      <w:proofErr w:type="spellStart"/>
      <w:r w:rsidRPr="00C13330">
        <w:rPr>
          <w:bCs/>
          <w:i/>
          <w:color w:val="000000"/>
        </w:rPr>
        <w:t>shalt</w:t>
      </w:r>
      <w:proofErr w:type="spellEnd"/>
      <w:r w:rsidRPr="00C13330">
        <w:rPr>
          <w:bCs/>
          <w:i/>
          <w:color w:val="000000"/>
        </w:rPr>
        <w:t xml:space="preserve"> bruise his heel.</w:t>
      </w:r>
      <w:r w:rsidRPr="00C13330">
        <w:rPr>
          <w:bCs/>
          <w:color w:val="000000"/>
        </w:rPr>
        <w:t xml:space="preserve"> </w:t>
      </w:r>
    </w:p>
    <w:p w:rsidR="00C13330" w:rsidRPr="00896BDD" w:rsidRDefault="00C13330" w:rsidP="00C13330">
      <w:pPr>
        <w:spacing w:before="100" w:beforeAutospacing="1" w:line="235" w:lineRule="auto"/>
        <w:rPr>
          <w:bCs/>
          <w:color w:val="000000"/>
        </w:rPr>
      </w:pPr>
      <w:proofErr w:type="gramStart"/>
      <w:r w:rsidRPr="00C13330">
        <w:rPr>
          <w:bCs/>
          <w:color w:val="000000"/>
        </w:rPr>
        <w:t>Seed of the woman.</w:t>
      </w:r>
      <w:proofErr w:type="gramEnd"/>
      <w:r w:rsidRPr="00C13330">
        <w:rPr>
          <w:bCs/>
          <w:color w:val="000000"/>
        </w:rPr>
        <w:t xml:space="preserve"> This was the Redeemer who was to go to the throne of David.</w:t>
      </w:r>
      <w:r w:rsidR="00896BDD">
        <w:rPr>
          <w:bCs/>
          <w:color w:val="000000"/>
        </w:rPr>
        <w:t xml:space="preserve">                                          </w:t>
      </w:r>
      <w:r w:rsidRPr="00C13330">
        <w:rPr>
          <w:bCs/>
          <w:color w:val="000000"/>
        </w:rPr>
        <w:t>In Matthew, chapter one, the</w:t>
      </w:r>
      <w:r w:rsidR="005F75F6">
        <w:rPr>
          <w:bCs/>
          <w:color w:val="000000"/>
        </w:rPr>
        <w:t xml:space="preserve"> line is traced through Joseph (the legal father) </w:t>
      </w:r>
      <w:r w:rsidRPr="00C13330">
        <w:rPr>
          <w:bCs/>
          <w:color w:val="000000"/>
        </w:rPr>
        <w:t xml:space="preserve">through Solomon, the son of David. </w:t>
      </w:r>
    </w:p>
    <w:p w:rsidR="005F75F6" w:rsidRPr="004417AA" w:rsidRDefault="00E01C58" w:rsidP="00C13330">
      <w:pPr>
        <w:spacing w:before="100" w:beforeAutospacing="1" w:line="235" w:lineRule="auto"/>
        <w:rPr>
          <w:bCs/>
          <w:color w:val="000000"/>
        </w:rPr>
      </w:pPr>
      <w:r w:rsidRPr="00C13330">
        <w:rPr>
          <w:bCs/>
          <w:color w:val="000000"/>
        </w:rPr>
        <w:t xml:space="preserve">In Matthew Christ is presented as the son of David. </w:t>
      </w:r>
      <w:r w:rsidR="008C1212">
        <w:rPr>
          <w:bCs/>
          <w:color w:val="000000"/>
        </w:rPr>
        <w:t xml:space="preserve">                                                                                           </w:t>
      </w:r>
      <w:r w:rsidR="00C13330" w:rsidRPr="00C13330">
        <w:rPr>
          <w:bCs/>
          <w:color w:val="000000"/>
        </w:rPr>
        <w:t xml:space="preserve">In </w:t>
      </w:r>
      <w:proofErr w:type="gramStart"/>
      <w:r w:rsidR="00C13330" w:rsidRPr="00C13330">
        <w:rPr>
          <w:bCs/>
          <w:color w:val="000000"/>
        </w:rPr>
        <w:t>Luke ,</w:t>
      </w:r>
      <w:proofErr w:type="gramEnd"/>
      <w:r w:rsidR="00C13330" w:rsidRPr="00C13330">
        <w:rPr>
          <w:bCs/>
          <w:color w:val="000000"/>
        </w:rPr>
        <w:t xml:space="preserve"> Christ is presented as the Seed of the Woman.</w:t>
      </w:r>
      <w:r w:rsidR="004417AA">
        <w:rPr>
          <w:bCs/>
          <w:color w:val="000000"/>
        </w:rPr>
        <w:t xml:space="preserve">                                                                             </w:t>
      </w:r>
      <w:r w:rsidR="00174034">
        <w:rPr>
          <w:bCs/>
          <w:color w:val="000000"/>
        </w:rPr>
        <w:t>Gal. 4:4—</w:t>
      </w:r>
      <w:r w:rsidR="00C13330" w:rsidRPr="00C13330">
        <w:rPr>
          <w:bCs/>
          <w:i/>
          <w:color w:val="000000"/>
        </w:rPr>
        <w:t xml:space="preserve">But when the </w:t>
      </w:r>
      <w:proofErr w:type="spellStart"/>
      <w:r w:rsidR="00C13330" w:rsidRPr="00C13330">
        <w:rPr>
          <w:bCs/>
          <w:i/>
          <w:color w:val="000000"/>
        </w:rPr>
        <w:t>fulness</w:t>
      </w:r>
      <w:proofErr w:type="spellEnd"/>
      <w:r w:rsidR="00C13330" w:rsidRPr="00C13330">
        <w:rPr>
          <w:bCs/>
          <w:i/>
          <w:color w:val="000000"/>
        </w:rPr>
        <w:t xml:space="preserve"> of the time was come, God sent forth his Son, made of a woman, made under the law. </w:t>
      </w:r>
    </w:p>
    <w:p w:rsidR="00C13330" w:rsidRPr="00C13330" w:rsidRDefault="00C13330" w:rsidP="00C13330">
      <w:pPr>
        <w:spacing w:before="100" w:beforeAutospacing="1" w:line="235" w:lineRule="auto"/>
        <w:rPr>
          <w:bCs/>
          <w:color w:val="000000"/>
        </w:rPr>
      </w:pPr>
      <w:r w:rsidRPr="00C13330">
        <w:rPr>
          <w:bCs/>
          <w:color w:val="000000"/>
        </w:rPr>
        <w:t xml:space="preserve">Jesus was the son of Man but not of Joseph. He was the Son of a woman. And had He been the Son of Joseph “as was supposed: He could neither be King of Kings or the </w:t>
      </w:r>
      <w:proofErr w:type="spellStart"/>
      <w:r w:rsidRPr="00C13330">
        <w:rPr>
          <w:bCs/>
          <w:color w:val="000000"/>
        </w:rPr>
        <w:t>saviour</w:t>
      </w:r>
      <w:proofErr w:type="spellEnd"/>
      <w:r w:rsidRPr="00C13330">
        <w:rPr>
          <w:bCs/>
          <w:color w:val="000000"/>
        </w:rPr>
        <w:t xml:space="preserve"> of mankind.</w:t>
      </w:r>
    </w:p>
    <w:p w:rsidR="005F75F6" w:rsidRPr="00174034" w:rsidRDefault="00174034" w:rsidP="00C13330">
      <w:pPr>
        <w:spacing w:before="100" w:beforeAutospacing="1" w:line="235" w:lineRule="auto"/>
      </w:pPr>
      <w:r w:rsidRPr="00C13330">
        <w:rPr>
          <w:b/>
          <w:bCs/>
          <w:color w:val="000000"/>
        </w:rPr>
        <w:t xml:space="preserve">4 </w:t>
      </w:r>
      <w:r w:rsidRPr="00C13330">
        <w:rPr>
          <w:b/>
          <w:bCs/>
          <w:color w:val="000000"/>
          <w:u w:val="single"/>
        </w:rPr>
        <w:t>Does The Genealogy In Luke 3 Say That Jesus Was The Son Of</w:t>
      </w:r>
      <w:r w:rsidRPr="00C13330">
        <w:rPr>
          <w:b/>
          <w:bCs/>
          <w:color w:val="000000"/>
        </w:rPr>
        <w:t xml:space="preserve"> </w:t>
      </w:r>
      <w:r w:rsidRPr="00C13330">
        <w:rPr>
          <w:b/>
          <w:bCs/>
          <w:color w:val="000000"/>
          <w:u w:val="single"/>
        </w:rPr>
        <w:t>Joseph?</w:t>
      </w:r>
    </w:p>
    <w:p w:rsidR="00C13330" w:rsidRPr="00C13330" w:rsidRDefault="00174034" w:rsidP="00C13330">
      <w:pPr>
        <w:spacing w:before="100" w:beforeAutospacing="1" w:line="235" w:lineRule="auto"/>
      </w:pPr>
      <w:r>
        <w:rPr>
          <w:bCs/>
          <w:color w:val="000000"/>
        </w:rPr>
        <w:t>Luke 3:22—</w:t>
      </w:r>
      <w:r w:rsidR="00C13330" w:rsidRPr="00C13330">
        <w:rPr>
          <w:bCs/>
          <w:i/>
          <w:color w:val="000000"/>
        </w:rPr>
        <w:t>And the Holy Ghost descended in a bodily shape like a dove upon him, and a voice came from heaven, which said, Thou art my beloved Son; in thee I am well pleased.</w:t>
      </w:r>
      <w:r>
        <w:rPr>
          <w:bCs/>
          <w:color w:val="000000"/>
        </w:rPr>
        <w:t xml:space="preserve">             23—</w:t>
      </w:r>
      <w:r w:rsidR="00C13330" w:rsidRPr="00C13330">
        <w:rPr>
          <w:bCs/>
          <w:i/>
          <w:color w:val="000000"/>
        </w:rPr>
        <w:t xml:space="preserve">And Jesus himself began to be about thirty years of age, being (as was supposed) the son of Joseph, which was the son of </w:t>
      </w:r>
      <w:proofErr w:type="spellStart"/>
      <w:r w:rsidR="00C13330" w:rsidRPr="00C13330">
        <w:rPr>
          <w:bCs/>
          <w:i/>
          <w:color w:val="000000"/>
        </w:rPr>
        <w:t>Heli</w:t>
      </w:r>
      <w:proofErr w:type="spellEnd"/>
      <w:r w:rsidR="00C13330" w:rsidRPr="00C13330">
        <w:rPr>
          <w:bCs/>
          <w:i/>
          <w:color w:val="000000"/>
        </w:rPr>
        <w:t>,</w:t>
      </w:r>
    </w:p>
    <w:p w:rsidR="00C13330" w:rsidRPr="00C13330" w:rsidRDefault="00C13330" w:rsidP="00C13330">
      <w:pPr>
        <w:spacing w:before="100" w:beforeAutospacing="1" w:line="235" w:lineRule="auto"/>
      </w:pPr>
      <w:r w:rsidRPr="00C13330">
        <w:rPr>
          <w:bCs/>
          <w:color w:val="000000"/>
        </w:rPr>
        <w:t xml:space="preserve">We would think that the phrase “as was supposed” meant that every one supposed in our sense of the word meant that Jesus was the son of “Joseph according to the Law” He was not the actual </w:t>
      </w:r>
      <w:proofErr w:type="gramStart"/>
      <w:r w:rsidRPr="00C13330">
        <w:rPr>
          <w:bCs/>
          <w:color w:val="000000"/>
        </w:rPr>
        <w:t>son ,</w:t>
      </w:r>
      <w:proofErr w:type="gramEnd"/>
      <w:r w:rsidRPr="00C13330">
        <w:rPr>
          <w:bCs/>
          <w:color w:val="000000"/>
        </w:rPr>
        <w:t xml:space="preserve"> but was the foster son of her husband Joseph. You notice that the genealogy of Matthew does not say that Jesus was the son of Joseph. It is the genealogy of Jesus, only because the mother’s marriage to Joseph. </w:t>
      </w:r>
      <w:proofErr w:type="gramStart"/>
      <w:r w:rsidRPr="00C13330">
        <w:rPr>
          <w:bCs/>
          <w:color w:val="000000"/>
        </w:rPr>
        <w:t>This important stat</w:t>
      </w:r>
      <w:r w:rsidR="00174034">
        <w:rPr>
          <w:bCs/>
          <w:color w:val="000000"/>
        </w:rPr>
        <w:t xml:space="preserve">ement in the first chapter of </w:t>
      </w:r>
      <w:r w:rsidRPr="00C13330">
        <w:rPr>
          <w:bCs/>
          <w:color w:val="000000"/>
        </w:rPr>
        <w:t>Matthew.</w:t>
      </w:r>
      <w:proofErr w:type="gramEnd"/>
    </w:p>
    <w:p w:rsidR="00C13330" w:rsidRPr="00C13330" w:rsidRDefault="00C13330" w:rsidP="00C13330">
      <w:pPr>
        <w:spacing w:before="100" w:beforeAutospacing="1" w:line="235" w:lineRule="auto"/>
      </w:pPr>
      <w:r w:rsidRPr="00C13330">
        <w:rPr>
          <w:bCs/>
          <w:color w:val="000000"/>
        </w:rPr>
        <w:t>If we compare the two genealogies we find that Abraham to David the names are the same. At this point they become different. In Matthew the line continues from David through Solomon. In Luke we see the line runs from David through Nathan. Jesus was born of Mary, who was in the line of David through Nathan.</w:t>
      </w:r>
    </w:p>
    <w:p w:rsidR="00C13330" w:rsidRPr="00C13330" w:rsidRDefault="00C13330" w:rsidP="00C13330">
      <w:pPr>
        <w:spacing w:before="100" w:beforeAutospacing="1" w:line="235" w:lineRule="auto"/>
        <w:rPr>
          <w:bCs/>
          <w:color w:val="000000"/>
        </w:rPr>
      </w:pPr>
      <w:r w:rsidRPr="00C13330">
        <w:rPr>
          <w:bCs/>
          <w:color w:val="000000"/>
        </w:rPr>
        <w:t xml:space="preserve">In Matthew, the line takes us through Solomon and on through </w:t>
      </w:r>
      <w:proofErr w:type="spellStart"/>
      <w:r w:rsidRPr="00C13330">
        <w:rPr>
          <w:bCs/>
          <w:color w:val="000000"/>
        </w:rPr>
        <w:t>Jerchonias</w:t>
      </w:r>
      <w:proofErr w:type="spellEnd"/>
      <w:r w:rsidRPr="00C13330">
        <w:rPr>
          <w:bCs/>
          <w:color w:val="000000"/>
        </w:rPr>
        <w:t xml:space="preserve">. (Matthew 1:11). David was the greatest of the Kings but after his son Solomon his line became </w:t>
      </w:r>
      <w:proofErr w:type="gramStart"/>
      <w:r w:rsidRPr="00C13330">
        <w:rPr>
          <w:bCs/>
          <w:color w:val="000000"/>
        </w:rPr>
        <w:t>very</w:t>
      </w:r>
      <w:proofErr w:type="gramEnd"/>
      <w:r w:rsidRPr="00C13330">
        <w:rPr>
          <w:bCs/>
          <w:color w:val="000000"/>
        </w:rPr>
        <w:t xml:space="preserve"> degenerated until finally </w:t>
      </w:r>
      <w:proofErr w:type="spellStart"/>
      <w:r w:rsidRPr="00C13330">
        <w:rPr>
          <w:bCs/>
          <w:color w:val="000000"/>
        </w:rPr>
        <w:t>Jeconias</w:t>
      </w:r>
      <w:proofErr w:type="spellEnd"/>
      <w:r w:rsidRPr="00C13330">
        <w:rPr>
          <w:bCs/>
          <w:color w:val="000000"/>
        </w:rPr>
        <w:t xml:space="preserve">, the one whose name is mentioned in Joseph’s genealogy brought upon himself a terrible curse from God. </w:t>
      </w:r>
      <w:r w:rsidR="007E60FB">
        <w:rPr>
          <w:bCs/>
          <w:color w:val="000000"/>
        </w:rPr>
        <w:t xml:space="preserve">                                                                    </w:t>
      </w:r>
      <w:r w:rsidRPr="00C13330">
        <w:rPr>
          <w:bCs/>
          <w:color w:val="000000"/>
        </w:rPr>
        <w:t xml:space="preserve">Jeremiah </w:t>
      </w:r>
      <w:r w:rsidR="000936DB">
        <w:rPr>
          <w:bCs/>
          <w:color w:val="000000"/>
        </w:rPr>
        <w:t>22:28—</w:t>
      </w:r>
      <w:proofErr w:type="gramStart"/>
      <w:r w:rsidR="000936DB" w:rsidRPr="000936DB">
        <w:rPr>
          <w:bCs/>
          <w:color w:val="000000"/>
        </w:rPr>
        <w:t>Is</w:t>
      </w:r>
      <w:proofErr w:type="gramEnd"/>
      <w:r w:rsidR="000936DB" w:rsidRPr="000936DB">
        <w:rPr>
          <w:bCs/>
          <w:color w:val="000000"/>
        </w:rPr>
        <w:t xml:space="preserve"> this man </w:t>
      </w:r>
      <w:proofErr w:type="spellStart"/>
      <w:r w:rsidR="000936DB" w:rsidRPr="000936DB">
        <w:rPr>
          <w:bCs/>
          <w:color w:val="000000"/>
        </w:rPr>
        <w:t>Coniah</w:t>
      </w:r>
      <w:proofErr w:type="spellEnd"/>
      <w:r w:rsidR="000936DB" w:rsidRPr="000936DB">
        <w:rPr>
          <w:bCs/>
          <w:color w:val="000000"/>
        </w:rPr>
        <w:t xml:space="preserve"> a despised broken idol? </w:t>
      </w:r>
      <w:proofErr w:type="gramStart"/>
      <w:r w:rsidR="000936DB" w:rsidRPr="000936DB">
        <w:rPr>
          <w:bCs/>
          <w:color w:val="000000"/>
        </w:rPr>
        <w:t>is</w:t>
      </w:r>
      <w:proofErr w:type="gramEnd"/>
      <w:r w:rsidR="000936DB" w:rsidRPr="000936DB">
        <w:rPr>
          <w:bCs/>
          <w:color w:val="000000"/>
        </w:rPr>
        <w:t xml:space="preserve"> he a vessel wherein is no pleasure? </w:t>
      </w:r>
      <w:proofErr w:type="gramStart"/>
      <w:r w:rsidR="000936DB" w:rsidRPr="000936DB">
        <w:rPr>
          <w:bCs/>
          <w:color w:val="000000"/>
        </w:rPr>
        <w:t>wherefore</w:t>
      </w:r>
      <w:proofErr w:type="gramEnd"/>
      <w:r w:rsidR="000936DB" w:rsidRPr="000936DB">
        <w:rPr>
          <w:bCs/>
          <w:color w:val="000000"/>
        </w:rPr>
        <w:t xml:space="preserve"> are they cast out, he and his seed, and are cast into a land which they know not?</w:t>
      </w:r>
      <w:r w:rsidR="000936DB">
        <w:rPr>
          <w:bCs/>
          <w:color w:val="000000"/>
        </w:rPr>
        <w:t xml:space="preserve">                                                                                                                                  </w:t>
      </w:r>
      <w:r w:rsidR="00174034">
        <w:rPr>
          <w:bCs/>
          <w:color w:val="000000"/>
        </w:rPr>
        <w:t>29—</w:t>
      </w:r>
      <w:r w:rsidRPr="00C13330">
        <w:rPr>
          <w:bCs/>
          <w:i/>
          <w:color w:val="000000"/>
        </w:rPr>
        <w:t>O earth, earth, earth, hear the word of the LORD</w:t>
      </w:r>
      <w:r w:rsidRPr="00C13330">
        <w:rPr>
          <w:bCs/>
          <w:color w:val="000000"/>
        </w:rPr>
        <w:t>.</w:t>
      </w:r>
      <w:r w:rsidR="00B41A05">
        <w:t xml:space="preserve">                                                                        </w:t>
      </w:r>
      <w:r w:rsidRPr="00C13330">
        <w:rPr>
          <w:bCs/>
          <w:color w:val="000000"/>
        </w:rPr>
        <w:t>30</w:t>
      </w:r>
      <w:r w:rsidR="00174034">
        <w:rPr>
          <w:bCs/>
          <w:color w:val="000000"/>
        </w:rPr>
        <w:t>—</w:t>
      </w:r>
      <w:proofErr w:type="gramStart"/>
      <w:r w:rsidRPr="00C13330">
        <w:rPr>
          <w:bCs/>
          <w:i/>
          <w:color w:val="000000"/>
        </w:rPr>
        <w:t>Thus</w:t>
      </w:r>
      <w:proofErr w:type="gramEnd"/>
      <w:r w:rsidRPr="00C13330">
        <w:rPr>
          <w:bCs/>
          <w:i/>
          <w:color w:val="000000"/>
        </w:rPr>
        <w:t xml:space="preserve"> saith the LORD, Write ye this man childless, a man that shall not prosper in his days: for no man of his seed shall prosper, sitting upon the throne of David, and ruling any more in Judah</w:t>
      </w:r>
      <w:r w:rsidRPr="00C13330">
        <w:rPr>
          <w:bCs/>
          <w:color w:val="000000"/>
        </w:rPr>
        <w:t>.</w:t>
      </w:r>
    </w:p>
    <w:p w:rsidR="00C13330" w:rsidRPr="00C13330" w:rsidRDefault="00C13330" w:rsidP="00C13330">
      <w:pPr>
        <w:spacing w:before="100" w:beforeAutospacing="1" w:line="235" w:lineRule="auto"/>
      </w:pPr>
      <w:r w:rsidRPr="00C13330">
        <w:rPr>
          <w:bCs/>
          <w:color w:val="000000"/>
        </w:rPr>
        <w:t xml:space="preserve">Notice that </w:t>
      </w:r>
      <w:proofErr w:type="spellStart"/>
      <w:r w:rsidRPr="00C13330">
        <w:rPr>
          <w:bCs/>
          <w:color w:val="000000"/>
        </w:rPr>
        <w:t>Jeconias’s</w:t>
      </w:r>
      <w:proofErr w:type="spellEnd"/>
      <w:r w:rsidRPr="00C13330">
        <w:rPr>
          <w:bCs/>
          <w:color w:val="000000"/>
        </w:rPr>
        <w:t xml:space="preserve"> name is shortened to </w:t>
      </w:r>
      <w:proofErr w:type="spellStart"/>
      <w:r w:rsidRPr="00C13330">
        <w:rPr>
          <w:bCs/>
          <w:color w:val="000000"/>
        </w:rPr>
        <w:t>Coniah</w:t>
      </w:r>
      <w:proofErr w:type="spellEnd"/>
      <w:r w:rsidRPr="00C13330">
        <w:rPr>
          <w:bCs/>
          <w:color w:val="000000"/>
        </w:rPr>
        <w:t>. None of his sons succeeded him to the throne. 1 Chronicles 3:17</w:t>
      </w:r>
      <w:proofErr w:type="gramStart"/>
      <w:r w:rsidRPr="00C13330">
        <w:rPr>
          <w:bCs/>
          <w:color w:val="000000"/>
        </w:rPr>
        <w:t>,18</w:t>
      </w:r>
      <w:proofErr w:type="gramEnd"/>
      <w:r w:rsidRPr="00C13330">
        <w:rPr>
          <w:bCs/>
          <w:color w:val="000000"/>
        </w:rPr>
        <w:t xml:space="preserve"> And the sons of </w:t>
      </w:r>
      <w:proofErr w:type="spellStart"/>
      <w:r w:rsidRPr="00C13330">
        <w:rPr>
          <w:bCs/>
          <w:color w:val="000000"/>
        </w:rPr>
        <w:t>Jeconiah</w:t>
      </w:r>
      <w:proofErr w:type="spellEnd"/>
      <w:r w:rsidRPr="00C13330">
        <w:rPr>
          <w:bCs/>
          <w:color w:val="000000"/>
        </w:rPr>
        <w:t xml:space="preserve">; </w:t>
      </w:r>
      <w:proofErr w:type="spellStart"/>
      <w:r w:rsidRPr="00C13330">
        <w:rPr>
          <w:bCs/>
          <w:color w:val="000000"/>
        </w:rPr>
        <w:t>Assir</w:t>
      </w:r>
      <w:proofErr w:type="spellEnd"/>
      <w:r w:rsidRPr="00C13330">
        <w:rPr>
          <w:bCs/>
          <w:color w:val="000000"/>
        </w:rPr>
        <w:t xml:space="preserve">, </w:t>
      </w:r>
      <w:proofErr w:type="spellStart"/>
      <w:r w:rsidRPr="00C13330">
        <w:rPr>
          <w:bCs/>
          <w:color w:val="000000"/>
        </w:rPr>
        <w:t>Salathiel</w:t>
      </w:r>
      <w:proofErr w:type="spellEnd"/>
      <w:r w:rsidRPr="00C13330">
        <w:rPr>
          <w:bCs/>
          <w:color w:val="000000"/>
        </w:rPr>
        <w:t xml:space="preserve"> his son,</w:t>
      </w:r>
    </w:p>
    <w:p w:rsidR="004417AA" w:rsidRDefault="00C13330" w:rsidP="00C13330">
      <w:pPr>
        <w:spacing w:before="100" w:beforeAutospacing="1" w:line="235" w:lineRule="auto"/>
        <w:rPr>
          <w:bCs/>
          <w:color w:val="000000"/>
        </w:rPr>
      </w:pPr>
      <w:r w:rsidRPr="00C13330">
        <w:rPr>
          <w:bCs/>
          <w:color w:val="000000"/>
        </w:rPr>
        <w:t xml:space="preserve">If Jesus was born in the line </w:t>
      </w:r>
      <w:r w:rsidR="00B41A05">
        <w:rPr>
          <w:bCs/>
          <w:color w:val="000000"/>
        </w:rPr>
        <w:t xml:space="preserve">of </w:t>
      </w:r>
      <w:r w:rsidRPr="00C13330">
        <w:rPr>
          <w:bCs/>
          <w:color w:val="000000"/>
        </w:rPr>
        <w:t xml:space="preserve">David through </w:t>
      </w:r>
      <w:proofErr w:type="spellStart"/>
      <w:r w:rsidRPr="00C13330">
        <w:rPr>
          <w:bCs/>
          <w:color w:val="000000"/>
        </w:rPr>
        <w:t>Jeconias</w:t>
      </w:r>
      <w:proofErr w:type="spellEnd"/>
      <w:r w:rsidRPr="00C13330">
        <w:rPr>
          <w:bCs/>
          <w:color w:val="000000"/>
        </w:rPr>
        <w:t xml:space="preserve">, which was Joseph’s </w:t>
      </w:r>
      <w:proofErr w:type="gramStart"/>
      <w:r w:rsidRPr="00C13330">
        <w:rPr>
          <w:bCs/>
          <w:color w:val="000000"/>
        </w:rPr>
        <w:t>line ,</w:t>
      </w:r>
      <w:proofErr w:type="gramEnd"/>
      <w:r w:rsidRPr="00C13330">
        <w:rPr>
          <w:bCs/>
          <w:color w:val="000000"/>
        </w:rPr>
        <w:t xml:space="preserve"> He could not sit on the throne of David. The Messiah could not be born of </w:t>
      </w:r>
      <w:proofErr w:type="spellStart"/>
      <w:proofErr w:type="gramStart"/>
      <w:r w:rsidRPr="00C13330">
        <w:rPr>
          <w:bCs/>
          <w:color w:val="000000"/>
        </w:rPr>
        <w:t>Jechoniah</w:t>
      </w:r>
      <w:proofErr w:type="spellEnd"/>
      <w:r w:rsidR="004417AA">
        <w:rPr>
          <w:bCs/>
          <w:color w:val="000000"/>
        </w:rPr>
        <w:t>,</w:t>
      </w:r>
      <w:proofErr w:type="gramEnd"/>
      <w:r w:rsidRPr="00C13330">
        <w:rPr>
          <w:bCs/>
          <w:color w:val="000000"/>
        </w:rPr>
        <w:t xml:space="preserve"> This means that the virgin birth of our Lord Jesus Christ was absolutely necessary because He was the Son of God. </w:t>
      </w:r>
    </w:p>
    <w:p w:rsidR="00C13330" w:rsidRPr="00C13330" w:rsidRDefault="00C13330" w:rsidP="00C13330">
      <w:pPr>
        <w:spacing w:before="100" w:beforeAutospacing="1" w:line="235" w:lineRule="auto"/>
      </w:pPr>
      <w:r w:rsidRPr="00C13330">
        <w:rPr>
          <w:bCs/>
          <w:color w:val="000000"/>
        </w:rPr>
        <w:t xml:space="preserve">The sins of his ancestors could not taint His blood, and the curse of </w:t>
      </w:r>
      <w:proofErr w:type="spellStart"/>
      <w:r w:rsidRPr="00C13330">
        <w:rPr>
          <w:bCs/>
          <w:color w:val="000000"/>
        </w:rPr>
        <w:t>Coriah</w:t>
      </w:r>
      <w:proofErr w:type="spellEnd"/>
      <w:r w:rsidRPr="00C13330">
        <w:rPr>
          <w:bCs/>
          <w:color w:val="000000"/>
        </w:rPr>
        <w:t xml:space="preserve"> (</w:t>
      </w:r>
      <w:proofErr w:type="spellStart"/>
      <w:r w:rsidRPr="00C13330">
        <w:rPr>
          <w:bCs/>
          <w:color w:val="000000"/>
        </w:rPr>
        <w:t>Jeconiah</w:t>
      </w:r>
      <w:proofErr w:type="spellEnd"/>
      <w:r w:rsidRPr="00C13330">
        <w:rPr>
          <w:bCs/>
          <w:color w:val="000000"/>
        </w:rPr>
        <w:t>) would not affect Him. Yet as the legal son of Joseph, He inheri</w:t>
      </w:r>
      <w:r w:rsidR="00B41A05">
        <w:rPr>
          <w:bCs/>
          <w:color w:val="000000"/>
        </w:rPr>
        <w:t>ted the title of the throne. He</w:t>
      </w:r>
      <w:r w:rsidRPr="00C13330">
        <w:rPr>
          <w:bCs/>
          <w:color w:val="000000"/>
        </w:rPr>
        <w:t xml:space="preserve"> was the heir of all the honors of the house of David.</w:t>
      </w:r>
    </w:p>
    <w:p w:rsidR="007E60FB" w:rsidRDefault="00174034" w:rsidP="007E60FB">
      <w:pPr>
        <w:pStyle w:val="ListParagraph"/>
        <w:numPr>
          <w:ilvl w:val="0"/>
          <w:numId w:val="27"/>
        </w:numPr>
        <w:spacing w:before="100" w:beforeAutospacing="1" w:line="235" w:lineRule="auto"/>
      </w:pPr>
      <w:r w:rsidRPr="007E60FB">
        <w:rPr>
          <w:b/>
          <w:bCs/>
          <w:color w:val="000000"/>
        </w:rPr>
        <w:t>Why Didn’</w:t>
      </w:r>
      <w:r w:rsidR="00B41A05" w:rsidRPr="007E60FB">
        <w:rPr>
          <w:b/>
          <w:bCs/>
          <w:color w:val="000000"/>
        </w:rPr>
        <w:t>t God Choose Saul To Establish</w:t>
      </w:r>
      <w:r w:rsidRPr="007E60FB">
        <w:rPr>
          <w:b/>
          <w:bCs/>
          <w:color w:val="000000"/>
        </w:rPr>
        <w:t xml:space="preserve"> His Throne Forever?</w:t>
      </w:r>
      <w:r w:rsidR="00141D9C">
        <w:t xml:space="preserve">                              </w:t>
      </w:r>
      <w:r w:rsidR="007E60FB">
        <w:t xml:space="preserve">                       </w:t>
      </w:r>
    </w:p>
    <w:p w:rsidR="00141D9C" w:rsidRPr="00141D9C" w:rsidRDefault="007E60FB" w:rsidP="007E60FB">
      <w:pPr>
        <w:spacing w:before="100" w:beforeAutospacing="1" w:line="235" w:lineRule="auto"/>
      </w:pPr>
      <w:r>
        <w:rPr>
          <w:bCs/>
          <w:color w:val="000000"/>
        </w:rPr>
        <w:t>I</w:t>
      </w:r>
      <w:r w:rsidR="00141D9C" w:rsidRPr="007E60FB">
        <w:rPr>
          <w:bCs/>
          <w:color w:val="000000"/>
        </w:rPr>
        <w:t>nstead God cho</w:t>
      </w:r>
      <w:r w:rsidR="00C13330" w:rsidRPr="007E60FB">
        <w:rPr>
          <w:bCs/>
          <w:color w:val="000000"/>
        </w:rPr>
        <w:t xml:space="preserve">se David to be King and He promised to establish the kingdom to David and to his seed forever. As we follow the blood line of Christ, we found that He was to come from the tribe of Judah. You remember that God had said to Jacob (Gen. 49:10 </w:t>
      </w:r>
      <w:proofErr w:type="gramStart"/>
      <w:r w:rsidR="00C13330" w:rsidRPr="007E60FB">
        <w:rPr>
          <w:bCs/>
          <w:color w:val="000000"/>
        </w:rPr>
        <w:t>The</w:t>
      </w:r>
      <w:proofErr w:type="gramEnd"/>
      <w:r w:rsidR="00C13330" w:rsidRPr="007E60FB">
        <w:rPr>
          <w:bCs/>
          <w:color w:val="000000"/>
        </w:rPr>
        <w:t xml:space="preserve"> </w:t>
      </w:r>
      <w:proofErr w:type="spellStart"/>
      <w:r w:rsidR="00C13330" w:rsidRPr="007E60FB">
        <w:rPr>
          <w:bCs/>
          <w:color w:val="000000"/>
        </w:rPr>
        <w:t>sceptre</w:t>
      </w:r>
      <w:proofErr w:type="spellEnd"/>
      <w:r w:rsidR="00C13330" w:rsidRPr="007E60FB">
        <w:rPr>
          <w:bCs/>
          <w:color w:val="000000"/>
        </w:rPr>
        <w:t xml:space="preserve"> shall not depart from Judah, nor a lawgiver from between his feet, until Shiloh come; and unto him shall the gathering of the people be.) This meant that every King of Judah must come from the tribe of Judah. Saul was from the tribe of Benjamin. </w:t>
      </w:r>
      <w:proofErr w:type="spellStart"/>
      <w:r w:rsidR="00C13330" w:rsidRPr="007E60FB">
        <w:rPr>
          <w:bCs/>
          <w:color w:val="000000"/>
        </w:rPr>
        <w:t>No where</w:t>
      </w:r>
      <w:proofErr w:type="spellEnd"/>
      <w:r w:rsidR="00C13330" w:rsidRPr="007E60FB">
        <w:rPr>
          <w:bCs/>
          <w:color w:val="000000"/>
        </w:rPr>
        <w:t xml:space="preserve"> does God promise a king would come from this tribe. God could not choose Saul as king because he was not of the</w:t>
      </w:r>
      <w:r w:rsidR="0059356B" w:rsidRPr="007E60FB">
        <w:rPr>
          <w:bCs/>
          <w:color w:val="000000"/>
        </w:rPr>
        <w:t xml:space="preserve"> tribe of Judah. The people cho</w:t>
      </w:r>
      <w:r w:rsidR="00C13330" w:rsidRPr="007E60FB">
        <w:rPr>
          <w:bCs/>
          <w:color w:val="000000"/>
        </w:rPr>
        <w:t>se Saul</w:t>
      </w:r>
      <w:r w:rsidR="0059356B" w:rsidRPr="007E60FB">
        <w:rPr>
          <w:bCs/>
          <w:color w:val="000000"/>
        </w:rPr>
        <w:t>,</w:t>
      </w:r>
      <w:r w:rsidR="00C13330" w:rsidRPr="007E60FB">
        <w:rPr>
          <w:bCs/>
          <w:color w:val="000000"/>
        </w:rPr>
        <w:t xml:space="preserve"> God did no</w:t>
      </w:r>
      <w:r w:rsidR="0059356B" w:rsidRPr="007E60FB">
        <w:rPr>
          <w:bCs/>
          <w:color w:val="000000"/>
        </w:rPr>
        <w:t>t</w:t>
      </w:r>
      <w:r w:rsidR="00C13330" w:rsidRPr="007E60FB">
        <w:rPr>
          <w:bCs/>
          <w:color w:val="000000"/>
        </w:rPr>
        <w:t xml:space="preserve"> </w:t>
      </w:r>
      <w:r w:rsidR="0059356B" w:rsidRPr="007E60FB">
        <w:rPr>
          <w:bCs/>
          <w:color w:val="000000"/>
        </w:rPr>
        <w:t xml:space="preserve">choose </w:t>
      </w:r>
      <w:r w:rsidR="00C13330" w:rsidRPr="007E60FB">
        <w:rPr>
          <w:bCs/>
          <w:color w:val="000000"/>
        </w:rPr>
        <w:t>him.</w:t>
      </w:r>
      <w:r w:rsidR="005D02FD">
        <w:t xml:space="preserve">                                                                                                                                             </w:t>
      </w:r>
      <w:r w:rsidR="00C13330" w:rsidRPr="007E60FB">
        <w:rPr>
          <w:bCs/>
          <w:color w:val="000000"/>
        </w:rPr>
        <w:t xml:space="preserve">God made a covenant with Abraham promising him a land and a seed. But the </w:t>
      </w:r>
      <w:proofErr w:type="spellStart"/>
      <w:r w:rsidR="00C13330" w:rsidRPr="007E60FB">
        <w:rPr>
          <w:bCs/>
          <w:color w:val="000000"/>
        </w:rPr>
        <w:t>Abrahamic</w:t>
      </w:r>
      <w:proofErr w:type="spellEnd"/>
      <w:r w:rsidR="00C13330" w:rsidRPr="007E60FB">
        <w:rPr>
          <w:bCs/>
          <w:color w:val="000000"/>
        </w:rPr>
        <w:t xml:space="preserve"> covenant concerning the throne God says in </w:t>
      </w:r>
      <w:r w:rsidR="00141D9C" w:rsidRPr="007E60FB">
        <w:rPr>
          <w:bCs/>
          <w:color w:val="000000"/>
        </w:rPr>
        <w:t xml:space="preserve">                                                                                         2 Sam. 7:16—</w:t>
      </w:r>
      <w:proofErr w:type="gramStart"/>
      <w:r w:rsidR="00141D9C" w:rsidRPr="007E60FB">
        <w:rPr>
          <w:bCs/>
          <w:i/>
          <w:color w:val="000000"/>
        </w:rPr>
        <w:t>And</w:t>
      </w:r>
      <w:proofErr w:type="gramEnd"/>
      <w:r w:rsidR="00141D9C" w:rsidRPr="007E60FB">
        <w:rPr>
          <w:bCs/>
          <w:i/>
          <w:color w:val="000000"/>
        </w:rPr>
        <w:t xml:space="preserve"> </w:t>
      </w:r>
      <w:proofErr w:type="spellStart"/>
      <w:r w:rsidR="00141D9C" w:rsidRPr="007E60FB">
        <w:rPr>
          <w:bCs/>
          <w:i/>
          <w:color w:val="000000"/>
        </w:rPr>
        <w:t>thine</w:t>
      </w:r>
      <w:proofErr w:type="spellEnd"/>
      <w:r w:rsidR="00141D9C" w:rsidRPr="007E60FB">
        <w:rPr>
          <w:bCs/>
          <w:i/>
          <w:color w:val="000000"/>
        </w:rPr>
        <w:t xml:space="preserve"> house and thy kingdom shall be established for ever before thee: thy throne shall be established for ever.</w:t>
      </w:r>
    </w:p>
    <w:p w:rsidR="00141D9C" w:rsidRPr="00B41A05" w:rsidRDefault="00C13330" w:rsidP="00141D9C">
      <w:pPr>
        <w:spacing w:before="100" w:beforeAutospacing="1" w:line="235" w:lineRule="auto"/>
      </w:pPr>
      <w:r w:rsidRPr="00C13330">
        <w:rPr>
          <w:bCs/>
          <w:color w:val="000000"/>
        </w:rPr>
        <w:t>Surely this was not established in Solomon or in the line which followed. God look</w:t>
      </w:r>
      <w:r w:rsidR="005D02FD">
        <w:rPr>
          <w:bCs/>
          <w:color w:val="000000"/>
        </w:rPr>
        <w:t>ed</w:t>
      </w:r>
      <w:r w:rsidRPr="00C13330">
        <w:rPr>
          <w:bCs/>
          <w:color w:val="000000"/>
        </w:rPr>
        <w:t xml:space="preserve"> way beyond to David’s greatest son, the Lord Jesus Christ of whom the angels prophesied in</w:t>
      </w:r>
      <w:r w:rsidRPr="00C13330">
        <w:rPr>
          <w:b/>
          <w:bCs/>
          <w:color w:val="000000"/>
        </w:rPr>
        <w:t xml:space="preserve"> </w:t>
      </w:r>
      <w:proofErr w:type="spellStart"/>
      <w:proofErr w:type="gramStart"/>
      <w:r w:rsidR="005D02FD" w:rsidRPr="005D02FD">
        <w:t>luke</w:t>
      </w:r>
      <w:proofErr w:type="spellEnd"/>
      <w:proofErr w:type="gramEnd"/>
      <w:r w:rsidR="005D02FD" w:rsidRPr="005D02FD">
        <w:t xml:space="preserve"> 1:30-33. The lord shall give </w:t>
      </w:r>
      <w:r w:rsidR="005D02FD">
        <w:t>unto him the throne his father D</w:t>
      </w:r>
      <w:r w:rsidR="005D02FD" w:rsidRPr="005D02FD">
        <w:t>avid and of his kingdo</w:t>
      </w:r>
      <w:r w:rsidR="005D02FD">
        <w:t xml:space="preserve">m there shall be not end </w:t>
      </w:r>
      <w:r w:rsidR="00B41A05">
        <w:t xml:space="preserve">                                                                                                          </w:t>
      </w:r>
      <w:r w:rsidR="00141D9C">
        <w:t>Isa</w:t>
      </w:r>
      <w:r w:rsidR="00B41A05">
        <w:t>iah</w:t>
      </w:r>
      <w:r w:rsidR="00141D9C">
        <w:t xml:space="preserve"> 9:7—</w:t>
      </w:r>
      <w:r w:rsidR="00141D9C" w:rsidRPr="00141D9C">
        <w:rPr>
          <w:i/>
        </w:rPr>
        <w:t xml:space="preserve">Of the increase of his government and peace there shall be no end, upon the throne of David, and upon his kingdom, to order it, and to establish it with judgment and with justice from henceforth even </w:t>
      </w:r>
      <w:proofErr w:type="spellStart"/>
      <w:r w:rsidR="00141D9C" w:rsidRPr="00141D9C">
        <w:rPr>
          <w:i/>
        </w:rPr>
        <w:t>for ever</w:t>
      </w:r>
      <w:proofErr w:type="spellEnd"/>
      <w:r w:rsidR="00141D9C" w:rsidRPr="00141D9C">
        <w:rPr>
          <w:i/>
        </w:rPr>
        <w:t>. The zeal of the LORD of hosts will perform this.</w:t>
      </w:r>
    </w:p>
    <w:p w:rsidR="007E60FB" w:rsidRDefault="00141D9C" w:rsidP="00B41A05">
      <w:pPr>
        <w:spacing w:before="100" w:beforeAutospacing="1" w:line="235" w:lineRule="auto"/>
      </w:pPr>
      <w:r w:rsidRPr="00141D9C">
        <w:rPr>
          <w:i/>
        </w:rPr>
        <w:t xml:space="preserve"> </w:t>
      </w:r>
      <w:r w:rsidR="004968DE">
        <w:rPr>
          <w:b/>
          <w:bCs/>
          <w:color w:val="000000"/>
          <w:u w:val="single"/>
        </w:rPr>
        <w:t xml:space="preserve">Finding </w:t>
      </w:r>
      <w:proofErr w:type="gramStart"/>
      <w:r w:rsidR="00752142" w:rsidRPr="00A643F2">
        <w:rPr>
          <w:b/>
          <w:bCs/>
          <w:color w:val="000000"/>
          <w:u w:val="single"/>
        </w:rPr>
        <w:t>Five</w:t>
      </w:r>
      <w:proofErr w:type="gramEnd"/>
      <w:r w:rsidR="00752142" w:rsidRPr="00A643F2">
        <w:rPr>
          <w:b/>
          <w:bCs/>
          <w:color w:val="000000"/>
          <w:u w:val="single"/>
        </w:rPr>
        <w:t xml:space="preserve"> women</w:t>
      </w:r>
      <w:r w:rsidR="00752142" w:rsidRPr="004968DE">
        <w:rPr>
          <w:b/>
          <w:bCs/>
          <w:color w:val="000000"/>
        </w:rPr>
        <w:t xml:space="preserve"> </w:t>
      </w:r>
      <w:r w:rsidR="00752142" w:rsidRPr="00A643F2">
        <w:rPr>
          <w:bCs/>
          <w:color w:val="000000"/>
        </w:rPr>
        <w:t>in the Genealogy of Matthew</w:t>
      </w:r>
      <w:r w:rsidR="004968DE">
        <w:rPr>
          <w:bCs/>
          <w:color w:val="000000"/>
        </w:rPr>
        <w:t xml:space="preserve"> is like </w:t>
      </w:r>
      <w:r w:rsidR="00B73FD4" w:rsidRPr="00B73FD4">
        <w:rPr>
          <w:b/>
          <w:bCs/>
        </w:rPr>
        <w:t>Treasures In The Snow</w:t>
      </w:r>
      <w:r w:rsidR="00B73FD4">
        <w:rPr>
          <w:b/>
          <w:bCs/>
        </w:rPr>
        <w:t>.</w:t>
      </w:r>
      <w:r w:rsidR="00B73FD4">
        <w:rPr>
          <w:bCs/>
          <w:color w:val="000000"/>
        </w:rPr>
        <w:t xml:space="preserve">                </w:t>
      </w:r>
      <w:r w:rsidR="00D7507C" w:rsidRPr="00A643F2">
        <w:rPr>
          <w:bCs/>
        </w:rPr>
        <w:t>Job</w:t>
      </w:r>
      <w:proofErr w:type="gramStart"/>
      <w:r w:rsidR="00D7507C" w:rsidRPr="00A643F2">
        <w:rPr>
          <w:bCs/>
        </w:rPr>
        <w:t>:38:22</w:t>
      </w:r>
      <w:proofErr w:type="gramEnd"/>
      <w:r w:rsidR="00D7507C" w:rsidRPr="00A643F2">
        <w:rPr>
          <w:bCs/>
        </w:rPr>
        <w:t xml:space="preserve">: Hast thou entered into the treasures of the snow? </w:t>
      </w:r>
      <w:proofErr w:type="gramStart"/>
      <w:r w:rsidR="00D7507C" w:rsidRPr="00A643F2">
        <w:rPr>
          <w:bCs/>
        </w:rPr>
        <w:t>or</w:t>
      </w:r>
      <w:proofErr w:type="gramEnd"/>
      <w:r w:rsidR="00D7507C" w:rsidRPr="00A643F2">
        <w:rPr>
          <w:bCs/>
        </w:rPr>
        <w:t xml:space="preserve"> hast thou seen the treasures of the hail,</w:t>
      </w:r>
      <w:r w:rsidR="00B73FD4">
        <w:t xml:space="preserve">  </w:t>
      </w:r>
    </w:p>
    <w:p w:rsidR="00752142" w:rsidRPr="004417AA" w:rsidRDefault="00752142" w:rsidP="00B41A05">
      <w:pPr>
        <w:spacing w:before="100" w:beforeAutospacing="1" w:line="235" w:lineRule="auto"/>
      </w:pPr>
      <w:r w:rsidRPr="00A643F2">
        <w:rPr>
          <w:b/>
          <w:bCs/>
          <w:color w:val="000000"/>
        </w:rPr>
        <w:t xml:space="preserve">1. </w:t>
      </w:r>
      <w:r w:rsidRPr="00A643F2">
        <w:rPr>
          <w:b/>
          <w:bCs/>
          <w:color w:val="000000"/>
          <w:u w:val="single"/>
        </w:rPr>
        <w:t>TAMAR</w:t>
      </w:r>
    </w:p>
    <w:p w:rsidR="00346E66" w:rsidRDefault="00752142" w:rsidP="00B73FD4">
      <w:r w:rsidRPr="00A643F2">
        <w:t>M</w:t>
      </w:r>
      <w:r w:rsidR="00B73FD4">
        <w:t>at. 1:3—</w:t>
      </w:r>
      <w:r w:rsidRPr="00A643F2">
        <w:t xml:space="preserve">And Judas begat </w:t>
      </w:r>
      <w:proofErr w:type="spellStart"/>
      <w:r w:rsidRPr="00A643F2">
        <w:t>Phares</w:t>
      </w:r>
      <w:proofErr w:type="spellEnd"/>
      <w:r w:rsidRPr="00A643F2">
        <w:t xml:space="preserve"> and </w:t>
      </w:r>
      <w:r w:rsidRPr="00A643F2">
        <w:rPr>
          <w:u w:val="single"/>
        </w:rPr>
        <w:t xml:space="preserve">Zara of </w:t>
      </w:r>
      <w:proofErr w:type="spellStart"/>
      <w:r w:rsidRPr="00A643F2">
        <w:rPr>
          <w:u w:val="single"/>
        </w:rPr>
        <w:t>Thamar</w:t>
      </w:r>
      <w:proofErr w:type="spellEnd"/>
      <w:r w:rsidR="00B73FD4">
        <w:t xml:space="preserve">; and </w:t>
      </w:r>
      <w:proofErr w:type="spellStart"/>
      <w:r w:rsidR="00B73FD4">
        <w:t>Phares</w:t>
      </w:r>
      <w:proofErr w:type="spellEnd"/>
      <w:r w:rsidR="00B73FD4">
        <w:t xml:space="preserve"> begat </w:t>
      </w:r>
      <w:proofErr w:type="spellStart"/>
      <w:r w:rsidR="00B73FD4">
        <w:t>Esrom</w:t>
      </w:r>
      <w:proofErr w:type="spellEnd"/>
      <w:r w:rsidR="00B73FD4">
        <w:t xml:space="preserve">; and </w:t>
      </w:r>
      <w:proofErr w:type="spellStart"/>
      <w:r w:rsidRPr="00A643F2">
        <w:t>Esrom</w:t>
      </w:r>
      <w:proofErr w:type="spellEnd"/>
      <w:r w:rsidRPr="00A643F2">
        <w:t xml:space="preserve"> begat Aram;</w:t>
      </w:r>
      <w:r w:rsidR="00B73FD4">
        <w:t xml:space="preserve">                                                               </w:t>
      </w:r>
      <w:r w:rsidR="00346E66">
        <w:t xml:space="preserve">                          </w:t>
      </w:r>
      <w:r w:rsidRPr="00B73FD4">
        <w:rPr>
          <w:bCs/>
          <w:color w:val="000000"/>
        </w:rPr>
        <w:t>Gen. 38:6-30</w:t>
      </w:r>
      <w:r w:rsidR="00B73FD4">
        <w:t xml:space="preserve"> </w:t>
      </w:r>
    </w:p>
    <w:p w:rsidR="00346E66" w:rsidRDefault="00B73FD4" w:rsidP="00B73FD4">
      <w:r>
        <w:t xml:space="preserve">                                                                                                                                           </w:t>
      </w:r>
    </w:p>
    <w:p w:rsidR="00752142" w:rsidRPr="00A643F2" w:rsidRDefault="00752142" w:rsidP="00B73FD4">
      <w:r w:rsidRPr="00A643F2">
        <w:rPr>
          <w:b/>
          <w:bCs/>
          <w:color w:val="000000"/>
        </w:rPr>
        <w:t xml:space="preserve">2. </w:t>
      </w:r>
      <w:r w:rsidRPr="00A643F2">
        <w:rPr>
          <w:b/>
          <w:bCs/>
          <w:color w:val="000000"/>
          <w:u w:val="single"/>
        </w:rPr>
        <w:t>RACHAD (RAHAB</w:t>
      </w:r>
      <w:r w:rsidRPr="00A643F2">
        <w:rPr>
          <w:b/>
          <w:bCs/>
          <w:color w:val="000000"/>
        </w:rPr>
        <w:t>)</w:t>
      </w:r>
    </w:p>
    <w:p w:rsidR="00346E66" w:rsidRDefault="00752142" w:rsidP="00346E66">
      <w:r w:rsidRPr="00B73FD4">
        <w:t xml:space="preserve">Mt. 1:5 And Salmon begat Booz of </w:t>
      </w:r>
      <w:proofErr w:type="spellStart"/>
      <w:r w:rsidRPr="00B73FD4">
        <w:t>Rachab</w:t>
      </w:r>
      <w:proofErr w:type="spellEnd"/>
      <w:r w:rsidRPr="00B73FD4">
        <w:t xml:space="preserve">; and Booz begat </w:t>
      </w:r>
      <w:proofErr w:type="spellStart"/>
      <w:r w:rsidRPr="00B73FD4">
        <w:t>Obed</w:t>
      </w:r>
      <w:proofErr w:type="spellEnd"/>
      <w:r w:rsidRPr="00B73FD4">
        <w:t xml:space="preserve"> of Ruth; and </w:t>
      </w:r>
      <w:proofErr w:type="spellStart"/>
      <w:r w:rsidRPr="00B73FD4">
        <w:t>Obed</w:t>
      </w:r>
      <w:proofErr w:type="spellEnd"/>
      <w:r w:rsidRPr="00B73FD4">
        <w:t xml:space="preserve"> begat Jesse;</w:t>
      </w:r>
      <w:r w:rsidR="00346E66">
        <w:tab/>
      </w:r>
      <w:r w:rsidR="00346E66">
        <w:tab/>
      </w:r>
      <w:r w:rsidR="00346E66">
        <w:tab/>
      </w:r>
      <w:r w:rsidR="00346E66">
        <w:tab/>
      </w:r>
      <w:r w:rsidR="00346E66">
        <w:tab/>
      </w:r>
      <w:r w:rsidR="00346E66">
        <w:tab/>
      </w:r>
      <w:r w:rsidR="00346E66">
        <w:tab/>
      </w:r>
      <w:r w:rsidR="00346E66">
        <w:tab/>
      </w:r>
      <w:r w:rsidR="00346E66">
        <w:tab/>
      </w:r>
      <w:r w:rsidRPr="00B73FD4">
        <w:t>Ruth 1:1-4, 22</w:t>
      </w:r>
      <w:r w:rsidR="00B73FD4">
        <w:t xml:space="preserve"> </w:t>
      </w:r>
    </w:p>
    <w:p w:rsidR="00346E66" w:rsidRDefault="00B73FD4" w:rsidP="00346E66">
      <w:r>
        <w:t xml:space="preserve">                                                                                                                                           </w:t>
      </w:r>
    </w:p>
    <w:p w:rsidR="00752142" w:rsidRPr="00A643F2" w:rsidRDefault="00B73FD4" w:rsidP="00346E66">
      <w:r>
        <w:t xml:space="preserve"> </w:t>
      </w:r>
      <w:r w:rsidR="00752142" w:rsidRPr="00A643F2">
        <w:rPr>
          <w:b/>
          <w:bCs/>
          <w:color w:val="000000"/>
        </w:rPr>
        <w:t>3</w:t>
      </w:r>
      <w:r w:rsidR="00752142" w:rsidRPr="00A643F2">
        <w:rPr>
          <w:b/>
          <w:bCs/>
          <w:color w:val="000000"/>
          <w:u w:val="single"/>
        </w:rPr>
        <w:t>. RUTH</w:t>
      </w:r>
      <w:r>
        <w:t xml:space="preserve">                                                                                                                                                       </w:t>
      </w:r>
      <w:r w:rsidR="00752142" w:rsidRPr="00B73FD4">
        <w:t xml:space="preserve">Mt.1: 5 And Salmon begat Booz of </w:t>
      </w:r>
      <w:proofErr w:type="spellStart"/>
      <w:r w:rsidR="00752142" w:rsidRPr="00B73FD4">
        <w:t>Rachab</w:t>
      </w:r>
      <w:proofErr w:type="spellEnd"/>
      <w:r w:rsidR="00752142" w:rsidRPr="00B73FD4">
        <w:t xml:space="preserve">; and Booz begat </w:t>
      </w:r>
      <w:proofErr w:type="spellStart"/>
      <w:r w:rsidR="00752142" w:rsidRPr="00B73FD4">
        <w:t>Obed</w:t>
      </w:r>
      <w:proofErr w:type="spellEnd"/>
      <w:r w:rsidR="00752142" w:rsidRPr="00B73FD4">
        <w:t xml:space="preserve"> of Ruth; and </w:t>
      </w:r>
      <w:proofErr w:type="spellStart"/>
      <w:r w:rsidR="00752142" w:rsidRPr="00B73FD4">
        <w:t>Obed</w:t>
      </w:r>
      <w:proofErr w:type="spellEnd"/>
      <w:r w:rsidR="00752142" w:rsidRPr="00B73FD4">
        <w:t xml:space="preserve"> begat Jesse;</w:t>
      </w:r>
      <w:r w:rsidRPr="00B73FD4">
        <w:t xml:space="preserve">                                                                                                </w:t>
      </w:r>
      <w:r w:rsidR="00346E66">
        <w:t xml:space="preserve">      </w:t>
      </w:r>
      <w:r w:rsidR="00752142" w:rsidRPr="00B73FD4">
        <w:rPr>
          <w:bCs/>
          <w:color w:val="000000"/>
        </w:rPr>
        <w:t>Ruth 1:1-4</w:t>
      </w:r>
    </w:p>
    <w:p w:rsidR="004417AA" w:rsidRDefault="00752142" w:rsidP="00752142">
      <w:pPr>
        <w:spacing w:before="100" w:beforeAutospacing="1"/>
      </w:pPr>
      <w:r w:rsidRPr="00A643F2">
        <w:rPr>
          <w:b/>
          <w:bCs/>
          <w:color w:val="000000"/>
        </w:rPr>
        <w:t xml:space="preserve">4. </w:t>
      </w:r>
      <w:r w:rsidRPr="00A643F2">
        <w:rPr>
          <w:b/>
          <w:bCs/>
          <w:color w:val="000000"/>
          <w:u w:val="single"/>
        </w:rPr>
        <w:t>WIFE OF URIAS (BATHSHEBA</w:t>
      </w:r>
      <w:r w:rsidRPr="00A643F2">
        <w:rPr>
          <w:b/>
          <w:bCs/>
          <w:color w:val="000000"/>
        </w:rPr>
        <w:t>)</w:t>
      </w:r>
      <w:r w:rsidR="00B73FD4">
        <w:t xml:space="preserve">                                                                                                      </w:t>
      </w:r>
      <w:r w:rsidRPr="00B73FD4">
        <w:rPr>
          <w:bCs/>
          <w:color w:val="000000"/>
        </w:rPr>
        <w:t>M</w:t>
      </w:r>
      <w:r w:rsidR="00B73FD4">
        <w:rPr>
          <w:bCs/>
          <w:color w:val="000000"/>
        </w:rPr>
        <w:t>a</w:t>
      </w:r>
      <w:r w:rsidRPr="00B73FD4">
        <w:rPr>
          <w:bCs/>
          <w:color w:val="000000"/>
        </w:rPr>
        <w:t>t. 1:6: And Jesse begat David the king; and David the king begat Solomon of</w:t>
      </w:r>
      <w:r w:rsidRPr="00B73FD4">
        <w:rPr>
          <w:bCs/>
          <w:color w:val="000000"/>
          <w:u w:val="single"/>
        </w:rPr>
        <w:t xml:space="preserve"> her that had been </w:t>
      </w:r>
      <w:proofErr w:type="spellStart"/>
      <w:proofErr w:type="gramStart"/>
      <w:r w:rsidRPr="00B73FD4">
        <w:rPr>
          <w:bCs/>
          <w:color w:val="000000"/>
          <w:u w:val="single"/>
        </w:rPr>
        <w:t>th</w:t>
      </w:r>
      <w:proofErr w:type="spellEnd"/>
      <w:proofErr w:type="gramEnd"/>
      <w:r w:rsidRPr="00B73FD4">
        <w:rPr>
          <w:bCs/>
          <w:color w:val="000000"/>
        </w:rPr>
        <w:t xml:space="preserve"> </w:t>
      </w:r>
      <w:r w:rsidRPr="00B73FD4">
        <w:rPr>
          <w:bCs/>
          <w:color w:val="000000"/>
          <w:u w:val="single"/>
        </w:rPr>
        <w:t xml:space="preserve">wife of </w:t>
      </w:r>
      <w:proofErr w:type="spellStart"/>
      <w:r w:rsidRPr="00B73FD4">
        <w:rPr>
          <w:bCs/>
          <w:color w:val="000000"/>
          <w:u w:val="single"/>
        </w:rPr>
        <w:t>Urias</w:t>
      </w:r>
      <w:proofErr w:type="spellEnd"/>
      <w:r w:rsidRPr="00B73FD4">
        <w:rPr>
          <w:bCs/>
          <w:color w:val="000000"/>
        </w:rPr>
        <w:t>;</w:t>
      </w:r>
      <w:r w:rsidR="00B73FD4">
        <w:t xml:space="preserve">                                                       </w:t>
      </w:r>
      <w:r w:rsidR="00B73FD4">
        <w:tab/>
      </w:r>
      <w:r w:rsidR="00346E66">
        <w:t xml:space="preserve"> </w:t>
      </w:r>
      <w:r w:rsidRPr="00B73FD4">
        <w:rPr>
          <w:bCs/>
          <w:color w:val="000000"/>
        </w:rPr>
        <w:t>11 Samuel 2 11:1-27</w:t>
      </w:r>
      <w:r w:rsidR="00B73FD4">
        <w:t xml:space="preserve"> </w:t>
      </w:r>
    </w:p>
    <w:p w:rsidR="007E60FB" w:rsidRDefault="00752142" w:rsidP="007E60FB">
      <w:pPr>
        <w:spacing w:before="100" w:beforeAutospacing="1"/>
      </w:pPr>
      <w:r w:rsidRPr="00A643F2">
        <w:rPr>
          <w:b/>
          <w:bCs/>
          <w:color w:val="000000"/>
        </w:rPr>
        <w:t xml:space="preserve">5. </w:t>
      </w:r>
      <w:r w:rsidRPr="00A643F2">
        <w:rPr>
          <w:b/>
          <w:bCs/>
          <w:color w:val="000000"/>
          <w:u w:val="single"/>
        </w:rPr>
        <w:t>MARY</w:t>
      </w:r>
      <w:r w:rsidR="00B73FD4">
        <w:tab/>
      </w:r>
      <w:r w:rsidR="00B73FD4">
        <w:tab/>
      </w:r>
      <w:r w:rsidR="00B73FD4">
        <w:tab/>
      </w:r>
      <w:r w:rsidR="00B73FD4">
        <w:tab/>
      </w:r>
      <w:r w:rsidR="00B73FD4">
        <w:tab/>
      </w:r>
      <w:r w:rsidR="00B73FD4">
        <w:tab/>
      </w:r>
      <w:r w:rsidR="00B73FD4">
        <w:tab/>
      </w:r>
      <w:r w:rsidR="00346E66">
        <w:t xml:space="preserve">  </w:t>
      </w:r>
      <w:r w:rsidRPr="00B73FD4">
        <w:rPr>
          <w:bCs/>
          <w:color w:val="000000"/>
        </w:rPr>
        <w:t>L</w:t>
      </w:r>
      <w:r w:rsidR="00B73FD4">
        <w:rPr>
          <w:bCs/>
          <w:color w:val="000000"/>
        </w:rPr>
        <w:t>u</w:t>
      </w:r>
      <w:r w:rsidRPr="00B73FD4">
        <w:rPr>
          <w:bCs/>
          <w:color w:val="000000"/>
        </w:rPr>
        <w:t>k</w:t>
      </w:r>
      <w:r w:rsidR="00B73FD4">
        <w:rPr>
          <w:bCs/>
          <w:color w:val="000000"/>
        </w:rPr>
        <w:t>e</w:t>
      </w:r>
      <w:r w:rsidRPr="00B73FD4">
        <w:rPr>
          <w:bCs/>
          <w:color w:val="000000"/>
        </w:rPr>
        <w:t>. 1:26-56, M</w:t>
      </w:r>
      <w:r w:rsidR="00B73FD4">
        <w:rPr>
          <w:bCs/>
          <w:color w:val="000000"/>
        </w:rPr>
        <w:t>a</w:t>
      </w:r>
      <w:r w:rsidR="00346E66">
        <w:rPr>
          <w:bCs/>
          <w:color w:val="000000"/>
        </w:rPr>
        <w:t>t.</w:t>
      </w:r>
      <w:r w:rsidRPr="00B73FD4">
        <w:rPr>
          <w:bCs/>
          <w:color w:val="000000"/>
        </w:rPr>
        <w:t>1:18-25</w:t>
      </w:r>
    </w:p>
    <w:p w:rsidR="00893FBB" w:rsidRPr="00A643F2" w:rsidRDefault="00893FBB" w:rsidP="00893FBB">
      <w:pPr>
        <w:spacing w:before="100" w:beforeAutospacing="1"/>
      </w:pPr>
      <w:r w:rsidRPr="00A643F2">
        <w:rPr>
          <w:bCs/>
          <w:color w:val="000000"/>
          <w:u w:val="single"/>
        </w:rPr>
        <w:t>Circumcision</w:t>
      </w:r>
      <w:r w:rsidR="00346E66" w:rsidRPr="00346E66">
        <w:rPr>
          <w:bCs/>
          <w:color w:val="000000"/>
        </w:rPr>
        <w:t xml:space="preserve"> </w:t>
      </w:r>
      <w:r w:rsidRPr="00A643F2">
        <w:rPr>
          <w:bCs/>
          <w:color w:val="000000"/>
        </w:rPr>
        <w:t>(1450BC)</w:t>
      </w:r>
      <w:r w:rsidR="007E60FB">
        <w:t xml:space="preserve">                                                                                                                   </w:t>
      </w:r>
      <w:r w:rsidR="00346E66">
        <w:t xml:space="preserve">Gen. 17:11 </w:t>
      </w:r>
      <w:proofErr w:type="gramStart"/>
      <w:r w:rsidR="00346E66">
        <w:t>And</w:t>
      </w:r>
      <w:proofErr w:type="gramEnd"/>
      <w:r w:rsidR="00346E66">
        <w:t xml:space="preserve"> ye shall circumcise the flesh of your foreskin; and it shall be a token of the covenant betwixt me and you.                                                                                                              12 And he that is eight days old shall be circumcised among you, every man child in your generations, he that is born in the house, or bought with money of any stranger, which is not of thy seed. </w:t>
      </w:r>
      <w:r w:rsidR="003223DA">
        <w:t xml:space="preserve">                                                                                                                                      </w:t>
      </w:r>
      <w:r w:rsidRPr="00A643F2">
        <w:rPr>
          <w:bCs/>
          <w:color w:val="000000"/>
        </w:rPr>
        <w:t xml:space="preserve">In this scripture God Tells Abraham that </w:t>
      </w:r>
      <w:r w:rsidR="00346E66">
        <w:rPr>
          <w:bCs/>
          <w:color w:val="000000"/>
        </w:rPr>
        <w:t xml:space="preserve">the </w:t>
      </w:r>
      <w:r w:rsidRPr="00A643F2">
        <w:rPr>
          <w:bCs/>
          <w:color w:val="000000"/>
        </w:rPr>
        <w:t>eighth day is when circumcision is to be performed. This is an amazing statement especially when one considers the follow</w:t>
      </w:r>
      <w:r w:rsidR="003223DA">
        <w:rPr>
          <w:bCs/>
          <w:color w:val="000000"/>
        </w:rPr>
        <w:t>ing.</w:t>
      </w:r>
      <w:r w:rsidR="007E60FB">
        <w:t xml:space="preserve">                          </w:t>
      </w:r>
      <w:r w:rsidRPr="00A643F2">
        <w:rPr>
          <w:bCs/>
          <w:color w:val="000000"/>
        </w:rPr>
        <w:t>1. Medical doctors have found during the last half century that circumcision is valuable health practice. It r</w:t>
      </w:r>
      <w:r w:rsidR="00BB7BD2">
        <w:rPr>
          <w:bCs/>
          <w:color w:val="000000"/>
        </w:rPr>
        <w:t xml:space="preserve">educes the occurrence of </w:t>
      </w:r>
      <w:r w:rsidRPr="00A643F2">
        <w:rPr>
          <w:bCs/>
          <w:color w:val="000000"/>
        </w:rPr>
        <w:t xml:space="preserve">cancer in males and cancer of the </w:t>
      </w:r>
      <w:proofErr w:type="spellStart"/>
      <w:r w:rsidRPr="00A643F2">
        <w:rPr>
          <w:bCs/>
          <w:color w:val="000000"/>
        </w:rPr>
        <w:t>cervic</w:t>
      </w:r>
      <w:proofErr w:type="spellEnd"/>
      <w:r w:rsidRPr="00A643F2">
        <w:rPr>
          <w:bCs/>
          <w:color w:val="000000"/>
        </w:rPr>
        <w:t xml:space="preserve"> in their wives. Medical science has confirmed, after 4000 years of study, that the best method of preventing these two forms of cancer is circumcision.</w:t>
      </w:r>
      <w:r w:rsidR="009E2CFD">
        <w:t xml:space="preserve">                                                          </w:t>
      </w:r>
      <w:r w:rsidRPr="00A643F2">
        <w:rPr>
          <w:bCs/>
          <w:color w:val="000000"/>
        </w:rPr>
        <w:t>2. Medical Science has recently discovered that the newborn infant is susceptible to bleeding between the second and fifth day of life. Extensive hemorrhaging could occur at this time and could cause damage to the brain and internal organs or even death.</w:t>
      </w:r>
      <w:r w:rsidR="009E2CFD">
        <w:t xml:space="preserve">                                  </w:t>
      </w:r>
      <w:r w:rsidRPr="00A643F2">
        <w:rPr>
          <w:bCs/>
          <w:color w:val="000000"/>
        </w:rPr>
        <w:t xml:space="preserve">3. The ability to clot the blood is dependent on a variety of chemical factors present in the blood. Let us consider two of these factors, Vitamin K and </w:t>
      </w:r>
      <w:proofErr w:type="spellStart"/>
      <w:r w:rsidRPr="00A643F2">
        <w:rPr>
          <w:bCs/>
          <w:color w:val="000000"/>
        </w:rPr>
        <w:t>Prothrombin</w:t>
      </w:r>
      <w:proofErr w:type="spellEnd"/>
      <w:r w:rsidRPr="00A643F2">
        <w:rPr>
          <w:bCs/>
          <w:color w:val="000000"/>
        </w:rPr>
        <w:t xml:space="preserve">. </w:t>
      </w:r>
    </w:p>
    <w:p w:rsidR="009E2CFD" w:rsidRDefault="00893FBB" w:rsidP="009E2CFD">
      <w:pPr>
        <w:spacing w:before="100" w:beforeAutospacing="1"/>
        <w:ind w:left="1440" w:hanging="720"/>
        <w:rPr>
          <w:bCs/>
          <w:color w:val="000000"/>
        </w:rPr>
      </w:pPr>
      <w:r w:rsidRPr="00A643F2">
        <w:rPr>
          <w:bCs/>
          <w:color w:val="000000"/>
        </w:rPr>
        <w:t xml:space="preserve">a. </w:t>
      </w:r>
      <w:r w:rsidRPr="00A643F2">
        <w:rPr>
          <w:bCs/>
          <w:color w:val="000000"/>
          <w:u w:val="single"/>
        </w:rPr>
        <w:t xml:space="preserve">Vitamin K </w:t>
      </w:r>
      <w:r w:rsidRPr="00A643F2">
        <w:rPr>
          <w:bCs/>
          <w:color w:val="000000"/>
        </w:rPr>
        <w:t>is manufactured in the human intestinal tract by bacteria. In the new born infant, this does not take place until the fifth to the seventh day when the bacterium begins to develop in sufficient numbers. Therefore, the first day one knows for sure that it is safe to perform circumcision is the eighth day. Who know about bacteria and their ability to make Vitamin K at this time?</w:t>
      </w:r>
      <w:r w:rsidR="009E2CFD">
        <w:rPr>
          <w:bCs/>
          <w:color w:val="000000"/>
        </w:rPr>
        <w:t xml:space="preserve">                                                                                                                    </w:t>
      </w:r>
    </w:p>
    <w:p w:rsidR="00893FBB" w:rsidRPr="009E2CFD" w:rsidRDefault="00893FBB" w:rsidP="009E2CFD">
      <w:pPr>
        <w:spacing w:before="100" w:beforeAutospacing="1"/>
        <w:ind w:left="1440" w:hanging="720"/>
        <w:rPr>
          <w:bCs/>
          <w:color w:val="000000"/>
        </w:rPr>
      </w:pPr>
      <w:r w:rsidRPr="00A643F2">
        <w:rPr>
          <w:bCs/>
          <w:color w:val="000000"/>
        </w:rPr>
        <w:t xml:space="preserve">b. </w:t>
      </w:r>
      <w:proofErr w:type="spellStart"/>
      <w:r w:rsidRPr="00A643F2">
        <w:rPr>
          <w:bCs/>
          <w:color w:val="000000"/>
          <w:u w:val="single"/>
        </w:rPr>
        <w:t>Prothrombin</w:t>
      </w:r>
      <w:proofErr w:type="spellEnd"/>
      <w:r w:rsidRPr="00A643F2">
        <w:rPr>
          <w:bCs/>
          <w:color w:val="000000"/>
        </w:rPr>
        <w:t xml:space="preserve"> is another important element necessary for the proper clotting of the blood. It has been shown that in the blood stream of the newborn infant the amount </w:t>
      </w:r>
      <w:proofErr w:type="spellStart"/>
      <w:r w:rsidRPr="00A643F2">
        <w:rPr>
          <w:bCs/>
          <w:color w:val="000000"/>
        </w:rPr>
        <w:t>Prothrombin</w:t>
      </w:r>
      <w:proofErr w:type="spellEnd"/>
      <w:r w:rsidRPr="00A643F2">
        <w:rPr>
          <w:bCs/>
          <w:color w:val="000000"/>
        </w:rPr>
        <w:t xml:space="preserve"> is less than normal. The concentration of </w:t>
      </w:r>
      <w:proofErr w:type="spellStart"/>
      <w:r w:rsidRPr="00A643F2">
        <w:rPr>
          <w:bCs/>
          <w:color w:val="000000"/>
        </w:rPr>
        <w:t>Prothrombin</w:t>
      </w:r>
      <w:proofErr w:type="spellEnd"/>
      <w:r w:rsidRPr="00A643F2">
        <w:rPr>
          <w:bCs/>
          <w:color w:val="000000"/>
        </w:rPr>
        <w:t xml:space="preserve"> is below normal and then skyrockets to a level of 10% above normal on the eighth day. It then levels off to a normal value after the eighth day.</w:t>
      </w:r>
    </w:p>
    <w:p w:rsidR="00893FBB" w:rsidRPr="00A643F2" w:rsidRDefault="00893FBB" w:rsidP="009E2CFD">
      <w:pPr>
        <w:spacing w:before="100" w:beforeAutospacing="1"/>
        <w:ind w:left="806"/>
      </w:pPr>
      <w:r w:rsidRPr="00A643F2">
        <w:rPr>
          <w:bCs/>
          <w:color w:val="000000"/>
        </w:rPr>
        <w:t>c. In light of the above scientific facts the best day to perform a circumcision is the eighth day just as described in this passage of scripture. Certainly this is evidence to be considered for Biblical inerrancy.</w:t>
      </w:r>
    </w:p>
    <w:p w:rsidR="00752142" w:rsidRPr="00752142" w:rsidRDefault="00752142" w:rsidP="009E2CFD">
      <w:pPr>
        <w:spacing w:before="100" w:beforeAutospacing="1"/>
      </w:pPr>
      <w:r w:rsidRPr="00752142">
        <w:rPr>
          <w:bCs/>
          <w:color w:val="000000"/>
        </w:rPr>
        <w:t xml:space="preserve">Mt. 1:18 </w:t>
      </w:r>
      <w:proofErr w:type="gramStart"/>
      <w:r w:rsidRPr="00752142">
        <w:rPr>
          <w:bCs/>
          <w:color w:val="000000"/>
        </w:rPr>
        <w:t>Now</w:t>
      </w:r>
      <w:proofErr w:type="gramEnd"/>
      <w:r w:rsidRPr="00752142">
        <w:rPr>
          <w:bCs/>
          <w:color w:val="000000"/>
        </w:rPr>
        <w:t xml:space="preserve"> the birth of Jesus Christ was on this wise: When as his mother Mary was espoused to Joseph, before they came together, she was found with child of the Holy Ghost.</w:t>
      </w:r>
    </w:p>
    <w:p w:rsidR="00752142" w:rsidRPr="00752142" w:rsidRDefault="00752142" w:rsidP="00D7507C">
      <w:pPr>
        <w:spacing w:before="100" w:beforeAutospacing="1"/>
      </w:pPr>
      <w:r w:rsidRPr="00752142">
        <w:rPr>
          <w:bCs/>
          <w:color w:val="000000"/>
        </w:rPr>
        <w:t xml:space="preserve">Micah 5:2: But thou, Bethlehem </w:t>
      </w:r>
      <w:proofErr w:type="spellStart"/>
      <w:r w:rsidRPr="00752142">
        <w:rPr>
          <w:bCs/>
          <w:color w:val="000000"/>
        </w:rPr>
        <w:t>Ephratah</w:t>
      </w:r>
      <w:proofErr w:type="spellEnd"/>
      <w:r w:rsidRPr="00752142">
        <w:rPr>
          <w:bCs/>
          <w:color w:val="000000"/>
        </w:rPr>
        <w:t>, though thou be little among the thousands of Judah, yet out of thee shall he come forth unto me that is to be ruler in Israel; whose goings forth have been from of old, from everlasting.</w:t>
      </w:r>
    </w:p>
    <w:p w:rsidR="00752142" w:rsidRPr="00D7507C" w:rsidRDefault="00752142" w:rsidP="00C20CF3"/>
    <w:p w:rsidR="001605EE" w:rsidRPr="000F1930" w:rsidRDefault="00796FB9" w:rsidP="00C20CF3">
      <w:pPr>
        <w:rPr>
          <w:bCs/>
        </w:rPr>
      </w:pPr>
      <w:r w:rsidRPr="000F1930">
        <w:t xml:space="preserve">May the Christ in the four gospels step out of the Holy scrip and make an inroad into your fertile heart </w:t>
      </w:r>
      <w:r w:rsidR="00F923F0" w:rsidRPr="000F1930">
        <w:t xml:space="preserve">by faith </w:t>
      </w:r>
      <w:r w:rsidRPr="000F1930">
        <w:t>that you may manifest His Life</w:t>
      </w:r>
      <w:r w:rsidR="00F923F0" w:rsidRPr="000F1930">
        <w:t xml:space="preserve"> to a lost and dying world</w:t>
      </w:r>
      <w:r w:rsidRPr="000F1930">
        <w:t>.</w:t>
      </w:r>
      <w:r w:rsidR="00C20CF3" w:rsidRPr="000F1930">
        <w:t xml:space="preserve">                                                                                                                                             </w:t>
      </w:r>
      <w:r w:rsidR="00D6369F" w:rsidRPr="000F1930">
        <w:rPr>
          <w:bCs/>
        </w:rPr>
        <w:t xml:space="preserve">A certain man worked for a meat packing firm for many years. He had slaughtered many animals for years. One day a farmer brought a lamb to be slaughtered. With business as usual, the man took his sharp knife and cut the Lamb’s throat. The lamb did not squawk, squall, or flounder like other livestock did. It did not bellow and </w:t>
      </w:r>
      <w:proofErr w:type="spellStart"/>
      <w:r w:rsidR="00D6369F" w:rsidRPr="000F1930">
        <w:rPr>
          <w:bCs/>
        </w:rPr>
        <w:t>than</w:t>
      </w:r>
      <w:proofErr w:type="spellEnd"/>
      <w:r w:rsidR="00D6369F" w:rsidRPr="000F1930">
        <w:rPr>
          <w:bCs/>
        </w:rPr>
        <w:t xml:space="preserve"> slump like the cattle. The little lamb tottered toward its executioner, licked the blood from his hands, and began to totter from side to side. Then the Lamb silently slumped </w:t>
      </w:r>
      <w:r w:rsidR="00F923F0" w:rsidRPr="000F1930">
        <w:rPr>
          <w:bCs/>
        </w:rPr>
        <w:t xml:space="preserve">and slipped into death. </w:t>
      </w:r>
      <w:r w:rsidR="00D6369F" w:rsidRPr="000F1930">
        <w:rPr>
          <w:bCs/>
        </w:rPr>
        <w:t xml:space="preserve">The death of the lamb changed the life of the man who worked at the slaughter house forever. Within two weeks he quit the job never to return. It would be wonderful if the same could be said about Pilate, Herod and the rest of the world of unbeliever’s that have </w:t>
      </w:r>
      <w:r w:rsidR="002403E3" w:rsidRPr="000F1930">
        <w:rPr>
          <w:bCs/>
        </w:rPr>
        <w:t>crucified the Lamb of God.</w:t>
      </w:r>
      <w:r w:rsidRPr="000F1930">
        <w:rPr>
          <w:bCs/>
        </w:rPr>
        <w:t xml:space="preserve">                            </w:t>
      </w:r>
      <w:r w:rsidR="00F923F0" w:rsidRPr="000F1930">
        <w:rPr>
          <w:bCs/>
        </w:rPr>
        <w:t xml:space="preserve">                                                                      </w:t>
      </w:r>
      <w:r w:rsidR="00D6369F" w:rsidRPr="000F1930">
        <w:rPr>
          <w:b/>
          <w:bCs/>
          <w:i/>
          <w:iCs/>
        </w:rPr>
        <w:t>Lk</w:t>
      </w:r>
      <w:proofErr w:type="gramStart"/>
      <w:r w:rsidR="00D6369F" w:rsidRPr="000F1930">
        <w:rPr>
          <w:b/>
          <w:bCs/>
          <w:i/>
          <w:iCs/>
        </w:rPr>
        <w:t>:23:12</w:t>
      </w:r>
      <w:proofErr w:type="gramEnd"/>
      <w:r w:rsidR="00D6369F" w:rsidRPr="000F1930">
        <w:rPr>
          <w:b/>
          <w:bCs/>
          <w:i/>
          <w:iCs/>
        </w:rPr>
        <w:t>: And the same day Pilate and Herod were made friends together: for before they were at enmity between themselves.</w:t>
      </w:r>
      <w:r w:rsidR="00F923F0" w:rsidRPr="000F1930">
        <w:rPr>
          <w:bCs/>
        </w:rPr>
        <w:t xml:space="preserve">                                                                                             </w:t>
      </w:r>
    </w:p>
    <w:p w:rsidR="001605EE" w:rsidRPr="000F1930" w:rsidRDefault="00D6369F" w:rsidP="00C20CF3">
      <w:pPr>
        <w:rPr>
          <w:b/>
          <w:bCs/>
        </w:rPr>
      </w:pPr>
      <w:r w:rsidRPr="000F1930">
        <w:rPr>
          <w:bCs/>
        </w:rPr>
        <w:t xml:space="preserve">As you see, their desire for amusement turned </w:t>
      </w:r>
      <w:r w:rsidR="002403E3" w:rsidRPr="000F1930">
        <w:rPr>
          <w:bCs/>
        </w:rPr>
        <w:t xml:space="preserve">to loud noise, shouting, rude laughter and </w:t>
      </w:r>
      <w:r w:rsidRPr="000F1930">
        <w:rPr>
          <w:bCs/>
        </w:rPr>
        <w:t xml:space="preserve">spiteful humor at the expense of the suffering Savior. For them, His plight was nothing short of </w:t>
      </w:r>
      <w:r w:rsidR="00AD2910" w:rsidRPr="000F1930">
        <w:rPr>
          <w:bCs/>
        </w:rPr>
        <w:t xml:space="preserve">entertainment </w:t>
      </w:r>
      <w:r w:rsidRPr="000F1930">
        <w:rPr>
          <w:bCs/>
        </w:rPr>
        <w:t xml:space="preserve">and His suffering was only a way to </w:t>
      </w:r>
      <w:r w:rsidR="00A013B3" w:rsidRPr="000F1930">
        <w:rPr>
          <w:bCs/>
        </w:rPr>
        <w:t>try to put an end to their convicted consciences that they had because of Him.</w:t>
      </w:r>
      <w:r w:rsidR="00796FB9" w:rsidRPr="000F1930">
        <w:rPr>
          <w:b/>
          <w:bCs/>
        </w:rPr>
        <w:t xml:space="preserve">                                                       </w:t>
      </w:r>
    </w:p>
    <w:p w:rsidR="001605EE" w:rsidRPr="000F1930" w:rsidRDefault="001605EE" w:rsidP="00C20CF3">
      <w:pPr>
        <w:rPr>
          <w:b/>
          <w:bCs/>
        </w:rPr>
      </w:pPr>
    </w:p>
    <w:p w:rsidR="001605EE" w:rsidRPr="000F1930" w:rsidRDefault="00823499" w:rsidP="00C20CF3">
      <w:pPr>
        <w:rPr>
          <w:bCs/>
        </w:rPr>
      </w:pPr>
      <w:r>
        <w:t>John 8:9—</w:t>
      </w:r>
      <w:r w:rsidR="00AD2910" w:rsidRPr="00823499">
        <w:rPr>
          <w:i/>
        </w:rPr>
        <w:t xml:space="preserve">And they which heard it, being </w:t>
      </w:r>
      <w:r w:rsidR="00AD2910" w:rsidRPr="00823499">
        <w:rPr>
          <w:b/>
          <w:i/>
          <w:u w:val="single"/>
        </w:rPr>
        <w:t>convicted by their own conscience</w:t>
      </w:r>
      <w:r w:rsidR="00AD2910" w:rsidRPr="00823499">
        <w:rPr>
          <w:i/>
        </w:rPr>
        <w:t>, went out one by one, beginning at the eldest, even unto the last: and Jesus was left alone, and the woman standing in the midst.</w:t>
      </w:r>
      <w:r w:rsidR="00F923F0" w:rsidRPr="00823499">
        <w:rPr>
          <w:bCs/>
          <w:i/>
        </w:rPr>
        <w:t xml:space="preserve">                                                                                                                         </w:t>
      </w:r>
    </w:p>
    <w:p w:rsidR="001605EE" w:rsidRPr="000F1930" w:rsidRDefault="001605EE" w:rsidP="00C20CF3">
      <w:pPr>
        <w:rPr>
          <w:bCs/>
        </w:rPr>
      </w:pPr>
    </w:p>
    <w:p w:rsidR="001605EE" w:rsidRPr="000F1930" w:rsidRDefault="00AD2910" w:rsidP="00C20CF3">
      <w:pPr>
        <w:rPr>
          <w:bCs/>
        </w:rPr>
      </w:pPr>
      <w:r w:rsidRPr="000F1930">
        <w:rPr>
          <w:bCs/>
        </w:rPr>
        <w:t>For them and now</w:t>
      </w:r>
      <w:r w:rsidR="00D6369F" w:rsidRPr="000F1930">
        <w:rPr>
          <w:bCs/>
        </w:rPr>
        <w:t xml:space="preserve"> He has only been a </w:t>
      </w:r>
      <w:r w:rsidR="00796FB9" w:rsidRPr="000F1930">
        <w:rPr>
          <w:bCs/>
        </w:rPr>
        <w:t xml:space="preserve">body </w:t>
      </w:r>
      <w:r w:rsidR="00D6369F" w:rsidRPr="000F1930">
        <w:rPr>
          <w:bCs/>
        </w:rPr>
        <w:t>from the past and His Name being used only in anger or obscene jokes. What a tragedy!</w:t>
      </w:r>
      <w:r w:rsidR="00D6369F" w:rsidRPr="000F1930">
        <w:rPr>
          <w:b/>
          <w:bCs/>
        </w:rPr>
        <w:t xml:space="preserve"> But for countless others throughout the ages the love of God shown at </w:t>
      </w:r>
      <w:proofErr w:type="spellStart"/>
      <w:r w:rsidR="00D6369F" w:rsidRPr="000F1930">
        <w:rPr>
          <w:b/>
          <w:bCs/>
        </w:rPr>
        <w:t>calvary</w:t>
      </w:r>
      <w:proofErr w:type="spellEnd"/>
      <w:r w:rsidR="00D6369F" w:rsidRPr="000F1930">
        <w:rPr>
          <w:b/>
          <w:bCs/>
        </w:rPr>
        <w:t xml:space="preserve"> has penetrated their hearts and souls ever giving them with us the desire to follow the lamb. </w:t>
      </w:r>
      <w:r w:rsidR="00796FB9" w:rsidRPr="000F1930">
        <w:rPr>
          <w:b/>
          <w:bCs/>
        </w:rPr>
        <w:t xml:space="preserve">                                                                         </w:t>
      </w:r>
      <w:r w:rsidR="00D6369F" w:rsidRPr="000F1930">
        <w:rPr>
          <w:bCs/>
          <w:iCs/>
        </w:rPr>
        <w:t>R</w:t>
      </w:r>
      <w:r w:rsidR="002403E3" w:rsidRPr="000F1930">
        <w:rPr>
          <w:bCs/>
          <w:iCs/>
        </w:rPr>
        <w:t xml:space="preserve">ev. </w:t>
      </w:r>
      <w:r w:rsidR="00D6369F" w:rsidRPr="000F1930">
        <w:rPr>
          <w:bCs/>
          <w:iCs/>
        </w:rPr>
        <w:t>14:4</w:t>
      </w:r>
      <w:r w:rsidR="00A013B3" w:rsidRPr="000F1930">
        <w:rPr>
          <w:b/>
          <w:bCs/>
          <w:i/>
          <w:iCs/>
        </w:rPr>
        <w:t>—</w:t>
      </w:r>
      <w:proofErr w:type="gramStart"/>
      <w:r w:rsidR="00D6369F" w:rsidRPr="000F1930">
        <w:rPr>
          <w:bCs/>
          <w:i/>
          <w:iCs/>
        </w:rPr>
        <w:t>These</w:t>
      </w:r>
      <w:proofErr w:type="gramEnd"/>
      <w:r w:rsidR="00D6369F" w:rsidRPr="000F1930">
        <w:rPr>
          <w:bCs/>
          <w:i/>
          <w:iCs/>
        </w:rPr>
        <w:t xml:space="preserve"> are they which were not defiled with women; for they are virgins</w:t>
      </w:r>
      <w:r w:rsidR="00D6369F" w:rsidRPr="000F1930">
        <w:rPr>
          <w:b/>
          <w:bCs/>
          <w:i/>
          <w:iCs/>
        </w:rPr>
        <w:t xml:space="preserve">. These are they which follow the Lamb whithersoever he </w:t>
      </w:r>
      <w:proofErr w:type="spellStart"/>
      <w:r w:rsidR="00D6369F" w:rsidRPr="000F1930">
        <w:rPr>
          <w:b/>
          <w:bCs/>
          <w:i/>
          <w:iCs/>
        </w:rPr>
        <w:t>goeth</w:t>
      </w:r>
      <w:proofErr w:type="spellEnd"/>
      <w:r w:rsidR="00D6369F" w:rsidRPr="000F1930">
        <w:rPr>
          <w:b/>
          <w:bCs/>
          <w:i/>
          <w:iCs/>
        </w:rPr>
        <w:t xml:space="preserve">. </w:t>
      </w:r>
      <w:r w:rsidR="00D6369F" w:rsidRPr="000F1930">
        <w:rPr>
          <w:bCs/>
          <w:i/>
          <w:iCs/>
        </w:rPr>
        <w:t xml:space="preserve">These were </w:t>
      </w:r>
      <w:r w:rsidR="00D6369F" w:rsidRPr="000F1930">
        <w:rPr>
          <w:bCs/>
          <w:i/>
          <w:iCs/>
          <w:u w:val="single"/>
        </w:rPr>
        <w:t xml:space="preserve">redeemed </w:t>
      </w:r>
      <w:r w:rsidR="00D6369F" w:rsidRPr="000F1930">
        <w:rPr>
          <w:bCs/>
          <w:i/>
          <w:iCs/>
        </w:rPr>
        <w:t xml:space="preserve">from among men, being the </w:t>
      </w:r>
      <w:r w:rsidR="00D6369F" w:rsidRPr="000F1930">
        <w:rPr>
          <w:b/>
          <w:bCs/>
          <w:i/>
          <w:iCs/>
          <w:u w:val="single"/>
        </w:rPr>
        <w:t>first fruits unto God and to the Lamb.</w:t>
      </w:r>
      <w:r w:rsidR="00C20CF3" w:rsidRPr="000F1930">
        <w:rPr>
          <w:bCs/>
        </w:rPr>
        <w:t xml:space="preserve">                                                                                                                                                       </w:t>
      </w:r>
    </w:p>
    <w:p w:rsidR="001605EE" w:rsidRPr="000F1930" w:rsidRDefault="001605EE" w:rsidP="00C20CF3">
      <w:pPr>
        <w:rPr>
          <w:bCs/>
        </w:rPr>
      </w:pPr>
    </w:p>
    <w:p w:rsidR="00B448D1" w:rsidRPr="000F1930" w:rsidRDefault="00D6369F" w:rsidP="00C20CF3">
      <w:pPr>
        <w:rPr>
          <w:bCs/>
        </w:rPr>
      </w:pPr>
      <w:r w:rsidRPr="000F1930">
        <w:rPr>
          <w:bCs/>
        </w:rPr>
        <w:t xml:space="preserve">It made no difference whether Jesus was appearing in front of a king, a </w:t>
      </w:r>
      <w:r w:rsidR="0034407F" w:rsidRPr="000F1930">
        <w:rPr>
          <w:bCs/>
        </w:rPr>
        <w:t xml:space="preserve">crowd or </w:t>
      </w:r>
      <w:r w:rsidRPr="000F1930">
        <w:rPr>
          <w:bCs/>
        </w:rPr>
        <w:t>pro</w:t>
      </w:r>
      <w:r w:rsidR="0034407F" w:rsidRPr="000F1930">
        <w:rPr>
          <w:bCs/>
        </w:rPr>
        <w:t xml:space="preserve">curator, </w:t>
      </w:r>
      <w:r w:rsidRPr="000F1930">
        <w:rPr>
          <w:bCs/>
        </w:rPr>
        <w:t>H</w:t>
      </w:r>
      <w:r w:rsidR="0034407F" w:rsidRPr="000F1930">
        <w:rPr>
          <w:bCs/>
        </w:rPr>
        <w:t xml:space="preserve">e did not complain or fight </w:t>
      </w:r>
      <w:r w:rsidR="001605EE" w:rsidRPr="000F1930">
        <w:rPr>
          <w:bCs/>
        </w:rPr>
        <w:t>but did</w:t>
      </w:r>
      <w:r w:rsidR="0034407F" w:rsidRPr="000F1930">
        <w:rPr>
          <w:bCs/>
        </w:rPr>
        <w:t xml:space="preserve"> the will of the Father.</w:t>
      </w:r>
    </w:p>
    <w:p w:rsidR="0034407F" w:rsidRPr="000F1930" w:rsidRDefault="00823499" w:rsidP="00C20CF3">
      <w:pPr>
        <w:rPr>
          <w:bCs/>
          <w:i/>
          <w:iCs/>
        </w:rPr>
      </w:pPr>
      <w:r>
        <w:rPr>
          <w:bCs/>
          <w:i/>
          <w:iCs/>
        </w:rPr>
        <w:t>Ps: 40:8—</w:t>
      </w:r>
      <w:r w:rsidR="00D6369F" w:rsidRPr="000F1930">
        <w:rPr>
          <w:bCs/>
          <w:i/>
          <w:iCs/>
        </w:rPr>
        <w:t>I delight to do thy will, O my</w:t>
      </w:r>
      <w:r w:rsidR="00D6369F" w:rsidRPr="000F1930">
        <w:rPr>
          <w:bCs/>
        </w:rPr>
        <w:t xml:space="preserve"> </w:t>
      </w:r>
      <w:r w:rsidR="00D6369F" w:rsidRPr="000F1930">
        <w:rPr>
          <w:bCs/>
          <w:i/>
          <w:iCs/>
        </w:rPr>
        <w:t xml:space="preserve">God: yea, thy law is within my Heart. </w:t>
      </w:r>
    </w:p>
    <w:p w:rsidR="00B57434" w:rsidRPr="000F1930" w:rsidRDefault="00D6369F" w:rsidP="00C20CF3">
      <w:pPr>
        <w:rPr>
          <w:bCs/>
        </w:rPr>
      </w:pPr>
      <w:r w:rsidRPr="00823499">
        <w:rPr>
          <w:bCs/>
          <w:iCs/>
        </w:rPr>
        <w:t>Jesus was</w:t>
      </w:r>
      <w:r w:rsidRPr="000F1930">
        <w:rPr>
          <w:bCs/>
          <w:i/>
          <w:iCs/>
        </w:rPr>
        <w:t xml:space="preserve"> </w:t>
      </w:r>
      <w:r w:rsidRPr="000F1930">
        <w:rPr>
          <w:bCs/>
        </w:rPr>
        <w:t xml:space="preserve">only motivated by LOVE. His silence was </w:t>
      </w:r>
      <w:r w:rsidR="00F923F0" w:rsidRPr="000F1930">
        <w:rPr>
          <w:bCs/>
        </w:rPr>
        <w:t xml:space="preserve">part of </w:t>
      </w:r>
      <w:r w:rsidRPr="000F1930">
        <w:rPr>
          <w:bCs/>
        </w:rPr>
        <w:t>the price He paid to save our souls</w:t>
      </w:r>
      <w:r w:rsidR="007226C2" w:rsidRPr="000F1930">
        <w:rPr>
          <w:bCs/>
        </w:rPr>
        <w:t xml:space="preserve"> for he knew that </w:t>
      </w:r>
      <w:r w:rsidR="00F923F0" w:rsidRPr="000F1930">
        <w:rPr>
          <w:bCs/>
        </w:rPr>
        <w:t>we were not innocent and He took our place</w:t>
      </w:r>
      <w:r w:rsidRPr="000F1930">
        <w:rPr>
          <w:bCs/>
        </w:rPr>
        <w:t>. It was His silence that has caused a remarkable change in our lives which cannot be forgotten or measu</w:t>
      </w:r>
      <w:r w:rsidR="00F923F0" w:rsidRPr="000F1930">
        <w:rPr>
          <w:bCs/>
        </w:rPr>
        <w:t>red by time</w:t>
      </w:r>
      <w:r w:rsidR="00823499">
        <w:rPr>
          <w:bCs/>
        </w:rPr>
        <w:t>,</w:t>
      </w:r>
      <w:r w:rsidR="00F923F0" w:rsidRPr="000F1930">
        <w:rPr>
          <w:bCs/>
        </w:rPr>
        <w:t xml:space="preserve"> only by Eternity. </w:t>
      </w:r>
      <w:r w:rsidRPr="000F1930">
        <w:rPr>
          <w:bCs/>
        </w:rPr>
        <w:t>Once we were doomed but now Praise God we are delivered out of the jaws of death, hell and the grave by the wonderful death and resurrection of Jesus C</w:t>
      </w:r>
      <w:r w:rsidR="007226C2" w:rsidRPr="000F1930">
        <w:rPr>
          <w:bCs/>
        </w:rPr>
        <w:t xml:space="preserve">hrist our Lord and Savior.        </w:t>
      </w:r>
      <w:r w:rsidR="00C20CF3" w:rsidRPr="000F1930">
        <w:rPr>
          <w:bCs/>
        </w:rPr>
        <w:t xml:space="preserve">        </w:t>
      </w:r>
      <w:r w:rsidRPr="000F1930">
        <w:rPr>
          <w:bCs/>
        </w:rPr>
        <w:t>His LOVE never fails</w:t>
      </w:r>
      <w:r w:rsidR="007226C2" w:rsidRPr="000F1930">
        <w:rPr>
          <w:bCs/>
        </w:rPr>
        <w:t>.</w:t>
      </w:r>
      <w:r w:rsidRPr="000F1930">
        <w:rPr>
          <w:bCs/>
        </w:rPr>
        <w:t xml:space="preserve"> </w:t>
      </w:r>
      <w:r w:rsidR="007226C2" w:rsidRPr="000F1930">
        <w:rPr>
          <w:bCs/>
        </w:rPr>
        <w:t xml:space="preserve"> </w:t>
      </w:r>
    </w:p>
    <w:p w:rsidR="00B137B0" w:rsidRDefault="007226C2" w:rsidP="00C20CF3">
      <w:pPr>
        <w:rPr>
          <w:bCs/>
        </w:rPr>
      </w:pPr>
      <w:r w:rsidRPr="000F1930">
        <w:rPr>
          <w:bCs/>
        </w:rPr>
        <w:t xml:space="preserve">                                                                                                                             </w:t>
      </w:r>
    </w:p>
    <w:p w:rsidR="006C3ADC" w:rsidRPr="000F1930" w:rsidRDefault="007226C2" w:rsidP="00C20CF3">
      <w:pPr>
        <w:rPr>
          <w:bCs/>
        </w:rPr>
      </w:pPr>
      <w:r w:rsidRPr="000F1930">
        <w:rPr>
          <w:bCs/>
          <w:iCs/>
        </w:rPr>
        <w:t>JOHN 14:2</w:t>
      </w:r>
      <w:r w:rsidRPr="000F1930">
        <w:rPr>
          <w:bCs/>
          <w:i/>
          <w:iCs/>
        </w:rPr>
        <w:t>—</w:t>
      </w:r>
      <w:proofErr w:type="gramStart"/>
      <w:r w:rsidR="00D6369F" w:rsidRPr="000F1930">
        <w:rPr>
          <w:bCs/>
          <w:i/>
          <w:iCs/>
        </w:rPr>
        <w:t>In</w:t>
      </w:r>
      <w:proofErr w:type="gramEnd"/>
      <w:r w:rsidR="00D6369F" w:rsidRPr="000F1930">
        <w:rPr>
          <w:bCs/>
          <w:i/>
          <w:iCs/>
        </w:rPr>
        <w:t xml:space="preserve"> my Father's house are many mansions: if it were not so, I would have told you. I go to prepare a place for you</w:t>
      </w:r>
      <w:r w:rsidR="00D6369F" w:rsidRPr="000F1930">
        <w:rPr>
          <w:bCs/>
        </w:rPr>
        <w:t>.</w:t>
      </w:r>
    </w:p>
    <w:p w:rsidR="00B57434" w:rsidRDefault="007226C2" w:rsidP="00C20CF3">
      <w:pPr>
        <w:rPr>
          <w:bCs/>
          <w:i/>
          <w:iCs/>
        </w:rPr>
      </w:pPr>
      <w:r w:rsidRPr="000F1930">
        <w:rPr>
          <w:bCs/>
          <w:iCs/>
        </w:rPr>
        <w:t>Isaiah—53:7</w:t>
      </w:r>
      <w:r w:rsidRPr="000F1930">
        <w:rPr>
          <w:bCs/>
          <w:i/>
          <w:iCs/>
        </w:rPr>
        <w:t>—</w:t>
      </w:r>
      <w:r w:rsidR="00D6369F" w:rsidRPr="000F1930">
        <w:rPr>
          <w:bCs/>
          <w:i/>
          <w:iCs/>
        </w:rPr>
        <w:t xml:space="preserve">He was oppressed, and he was afflicted, yet he opened not his mouth: he is brought as a lamb to the slaughter, and as a sheep before her shearers is dumb, so he </w:t>
      </w:r>
      <w:proofErr w:type="spellStart"/>
      <w:r w:rsidR="00D6369F" w:rsidRPr="000F1930">
        <w:rPr>
          <w:bCs/>
          <w:i/>
          <w:iCs/>
        </w:rPr>
        <w:t>openeth</w:t>
      </w:r>
      <w:proofErr w:type="spellEnd"/>
      <w:r w:rsidR="00D6369F" w:rsidRPr="000F1930">
        <w:rPr>
          <w:bCs/>
          <w:i/>
          <w:iCs/>
        </w:rPr>
        <w:t xml:space="preserve"> not his mouth.</w:t>
      </w:r>
    </w:p>
    <w:p w:rsidR="008336CB" w:rsidRPr="00891F0A" w:rsidRDefault="008336CB" w:rsidP="00891F0A">
      <w:pPr>
        <w:ind w:left="720" w:firstLine="720"/>
        <w:rPr>
          <w:b/>
          <w:u w:val="single"/>
        </w:rPr>
      </w:pPr>
      <w:r w:rsidRPr="00891F0A">
        <w:rPr>
          <w:b/>
        </w:rPr>
        <w:t xml:space="preserve">  </w:t>
      </w:r>
      <w:r w:rsidR="00891F0A" w:rsidRPr="00891F0A">
        <w:rPr>
          <w:b/>
        </w:rPr>
        <w:t xml:space="preserve">  </w:t>
      </w:r>
      <w:r w:rsidR="00896BDD" w:rsidRPr="00891F0A">
        <w:rPr>
          <w:b/>
          <w:u w:val="single"/>
        </w:rPr>
        <w:t>Behold</w:t>
      </w:r>
      <w:r w:rsidR="00896BDD" w:rsidRPr="00891F0A">
        <w:rPr>
          <w:b/>
        </w:rPr>
        <w:t xml:space="preserve">                                              </w:t>
      </w:r>
      <w:r w:rsidR="00891F0A" w:rsidRPr="00891F0A">
        <w:rPr>
          <w:b/>
        </w:rPr>
        <w:tab/>
        <w:t xml:space="preserve">         </w:t>
      </w:r>
      <w:r w:rsidR="00896BDD" w:rsidRPr="00891F0A">
        <w:rPr>
          <w:b/>
          <w:u w:val="single"/>
        </w:rPr>
        <w:t>Branch</w:t>
      </w:r>
    </w:p>
    <w:p w:rsidR="00896BDD" w:rsidRPr="00320984" w:rsidRDefault="00896BDD" w:rsidP="00896BDD">
      <w:pPr>
        <w:rPr>
          <w:u w:val="single"/>
        </w:rPr>
      </w:pPr>
      <w:r w:rsidRPr="00320984">
        <w:rPr>
          <w:u w:val="single"/>
        </w:rPr>
        <w:t>Matthew</w:t>
      </w:r>
      <w:r w:rsidRPr="00320984">
        <w:t xml:space="preserve">                        </w:t>
      </w:r>
    </w:p>
    <w:p w:rsidR="008336CB" w:rsidRPr="00320984" w:rsidRDefault="008336CB" w:rsidP="008336CB">
      <w:r>
        <w:t xml:space="preserve">Zechariah </w:t>
      </w:r>
      <w:proofErr w:type="gramStart"/>
      <w:r>
        <w:t xml:space="preserve">9:9  </w:t>
      </w:r>
      <w:r w:rsidR="00896BDD" w:rsidRPr="00320984">
        <w:t>…</w:t>
      </w:r>
      <w:proofErr w:type="gramEnd"/>
      <w:r w:rsidR="00896BDD" w:rsidRPr="00320984">
        <w:rPr>
          <w:color w:val="000080"/>
        </w:rPr>
        <w:t>Behold</w:t>
      </w:r>
      <w:r w:rsidR="00896BDD" w:rsidRPr="00320984">
        <w:t xml:space="preserve"> thy King…</w:t>
      </w:r>
      <w:r>
        <w:tab/>
        <w:t xml:space="preserve">       </w:t>
      </w:r>
      <w:r w:rsidRPr="00320984">
        <w:t>Jeremiah</w:t>
      </w:r>
      <w:r>
        <w:t xml:space="preserve"> 23:5 “</w:t>
      </w:r>
      <w:r w:rsidRPr="00320984">
        <w:t xml:space="preserve">a righteous </w:t>
      </w:r>
      <w:r w:rsidRPr="00320984">
        <w:rPr>
          <w:color w:val="000080"/>
        </w:rPr>
        <w:t>Branch</w:t>
      </w:r>
      <w:r>
        <w:t>, and a King”</w:t>
      </w:r>
    </w:p>
    <w:p w:rsidR="00896BDD" w:rsidRPr="00320984" w:rsidRDefault="00896BDD" w:rsidP="00896BDD"/>
    <w:p w:rsidR="008336CB" w:rsidRDefault="00896BDD" w:rsidP="00896BDD">
      <w:r w:rsidRPr="00320984">
        <w:rPr>
          <w:u w:val="single"/>
        </w:rPr>
        <w:t>Mark</w:t>
      </w:r>
      <w:r w:rsidR="008336CB">
        <w:tab/>
      </w:r>
    </w:p>
    <w:p w:rsidR="008336CB" w:rsidRPr="00320984" w:rsidRDefault="008336CB" w:rsidP="008336CB">
      <w:r>
        <w:t>Isaiah 42:1        “</w:t>
      </w:r>
      <w:r w:rsidR="00896BDD" w:rsidRPr="00320984">
        <w:rPr>
          <w:color w:val="000080"/>
        </w:rPr>
        <w:t>Behold</w:t>
      </w:r>
      <w:r>
        <w:t xml:space="preserve"> my Servant”     Zechariah 3:8 “</w:t>
      </w:r>
      <w:r w:rsidRPr="00320984">
        <w:t xml:space="preserve">my servant the </w:t>
      </w:r>
      <w:r w:rsidRPr="00320984">
        <w:rPr>
          <w:color w:val="000080"/>
        </w:rPr>
        <w:t>Branch</w:t>
      </w:r>
      <w:r>
        <w:t>”</w:t>
      </w:r>
    </w:p>
    <w:p w:rsidR="008336CB" w:rsidRPr="008336CB" w:rsidRDefault="008336CB" w:rsidP="00896BDD">
      <w:pPr>
        <w:rPr>
          <w:u w:val="single"/>
        </w:rPr>
      </w:pPr>
      <w:r>
        <w:rPr>
          <w:u w:val="single"/>
        </w:rPr>
        <w:t xml:space="preserve">      </w:t>
      </w:r>
    </w:p>
    <w:p w:rsidR="00896BDD" w:rsidRDefault="00896BDD" w:rsidP="00896BDD">
      <w:r w:rsidRPr="00320984">
        <w:rPr>
          <w:u w:val="single"/>
        </w:rPr>
        <w:t>Luke</w:t>
      </w:r>
      <w:r w:rsidRPr="00320984">
        <w:t xml:space="preserve"> </w:t>
      </w:r>
    </w:p>
    <w:p w:rsidR="008336CB" w:rsidRPr="00320984" w:rsidRDefault="00896BDD" w:rsidP="008336CB">
      <w:r w:rsidRPr="00320984">
        <w:t xml:space="preserve">Zechariah </w:t>
      </w:r>
      <w:proofErr w:type="gramStart"/>
      <w:r w:rsidRPr="00320984">
        <w:t>6:12</w:t>
      </w:r>
      <w:r w:rsidR="008336CB">
        <w:t xml:space="preserve">  “</w:t>
      </w:r>
      <w:proofErr w:type="gramEnd"/>
      <w:r w:rsidRPr="00320984">
        <w:rPr>
          <w:color w:val="000080"/>
        </w:rPr>
        <w:t>Behold</w:t>
      </w:r>
      <w:r w:rsidR="008336CB">
        <w:t xml:space="preserve"> the Man”</w:t>
      </w:r>
      <w:r w:rsidR="008336CB" w:rsidRPr="008336CB">
        <w:t xml:space="preserve"> </w:t>
      </w:r>
      <w:r w:rsidR="008336CB">
        <w:t xml:space="preserve">           Zech. 6:12Behold the man…</w:t>
      </w:r>
      <w:r w:rsidR="008336CB" w:rsidRPr="00320984">
        <w:t xml:space="preserve">The </w:t>
      </w:r>
      <w:r w:rsidR="008336CB" w:rsidRPr="00320984">
        <w:rPr>
          <w:color w:val="000080"/>
        </w:rPr>
        <w:t>Branch</w:t>
      </w:r>
    </w:p>
    <w:p w:rsidR="00896BDD" w:rsidRPr="00320984" w:rsidRDefault="00896BDD" w:rsidP="00896BDD"/>
    <w:p w:rsidR="00896BDD" w:rsidRPr="00320984" w:rsidRDefault="00896BDD" w:rsidP="00896BDD">
      <w:r w:rsidRPr="00320984">
        <w:rPr>
          <w:u w:val="single"/>
        </w:rPr>
        <w:t>John</w:t>
      </w:r>
    </w:p>
    <w:p w:rsidR="00896BDD" w:rsidRDefault="008336CB" w:rsidP="00896BDD">
      <w:r>
        <w:t xml:space="preserve">Isaiah 40:9     </w:t>
      </w:r>
      <w:r>
        <w:tab/>
        <w:t xml:space="preserve">  “</w:t>
      </w:r>
      <w:r w:rsidR="00896BDD" w:rsidRPr="00320984">
        <w:rPr>
          <w:color w:val="000080"/>
        </w:rPr>
        <w:t>Behold</w:t>
      </w:r>
      <w:r>
        <w:t xml:space="preserve"> your God”</w:t>
      </w:r>
      <w:r>
        <w:tab/>
        <w:t xml:space="preserve">        </w:t>
      </w:r>
      <w:r w:rsidR="00896BDD" w:rsidRPr="00320984">
        <w:t>Isaiah 4:2</w:t>
      </w:r>
      <w:r>
        <w:t xml:space="preserve"> “</w:t>
      </w:r>
      <w:r w:rsidR="00896BDD" w:rsidRPr="00320984">
        <w:t xml:space="preserve">the </w:t>
      </w:r>
      <w:r w:rsidR="00896BDD" w:rsidRPr="00320984">
        <w:rPr>
          <w:color w:val="000080"/>
        </w:rPr>
        <w:t>Branch</w:t>
      </w:r>
      <w:r>
        <w:t xml:space="preserve"> of the Lord”</w:t>
      </w:r>
    </w:p>
    <w:p w:rsidR="00891F0A" w:rsidRDefault="00891F0A" w:rsidP="00896BDD"/>
    <w:p w:rsidR="00891F0A" w:rsidRDefault="00891F0A" w:rsidP="00891F0A">
      <w:pPr>
        <w:rPr>
          <w:sz w:val="28"/>
          <w:szCs w:val="28"/>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252"/>
        <w:gridCol w:w="2178"/>
        <w:gridCol w:w="2234"/>
        <w:gridCol w:w="2192"/>
      </w:tblGrid>
      <w:tr w:rsidR="00891F0A" w:rsidTr="002756FB">
        <w:trPr>
          <w:trHeight w:val="510"/>
        </w:trPr>
        <w:tc>
          <w:tcPr>
            <w:tcW w:w="2610" w:type="dxa"/>
          </w:tcPr>
          <w:p w:rsidR="00891F0A" w:rsidRPr="000D0456" w:rsidRDefault="00891F0A" w:rsidP="002756FB">
            <w:pPr>
              <w:jc w:val="center"/>
              <w:rPr>
                <w:color w:val="800080"/>
                <w:sz w:val="6"/>
                <w:szCs w:val="6"/>
              </w:rPr>
            </w:pPr>
          </w:p>
          <w:p w:rsidR="00891F0A" w:rsidRPr="000D0456" w:rsidRDefault="00891F0A" w:rsidP="002756FB">
            <w:pPr>
              <w:jc w:val="center"/>
              <w:rPr>
                <w:b/>
                <w:color w:val="800080"/>
                <w:sz w:val="28"/>
                <w:szCs w:val="28"/>
              </w:rPr>
            </w:pPr>
            <w:r w:rsidRPr="000D0456">
              <w:rPr>
                <w:b/>
                <w:color w:val="800080"/>
                <w:sz w:val="28"/>
                <w:szCs w:val="28"/>
              </w:rPr>
              <w:t>Purple</w:t>
            </w:r>
          </w:p>
        </w:tc>
        <w:tc>
          <w:tcPr>
            <w:tcW w:w="2610" w:type="dxa"/>
          </w:tcPr>
          <w:p w:rsidR="00891F0A" w:rsidRPr="000D0456" w:rsidRDefault="00891F0A" w:rsidP="002756FB">
            <w:pPr>
              <w:jc w:val="center"/>
              <w:rPr>
                <w:color w:val="FF0000"/>
                <w:sz w:val="6"/>
                <w:szCs w:val="6"/>
              </w:rPr>
            </w:pPr>
          </w:p>
          <w:p w:rsidR="00891F0A" w:rsidRPr="000D0456" w:rsidRDefault="00891F0A" w:rsidP="002756FB">
            <w:pPr>
              <w:jc w:val="center"/>
              <w:rPr>
                <w:b/>
                <w:color w:val="FF0000"/>
                <w:sz w:val="28"/>
                <w:szCs w:val="28"/>
              </w:rPr>
            </w:pPr>
            <w:r w:rsidRPr="000D0456">
              <w:rPr>
                <w:b/>
                <w:color w:val="FF0000"/>
                <w:sz w:val="28"/>
                <w:szCs w:val="28"/>
              </w:rPr>
              <w:t>Red</w:t>
            </w:r>
          </w:p>
        </w:tc>
        <w:tc>
          <w:tcPr>
            <w:tcW w:w="2610" w:type="dxa"/>
          </w:tcPr>
          <w:p w:rsidR="00891F0A" w:rsidRPr="000D0456" w:rsidRDefault="00891F0A" w:rsidP="002756FB">
            <w:pPr>
              <w:jc w:val="center"/>
              <w:rPr>
                <w:color w:val="FFFFFF"/>
                <w:sz w:val="6"/>
                <w:szCs w:val="6"/>
              </w:rPr>
            </w:pPr>
          </w:p>
          <w:p w:rsidR="00891F0A" w:rsidRPr="000D0456" w:rsidRDefault="00146DC0" w:rsidP="002756FB">
            <w:pPr>
              <w:jc w:val="center"/>
              <w:rPr>
                <w:b/>
                <w:sz w:val="28"/>
                <w:szCs w:val="28"/>
              </w:rPr>
            </w:pPr>
            <w:r>
              <w:rPr>
                <w:b/>
                <w:noProof/>
                <w:sz w:val="28"/>
                <w:szCs w:val="28"/>
              </w:rPr>
              <w:pict>
                <v:shapetype id="_x0000_t202" coordsize="21600,21600" o:spt="202" path="m,l,21600r21600,l21600,xe">
                  <v:stroke joinstyle="miter"/>
                  <v:path gradientshapeok="t" o:connecttype="rect"/>
                </v:shapetype>
                <v:shape id="_x0000_s1590" type="#_x0000_t202" style="position:absolute;left:0;text-align:left;margin-left:0;margin-top:3.3pt;width:103.25pt;height:18pt;z-index:-251651072;mso-position-vertical-relative:page" fillcolor="black" stroked="f">
                  <v:textbox style="mso-next-textbox:#_x0000_s1590">
                    <w:txbxContent>
                      <w:p w:rsidR="00113101" w:rsidRDefault="00113101" w:rsidP="00891F0A"/>
                    </w:txbxContent>
                  </v:textbox>
                  <w10:wrap anchory="page"/>
                </v:shape>
              </w:pict>
            </w:r>
            <w:r w:rsidR="00891F0A" w:rsidRPr="000D0456">
              <w:rPr>
                <w:b/>
                <w:color w:val="FFFFFF"/>
                <w:sz w:val="28"/>
                <w:szCs w:val="28"/>
              </w:rPr>
              <w:t>White</w:t>
            </w:r>
          </w:p>
        </w:tc>
        <w:tc>
          <w:tcPr>
            <w:tcW w:w="2610" w:type="dxa"/>
          </w:tcPr>
          <w:p w:rsidR="00891F0A" w:rsidRPr="000D0456" w:rsidRDefault="00891F0A" w:rsidP="002756FB">
            <w:pPr>
              <w:jc w:val="center"/>
              <w:rPr>
                <w:color w:val="0000FF"/>
                <w:sz w:val="6"/>
                <w:szCs w:val="6"/>
              </w:rPr>
            </w:pPr>
          </w:p>
          <w:p w:rsidR="00891F0A" w:rsidRPr="000D0456" w:rsidRDefault="00891F0A" w:rsidP="002756FB">
            <w:pPr>
              <w:jc w:val="center"/>
              <w:rPr>
                <w:b/>
                <w:color w:val="0000FF"/>
                <w:sz w:val="28"/>
                <w:szCs w:val="28"/>
              </w:rPr>
            </w:pPr>
            <w:r w:rsidRPr="000D0456">
              <w:rPr>
                <w:b/>
                <w:color w:val="0000FF"/>
                <w:sz w:val="28"/>
                <w:szCs w:val="28"/>
              </w:rPr>
              <w:t>Blue</w:t>
            </w:r>
          </w:p>
        </w:tc>
      </w:tr>
    </w:tbl>
    <w:p w:rsidR="00891F0A" w:rsidRDefault="00891F0A" w:rsidP="00891F0A">
      <w:pPr>
        <w:rPr>
          <w:sz w:val="28"/>
          <w:szCs w:val="28"/>
        </w:rPr>
      </w:pPr>
    </w:p>
    <w:tbl>
      <w:tblPr>
        <w:tblStyle w:val="TableGrid"/>
        <w:tblW w:w="0" w:type="auto"/>
        <w:tblLook w:val="01E0"/>
      </w:tblPr>
      <w:tblGrid>
        <w:gridCol w:w="1886"/>
        <w:gridCol w:w="1603"/>
        <w:gridCol w:w="5367"/>
      </w:tblGrid>
      <w:tr w:rsidR="00891F0A" w:rsidTr="002756FB">
        <w:trPr>
          <w:trHeight w:val="465"/>
        </w:trPr>
        <w:tc>
          <w:tcPr>
            <w:tcW w:w="2088" w:type="dxa"/>
          </w:tcPr>
          <w:p w:rsidR="00891F0A" w:rsidRDefault="00891F0A" w:rsidP="002756FB">
            <w:pPr>
              <w:jc w:val="center"/>
              <w:rPr>
                <w:sz w:val="28"/>
                <w:szCs w:val="28"/>
              </w:rPr>
            </w:pPr>
            <w:r>
              <w:rPr>
                <w:sz w:val="28"/>
                <w:szCs w:val="28"/>
              </w:rPr>
              <w:t>Matthew 2:9-17</w:t>
            </w:r>
          </w:p>
        </w:tc>
        <w:tc>
          <w:tcPr>
            <w:tcW w:w="1800" w:type="dxa"/>
          </w:tcPr>
          <w:p w:rsidR="00891F0A" w:rsidRDefault="00891F0A" w:rsidP="002756FB">
            <w:pPr>
              <w:jc w:val="center"/>
              <w:rPr>
                <w:sz w:val="28"/>
                <w:szCs w:val="28"/>
              </w:rPr>
            </w:pPr>
            <w:r>
              <w:rPr>
                <w:sz w:val="28"/>
                <w:szCs w:val="28"/>
              </w:rPr>
              <w:t>Purple</w:t>
            </w:r>
          </w:p>
        </w:tc>
        <w:tc>
          <w:tcPr>
            <w:tcW w:w="6552" w:type="dxa"/>
          </w:tcPr>
          <w:p w:rsidR="00891F0A" w:rsidRDefault="00891F0A" w:rsidP="002756FB">
            <w:pPr>
              <w:jc w:val="center"/>
              <w:rPr>
                <w:sz w:val="28"/>
                <w:szCs w:val="28"/>
              </w:rPr>
            </w:pPr>
            <w:r>
              <w:rPr>
                <w:sz w:val="28"/>
                <w:szCs w:val="28"/>
              </w:rPr>
              <w:t>Royalty</w:t>
            </w:r>
          </w:p>
        </w:tc>
      </w:tr>
      <w:tr w:rsidR="00891F0A" w:rsidTr="002756FB">
        <w:trPr>
          <w:trHeight w:val="537"/>
        </w:trPr>
        <w:tc>
          <w:tcPr>
            <w:tcW w:w="2088" w:type="dxa"/>
          </w:tcPr>
          <w:p w:rsidR="00891F0A" w:rsidRDefault="00891F0A" w:rsidP="002756FB">
            <w:pPr>
              <w:jc w:val="center"/>
              <w:rPr>
                <w:sz w:val="28"/>
                <w:szCs w:val="28"/>
              </w:rPr>
            </w:pPr>
            <w:r>
              <w:rPr>
                <w:sz w:val="28"/>
                <w:szCs w:val="28"/>
              </w:rPr>
              <w:t>Mark 2:1-12</w:t>
            </w:r>
          </w:p>
        </w:tc>
        <w:tc>
          <w:tcPr>
            <w:tcW w:w="1800" w:type="dxa"/>
          </w:tcPr>
          <w:p w:rsidR="00891F0A" w:rsidRDefault="00891F0A" w:rsidP="002756FB">
            <w:pPr>
              <w:jc w:val="center"/>
              <w:rPr>
                <w:sz w:val="28"/>
                <w:szCs w:val="28"/>
              </w:rPr>
            </w:pPr>
            <w:r>
              <w:rPr>
                <w:sz w:val="28"/>
                <w:szCs w:val="28"/>
              </w:rPr>
              <w:t>Red</w:t>
            </w:r>
          </w:p>
        </w:tc>
        <w:tc>
          <w:tcPr>
            <w:tcW w:w="6552" w:type="dxa"/>
          </w:tcPr>
          <w:p w:rsidR="00891F0A" w:rsidRDefault="00891F0A" w:rsidP="002756FB">
            <w:pPr>
              <w:jc w:val="center"/>
              <w:rPr>
                <w:sz w:val="28"/>
                <w:szCs w:val="28"/>
              </w:rPr>
            </w:pPr>
            <w:r>
              <w:rPr>
                <w:sz w:val="28"/>
                <w:szCs w:val="28"/>
              </w:rPr>
              <w:t>Christ the Sacrifice</w:t>
            </w:r>
          </w:p>
        </w:tc>
      </w:tr>
      <w:tr w:rsidR="00891F0A" w:rsidTr="002756FB">
        <w:trPr>
          <w:trHeight w:val="528"/>
        </w:trPr>
        <w:tc>
          <w:tcPr>
            <w:tcW w:w="2088" w:type="dxa"/>
          </w:tcPr>
          <w:p w:rsidR="00891F0A" w:rsidRDefault="00891F0A" w:rsidP="002756FB">
            <w:pPr>
              <w:jc w:val="center"/>
              <w:rPr>
                <w:sz w:val="28"/>
                <w:szCs w:val="28"/>
              </w:rPr>
            </w:pPr>
            <w:r>
              <w:rPr>
                <w:sz w:val="28"/>
                <w:szCs w:val="28"/>
              </w:rPr>
              <w:t>Luke</w:t>
            </w:r>
          </w:p>
        </w:tc>
        <w:tc>
          <w:tcPr>
            <w:tcW w:w="1800" w:type="dxa"/>
          </w:tcPr>
          <w:p w:rsidR="00891F0A" w:rsidRDefault="00891F0A" w:rsidP="002756FB">
            <w:pPr>
              <w:jc w:val="center"/>
              <w:rPr>
                <w:sz w:val="28"/>
                <w:szCs w:val="28"/>
              </w:rPr>
            </w:pPr>
            <w:r>
              <w:rPr>
                <w:sz w:val="28"/>
                <w:szCs w:val="28"/>
              </w:rPr>
              <w:t>White</w:t>
            </w:r>
          </w:p>
        </w:tc>
        <w:tc>
          <w:tcPr>
            <w:tcW w:w="6552" w:type="dxa"/>
          </w:tcPr>
          <w:p w:rsidR="00891F0A" w:rsidRDefault="00891F0A" w:rsidP="002756FB">
            <w:pPr>
              <w:jc w:val="center"/>
              <w:rPr>
                <w:sz w:val="28"/>
                <w:szCs w:val="28"/>
              </w:rPr>
            </w:pPr>
            <w:r>
              <w:rPr>
                <w:sz w:val="28"/>
                <w:szCs w:val="28"/>
              </w:rPr>
              <w:t>Holiness (exactness &amp; perfection, detail)</w:t>
            </w:r>
          </w:p>
        </w:tc>
      </w:tr>
      <w:tr w:rsidR="00891F0A" w:rsidTr="002756FB">
        <w:trPr>
          <w:trHeight w:val="528"/>
        </w:trPr>
        <w:tc>
          <w:tcPr>
            <w:tcW w:w="2088" w:type="dxa"/>
          </w:tcPr>
          <w:p w:rsidR="00891F0A" w:rsidRDefault="00891F0A" w:rsidP="002756FB">
            <w:pPr>
              <w:jc w:val="center"/>
              <w:rPr>
                <w:sz w:val="28"/>
                <w:szCs w:val="28"/>
              </w:rPr>
            </w:pPr>
            <w:r>
              <w:rPr>
                <w:sz w:val="28"/>
                <w:szCs w:val="28"/>
              </w:rPr>
              <w:t>John</w:t>
            </w:r>
          </w:p>
        </w:tc>
        <w:tc>
          <w:tcPr>
            <w:tcW w:w="1800" w:type="dxa"/>
          </w:tcPr>
          <w:p w:rsidR="00891F0A" w:rsidRDefault="00891F0A" w:rsidP="002756FB">
            <w:pPr>
              <w:jc w:val="center"/>
              <w:rPr>
                <w:sz w:val="28"/>
                <w:szCs w:val="28"/>
              </w:rPr>
            </w:pPr>
            <w:r>
              <w:rPr>
                <w:sz w:val="28"/>
                <w:szCs w:val="28"/>
              </w:rPr>
              <w:t>Blue</w:t>
            </w:r>
          </w:p>
        </w:tc>
        <w:tc>
          <w:tcPr>
            <w:tcW w:w="6552" w:type="dxa"/>
          </w:tcPr>
          <w:p w:rsidR="00891F0A" w:rsidRDefault="00891F0A" w:rsidP="002756FB">
            <w:pPr>
              <w:jc w:val="center"/>
              <w:rPr>
                <w:sz w:val="28"/>
                <w:szCs w:val="28"/>
              </w:rPr>
            </w:pPr>
            <w:r>
              <w:rPr>
                <w:sz w:val="28"/>
                <w:szCs w:val="28"/>
              </w:rPr>
              <w:t>Heavenly Origin</w:t>
            </w:r>
          </w:p>
        </w:tc>
      </w:tr>
    </w:tbl>
    <w:p w:rsidR="00891F0A" w:rsidRDefault="00891F0A" w:rsidP="00891F0A">
      <w:pPr>
        <w:rPr>
          <w:sz w:val="28"/>
          <w:szCs w:val="28"/>
        </w:rPr>
      </w:pPr>
    </w:p>
    <w:p w:rsidR="00896BDD" w:rsidRPr="00FC0043" w:rsidRDefault="00896BDD" w:rsidP="00C20CF3">
      <w:pPr>
        <w:rPr>
          <w:bCs/>
          <w:i/>
          <w:iCs/>
        </w:rPr>
      </w:pPr>
    </w:p>
    <w:p w:rsidR="00796FB9" w:rsidRPr="000F1930" w:rsidRDefault="00796FB9" w:rsidP="00796FB9">
      <w:pPr>
        <w:jc w:val="center"/>
      </w:pPr>
      <w:r w:rsidRPr="000F1930">
        <w:t xml:space="preserve">SEVENTY-TWO STEPS FROM GLORY TO </w:t>
      </w:r>
      <w:r w:rsidRPr="000F1930">
        <w:rPr>
          <w:i/>
        </w:rPr>
        <w:t>GLORY</w:t>
      </w:r>
    </w:p>
    <w:p w:rsidR="00AE24EF" w:rsidRPr="000F1930" w:rsidRDefault="00AE24EF" w:rsidP="00975C93"/>
    <w:p w:rsidR="00C455DE" w:rsidRDefault="00AB7030" w:rsidP="00C455DE">
      <w:pPr>
        <w:rPr>
          <w:bCs/>
          <w:color w:val="000000"/>
        </w:rPr>
      </w:pPr>
      <w:r>
        <w:rPr>
          <w:bCs/>
          <w:color w:val="000000"/>
        </w:rPr>
        <w:t xml:space="preserve">STEP </w:t>
      </w:r>
      <w:proofErr w:type="gramStart"/>
      <w:r>
        <w:rPr>
          <w:bCs/>
          <w:color w:val="000000"/>
        </w:rPr>
        <w:t xml:space="preserve">1 </w:t>
      </w:r>
      <w:r w:rsidR="00975C93" w:rsidRPr="000F1930">
        <w:rPr>
          <w:bCs/>
          <w:color w:val="000000"/>
        </w:rPr>
        <w:t xml:space="preserve"> From</w:t>
      </w:r>
      <w:proofErr w:type="gramEnd"/>
      <w:r w:rsidR="00975C93" w:rsidRPr="000F1930">
        <w:rPr>
          <w:bCs/>
          <w:color w:val="000000"/>
        </w:rPr>
        <w:t xml:space="preserve"> Glory to Bethlehem </w:t>
      </w:r>
      <w:r w:rsidR="00C455DE">
        <w:t xml:space="preserve">     </w:t>
      </w:r>
      <w:r w:rsidR="00C455DE">
        <w:tab/>
      </w:r>
      <w:proofErr w:type="spellStart"/>
      <w:r w:rsidR="00975C93" w:rsidRPr="000F1930">
        <w:rPr>
          <w:bCs/>
          <w:color w:val="000000"/>
        </w:rPr>
        <w:t>Lk</w:t>
      </w:r>
      <w:proofErr w:type="spellEnd"/>
      <w:r w:rsidR="00975C93" w:rsidRPr="000F1930">
        <w:rPr>
          <w:bCs/>
          <w:color w:val="000000"/>
        </w:rPr>
        <w:t>. 2:1-21</w:t>
      </w:r>
    </w:p>
    <w:p w:rsidR="004D1077" w:rsidRDefault="002F7DE4" w:rsidP="00C455DE">
      <w:pPr>
        <w:rPr>
          <w:bCs/>
          <w:color w:val="000000"/>
        </w:rPr>
      </w:pPr>
      <w:r w:rsidRPr="002F7DE4">
        <w:rPr>
          <w:bCs/>
          <w:color w:val="000000"/>
        </w:rPr>
        <w:t xml:space="preserve">Lu 2:11 </w:t>
      </w:r>
      <w:proofErr w:type="gramStart"/>
      <w:r w:rsidRPr="002F7DE4">
        <w:rPr>
          <w:bCs/>
          <w:color w:val="000000"/>
        </w:rPr>
        <w:t>For</w:t>
      </w:r>
      <w:proofErr w:type="gramEnd"/>
      <w:r w:rsidRPr="002F7DE4">
        <w:rPr>
          <w:bCs/>
          <w:color w:val="000000"/>
        </w:rPr>
        <w:t xml:space="preserve"> unto you is born this day in the city of David a </w:t>
      </w:r>
      <w:proofErr w:type="spellStart"/>
      <w:r w:rsidRPr="002F7DE4">
        <w:rPr>
          <w:bCs/>
          <w:color w:val="000000"/>
        </w:rPr>
        <w:t>Saviour</w:t>
      </w:r>
      <w:proofErr w:type="spellEnd"/>
      <w:r w:rsidRPr="002F7DE4">
        <w:rPr>
          <w:bCs/>
          <w:color w:val="000000"/>
        </w:rPr>
        <w:t>, which is Christ the Lord.</w:t>
      </w:r>
    </w:p>
    <w:p w:rsidR="00891F0A" w:rsidRPr="00C455DE" w:rsidRDefault="00891F0A" w:rsidP="00C455DE">
      <w:pPr>
        <w:rPr>
          <w:bCs/>
          <w:color w:val="000000"/>
        </w:rPr>
      </w:pPr>
    </w:p>
    <w:p w:rsidR="00254517" w:rsidRDefault="00975C93" w:rsidP="00C455DE">
      <w:pPr>
        <w:rPr>
          <w:bCs/>
          <w:color w:val="000000"/>
        </w:rPr>
      </w:pPr>
      <w:r w:rsidRPr="000F1930">
        <w:rPr>
          <w:bCs/>
          <w:color w:val="000000"/>
        </w:rPr>
        <w:t xml:space="preserve">STEP </w:t>
      </w:r>
      <w:proofErr w:type="gramStart"/>
      <w:r w:rsidRPr="000F1930">
        <w:rPr>
          <w:bCs/>
          <w:color w:val="000000"/>
        </w:rPr>
        <w:t xml:space="preserve">2 </w:t>
      </w:r>
      <w:r w:rsidR="00FE28ED">
        <w:rPr>
          <w:bCs/>
          <w:color w:val="000000"/>
        </w:rPr>
        <w:t xml:space="preserve"> </w:t>
      </w:r>
      <w:r w:rsidRPr="000F1930">
        <w:rPr>
          <w:bCs/>
          <w:color w:val="000000"/>
        </w:rPr>
        <w:t>From</w:t>
      </w:r>
      <w:proofErr w:type="gramEnd"/>
      <w:r w:rsidRPr="000F1930">
        <w:rPr>
          <w:bCs/>
          <w:color w:val="000000"/>
        </w:rPr>
        <w:t xml:space="preserve"> Bethlehem to Jerusalem </w:t>
      </w:r>
      <w:r w:rsidR="00C455DE">
        <w:tab/>
      </w:r>
      <w:proofErr w:type="spellStart"/>
      <w:r w:rsidRPr="000F1930">
        <w:rPr>
          <w:bCs/>
          <w:color w:val="000000"/>
        </w:rPr>
        <w:t>Lk</w:t>
      </w:r>
      <w:proofErr w:type="spellEnd"/>
      <w:r w:rsidRPr="000F1930">
        <w:rPr>
          <w:bCs/>
          <w:color w:val="000000"/>
        </w:rPr>
        <w:t>. 2:22-38</w:t>
      </w:r>
    </w:p>
    <w:p w:rsidR="004D1077" w:rsidRDefault="004D1077" w:rsidP="004D1077">
      <w:r>
        <w:t xml:space="preserve">Lu 2:22 </w:t>
      </w:r>
      <w:proofErr w:type="gramStart"/>
      <w:r>
        <w:t>And</w:t>
      </w:r>
      <w:proofErr w:type="gramEnd"/>
      <w:r>
        <w:t xml:space="preserve"> when the days of her purification according to the law of Moses were accomplished, they brought him to Jerusalem, to present him to the Lord;</w:t>
      </w:r>
    </w:p>
    <w:p w:rsidR="004D1077" w:rsidRPr="000F1930" w:rsidRDefault="004D1077" w:rsidP="004D1077"/>
    <w:p w:rsidR="00B57434" w:rsidRDefault="00975C93" w:rsidP="00C455DE">
      <w:pPr>
        <w:rPr>
          <w:bCs/>
          <w:color w:val="000000"/>
        </w:rPr>
      </w:pPr>
      <w:r w:rsidRPr="000F1930">
        <w:rPr>
          <w:bCs/>
          <w:color w:val="000000"/>
        </w:rPr>
        <w:t xml:space="preserve">STEP </w:t>
      </w:r>
      <w:proofErr w:type="gramStart"/>
      <w:r w:rsidRPr="000F1930">
        <w:rPr>
          <w:bCs/>
          <w:color w:val="000000"/>
        </w:rPr>
        <w:t xml:space="preserve">3 </w:t>
      </w:r>
      <w:r w:rsidR="00FE28ED">
        <w:rPr>
          <w:bCs/>
          <w:color w:val="000000"/>
        </w:rPr>
        <w:t xml:space="preserve"> </w:t>
      </w:r>
      <w:r w:rsidRPr="000F1930">
        <w:rPr>
          <w:bCs/>
          <w:color w:val="000000"/>
        </w:rPr>
        <w:t>From</w:t>
      </w:r>
      <w:proofErr w:type="gramEnd"/>
      <w:r w:rsidRPr="000F1930">
        <w:rPr>
          <w:bCs/>
          <w:color w:val="000000"/>
        </w:rPr>
        <w:t xml:space="preserve"> Jerusalem to Nazareth </w:t>
      </w:r>
      <w:r w:rsidR="00FE28ED">
        <w:tab/>
      </w:r>
    </w:p>
    <w:p w:rsidR="004D1077" w:rsidRDefault="002F7DE4" w:rsidP="00C455DE">
      <w:r w:rsidRPr="002F7DE4">
        <w:t>Lu</w:t>
      </w:r>
      <w:r>
        <w:t>ke</w:t>
      </w:r>
      <w:r w:rsidRPr="002F7DE4">
        <w:t xml:space="preserve"> 2:39 </w:t>
      </w:r>
      <w:proofErr w:type="gramStart"/>
      <w:r w:rsidRPr="002F7DE4">
        <w:t>And</w:t>
      </w:r>
      <w:proofErr w:type="gramEnd"/>
      <w:r w:rsidRPr="002F7DE4">
        <w:t xml:space="preserve"> when they had performed all things according to the law of the Lord, they returned into Galilee, to their own city Nazareth.</w:t>
      </w:r>
    </w:p>
    <w:p w:rsidR="002F7DE4" w:rsidRPr="00C455DE" w:rsidRDefault="002F7DE4" w:rsidP="00C455DE"/>
    <w:p w:rsidR="00254517" w:rsidRPr="000F1930" w:rsidRDefault="00975C93" w:rsidP="00C455DE">
      <w:r w:rsidRPr="000F1930">
        <w:rPr>
          <w:bCs/>
          <w:color w:val="000000"/>
        </w:rPr>
        <w:t xml:space="preserve">STEP </w:t>
      </w:r>
      <w:proofErr w:type="gramStart"/>
      <w:r w:rsidRPr="000F1930">
        <w:rPr>
          <w:bCs/>
          <w:color w:val="000000"/>
        </w:rPr>
        <w:t xml:space="preserve">4 </w:t>
      </w:r>
      <w:r w:rsidR="00FE28ED">
        <w:rPr>
          <w:bCs/>
          <w:color w:val="000000"/>
        </w:rPr>
        <w:t xml:space="preserve"> </w:t>
      </w:r>
      <w:r w:rsidRPr="000F1930">
        <w:rPr>
          <w:bCs/>
          <w:color w:val="000000"/>
        </w:rPr>
        <w:t>From</w:t>
      </w:r>
      <w:proofErr w:type="gramEnd"/>
      <w:r w:rsidRPr="000F1930">
        <w:rPr>
          <w:bCs/>
          <w:color w:val="000000"/>
        </w:rPr>
        <w:t xml:space="preserve"> Nazareth to Bethlehem </w:t>
      </w:r>
      <w:r w:rsidR="00C455DE">
        <w:tab/>
      </w:r>
      <w:r w:rsidRPr="000F1930">
        <w:rPr>
          <w:bCs/>
          <w:color w:val="000000"/>
        </w:rPr>
        <w:t>Matt. 2:1-12</w:t>
      </w:r>
    </w:p>
    <w:p w:rsidR="00B57434" w:rsidRPr="00C455DE" w:rsidRDefault="00975C93" w:rsidP="00C455DE">
      <w:r w:rsidRPr="000F1930">
        <w:rPr>
          <w:bCs/>
          <w:color w:val="000000"/>
        </w:rPr>
        <w:t xml:space="preserve">STEP </w:t>
      </w:r>
      <w:proofErr w:type="gramStart"/>
      <w:r w:rsidRPr="000F1930">
        <w:rPr>
          <w:bCs/>
          <w:color w:val="000000"/>
        </w:rPr>
        <w:t xml:space="preserve">5 </w:t>
      </w:r>
      <w:r w:rsidR="00FE28ED">
        <w:rPr>
          <w:bCs/>
          <w:color w:val="000000"/>
        </w:rPr>
        <w:t xml:space="preserve"> </w:t>
      </w:r>
      <w:r w:rsidRPr="000F1930">
        <w:rPr>
          <w:bCs/>
          <w:color w:val="000000"/>
        </w:rPr>
        <w:t>From</w:t>
      </w:r>
      <w:proofErr w:type="gramEnd"/>
      <w:r w:rsidRPr="000F1930">
        <w:rPr>
          <w:bCs/>
          <w:color w:val="000000"/>
        </w:rPr>
        <w:t xml:space="preserve"> Bethlehem to Egypt </w:t>
      </w:r>
      <w:r w:rsidR="00C455DE">
        <w:tab/>
      </w:r>
      <w:r w:rsidR="00C455DE">
        <w:tab/>
      </w:r>
      <w:r w:rsidRPr="000F1930">
        <w:rPr>
          <w:bCs/>
          <w:color w:val="000000"/>
        </w:rPr>
        <w:t>Mt. 2:13-18</w:t>
      </w:r>
    </w:p>
    <w:p w:rsidR="00254517" w:rsidRPr="000F1930" w:rsidRDefault="00975C93" w:rsidP="00C455DE">
      <w:r w:rsidRPr="000F1930">
        <w:rPr>
          <w:bCs/>
          <w:color w:val="000000"/>
        </w:rPr>
        <w:t xml:space="preserve">STEP </w:t>
      </w:r>
      <w:proofErr w:type="gramStart"/>
      <w:r w:rsidRPr="000F1930">
        <w:rPr>
          <w:bCs/>
          <w:color w:val="000000"/>
        </w:rPr>
        <w:t xml:space="preserve">6 </w:t>
      </w:r>
      <w:r w:rsidR="00FE28ED">
        <w:rPr>
          <w:bCs/>
          <w:color w:val="000000"/>
        </w:rPr>
        <w:t xml:space="preserve"> </w:t>
      </w:r>
      <w:r w:rsidRPr="000F1930">
        <w:rPr>
          <w:bCs/>
          <w:color w:val="000000"/>
        </w:rPr>
        <w:t>From</w:t>
      </w:r>
      <w:proofErr w:type="gramEnd"/>
      <w:r w:rsidRPr="000F1930">
        <w:rPr>
          <w:bCs/>
          <w:color w:val="000000"/>
        </w:rPr>
        <w:t xml:space="preserve"> Egypt to Nazareth </w:t>
      </w:r>
      <w:r w:rsidR="00C455DE">
        <w:tab/>
      </w:r>
      <w:r w:rsidR="00C455DE">
        <w:tab/>
      </w:r>
      <w:r w:rsidRPr="000F1930">
        <w:rPr>
          <w:bCs/>
          <w:color w:val="000000"/>
        </w:rPr>
        <w:t xml:space="preserve">Mt. 2:19-23: </w:t>
      </w:r>
      <w:proofErr w:type="spellStart"/>
      <w:r w:rsidRPr="000F1930">
        <w:rPr>
          <w:bCs/>
          <w:color w:val="000000"/>
        </w:rPr>
        <w:t>Lk</w:t>
      </w:r>
      <w:proofErr w:type="spellEnd"/>
      <w:r w:rsidRPr="000F1930">
        <w:rPr>
          <w:bCs/>
          <w:color w:val="000000"/>
        </w:rPr>
        <w:t>. 2:40</w:t>
      </w:r>
    </w:p>
    <w:p w:rsidR="00B57434" w:rsidRPr="00C455DE" w:rsidRDefault="00975C93" w:rsidP="00C455DE">
      <w:r w:rsidRPr="000F1930">
        <w:rPr>
          <w:bCs/>
          <w:color w:val="000000"/>
        </w:rPr>
        <w:t xml:space="preserve">STEP </w:t>
      </w:r>
      <w:proofErr w:type="gramStart"/>
      <w:r w:rsidRPr="000F1930">
        <w:rPr>
          <w:bCs/>
          <w:color w:val="000000"/>
        </w:rPr>
        <w:t xml:space="preserve">7 </w:t>
      </w:r>
      <w:r w:rsidR="00FE28ED">
        <w:rPr>
          <w:bCs/>
          <w:color w:val="000000"/>
        </w:rPr>
        <w:t xml:space="preserve"> </w:t>
      </w:r>
      <w:r w:rsidRPr="000F1930">
        <w:rPr>
          <w:bCs/>
          <w:color w:val="000000"/>
        </w:rPr>
        <w:t>From</w:t>
      </w:r>
      <w:proofErr w:type="gramEnd"/>
      <w:r w:rsidRPr="000F1930">
        <w:rPr>
          <w:bCs/>
          <w:color w:val="000000"/>
        </w:rPr>
        <w:t xml:space="preserve"> Nazareth to Jerusalem </w:t>
      </w:r>
      <w:r w:rsidR="00FE28ED">
        <w:tab/>
      </w:r>
      <w:proofErr w:type="spellStart"/>
      <w:r w:rsidRPr="000F1930">
        <w:rPr>
          <w:bCs/>
          <w:color w:val="000000"/>
        </w:rPr>
        <w:t>Lk</w:t>
      </w:r>
      <w:proofErr w:type="spellEnd"/>
      <w:r w:rsidRPr="000F1930">
        <w:rPr>
          <w:bCs/>
          <w:color w:val="000000"/>
        </w:rPr>
        <w:t>. 2:41-50</w:t>
      </w:r>
    </w:p>
    <w:p w:rsidR="00254517" w:rsidRPr="00891F0A" w:rsidRDefault="00AB7030" w:rsidP="00FC0043">
      <w:r>
        <w:rPr>
          <w:bCs/>
          <w:color w:val="000000"/>
        </w:rPr>
        <w:t xml:space="preserve">STEP </w:t>
      </w:r>
      <w:proofErr w:type="gramStart"/>
      <w:r>
        <w:rPr>
          <w:bCs/>
          <w:color w:val="000000"/>
        </w:rPr>
        <w:t xml:space="preserve">8 </w:t>
      </w:r>
      <w:r w:rsidR="00975C93" w:rsidRPr="000F1930">
        <w:rPr>
          <w:bCs/>
          <w:color w:val="000000"/>
        </w:rPr>
        <w:t xml:space="preserve"> From</w:t>
      </w:r>
      <w:proofErr w:type="gramEnd"/>
      <w:r w:rsidR="00975C93" w:rsidRPr="000F1930">
        <w:rPr>
          <w:bCs/>
          <w:color w:val="000000"/>
        </w:rPr>
        <w:t xml:space="preserve"> Jerusalem to Nazareth </w:t>
      </w:r>
      <w:r w:rsidR="00C455DE">
        <w:tab/>
      </w:r>
      <w:proofErr w:type="spellStart"/>
      <w:r w:rsidR="00975C93" w:rsidRPr="000F1930">
        <w:rPr>
          <w:bCs/>
          <w:color w:val="000000"/>
        </w:rPr>
        <w:t>Lk</w:t>
      </w:r>
      <w:proofErr w:type="spellEnd"/>
      <w:r w:rsidR="00975C93" w:rsidRPr="000F1930">
        <w:rPr>
          <w:bCs/>
          <w:color w:val="000000"/>
        </w:rPr>
        <w:t>. 2:51,52</w:t>
      </w:r>
    </w:p>
    <w:p w:rsidR="00EF6A22" w:rsidRPr="00891F0A" w:rsidRDefault="009E71E3" w:rsidP="00034A27">
      <w:pPr>
        <w:pStyle w:val="Heading1"/>
        <w:numPr>
          <w:ilvl w:val="0"/>
          <w:numId w:val="21"/>
        </w:numPr>
        <w:jc w:val="left"/>
        <w:rPr>
          <w:sz w:val="24"/>
          <w:szCs w:val="24"/>
        </w:rPr>
      </w:pPr>
      <w:bookmarkStart w:id="4" w:name="_Toc236294986"/>
      <w:r w:rsidRPr="000F1930">
        <w:rPr>
          <w:sz w:val="24"/>
          <w:szCs w:val="24"/>
        </w:rPr>
        <w:t>The Call</w:t>
      </w:r>
      <w:r w:rsidR="00975C93" w:rsidRPr="000F1930">
        <w:rPr>
          <w:sz w:val="24"/>
          <w:szCs w:val="24"/>
        </w:rPr>
        <w:t xml:space="preserve"> of Christ</w:t>
      </w:r>
      <w:bookmarkEnd w:id="4"/>
    </w:p>
    <w:p w:rsidR="00EF6A22" w:rsidRPr="000F1930" w:rsidRDefault="007D2472" w:rsidP="00975C93">
      <w:pPr>
        <w:rPr>
          <w:bCs/>
          <w:color w:val="000000"/>
        </w:rPr>
      </w:pPr>
      <w:r>
        <w:rPr>
          <w:bCs/>
          <w:color w:val="000000"/>
        </w:rPr>
        <w:t>Before Christ’</w:t>
      </w:r>
      <w:r w:rsidR="00EF6A22" w:rsidRPr="000F1930">
        <w:rPr>
          <w:bCs/>
          <w:color w:val="000000"/>
        </w:rPr>
        <w:t>s public ministr</w:t>
      </w:r>
      <w:r>
        <w:rPr>
          <w:bCs/>
          <w:color w:val="000000"/>
        </w:rPr>
        <w:t xml:space="preserve">y was a period of </w:t>
      </w:r>
      <w:r w:rsidR="004D1077">
        <w:rPr>
          <w:bCs/>
          <w:color w:val="000000"/>
        </w:rPr>
        <w:t>preparation</w:t>
      </w:r>
      <w:r>
        <w:rPr>
          <w:bCs/>
          <w:color w:val="000000"/>
        </w:rPr>
        <w:t xml:space="preserve">. </w:t>
      </w:r>
      <w:r w:rsidR="00EF6A22" w:rsidRPr="000F1930">
        <w:rPr>
          <w:bCs/>
          <w:color w:val="000000"/>
        </w:rPr>
        <w:t xml:space="preserve">For our learning and edification Christ had to be baptized by John. There had to be a passing of the torch from the </w:t>
      </w:r>
      <w:proofErr w:type="spellStart"/>
      <w:r w:rsidR="00EF6A22" w:rsidRPr="000F1930">
        <w:rPr>
          <w:bCs/>
          <w:color w:val="000000"/>
        </w:rPr>
        <w:t>Heralder</w:t>
      </w:r>
      <w:proofErr w:type="spellEnd"/>
      <w:r w:rsidR="00EF6A22" w:rsidRPr="000F1930">
        <w:rPr>
          <w:bCs/>
          <w:color w:val="000000"/>
        </w:rPr>
        <w:t xml:space="preserve"> of the King to the Arrival of the King himself “Behold the Lamb of God.” Christ performed a few miracle</w:t>
      </w:r>
      <w:r w:rsidR="00891F0A">
        <w:rPr>
          <w:bCs/>
          <w:color w:val="000000"/>
        </w:rPr>
        <w:t>s during this time.</w:t>
      </w:r>
    </w:p>
    <w:p w:rsidR="00891F0A" w:rsidRDefault="00EF6A22" w:rsidP="00975C93">
      <w:pPr>
        <w:rPr>
          <w:bCs/>
          <w:color w:val="000000"/>
        </w:rPr>
      </w:pPr>
      <w:proofErr w:type="gramStart"/>
      <w:r w:rsidRPr="000F1930">
        <w:rPr>
          <w:bCs/>
          <w:color w:val="000000"/>
        </w:rPr>
        <w:t>Before his public</w:t>
      </w:r>
      <w:r w:rsidR="009E3F6F" w:rsidRPr="000F1930">
        <w:rPr>
          <w:bCs/>
          <w:color w:val="000000"/>
        </w:rPr>
        <w:t xml:space="preserve"> heralding there seems to be a </w:t>
      </w:r>
      <w:r w:rsidRPr="000F1930">
        <w:rPr>
          <w:bCs/>
          <w:color w:val="000000"/>
        </w:rPr>
        <w:t>time of silently working and moving in and out of the towns observing and preparing.</w:t>
      </w:r>
      <w:proofErr w:type="gramEnd"/>
      <w:r w:rsidRPr="000F1930">
        <w:rPr>
          <w:bCs/>
          <w:color w:val="000000"/>
        </w:rPr>
        <w:t xml:space="preserve"> He was like a farmer scoping out the</w:t>
      </w:r>
      <w:r w:rsidR="00D05D4B" w:rsidRPr="000F1930">
        <w:rPr>
          <w:bCs/>
          <w:color w:val="000000"/>
        </w:rPr>
        <w:t xml:space="preserve"> </w:t>
      </w:r>
      <w:proofErr w:type="gramStart"/>
      <w:r w:rsidR="00D05D4B" w:rsidRPr="000F1930">
        <w:rPr>
          <w:bCs/>
          <w:color w:val="000000"/>
        </w:rPr>
        <w:t xml:space="preserve">whole </w:t>
      </w:r>
      <w:r w:rsidRPr="000F1930">
        <w:rPr>
          <w:bCs/>
          <w:color w:val="000000"/>
        </w:rPr>
        <w:t xml:space="preserve"> land</w:t>
      </w:r>
      <w:proofErr w:type="gramEnd"/>
      <w:r w:rsidR="00D05D4B" w:rsidRPr="000F1930">
        <w:rPr>
          <w:bCs/>
          <w:color w:val="000000"/>
        </w:rPr>
        <w:t>, field</w:t>
      </w:r>
      <w:r w:rsidRPr="000F1930">
        <w:rPr>
          <w:bCs/>
          <w:color w:val="000000"/>
        </w:rPr>
        <w:t xml:space="preserve"> </w:t>
      </w:r>
      <w:r w:rsidR="00D05D4B" w:rsidRPr="000F1930">
        <w:rPr>
          <w:bCs/>
          <w:color w:val="000000"/>
        </w:rPr>
        <w:t xml:space="preserve">, not just fenced in parts </w:t>
      </w:r>
      <w:r w:rsidRPr="000F1930">
        <w:rPr>
          <w:bCs/>
          <w:color w:val="000000"/>
        </w:rPr>
        <w:t xml:space="preserve">and its details before setting in the first plow. </w:t>
      </w:r>
    </w:p>
    <w:p w:rsidR="00891F0A" w:rsidRDefault="00891F0A" w:rsidP="00975C93">
      <w:pPr>
        <w:rPr>
          <w:bCs/>
          <w:color w:val="000000"/>
        </w:rPr>
      </w:pPr>
    </w:p>
    <w:p w:rsidR="00B57434" w:rsidRPr="000F1930" w:rsidRDefault="00686030" w:rsidP="00975C93">
      <w:pPr>
        <w:rPr>
          <w:bCs/>
          <w:color w:val="000000"/>
        </w:rPr>
      </w:pPr>
      <w:r w:rsidRPr="000F1930">
        <w:rPr>
          <w:bCs/>
          <w:color w:val="000000"/>
        </w:rPr>
        <w:t>Christ is the perfect example in all things.</w:t>
      </w:r>
    </w:p>
    <w:p w:rsidR="00EA7D28" w:rsidRPr="000F1930" w:rsidRDefault="00EA7D28" w:rsidP="00034A27">
      <w:pPr>
        <w:pStyle w:val="ListParagraph"/>
        <w:numPr>
          <w:ilvl w:val="0"/>
          <w:numId w:val="15"/>
        </w:numPr>
        <w:rPr>
          <w:bCs/>
          <w:color w:val="000000"/>
        </w:rPr>
      </w:pPr>
      <w:r w:rsidRPr="000F1930">
        <w:rPr>
          <w:bCs/>
          <w:color w:val="000000"/>
        </w:rPr>
        <w:t>Paul left his own homeland to go to Europe.</w:t>
      </w:r>
    </w:p>
    <w:p w:rsidR="00EA7D28" w:rsidRPr="000F1930" w:rsidRDefault="00EA7D28" w:rsidP="00034A27">
      <w:pPr>
        <w:pStyle w:val="ListParagraph"/>
        <w:numPr>
          <w:ilvl w:val="0"/>
          <w:numId w:val="15"/>
        </w:numPr>
        <w:rPr>
          <w:bCs/>
          <w:color w:val="000000"/>
        </w:rPr>
      </w:pPr>
      <w:r w:rsidRPr="000F1930">
        <w:rPr>
          <w:bCs/>
          <w:color w:val="000000"/>
        </w:rPr>
        <w:t>David Livingston left Scotland and went to Africa.</w:t>
      </w:r>
    </w:p>
    <w:p w:rsidR="00EA7D28" w:rsidRPr="000F1930" w:rsidRDefault="00EA7D28" w:rsidP="00034A27">
      <w:pPr>
        <w:pStyle w:val="ListParagraph"/>
        <w:numPr>
          <w:ilvl w:val="0"/>
          <w:numId w:val="15"/>
        </w:numPr>
        <w:rPr>
          <w:bCs/>
          <w:color w:val="000000"/>
        </w:rPr>
      </w:pPr>
      <w:r w:rsidRPr="000F1930">
        <w:rPr>
          <w:bCs/>
          <w:color w:val="000000"/>
        </w:rPr>
        <w:t>William Carey left England and went to India.</w:t>
      </w:r>
    </w:p>
    <w:p w:rsidR="00A71837" w:rsidRPr="00A71837" w:rsidRDefault="00EB54F4" w:rsidP="00034A27">
      <w:pPr>
        <w:pStyle w:val="ListParagraph"/>
        <w:numPr>
          <w:ilvl w:val="0"/>
          <w:numId w:val="15"/>
        </w:numPr>
        <w:rPr>
          <w:bCs/>
          <w:color w:val="000000"/>
        </w:rPr>
      </w:pPr>
      <w:proofErr w:type="spellStart"/>
      <w:r w:rsidRPr="000F1930">
        <w:rPr>
          <w:bCs/>
          <w:color w:val="000000"/>
        </w:rPr>
        <w:t>Adoniram</w:t>
      </w:r>
      <w:proofErr w:type="spellEnd"/>
      <w:r w:rsidRPr="000F1930">
        <w:rPr>
          <w:bCs/>
          <w:color w:val="000000"/>
        </w:rPr>
        <w:t xml:space="preserve"> </w:t>
      </w:r>
      <w:r w:rsidR="00EA7D28" w:rsidRPr="000F1930">
        <w:rPr>
          <w:bCs/>
          <w:color w:val="000000"/>
        </w:rPr>
        <w:t>Judson</w:t>
      </w:r>
      <w:r w:rsidRPr="000F1930">
        <w:rPr>
          <w:bCs/>
          <w:color w:val="000000"/>
        </w:rPr>
        <w:t xml:space="preserve"> left America and went to Burma</w:t>
      </w:r>
      <w:r w:rsidR="00EA7D28" w:rsidRPr="000F1930">
        <w:rPr>
          <w:bCs/>
          <w:color w:val="000000"/>
        </w:rPr>
        <w:t>.</w:t>
      </w:r>
    </w:p>
    <w:p w:rsidR="00891F0A" w:rsidRDefault="00343180" w:rsidP="00034A27">
      <w:pPr>
        <w:pStyle w:val="ListParagraph"/>
        <w:numPr>
          <w:ilvl w:val="0"/>
          <w:numId w:val="15"/>
        </w:numPr>
        <w:rPr>
          <w:bCs/>
          <w:color w:val="000000"/>
        </w:rPr>
      </w:pPr>
      <w:r w:rsidRPr="000F1930">
        <w:rPr>
          <w:bCs/>
          <w:color w:val="000000"/>
        </w:rPr>
        <w:t xml:space="preserve">Two </w:t>
      </w:r>
      <w:proofErr w:type="spellStart"/>
      <w:r w:rsidRPr="000F1930">
        <w:rPr>
          <w:bCs/>
          <w:color w:val="000000"/>
        </w:rPr>
        <w:t>Moravion</w:t>
      </w:r>
      <w:proofErr w:type="spellEnd"/>
      <w:r w:rsidRPr="000F1930">
        <w:rPr>
          <w:bCs/>
          <w:color w:val="000000"/>
        </w:rPr>
        <w:t xml:space="preserve"> young men (teenagers) sold themselves into slavery so that </w:t>
      </w:r>
    </w:p>
    <w:p w:rsidR="00343180" w:rsidRPr="00891F0A" w:rsidRDefault="00343180" w:rsidP="00891F0A">
      <w:pPr>
        <w:rPr>
          <w:b/>
          <w:bCs/>
          <w:color w:val="000000"/>
          <w:u w:val="single"/>
        </w:rPr>
      </w:pPr>
      <w:proofErr w:type="gramStart"/>
      <w:r w:rsidRPr="00891F0A">
        <w:rPr>
          <w:bCs/>
          <w:color w:val="000000"/>
        </w:rPr>
        <w:t>they</w:t>
      </w:r>
      <w:proofErr w:type="gramEnd"/>
      <w:r w:rsidRPr="00891F0A">
        <w:rPr>
          <w:bCs/>
          <w:color w:val="000000"/>
        </w:rPr>
        <w:t xml:space="preserve"> could witness to the slave owner and his servants.</w:t>
      </w:r>
      <w:r w:rsidR="001C7CE2" w:rsidRPr="00891F0A">
        <w:rPr>
          <w:bCs/>
          <w:color w:val="000000"/>
        </w:rPr>
        <w:t xml:space="preserve"> The family gathered to wave goodbye knowing that they would not see them again in this world, there is no coming back home they are giving their life for the gospel and one of the young men hollered back</w:t>
      </w:r>
      <w:r w:rsidR="00891F0A">
        <w:rPr>
          <w:bCs/>
          <w:color w:val="000000"/>
        </w:rPr>
        <w:t xml:space="preserve"> </w:t>
      </w:r>
      <w:r w:rsidRPr="00891F0A">
        <w:rPr>
          <w:bCs/>
          <w:color w:val="000000"/>
        </w:rPr>
        <w:t>“</w:t>
      </w:r>
      <w:r w:rsidRPr="00891F0A">
        <w:rPr>
          <w:b/>
          <w:bCs/>
          <w:color w:val="000000"/>
          <w:u w:val="single"/>
        </w:rPr>
        <w:t>Shall not the Lamb have full reward of His sufferings”</w:t>
      </w:r>
    </w:p>
    <w:p w:rsidR="001C7CE2" w:rsidRPr="00891F0A" w:rsidRDefault="001C7CE2" w:rsidP="00343180">
      <w:pPr>
        <w:pStyle w:val="ListParagraph"/>
        <w:ind w:left="1440"/>
        <w:rPr>
          <w:b/>
          <w:bCs/>
          <w:color w:val="000000"/>
          <w:u w:val="single"/>
        </w:rPr>
      </w:pPr>
    </w:p>
    <w:p w:rsidR="001C7CE2" w:rsidRPr="00891F0A" w:rsidRDefault="00C27885" w:rsidP="00975C93">
      <w:pPr>
        <w:rPr>
          <w:bCs/>
          <w:i/>
          <w:color w:val="000000"/>
        </w:rPr>
      </w:pPr>
      <w:r>
        <w:rPr>
          <w:bCs/>
          <w:color w:val="000000"/>
        </w:rPr>
        <w:t>Col 1:24—</w:t>
      </w:r>
      <w:r w:rsidR="001C7CE2" w:rsidRPr="00C27885">
        <w:rPr>
          <w:bCs/>
          <w:i/>
          <w:color w:val="000000"/>
        </w:rPr>
        <w:t>Who now rejoice in my sufferings for you, and fill up that which is behind of the afflictions of Christ in my flesh for his body's sake, which is the church:</w:t>
      </w:r>
    </w:p>
    <w:p w:rsidR="001C7CE2" w:rsidRPr="00891F0A" w:rsidRDefault="001C7CE2" w:rsidP="00975C93">
      <w:pPr>
        <w:rPr>
          <w:bCs/>
          <w:i/>
          <w:color w:val="000000"/>
        </w:rPr>
      </w:pPr>
      <w:proofErr w:type="spellStart"/>
      <w:r w:rsidRPr="000F1930">
        <w:rPr>
          <w:bCs/>
          <w:color w:val="000000"/>
        </w:rPr>
        <w:t>Php</w:t>
      </w:r>
      <w:proofErr w:type="spellEnd"/>
      <w:r w:rsidRPr="000F1930">
        <w:rPr>
          <w:bCs/>
          <w:color w:val="000000"/>
        </w:rPr>
        <w:t xml:space="preserve"> 3:8</w:t>
      </w:r>
      <w:r w:rsidR="00C27885">
        <w:rPr>
          <w:bCs/>
          <w:color w:val="000000"/>
        </w:rPr>
        <w:t>—</w:t>
      </w:r>
      <w:proofErr w:type="gramStart"/>
      <w:r w:rsidRPr="00C27885">
        <w:rPr>
          <w:bCs/>
          <w:i/>
          <w:color w:val="000000"/>
        </w:rPr>
        <w:t>Yea</w:t>
      </w:r>
      <w:proofErr w:type="gramEnd"/>
      <w:r w:rsidRPr="00C27885">
        <w:rPr>
          <w:bCs/>
          <w:i/>
          <w:color w:val="000000"/>
        </w:rPr>
        <w:t xml:space="preserve"> doubtless, and I count all things but loss for the </w:t>
      </w:r>
      <w:proofErr w:type="spellStart"/>
      <w:r w:rsidRPr="00C27885">
        <w:rPr>
          <w:bCs/>
          <w:i/>
          <w:color w:val="000000"/>
        </w:rPr>
        <w:t>excellency</w:t>
      </w:r>
      <w:proofErr w:type="spellEnd"/>
      <w:r w:rsidRPr="00C27885">
        <w:rPr>
          <w:bCs/>
          <w:i/>
          <w:color w:val="000000"/>
        </w:rPr>
        <w:t xml:space="preserve"> of the knowledge of Christ Jesus my Lord: for whom I have suffered the loss of all things, and do count them but dung, that I may win Christ,</w:t>
      </w:r>
    </w:p>
    <w:p w:rsidR="001C7CE2" w:rsidRPr="00C27885" w:rsidRDefault="001C7CE2" w:rsidP="00975C93">
      <w:pPr>
        <w:rPr>
          <w:bCs/>
          <w:i/>
          <w:color w:val="000000"/>
        </w:rPr>
      </w:pPr>
      <w:r w:rsidRPr="000F1930">
        <w:rPr>
          <w:bCs/>
          <w:color w:val="000000"/>
        </w:rPr>
        <w:t>Mt 16:24</w:t>
      </w:r>
      <w:r w:rsidR="00C27885">
        <w:rPr>
          <w:bCs/>
          <w:color w:val="000000"/>
        </w:rPr>
        <w:t>—</w:t>
      </w:r>
      <w:r w:rsidRPr="00C27885">
        <w:rPr>
          <w:bCs/>
          <w:i/>
          <w:color w:val="000000"/>
        </w:rPr>
        <w:t>Then said Jesus unto his disciples, If any man will come after me, let him deny himself, and take up his cross, and follow me.</w:t>
      </w:r>
    </w:p>
    <w:p w:rsidR="00B57434" w:rsidRPr="00C27885" w:rsidRDefault="00B57434" w:rsidP="00975C93">
      <w:pPr>
        <w:rPr>
          <w:bCs/>
          <w:i/>
          <w:color w:val="000000"/>
        </w:rPr>
      </w:pPr>
    </w:p>
    <w:p w:rsidR="00B57434" w:rsidRPr="000F1930" w:rsidRDefault="00EF6A22" w:rsidP="00975C93">
      <w:pPr>
        <w:rPr>
          <w:bCs/>
          <w:color w:val="000000"/>
        </w:rPr>
      </w:pPr>
      <w:r w:rsidRPr="000F1930">
        <w:rPr>
          <w:bCs/>
          <w:color w:val="000000"/>
        </w:rPr>
        <w:t xml:space="preserve">He was to be tempted of the devil for 40 days in the wilderness which he passed and turned back the devil. Not even </w:t>
      </w:r>
      <w:r w:rsidR="009E3F6F" w:rsidRPr="000F1930">
        <w:rPr>
          <w:bCs/>
          <w:color w:val="000000"/>
        </w:rPr>
        <w:t xml:space="preserve">Christ was exempted from a </w:t>
      </w:r>
      <w:r w:rsidRPr="000F1930">
        <w:rPr>
          <w:bCs/>
          <w:color w:val="000000"/>
        </w:rPr>
        <w:t>period of preparation, but learned obedience by the things he suffered and was tempted in ALL points.</w:t>
      </w:r>
      <w:r w:rsidR="00D05D4B" w:rsidRPr="000F1930">
        <w:rPr>
          <w:bCs/>
          <w:color w:val="000000"/>
        </w:rPr>
        <w:t xml:space="preserve"> </w:t>
      </w:r>
    </w:p>
    <w:p w:rsidR="00686030" w:rsidRPr="000F1930" w:rsidRDefault="00D05D4B" w:rsidP="00975C93">
      <w:pPr>
        <w:rPr>
          <w:bCs/>
          <w:color w:val="000000"/>
        </w:rPr>
      </w:pPr>
      <w:r w:rsidRPr="000F1930">
        <w:rPr>
          <w:bCs/>
          <w:color w:val="000000"/>
        </w:rPr>
        <w:t xml:space="preserve">He suffered </w:t>
      </w:r>
      <w:r w:rsidR="00686030" w:rsidRPr="000F1930">
        <w:rPr>
          <w:bCs/>
          <w:color w:val="000000"/>
        </w:rPr>
        <w:t xml:space="preserve">temptations to prove Himself to the whole world. </w:t>
      </w:r>
    </w:p>
    <w:p w:rsidR="00EF6A22" w:rsidRDefault="00686030" w:rsidP="00975C93">
      <w:pPr>
        <w:rPr>
          <w:bCs/>
          <w:color w:val="000000"/>
        </w:rPr>
      </w:pPr>
      <w:r w:rsidRPr="000F1930">
        <w:rPr>
          <w:bCs/>
          <w:color w:val="000000"/>
        </w:rPr>
        <w:t xml:space="preserve">He faced </w:t>
      </w:r>
      <w:r w:rsidR="00D05D4B" w:rsidRPr="000F1930">
        <w:rPr>
          <w:bCs/>
          <w:color w:val="000000"/>
        </w:rPr>
        <w:t>pers</w:t>
      </w:r>
      <w:r w:rsidRPr="000F1930">
        <w:rPr>
          <w:bCs/>
          <w:color w:val="000000"/>
        </w:rPr>
        <w:t>ecutions because what He was doin</w:t>
      </w:r>
      <w:r w:rsidR="00D05D4B" w:rsidRPr="000F1930">
        <w:rPr>
          <w:bCs/>
          <w:color w:val="000000"/>
        </w:rPr>
        <w:t xml:space="preserve">g </w:t>
      </w:r>
      <w:r w:rsidRPr="000F1930">
        <w:rPr>
          <w:bCs/>
          <w:color w:val="000000"/>
        </w:rPr>
        <w:t xml:space="preserve">was </w:t>
      </w:r>
      <w:r w:rsidR="00D05D4B" w:rsidRPr="000F1930">
        <w:rPr>
          <w:bCs/>
          <w:color w:val="000000"/>
        </w:rPr>
        <w:t>destroy</w:t>
      </w:r>
      <w:r w:rsidRPr="000F1930">
        <w:rPr>
          <w:bCs/>
          <w:color w:val="000000"/>
        </w:rPr>
        <w:t>ing</w:t>
      </w:r>
      <w:r w:rsidR="00D05D4B" w:rsidRPr="000F1930">
        <w:rPr>
          <w:bCs/>
          <w:color w:val="000000"/>
        </w:rPr>
        <w:t xml:space="preserve"> the w</w:t>
      </w:r>
      <w:r w:rsidRPr="000F1930">
        <w:rPr>
          <w:bCs/>
          <w:color w:val="000000"/>
        </w:rPr>
        <w:t>o</w:t>
      </w:r>
      <w:r w:rsidR="00D05D4B" w:rsidRPr="000F1930">
        <w:rPr>
          <w:bCs/>
          <w:color w:val="000000"/>
        </w:rPr>
        <w:t>rk</w:t>
      </w:r>
      <w:r w:rsidRPr="000F1930">
        <w:rPr>
          <w:bCs/>
          <w:color w:val="000000"/>
        </w:rPr>
        <w:t>s of the devil and fulfilling the Wo</w:t>
      </w:r>
      <w:r w:rsidR="005E21D8" w:rsidRPr="000F1930">
        <w:rPr>
          <w:bCs/>
          <w:color w:val="000000"/>
        </w:rPr>
        <w:t>rd of God.</w:t>
      </w:r>
    </w:p>
    <w:p w:rsidR="009F03A0" w:rsidRPr="000F1930" w:rsidRDefault="009F03A0" w:rsidP="00975C93">
      <w:pPr>
        <w:rPr>
          <w:bCs/>
          <w:color w:val="000000"/>
        </w:rPr>
      </w:pPr>
    </w:p>
    <w:p w:rsidR="00B57434" w:rsidRPr="000F1930" w:rsidRDefault="005E21D8" w:rsidP="00975C93">
      <w:pPr>
        <w:rPr>
          <w:bCs/>
          <w:color w:val="000000"/>
        </w:rPr>
      </w:pPr>
      <w:r w:rsidRPr="000F1930">
        <w:rPr>
          <w:bCs/>
          <w:color w:val="000000"/>
        </w:rPr>
        <w:t>The</w:t>
      </w:r>
      <w:r w:rsidR="00B57434" w:rsidRPr="000F1930">
        <w:rPr>
          <w:bCs/>
          <w:color w:val="000000"/>
        </w:rPr>
        <w:t xml:space="preserve"> </w:t>
      </w:r>
      <w:r w:rsidR="00B57434" w:rsidRPr="00891F0A">
        <w:rPr>
          <w:b/>
          <w:bCs/>
          <w:color w:val="000000"/>
          <w:u w:val="single"/>
        </w:rPr>
        <w:t>true greatness</w:t>
      </w:r>
      <w:r w:rsidR="00B57434" w:rsidRPr="000F1930">
        <w:rPr>
          <w:bCs/>
          <w:color w:val="000000"/>
        </w:rPr>
        <w:t xml:space="preserve"> of any church is</w:t>
      </w:r>
      <w:r w:rsidRPr="000F1930">
        <w:rPr>
          <w:bCs/>
          <w:color w:val="000000"/>
        </w:rPr>
        <w:t xml:space="preserve"> not how many it seats but how many it sends</w:t>
      </w:r>
      <w:r w:rsidR="000936DB">
        <w:rPr>
          <w:bCs/>
          <w:color w:val="000000"/>
        </w:rPr>
        <w:t xml:space="preserve">. </w:t>
      </w:r>
      <w:proofErr w:type="spellStart"/>
      <w:proofErr w:type="gramStart"/>
      <w:r w:rsidR="000936DB">
        <w:rPr>
          <w:bCs/>
          <w:color w:val="000000"/>
        </w:rPr>
        <w:t>It</w:t>
      </w:r>
      <w:r w:rsidR="00E851F9">
        <w:rPr>
          <w:bCs/>
          <w:color w:val="000000"/>
        </w:rPr>
        <w:t>s</w:t>
      </w:r>
      <w:proofErr w:type="spellEnd"/>
      <w:proofErr w:type="gramEnd"/>
      <w:r w:rsidR="000936DB">
        <w:rPr>
          <w:bCs/>
          <w:color w:val="000000"/>
        </w:rPr>
        <w:t xml:space="preserve"> not how many the church receives but how</w:t>
      </w:r>
      <w:r w:rsidR="00E851F9">
        <w:rPr>
          <w:bCs/>
          <w:color w:val="000000"/>
        </w:rPr>
        <w:t xml:space="preserve"> </w:t>
      </w:r>
      <w:r w:rsidR="000936DB">
        <w:rPr>
          <w:bCs/>
          <w:color w:val="000000"/>
        </w:rPr>
        <w:t xml:space="preserve">many </w:t>
      </w:r>
      <w:r w:rsidR="000936DB" w:rsidRPr="00891F0A">
        <w:rPr>
          <w:bCs/>
          <w:color w:val="000000"/>
        </w:rPr>
        <w:t xml:space="preserve">are </w:t>
      </w:r>
      <w:r w:rsidR="000936DB" w:rsidRPr="00891F0A">
        <w:rPr>
          <w:b/>
          <w:bCs/>
          <w:color w:val="000000"/>
          <w:u w:val="single"/>
        </w:rPr>
        <w:t>given to the ministry</w:t>
      </w:r>
      <w:r w:rsidR="000936DB">
        <w:rPr>
          <w:bCs/>
          <w:color w:val="000000"/>
        </w:rPr>
        <w:t>.</w:t>
      </w:r>
    </w:p>
    <w:p w:rsidR="00EB54F4" w:rsidRPr="000F1930" w:rsidRDefault="00EB54F4" w:rsidP="00975C93">
      <w:pPr>
        <w:rPr>
          <w:bCs/>
          <w:color w:val="000000"/>
        </w:rPr>
      </w:pPr>
      <w:bookmarkStart w:id="5" w:name="booth"/>
      <w:r w:rsidRPr="000F1930">
        <w:rPr>
          <w:rStyle w:val="HTMLCite"/>
          <w:b/>
          <w:bCs/>
          <w:color w:val="000000"/>
        </w:rPr>
        <w:t>Not called!'</w:t>
      </w:r>
      <w:r w:rsidRPr="000F1930">
        <w:rPr>
          <w:b/>
          <w:bCs/>
          <w:color w:val="000000"/>
        </w:rPr>
        <w:t xml:space="preserve"> did you say?</w:t>
      </w:r>
      <w:bookmarkEnd w:id="5"/>
      <w:r w:rsidRPr="000F1930">
        <w:rPr>
          <w:b/>
          <w:bCs/>
          <w:color w:val="000000"/>
        </w:rPr>
        <w:br/>
      </w:r>
      <w:r w:rsidR="00C455DE">
        <w:rPr>
          <w:rStyle w:val="HTMLCite"/>
          <w:b/>
          <w:bCs/>
          <w:color w:val="000000"/>
        </w:rPr>
        <w:t>Did Not hear</w:t>
      </w:r>
      <w:r w:rsidRPr="000F1930">
        <w:rPr>
          <w:rStyle w:val="HTMLCite"/>
          <w:b/>
          <w:bCs/>
          <w:color w:val="000000"/>
        </w:rPr>
        <w:t xml:space="preserve"> the call,</w:t>
      </w:r>
      <w:r w:rsidR="00796BC0">
        <w:rPr>
          <w:rStyle w:val="HTMLCite"/>
          <w:b/>
          <w:bCs/>
          <w:color w:val="000000"/>
        </w:rPr>
        <w:t xml:space="preserve"> </w:t>
      </w:r>
      <w:r w:rsidRPr="000F1930">
        <w:rPr>
          <w:b/>
          <w:bCs/>
          <w:color w:val="000000"/>
        </w:rPr>
        <w:t>I think you should say.</w:t>
      </w:r>
    </w:p>
    <w:p w:rsidR="00EF6A22" w:rsidRDefault="00EF6A22" w:rsidP="00975C93">
      <w:pPr>
        <w:rPr>
          <w:bCs/>
          <w:color w:val="000000"/>
        </w:rPr>
      </w:pPr>
    </w:p>
    <w:p w:rsidR="00AB7030" w:rsidRPr="000F1930" w:rsidRDefault="00AB7030" w:rsidP="00975C93">
      <w:pPr>
        <w:rPr>
          <w:bCs/>
          <w:color w:val="000000"/>
        </w:rPr>
      </w:pPr>
      <w:r>
        <w:rPr>
          <w:bCs/>
          <w:color w:val="000000"/>
        </w:rPr>
        <w:t>The Baptism of Jesus</w:t>
      </w:r>
    </w:p>
    <w:p w:rsidR="00975C93" w:rsidRDefault="00AB7030" w:rsidP="000F76A8">
      <w:pPr>
        <w:rPr>
          <w:bCs/>
          <w:color w:val="000000"/>
        </w:rPr>
      </w:pPr>
      <w:r>
        <w:rPr>
          <w:bCs/>
          <w:color w:val="000000"/>
        </w:rPr>
        <w:t>STEP 9</w:t>
      </w:r>
      <w:r w:rsidR="00975C93" w:rsidRPr="000F1930">
        <w:rPr>
          <w:bCs/>
          <w:color w:val="000000"/>
        </w:rPr>
        <w:t xml:space="preserve"> </w:t>
      </w:r>
      <w:proofErr w:type="gramStart"/>
      <w:r w:rsidR="00975C93" w:rsidRPr="000F1930">
        <w:rPr>
          <w:bCs/>
          <w:color w:val="000000"/>
        </w:rPr>
        <w:t>From</w:t>
      </w:r>
      <w:proofErr w:type="gramEnd"/>
      <w:r w:rsidR="00975C93" w:rsidRPr="000F1930">
        <w:rPr>
          <w:bCs/>
          <w:color w:val="000000"/>
        </w:rPr>
        <w:t xml:space="preserve"> Nazareth to </w:t>
      </w:r>
      <w:proofErr w:type="spellStart"/>
      <w:r w:rsidR="00975C93" w:rsidRPr="000F1930">
        <w:rPr>
          <w:bCs/>
          <w:color w:val="000000"/>
        </w:rPr>
        <w:t>Bethabara</w:t>
      </w:r>
      <w:proofErr w:type="spellEnd"/>
      <w:r w:rsidR="00975C93" w:rsidRPr="000F1930">
        <w:rPr>
          <w:bCs/>
          <w:color w:val="000000"/>
        </w:rPr>
        <w:t xml:space="preserve"> on the Jordan River</w:t>
      </w:r>
      <w:r>
        <w:rPr>
          <w:bCs/>
          <w:color w:val="000000"/>
        </w:rPr>
        <w:t xml:space="preserve">. </w:t>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sidR="003F6F32">
        <w:rPr>
          <w:bCs/>
          <w:color w:val="000000"/>
        </w:rPr>
        <w:t xml:space="preserve">         </w:t>
      </w:r>
      <w:r>
        <w:rPr>
          <w:bCs/>
          <w:color w:val="000000"/>
        </w:rPr>
        <w:t>M</w:t>
      </w:r>
      <w:r w:rsidR="003F6F32">
        <w:rPr>
          <w:bCs/>
          <w:color w:val="000000"/>
        </w:rPr>
        <w:t>a</w:t>
      </w:r>
      <w:r>
        <w:rPr>
          <w:bCs/>
          <w:color w:val="000000"/>
        </w:rPr>
        <w:t>t.</w:t>
      </w:r>
      <w:r w:rsidR="003F6F32">
        <w:rPr>
          <w:bCs/>
          <w:color w:val="000000"/>
        </w:rPr>
        <w:t xml:space="preserve"> </w:t>
      </w:r>
      <w:r w:rsidR="000F76A8">
        <w:rPr>
          <w:bCs/>
          <w:color w:val="000000"/>
        </w:rPr>
        <w:t>3:13-17</w:t>
      </w:r>
      <w:r>
        <w:rPr>
          <w:bCs/>
          <w:color w:val="000000"/>
        </w:rPr>
        <w:t>; Mk</w:t>
      </w:r>
      <w:r w:rsidR="003F6F32">
        <w:rPr>
          <w:bCs/>
          <w:color w:val="000000"/>
        </w:rPr>
        <w:t xml:space="preserve">. </w:t>
      </w:r>
      <w:r>
        <w:rPr>
          <w:bCs/>
          <w:color w:val="000000"/>
        </w:rPr>
        <w:t>1:9-11</w:t>
      </w:r>
      <w:r w:rsidR="003F6F32">
        <w:rPr>
          <w:bCs/>
          <w:color w:val="000000"/>
        </w:rPr>
        <w:t xml:space="preserve">; </w:t>
      </w:r>
      <w:proofErr w:type="spellStart"/>
      <w:r>
        <w:rPr>
          <w:bCs/>
          <w:color w:val="000000"/>
        </w:rPr>
        <w:t>Lk</w:t>
      </w:r>
      <w:proofErr w:type="spellEnd"/>
      <w:r w:rsidR="003F6F32">
        <w:rPr>
          <w:bCs/>
          <w:color w:val="000000"/>
        </w:rPr>
        <w:t>.</w:t>
      </w:r>
      <w:r>
        <w:rPr>
          <w:bCs/>
          <w:color w:val="000000"/>
        </w:rPr>
        <w:t xml:space="preserve"> 3:21-23</w:t>
      </w:r>
    </w:p>
    <w:p w:rsidR="003F6F32" w:rsidRPr="00AB7030" w:rsidRDefault="003F6F32" w:rsidP="000F76A8">
      <w:pPr>
        <w:rPr>
          <w:bCs/>
          <w:color w:val="000000"/>
        </w:rPr>
      </w:pPr>
      <w:r>
        <w:rPr>
          <w:bCs/>
          <w:color w:val="000000"/>
        </w:rPr>
        <w:t>The Temptation of Jesus</w:t>
      </w:r>
    </w:p>
    <w:p w:rsidR="00975C93" w:rsidRPr="000F76A8" w:rsidRDefault="00975C93" w:rsidP="00975C93">
      <w:proofErr w:type="gramStart"/>
      <w:r w:rsidRPr="000F1930">
        <w:rPr>
          <w:bCs/>
          <w:color w:val="000000"/>
        </w:rPr>
        <w:t>STEP 10</w:t>
      </w:r>
      <w:r w:rsidR="00AB7030">
        <w:rPr>
          <w:bCs/>
          <w:color w:val="000000"/>
        </w:rPr>
        <w:t>.</w:t>
      </w:r>
      <w:proofErr w:type="gramEnd"/>
      <w:r w:rsidRPr="000F1930">
        <w:rPr>
          <w:bCs/>
          <w:color w:val="000000"/>
        </w:rPr>
        <w:t xml:space="preserve"> From </w:t>
      </w:r>
      <w:proofErr w:type="spellStart"/>
      <w:r w:rsidRPr="000F1930">
        <w:rPr>
          <w:bCs/>
          <w:color w:val="000000"/>
        </w:rPr>
        <w:t>Bethabara</w:t>
      </w:r>
      <w:proofErr w:type="spellEnd"/>
      <w:r w:rsidRPr="000F1930">
        <w:rPr>
          <w:bCs/>
          <w:color w:val="000000"/>
        </w:rPr>
        <w:t xml:space="preserve"> to the Temptation</w:t>
      </w:r>
      <w:r w:rsidRPr="000F1930">
        <w:rPr>
          <w:b/>
          <w:bCs/>
          <w:color w:val="000000"/>
        </w:rPr>
        <w:t xml:space="preserve"> </w:t>
      </w:r>
      <w:r w:rsidRPr="000F76A8">
        <w:rPr>
          <w:bCs/>
          <w:color w:val="000000"/>
        </w:rPr>
        <w:t xml:space="preserve">wilderness </w:t>
      </w:r>
    </w:p>
    <w:p w:rsidR="009F03A0" w:rsidRDefault="000F76A8" w:rsidP="00891F0A">
      <w:pPr>
        <w:ind w:left="4320"/>
        <w:rPr>
          <w:bCs/>
          <w:color w:val="000000"/>
        </w:rPr>
      </w:pPr>
      <w:r w:rsidRPr="000F76A8">
        <w:rPr>
          <w:bCs/>
          <w:color w:val="000000"/>
        </w:rPr>
        <w:t xml:space="preserve">           M</w:t>
      </w:r>
      <w:r w:rsidR="003F6F32">
        <w:rPr>
          <w:bCs/>
          <w:color w:val="000000"/>
        </w:rPr>
        <w:t>a</w:t>
      </w:r>
      <w:r w:rsidRPr="000F76A8">
        <w:rPr>
          <w:bCs/>
          <w:color w:val="000000"/>
        </w:rPr>
        <w:t>t. 4:</w:t>
      </w:r>
      <w:r w:rsidR="00975C93" w:rsidRPr="000F76A8">
        <w:rPr>
          <w:bCs/>
          <w:color w:val="000000"/>
        </w:rPr>
        <w:t>1-11; Mk. 1:12</w:t>
      </w:r>
      <w:proofErr w:type="gramStart"/>
      <w:r w:rsidR="00975C93" w:rsidRPr="000F76A8">
        <w:rPr>
          <w:bCs/>
          <w:color w:val="000000"/>
        </w:rPr>
        <w:t>,13</w:t>
      </w:r>
      <w:proofErr w:type="gramEnd"/>
      <w:r w:rsidR="00975C93" w:rsidRPr="000F76A8">
        <w:rPr>
          <w:bCs/>
          <w:color w:val="000000"/>
        </w:rPr>
        <w:t xml:space="preserve">: </w:t>
      </w:r>
      <w:proofErr w:type="spellStart"/>
      <w:r w:rsidR="00975C93" w:rsidRPr="000F76A8">
        <w:rPr>
          <w:bCs/>
          <w:color w:val="000000"/>
        </w:rPr>
        <w:t>Lk</w:t>
      </w:r>
      <w:proofErr w:type="spellEnd"/>
      <w:r w:rsidR="00975C93" w:rsidRPr="000F76A8">
        <w:rPr>
          <w:bCs/>
          <w:color w:val="000000"/>
        </w:rPr>
        <w:t>. 4:1-13</w:t>
      </w:r>
    </w:p>
    <w:p w:rsidR="00E851F9" w:rsidRDefault="00AA1CB6" w:rsidP="00AA1CB6">
      <w:pPr>
        <w:rPr>
          <w:b/>
          <w:u w:val="single"/>
        </w:rPr>
      </w:pPr>
      <w:r w:rsidRPr="00AA1CB6">
        <w:t>OLD TESTAMENT PASSAGES QUOTED BY CHRIST</w:t>
      </w:r>
      <w:r w:rsidR="001C0F11">
        <w:t xml:space="preserve">         </w:t>
      </w:r>
      <w:r w:rsidR="004417AA">
        <w:t xml:space="preserve">  </w:t>
      </w:r>
      <w:r w:rsidR="001C0F11">
        <w:t xml:space="preserve"> </w:t>
      </w:r>
      <w:r w:rsidR="004417AA">
        <w:t xml:space="preserve">  </w:t>
      </w:r>
      <w:r w:rsidR="001C0F11">
        <w:t xml:space="preserve"> —          </w:t>
      </w:r>
      <w:r w:rsidR="004417AA">
        <w:t xml:space="preserve">   </w:t>
      </w:r>
      <w:r w:rsidR="001C0F11" w:rsidRPr="001C0F11">
        <w:rPr>
          <w:b/>
          <w:u w:val="single"/>
        </w:rPr>
        <w:t>Occasion</w:t>
      </w:r>
    </w:p>
    <w:p w:rsidR="004417AA" w:rsidRDefault="004417AA" w:rsidP="00AA1CB6"/>
    <w:p w:rsidR="00AA1CB6" w:rsidRPr="00AA1CB6" w:rsidRDefault="00AA1CB6" w:rsidP="00AA1CB6">
      <w:r w:rsidRPr="00AA1CB6">
        <w:t xml:space="preserve">1. Matt. 4:4 Deut. 8:3 </w:t>
      </w:r>
      <w:r w:rsidR="001C0F11">
        <w:tab/>
      </w:r>
      <w:r w:rsidR="001C0F11">
        <w:tab/>
      </w:r>
      <w:r w:rsidR="001C0F11">
        <w:tab/>
      </w:r>
      <w:r w:rsidR="001C0F11">
        <w:tab/>
      </w:r>
      <w:r w:rsidR="001C0F11">
        <w:tab/>
      </w:r>
      <w:r w:rsidR="001C0F11">
        <w:tab/>
      </w:r>
      <w:r w:rsidR="001C0F11">
        <w:tab/>
        <w:t xml:space="preserve">         </w:t>
      </w:r>
      <w:r w:rsidR="001C0F11">
        <w:tab/>
        <w:t xml:space="preserve">    </w:t>
      </w:r>
      <w:r w:rsidRPr="00AA1CB6">
        <w:t>Temptation</w:t>
      </w:r>
    </w:p>
    <w:p w:rsidR="00AA1CB6" w:rsidRPr="00AA1CB6" w:rsidRDefault="00891F0A" w:rsidP="00891F0A">
      <w:r>
        <w:t xml:space="preserve">    </w:t>
      </w:r>
      <w:r w:rsidR="00AA1CB6" w:rsidRPr="00AA1CB6">
        <w:t xml:space="preserve">Matt. 4:7 Deut. 6:16 </w:t>
      </w:r>
    </w:p>
    <w:p w:rsidR="00E851F9" w:rsidRDefault="00891F0A" w:rsidP="00AA1CB6">
      <w:r>
        <w:t xml:space="preserve">    </w:t>
      </w:r>
      <w:r w:rsidR="00AA1CB6" w:rsidRPr="00AA1CB6">
        <w:t>Matt. 4:10 Deut. 6:13</w:t>
      </w:r>
    </w:p>
    <w:p w:rsidR="00891F0A" w:rsidRDefault="00891F0A" w:rsidP="00AA1CB6"/>
    <w:p w:rsidR="00AA1CB6" w:rsidRPr="00AA1CB6" w:rsidRDefault="00AA1CB6" w:rsidP="00AA1CB6">
      <w:r w:rsidRPr="00AA1CB6">
        <w:t xml:space="preserve">2. Matt. 5:21 Ex. 20:13 </w:t>
      </w:r>
      <w:r w:rsidR="001C0F11">
        <w:tab/>
      </w:r>
      <w:r w:rsidR="001C0F11">
        <w:tab/>
      </w:r>
      <w:r w:rsidR="001C0F11">
        <w:tab/>
      </w:r>
      <w:r w:rsidR="001C0F11">
        <w:tab/>
      </w:r>
      <w:r w:rsidR="001C0F11">
        <w:tab/>
        <w:t xml:space="preserve">                  </w:t>
      </w:r>
      <w:r w:rsidRPr="00AA1CB6">
        <w:t>Sermon on the Mt.</w:t>
      </w:r>
    </w:p>
    <w:p w:rsidR="00E851F9" w:rsidRDefault="00891F0A" w:rsidP="00AA1CB6">
      <w:r>
        <w:t xml:space="preserve">    </w:t>
      </w:r>
      <w:r w:rsidR="00AA1CB6" w:rsidRPr="00AA1CB6">
        <w:t xml:space="preserve">Matt. 5:27 Ex. 20:14 </w:t>
      </w:r>
    </w:p>
    <w:p w:rsidR="00891F0A" w:rsidRDefault="00891F0A" w:rsidP="00AA1CB6"/>
    <w:p w:rsidR="00E851F9" w:rsidRDefault="00AA1CB6" w:rsidP="001C0F11">
      <w:r w:rsidRPr="00AA1CB6">
        <w:t xml:space="preserve">3. </w:t>
      </w:r>
      <w:proofErr w:type="spellStart"/>
      <w:r w:rsidRPr="00AA1CB6">
        <w:t>Lk</w:t>
      </w:r>
      <w:proofErr w:type="spellEnd"/>
      <w:r w:rsidRPr="00AA1CB6">
        <w:t>. 4:18</w:t>
      </w:r>
      <w:proofErr w:type="gramStart"/>
      <w:r w:rsidRPr="00AA1CB6">
        <w:t>,19</w:t>
      </w:r>
      <w:proofErr w:type="gramEnd"/>
      <w:r w:rsidRPr="00AA1CB6">
        <w:t xml:space="preserve"> Is. 61:1,2</w:t>
      </w:r>
      <w:r w:rsidR="001C0F11">
        <w:t xml:space="preserve">  </w:t>
      </w:r>
      <w:r w:rsidR="001C0F11">
        <w:tab/>
      </w:r>
      <w:r w:rsidR="001C0F11">
        <w:tab/>
      </w:r>
      <w:r w:rsidR="001C0F11">
        <w:tab/>
      </w:r>
      <w:r w:rsidR="001C0F11">
        <w:tab/>
      </w:r>
      <w:r w:rsidR="001C0F11">
        <w:tab/>
        <w:t xml:space="preserve">              </w:t>
      </w:r>
      <w:r w:rsidRPr="00AA1CB6">
        <w:t>Home Town Sermon</w:t>
      </w:r>
    </w:p>
    <w:p w:rsidR="00891F0A" w:rsidRDefault="00891F0A" w:rsidP="001C0F11"/>
    <w:p w:rsidR="00AA1CB6" w:rsidRPr="00AA1CB6" w:rsidRDefault="00AA1CB6" w:rsidP="00AA1CB6">
      <w:r w:rsidRPr="00AA1CB6">
        <w:t xml:space="preserve">4. Mt. 9:13 Hos. 6::6 </w:t>
      </w:r>
      <w:r w:rsidR="001C0F11">
        <w:tab/>
      </w:r>
      <w:r w:rsidR="001C0F11">
        <w:tab/>
      </w:r>
      <w:r w:rsidR="001C0F11">
        <w:tab/>
      </w:r>
      <w:r w:rsidR="001C0F11">
        <w:tab/>
        <w:t xml:space="preserve">          </w:t>
      </w:r>
      <w:r w:rsidRPr="00AA1CB6">
        <w:t>Confrontations with the</w:t>
      </w:r>
      <w:r w:rsidR="001C0F11" w:rsidRPr="001C0F11">
        <w:t xml:space="preserve"> </w:t>
      </w:r>
      <w:r w:rsidR="001C0F11" w:rsidRPr="00AA1CB6">
        <w:t>Jewish Rulers</w:t>
      </w:r>
    </w:p>
    <w:p w:rsidR="00AA1CB6" w:rsidRPr="00AA1CB6" w:rsidRDefault="00891F0A" w:rsidP="00AA1CB6">
      <w:r>
        <w:t xml:space="preserve">    </w:t>
      </w:r>
      <w:r w:rsidR="00AA1CB6" w:rsidRPr="00AA1CB6">
        <w:t>Mk. 10:7</w:t>
      </w:r>
      <w:proofErr w:type="gramStart"/>
      <w:r w:rsidR="00AA1CB6" w:rsidRPr="00AA1CB6">
        <w:t>,8</w:t>
      </w:r>
      <w:proofErr w:type="gramEnd"/>
      <w:r w:rsidR="00AA1CB6" w:rsidRPr="00AA1CB6">
        <w:t xml:space="preserve"> Gen. 2:24 </w:t>
      </w:r>
      <w:r w:rsidR="001C0F11">
        <w:tab/>
      </w:r>
      <w:r w:rsidR="00AA1CB6" w:rsidRPr="00AA1CB6">
        <w:t>Mk. 12:29.30 Deut. 6:4,5</w:t>
      </w:r>
    </w:p>
    <w:p w:rsidR="00AA1CB6" w:rsidRPr="00AA1CB6" w:rsidRDefault="00891F0A" w:rsidP="00AA1CB6">
      <w:r>
        <w:t xml:space="preserve">    </w:t>
      </w:r>
      <w:r w:rsidR="00AA1CB6" w:rsidRPr="00AA1CB6">
        <w:t>Mt. 15:7-9 Is. 29:13</w:t>
      </w:r>
    </w:p>
    <w:p w:rsidR="00E851F9" w:rsidRDefault="00891F0A" w:rsidP="00AA1CB6">
      <w:r>
        <w:t xml:space="preserve">    </w:t>
      </w:r>
      <w:r w:rsidR="00AA1CB6" w:rsidRPr="00AA1CB6">
        <w:t>Jn. 8:17 Deut. 17:6</w:t>
      </w:r>
    </w:p>
    <w:p w:rsidR="00891F0A" w:rsidRDefault="00891F0A" w:rsidP="00AA1CB6"/>
    <w:p w:rsidR="00E851F9" w:rsidRDefault="00AA1CB6" w:rsidP="00AA1CB6">
      <w:r w:rsidRPr="00AA1CB6">
        <w:t xml:space="preserve">5. </w:t>
      </w:r>
      <w:proofErr w:type="spellStart"/>
      <w:r w:rsidRPr="00AA1CB6">
        <w:t>Lk</w:t>
      </w:r>
      <w:proofErr w:type="spellEnd"/>
      <w:r w:rsidRPr="00AA1CB6">
        <w:t xml:space="preserve">. 7:27 Mal. 3:1 </w:t>
      </w:r>
      <w:r w:rsidR="001C0F11">
        <w:tab/>
      </w:r>
      <w:r w:rsidR="001C0F11">
        <w:tab/>
      </w:r>
      <w:r w:rsidR="001C0F11">
        <w:tab/>
      </w:r>
      <w:r w:rsidR="001C0F11">
        <w:tab/>
      </w:r>
      <w:r w:rsidR="001C0F11">
        <w:tab/>
      </w:r>
      <w:r w:rsidR="001C0F11">
        <w:tab/>
      </w:r>
      <w:r w:rsidR="001C0F11">
        <w:tab/>
        <w:t xml:space="preserve">          </w:t>
      </w:r>
      <w:r w:rsidRPr="00AA1CB6">
        <w:t>Tribute to John</w:t>
      </w:r>
    </w:p>
    <w:p w:rsidR="00891F0A" w:rsidRDefault="00891F0A" w:rsidP="00AA1CB6"/>
    <w:p w:rsidR="00AA1CB6" w:rsidRDefault="00AA1CB6" w:rsidP="00AA1CB6">
      <w:r w:rsidRPr="00AA1CB6">
        <w:t>6. Mt. 21</w:t>
      </w:r>
      <w:proofErr w:type="gramStart"/>
      <w:r w:rsidRPr="00AA1CB6">
        <w:t>;16</w:t>
      </w:r>
      <w:proofErr w:type="gramEnd"/>
      <w:r w:rsidRPr="00AA1CB6">
        <w:t xml:space="preserve"> Ps.8:2 </w:t>
      </w:r>
      <w:r w:rsidR="001C0F11">
        <w:tab/>
      </w:r>
      <w:r w:rsidR="001C0F11">
        <w:tab/>
      </w:r>
      <w:r w:rsidR="001C0F11">
        <w:tab/>
      </w:r>
      <w:r w:rsidR="001C0F11">
        <w:tab/>
      </w:r>
      <w:r w:rsidR="001C0F11">
        <w:tab/>
      </w:r>
      <w:r w:rsidR="001C0F11">
        <w:tab/>
        <w:t xml:space="preserve">                    </w:t>
      </w:r>
      <w:r w:rsidRPr="00AA1CB6">
        <w:t>Triumphal Entry</w:t>
      </w:r>
    </w:p>
    <w:p w:rsidR="00891F0A" w:rsidRPr="00AA1CB6" w:rsidRDefault="00891F0A" w:rsidP="00AA1CB6"/>
    <w:p w:rsidR="00AA1CB6" w:rsidRDefault="00AA1CB6" w:rsidP="00AA1CB6">
      <w:r w:rsidRPr="00AA1CB6">
        <w:t xml:space="preserve">7. Lk.19:46 Is. 56:7 </w:t>
      </w:r>
      <w:r w:rsidR="001C0F11">
        <w:tab/>
      </w:r>
      <w:r w:rsidR="001C0F11">
        <w:tab/>
      </w:r>
      <w:r w:rsidR="001C0F11">
        <w:tab/>
      </w:r>
      <w:r w:rsidR="001C0F11">
        <w:tab/>
      </w:r>
      <w:r w:rsidR="001C0F11">
        <w:tab/>
      </w:r>
      <w:r w:rsidR="001C0F11">
        <w:tab/>
      </w:r>
      <w:r w:rsidR="001C0F11">
        <w:tab/>
        <w:t xml:space="preserve">      </w:t>
      </w:r>
      <w:r w:rsidRPr="00AA1CB6">
        <w:t>Temple Cleansing</w:t>
      </w:r>
    </w:p>
    <w:p w:rsidR="00891F0A" w:rsidRPr="00AA1CB6" w:rsidRDefault="00891F0A" w:rsidP="00AA1CB6"/>
    <w:p w:rsidR="00AA1CB6" w:rsidRDefault="00AA1CB6" w:rsidP="00AA1CB6">
      <w:r w:rsidRPr="00AA1CB6">
        <w:t>8. Matt. 21:42</w:t>
      </w:r>
      <w:proofErr w:type="gramStart"/>
      <w:r w:rsidRPr="00AA1CB6">
        <w:t>,44</w:t>
      </w:r>
      <w:proofErr w:type="gramEnd"/>
      <w:r w:rsidRPr="00AA1CB6">
        <w:t xml:space="preserve"> Ps. 118:22,23 </w:t>
      </w:r>
      <w:r w:rsidR="001C0F11">
        <w:tab/>
      </w:r>
      <w:r w:rsidR="001C0F11">
        <w:tab/>
      </w:r>
      <w:r w:rsidR="001C0F11">
        <w:tab/>
      </w:r>
      <w:r w:rsidR="001C0F11">
        <w:tab/>
      </w:r>
      <w:r w:rsidR="001C0F11">
        <w:tab/>
        <w:t xml:space="preserve">   </w:t>
      </w:r>
      <w:r w:rsidRPr="00AA1CB6">
        <w:t>Parable about Israel</w:t>
      </w:r>
    </w:p>
    <w:p w:rsidR="00891F0A" w:rsidRPr="00AA1CB6" w:rsidRDefault="00891F0A" w:rsidP="00AA1CB6"/>
    <w:p w:rsidR="00AA1CB6" w:rsidRDefault="00AA1CB6" w:rsidP="00AA1CB6">
      <w:r w:rsidRPr="00AA1CB6">
        <w:t xml:space="preserve">9. Mk. 12:36 Ps. 110:1 </w:t>
      </w:r>
      <w:r w:rsidR="001C0F11">
        <w:tab/>
      </w:r>
      <w:r w:rsidR="001C0F11">
        <w:tab/>
      </w:r>
      <w:r w:rsidR="001C0F11">
        <w:tab/>
      </w:r>
      <w:r w:rsidR="001C0F11">
        <w:tab/>
      </w:r>
      <w:r w:rsidR="001C0F11">
        <w:tab/>
        <w:t xml:space="preserve">      </w:t>
      </w:r>
      <w:r w:rsidRPr="00AA1CB6">
        <w:t>Temple Question Session</w:t>
      </w:r>
    </w:p>
    <w:p w:rsidR="00891F0A" w:rsidRPr="00AA1CB6" w:rsidRDefault="00891F0A" w:rsidP="00AA1CB6"/>
    <w:p w:rsidR="00AA1CB6" w:rsidRDefault="006404BA" w:rsidP="00AA1CB6">
      <w:r>
        <w:t xml:space="preserve">10. Jn. 15:25 Ps. 35:19; 69:4                                                                        </w:t>
      </w:r>
      <w:r w:rsidR="001C0F11">
        <w:t xml:space="preserve">   </w:t>
      </w:r>
      <w:r w:rsidR="00AA1CB6" w:rsidRPr="00AA1CB6">
        <w:t>Last Passover</w:t>
      </w:r>
      <w:r>
        <w:t xml:space="preserve"> </w:t>
      </w:r>
    </w:p>
    <w:p w:rsidR="00891F0A" w:rsidRPr="00AA1CB6" w:rsidRDefault="00891F0A" w:rsidP="00AA1CB6"/>
    <w:p w:rsidR="00AA1CB6" w:rsidRDefault="006404BA" w:rsidP="00AA1CB6">
      <w:r>
        <w:t xml:space="preserve">11. Mt. 27:46 Ps. 22:1; </w:t>
      </w:r>
      <w:proofErr w:type="spellStart"/>
      <w:r w:rsidR="00AA1CB6" w:rsidRPr="00AA1CB6">
        <w:t>Lk</w:t>
      </w:r>
      <w:proofErr w:type="spellEnd"/>
      <w:r w:rsidR="00AA1CB6" w:rsidRPr="00AA1CB6">
        <w:t>. 23:46 Ps. 31:5</w:t>
      </w:r>
      <w:r w:rsidRPr="006404BA">
        <w:t xml:space="preserve"> </w:t>
      </w:r>
      <w:r w:rsidR="001C0F11">
        <w:tab/>
      </w:r>
      <w:r w:rsidR="001C0F11">
        <w:tab/>
      </w:r>
      <w:r w:rsidR="001C0F11">
        <w:tab/>
      </w:r>
      <w:r w:rsidR="001C0F11">
        <w:tab/>
        <w:t xml:space="preserve">              </w:t>
      </w:r>
      <w:proofErr w:type="gramStart"/>
      <w:r>
        <w:t>O</w:t>
      </w:r>
      <w:r w:rsidRPr="00AA1CB6">
        <w:t>n</w:t>
      </w:r>
      <w:proofErr w:type="gramEnd"/>
      <w:r w:rsidRPr="00AA1CB6">
        <w:t xml:space="preserve"> the Cross</w:t>
      </w:r>
      <w:r>
        <w:tab/>
      </w:r>
    </w:p>
    <w:p w:rsidR="009F03A0" w:rsidRPr="00AA1CB6" w:rsidRDefault="009F03A0" w:rsidP="00AA1CB6"/>
    <w:p w:rsidR="00E851F9" w:rsidRDefault="003F6F32" w:rsidP="000F76A8">
      <w:r>
        <w:t xml:space="preserve">The Introduction of Jesus to the World by John </w:t>
      </w:r>
      <w:proofErr w:type="gramStart"/>
      <w:r>
        <w:t>The</w:t>
      </w:r>
      <w:proofErr w:type="gramEnd"/>
      <w:r>
        <w:t xml:space="preserve"> Baptist</w:t>
      </w:r>
      <w:r w:rsidR="00E851F9">
        <w:t xml:space="preserve"> </w:t>
      </w:r>
    </w:p>
    <w:p w:rsidR="004417AA" w:rsidRDefault="004417AA" w:rsidP="000F76A8"/>
    <w:p w:rsidR="000F76A8" w:rsidRDefault="00975C93" w:rsidP="000F76A8">
      <w:pPr>
        <w:rPr>
          <w:bCs/>
          <w:color w:val="000000"/>
        </w:rPr>
      </w:pPr>
      <w:proofErr w:type="gramStart"/>
      <w:r w:rsidRPr="000F76A8">
        <w:rPr>
          <w:bCs/>
          <w:color w:val="000000"/>
        </w:rPr>
        <w:t>STEP 11.</w:t>
      </w:r>
      <w:proofErr w:type="gramEnd"/>
      <w:r w:rsidRPr="000F76A8">
        <w:rPr>
          <w:bCs/>
          <w:color w:val="000000"/>
        </w:rPr>
        <w:t xml:space="preserve"> From the Temptation wilderness to </w:t>
      </w:r>
      <w:proofErr w:type="spellStart"/>
      <w:r w:rsidRPr="000F76A8">
        <w:rPr>
          <w:bCs/>
          <w:color w:val="000000"/>
        </w:rPr>
        <w:t>Bethabara</w:t>
      </w:r>
      <w:proofErr w:type="spellEnd"/>
      <w:r w:rsidRPr="000F76A8">
        <w:rPr>
          <w:bCs/>
          <w:color w:val="000000"/>
        </w:rPr>
        <w:t xml:space="preserve"> </w:t>
      </w:r>
      <w:r w:rsidR="000F76A8" w:rsidRPr="000F76A8">
        <w:tab/>
      </w:r>
      <w:r w:rsidR="000F76A8" w:rsidRPr="000F76A8">
        <w:tab/>
      </w:r>
      <w:r w:rsidR="000F76A8">
        <w:t xml:space="preserve">          </w:t>
      </w:r>
      <w:r w:rsidR="004417AA">
        <w:tab/>
      </w:r>
      <w:r w:rsidRPr="000F76A8">
        <w:rPr>
          <w:bCs/>
          <w:color w:val="000000"/>
        </w:rPr>
        <w:t>John 1:29-42</w:t>
      </w:r>
    </w:p>
    <w:p w:rsidR="00891F0A" w:rsidRPr="00E851F9" w:rsidRDefault="00891F0A" w:rsidP="000F76A8"/>
    <w:p w:rsidR="00891F0A" w:rsidRDefault="00975C93" w:rsidP="000F76A8">
      <w:pPr>
        <w:rPr>
          <w:bCs/>
          <w:color w:val="000000"/>
        </w:rPr>
      </w:pPr>
      <w:proofErr w:type="gramStart"/>
      <w:r w:rsidRPr="000F76A8">
        <w:rPr>
          <w:bCs/>
          <w:color w:val="000000"/>
        </w:rPr>
        <w:t>STEP 12</w:t>
      </w:r>
      <w:r w:rsidR="00AB7030">
        <w:rPr>
          <w:bCs/>
          <w:color w:val="000000"/>
        </w:rPr>
        <w:t>.</w:t>
      </w:r>
      <w:proofErr w:type="gramEnd"/>
      <w:r w:rsidRPr="000F76A8">
        <w:rPr>
          <w:bCs/>
          <w:color w:val="000000"/>
        </w:rPr>
        <w:t xml:space="preserve"> From </w:t>
      </w:r>
      <w:proofErr w:type="spellStart"/>
      <w:r w:rsidRPr="000F76A8">
        <w:rPr>
          <w:bCs/>
          <w:color w:val="000000"/>
        </w:rPr>
        <w:t>Bethabara</w:t>
      </w:r>
      <w:proofErr w:type="spellEnd"/>
      <w:r w:rsidRPr="000F76A8">
        <w:rPr>
          <w:bCs/>
          <w:color w:val="000000"/>
        </w:rPr>
        <w:t xml:space="preserve"> to Bethsaida </w:t>
      </w:r>
      <w:r w:rsidR="000F76A8">
        <w:tab/>
      </w:r>
      <w:r w:rsidR="000F76A8">
        <w:tab/>
      </w:r>
      <w:r w:rsidR="000F76A8">
        <w:tab/>
      </w:r>
      <w:r w:rsidR="000F76A8">
        <w:tab/>
        <w:t xml:space="preserve">          </w:t>
      </w:r>
      <w:r w:rsidR="004417AA">
        <w:tab/>
      </w:r>
      <w:r w:rsidRPr="000F76A8">
        <w:rPr>
          <w:bCs/>
          <w:color w:val="000000"/>
        </w:rPr>
        <w:t>John 1:43-51</w:t>
      </w:r>
    </w:p>
    <w:p w:rsidR="001C136C" w:rsidRPr="001C136C" w:rsidRDefault="001C136C" w:rsidP="001C136C">
      <w:pPr>
        <w:spacing w:before="100" w:beforeAutospacing="1"/>
        <w:jc w:val="center"/>
      </w:pPr>
      <w:r w:rsidRPr="001C136C">
        <w:rPr>
          <w:bCs/>
          <w:i/>
          <w:iCs/>
          <w:u w:val="single"/>
        </w:rPr>
        <w:t>COMMUNICATION SKILLS</w:t>
      </w:r>
    </w:p>
    <w:p w:rsidR="001C136C" w:rsidRPr="001C136C" w:rsidRDefault="00C71410" w:rsidP="001C136C">
      <w:pPr>
        <w:spacing w:before="100" w:beforeAutospacing="1"/>
        <w:rPr>
          <w:bCs/>
        </w:rPr>
      </w:pPr>
      <w:r>
        <w:rPr>
          <w:bCs/>
        </w:rPr>
        <w:t xml:space="preserve">In </w:t>
      </w:r>
      <w:r w:rsidR="001C136C" w:rsidRPr="001C136C">
        <w:rPr>
          <w:bCs/>
        </w:rPr>
        <w:t>follow</w:t>
      </w:r>
      <w:r>
        <w:rPr>
          <w:bCs/>
        </w:rPr>
        <w:t>ing</w:t>
      </w:r>
      <w:r w:rsidR="001C136C" w:rsidRPr="001C136C">
        <w:rPr>
          <w:bCs/>
        </w:rPr>
        <w:t xml:space="preserve"> </w:t>
      </w:r>
      <w:r>
        <w:rPr>
          <w:bCs/>
        </w:rPr>
        <w:t xml:space="preserve">Christ these </w:t>
      </w:r>
      <w:r w:rsidR="001C136C" w:rsidRPr="001C136C">
        <w:rPr>
          <w:bCs/>
        </w:rPr>
        <w:t xml:space="preserve">five skills </w:t>
      </w:r>
      <w:r>
        <w:rPr>
          <w:bCs/>
        </w:rPr>
        <w:t xml:space="preserve">are taught to communicate the Gospel.                                                         Prayer </w:t>
      </w:r>
      <w:r w:rsidR="001C136C" w:rsidRPr="001C136C">
        <w:rPr>
          <w:bCs/>
        </w:rPr>
        <w:t>is an absolute Must before communicating the GOSPEL effectively.</w:t>
      </w:r>
    </w:p>
    <w:p w:rsidR="003C1CC8" w:rsidRDefault="001C136C" w:rsidP="00034A27">
      <w:pPr>
        <w:pStyle w:val="ListParagraph"/>
        <w:numPr>
          <w:ilvl w:val="0"/>
          <w:numId w:val="29"/>
        </w:numPr>
        <w:spacing w:before="100" w:beforeAutospacing="1"/>
        <w:rPr>
          <w:bCs/>
        </w:rPr>
      </w:pPr>
      <w:r w:rsidRPr="003C1CC8">
        <w:rPr>
          <w:bCs/>
        </w:rPr>
        <w:t>Read the Bible</w:t>
      </w:r>
      <w:r w:rsidR="003C1CC8" w:rsidRPr="003C1CC8">
        <w:rPr>
          <w:bCs/>
        </w:rPr>
        <w:t xml:space="preserve"> </w:t>
      </w:r>
      <w:r w:rsidR="006851C6">
        <w:rPr>
          <w:bCs/>
        </w:rPr>
        <w:t xml:space="preserve">(the </w:t>
      </w:r>
      <w:r w:rsidR="003C1CC8">
        <w:rPr>
          <w:bCs/>
        </w:rPr>
        <w:t>b</w:t>
      </w:r>
      <w:r w:rsidR="003C1CC8" w:rsidRPr="003C1CC8">
        <w:rPr>
          <w:bCs/>
        </w:rPr>
        <w:t>est source of information</w:t>
      </w:r>
      <w:r w:rsidR="006851C6">
        <w:rPr>
          <w:bCs/>
        </w:rPr>
        <w:t>)</w:t>
      </w:r>
      <w:r w:rsidRPr="003C1CC8">
        <w:rPr>
          <w:bCs/>
        </w:rPr>
        <w:t xml:space="preserve"> to communicate to someone today</w:t>
      </w:r>
    </w:p>
    <w:p w:rsidR="003C1CC8" w:rsidRPr="003C1CC8" w:rsidRDefault="00C71410" w:rsidP="00C71410">
      <w:pPr>
        <w:spacing w:before="100" w:beforeAutospacing="1"/>
        <w:rPr>
          <w:bCs/>
          <w:i/>
        </w:rPr>
      </w:pPr>
      <w:r>
        <w:rPr>
          <w:bCs/>
        </w:rPr>
        <w:t xml:space="preserve">II Tim. </w:t>
      </w:r>
      <w:r w:rsidR="003C1CC8" w:rsidRPr="003C1CC8">
        <w:rPr>
          <w:bCs/>
        </w:rPr>
        <w:t>2:15—</w:t>
      </w:r>
      <w:r w:rsidR="003C1CC8" w:rsidRPr="003C1CC8">
        <w:rPr>
          <w:bCs/>
          <w:i/>
        </w:rPr>
        <w:t xml:space="preserve">Study to </w:t>
      </w:r>
      <w:proofErr w:type="spellStart"/>
      <w:r w:rsidR="003C1CC8" w:rsidRPr="003C1CC8">
        <w:rPr>
          <w:bCs/>
          <w:i/>
        </w:rPr>
        <w:t>shew</w:t>
      </w:r>
      <w:proofErr w:type="spellEnd"/>
      <w:r w:rsidR="003C1CC8" w:rsidRPr="003C1CC8">
        <w:rPr>
          <w:bCs/>
          <w:i/>
        </w:rPr>
        <w:t xml:space="preserve"> </w:t>
      </w:r>
      <w:proofErr w:type="gramStart"/>
      <w:r w:rsidR="003C1CC8" w:rsidRPr="003C1CC8">
        <w:rPr>
          <w:bCs/>
          <w:i/>
        </w:rPr>
        <w:t>thyself</w:t>
      </w:r>
      <w:proofErr w:type="gramEnd"/>
      <w:r w:rsidR="003C1CC8" w:rsidRPr="003C1CC8">
        <w:rPr>
          <w:bCs/>
          <w:i/>
        </w:rPr>
        <w:t xml:space="preserve"> approved unto God, a workman that </w:t>
      </w:r>
      <w:proofErr w:type="spellStart"/>
      <w:r w:rsidR="003C1CC8" w:rsidRPr="003C1CC8">
        <w:rPr>
          <w:bCs/>
          <w:i/>
        </w:rPr>
        <w:t>needeth</w:t>
      </w:r>
      <w:proofErr w:type="spellEnd"/>
      <w:r w:rsidR="003C1CC8" w:rsidRPr="003C1CC8">
        <w:rPr>
          <w:bCs/>
          <w:i/>
        </w:rPr>
        <w:t xml:space="preserve"> not to be ashamed, rightly dividing the word of truth. </w:t>
      </w:r>
    </w:p>
    <w:p w:rsidR="006851C6" w:rsidRDefault="003C1CC8" w:rsidP="00034A27">
      <w:pPr>
        <w:pStyle w:val="ListParagraph"/>
        <w:numPr>
          <w:ilvl w:val="0"/>
          <w:numId w:val="29"/>
        </w:numPr>
        <w:spacing w:before="100" w:beforeAutospacing="1"/>
        <w:rPr>
          <w:bCs/>
        </w:rPr>
      </w:pPr>
      <w:proofErr w:type="gramStart"/>
      <w:r w:rsidRPr="003C1CC8">
        <w:rPr>
          <w:bCs/>
        </w:rPr>
        <w:t>Reaction</w:t>
      </w:r>
      <w:r w:rsidR="001C136C" w:rsidRPr="003C1CC8">
        <w:rPr>
          <w:bCs/>
        </w:rPr>
        <w:t>.</w:t>
      </w:r>
      <w:proofErr w:type="gramEnd"/>
      <w:r w:rsidR="001C136C" w:rsidRPr="003C1CC8">
        <w:rPr>
          <w:bCs/>
        </w:rPr>
        <w:t xml:space="preserve"> . . </w:t>
      </w:r>
      <w:r w:rsidRPr="003C1CC8">
        <w:rPr>
          <w:bCs/>
        </w:rPr>
        <w:t xml:space="preserve">with compassion. </w:t>
      </w:r>
      <w:r w:rsidR="001C136C" w:rsidRPr="003C1CC8">
        <w:rPr>
          <w:bCs/>
        </w:rPr>
        <w:t>Let your heart become involved with the work of God. Your su</w:t>
      </w:r>
      <w:r w:rsidR="006851C6">
        <w:rPr>
          <w:bCs/>
        </w:rPr>
        <w:t xml:space="preserve">rrendered Heart will affect </w:t>
      </w:r>
      <w:r w:rsidR="001C136C" w:rsidRPr="003C1CC8">
        <w:rPr>
          <w:bCs/>
        </w:rPr>
        <w:t>proper</w:t>
      </w:r>
      <w:r w:rsidR="006851C6">
        <w:rPr>
          <w:bCs/>
        </w:rPr>
        <w:t xml:space="preserve"> </w:t>
      </w:r>
      <w:proofErr w:type="spellStart"/>
      <w:r w:rsidR="006851C6">
        <w:rPr>
          <w:bCs/>
        </w:rPr>
        <w:t>behaviour</w:t>
      </w:r>
      <w:proofErr w:type="spellEnd"/>
      <w:r w:rsidR="001C136C" w:rsidRPr="003C1CC8">
        <w:rPr>
          <w:bCs/>
        </w:rPr>
        <w:t xml:space="preserve"> which then you will be well able </w:t>
      </w:r>
      <w:r w:rsidR="006851C6">
        <w:rPr>
          <w:bCs/>
        </w:rPr>
        <w:t xml:space="preserve">to </w:t>
      </w:r>
      <w:r w:rsidR="001C136C" w:rsidRPr="003C1CC8">
        <w:rPr>
          <w:bCs/>
        </w:rPr>
        <w:t>convey to others</w:t>
      </w:r>
      <w:r w:rsidR="006851C6">
        <w:rPr>
          <w:bCs/>
        </w:rPr>
        <w:t xml:space="preserve"> your testimony</w:t>
      </w:r>
      <w:r w:rsidR="001C136C" w:rsidRPr="003C1CC8">
        <w:rPr>
          <w:bCs/>
        </w:rPr>
        <w:t xml:space="preserve">. Get your heart involved with the only true lover of your soul. </w:t>
      </w:r>
      <w:r w:rsidR="006851C6">
        <w:rPr>
          <w:bCs/>
        </w:rPr>
        <w:t xml:space="preserve">The song writer wrote </w:t>
      </w:r>
      <w:r w:rsidR="001C136C" w:rsidRPr="003C1CC8">
        <w:rPr>
          <w:bCs/>
        </w:rPr>
        <w:t xml:space="preserve">“I surrender all” </w:t>
      </w:r>
    </w:p>
    <w:p w:rsidR="003C1CC8" w:rsidRPr="006851C6" w:rsidRDefault="00C71410" w:rsidP="006851C6">
      <w:pPr>
        <w:spacing w:before="100" w:beforeAutospacing="1"/>
        <w:rPr>
          <w:bCs/>
        </w:rPr>
      </w:pPr>
      <w:r>
        <w:rPr>
          <w:bCs/>
          <w:iCs/>
        </w:rPr>
        <w:t>Psalm</w:t>
      </w:r>
      <w:r w:rsidR="003C1CC8" w:rsidRPr="006851C6">
        <w:rPr>
          <w:bCs/>
          <w:iCs/>
        </w:rPr>
        <w:t xml:space="preserve"> 126:5</w:t>
      </w:r>
      <w:r w:rsidR="003C1CC8" w:rsidRPr="006851C6">
        <w:rPr>
          <w:bCs/>
          <w:i/>
          <w:iCs/>
        </w:rPr>
        <w:t>—</w:t>
      </w:r>
      <w:proofErr w:type="gramStart"/>
      <w:r w:rsidR="001C136C" w:rsidRPr="006851C6">
        <w:rPr>
          <w:bCs/>
          <w:i/>
          <w:iCs/>
        </w:rPr>
        <w:t>They</w:t>
      </w:r>
      <w:proofErr w:type="gramEnd"/>
      <w:r w:rsidR="001C136C" w:rsidRPr="006851C6">
        <w:rPr>
          <w:bCs/>
          <w:i/>
          <w:iCs/>
        </w:rPr>
        <w:t xml:space="preserve"> that sow in tears shall reap in joy.</w:t>
      </w:r>
    </w:p>
    <w:p w:rsidR="00C71410" w:rsidRDefault="001C136C" w:rsidP="00034A27">
      <w:pPr>
        <w:pStyle w:val="ListParagraph"/>
        <w:numPr>
          <w:ilvl w:val="0"/>
          <w:numId w:val="29"/>
        </w:numPr>
        <w:spacing w:before="100" w:beforeAutospacing="1"/>
        <w:rPr>
          <w:bCs/>
        </w:rPr>
      </w:pPr>
      <w:proofErr w:type="gramStart"/>
      <w:r w:rsidRPr="003C1CC8">
        <w:rPr>
          <w:bCs/>
        </w:rPr>
        <w:t>Responding .</w:t>
      </w:r>
      <w:proofErr w:type="gramEnd"/>
      <w:r w:rsidRPr="003C1CC8">
        <w:rPr>
          <w:bCs/>
        </w:rPr>
        <w:t xml:space="preserve"> ..Writing is a valuable tool. What are these Words saying to you?</w:t>
      </w:r>
    </w:p>
    <w:p w:rsidR="00C71410" w:rsidRPr="00C71410" w:rsidRDefault="00C71410" w:rsidP="00C71410">
      <w:pPr>
        <w:spacing w:before="100" w:beforeAutospacing="1"/>
        <w:rPr>
          <w:bCs/>
        </w:rPr>
      </w:pPr>
      <w:r w:rsidRPr="00C71410">
        <w:rPr>
          <w:bCs/>
        </w:rPr>
        <w:t xml:space="preserve">In order to </w:t>
      </w:r>
      <w:proofErr w:type="gramStart"/>
      <w:r w:rsidRPr="00C71410">
        <w:rPr>
          <w:bCs/>
        </w:rPr>
        <w:t>Explain</w:t>
      </w:r>
      <w:proofErr w:type="gramEnd"/>
      <w:r w:rsidRPr="00C71410">
        <w:rPr>
          <w:bCs/>
        </w:rPr>
        <w:t xml:space="preserve"> you must understand what your material is saying. Writing will help you to understand your </w:t>
      </w:r>
      <w:proofErr w:type="gramStart"/>
      <w:r w:rsidRPr="00C71410">
        <w:rPr>
          <w:bCs/>
        </w:rPr>
        <w:t>material .</w:t>
      </w:r>
      <w:proofErr w:type="gramEnd"/>
      <w:r w:rsidRPr="00C71410">
        <w:rPr>
          <w:bCs/>
        </w:rPr>
        <w:t xml:space="preserve"> </w:t>
      </w:r>
    </w:p>
    <w:p w:rsidR="00C71410" w:rsidRPr="007852E1" w:rsidRDefault="00C71410" w:rsidP="00C71410">
      <w:pPr>
        <w:spacing w:before="100" w:beforeAutospacing="1"/>
      </w:pPr>
      <w:r w:rsidRPr="00C71410">
        <w:rPr>
          <w:bCs/>
        </w:rPr>
        <w:t>John 5:46—</w:t>
      </w:r>
      <w:r w:rsidRPr="00C71410">
        <w:rPr>
          <w:bCs/>
          <w:i/>
          <w:iCs/>
        </w:rPr>
        <w:t xml:space="preserve">For had ye believed Moses, ye would have believed me: for he wrote of </w:t>
      </w:r>
      <w:proofErr w:type="gramStart"/>
      <w:r w:rsidRPr="00C71410">
        <w:rPr>
          <w:bCs/>
          <w:i/>
          <w:iCs/>
        </w:rPr>
        <w:t>me</w:t>
      </w:r>
      <w:r w:rsidRPr="00C71410">
        <w:rPr>
          <w:bCs/>
        </w:rPr>
        <w:t xml:space="preserve"> </w:t>
      </w:r>
      <w:r w:rsidRPr="00C71410">
        <w:rPr>
          <w:bCs/>
          <w:i/>
          <w:iCs/>
        </w:rPr>
        <w:t xml:space="preserve"> 47</w:t>
      </w:r>
      <w:proofErr w:type="gramEnd"/>
      <w:r w:rsidRPr="00C71410">
        <w:rPr>
          <w:bCs/>
          <w:i/>
          <w:iCs/>
        </w:rPr>
        <w:t>—if ye believe not his writings, how shall you believe my words?</w:t>
      </w:r>
    </w:p>
    <w:p w:rsidR="001C136C" w:rsidRPr="00C71410" w:rsidRDefault="001C136C" w:rsidP="00034A27">
      <w:pPr>
        <w:pStyle w:val="ListParagraph"/>
        <w:numPr>
          <w:ilvl w:val="0"/>
          <w:numId w:val="29"/>
        </w:numPr>
        <w:spacing w:before="100" w:beforeAutospacing="1"/>
        <w:rPr>
          <w:bCs/>
        </w:rPr>
      </w:pPr>
      <w:r w:rsidRPr="00C71410">
        <w:rPr>
          <w:bCs/>
        </w:rPr>
        <w:t xml:space="preserve">Research ...Yes, sometimes we are so afraid to speak to others on Eternal issues, as a matter of fact on any issue but if you are sure of what </w:t>
      </w:r>
      <w:proofErr w:type="spellStart"/>
      <w:proofErr w:type="gramStart"/>
      <w:r w:rsidRPr="00C71410">
        <w:rPr>
          <w:bCs/>
        </w:rPr>
        <w:t>your</w:t>
      </w:r>
      <w:proofErr w:type="spellEnd"/>
      <w:proofErr w:type="gramEnd"/>
      <w:r w:rsidRPr="00C71410">
        <w:rPr>
          <w:bCs/>
        </w:rPr>
        <w:t xml:space="preserve"> saying you won’t be so nervous.</w:t>
      </w:r>
    </w:p>
    <w:p w:rsidR="001C136C" w:rsidRPr="001C136C" w:rsidRDefault="00F75104" w:rsidP="00F75104">
      <w:pPr>
        <w:spacing w:before="100" w:beforeAutospacing="1"/>
      </w:pPr>
      <w:proofErr w:type="gramStart"/>
      <w:r w:rsidRPr="00F75104">
        <w:rPr>
          <w:bCs/>
          <w:iCs/>
        </w:rPr>
        <w:t>James 1: 25</w:t>
      </w:r>
      <w:r>
        <w:rPr>
          <w:bCs/>
          <w:i/>
          <w:iCs/>
        </w:rPr>
        <w:t>—</w:t>
      </w:r>
      <w:r w:rsidR="001C136C" w:rsidRPr="001C136C">
        <w:rPr>
          <w:bCs/>
          <w:i/>
          <w:iCs/>
        </w:rPr>
        <w:t xml:space="preserve">But whoso </w:t>
      </w:r>
      <w:proofErr w:type="spellStart"/>
      <w:r w:rsidR="001C136C" w:rsidRPr="001C136C">
        <w:rPr>
          <w:bCs/>
          <w:i/>
          <w:iCs/>
        </w:rPr>
        <w:t>looketh</w:t>
      </w:r>
      <w:proofErr w:type="spellEnd"/>
      <w:r w:rsidR="001C136C" w:rsidRPr="001C136C">
        <w:rPr>
          <w:bCs/>
          <w:i/>
          <w:iCs/>
        </w:rPr>
        <w:t xml:space="preserve"> into the perfect law of liberty, and </w:t>
      </w:r>
      <w:proofErr w:type="spellStart"/>
      <w:r w:rsidR="001C136C" w:rsidRPr="001C136C">
        <w:rPr>
          <w:bCs/>
          <w:i/>
          <w:iCs/>
        </w:rPr>
        <w:t>continueth</w:t>
      </w:r>
      <w:proofErr w:type="spellEnd"/>
      <w:r w:rsidR="001C136C" w:rsidRPr="001C136C">
        <w:rPr>
          <w:bCs/>
          <w:i/>
          <w:iCs/>
        </w:rPr>
        <w:t xml:space="preserve"> therein, he being not a forgetful hearer, but a doer of the work, this man shall be blessed in his deed.</w:t>
      </w:r>
      <w:proofErr w:type="gramEnd"/>
      <w:r w:rsidR="001C136C" w:rsidRPr="001C136C">
        <w:rPr>
          <w:bCs/>
          <w:i/>
          <w:iCs/>
        </w:rPr>
        <w:t xml:space="preserve"> </w:t>
      </w:r>
    </w:p>
    <w:p w:rsidR="00F75104" w:rsidRPr="00F75104" w:rsidRDefault="00F75104" w:rsidP="00034A27">
      <w:pPr>
        <w:pStyle w:val="ListParagraph"/>
        <w:numPr>
          <w:ilvl w:val="0"/>
          <w:numId w:val="27"/>
        </w:numPr>
        <w:spacing w:before="100" w:beforeAutospacing="1"/>
        <w:rPr>
          <w:bCs/>
          <w:i/>
          <w:iCs/>
        </w:rPr>
      </w:pPr>
      <w:r w:rsidRPr="00F75104">
        <w:rPr>
          <w:bCs/>
        </w:rPr>
        <w:t>Repeat</w:t>
      </w:r>
      <w:r w:rsidR="001C136C" w:rsidRPr="00F75104">
        <w:rPr>
          <w:bCs/>
        </w:rPr>
        <w:t>...Repeat the sounding JOY (to others.)</w:t>
      </w:r>
      <w:r w:rsidR="001C136C" w:rsidRPr="00F75104">
        <w:rPr>
          <w:bCs/>
          <w:i/>
          <w:iCs/>
        </w:rPr>
        <w:t xml:space="preserve"> Notice particularly their ability to </w:t>
      </w:r>
      <w:proofErr w:type="gramStart"/>
      <w:r w:rsidR="001C136C" w:rsidRPr="00F75104">
        <w:rPr>
          <w:bCs/>
          <w:i/>
          <w:iCs/>
        </w:rPr>
        <w:t xml:space="preserve">speak </w:t>
      </w:r>
      <w:r w:rsidR="00C71410">
        <w:rPr>
          <w:bCs/>
          <w:i/>
          <w:iCs/>
        </w:rPr>
        <w:t xml:space="preserve"> </w:t>
      </w:r>
      <w:r w:rsidR="001C136C" w:rsidRPr="00F75104">
        <w:rPr>
          <w:bCs/>
          <w:i/>
          <w:iCs/>
        </w:rPr>
        <w:t>forth</w:t>
      </w:r>
      <w:proofErr w:type="gramEnd"/>
      <w:r w:rsidR="001C136C" w:rsidRPr="00F75104">
        <w:rPr>
          <w:bCs/>
          <w:i/>
          <w:iCs/>
        </w:rPr>
        <w:t xml:space="preserve"> the things that they have heard or have been taught by their master. God has innumerable lessons for us to glean from His Creation. </w:t>
      </w:r>
    </w:p>
    <w:p w:rsidR="001C136C" w:rsidRPr="004417AA" w:rsidRDefault="00752142" w:rsidP="00F75104">
      <w:pPr>
        <w:spacing w:before="100" w:beforeAutospacing="1"/>
      </w:pPr>
      <w:r w:rsidRPr="00752142">
        <w:rPr>
          <w:bCs/>
          <w:iCs/>
        </w:rPr>
        <w:t>Ac</w:t>
      </w:r>
      <w:r>
        <w:rPr>
          <w:bCs/>
          <w:iCs/>
        </w:rPr>
        <w:t>ts 4:20—</w:t>
      </w:r>
      <w:proofErr w:type="gramStart"/>
      <w:r w:rsidRPr="00752142">
        <w:rPr>
          <w:bCs/>
          <w:i/>
          <w:iCs/>
        </w:rPr>
        <w:t>For</w:t>
      </w:r>
      <w:proofErr w:type="gramEnd"/>
      <w:r w:rsidRPr="00752142">
        <w:rPr>
          <w:bCs/>
          <w:i/>
          <w:iCs/>
        </w:rPr>
        <w:t xml:space="preserve"> we cannot but speak the things which we have seen and heard.</w:t>
      </w:r>
      <w:r w:rsidRPr="00752142">
        <w:t xml:space="preserve"> </w:t>
      </w:r>
      <w:r>
        <w:rPr>
          <w:bCs/>
          <w:i/>
          <w:iCs/>
        </w:rPr>
        <w:t xml:space="preserve">                         </w:t>
      </w:r>
      <w:r w:rsidRPr="00752142">
        <w:rPr>
          <w:bCs/>
          <w:iCs/>
        </w:rPr>
        <w:t>26:25</w:t>
      </w:r>
      <w:r>
        <w:rPr>
          <w:bCs/>
          <w:i/>
          <w:iCs/>
        </w:rPr>
        <w:t>—</w:t>
      </w:r>
      <w:r w:rsidRPr="00752142">
        <w:rPr>
          <w:bCs/>
          <w:i/>
          <w:iCs/>
        </w:rPr>
        <w:t>But he said, I am not mad, most noble Festus; but speak forth the words of truth and soberness</w:t>
      </w:r>
      <w:r w:rsidRPr="00752142">
        <w:rPr>
          <w:bCs/>
          <w:iCs/>
        </w:rPr>
        <w:t>.</w:t>
      </w:r>
      <w:r w:rsidRPr="00752142">
        <w:t xml:space="preserve"> </w:t>
      </w:r>
      <w:r>
        <w:t xml:space="preserve">                                                                                                                               </w:t>
      </w:r>
      <w:r w:rsidRPr="00752142">
        <w:rPr>
          <w:bCs/>
          <w:iCs/>
        </w:rPr>
        <w:t>Rom. 1:8</w:t>
      </w:r>
      <w:r>
        <w:rPr>
          <w:bCs/>
          <w:i/>
          <w:iCs/>
        </w:rPr>
        <w:t>—</w:t>
      </w:r>
      <w:r w:rsidRPr="00752142">
        <w:rPr>
          <w:bCs/>
          <w:i/>
          <w:iCs/>
        </w:rPr>
        <w:t>First, I thank my God through Jesus Christ for you all, that your faith is spoken of throughout the whole world.</w:t>
      </w:r>
      <w:r w:rsidRPr="00752142">
        <w:t xml:space="preserve"> </w:t>
      </w:r>
      <w:r>
        <w:t xml:space="preserve">                                                                                        </w:t>
      </w:r>
      <w:r w:rsidRPr="00752142">
        <w:rPr>
          <w:bCs/>
          <w:iCs/>
        </w:rPr>
        <w:t>1Th</w:t>
      </w:r>
      <w:r>
        <w:rPr>
          <w:bCs/>
          <w:iCs/>
        </w:rPr>
        <w:t>ess.</w:t>
      </w:r>
      <w:r w:rsidRPr="00752142">
        <w:rPr>
          <w:bCs/>
          <w:iCs/>
        </w:rPr>
        <w:t xml:space="preserve"> 1:8</w:t>
      </w:r>
      <w:r>
        <w:rPr>
          <w:bCs/>
          <w:i/>
          <w:iCs/>
        </w:rPr>
        <w:t>—</w:t>
      </w:r>
      <w:proofErr w:type="gramStart"/>
      <w:r w:rsidRPr="00752142">
        <w:rPr>
          <w:bCs/>
          <w:i/>
          <w:iCs/>
        </w:rPr>
        <w:t>For</w:t>
      </w:r>
      <w:proofErr w:type="gramEnd"/>
      <w:r w:rsidRPr="00752142">
        <w:rPr>
          <w:bCs/>
          <w:i/>
          <w:iCs/>
        </w:rPr>
        <w:t xml:space="preserve"> from you sounded out the word of the Lord not only in Macedonia and Achaia, but also in every place your faith to God-ward is spread abroad; so that we need not to speak </w:t>
      </w:r>
      <w:proofErr w:type="spellStart"/>
      <w:r w:rsidRPr="00752142">
        <w:rPr>
          <w:bCs/>
          <w:i/>
          <w:iCs/>
        </w:rPr>
        <w:t>any thing</w:t>
      </w:r>
      <w:proofErr w:type="spellEnd"/>
      <w:r w:rsidRPr="00752142">
        <w:rPr>
          <w:bCs/>
          <w:i/>
          <w:iCs/>
        </w:rPr>
        <w:t>.</w:t>
      </w:r>
      <w:r w:rsidR="004417AA">
        <w:t xml:space="preserve">                                                                                                                                    </w:t>
      </w:r>
      <w:r w:rsidR="001C136C" w:rsidRPr="00F75104">
        <w:rPr>
          <w:bCs/>
          <w:iCs/>
        </w:rPr>
        <w:t>Rev. 4:11</w:t>
      </w:r>
      <w:r w:rsidR="00F75104">
        <w:rPr>
          <w:bCs/>
        </w:rPr>
        <w:t>—</w:t>
      </w:r>
      <w:r w:rsidR="001C136C" w:rsidRPr="00F75104">
        <w:rPr>
          <w:bCs/>
          <w:i/>
        </w:rPr>
        <w:t>Thou art worthy, O Lord, to receive glory</w:t>
      </w:r>
      <w:r w:rsidR="004417AA">
        <w:rPr>
          <w:bCs/>
          <w:i/>
        </w:rPr>
        <w:t xml:space="preserve"> and </w:t>
      </w:r>
      <w:proofErr w:type="spellStart"/>
      <w:r w:rsidR="004417AA">
        <w:rPr>
          <w:bCs/>
          <w:i/>
        </w:rPr>
        <w:t>honour</w:t>
      </w:r>
      <w:proofErr w:type="spellEnd"/>
      <w:r w:rsidR="004417AA">
        <w:rPr>
          <w:bCs/>
          <w:i/>
        </w:rPr>
        <w:t xml:space="preserve"> and power: for </w:t>
      </w:r>
      <w:proofErr w:type="spellStart"/>
      <w:r w:rsidR="004417AA">
        <w:rPr>
          <w:bCs/>
          <w:i/>
        </w:rPr>
        <w:t>thou</w:t>
      </w:r>
      <w:r w:rsidR="001C136C" w:rsidRPr="00F75104">
        <w:rPr>
          <w:bCs/>
          <w:i/>
        </w:rPr>
        <w:t>hast</w:t>
      </w:r>
      <w:proofErr w:type="spellEnd"/>
      <w:r w:rsidR="001C136C" w:rsidRPr="00F75104">
        <w:rPr>
          <w:bCs/>
          <w:i/>
        </w:rPr>
        <w:t xml:space="preserve"> create all things, and for thy pleasure they are and were created</w:t>
      </w:r>
    </w:p>
    <w:p w:rsidR="001C136C" w:rsidRPr="001C136C" w:rsidRDefault="00B3650C" w:rsidP="001C136C">
      <w:pPr>
        <w:spacing w:before="100" w:beforeAutospacing="1"/>
      </w:pPr>
      <w:r w:rsidRPr="00F75104">
        <w:rPr>
          <w:bCs/>
          <w:iCs/>
        </w:rPr>
        <w:t>Dan.1</w:t>
      </w:r>
      <w:r w:rsidR="001C136C" w:rsidRPr="001C136C">
        <w:rPr>
          <w:bCs/>
          <w:iCs/>
        </w:rPr>
        <w:t>2:3</w:t>
      </w:r>
      <w:r w:rsidR="00F75104">
        <w:rPr>
          <w:bCs/>
          <w:i/>
          <w:iCs/>
        </w:rPr>
        <w:t>—</w:t>
      </w:r>
      <w:r w:rsidR="001C136C" w:rsidRPr="001C136C">
        <w:rPr>
          <w:bCs/>
          <w:i/>
          <w:iCs/>
        </w:rPr>
        <w:t>And they that be wise shall shine as the brightness the firmament and they that turn many to righteousness as the stars forever and ever.</w:t>
      </w:r>
    </w:p>
    <w:p w:rsidR="001C136C" w:rsidRPr="001C136C" w:rsidRDefault="001C136C" w:rsidP="00F75104">
      <w:pPr>
        <w:spacing w:before="100" w:beforeAutospacing="1"/>
        <w:ind w:firstLine="1440"/>
        <w:rPr>
          <w:bCs/>
          <w:i/>
          <w:iCs/>
          <w:u w:val="single"/>
        </w:rPr>
      </w:pPr>
      <w:r w:rsidRPr="001C136C">
        <w:rPr>
          <w:bCs/>
          <w:i/>
          <w:iCs/>
          <w:u w:val="single"/>
        </w:rPr>
        <w:t>Preach, Reach, Each</w:t>
      </w:r>
      <w:r w:rsidRPr="001C136C">
        <w:rPr>
          <w:bCs/>
          <w:i/>
          <w:iCs/>
        </w:rPr>
        <w:t xml:space="preserve"> </w:t>
      </w:r>
      <w:r w:rsidR="00B3650C">
        <w:rPr>
          <w:bCs/>
          <w:i/>
          <w:iCs/>
        </w:rPr>
        <w:t xml:space="preserve">             </w:t>
      </w:r>
      <w:r w:rsidRPr="001C136C">
        <w:rPr>
          <w:bCs/>
          <w:i/>
          <w:iCs/>
          <w:u w:val="single"/>
        </w:rPr>
        <w:t>Teach, Each</w:t>
      </w:r>
    </w:p>
    <w:p w:rsidR="001C136C" w:rsidRPr="001C136C" w:rsidRDefault="001C136C" w:rsidP="001C136C">
      <w:pPr>
        <w:spacing w:before="100" w:beforeAutospacing="1"/>
        <w:jc w:val="center"/>
      </w:pPr>
      <w:r w:rsidRPr="001C136C">
        <w:rPr>
          <w:bCs/>
          <w:u w:val="single"/>
        </w:rPr>
        <w:t>Notice:</w:t>
      </w:r>
      <w:r w:rsidR="00B3650C" w:rsidRPr="00B3650C">
        <w:rPr>
          <w:bCs/>
        </w:rPr>
        <w:t xml:space="preserve">    </w:t>
      </w:r>
      <w:r w:rsidRPr="001C136C">
        <w:rPr>
          <w:bCs/>
          <w:u w:val="single"/>
        </w:rPr>
        <w:t>J</w:t>
      </w:r>
      <w:r w:rsidR="00B3650C">
        <w:rPr>
          <w:bCs/>
        </w:rPr>
        <w:t xml:space="preserve"> </w:t>
      </w:r>
      <w:r w:rsidRPr="001C136C">
        <w:rPr>
          <w:bCs/>
          <w:u w:val="single"/>
        </w:rPr>
        <w:t>o</w:t>
      </w:r>
      <w:r w:rsidR="00B3650C">
        <w:rPr>
          <w:bCs/>
        </w:rPr>
        <w:t xml:space="preserve"> </w:t>
      </w:r>
      <w:r w:rsidRPr="001C136C">
        <w:rPr>
          <w:bCs/>
          <w:u w:val="single"/>
        </w:rPr>
        <w:t>y</w:t>
      </w:r>
      <w:r w:rsidRPr="001C136C">
        <w:rPr>
          <w:bCs/>
        </w:rPr>
        <w:t xml:space="preserve"> defines--- </w:t>
      </w:r>
      <w:r w:rsidRPr="00FF3A7B">
        <w:rPr>
          <w:b/>
          <w:bCs/>
          <w:u w:val="single"/>
        </w:rPr>
        <w:t>J</w:t>
      </w:r>
      <w:r w:rsidRPr="001C136C">
        <w:rPr>
          <w:bCs/>
        </w:rPr>
        <w:t xml:space="preserve">esus, </w:t>
      </w:r>
      <w:r w:rsidRPr="00FF3A7B">
        <w:rPr>
          <w:b/>
          <w:bCs/>
          <w:i/>
          <w:iCs/>
          <w:u w:val="single"/>
        </w:rPr>
        <w:t>O</w:t>
      </w:r>
      <w:r w:rsidRPr="001C136C">
        <w:rPr>
          <w:bCs/>
          <w:i/>
          <w:iCs/>
        </w:rPr>
        <w:t xml:space="preserve">thers </w:t>
      </w:r>
      <w:r w:rsidR="00B3650C">
        <w:rPr>
          <w:bCs/>
          <w:i/>
          <w:iCs/>
        </w:rPr>
        <w:t xml:space="preserve">and </w:t>
      </w:r>
      <w:r w:rsidR="00B3650C" w:rsidRPr="00FF3A7B">
        <w:rPr>
          <w:b/>
          <w:bCs/>
          <w:i/>
          <w:iCs/>
          <w:u w:val="single"/>
        </w:rPr>
        <w:t>Y</w:t>
      </w:r>
      <w:r w:rsidRPr="001C136C">
        <w:rPr>
          <w:bCs/>
          <w:i/>
          <w:iCs/>
        </w:rPr>
        <w:t xml:space="preserve">ou, Notice </w:t>
      </w:r>
      <w:r w:rsidR="00B3650C">
        <w:rPr>
          <w:bCs/>
          <w:i/>
          <w:iCs/>
        </w:rPr>
        <w:t xml:space="preserve">the </w:t>
      </w:r>
      <w:r w:rsidRPr="001C136C">
        <w:rPr>
          <w:bCs/>
          <w:i/>
          <w:iCs/>
        </w:rPr>
        <w:t>order</w:t>
      </w:r>
      <w:r w:rsidR="00FF3A7B">
        <w:rPr>
          <w:bCs/>
          <w:i/>
          <w:iCs/>
        </w:rPr>
        <w:t xml:space="preserve"> also.</w:t>
      </w:r>
    </w:p>
    <w:p w:rsidR="001C136C" w:rsidRPr="001C136C" w:rsidRDefault="00F75104" w:rsidP="00F75104">
      <w:pPr>
        <w:spacing w:before="100" w:beforeAutospacing="1"/>
      </w:pPr>
      <w:r w:rsidRPr="00F75104">
        <w:rPr>
          <w:bCs/>
        </w:rPr>
        <w:t xml:space="preserve">I </w:t>
      </w:r>
      <w:r>
        <w:rPr>
          <w:bCs/>
        </w:rPr>
        <w:t>Peter 4:11—</w:t>
      </w:r>
      <w:r w:rsidR="001C136C" w:rsidRPr="001C136C">
        <w:rPr>
          <w:bCs/>
          <w:i/>
        </w:rPr>
        <w:t>If any man speak, let him speak as the oracl</w:t>
      </w:r>
      <w:r w:rsidRPr="00F75104">
        <w:rPr>
          <w:bCs/>
          <w:i/>
        </w:rPr>
        <w:t xml:space="preserve">es of God; if any man </w:t>
      </w:r>
      <w:proofErr w:type="spellStart"/>
      <w:r w:rsidRPr="00F75104">
        <w:rPr>
          <w:bCs/>
          <w:i/>
        </w:rPr>
        <w:t>minister,</w:t>
      </w:r>
      <w:r w:rsidR="001C136C" w:rsidRPr="001C136C">
        <w:rPr>
          <w:bCs/>
          <w:i/>
        </w:rPr>
        <w:t>let</w:t>
      </w:r>
      <w:proofErr w:type="spellEnd"/>
      <w:r w:rsidR="001C136C" w:rsidRPr="001C136C">
        <w:rPr>
          <w:bCs/>
          <w:i/>
        </w:rPr>
        <w:t xml:space="preserve"> him do it as of the ability which God </w:t>
      </w:r>
      <w:proofErr w:type="spellStart"/>
      <w:r w:rsidR="001C136C" w:rsidRPr="001C136C">
        <w:rPr>
          <w:bCs/>
          <w:i/>
        </w:rPr>
        <w:t>giveth</w:t>
      </w:r>
      <w:proofErr w:type="spellEnd"/>
      <w:r w:rsidR="001C136C" w:rsidRPr="001C136C">
        <w:rPr>
          <w:bCs/>
          <w:i/>
        </w:rPr>
        <w:t>: that God</w:t>
      </w:r>
      <w:r w:rsidRPr="00F75104">
        <w:rPr>
          <w:bCs/>
          <w:i/>
        </w:rPr>
        <w:t xml:space="preserve"> in all things may be glorified</w:t>
      </w:r>
      <w:r>
        <w:rPr>
          <w:bCs/>
          <w:i/>
        </w:rPr>
        <w:t xml:space="preserve"> </w:t>
      </w:r>
      <w:r w:rsidR="001C136C" w:rsidRPr="001C136C">
        <w:rPr>
          <w:bCs/>
          <w:i/>
        </w:rPr>
        <w:t>through Jesus Christ, to whom be praise and dominion forever and ever. Amen</w:t>
      </w:r>
      <w:r w:rsidR="001C136C" w:rsidRPr="001C136C">
        <w:rPr>
          <w:bCs/>
        </w:rPr>
        <w:t>.</w:t>
      </w:r>
    </w:p>
    <w:p w:rsidR="003601C8" w:rsidRPr="000F76A8" w:rsidRDefault="003601C8" w:rsidP="001B29E8"/>
    <w:p w:rsidR="000F76A8" w:rsidRPr="00455685" w:rsidRDefault="00975C93" w:rsidP="000F76A8">
      <w:pPr>
        <w:rPr>
          <w:bCs/>
          <w:color w:val="000000"/>
        </w:rPr>
      </w:pPr>
      <w:proofErr w:type="gramStart"/>
      <w:r w:rsidRPr="000F76A8">
        <w:rPr>
          <w:bCs/>
          <w:color w:val="000000"/>
        </w:rPr>
        <w:t>STEP 13.</w:t>
      </w:r>
      <w:proofErr w:type="gramEnd"/>
      <w:r w:rsidRPr="000F76A8">
        <w:rPr>
          <w:bCs/>
          <w:color w:val="000000"/>
        </w:rPr>
        <w:t xml:space="preserve"> From Bethsaida to Cana </w:t>
      </w:r>
      <w:r w:rsidR="000F76A8">
        <w:tab/>
      </w:r>
      <w:r w:rsidR="000F76A8">
        <w:tab/>
      </w:r>
      <w:r w:rsidR="000F76A8">
        <w:tab/>
      </w:r>
      <w:r w:rsidR="000F76A8">
        <w:tab/>
      </w:r>
      <w:r w:rsidR="000F76A8">
        <w:tab/>
        <w:t xml:space="preserve">          </w:t>
      </w:r>
      <w:proofErr w:type="gramStart"/>
      <w:r w:rsidRPr="000F76A8">
        <w:rPr>
          <w:bCs/>
          <w:color w:val="000000"/>
        </w:rPr>
        <w:t>J</w:t>
      </w:r>
      <w:r w:rsidR="000F76A8">
        <w:rPr>
          <w:bCs/>
          <w:color w:val="000000"/>
        </w:rPr>
        <w:t>oh</w:t>
      </w:r>
      <w:r w:rsidR="00F6169C">
        <w:rPr>
          <w:bCs/>
          <w:color w:val="000000"/>
        </w:rPr>
        <w:t xml:space="preserve">n </w:t>
      </w:r>
      <w:r w:rsidRPr="000F76A8">
        <w:rPr>
          <w:bCs/>
          <w:color w:val="000000"/>
        </w:rPr>
        <w:t xml:space="preserve"> 2:1</w:t>
      </w:r>
      <w:proofErr w:type="gramEnd"/>
      <w:r w:rsidRPr="000F76A8">
        <w:rPr>
          <w:bCs/>
          <w:color w:val="000000"/>
        </w:rPr>
        <w:t>-11</w:t>
      </w:r>
    </w:p>
    <w:p w:rsidR="00975C93" w:rsidRPr="000F76A8" w:rsidRDefault="00975C93" w:rsidP="00975C93">
      <w:proofErr w:type="gramStart"/>
      <w:r w:rsidRPr="000F76A8">
        <w:rPr>
          <w:bCs/>
          <w:color w:val="000000"/>
        </w:rPr>
        <w:t>STEP 14</w:t>
      </w:r>
      <w:r w:rsidR="00AB7030">
        <w:rPr>
          <w:bCs/>
          <w:color w:val="000000"/>
        </w:rPr>
        <w:t>.</w:t>
      </w:r>
      <w:proofErr w:type="gramEnd"/>
      <w:r w:rsidRPr="000F76A8">
        <w:rPr>
          <w:bCs/>
          <w:color w:val="000000"/>
        </w:rPr>
        <w:t xml:space="preserve"> From Cana to Capernaum </w:t>
      </w:r>
      <w:r w:rsidR="00F6169C">
        <w:rPr>
          <w:bCs/>
          <w:color w:val="000000"/>
        </w:rPr>
        <w:tab/>
      </w:r>
      <w:r w:rsidR="00F6169C">
        <w:rPr>
          <w:bCs/>
          <w:color w:val="000000"/>
        </w:rPr>
        <w:tab/>
      </w:r>
      <w:r w:rsidR="00F6169C">
        <w:rPr>
          <w:bCs/>
          <w:color w:val="000000"/>
        </w:rPr>
        <w:tab/>
      </w:r>
      <w:r w:rsidR="00F6169C">
        <w:rPr>
          <w:bCs/>
          <w:color w:val="000000"/>
        </w:rPr>
        <w:tab/>
      </w:r>
      <w:r w:rsidR="00F6169C">
        <w:rPr>
          <w:bCs/>
          <w:color w:val="000000"/>
        </w:rPr>
        <w:tab/>
        <w:t xml:space="preserve">          </w:t>
      </w:r>
      <w:proofErr w:type="gramStart"/>
      <w:r w:rsidR="00F6169C">
        <w:rPr>
          <w:bCs/>
          <w:color w:val="000000"/>
        </w:rPr>
        <w:t>John  2:12</w:t>
      </w:r>
      <w:proofErr w:type="gramEnd"/>
    </w:p>
    <w:p w:rsidR="003601C8" w:rsidRPr="000F76A8" w:rsidRDefault="00AB7030" w:rsidP="00455685">
      <w:proofErr w:type="gramStart"/>
      <w:r>
        <w:rPr>
          <w:bCs/>
          <w:color w:val="000000"/>
        </w:rPr>
        <w:t>STEP</w:t>
      </w:r>
      <w:r w:rsidR="00975C93" w:rsidRPr="000F76A8">
        <w:rPr>
          <w:bCs/>
          <w:color w:val="000000"/>
        </w:rPr>
        <w:t xml:space="preserve"> 15</w:t>
      </w:r>
      <w:r>
        <w:rPr>
          <w:bCs/>
          <w:color w:val="000000"/>
        </w:rPr>
        <w:t>.</w:t>
      </w:r>
      <w:proofErr w:type="gramEnd"/>
      <w:r w:rsidR="00975C93" w:rsidRPr="000F76A8">
        <w:rPr>
          <w:bCs/>
          <w:color w:val="000000"/>
        </w:rPr>
        <w:t xml:space="preserve"> From Capernaum to Jerusalem </w:t>
      </w:r>
      <w:r w:rsidR="000F76A8">
        <w:tab/>
      </w:r>
      <w:r w:rsidR="000F76A8">
        <w:tab/>
      </w:r>
      <w:r w:rsidR="000F76A8">
        <w:tab/>
      </w:r>
      <w:r w:rsidR="000F76A8">
        <w:tab/>
        <w:t xml:space="preserve">          </w:t>
      </w:r>
      <w:proofErr w:type="gramStart"/>
      <w:r w:rsidR="00975C93" w:rsidRPr="000F76A8">
        <w:rPr>
          <w:bCs/>
          <w:color w:val="000000"/>
        </w:rPr>
        <w:t>J</w:t>
      </w:r>
      <w:r w:rsidR="000F76A8">
        <w:rPr>
          <w:bCs/>
          <w:color w:val="000000"/>
        </w:rPr>
        <w:t>oh</w:t>
      </w:r>
      <w:r w:rsidR="00F6169C">
        <w:rPr>
          <w:bCs/>
          <w:color w:val="000000"/>
        </w:rPr>
        <w:t xml:space="preserve">n </w:t>
      </w:r>
      <w:r w:rsidR="00975C93" w:rsidRPr="000F76A8">
        <w:rPr>
          <w:bCs/>
          <w:color w:val="000000"/>
        </w:rPr>
        <w:t xml:space="preserve"> 2:13</w:t>
      </w:r>
      <w:proofErr w:type="gramEnd"/>
      <w:r w:rsidR="00975C93" w:rsidRPr="000F76A8">
        <w:rPr>
          <w:bCs/>
          <w:color w:val="000000"/>
        </w:rPr>
        <w:t>-3:21</w:t>
      </w:r>
    </w:p>
    <w:p w:rsidR="00F6169C" w:rsidRPr="00455685" w:rsidRDefault="00975C93" w:rsidP="00F6169C">
      <w:pPr>
        <w:rPr>
          <w:bCs/>
          <w:color w:val="000000"/>
        </w:rPr>
      </w:pPr>
      <w:r w:rsidRPr="000F76A8">
        <w:rPr>
          <w:bCs/>
          <w:color w:val="000000"/>
        </w:rPr>
        <w:t xml:space="preserve">STEP 16 From Jerusalem to the Jordan River </w:t>
      </w:r>
      <w:r w:rsidR="00F6169C">
        <w:tab/>
      </w:r>
      <w:r w:rsidR="00F6169C">
        <w:tab/>
      </w:r>
      <w:r w:rsidR="00F6169C">
        <w:tab/>
        <w:t xml:space="preserve">          </w:t>
      </w:r>
      <w:proofErr w:type="gramStart"/>
      <w:r w:rsidRPr="000F76A8">
        <w:rPr>
          <w:bCs/>
          <w:color w:val="000000"/>
        </w:rPr>
        <w:t>J</w:t>
      </w:r>
      <w:r w:rsidR="00F6169C">
        <w:rPr>
          <w:bCs/>
          <w:color w:val="000000"/>
        </w:rPr>
        <w:t xml:space="preserve">ohn </w:t>
      </w:r>
      <w:r w:rsidRPr="000F76A8">
        <w:rPr>
          <w:bCs/>
          <w:color w:val="000000"/>
        </w:rPr>
        <w:t xml:space="preserve"> 3:22</w:t>
      </w:r>
      <w:proofErr w:type="gramEnd"/>
      <w:r w:rsidRPr="000F76A8">
        <w:rPr>
          <w:bCs/>
          <w:color w:val="000000"/>
        </w:rPr>
        <w:t>-36</w:t>
      </w:r>
    </w:p>
    <w:p w:rsidR="00782C3E" w:rsidRPr="000F76A8" w:rsidRDefault="00975C93" w:rsidP="00455685">
      <w:r w:rsidRPr="000F76A8">
        <w:rPr>
          <w:bCs/>
          <w:color w:val="000000"/>
        </w:rPr>
        <w:t xml:space="preserve">STEP 17 From the Jordan River to </w:t>
      </w:r>
      <w:proofErr w:type="spellStart"/>
      <w:r w:rsidRPr="000F76A8">
        <w:rPr>
          <w:bCs/>
          <w:color w:val="000000"/>
        </w:rPr>
        <w:t>Sychar</w:t>
      </w:r>
      <w:proofErr w:type="spellEnd"/>
      <w:r w:rsidRPr="000F76A8">
        <w:rPr>
          <w:bCs/>
          <w:color w:val="000000"/>
        </w:rPr>
        <w:t xml:space="preserve"> in Samaria </w:t>
      </w:r>
      <w:r w:rsidR="00F6169C">
        <w:t xml:space="preserve">    </w:t>
      </w:r>
      <w:r w:rsidRPr="000F76A8">
        <w:rPr>
          <w:bCs/>
          <w:color w:val="000000"/>
        </w:rPr>
        <w:t xml:space="preserve">Mt. 4:12: </w:t>
      </w:r>
      <w:proofErr w:type="spellStart"/>
      <w:r w:rsidRPr="000F76A8">
        <w:rPr>
          <w:bCs/>
          <w:color w:val="000000"/>
        </w:rPr>
        <w:t>Lk</w:t>
      </w:r>
      <w:proofErr w:type="spellEnd"/>
      <w:r w:rsidRPr="000F76A8">
        <w:rPr>
          <w:bCs/>
          <w:color w:val="000000"/>
        </w:rPr>
        <w:t>. 3:19</w:t>
      </w:r>
      <w:proofErr w:type="gramStart"/>
      <w:r w:rsidRPr="000F76A8">
        <w:rPr>
          <w:bCs/>
          <w:color w:val="000000"/>
        </w:rPr>
        <w:t>,20</w:t>
      </w:r>
      <w:proofErr w:type="gramEnd"/>
      <w:r w:rsidRPr="000F76A8">
        <w:rPr>
          <w:bCs/>
          <w:color w:val="000000"/>
        </w:rPr>
        <w:t xml:space="preserve">; Jn. 4:1-42 </w:t>
      </w:r>
    </w:p>
    <w:p w:rsidR="00782C3E" w:rsidRPr="000F76A8" w:rsidRDefault="00975C93" w:rsidP="00455685">
      <w:proofErr w:type="gramStart"/>
      <w:r w:rsidRPr="000F76A8">
        <w:rPr>
          <w:bCs/>
          <w:color w:val="000000"/>
        </w:rPr>
        <w:t>STEP 18.</w:t>
      </w:r>
      <w:proofErr w:type="gramEnd"/>
      <w:r w:rsidRPr="000F76A8">
        <w:rPr>
          <w:bCs/>
          <w:color w:val="000000"/>
        </w:rPr>
        <w:t xml:space="preserve"> From </w:t>
      </w:r>
      <w:proofErr w:type="spellStart"/>
      <w:r w:rsidRPr="000F76A8">
        <w:rPr>
          <w:bCs/>
          <w:color w:val="000000"/>
        </w:rPr>
        <w:t>Sychar</w:t>
      </w:r>
      <w:proofErr w:type="spellEnd"/>
      <w:r w:rsidRPr="000F76A8">
        <w:rPr>
          <w:bCs/>
          <w:color w:val="000000"/>
        </w:rPr>
        <w:t xml:space="preserve"> to Cana </w:t>
      </w:r>
      <w:r w:rsidR="00F6169C">
        <w:tab/>
      </w:r>
      <w:r w:rsidR="00F6169C">
        <w:tab/>
      </w:r>
      <w:r w:rsidR="00F6169C">
        <w:tab/>
      </w:r>
      <w:r w:rsidR="00F6169C">
        <w:tab/>
      </w:r>
      <w:r w:rsidR="00F6169C">
        <w:tab/>
        <w:t xml:space="preserve">          </w:t>
      </w:r>
      <w:proofErr w:type="gramStart"/>
      <w:r w:rsidRPr="000F76A8">
        <w:rPr>
          <w:bCs/>
          <w:color w:val="000000"/>
        </w:rPr>
        <w:t>J</w:t>
      </w:r>
      <w:r w:rsidR="00F6169C">
        <w:rPr>
          <w:bCs/>
          <w:color w:val="000000"/>
        </w:rPr>
        <w:t xml:space="preserve">ohn  </w:t>
      </w:r>
      <w:r w:rsidRPr="000F76A8">
        <w:rPr>
          <w:bCs/>
          <w:color w:val="000000"/>
        </w:rPr>
        <w:t>4:43</w:t>
      </w:r>
      <w:proofErr w:type="gramEnd"/>
      <w:r w:rsidRPr="000F76A8">
        <w:rPr>
          <w:bCs/>
          <w:color w:val="000000"/>
        </w:rPr>
        <w:t>-54</w:t>
      </w:r>
    </w:p>
    <w:p w:rsidR="00782C3E" w:rsidRPr="000F76A8" w:rsidRDefault="00975C93" w:rsidP="00455685">
      <w:proofErr w:type="gramStart"/>
      <w:r w:rsidRPr="000F76A8">
        <w:rPr>
          <w:bCs/>
          <w:color w:val="000000"/>
        </w:rPr>
        <w:t>STEP 19.</w:t>
      </w:r>
      <w:proofErr w:type="gramEnd"/>
      <w:r w:rsidRPr="000F76A8">
        <w:rPr>
          <w:bCs/>
          <w:color w:val="000000"/>
        </w:rPr>
        <w:t xml:space="preserve"> From Cana to Nazareth </w:t>
      </w:r>
      <w:r w:rsidR="00F6169C">
        <w:tab/>
      </w:r>
      <w:r w:rsidR="00F6169C">
        <w:tab/>
      </w:r>
      <w:r w:rsidR="00F6169C">
        <w:tab/>
      </w:r>
      <w:r w:rsidR="00F6169C">
        <w:tab/>
      </w:r>
      <w:r w:rsidR="00F6169C">
        <w:tab/>
        <w:t xml:space="preserve">          </w:t>
      </w:r>
      <w:proofErr w:type="gramStart"/>
      <w:r w:rsidRPr="000F76A8">
        <w:rPr>
          <w:bCs/>
          <w:color w:val="000000"/>
        </w:rPr>
        <w:t>L</w:t>
      </w:r>
      <w:r w:rsidR="00F6169C">
        <w:rPr>
          <w:bCs/>
          <w:color w:val="000000"/>
        </w:rPr>
        <w:t xml:space="preserve">uke </w:t>
      </w:r>
      <w:r w:rsidRPr="000F76A8">
        <w:rPr>
          <w:bCs/>
          <w:color w:val="000000"/>
        </w:rPr>
        <w:t xml:space="preserve"> 4:16</w:t>
      </w:r>
      <w:proofErr w:type="gramEnd"/>
      <w:r w:rsidRPr="000F76A8">
        <w:rPr>
          <w:bCs/>
          <w:color w:val="000000"/>
        </w:rPr>
        <w:t>-30</w:t>
      </w:r>
    </w:p>
    <w:p w:rsidR="00782C3E" w:rsidRDefault="00975C93" w:rsidP="00455685">
      <w:pPr>
        <w:rPr>
          <w:bCs/>
          <w:color w:val="000000"/>
        </w:rPr>
      </w:pPr>
      <w:r w:rsidRPr="000F76A8">
        <w:rPr>
          <w:bCs/>
          <w:color w:val="000000"/>
        </w:rPr>
        <w:t xml:space="preserve">STEP 20 </w:t>
      </w:r>
      <w:proofErr w:type="gramStart"/>
      <w:r w:rsidRPr="000F76A8">
        <w:rPr>
          <w:bCs/>
          <w:color w:val="000000"/>
        </w:rPr>
        <w:t>From</w:t>
      </w:r>
      <w:proofErr w:type="gramEnd"/>
      <w:r w:rsidRPr="000F76A8">
        <w:rPr>
          <w:bCs/>
          <w:color w:val="000000"/>
        </w:rPr>
        <w:t xml:space="preserve"> Nazareth to Capernaum </w:t>
      </w:r>
      <w:r w:rsidR="00F6169C">
        <w:t xml:space="preserve">   </w:t>
      </w:r>
      <w:r w:rsidRPr="000F76A8">
        <w:rPr>
          <w:bCs/>
          <w:color w:val="000000"/>
        </w:rPr>
        <w:t xml:space="preserve">Mt. 4:13-22; 8:14-17: Mk. 1:14-38; </w:t>
      </w:r>
      <w:proofErr w:type="spellStart"/>
      <w:r w:rsidRPr="000F76A8">
        <w:rPr>
          <w:bCs/>
          <w:color w:val="000000"/>
        </w:rPr>
        <w:t>Lk</w:t>
      </w:r>
      <w:proofErr w:type="spellEnd"/>
      <w:r w:rsidRPr="000F76A8">
        <w:rPr>
          <w:bCs/>
          <w:color w:val="000000"/>
        </w:rPr>
        <w:t>. 4:31-42</w:t>
      </w:r>
    </w:p>
    <w:p w:rsidR="007852E1" w:rsidRPr="000F76A8" w:rsidRDefault="007852E1" w:rsidP="00455685"/>
    <w:p w:rsidR="00975C93" w:rsidRDefault="009E71E3" w:rsidP="00034A27">
      <w:pPr>
        <w:pStyle w:val="Heading1"/>
        <w:numPr>
          <w:ilvl w:val="0"/>
          <w:numId w:val="21"/>
        </w:numPr>
        <w:jc w:val="left"/>
        <w:rPr>
          <w:b w:val="0"/>
          <w:sz w:val="24"/>
          <w:szCs w:val="24"/>
        </w:rPr>
      </w:pPr>
      <w:bookmarkStart w:id="6" w:name="_Toc236294987"/>
      <w:r w:rsidRPr="000F76A8">
        <w:rPr>
          <w:b w:val="0"/>
          <w:sz w:val="24"/>
          <w:szCs w:val="24"/>
        </w:rPr>
        <w:t>The Course</w:t>
      </w:r>
      <w:r w:rsidR="00975C93" w:rsidRPr="000F76A8">
        <w:rPr>
          <w:b w:val="0"/>
          <w:sz w:val="24"/>
          <w:szCs w:val="24"/>
        </w:rPr>
        <w:t xml:space="preserve"> of Christ</w:t>
      </w:r>
      <w:bookmarkEnd w:id="6"/>
    </w:p>
    <w:p w:rsidR="00FF3A7B" w:rsidRPr="00FF3A7B" w:rsidRDefault="00FF3A7B" w:rsidP="00FF3A7B"/>
    <w:p w:rsidR="00EF6A22" w:rsidRPr="00FF3A7B" w:rsidRDefault="00FF3A7B" w:rsidP="00FF3A7B">
      <w:pPr>
        <w:ind w:left="1440" w:firstLine="720"/>
        <w:rPr>
          <w:b/>
          <w:u w:val="single"/>
        </w:rPr>
      </w:pPr>
      <w:r>
        <w:t xml:space="preserve">                  </w:t>
      </w:r>
      <w:r w:rsidRPr="00FF3A7B">
        <w:rPr>
          <w:b/>
          <w:u w:val="single"/>
        </w:rPr>
        <w:t xml:space="preserve"> </w:t>
      </w:r>
      <w:r w:rsidR="00EF6A22" w:rsidRPr="00FF3A7B">
        <w:rPr>
          <w:b/>
          <w:u w:val="single"/>
        </w:rPr>
        <w:t>O</w:t>
      </w:r>
      <w:r w:rsidR="00455685" w:rsidRPr="00FF3A7B">
        <w:rPr>
          <w:b/>
          <w:u w:val="single"/>
        </w:rPr>
        <w:t>pen</w:t>
      </w:r>
      <w:r w:rsidR="00EF6A22" w:rsidRPr="00FF3A7B">
        <w:rPr>
          <w:b/>
          <w:u w:val="single"/>
        </w:rPr>
        <w:t xml:space="preserve"> </w:t>
      </w:r>
      <w:r w:rsidR="00455685" w:rsidRPr="00FF3A7B">
        <w:rPr>
          <w:b/>
          <w:u w:val="single"/>
        </w:rPr>
        <w:t>Public Ministry</w:t>
      </w:r>
    </w:p>
    <w:p w:rsidR="005E4AED" w:rsidRPr="000F1930" w:rsidRDefault="005E4AED" w:rsidP="00975C93"/>
    <w:p w:rsidR="005E4AED" w:rsidRPr="00455685" w:rsidRDefault="00455685" w:rsidP="00975C93">
      <w:pPr>
        <w:rPr>
          <w:i/>
        </w:rPr>
      </w:pPr>
      <w:r>
        <w:t>Mat. 4:16—</w:t>
      </w:r>
      <w:proofErr w:type="gramStart"/>
      <w:r w:rsidR="005E4AED" w:rsidRPr="00455685">
        <w:rPr>
          <w:i/>
        </w:rPr>
        <w:t>The</w:t>
      </w:r>
      <w:proofErr w:type="gramEnd"/>
      <w:r w:rsidR="005E4AED" w:rsidRPr="00455685">
        <w:rPr>
          <w:i/>
        </w:rPr>
        <w:t xml:space="preserve"> people which sat in darkness saw great light; and to them which sat in the region and shadow of death light is sprung up.</w:t>
      </w:r>
    </w:p>
    <w:p w:rsidR="00EF6A22" w:rsidRPr="00455685" w:rsidRDefault="00455685" w:rsidP="00975C93">
      <w:pPr>
        <w:rPr>
          <w:i/>
        </w:rPr>
      </w:pPr>
      <w:r>
        <w:t>John 1:29—</w:t>
      </w:r>
      <w:proofErr w:type="gramStart"/>
      <w:r w:rsidR="005E4AED" w:rsidRPr="00455685">
        <w:rPr>
          <w:i/>
        </w:rPr>
        <w:t>The</w:t>
      </w:r>
      <w:proofErr w:type="gramEnd"/>
      <w:r w:rsidR="005E4AED" w:rsidRPr="00455685">
        <w:rPr>
          <w:i/>
        </w:rPr>
        <w:t xml:space="preserve"> next day John </w:t>
      </w:r>
      <w:proofErr w:type="spellStart"/>
      <w:r w:rsidR="005E4AED" w:rsidRPr="00455685">
        <w:rPr>
          <w:i/>
        </w:rPr>
        <w:t>seeth</w:t>
      </w:r>
      <w:proofErr w:type="spellEnd"/>
      <w:r w:rsidR="005E4AED" w:rsidRPr="00455685">
        <w:rPr>
          <w:i/>
        </w:rPr>
        <w:t xml:space="preserve"> Jesus coming unto him, and saith, Behold the Lamb of God, which </w:t>
      </w:r>
      <w:proofErr w:type="spellStart"/>
      <w:r w:rsidR="005E4AED" w:rsidRPr="00455685">
        <w:rPr>
          <w:i/>
        </w:rPr>
        <w:t>taketh</w:t>
      </w:r>
      <w:proofErr w:type="spellEnd"/>
      <w:r w:rsidR="005E4AED" w:rsidRPr="00455685">
        <w:rPr>
          <w:i/>
        </w:rPr>
        <w:t xml:space="preserve"> away the sin of the world.</w:t>
      </w:r>
    </w:p>
    <w:p w:rsidR="00753D12" w:rsidRPr="00455685" w:rsidRDefault="00753D12" w:rsidP="00975C93">
      <w:pPr>
        <w:rPr>
          <w:i/>
        </w:rPr>
      </w:pPr>
    </w:p>
    <w:p w:rsidR="00EF6A22" w:rsidRPr="000F1930" w:rsidRDefault="00EF6A22" w:rsidP="00975C93">
      <w:r w:rsidRPr="000F1930">
        <w:t xml:space="preserve">Christ used the healing of the sick and ministering to the outcast to teach the religious and his </w:t>
      </w:r>
      <w:proofErr w:type="gramStart"/>
      <w:r w:rsidRPr="000F1930">
        <w:t>disciples</w:t>
      </w:r>
      <w:proofErr w:type="gramEnd"/>
      <w:r w:rsidRPr="000F1930">
        <w:t xml:space="preserve"> lessons they needed to learn. Christ’s ministry was the most complete and perfect ministry ever attempted. It was a perfect success. He knew why</w:t>
      </w:r>
      <w:r w:rsidR="00753D12" w:rsidRPr="000F1930">
        <w:t xml:space="preserve"> he</w:t>
      </w:r>
      <w:r w:rsidRPr="000F1930">
        <w:t xml:space="preserve"> came, what he was to do and how to go about </w:t>
      </w:r>
      <w:r w:rsidR="00753D12" w:rsidRPr="000F1930">
        <w:t xml:space="preserve">to accomplish </w:t>
      </w:r>
      <w:r w:rsidRPr="000F1930">
        <w:t>it. He was prudent and purposeful in every step he took.</w:t>
      </w:r>
    </w:p>
    <w:p w:rsidR="00753D12" w:rsidRPr="007B5542" w:rsidRDefault="007B5542" w:rsidP="00975C93">
      <w:pPr>
        <w:rPr>
          <w:i/>
        </w:rPr>
      </w:pPr>
      <w:r>
        <w:t>Eph. 1:8—</w:t>
      </w:r>
      <w:proofErr w:type="gramStart"/>
      <w:r w:rsidR="00753D12" w:rsidRPr="007B5542">
        <w:rPr>
          <w:i/>
        </w:rPr>
        <w:t>Wherein</w:t>
      </w:r>
      <w:proofErr w:type="gramEnd"/>
      <w:r w:rsidR="00753D12" w:rsidRPr="007B5542">
        <w:rPr>
          <w:i/>
        </w:rPr>
        <w:t xml:space="preserve"> he hath abounded toward us in all wisdom and prudence;</w:t>
      </w:r>
    </w:p>
    <w:p w:rsidR="00EF6A22" w:rsidRPr="000F1930" w:rsidRDefault="00EF6A22" w:rsidP="00975C93"/>
    <w:p w:rsidR="00975C93" w:rsidRPr="000F1930" w:rsidRDefault="00975C93" w:rsidP="00975C93">
      <w:r w:rsidRPr="000F1930">
        <w:rPr>
          <w:bCs/>
          <w:color w:val="000000"/>
        </w:rPr>
        <w:t>STEP 21 From Capernaum to His first preaching Tour of Galilee to Capernaum</w:t>
      </w:r>
    </w:p>
    <w:p w:rsidR="00975C93" w:rsidRPr="000F1930" w:rsidRDefault="00975C93" w:rsidP="00975C93">
      <w:pPr>
        <w:ind w:firstLine="1526"/>
        <w:rPr>
          <w:bCs/>
          <w:color w:val="000000"/>
        </w:rPr>
      </w:pPr>
      <w:r w:rsidRPr="000F1930">
        <w:rPr>
          <w:bCs/>
          <w:color w:val="000000"/>
        </w:rPr>
        <w:t xml:space="preserve">Mt.4:23; 8:2-4; Mk. 1:39-45; </w:t>
      </w:r>
      <w:proofErr w:type="spellStart"/>
      <w:r w:rsidRPr="000F1930">
        <w:rPr>
          <w:bCs/>
          <w:color w:val="000000"/>
        </w:rPr>
        <w:t>Lk</w:t>
      </w:r>
      <w:proofErr w:type="spellEnd"/>
      <w:r w:rsidRPr="000F1930">
        <w:rPr>
          <w:bCs/>
          <w:color w:val="000000"/>
        </w:rPr>
        <w:t>. 4:43-5:16</w:t>
      </w:r>
    </w:p>
    <w:p w:rsidR="001E5CAF" w:rsidRPr="000F1930" w:rsidRDefault="001E5CAF" w:rsidP="001E5CAF">
      <w:pPr>
        <w:rPr>
          <w:bCs/>
          <w:color w:val="000000"/>
        </w:rPr>
      </w:pPr>
      <w:r w:rsidRPr="000F1930">
        <w:rPr>
          <w:bCs/>
          <w:color w:val="000000"/>
        </w:rPr>
        <w:t>Jesus perceived the weakness in their faith for following orders and lack of courage so He put them to the test.</w:t>
      </w:r>
    </w:p>
    <w:p w:rsidR="001E5CAF" w:rsidRPr="007B5542" w:rsidRDefault="007B5542" w:rsidP="001E5CAF">
      <w:pPr>
        <w:rPr>
          <w:i/>
        </w:rPr>
      </w:pPr>
      <w:r>
        <w:t>Luke 5:4—</w:t>
      </w:r>
      <w:r w:rsidR="001E5CAF" w:rsidRPr="007B5542">
        <w:rPr>
          <w:i/>
        </w:rPr>
        <w:t>Now when he had left speaking, he said unto Simon, Launch out into the deep, and let down your nets for a draught.</w:t>
      </w:r>
    </w:p>
    <w:p w:rsidR="001E5CAF" w:rsidRPr="007B5542" w:rsidRDefault="007B5542" w:rsidP="001E5CAF">
      <w:pPr>
        <w:rPr>
          <w:i/>
        </w:rPr>
      </w:pPr>
      <w:r>
        <w:t>6—</w:t>
      </w:r>
      <w:proofErr w:type="gramStart"/>
      <w:r w:rsidR="001E5CAF" w:rsidRPr="007B5542">
        <w:rPr>
          <w:i/>
        </w:rPr>
        <w:t>And</w:t>
      </w:r>
      <w:proofErr w:type="gramEnd"/>
      <w:r w:rsidR="001E5CAF" w:rsidRPr="007B5542">
        <w:rPr>
          <w:i/>
        </w:rPr>
        <w:t xml:space="preserve"> when they had this done, they </w:t>
      </w:r>
      <w:proofErr w:type="spellStart"/>
      <w:r w:rsidR="001E5CAF" w:rsidRPr="007B5542">
        <w:rPr>
          <w:i/>
        </w:rPr>
        <w:t>inclosed</w:t>
      </w:r>
      <w:proofErr w:type="spellEnd"/>
      <w:r w:rsidR="001E5CAF" w:rsidRPr="007B5542">
        <w:rPr>
          <w:i/>
        </w:rPr>
        <w:t xml:space="preserve"> a great multitude of fishes: and their net brake.</w:t>
      </w:r>
    </w:p>
    <w:p w:rsidR="001E5CAF" w:rsidRPr="000F1930" w:rsidRDefault="007B5542" w:rsidP="001E5CAF">
      <w:r>
        <w:t>7—</w:t>
      </w:r>
      <w:proofErr w:type="gramStart"/>
      <w:r w:rsidR="001E5CAF" w:rsidRPr="007B5542">
        <w:rPr>
          <w:i/>
        </w:rPr>
        <w:t>And</w:t>
      </w:r>
      <w:proofErr w:type="gramEnd"/>
      <w:r w:rsidR="001E5CAF" w:rsidRPr="007B5542">
        <w:rPr>
          <w:i/>
        </w:rPr>
        <w:t xml:space="preserve"> they beckoned unto their partners, which were in the other ship, that they should come and help them. And they came, and filled both the ships, so that they began to sink.</w:t>
      </w:r>
    </w:p>
    <w:p w:rsidR="001E5CAF" w:rsidRPr="000F1930" w:rsidRDefault="001E5CAF" w:rsidP="001E5CAF"/>
    <w:p w:rsidR="001E5CAF" w:rsidRPr="000F1930" w:rsidRDefault="001E5CAF" w:rsidP="001E5CAF">
      <w:r w:rsidRPr="000F1930">
        <w:t>Having weak faith and lacking courage is like filling ships with broken nets.</w:t>
      </w:r>
    </w:p>
    <w:p w:rsidR="00054FA6" w:rsidRPr="000F1930" w:rsidRDefault="00054FA6" w:rsidP="001E5CAF"/>
    <w:p w:rsidR="00054FA6" w:rsidRPr="000F1930" w:rsidRDefault="007B5542" w:rsidP="001E5CAF">
      <w:r>
        <w:t>Luke 5:10—</w:t>
      </w:r>
      <w:proofErr w:type="gramStart"/>
      <w:r w:rsidR="00054FA6" w:rsidRPr="007B5542">
        <w:rPr>
          <w:i/>
        </w:rPr>
        <w:t>And</w:t>
      </w:r>
      <w:proofErr w:type="gramEnd"/>
      <w:r w:rsidR="00054FA6" w:rsidRPr="007B5542">
        <w:rPr>
          <w:i/>
        </w:rPr>
        <w:t xml:space="preserve"> so was also James, and John, the sons of Zebedee, which were partners with Simon. And Jesus said unto Simon, Fear not; from henceforth thou </w:t>
      </w:r>
      <w:proofErr w:type="spellStart"/>
      <w:r w:rsidR="00054FA6" w:rsidRPr="007B5542">
        <w:rPr>
          <w:i/>
        </w:rPr>
        <w:t>shalt</w:t>
      </w:r>
      <w:proofErr w:type="spellEnd"/>
      <w:r w:rsidR="00054FA6" w:rsidRPr="007B5542">
        <w:rPr>
          <w:i/>
        </w:rPr>
        <w:t xml:space="preserve"> catch men</w:t>
      </w:r>
      <w:r w:rsidR="00054FA6" w:rsidRPr="000F1930">
        <w:t>.</w:t>
      </w:r>
    </w:p>
    <w:p w:rsidR="00054FA6" w:rsidRDefault="007B5542" w:rsidP="001E5CAF">
      <w:pPr>
        <w:rPr>
          <w:i/>
        </w:rPr>
      </w:pPr>
      <w:r>
        <w:t>16—</w:t>
      </w:r>
      <w:proofErr w:type="gramStart"/>
      <w:r w:rsidR="00054FA6" w:rsidRPr="007B5542">
        <w:rPr>
          <w:i/>
        </w:rPr>
        <w:t>And</w:t>
      </w:r>
      <w:proofErr w:type="gramEnd"/>
      <w:r w:rsidR="00054FA6" w:rsidRPr="007B5542">
        <w:rPr>
          <w:i/>
        </w:rPr>
        <w:t xml:space="preserve"> he withdrew himself into the wilderness, and prayed.</w:t>
      </w:r>
    </w:p>
    <w:p w:rsidR="001B29E8" w:rsidRDefault="001B29E8" w:rsidP="001B29E8">
      <w:pPr>
        <w:rPr>
          <w:i/>
        </w:rPr>
      </w:pPr>
    </w:p>
    <w:p w:rsidR="00154815" w:rsidRPr="00154815" w:rsidRDefault="00154815" w:rsidP="001B29E8">
      <w:r w:rsidRPr="00154815">
        <w:t xml:space="preserve">The Sermon </w:t>
      </w:r>
      <w:proofErr w:type="gramStart"/>
      <w:r w:rsidRPr="00154815">
        <w:t>On The</w:t>
      </w:r>
      <w:proofErr w:type="gramEnd"/>
      <w:r w:rsidRPr="00154815">
        <w:t xml:space="preserve"> Mount</w:t>
      </w:r>
      <w:r>
        <w:t xml:space="preserve">    </w:t>
      </w:r>
      <w:r w:rsidR="001B29E8">
        <w:t xml:space="preserve">                            </w:t>
      </w:r>
      <w:r w:rsidRPr="00154815">
        <w:t>Rules For The Redeemed</w:t>
      </w:r>
    </w:p>
    <w:p w:rsidR="00154815" w:rsidRPr="00154815" w:rsidRDefault="00E214B9" w:rsidP="00154815">
      <w:r>
        <w:t>A Rule is an authoritative standard or principle</w:t>
      </w:r>
    </w:p>
    <w:p w:rsidR="00154815" w:rsidRDefault="00154815" w:rsidP="004B602C">
      <w:pPr>
        <w:pStyle w:val="ListParagraph"/>
        <w:numPr>
          <w:ilvl w:val="0"/>
          <w:numId w:val="39"/>
        </w:numPr>
      </w:pPr>
      <w:r w:rsidRPr="00154815">
        <w:t xml:space="preserve">The Money Rule </w:t>
      </w:r>
      <w:r w:rsidR="00056AA3">
        <w:t xml:space="preserve">    </w:t>
      </w:r>
      <w:r w:rsidRPr="00154815">
        <w:t xml:space="preserve">(Mt. 6:19,20) </w:t>
      </w:r>
    </w:p>
    <w:p w:rsidR="005300FF" w:rsidRPr="005300FF" w:rsidRDefault="00361451" w:rsidP="005300FF">
      <w:pPr>
        <w:pStyle w:val="ListParagraph"/>
        <w:ind w:left="1440"/>
        <w:rPr>
          <w:b/>
        </w:rPr>
      </w:pPr>
      <w:r w:rsidRPr="005300FF">
        <w:rPr>
          <w:b/>
        </w:rPr>
        <w:t>The Principles of God’s Word set our Faith</w:t>
      </w:r>
    </w:p>
    <w:p w:rsidR="005300FF" w:rsidRPr="004B602C" w:rsidRDefault="004B602C" w:rsidP="005300FF">
      <w:pPr>
        <w:rPr>
          <w:i/>
        </w:rPr>
      </w:pPr>
      <w:r>
        <w:t>Mt. 6:19—</w:t>
      </w:r>
      <w:proofErr w:type="gramStart"/>
      <w:r w:rsidR="005300FF" w:rsidRPr="004B602C">
        <w:rPr>
          <w:i/>
        </w:rPr>
        <w:t>Lay</w:t>
      </w:r>
      <w:proofErr w:type="gramEnd"/>
      <w:r w:rsidR="005300FF" w:rsidRPr="004B602C">
        <w:rPr>
          <w:i/>
        </w:rPr>
        <w:t xml:space="preserve"> not up for yourselves treasures upon earth, where moth and rust doth corrupt, and where thieves break through and steal:</w:t>
      </w:r>
    </w:p>
    <w:p w:rsidR="005300FF" w:rsidRDefault="005300FF" w:rsidP="005300FF">
      <w:pPr>
        <w:ind w:left="720" w:firstLine="720"/>
      </w:pPr>
      <w:r>
        <w:t>Natural Treasures</w:t>
      </w:r>
      <w:r w:rsidR="00FD5513">
        <w:t xml:space="preserve"> – materialism – reversed priorities</w:t>
      </w:r>
    </w:p>
    <w:p w:rsidR="00FD5513" w:rsidRDefault="00FD5513" w:rsidP="005300FF">
      <w:pPr>
        <w:ind w:left="720" w:firstLine="720"/>
      </w:pPr>
      <w:r>
        <w:t xml:space="preserve">Materialism is like a disease it </w:t>
      </w:r>
      <w:proofErr w:type="gramStart"/>
      <w:r>
        <w:t>effects</w:t>
      </w:r>
      <w:proofErr w:type="gramEnd"/>
      <w:r>
        <w:t xml:space="preserve"> the whole body.</w:t>
      </w:r>
    </w:p>
    <w:p w:rsidR="004B602C" w:rsidRPr="004B602C" w:rsidRDefault="004B602C" w:rsidP="004B602C">
      <w:pPr>
        <w:rPr>
          <w:b/>
          <w:i/>
          <w:u w:val="single"/>
        </w:rPr>
      </w:pPr>
      <w:r>
        <w:t>Col 3:5—“</w:t>
      </w:r>
      <w:r w:rsidRPr="004B602C">
        <w:rPr>
          <w:b/>
          <w:i/>
          <w:u w:val="single"/>
        </w:rPr>
        <w:t>covetousness, which is idolatry</w:t>
      </w:r>
      <w:r w:rsidRPr="004B602C">
        <w:rPr>
          <w:b/>
          <w:i/>
        </w:rPr>
        <w:t>”</w:t>
      </w:r>
    </w:p>
    <w:p w:rsidR="005300FF" w:rsidRPr="004B602C" w:rsidRDefault="004B602C" w:rsidP="004B602C">
      <w:pPr>
        <w:rPr>
          <w:i/>
        </w:rPr>
      </w:pPr>
      <w:r>
        <w:t>Mt.6:20—</w:t>
      </w:r>
      <w:proofErr w:type="gramStart"/>
      <w:r w:rsidR="005300FF" w:rsidRPr="004B602C">
        <w:rPr>
          <w:i/>
        </w:rPr>
        <w:t>But</w:t>
      </w:r>
      <w:proofErr w:type="gramEnd"/>
      <w:r w:rsidR="005300FF" w:rsidRPr="004B602C">
        <w:rPr>
          <w:i/>
        </w:rPr>
        <w:t xml:space="preserve"> lay up for yourselves treasures in heaven, where neither moth nor rust doth corrupt, and where thieves do not break through nor steal:</w:t>
      </w:r>
    </w:p>
    <w:p w:rsidR="005300FF" w:rsidRDefault="005300FF" w:rsidP="005300FF">
      <w:r>
        <w:tab/>
      </w:r>
      <w:r>
        <w:tab/>
        <w:t>Spiritual Treasures</w:t>
      </w:r>
      <w:r w:rsidR="00FD5513">
        <w:t xml:space="preserve"> </w:t>
      </w:r>
      <w:r w:rsidR="004B602C">
        <w:t>–</w:t>
      </w:r>
      <w:r w:rsidR="00FD5513">
        <w:t xml:space="preserve"> </w:t>
      </w:r>
    </w:p>
    <w:p w:rsidR="004B602C" w:rsidRDefault="004B602C" w:rsidP="005300FF">
      <w:r w:rsidRPr="004B602C">
        <w:t>Ac</w:t>
      </w:r>
      <w:r>
        <w:t>ts</w:t>
      </w:r>
      <w:r w:rsidRPr="004B602C">
        <w:t xml:space="preserve"> 20:35 </w:t>
      </w:r>
      <w:r>
        <w:t>“</w:t>
      </w:r>
      <w:r w:rsidRPr="004B602C">
        <w:rPr>
          <w:i/>
        </w:rPr>
        <w:t>It is more blessed to give than to receive</w:t>
      </w:r>
      <w:r>
        <w:t>”</w:t>
      </w:r>
    </w:p>
    <w:p w:rsidR="005300FF" w:rsidRDefault="005300FF" w:rsidP="005300FF">
      <w:r>
        <w:t xml:space="preserve">Precept – hoarding money to </w:t>
      </w:r>
      <w:proofErr w:type="gramStart"/>
      <w:r>
        <w:t>yourself</w:t>
      </w:r>
      <w:proofErr w:type="gramEnd"/>
      <w:r>
        <w:t xml:space="preserve"> is not practical.</w:t>
      </w:r>
    </w:p>
    <w:p w:rsidR="005300FF" w:rsidRDefault="00FD5513" w:rsidP="005300FF">
      <w:r>
        <w:t>Principle – Keep on giving to the Work of God is Practical.</w:t>
      </w:r>
      <w:r w:rsidR="005300FF">
        <w:t xml:space="preserve"> </w:t>
      </w:r>
    </w:p>
    <w:p w:rsidR="00154815" w:rsidRDefault="00154815" w:rsidP="004B602C">
      <w:pPr>
        <w:pStyle w:val="ListParagraph"/>
        <w:numPr>
          <w:ilvl w:val="0"/>
          <w:numId w:val="39"/>
        </w:numPr>
      </w:pPr>
      <w:r w:rsidRPr="00154815">
        <w:t xml:space="preserve">The Golden Rule </w:t>
      </w:r>
      <w:r w:rsidR="00056AA3">
        <w:t xml:space="preserve">    </w:t>
      </w:r>
    </w:p>
    <w:p w:rsidR="004B602C" w:rsidRDefault="004B602C" w:rsidP="004B602C">
      <w:pPr>
        <w:rPr>
          <w:i/>
        </w:rPr>
      </w:pPr>
      <w:r>
        <w:t>Mt 7:12—</w:t>
      </w:r>
      <w:proofErr w:type="gramStart"/>
      <w:r w:rsidRPr="004B602C">
        <w:rPr>
          <w:i/>
        </w:rPr>
        <w:t>Therefore</w:t>
      </w:r>
      <w:proofErr w:type="gramEnd"/>
      <w:r w:rsidRPr="004B602C">
        <w:rPr>
          <w:i/>
        </w:rPr>
        <w:t xml:space="preserve"> all things whatsoever ye would that men should do to you, do ye even so to them: for this is the law and the prophets.</w:t>
      </w:r>
    </w:p>
    <w:p w:rsidR="00E65D92" w:rsidRDefault="004B2BD0" w:rsidP="004B2BD0">
      <w:pPr>
        <w:pStyle w:val="ListParagraph"/>
        <w:numPr>
          <w:ilvl w:val="1"/>
          <w:numId w:val="10"/>
        </w:numPr>
      </w:pPr>
      <w:r w:rsidRPr="004B2BD0">
        <w:t>T</w:t>
      </w:r>
      <w:r>
        <w:t>he Context of the Rule</w:t>
      </w:r>
    </w:p>
    <w:p w:rsidR="004B2BD0" w:rsidRDefault="004B2BD0" w:rsidP="000F2C89">
      <w:pPr>
        <w:pStyle w:val="ListParagraph"/>
        <w:ind w:left="2520" w:firstLine="360"/>
      </w:pPr>
      <w:r>
        <w:t>“Therefore” – This means there is a rule to follow</w:t>
      </w:r>
    </w:p>
    <w:p w:rsidR="004B2BD0" w:rsidRDefault="004B2BD0" w:rsidP="004B2BD0">
      <w:r>
        <w:t>7:1”Judge not”</w:t>
      </w:r>
      <w:r w:rsidR="00432DBD">
        <w:t xml:space="preserve"> 5 “</w:t>
      </w:r>
      <w:r w:rsidR="00432DBD" w:rsidRPr="00432DBD">
        <w:t>first cast ou</w:t>
      </w:r>
      <w:r w:rsidR="00432DBD">
        <w:t xml:space="preserve">t the beam out of </w:t>
      </w:r>
      <w:proofErr w:type="spellStart"/>
      <w:r w:rsidR="00432DBD">
        <w:t>thine</w:t>
      </w:r>
      <w:proofErr w:type="spellEnd"/>
      <w:r w:rsidR="00432DBD">
        <w:t xml:space="preserve"> own eye” 6 (give not to dogs and hogs)  7 “Ask” “Seek” “Knock” 11 </w:t>
      </w:r>
      <w:proofErr w:type="spellStart"/>
      <w:r w:rsidR="00432DBD">
        <w:t>Imatate</w:t>
      </w:r>
      <w:proofErr w:type="spellEnd"/>
      <w:r w:rsidR="00432DBD">
        <w:t xml:space="preserve"> God’s goodness in giving</w:t>
      </w:r>
    </w:p>
    <w:p w:rsidR="004B2BD0" w:rsidRDefault="004B2BD0" w:rsidP="004B2BD0">
      <w:pPr>
        <w:pStyle w:val="ListParagraph"/>
        <w:numPr>
          <w:ilvl w:val="1"/>
          <w:numId w:val="10"/>
        </w:numPr>
      </w:pPr>
      <w:r>
        <w:t>The Measure of the Rule</w:t>
      </w:r>
    </w:p>
    <w:p w:rsidR="00432DBD" w:rsidRDefault="00432DBD" w:rsidP="000F2C89">
      <w:pPr>
        <w:ind w:left="1440" w:firstLine="720"/>
        <w:jc w:val="center"/>
      </w:pPr>
      <w:r>
        <w:t>“</w:t>
      </w:r>
      <w:proofErr w:type="gramStart"/>
      <w:r w:rsidRPr="004B602C">
        <w:rPr>
          <w:i/>
        </w:rPr>
        <w:t>whatsoever</w:t>
      </w:r>
      <w:proofErr w:type="gramEnd"/>
      <w:r w:rsidRPr="004B602C">
        <w:rPr>
          <w:i/>
        </w:rPr>
        <w:t xml:space="preserve"> ye would tha</w:t>
      </w:r>
      <w:r w:rsidR="004923EC">
        <w:rPr>
          <w:i/>
        </w:rPr>
        <w:t>t men should do to you</w:t>
      </w:r>
      <w:r>
        <w:rPr>
          <w:i/>
        </w:rPr>
        <w:t>”</w:t>
      </w:r>
    </w:p>
    <w:p w:rsidR="004B2BD0" w:rsidRDefault="004B2BD0" w:rsidP="004B2BD0">
      <w:pPr>
        <w:pStyle w:val="ListParagraph"/>
        <w:numPr>
          <w:ilvl w:val="1"/>
          <w:numId w:val="10"/>
        </w:numPr>
      </w:pPr>
      <w:r>
        <w:t>The Practice of the Rule</w:t>
      </w:r>
    </w:p>
    <w:p w:rsidR="004923EC" w:rsidRDefault="004923EC" w:rsidP="000F2C89">
      <w:pPr>
        <w:ind w:left="2160" w:firstLine="720"/>
      </w:pPr>
      <w:r>
        <w:rPr>
          <w:i/>
        </w:rPr>
        <w:t>“</w:t>
      </w:r>
      <w:proofErr w:type="gramStart"/>
      <w:r w:rsidRPr="004B602C">
        <w:rPr>
          <w:i/>
        </w:rPr>
        <w:t>do</w:t>
      </w:r>
      <w:proofErr w:type="gramEnd"/>
      <w:r w:rsidRPr="004B602C">
        <w:rPr>
          <w:i/>
        </w:rPr>
        <w:t xml:space="preserve"> ye even so to them</w:t>
      </w:r>
      <w:r>
        <w:rPr>
          <w:i/>
        </w:rPr>
        <w:t>”</w:t>
      </w:r>
    </w:p>
    <w:p w:rsidR="004B2BD0" w:rsidRDefault="004B2BD0" w:rsidP="004B2BD0">
      <w:pPr>
        <w:pStyle w:val="ListParagraph"/>
        <w:numPr>
          <w:ilvl w:val="1"/>
          <w:numId w:val="10"/>
        </w:numPr>
      </w:pPr>
      <w:r>
        <w:t>The Extent of the Rule</w:t>
      </w:r>
    </w:p>
    <w:p w:rsidR="004923EC" w:rsidRDefault="00E214B9" w:rsidP="000F2C89">
      <w:pPr>
        <w:ind w:left="2160" w:firstLine="720"/>
      </w:pPr>
      <w:r>
        <w:t>Mat. 22:37-40; Rom. 13:8-10</w:t>
      </w:r>
    </w:p>
    <w:p w:rsidR="00E214B9" w:rsidRPr="004B2BD0" w:rsidRDefault="00E214B9" w:rsidP="00E214B9">
      <w:proofErr w:type="spellStart"/>
      <w:r w:rsidRPr="00E214B9">
        <w:t>Ga</w:t>
      </w:r>
      <w:proofErr w:type="spellEnd"/>
      <w:r w:rsidRPr="00E214B9">
        <w:t xml:space="preserve"> 5:14 </w:t>
      </w:r>
      <w:proofErr w:type="gramStart"/>
      <w:r w:rsidRPr="00E214B9">
        <w:t>For</w:t>
      </w:r>
      <w:proofErr w:type="gramEnd"/>
      <w:r w:rsidRPr="00E214B9">
        <w:t xml:space="preserve"> all the law is fulfilled in one word, even in this; Thou </w:t>
      </w:r>
      <w:proofErr w:type="spellStart"/>
      <w:r w:rsidRPr="00E214B9">
        <w:t>shalt</w:t>
      </w:r>
      <w:proofErr w:type="spellEnd"/>
      <w:r w:rsidRPr="00E214B9">
        <w:t xml:space="preserve"> love thy </w:t>
      </w:r>
      <w:proofErr w:type="spellStart"/>
      <w:r w:rsidRPr="00E214B9">
        <w:t>neighbour</w:t>
      </w:r>
      <w:proofErr w:type="spellEnd"/>
      <w:r w:rsidRPr="00E214B9">
        <w:t xml:space="preserve"> as thyself.</w:t>
      </w:r>
    </w:p>
    <w:p w:rsidR="00154815" w:rsidRDefault="00154815" w:rsidP="004B602C">
      <w:pPr>
        <w:pStyle w:val="ListParagraph"/>
        <w:numPr>
          <w:ilvl w:val="0"/>
          <w:numId w:val="39"/>
        </w:numPr>
      </w:pPr>
      <w:r w:rsidRPr="00154815">
        <w:t xml:space="preserve">The Judgment Rule (Mt. 7:1) </w:t>
      </w:r>
      <w:r w:rsidR="0075152C">
        <w:t>Luke 6:37; Rom.2:1; II Cor.2:15; Gal.6:1-4</w:t>
      </w:r>
    </w:p>
    <w:p w:rsidR="00E214B9" w:rsidRDefault="00E214B9" w:rsidP="00E214B9">
      <w:pPr>
        <w:pStyle w:val="ListParagraph"/>
        <w:ind w:left="1440"/>
      </w:pPr>
      <w:r>
        <w:t>Hypocrites and those with a half a story</w:t>
      </w:r>
      <w:r w:rsidR="00BC6ACD">
        <w:t xml:space="preserve"> should not make any judgment</w:t>
      </w:r>
      <w:proofErr w:type="gramStart"/>
      <w:r w:rsidR="00BC6ACD">
        <w:t>.</w:t>
      </w:r>
      <w:r>
        <w:t>.</w:t>
      </w:r>
      <w:proofErr w:type="gramEnd"/>
    </w:p>
    <w:p w:rsidR="00154815" w:rsidRDefault="00154815" w:rsidP="004B602C">
      <w:pPr>
        <w:pStyle w:val="ListParagraph"/>
        <w:numPr>
          <w:ilvl w:val="0"/>
          <w:numId w:val="39"/>
        </w:numPr>
      </w:pPr>
      <w:r w:rsidRPr="00154815">
        <w:t xml:space="preserve">The Prayer Rule </w:t>
      </w:r>
      <w:r w:rsidR="00056AA3">
        <w:t xml:space="preserve">      </w:t>
      </w:r>
      <w:r w:rsidRPr="00154815">
        <w:t>(Mt. 7:7,8)</w:t>
      </w:r>
    </w:p>
    <w:p w:rsidR="00BC6ACD" w:rsidRDefault="00BC6ACD" w:rsidP="00BC6ACD">
      <w:r w:rsidRPr="00BC6ACD">
        <w:t xml:space="preserve">Mt 7:8 </w:t>
      </w:r>
      <w:proofErr w:type="gramStart"/>
      <w:r w:rsidRPr="00BC6ACD">
        <w:t>For</w:t>
      </w:r>
      <w:proofErr w:type="gramEnd"/>
      <w:r w:rsidRPr="00BC6ACD">
        <w:t xml:space="preserve"> every one that </w:t>
      </w:r>
      <w:proofErr w:type="spellStart"/>
      <w:r w:rsidRPr="00BC6ACD">
        <w:t>asketh</w:t>
      </w:r>
      <w:proofErr w:type="spellEnd"/>
      <w:r w:rsidRPr="00BC6ACD">
        <w:t xml:space="preserve"> </w:t>
      </w:r>
      <w:proofErr w:type="spellStart"/>
      <w:r w:rsidRPr="00BC6ACD">
        <w:t>receiveth</w:t>
      </w:r>
      <w:proofErr w:type="spellEnd"/>
      <w:r w:rsidRPr="00BC6ACD">
        <w:t xml:space="preserve">; and he that </w:t>
      </w:r>
      <w:proofErr w:type="spellStart"/>
      <w:r w:rsidRPr="00BC6ACD">
        <w:t>seeketh</w:t>
      </w:r>
      <w:proofErr w:type="spellEnd"/>
      <w:r w:rsidRPr="00BC6ACD">
        <w:t xml:space="preserve"> </w:t>
      </w:r>
      <w:proofErr w:type="spellStart"/>
      <w:r w:rsidRPr="00BC6ACD">
        <w:t>findeth</w:t>
      </w:r>
      <w:proofErr w:type="spellEnd"/>
      <w:r w:rsidRPr="00BC6ACD">
        <w:t xml:space="preserve">; and to him that </w:t>
      </w:r>
      <w:proofErr w:type="spellStart"/>
      <w:r w:rsidRPr="00BC6ACD">
        <w:t>knocketh</w:t>
      </w:r>
      <w:proofErr w:type="spellEnd"/>
      <w:r w:rsidRPr="00BC6ACD">
        <w:t xml:space="preserve"> it shall be opened.</w:t>
      </w:r>
    </w:p>
    <w:p w:rsidR="00154815" w:rsidRPr="00154815" w:rsidRDefault="00154815" w:rsidP="004B602C">
      <w:pPr>
        <w:pStyle w:val="ListParagraph"/>
        <w:numPr>
          <w:ilvl w:val="0"/>
          <w:numId w:val="39"/>
        </w:numPr>
      </w:pPr>
      <w:r w:rsidRPr="00154815">
        <w:t xml:space="preserve">The Worry Rule </w:t>
      </w:r>
      <w:r w:rsidR="00056AA3">
        <w:t xml:space="preserve">      </w:t>
      </w:r>
      <w:r w:rsidRPr="00154815">
        <w:t>(Mt. 6:31-33)</w:t>
      </w:r>
    </w:p>
    <w:p w:rsidR="00154815" w:rsidRDefault="00BC6ACD" w:rsidP="00154815">
      <w:r w:rsidRPr="00BC6ACD">
        <w:t xml:space="preserve">Mt 6:31 Therefore take no thought, saying, </w:t>
      </w:r>
      <w:proofErr w:type="gramStart"/>
      <w:r w:rsidRPr="00BC6ACD">
        <w:t>What</w:t>
      </w:r>
      <w:proofErr w:type="gramEnd"/>
      <w:r w:rsidRPr="00BC6ACD">
        <w:t xml:space="preserve"> shall we eat? </w:t>
      </w:r>
      <w:proofErr w:type="gramStart"/>
      <w:r w:rsidRPr="00BC6ACD">
        <w:t>or</w:t>
      </w:r>
      <w:proofErr w:type="gramEnd"/>
      <w:r w:rsidRPr="00BC6ACD">
        <w:t xml:space="preserve">, What shall we drink? </w:t>
      </w:r>
      <w:proofErr w:type="gramStart"/>
      <w:r w:rsidRPr="00BC6ACD">
        <w:t>or</w:t>
      </w:r>
      <w:proofErr w:type="gramEnd"/>
      <w:r w:rsidRPr="00BC6ACD">
        <w:t>, Wherewithal shall we be clothed?</w:t>
      </w:r>
    </w:p>
    <w:p w:rsidR="00BC6ACD" w:rsidRPr="00154815" w:rsidRDefault="00BC6ACD" w:rsidP="00154815"/>
    <w:p w:rsidR="00154815" w:rsidRPr="00154815" w:rsidRDefault="00154815" w:rsidP="00154815">
      <w:r w:rsidRPr="00154815">
        <w:t xml:space="preserve">Two </w:t>
      </w:r>
      <w:proofErr w:type="gramStart"/>
      <w:r w:rsidRPr="00154815">
        <w:t xml:space="preserve">Metaphors </w:t>
      </w:r>
      <w:r w:rsidR="00056AA3">
        <w:t xml:space="preserve"> </w:t>
      </w:r>
      <w:r w:rsidRPr="00154815">
        <w:t>(</w:t>
      </w:r>
      <w:proofErr w:type="gramEnd"/>
      <w:r w:rsidRPr="00154815">
        <w:t>Mt. 5:13,14)</w:t>
      </w:r>
      <w:r w:rsidR="00BC6ACD">
        <w:t xml:space="preserve">      </w:t>
      </w:r>
      <w:r w:rsidR="00DB1C7E">
        <w:tab/>
      </w:r>
      <w:r w:rsidR="00BC6ACD">
        <w:t xml:space="preserve">“Salt”     </w:t>
      </w:r>
      <w:r w:rsidR="00DB1C7E">
        <w:tab/>
      </w:r>
      <w:r w:rsidR="00DB1C7E">
        <w:tab/>
      </w:r>
      <w:r w:rsidR="000F2C89">
        <w:t>“lig</w:t>
      </w:r>
      <w:r w:rsidR="00BC6ACD">
        <w:t>ht”</w:t>
      </w:r>
    </w:p>
    <w:p w:rsidR="00154815" w:rsidRPr="00154815" w:rsidRDefault="00154815" w:rsidP="00154815">
      <w:r w:rsidRPr="00154815">
        <w:t>Two Gates</w:t>
      </w:r>
      <w:r w:rsidR="00056AA3">
        <w:tab/>
        <w:t xml:space="preserve">   </w:t>
      </w:r>
      <w:r w:rsidRPr="00154815">
        <w:t>(Mt.7:13</w:t>
      </w:r>
      <w:proofErr w:type="gramStart"/>
      <w:r w:rsidRPr="00154815">
        <w:t>,14</w:t>
      </w:r>
      <w:proofErr w:type="gramEnd"/>
      <w:r w:rsidRPr="00154815">
        <w:t>)</w:t>
      </w:r>
      <w:r w:rsidR="00BC6ACD">
        <w:tab/>
      </w:r>
      <w:r w:rsidR="00D32D95">
        <w:t xml:space="preserve">        </w:t>
      </w:r>
      <w:r w:rsidR="00BC6ACD">
        <w:t xml:space="preserve">“Straight gate” </w:t>
      </w:r>
      <w:r w:rsidR="00D32D95">
        <w:t xml:space="preserve">       </w:t>
      </w:r>
      <w:r w:rsidR="00BC6ACD">
        <w:t>“Wide is the gate” “</w:t>
      </w:r>
    </w:p>
    <w:p w:rsidR="00154815" w:rsidRPr="00154815" w:rsidRDefault="00154815" w:rsidP="00154815">
      <w:r w:rsidRPr="00154815">
        <w:t>Two Trees</w:t>
      </w:r>
      <w:r w:rsidR="00056AA3">
        <w:tab/>
        <w:t xml:space="preserve">   </w:t>
      </w:r>
      <w:r w:rsidRPr="00154815">
        <w:t>(Mt. 7:15-23)</w:t>
      </w:r>
      <w:r w:rsidR="00D32D95">
        <w:t xml:space="preserve">        </w:t>
      </w:r>
      <w:r w:rsidR="00DB1C7E">
        <w:t xml:space="preserve"> </w:t>
      </w:r>
      <w:r w:rsidR="00D32D95">
        <w:t xml:space="preserve">“good tree”    </w:t>
      </w:r>
      <w:r w:rsidR="00D32D95">
        <w:tab/>
        <w:t xml:space="preserve">       “corrupt tree”</w:t>
      </w:r>
    </w:p>
    <w:p w:rsidR="00703B8B" w:rsidRDefault="00154815" w:rsidP="001E5CAF">
      <w:r w:rsidRPr="00154815">
        <w:t>Two Builders</w:t>
      </w:r>
      <w:r w:rsidR="00056AA3">
        <w:tab/>
        <w:t xml:space="preserve">   </w:t>
      </w:r>
      <w:r w:rsidRPr="00154815">
        <w:t>(Mt. 7:24-27</w:t>
      </w:r>
      <w:proofErr w:type="gramStart"/>
      <w:r w:rsidRPr="00154815">
        <w:t>)</w:t>
      </w:r>
      <w:r w:rsidR="00D32D95">
        <w:t>´</w:t>
      </w:r>
      <w:proofErr w:type="gramEnd"/>
      <w:r w:rsidR="00D32D95">
        <w:t xml:space="preserve">      </w:t>
      </w:r>
      <w:r w:rsidR="00DB1C7E">
        <w:t xml:space="preserve">  </w:t>
      </w:r>
      <w:r w:rsidR="00D32D95">
        <w:t>“Wise man”                “foolish man”</w:t>
      </w:r>
    </w:p>
    <w:p w:rsidR="001B29E8" w:rsidRDefault="001B29E8" w:rsidP="002B78A7">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D54252" w:rsidRPr="00F12319" w:rsidRDefault="00D54252" w:rsidP="00D54252">
      <w:pPr>
        <w:rPr>
          <w:b/>
          <w:i/>
          <w:sz w:val="28"/>
          <w:szCs w:val="28"/>
        </w:rPr>
      </w:pPr>
      <w:r w:rsidRPr="00F12319">
        <w:rPr>
          <w:b/>
          <w:i/>
          <w:sz w:val="32"/>
          <w:szCs w:val="32"/>
        </w:rPr>
        <w:t>Rules for the Redeemed Paper</w:t>
      </w:r>
      <w:r w:rsidRPr="00F12319">
        <w:rPr>
          <w:b/>
          <w:i/>
          <w:sz w:val="28"/>
          <w:szCs w:val="28"/>
        </w:rPr>
        <w:t>:</w:t>
      </w:r>
    </w:p>
    <w:p w:rsidR="00D54252" w:rsidRDefault="00D54252" w:rsidP="00D54252"/>
    <w:p w:rsidR="00D54252" w:rsidRPr="00F12319" w:rsidRDefault="00D54252" w:rsidP="00D54252">
      <w:pPr>
        <w:rPr>
          <w:u w:val="single"/>
        </w:rPr>
      </w:pPr>
      <w:r w:rsidRPr="00F12319">
        <w:rPr>
          <w:u w:val="single"/>
        </w:rPr>
        <w:t>The Money Rule:</w:t>
      </w:r>
    </w:p>
    <w:p w:rsidR="00D54252" w:rsidRPr="00F12319" w:rsidRDefault="00D54252" w:rsidP="00D54252">
      <w:pPr>
        <w:rPr>
          <w:color w:val="003366"/>
        </w:rPr>
      </w:pPr>
      <w:r w:rsidRPr="00F12319">
        <w:rPr>
          <w:color w:val="003366"/>
        </w:rPr>
        <w:t xml:space="preserve">19 Lay not up for </w:t>
      </w:r>
      <w:proofErr w:type="gramStart"/>
      <w:r w:rsidRPr="00F12319">
        <w:rPr>
          <w:color w:val="003366"/>
        </w:rPr>
        <w:t>yourselves</w:t>
      </w:r>
      <w:proofErr w:type="gramEnd"/>
      <w:r w:rsidRPr="00F12319">
        <w:rPr>
          <w:color w:val="003366"/>
        </w:rPr>
        <w:t xml:space="preserve"> treasures upon earth, where moth and rust doth corrupt, and where thieves break through and steal:</w:t>
      </w:r>
    </w:p>
    <w:p w:rsidR="00D54252" w:rsidRPr="00F12319" w:rsidRDefault="00D54252" w:rsidP="00D54252">
      <w:pPr>
        <w:rPr>
          <w:color w:val="003366"/>
        </w:rPr>
      </w:pPr>
      <w:r w:rsidRPr="00F12319">
        <w:rPr>
          <w:color w:val="003366"/>
        </w:rPr>
        <w:t xml:space="preserve">20 But lay up for yourselves treasures in heaven, where neither moth nor rust doth corrupt, and where thieves do not break through nor steal:          </w:t>
      </w:r>
      <w:r>
        <w:rPr>
          <w:color w:val="003366"/>
        </w:rPr>
        <w:t xml:space="preserve">                                                             </w:t>
      </w:r>
      <w:r w:rsidRPr="00F12319">
        <w:rPr>
          <w:color w:val="003366"/>
        </w:rPr>
        <w:t xml:space="preserve"> Matthew 6:19, 20                                                                                                      </w:t>
      </w:r>
      <w:r>
        <w:rPr>
          <w:color w:val="003366"/>
        </w:rPr>
        <w:t xml:space="preserve">                </w:t>
      </w:r>
    </w:p>
    <w:p w:rsidR="00D54252" w:rsidRDefault="00D54252" w:rsidP="00D54252"/>
    <w:p w:rsidR="00D54252" w:rsidRPr="00F12319" w:rsidRDefault="00D54252" w:rsidP="00D54252">
      <w:pPr>
        <w:rPr>
          <w:u w:val="single"/>
        </w:rPr>
      </w:pPr>
      <w:r w:rsidRPr="00F12319">
        <w:rPr>
          <w:u w:val="single"/>
        </w:rPr>
        <w:t>The Golden Rule:</w:t>
      </w:r>
    </w:p>
    <w:p w:rsidR="00D54252" w:rsidRPr="00F12319" w:rsidRDefault="00D54252" w:rsidP="00D54252">
      <w:pPr>
        <w:rPr>
          <w:color w:val="003366"/>
        </w:rPr>
      </w:pPr>
      <w:r w:rsidRPr="00F12319">
        <w:rPr>
          <w:color w:val="003366"/>
        </w:rPr>
        <w:t xml:space="preserve">Therefore all things whatsoever ye would that men should do to you, do </w:t>
      </w:r>
      <w:proofErr w:type="gramStart"/>
      <w:r w:rsidRPr="00F12319">
        <w:rPr>
          <w:color w:val="003366"/>
        </w:rPr>
        <w:t>ye</w:t>
      </w:r>
      <w:proofErr w:type="gramEnd"/>
      <w:r w:rsidRPr="00F12319">
        <w:rPr>
          <w:color w:val="003366"/>
        </w:rPr>
        <w:t xml:space="preserve"> even so to them: for this is the law and the prophets.                                                                                                                Matthew 7:12</w:t>
      </w:r>
    </w:p>
    <w:p w:rsidR="00D54252" w:rsidRDefault="00D54252" w:rsidP="00D54252"/>
    <w:p w:rsidR="00D54252" w:rsidRPr="00F12319" w:rsidRDefault="00D54252" w:rsidP="00D54252">
      <w:pPr>
        <w:rPr>
          <w:u w:val="single"/>
        </w:rPr>
      </w:pPr>
      <w:r w:rsidRPr="00F12319">
        <w:rPr>
          <w:u w:val="single"/>
        </w:rPr>
        <w:t>The Judgment Rule:</w:t>
      </w:r>
    </w:p>
    <w:p w:rsidR="00D54252" w:rsidRPr="00F12319" w:rsidRDefault="00D54252" w:rsidP="00D54252">
      <w:pPr>
        <w:rPr>
          <w:color w:val="003366"/>
        </w:rPr>
      </w:pPr>
      <w:r w:rsidRPr="00F12319">
        <w:rPr>
          <w:color w:val="003366"/>
        </w:rPr>
        <w:t xml:space="preserve">Judge not, that ye be not judged.                </w:t>
      </w:r>
    </w:p>
    <w:p w:rsidR="00D54252" w:rsidRPr="00F12319" w:rsidRDefault="00D54252" w:rsidP="00D54252">
      <w:pPr>
        <w:rPr>
          <w:color w:val="003366"/>
        </w:rPr>
      </w:pPr>
      <w:r w:rsidRPr="00F12319">
        <w:rPr>
          <w:color w:val="003366"/>
        </w:rPr>
        <w:t xml:space="preserve">                               Matthew 7:1</w:t>
      </w:r>
    </w:p>
    <w:p w:rsidR="00D54252" w:rsidRDefault="00D54252" w:rsidP="00D54252"/>
    <w:p w:rsidR="00D54252" w:rsidRPr="00F12319" w:rsidRDefault="00D54252" w:rsidP="00D54252">
      <w:pPr>
        <w:rPr>
          <w:u w:val="single"/>
        </w:rPr>
      </w:pPr>
      <w:r w:rsidRPr="00F12319">
        <w:rPr>
          <w:u w:val="single"/>
        </w:rPr>
        <w:t>The Worry Rule:</w:t>
      </w:r>
    </w:p>
    <w:p w:rsidR="00D54252" w:rsidRPr="00F12319" w:rsidRDefault="00D54252" w:rsidP="00D54252">
      <w:pPr>
        <w:rPr>
          <w:color w:val="003366"/>
        </w:rPr>
      </w:pPr>
      <w:r w:rsidRPr="00F12319">
        <w:rPr>
          <w:color w:val="003366"/>
        </w:rPr>
        <w:t xml:space="preserve">31 Therefore take no thought, saying, </w:t>
      </w:r>
      <w:proofErr w:type="gramStart"/>
      <w:r w:rsidRPr="00F12319">
        <w:rPr>
          <w:color w:val="003366"/>
        </w:rPr>
        <w:t>What</w:t>
      </w:r>
      <w:proofErr w:type="gramEnd"/>
      <w:r w:rsidRPr="00F12319">
        <w:rPr>
          <w:color w:val="003366"/>
        </w:rPr>
        <w:t xml:space="preserve"> shall we eat? </w:t>
      </w:r>
      <w:proofErr w:type="gramStart"/>
      <w:r w:rsidRPr="00F12319">
        <w:rPr>
          <w:color w:val="003366"/>
        </w:rPr>
        <w:t>or</w:t>
      </w:r>
      <w:proofErr w:type="gramEnd"/>
      <w:r w:rsidRPr="00F12319">
        <w:rPr>
          <w:color w:val="003366"/>
        </w:rPr>
        <w:t xml:space="preserve">, What shall we drink? </w:t>
      </w:r>
      <w:proofErr w:type="gramStart"/>
      <w:r w:rsidRPr="00F12319">
        <w:rPr>
          <w:color w:val="003366"/>
        </w:rPr>
        <w:t>or</w:t>
      </w:r>
      <w:proofErr w:type="gramEnd"/>
      <w:r w:rsidRPr="00F12319">
        <w:rPr>
          <w:color w:val="003366"/>
        </w:rPr>
        <w:t>, Wherewithal shall we be clothed?</w:t>
      </w:r>
    </w:p>
    <w:p w:rsidR="00D54252" w:rsidRPr="00F12319" w:rsidRDefault="00D54252" w:rsidP="00D54252">
      <w:pPr>
        <w:rPr>
          <w:color w:val="003366"/>
        </w:rPr>
      </w:pPr>
      <w:r w:rsidRPr="00F12319">
        <w:rPr>
          <w:color w:val="003366"/>
        </w:rPr>
        <w:t xml:space="preserve">32 (For after all these things do the Gentiles </w:t>
      </w:r>
      <w:proofErr w:type="gramStart"/>
      <w:r w:rsidRPr="00F12319">
        <w:rPr>
          <w:color w:val="003366"/>
        </w:rPr>
        <w:t>seek:</w:t>
      </w:r>
      <w:proofErr w:type="gramEnd"/>
      <w:r w:rsidRPr="00F12319">
        <w:rPr>
          <w:color w:val="003366"/>
        </w:rPr>
        <w:t xml:space="preserve">) for your heavenly Father </w:t>
      </w:r>
      <w:proofErr w:type="spellStart"/>
      <w:r w:rsidRPr="00F12319">
        <w:rPr>
          <w:color w:val="003366"/>
        </w:rPr>
        <w:t>knoweth</w:t>
      </w:r>
      <w:proofErr w:type="spellEnd"/>
      <w:r w:rsidRPr="00F12319">
        <w:rPr>
          <w:color w:val="003366"/>
        </w:rPr>
        <w:t xml:space="preserve"> that ye have need of all these things.</w:t>
      </w:r>
    </w:p>
    <w:p w:rsidR="00D54252" w:rsidRPr="00F12319" w:rsidRDefault="00D54252" w:rsidP="00D54252">
      <w:pPr>
        <w:rPr>
          <w:color w:val="003366"/>
        </w:rPr>
      </w:pPr>
      <w:r w:rsidRPr="00F12319">
        <w:rPr>
          <w:color w:val="003366"/>
        </w:rPr>
        <w:t xml:space="preserve">33 But seek ye first the </w:t>
      </w:r>
      <w:smartTag w:uri="urn:schemas-microsoft-com:office:smarttags" w:element="place">
        <w:smartTag w:uri="urn:schemas-microsoft-com:office:smarttags" w:element="PlaceType">
          <w:r w:rsidRPr="00F12319">
            <w:rPr>
              <w:color w:val="003366"/>
            </w:rPr>
            <w:t>kingdom</w:t>
          </w:r>
        </w:smartTag>
        <w:r w:rsidRPr="00F12319">
          <w:rPr>
            <w:color w:val="003366"/>
          </w:rPr>
          <w:t xml:space="preserve"> of </w:t>
        </w:r>
        <w:smartTag w:uri="urn:schemas-microsoft-com:office:smarttags" w:element="PlaceName">
          <w:r w:rsidRPr="00F12319">
            <w:rPr>
              <w:color w:val="003366"/>
            </w:rPr>
            <w:t>God</w:t>
          </w:r>
        </w:smartTag>
      </w:smartTag>
      <w:r w:rsidRPr="00F12319">
        <w:rPr>
          <w:color w:val="003366"/>
        </w:rPr>
        <w:t>, and his righteousness; and all these things shall be added unto you.                                                                                                                            Matthew 6:31, 32, 33</w:t>
      </w:r>
    </w:p>
    <w:p w:rsidR="00D54252" w:rsidRDefault="00D54252" w:rsidP="00D54252"/>
    <w:p w:rsidR="00D54252" w:rsidRPr="00F12319" w:rsidRDefault="00D54252" w:rsidP="00D54252">
      <w:pPr>
        <w:rPr>
          <w:u w:val="single"/>
        </w:rPr>
      </w:pPr>
      <w:r w:rsidRPr="00F12319">
        <w:rPr>
          <w:u w:val="single"/>
        </w:rPr>
        <w:t>The Prayer Rule:</w:t>
      </w:r>
    </w:p>
    <w:p w:rsidR="00D54252" w:rsidRPr="00F12319" w:rsidRDefault="00D54252" w:rsidP="00D54252">
      <w:pPr>
        <w:rPr>
          <w:color w:val="003366"/>
        </w:rPr>
      </w:pPr>
      <w:r w:rsidRPr="00F12319">
        <w:rPr>
          <w:color w:val="003366"/>
        </w:rPr>
        <w:t xml:space="preserve">7 </w:t>
      </w:r>
      <w:proofErr w:type="gramStart"/>
      <w:r w:rsidRPr="00F12319">
        <w:rPr>
          <w:color w:val="003366"/>
        </w:rPr>
        <w:t>Ask,</w:t>
      </w:r>
      <w:proofErr w:type="gramEnd"/>
      <w:r w:rsidRPr="00F12319">
        <w:rPr>
          <w:color w:val="003366"/>
        </w:rPr>
        <w:t xml:space="preserve"> and it shall be given you; seek, and ye shall find; knock, and it shall be opened unto you:</w:t>
      </w:r>
    </w:p>
    <w:p w:rsidR="00D54252" w:rsidRPr="00F12319" w:rsidRDefault="00D54252" w:rsidP="00D54252">
      <w:pPr>
        <w:rPr>
          <w:color w:val="003366"/>
        </w:rPr>
      </w:pPr>
      <w:r w:rsidRPr="00F12319">
        <w:rPr>
          <w:color w:val="003366"/>
        </w:rPr>
        <w:t xml:space="preserve">8 For every one that </w:t>
      </w:r>
      <w:proofErr w:type="spellStart"/>
      <w:r w:rsidRPr="00F12319">
        <w:rPr>
          <w:color w:val="003366"/>
        </w:rPr>
        <w:t>asketh</w:t>
      </w:r>
      <w:proofErr w:type="spellEnd"/>
      <w:r w:rsidRPr="00F12319">
        <w:rPr>
          <w:color w:val="003366"/>
        </w:rPr>
        <w:t xml:space="preserve"> </w:t>
      </w:r>
      <w:proofErr w:type="spellStart"/>
      <w:r w:rsidRPr="00F12319">
        <w:rPr>
          <w:color w:val="003366"/>
        </w:rPr>
        <w:t>receiveth</w:t>
      </w:r>
      <w:proofErr w:type="spellEnd"/>
      <w:r w:rsidRPr="00F12319">
        <w:rPr>
          <w:color w:val="003366"/>
        </w:rPr>
        <w:t xml:space="preserve">; and he that </w:t>
      </w:r>
      <w:proofErr w:type="spellStart"/>
      <w:r w:rsidRPr="00F12319">
        <w:rPr>
          <w:color w:val="003366"/>
        </w:rPr>
        <w:t>seeketh</w:t>
      </w:r>
      <w:proofErr w:type="spellEnd"/>
      <w:r w:rsidRPr="00F12319">
        <w:rPr>
          <w:color w:val="003366"/>
        </w:rPr>
        <w:t xml:space="preserve"> </w:t>
      </w:r>
      <w:proofErr w:type="spellStart"/>
      <w:r w:rsidRPr="00F12319">
        <w:rPr>
          <w:color w:val="003366"/>
        </w:rPr>
        <w:t>findeth</w:t>
      </w:r>
      <w:proofErr w:type="spellEnd"/>
      <w:r w:rsidRPr="00F12319">
        <w:rPr>
          <w:color w:val="003366"/>
        </w:rPr>
        <w:t xml:space="preserve">; and to him that </w:t>
      </w:r>
      <w:proofErr w:type="spellStart"/>
      <w:r w:rsidRPr="00F12319">
        <w:rPr>
          <w:color w:val="003366"/>
        </w:rPr>
        <w:t>knocketh</w:t>
      </w:r>
      <w:proofErr w:type="spellEnd"/>
      <w:r w:rsidRPr="00F12319">
        <w:rPr>
          <w:color w:val="003366"/>
        </w:rPr>
        <w:t xml:space="preserve"> it shall be opened.                                                                                                                              Matthew 7:7, 8</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0"/>
          <w:szCs w:val="20"/>
        </w:rPr>
        <w:t xml:space="preserve">                        </w:t>
      </w:r>
      <w:r>
        <w:rPr>
          <w:rFonts w:ascii="Courier New" w:hAnsi="Courier New" w:cs="Courier New"/>
          <w:b/>
          <w:bCs/>
          <w:color w:val="800080"/>
          <w:sz w:val="28"/>
          <w:szCs w:val="28"/>
        </w:rPr>
        <w:t xml:space="preserve">"THE GOSPEL OF MATTHEW"                                             </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Introduction </w:t>
      </w:r>
      <w:proofErr w:type="gramStart"/>
      <w:r>
        <w:rPr>
          <w:rFonts w:ascii="Courier New" w:hAnsi="Courier New" w:cs="Courier New"/>
          <w:b/>
          <w:bCs/>
          <w:color w:val="800080"/>
          <w:sz w:val="28"/>
          <w:szCs w:val="28"/>
        </w:rPr>
        <w:t>To</w:t>
      </w:r>
      <w:proofErr w:type="gramEnd"/>
      <w:r>
        <w:rPr>
          <w:rFonts w:ascii="Courier New" w:hAnsi="Courier New" w:cs="Courier New"/>
          <w:b/>
          <w:bCs/>
          <w:color w:val="800080"/>
          <w:sz w:val="28"/>
          <w:szCs w:val="28"/>
        </w:rPr>
        <w:t xml:space="preserve"> The Sermon On The Mount (5:1-2)</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u w:val="single"/>
        </w:rPr>
        <w:t>INTRODUCTION</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1. </w:t>
      </w:r>
      <w:proofErr w:type="gramStart"/>
      <w:r>
        <w:rPr>
          <w:rFonts w:ascii="Courier New" w:hAnsi="Courier New" w:cs="Courier New"/>
          <w:b/>
          <w:bCs/>
          <w:color w:val="800080"/>
          <w:sz w:val="28"/>
          <w:szCs w:val="28"/>
        </w:rPr>
        <w:t>In</w:t>
      </w:r>
      <w:proofErr w:type="gramEnd"/>
      <w:r>
        <w:rPr>
          <w:rFonts w:ascii="Courier New" w:hAnsi="Courier New" w:cs="Courier New"/>
          <w:b/>
          <w:bCs/>
          <w:color w:val="800080"/>
          <w:sz w:val="28"/>
          <w:szCs w:val="28"/>
        </w:rPr>
        <w:t xml:space="preserve"> Matthew 5-7, we have recorded the most famous sermon that has</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roofErr w:type="gramStart"/>
      <w:r>
        <w:rPr>
          <w:rFonts w:ascii="Courier New" w:hAnsi="Courier New" w:cs="Courier New"/>
          <w:b/>
          <w:bCs/>
          <w:color w:val="800080"/>
          <w:sz w:val="28"/>
          <w:szCs w:val="28"/>
        </w:rPr>
        <w:t>ever</w:t>
      </w:r>
      <w:proofErr w:type="gramEnd"/>
      <w:r>
        <w:rPr>
          <w:rFonts w:ascii="Courier New" w:hAnsi="Courier New" w:cs="Courier New"/>
          <w:b/>
          <w:bCs/>
          <w:color w:val="800080"/>
          <w:sz w:val="28"/>
          <w:szCs w:val="28"/>
        </w:rPr>
        <w:t xml:space="preserve"> been preached...</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a. Commonly referred to as "The Sermon On The Mount"</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 It has touched more hearts, and in turn has sparked more sermons</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roofErr w:type="gramStart"/>
      <w:r>
        <w:rPr>
          <w:rFonts w:ascii="Courier New" w:hAnsi="Courier New" w:cs="Courier New"/>
          <w:b/>
          <w:bCs/>
          <w:color w:val="800080"/>
          <w:sz w:val="28"/>
          <w:szCs w:val="28"/>
        </w:rPr>
        <w:t>than</w:t>
      </w:r>
      <w:proofErr w:type="gramEnd"/>
      <w:r>
        <w:rPr>
          <w:rFonts w:ascii="Courier New" w:hAnsi="Courier New" w:cs="Courier New"/>
          <w:b/>
          <w:bCs/>
          <w:color w:val="800080"/>
          <w:sz w:val="28"/>
          <w:szCs w:val="28"/>
        </w:rPr>
        <w:t xml:space="preserve"> any other</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2. In Mt 5:1-2, the setting for the sermon is given...</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a. He saw the multitudes that were following Him - Mt 4:25</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 He therefore ascended a mountain</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1) Many believe this refers to a natural amphitheater between the</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"Horns of </w:t>
      </w:r>
      <w:proofErr w:type="spellStart"/>
      <w:r>
        <w:rPr>
          <w:rFonts w:ascii="Courier New" w:hAnsi="Courier New" w:cs="Courier New"/>
          <w:b/>
          <w:bCs/>
          <w:color w:val="800080"/>
          <w:sz w:val="28"/>
          <w:szCs w:val="28"/>
        </w:rPr>
        <w:t>Hattin</w:t>
      </w:r>
      <w:proofErr w:type="spellEnd"/>
      <w:r>
        <w:rPr>
          <w:rFonts w:ascii="Courier New" w:hAnsi="Courier New" w:cs="Courier New"/>
          <w:b/>
          <w:bCs/>
          <w:color w:val="800080"/>
          <w:sz w:val="28"/>
          <w:szCs w:val="28"/>
        </w:rPr>
        <w:t>", on a slope that arises above Capernaum</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(Believers' Study Bible)</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2) This may be the same occasion as "The Sermon </w:t>
      </w:r>
      <w:proofErr w:type="gramStart"/>
      <w:r>
        <w:rPr>
          <w:rFonts w:ascii="Courier New" w:hAnsi="Courier New" w:cs="Courier New"/>
          <w:b/>
          <w:bCs/>
          <w:color w:val="800080"/>
          <w:sz w:val="28"/>
          <w:szCs w:val="28"/>
        </w:rPr>
        <w:t>On</w:t>
      </w:r>
      <w:proofErr w:type="gramEnd"/>
      <w:r>
        <w:rPr>
          <w:rFonts w:ascii="Courier New" w:hAnsi="Courier New" w:cs="Courier New"/>
          <w:b/>
          <w:bCs/>
          <w:color w:val="800080"/>
          <w:sz w:val="28"/>
          <w:szCs w:val="28"/>
        </w:rPr>
        <w:t xml:space="preserve"> The Plain" </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 cf. </w:t>
      </w:r>
      <w:proofErr w:type="spellStart"/>
      <w:r>
        <w:rPr>
          <w:rFonts w:ascii="Courier New" w:hAnsi="Courier New" w:cs="Courier New"/>
          <w:b/>
          <w:bCs/>
          <w:color w:val="800080"/>
          <w:sz w:val="28"/>
          <w:szCs w:val="28"/>
        </w:rPr>
        <w:t>Lk</w:t>
      </w:r>
      <w:proofErr w:type="spellEnd"/>
      <w:r>
        <w:rPr>
          <w:rFonts w:ascii="Courier New" w:hAnsi="Courier New" w:cs="Courier New"/>
          <w:b/>
          <w:bCs/>
          <w:color w:val="800080"/>
          <w:sz w:val="28"/>
          <w:szCs w:val="28"/>
        </w:rPr>
        <w:t xml:space="preserve"> 6:17-49</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c. When His disciples came to Him, He sat down and began to speak</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1) It was common to speak while sitting, rather than standing as</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roofErr w:type="gramStart"/>
      <w:r>
        <w:rPr>
          <w:rFonts w:ascii="Courier New" w:hAnsi="Courier New" w:cs="Courier New"/>
          <w:b/>
          <w:bCs/>
          <w:color w:val="800080"/>
          <w:sz w:val="28"/>
          <w:szCs w:val="28"/>
        </w:rPr>
        <w:t>we</w:t>
      </w:r>
      <w:proofErr w:type="gramEnd"/>
      <w:r>
        <w:rPr>
          <w:rFonts w:ascii="Courier New" w:hAnsi="Courier New" w:cs="Courier New"/>
          <w:b/>
          <w:bCs/>
          <w:color w:val="800080"/>
          <w:sz w:val="28"/>
          <w:szCs w:val="28"/>
        </w:rPr>
        <w:t xml:space="preserve"> do today</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2) Cf. Mt 13:1-2; </w:t>
      </w:r>
      <w:proofErr w:type="spellStart"/>
      <w:r>
        <w:rPr>
          <w:rFonts w:ascii="Courier New" w:hAnsi="Courier New" w:cs="Courier New"/>
          <w:b/>
          <w:bCs/>
          <w:color w:val="800080"/>
          <w:sz w:val="28"/>
          <w:szCs w:val="28"/>
        </w:rPr>
        <w:t>Jn</w:t>
      </w:r>
      <w:proofErr w:type="spellEnd"/>
      <w:r>
        <w:rPr>
          <w:rFonts w:ascii="Courier New" w:hAnsi="Courier New" w:cs="Courier New"/>
          <w:b/>
          <w:bCs/>
          <w:color w:val="800080"/>
          <w:sz w:val="28"/>
          <w:szCs w:val="28"/>
        </w:rPr>
        <w:t xml:space="preserve"> 8:2</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3. What is Jesus talking about in this sermon?</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a. What is the main "THEME?"</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 What is the "CONTENT" of this sermon?</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[In this study we shall introduce "The Sermon On The Mount" by seeking</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sectPr w:rsidR="008A6FDB" w:rsidSect="008A6FDB">
          <w:type w:val="continuous"/>
          <w:pgSz w:w="12240" w:h="15840"/>
          <w:pgMar w:top="1440" w:right="1800" w:bottom="1440" w:left="1800" w:header="1440" w:footer="1440" w:gutter="0"/>
          <w:cols w:space="720"/>
          <w:noEndnote/>
        </w:sect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roofErr w:type="gramStart"/>
      <w:r>
        <w:rPr>
          <w:rFonts w:ascii="Courier New" w:hAnsi="Courier New" w:cs="Courier New"/>
          <w:b/>
          <w:bCs/>
          <w:color w:val="800080"/>
          <w:sz w:val="28"/>
          <w:szCs w:val="28"/>
        </w:rPr>
        <w:t>to</w:t>
      </w:r>
      <w:proofErr w:type="gramEnd"/>
      <w:r>
        <w:rPr>
          <w:rFonts w:ascii="Courier New" w:hAnsi="Courier New" w:cs="Courier New"/>
          <w:b/>
          <w:bCs/>
          <w:color w:val="800080"/>
          <w:sz w:val="28"/>
          <w:szCs w:val="28"/>
        </w:rPr>
        <w:t xml:space="preserve"> answer these two questions.  To begin, let's determine...]</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I. </w:t>
      </w:r>
      <w:r>
        <w:rPr>
          <w:rFonts w:ascii="Courier New" w:hAnsi="Courier New" w:cs="Courier New"/>
          <w:b/>
          <w:bCs/>
          <w:color w:val="800080"/>
          <w:sz w:val="28"/>
          <w:szCs w:val="28"/>
          <w:u w:val="single"/>
        </w:rPr>
        <w:t>THE "THEME" OF THE SERMON</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A. NOTE THE "SETTING" LEADING UP TO THE SERMON...</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1. In Mt 3:1-3, we read of the preaching of John the Baptist</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a. Who was sent to prepare the way of the </w:t>
      </w:r>
      <w:proofErr w:type="gramStart"/>
      <w:r>
        <w:rPr>
          <w:rFonts w:ascii="Courier New" w:hAnsi="Courier New" w:cs="Courier New"/>
          <w:b/>
          <w:bCs/>
          <w:color w:val="800080"/>
          <w:sz w:val="28"/>
          <w:szCs w:val="28"/>
        </w:rPr>
        <w:t>Lord</w:t>
      </w:r>
      <w:proofErr w:type="gramEnd"/>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 The theme of his preaching concerned "the kingdom of </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roofErr w:type="gramStart"/>
      <w:r>
        <w:rPr>
          <w:rFonts w:ascii="Courier New" w:hAnsi="Courier New" w:cs="Courier New"/>
          <w:b/>
          <w:bCs/>
          <w:color w:val="800080"/>
          <w:sz w:val="28"/>
          <w:szCs w:val="28"/>
        </w:rPr>
        <w:t>heaven</w:t>
      </w:r>
      <w:proofErr w:type="gramEnd"/>
      <w:r>
        <w:rPr>
          <w:rFonts w:ascii="Courier New" w:hAnsi="Courier New" w:cs="Courier New"/>
          <w:b/>
          <w:bCs/>
          <w:color w:val="800080"/>
          <w:sz w:val="28"/>
          <w:szCs w:val="28"/>
        </w:rPr>
        <w:t>"</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2. </w:t>
      </w:r>
      <w:proofErr w:type="gramStart"/>
      <w:r>
        <w:rPr>
          <w:rFonts w:ascii="Courier New" w:hAnsi="Courier New" w:cs="Courier New"/>
          <w:b/>
          <w:bCs/>
          <w:color w:val="800080"/>
          <w:sz w:val="28"/>
          <w:szCs w:val="28"/>
        </w:rPr>
        <w:t>In</w:t>
      </w:r>
      <w:proofErr w:type="gramEnd"/>
      <w:r>
        <w:rPr>
          <w:rFonts w:ascii="Courier New" w:hAnsi="Courier New" w:cs="Courier New"/>
          <w:b/>
          <w:bCs/>
          <w:color w:val="800080"/>
          <w:sz w:val="28"/>
          <w:szCs w:val="28"/>
        </w:rPr>
        <w:t xml:space="preserve"> Mt 4, we read of the beginning of Jesus' ministry</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roofErr w:type="gramStart"/>
      <w:r>
        <w:rPr>
          <w:rFonts w:ascii="Courier New" w:hAnsi="Courier New" w:cs="Courier New"/>
          <w:b/>
          <w:bCs/>
          <w:color w:val="800080"/>
          <w:sz w:val="28"/>
          <w:szCs w:val="28"/>
        </w:rPr>
        <w:t>a</w:t>
      </w:r>
      <w:proofErr w:type="gramEnd"/>
      <w:r>
        <w:rPr>
          <w:rFonts w:ascii="Courier New" w:hAnsi="Courier New" w:cs="Courier New"/>
          <w:b/>
          <w:bCs/>
          <w:color w:val="800080"/>
          <w:sz w:val="28"/>
          <w:szCs w:val="28"/>
        </w:rPr>
        <w:t>. After His temptation, Jesus preaches a message similar to</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John's - Mt 4:17</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 His preaching in Galilee pertained to the "gospel of the</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roofErr w:type="gramStart"/>
      <w:r>
        <w:rPr>
          <w:rFonts w:ascii="Courier New" w:hAnsi="Courier New" w:cs="Courier New"/>
          <w:b/>
          <w:bCs/>
          <w:color w:val="800080"/>
          <w:sz w:val="28"/>
          <w:szCs w:val="28"/>
        </w:rPr>
        <w:t>kingdom</w:t>
      </w:r>
      <w:proofErr w:type="gramEnd"/>
      <w:r>
        <w:rPr>
          <w:rFonts w:ascii="Courier New" w:hAnsi="Courier New" w:cs="Courier New"/>
          <w:b/>
          <w:bCs/>
          <w:color w:val="800080"/>
          <w:sz w:val="28"/>
          <w:szCs w:val="28"/>
        </w:rPr>
        <w:t>" - Mt 4:23</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 Could Jesus' theme be "the kingdom of heaven"?</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 NOTE A "PHRASE" USED THROUGHOUT THE SERMON...</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1. "</w:t>
      </w:r>
      <w:proofErr w:type="gramStart"/>
      <w:r>
        <w:rPr>
          <w:rFonts w:ascii="Courier New" w:hAnsi="Courier New" w:cs="Courier New"/>
          <w:b/>
          <w:bCs/>
          <w:color w:val="800080"/>
          <w:sz w:val="28"/>
          <w:szCs w:val="28"/>
        </w:rPr>
        <w:t>for</w:t>
      </w:r>
      <w:proofErr w:type="gramEnd"/>
      <w:r>
        <w:rPr>
          <w:rFonts w:ascii="Courier New" w:hAnsi="Courier New" w:cs="Courier New"/>
          <w:b/>
          <w:bCs/>
          <w:color w:val="800080"/>
          <w:sz w:val="28"/>
          <w:szCs w:val="28"/>
        </w:rPr>
        <w:t xml:space="preserve"> theirs is the kingdom of heaven" - Mt 5:3</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2. "</w:t>
      </w:r>
      <w:proofErr w:type="gramStart"/>
      <w:r>
        <w:rPr>
          <w:rFonts w:ascii="Courier New" w:hAnsi="Courier New" w:cs="Courier New"/>
          <w:b/>
          <w:bCs/>
          <w:color w:val="800080"/>
          <w:sz w:val="28"/>
          <w:szCs w:val="28"/>
        </w:rPr>
        <w:t>for</w:t>
      </w:r>
      <w:proofErr w:type="gramEnd"/>
      <w:r>
        <w:rPr>
          <w:rFonts w:ascii="Courier New" w:hAnsi="Courier New" w:cs="Courier New"/>
          <w:b/>
          <w:bCs/>
          <w:color w:val="800080"/>
          <w:sz w:val="28"/>
          <w:szCs w:val="28"/>
        </w:rPr>
        <w:t xml:space="preserve"> theirs is the kingdom of heaven" - Mt 5:10</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3. "...shall be called least in the kingdom of heaven" - Mt 5:19</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4. "...shall be called great in the kingdom of heaven" - Mt 5:19</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5. "...will by no means enter the kingdom of heaven" - Mt 5:20</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6. "Your kingdom come" - Mt 6:10</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7. "But seek first the kingdom of God" - Mt 6:33</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sectPr w:rsidR="008A6FDB">
          <w:type w:val="continuous"/>
          <w:pgSz w:w="12240" w:h="15840"/>
          <w:pgMar w:top="1440" w:right="1800" w:bottom="1440" w:left="1800" w:header="1440" w:footer="1440" w:gutter="0"/>
          <w:cols w:space="720"/>
          <w:noEndnote/>
        </w:sect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8. ". . . </w:t>
      </w:r>
      <w:proofErr w:type="gramStart"/>
      <w:r>
        <w:rPr>
          <w:rFonts w:ascii="Courier New" w:hAnsi="Courier New" w:cs="Courier New"/>
          <w:b/>
          <w:bCs/>
          <w:color w:val="800080"/>
          <w:sz w:val="28"/>
          <w:szCs w:val="28"/>
        </w:rPr>
        <w:t>shall</w:t>
      </w:r>
      <w:proofErr w:type="gramEnd"/>
      <w:r>
        <w:rPr>
          <w:rFonts w:ascii="Courier New" w:hAnsi="Courier New" w:cs="Courier New"/>
          <w:b/>
          <w:bCs/>
          <w:color w:val="800080"/>
          <w:sz w:val="28"/>
          <w:szCs w:val="28"/>
        </w:rPr>
        <w:t xml:space="preserve"> enter the kingdom of heaven" - Mt 7:21</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 Isn't Jesus talking about "the kingdom of heaven"?</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[Both the setting and His repeated use a particular phrase should lead</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roofErr w:type="gramStart"/>
      <w:r>
        <w:rPr>
          <w:rFonts w:ascii="Courier New" w:hAnsi="Courier New" w:cs="Courier New"/>
          <w:b/>
          <w:bCs/>
          <w:color w:val="800080"/>
          <w:sz w:val="28"/>
          <w:szCs w:val="28"/>
        </w:rPr>
        <w:t>us</w:t>
      </w:r>
      <w:proofErr w:type="gramEnd"/>
      <w:r>
        <w:rPr>
          <w:rFonts w:ascii="Courier New" w:hAnsi="Courier New" w:cs="Courier New"/>
          <w:b/>
          <w:bCs/>
          <w:color w:val="800080"/>
          <w:sz w:val="28"/>
          <w:szCs w:val="28"/>
        </w:rPr>
        <w:t xml:space="preserve"> to conclude that the "theme" of Jesus' sermon on the mount is:</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"THE GOSPEL OF THE KINGDOM OF HEAVEN"</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With this in mind, let's briefly consider the "content" of the sermon</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roofErr w:type="gramStart"/>
      <w:r>
        <w:rPr>
          <w:rFonts w:ascii="Courier New" w:hAnsi="Courier New" w:cs="Courier New"/>
          <w:b/>
          <w:bCs/>
          <w:color w:val="800080"/>
          <w:sz w:val="28"/>
          <w:szCs w:val="28"/>
        </w:rPr>
        <w:t>as</w:t>
      </w:r>
      <w:proofErr w:type="gramEnd"/>
      <w:r>
        <w:rPr>
          <w:rFonts w:ascii="Courier New" w:hAnsi="Courier New" w:cs="Courier New"/>
          <w:b/>
          <w:bCs/>
          <w:color w:val="800080"/>
          <w:sz w:val="28"/>
          <w:szCs w:val="28"/>
        </w:rPr>
        <w:t xml:space="preserve"> I offer the following outline...]</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II. </w:t>
      </w:r>
      <w:r>
        <w:rPr>
          <w:rFonts w:ascii="Courier New" w:hAnsi="Courier New" w:cs="Courier New"/>
          <w:b/>
          <w:bCs/>
          <w:color w:val="800080"/>
          <w:sz w:val="28"/>
          <w:szCs w:val="28"/>
          <w:u w:val="single"/>
        </w:rPr>
        <w:t>THE "CONTENT" OF THE SERMON</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A. THE "CITIZENS" OF THE KINGDOM...</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1. Their character and blessedness - Mt 5:3-12</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a. Qualities to be found in those who will be citizens of this</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roofErr w:type="gramStart"/>
      <w:r>
        <w:rPr>
          <w:rFonts w:ascii="Courier New" w:hAnsi="Courier New" w:cs="Courier New"/>
          <w:b/>
          <w:bCs/>
          <w:color w:val="800080"/>
          <w:sz w:val="28"/>
          <w:szCs w:val="28"/>
        </w:rPr>
        <w:t>kingdom</w:t>
      </w:r>
      <w:proofErr w:type="gramEnd"/>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 The blessings enjoyed by these citizens</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2. Their relation to the world - Mt 5:13-16</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a. They are the salt of the earth</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 They are the light of the world</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 THE "RIGHTEOUSNESS" OF THE KINGDOM...</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1. In contrast to the "traditional interpretations and</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roofErr w:type="gramStart"/>
      <w:r>
        <w:rPr>
          <w:rFonts w:ascii="Courier New" w:hAnsi="Courier New" w:cs="Courier New"/>
          <w:b/>
          <w:bCs/>
          <w:color w:val="800080"/>
          <w:sz w:val="28"/>
          <w:szCs w:val="28"/>
        </w:rPr>
        <w:t>applications</w:t>
      </w:r>
      <w:proofErr w:type="gramEnd"/>
      <w:r>
        <w:rPr>
          <w:rFonts w:ascii="Courier New" w:hAnsi="Courier New" w:cs="Courier New"/>
          <w:b/>
          <w:bCs/>
          <w:color w:val="800080"/>
          <w:sz w:val="28"/>
          <w:szCs w:val="28"/>
        </w:rPr>
        <w:t>" of the Law - Mt 5:17-48</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a. Jesus has not come to destroy or show disrespect to the Law</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1) It will not pass away until it is fulfilled</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2) </w:t>
      </w:r>
      <w:proofErr w:type="gramStart"/>
      <w:r>
        <w:rPr>
          <w:rFonts w:ascii="Courier New" w:hAnsi="Courier New" w:cs="Courier New"/>
          <w:b/>
          <w:bCs/>
          <w:color w:val="800080"/>
          <w:sz w:val="28"/>
          <w:szCs w:val="28"/>
        </w:rPr>
        <w:t>Those</w:t>
      </w:r>
      <w:proofErr w:type="gramEnd"/>
      <w:r>
        <w:rPr>
          <w:rFonts w:ascii="Courier New" w:hAnsi="Courier New" w:cs="Courier New"/>
          <w:b/>
          <w:bCs/>
          <w:color w:val="800080"/>
          <w:sz w:val="28"/>
          <w:szCs w:val="28"/>
        </w:rPr>
        <w:t xml:space="preserve"> who violate it teach contrary to it (while it</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roofErr w:type="gramStart"/>
      <w:r>
        <w:rPr>
          <w:rFonts w:ascii="Courier New" w:hAnsi="Courier New" w:cs="Courier New"/>
          <w:b/>
          <w:bCs/>
          <w:color w:val="800080"/>
          <w:sz w:val="28"/>
          <w:szCs w:val="28"/>
        </w:rPr>
        <w:t>exists</w:t>
      </w:r>
      <w:proofErr w:type="gramEnd"/>
      <w:r>
        <w:rPr>
          <w:rFonts w:ascii="Courier New" w:hAnsi="Courier New" w:cs="Courier New"/>
          <w:b/>
          <w:bCs/>
          <w:color w:val="800080"/>
          <w:sz w:val="28"/>
          <w:szCs w:val="28"/>
        </w:rPr>
        <w:t>) will be least in the kingdom</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sectPr w:rsidR="008A6FDB">
          <w:type w:val="continuous"/>
          <w:pgSz w:w="12240" w:h="15840"/>
          <w:pgMar w:top="1440" w:right="1800" w:bottom="1440" w:left="1800" w:header="1440" w:footer="1440" w:gutter="0"/>
          <w:cols w:space="720"/>
          <w:noEndnote/>
        </w:sect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 Jesus does require that the righteousness of those in the</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roofErr w:type="gramStart"/>
      <w:r>
        <w:rPr>
          <w:rFonts w:ascii="Courier New" w:hAnsi="Courier New" w:cs="Courier New"/>
          <w:b/>
          <w:bCs/>
          <w:color w:val="800080"/>
          <w:sz w:val="28"/>
          <w:szCs w:val="28"/>
        </w:rPr>
        <w:t>kingdom</w:t>
      </w:r>
      <w:proofErr w:type="gramEnd"/>
      <w:r>
        <w:rPr>
          <w:rFonts w:ascii="Courier New" w:hAnsi="Courier New" w:cs="Courier New"/>
          <w:b/>
          <w:bCs/>
          <w:color w:val="800080"/>
          <w:sz w:val="28"/>
          <w:szCs w:val="28"/>
        </w:rPr>
        <w:t xml:space="preserve"> exceed the righteousness of the Scribes and </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Pharisees</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c. He illustrates by a series of contrasts concerning:</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1) Murder and anger</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2) Adultery</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3) Divorce</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4) The swearing of oaths</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5) The taking of revenge</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6) The treatment of enemies</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 In each case His teaching is consistent with the Law,</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roofErr w:type="gramStart"/>
      <w:r>
        <w:rPr>
          <w:rFonts w:ascii="Courier New" w:hAnsi="Courier New" w:cs="Courier New"/>
          <w:b/>
          <w:bCs/>
          <w:color w:val="800080"/>
          <w:sz w:val="28"/>
          <w:szCs w:val="28"/>
        </w:rPr>
        <w:t>but</w:t>
      </w:r>
      <w:proofErr w:type="gramEnd"/>
      <w:r>
        <w:rPr>
          <w:rFonts w:ascii="Courier New" w:hAnsi="Courier New" w:cs="Courier New"/>
          <w:b/>
          <w:bCs/>
          <w:color w:val="800080"/>
          <w:sz w:val="28"/>
          <w:szCs w:val="28"/>
        </w:rPr>
        <w:t xml:space="preserve"> not the traditional interpretations and applications</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roofErr w:type="gramStart"/>
      <w:r>
        <w:rPr>
          <w:rFonts w:ascii="Courier New" w:hAnsi="Courier New" w:cs="Courier New"/>
          <w:b/>
          <w:bCs/>
          <w:color w:val="800080"/>
          <w:sz w:val="28"/>
          <w:szCs w:val="28"/>
        </w:rPr>
        <w:t>of</w:t>
      </w:r>
      <w:proofErr w:type="gramEnd"/>
      <w:r>
        <w:rPr>
          <w:rFonts w:ascii="Courier New" w:hAnsi="Courier New" w:cs="Courier New"/>
          <w:b/>
          <w:bCs/>
          <w:color w:val="800080"/>
          <w:sz w:val="28"/>
          <w:szCs w:val="28"/>
        </w:rPr>
        <w:t xml:space="preserve"> the Law</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2. With respect to man's relation to God - Mt 6:1-33</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a. Charitable deeds</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 Prayer</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c. Fasting</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d. Materialism</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e. Anxiety</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3. With respect to man's relation to man - Mt 7:1-12</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a. Judging others</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 Asking, seeking, knocking</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c. The golden rule</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C. THE "EXHORTATION TO ENTER" THE KINGDOM...</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1. The "beginning" of the way - Mt 7:13-14</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a. It will be narrow and difficult</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 Not many will find it</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2. The "progress" along the way - Mt 7:15-20</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a. Beware of false prophets who are wolves in sheep's clothing</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 You will know them by their fruits</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3. The "end" of the way - Mt 7:21-27</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sectPr w:rsidR="008A6FDB">
          <w:type w:val="continuous"/>
          <w:pgSz w:w="12240" w:h="15840"/>
          <w:pgMar w:top="1440" w:right="1800" w:bottom="1440" w:left="1800" w:header="1440" w:footer="1440" w:gutter="0"/>
          <w:cols w:space="720"/>
          <w:noEndnote/>
        </w:sect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a. In which "</w:t>
      </w:r>
      <w:proofErr w:type="spellStart"/>
      <w:r>
        <w:rPr>
          <w:rFonts w:ascii="Courier New" w:hAnsi="Courier New" w:cs="Courier New"/>
          <w:b/>
          <w:bCs/>
          <w:color w:val="800080"/>
          <w:sz w:val="28"/>
          <w:szCs w:val="28"/>
        </w:rPr>
        <w:t>sayers</w:t>
      </w:r>
      <w:proofErr w:type="spellEnd"/>
      <w:r>
        <w:rPr>
          <w:rFonts w:ascii="Courier New" w:hAnsi="Courier New" w:cs="Courier New"/>
          <w:b/>
          <w:bCs/>
          <w:color w:val="800080"/>
          <w:sz w:val="28"/>
          <w:szCs w:val="28"/>
        </w:rPr>
        <w:t>" will be contrasted with "doers"</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 In which "hearers" will be contrasted with "doers"</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u w:val="single"/>
        </w:rPr>
        <w:t>CONCLUSION</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1. In view of its content, we can appreciate why this sermon has been</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roofErr w:type="gramStart"/>
      <w:r>
        <w:rPr>
          <w:rFonts w:ascii="Courier New" w:hAnsi="Courier New" w:cs="Courier New"/>
          <w:b/>
          <w:bCs/>
          <w:color w:val="800080"/>
          <w:sz w:val="28"/>
          <w:szCs w:val="28"/>
        </w:rPr>
        <w:t>called</w:t>
      </w:r>
      <w:proofErr w:type="gramEnd"/>
      <w:r>
        <w:rPr>
          <w:rFonts w:ascii="Courier New" w:hAnsi="Courier New" w:cs="Courier New"/>
          <w:b/>
          <w:bCs/>
          <w:color w:val="800080"/>
          <w:sz w:val="28"/>
          <w:szCs w:val="28"/>
        </w:rPr>
        <w:t>...</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a. The Magna </w:t>
      </w:r>
      <w:proofErr w:type="spellStart"/>
      <w:r>
        <w:rPr>
          <w:rFonts w:ascii="Courier New" w:hAnsi="Courier New" w:cs="Courier New"/>
          <w:b/>
          <w:bCs/>
          <w:color w:val="800080"/>
          <w:sz w:val="28"/>
          <w:szCs w:val="28"/>
        </w:rPr>
        <w:t>Carta</w:t>
      </w:r>
      <w:proofErr w:type="spellEnd"/>
      <w:r>
        <w:rPr>
          <w:rFonts w:ascii="Courier New" w:hAnsi="Courier New" w:cs="Courier New"/>
          <w:b/>
          <w:bCs/>
          <w:color w:val="800080"/>
          <w:sz w:val="28"/>
          <w:szCs w:val="28"/>
        </w:rPr>
        <w:t xml:space="preserve"> of His Kingdom</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 The Manifesto of the King</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2. Our next study will begin a look at the sermon in closer detail...</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roofErr w:type="gramStart"/>
      <w:r>
        <w:rPr>
          <w:rFonts w:ascii="Courier New" w:hAnsi="Courier New" w:cs="Courier New"/>
          <w:b/>
          <w:bCs/>
          <w:color w:val="800080"/>
          <w:sz w:val="28"/>
          <w:szCs w:val="28"/>
        </w:rPr>
        <w:t>a</w:t>
      </w:r>
      <w:proofErr w:type="gramEnd"/>
      <w:r>
        <w:rPr>
          <w:rFonts w:ascii="Courier New" w:hAnsi="Courier New" w:cs="Courier New"/>
          <w:b/>
          <w:bCs/>
          <w:color w:val="800080"/>
          <w:sz w:val="28"/>
          <w:szCs w:val="28"/>
        </w:rPr>
        <w:t>. With the first of two lessons on "The Beatitudes" - Mt 5:3-12</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b. In which we examine the character and blessedness of those who</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roofErr w:type="gramStart"/>
      <w:r>
        <w:rPr>
          <w:rFonts w:ascii="Courier New" w:hAnsi="Courier New" w:cs="Courier New"/>
          <w:b/>
          <w:bCs/>
          <w:color w:val="800080"/>
          <w:sz w:val="28"/>
          <w:szCs w:val="28"/>
        </w:rPr>
        <w:t>are</w:t>
      </w:r>
      <w:proofErr w:type="gramEnd"/>
      <w:r>
        <w:rPr>
          <w:rFonts w:ascii="Courier New" w:hAnsi="Courier New" w:cs="Courier New"/>
          <w:b/>
          <w:bCs/>
          <w:color w:val="800080"/>
          <w:sz w:val="28"/>
          <w:szCs w:val="28"/>
        </w:rPr>
        <w:t xml:space="preserve"> citizens of the kingdom of heaven</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Have you responded to the exhortation to enter the kingdom?  Remember</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roofErr w:type="gramStart"/>
      <w:r>
        <w:rPr>
          <w:rFonts w:ascii="Courier New" w:hAnsi="Courier New" w:cs="Courier New"/>
          <w:b/>
          <w:bCs/>
          <w:color w:val="800080"/>
          <w:sz w:val="28"/>
          <w:szCs w:val="28"/>
        </w:rPr>
        <w:t>the</w:t>
      </w:r>
      <w:proofErr w:type="gramEnd"/>
      <w:r>
        <w:rPr>
          <w:rFonts w:ascii="Courier New" w:hAnsi="Courier New" w:cs="Courier New"/>
          <w:b/>
          <w:bCs/>
          <w:color w:val="800080"/>
          <w:sz w:val="28"/>
          <w:szCs w:val="28"/>
        </w:rPr>
        <w:t xml:space="preserve"> words of our Lord to Nicodemus...</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Jesus answered and said to him, "Most assuredly, I say to you,</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roofErr w:type="gramStart"/>
      <w:r>
        <w:rPr>
          <w:rFonts w:ascii="Courier New" w:hAnsi="Courier New" w:cs="Courier New"/>
          <w:b/>
          <w:bCs/>
          <w:color w:val="800080"/>
          <w:sz w:val="28"/>
          <w:szCs w:val="28"/>
        </w:rPr>
        <w:t>unless</w:t>
      </w:r>
      <w:proofErr w:type="gramEnd"/>
      <w:r>
        <w:rPr>
          <w:rFonts w:ascii="Courier New" w:hAnsi="Courier New" w:cs="Courier New"/>
          <w:b/>
          <w:bCs/>
          <w:color w:val="800080"/>
          <w:sz w:val="28"/>
          <w:szCs w:val="28"/>
        </w:rPr>
        <w:t xml:space="preserve"> one is born again, he cannot see the kingdom of God."</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Nicodemus said to Him, "How can a man be born when he is old?</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Can he enter a second time into his mother's womb and be born?"</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Jesus answered, "Most assuredly, I say to you, unless one is </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b/>
          <w:bCs/>
          <w:color w:val="800080"/>
          <w:sz w:val="28"/>
          <w:szCs w:val="28"/>
        </w:rPr>
      </w:pPr>
      <w:r>
        <w:rPr>
          <w:rFonts w:ascii="Courier New" w:hAnsi="Courier New" w:cs="Courier New"/>
          <w:b/>
          <w:bCs/>
          <w:color w:val="800080"/>
          <w:sz w:val="28"/>
          <w:szCs w:val="28"/>
        </w:rPr>
        <w:t xml:space="preserve">   </w:t>
      </w:r>
      <w:proofErr w:type="gramStart"/>
      <w:r>
        <w:rPr>
          <w:rFonts w:ascii="Courier New" w:hAnsi="Courier New" w:cs="Courier New"/>
          <w:b/>
          <w:bCs/>
          <w:color w:val="800080"/>
          <w:sz w:val="28"/>
          <w:szCs w:val="28"/>
        </w:rPr>
        <w:t>born</w:t>
      </w:r>
      <w:proofErr w:type="gramEnd"/>
      <w:r>
        <w:rPr>
          <w:rFonts w:ascii="Courier New" w:hAnsi="Courier New" w:cs="Courier New"/>
          <w:b/>
          <w:bCs/>
          <w:color w:val="800080"/>
          <w:sz w:val="28"/>
          <w:szCs w:val="28"/>
        </w:rPr>
        <w:t xml:space="preserve"> of water and the Spirit, he cannot enter the kingdom of God."</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color w:val="000000"/>
          <w:sz w:val="28"/>
          <w:szCs w:val="28"/>
        </w:rPr>
      </w:pPr>
      <w:r>
        <w:rPr>
          <w:rFonts w:ascii="Courier New" w:hAnsi="Courier New" w:cs="Courier New"/>
          <w:b/>
          <w:bCs/>
          <w:color w:val="800080"/>
          <w:sz w:val="28"/>
          <w:szCs w:val="28"/>
        </w:rPr>
        <w:t>(</w:t>
      </w:r>
      <w:proofErr w:type="spellStart"/>
      <w:r>
        <w:rPr>
          <w:rFonts w:ascii="Courier New" w:hAnsi="Courier New" w:cs="Courier New"/>
          <w:b/>
          <w:bCs/>
          <w:color w:val="800080"/>
          <w:sz w:val="28"/>
          <w:szCs w:val="28"/>
        </w:rPr>
        <w:t>Jn</w:t>
      </w:r>
      <w:proofErr w:type="spellEnd"/>
      <w:r>
        <w:rPr>
          <w:rFonts w:ascii="Courier New" w:hAnsi="Courier New" w:cs="Courier New"/>
          <w:b/>
          <w:bCs/>
          <w:color w:val="800080"/>
          <w:sz w:val="28"/>
          <w:szCs w:val="28"/>
        </w:rPr>
        <w:t xml:space="preserve"> 3:3-5)Have you been born again of water and the Spirit?  - cf. Mk 16:16; Acts 2:38</w:t>
      </w:r>
    </w:p>
    <w:p w:rsidR="008A6FDB" w:rsidRDefault="008A6FDB" w:rsidP="008A6FDB">
      <w:pPr>
        <w:tabs>
          <w:tab w:val="left" w:pos="0"/>
          <w:tab w:val="left" w:pos="958"/>
          <w:tab w:val="left" w:pos="1917"/>
          <w:tab w:val="left" w:pos="2876"/>
          <w:tab w:val="left" w:pos="3835"/>
          <w:tab w:val="left" w:pos="4794"/>
          <w:tab w:val="left" w:pos="5754"/>
          <w:tab w:val="left" w:pos="6712"/>
          <w:tab w:val="left" w:pos="7671"/>
          <w:tab w:val="left" w:pos="8640"/>
        </w:tabs>
        <w:rPr>
          <w:rFonts w:ascii="Courier New" w:hAnsi="Courier New" w:cs="Courier New"/>
          <w:color w:val="000000"/>
          <w:sz w:val="28"/>
          <w:szCs w:val="28"/>
        </w:rPr>
        <w:sectPr w:rsidR="008A6FDB">
          <w:type w:val="continuous"/>
          <w:pgSz w:w="12240" w:h="15840"/>
          <w:pgMar w:top="1440" w:right="1800" w:bottom="1440" w:left="1800" w:header="1440" w:footer="1440" w:gutter="0"/>
          <w:cols w:space="720"/>
          <w:noEndnote/>
        </w:sectPr>
      </w:pPr>
    </w:p>
    <w:p w:rsidR="008A6FDB" w:rsidRDefault="008A6FDB" w:rsidP="008A6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Sakkal Majalla" w:hAnsi="Sakkal Majalla" w:cs="Sakkal Majalla"/>
          <w:color w:val="000000"/>
          <w:sz w:val="28"/>
          <w:szCs w:val="28"/>
        </w:rPr>
      </w:pPr>
    </w:p>
    <w:p w:rsidR="008A6FDB" w:rsidRDefault="008A6FDB" w:rsidP="008A6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akkal Majalla" w:hAnsi="Sakkal Majalla" w:cs="Sakkal Majalla"/>
          <w:color w:val="000000"/>
          <w:sz w:val="20"/>
          <w:szCs w:val="20"/>
        </w:rPr>
      </w:pPr>
    </w:p>
    <w:p w:rsidR="008A6FDB" w:rsidRDefault="008A6FDB" w:rsidP="008A6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Sakkal Majalla" w:hAnsi="Sakkal Majalla" w:cs="Sakkal Majalla"/>
          <w:color w:val="000000"/>
          <w:sz w:val="20"/>
          <w:szCs w:val="20"/>
        </w:rPr>
      </w:pPr>
    </w:p>
    <w:p w:rsidR="001B29E8" w:rsidRDefault="001B29E8" w:rsidP="002B78A7">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896BDD" w:rsidRDefault="00896BDD" w:rsidP="00896BDD">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3C5936" w:rsidP="002B78A7">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r w:rsidRPr="003C5936">
        <w:rPr>
          <w:bCs/>
        </w:rPr>
        <w:t>THE GOSPEL OF MATTHEW</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u w:val="single"/>
        </w:rPr>
        <w:t>INTRODUCTION</w:t>
      </w:r>
      <w:r w:rsidR="002B78A7">
        <w:rPr>
          <w:bCs/>
          <w:u w:val="single"/>
        </w:rPr>
        <w:t xml:space="preserve"> </w:t>
      </w:r>
      <w:proofErr w:type="gramStart"/>
      <w:r w:rsidR="002B78A7" w:rsidRPr="003C5936">
        <w:rPr>
          <w:bCs/>
        </w:rPr>
        <w:t>To</w:t>
      </w:r>
      <w:proofErr w:type="gramEnd"/>
      <w:r w:rsidR="002B78A7" w:rsidRPr="003C5936">
        <w:rPr>
          <w:bCs/>
        </w:rPr>
        <w:t xml:space="preserve"> The Sermon On The Mount (5:1-2)</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1. In Matthew 5-7, we have recorded the most famous sermon that has</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w:t>
      </w:r>
      <w:proofErr w:type="gramStart"/>
      <w:r w:rsidRPr="003C5936">
        <w:rPr>
          <w:bCs/>
        </w:rPr>
        <w:t>ever</w:t>
      </w:r>
      <w:proofErr w:type="gramEnd"/>
      <w:r w:rsidRPr="003C5936">
        <w:rPr>
          <w:bCs/>
        </w:rPr>
        <w:t xml:space="preserve"> been preached...</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Commonly referred to as "The Sermon On The Mount"</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It has touched more hearts, and in turn has sparked more sermons</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w:t>
      </w:r>
      <w:proofErr w:type="gramStart"/>
      <w:r w:rsidRPr="003C5936">
        <w:rPr>
          <w:bCs/>
        </w:rPr>
        <w:t>than</w:t>
      </w:r>
      <w:proofErr w:type="gramEnd"/>
      <w:r w:rsidRPr="003C5936">
        <w:rPr>
          <w:bCs/>
        </w:rPr>
        <w:t xml:space="preserve"> any other</w:t>
      </w:r>
      <w:r w:rsidR="002B78A7">
        <w:rPr>
          <w:bCs/>
        </w:rPr>
        <w:t>.</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2. In Mt 5:1-2, the setting for the sermon is given...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He saw the multitudes that were following Him - Mt 4:25</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He therefore ascended a mountain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Many believe this refers to a natural amphitheater between the</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"Horns of </w:t>
      </w:r>
      <w:proofErr w:type="spellStart"/>
      <w:r w:rsidRPr="003C5936">
        <w:rPr>
          <w:bCs/>
        </w:rPr>
        <w:t>Hattin</w:t>
      </w:r>
      <w:proofErr w:type="spellEnd"/>
      <w:r w:rsidRPr="003C5936">
        <w:rPr>
          <w:bCs/>
        </w:rPr>
        <w:t xml:space="preserve">", on a slope that arises above Capernaum </w:t>
      </w:r>
    </w:p>
    <w:p w:rsidR="00C76C23"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This may be the same occasion as "The Sermon </w:t>
      </w:r>
      <w:proofErr w:type="gramStart"/>
      <w:r w:rsidRPr="003C5936">
        <w:rPr>
          <w:bCs/>
        </w:rPr>
        <w:t>On The</w:t>
      </w:r>
      <w:proofErr w:type="gramEnd"/>
      <w:r w:rsidRPr="003C5936">
        <w:rPr>
          <w:bCs/>
        </w:rPr>
        <w:t xml:space="preserve"> Plain" </w:t>
      </w:r>
      <w:r w:rsidR="003C5936">
        <w:rPr>
          <w:bCs/>
        </w:rPr>
        <w:tab/>
        <w:t xml:space="preserve">            </w:t>
      </w:r>
      <w:r w:rsidR="00A71837">
        <w:rPr>
          <w:bCs/>
        </w:rPr>
        <w:t xml:space="preserve">  </w:t>
      </w:r>
      <w:proofErr w:type="spellStart"/>
      <w:r w:rsidRPr="003C5936">
        <w:rPr>
          <w:bCs/>
        </w:rPr>
        <w:t>Lk</w:t>
      </w:r>
      <w:proofErr w:type="spellEnd"/>
      <w:r w:rsidRPr="003C5936">
        <w:rPr>
          <w:bCs/>
        </w:rPr>
        <w:t xml:space="preserve"> 6:17-49</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c. When His disciples came to Him, He sat down and began to speak</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It was common to speak while sitting, rather than standing as</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w:t>
      </w:r>
      <w:proofErr w:type="gramStart"/>
      <w:r w:rsidRPr="003C5936">
        <w:rPr>
          <w:bCs/>
        </w:rPr>
        <w:t>we</w:t>
      </w:r>
      <w:proofErr w:type="gramEnd"/>
      <w:r w:rsidRPr="003C5936">
        <w:rPr>
          <w:bCs/>
        </w:rPr>
        <w:t xml:space="preserve"> do today</w:t>
      </w:r>
      <w:r w:rsidR="00A71837">
        <w:rPr>
          <w:bCs/>
        </w:rPr>
        <w:t>.</w:t>
      </w:r>
      <w:r w:rsidR="00A71837">
        <w:rPr>
          <w:bCs/>
        </w:rPr>
        <w:tab/>
      </w:r>
      <w:r w:rsidR="00A71837">
        <w:rPr>
          <w:bCs/>
        </w:rPr>
        <w:tab/>
      </w:r>
      <w:r w:rsidR="00A71837">
        <w:rPr>
          <w:bCs/>
        </w:rPr>
        <w:tab/>
      </w:r>
      <w:r w:rsidR="00A71837">
        <w:rPr>
          <w:bCs/>
        </w:rPr>
        <w:tab/>
      </w:r>
      <w:r w:rsidR="00A71837">
        <w:rPr>
          <w:bCs/>
        </w:rPr>
        <w:tab/>
      </w:r>
      <w:r w:rsidR="00A71837">
        <w:rPr>
          <w:bCs/>
        </w:rPr>
        <w:tab/>
        <w:t xml:space="preserve">    </w:t>
      </w:r>
      <w:r w:rsidRPr="003C5936">
        <w:rPr>
          <w:bCs/>
        </w:rPr>
        <w:t xml:space="preserve">Mt 13:1-2; </w:t>
      </w:r>
      <w:proofErr w:type="spellStart"/>
      <w:r w:rsidRPr="003C5936">
        <w:rPr>
          <w:bCs/>
        </w:rPr>
        <w:t>Jn</w:t>
      </w:r>
      <w:proofErr w:type="spellEnd"/>
      <w:r w:rsidRPr="003C5936">
        <w:rPr>
          <w:bCs/>
        </w:rPr>
        <w:t xml:space="preserve"> 8:2</w:t>
      </w:r>
    </w:p>
    <w:p w:rsidR="00703B8B"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u w:val="single"/>
        </w:rPr>
      </w:pPr>
      <w:r w:rsidRPr="003C5936">
        <w:rPr>
          <w:bCs/>
        </w:rPr>
        <w:t xml:space="preserve">I. </w:t>
      </w:r>
      <w:r w:rsidRPr="003C5936">
        <w:rPr>
          <w:bCs/>
          <w:u w:val="single"/>
        </w:rPr>
        <w:t>THE "THEME" OF THE SERMON</w:t>
      </w:r>
    </w:p>
    <w:p w:rsidR="002B78A7" w:rsidRPr="003C5936" w:rsidRDefault="002B78A7" w:rsidP="002B78A7">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"THE GOSPEL OF THE KINGDOM OF HEAVEN"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NOTE THE "SETTING" LEADING UP TO THE SERMON...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In Mt 3:1-3, we read of the preaching of John the Baptist</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Who was sent to prepare the way of the </w:t>
      </w:r>
      <w:proofErr w:type="gramStart"/>
      <w:r w:rsidRPr="003C5936">
        <w:rPr>
          <w:bCs/>
        </w:rPr>
        <w:t>Lord</w:t>
      </w:r>
      <w:proofErr w:type="gramEnd"/>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The theme of his preaching concerned "the kingdom </w:t>
      </w:r>
      <w:proofErr w:type="gramStart"/>
      <w:r w:rsidRPr="003C5936">
        <w:rPr>
          <w:bCs/>
        </w:rPr>
        <w:t xml:space="preserve">of </w:t>
      </w:r>
      <w:r w:rsidR="002B78A7">
        <w:rPr>
          <w:bCs/>
        </w:rPr>
        <w:t xml:space="preserve"> </w:t>
      </w:r>
      <w:r w:rsidRPr="003C5936">
        <w:rPr>
          <w:bCs/>
        </w:rPr>
        <w:t>heaven</w:t>
      </w:r>
      <w:proofErr w:type="gramEnd"/>
      <w:r w:rsidRPr="003C5936">
        <w:rPr>
          <w:bCs/>
        </w:rPr>
        <w:t>"</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In Mt 4, we read of the beginning of Jesus' ministry</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After His temptation, Jesus preaches a message similar to</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John's - Mt 4:17</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His preaching in Galilee pertained to the "gospel of the</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w:t>
      </w:r>
      <w:proofErr w:type="gramStart"/>
      <w:r w:rsidRPr="003C5936">
        <w:rPr>
          <w:bCs/>
        </w:rPr>
        <w:t>kingdom</w:t>
      </w:r>
      <w:proofErr w:type="gramEnd"/>
      <w:r w:rsidRPr="003C5936">
        <w:rPr>
          <w:bCs/>
        </w:rPr>
        <w:t>" - Mt 4:23</w:t>
      </w:r>
    </w:p>
    <w:p w:rsidR="00703B8B" w:rsidRPr="00C76FCB" w:rsidRDefault="002B78A7" w:rsidP="00C76FCB">
      <w:pPr>
        <w:pStyle w:val="ListParagraph"/>
        <w:tabs>
          <w:tab w:val="left" w:pos="0"/>
          <w:tab w:val="left" w:pos="958"/>
          <w:tab w:val="left" w:pos="1917"/>
          <w:tab w:val="left" w:pos="2876"/>
          <w:tab w:val="left" w:pos="3835"/>
          <w:tab w:val="left" w:pos="4794"/>
          <w:tab w:val="left" w:pos="5754"/>
          <w:tab w:val="left" w:pos="6712"/>
          <w:tab w:val="left" w:pos="7671"/>
          <w:tab w:val="left" w:pos="8640"/>
        </w:tabs>
        <w:ind w:left="1680"/>
        <w:rPr>
          <w:bCs/>
          <w:sz w:val="28"/>
          <w:szCs w:val="28"/>
        </w:rPr>
      </w:pPr>
      <w:r w:rsidRPr="00C76FCB">
        <w:rPr>
          <w:bCs/>
          <w:sz w:val="28"/>
          <w:szCs w:val="28"/>
        </w:rPr>
        <w:t>Could Jesus' theme be the kingdom of heaven</w:t>
      </w:r>
      <w:r w:rsidR="00703B8B" w:rsidRPr="00C76FCB">
        <w:rPr>
          <w:bCs/>
          <w:sz w:val="28"/>
          <w:szCs w:val="28"/>
        </w:rPr>
        <w:t>?</w:t>
      </w:r>
    </w:p>
    <w:p w:rsidR="00703B8B" w:rsidRDefault="002B78A7"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Pr>
          <w:bCs/>
        </w:rPr>
        <w:t xml:space="preserve">   B. Note </w:t>
      </w:r>
      <w:proofErr w:type="gramStart"/>
      <w:r>
        <w:rPr>
          <w:bCs/>
        </w:rPr>
        <w:t>A</w:t>
      </w:r>
      <w:proofErr w:type="gramEnd"/>
      <w:r>
        <w:rPr>
          <w:bCs/>
        </w:rPr>
        <w:t xml:space="preserve"> Phrase Used Throughout The Sermon</w:t>
      </w:r>
    </w:p>
    <w:p w:rsidR="007852E1" w:rsidRPr="003C5936" w:rsidRDefault="007852E1"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w:t>
      </w:r>
      <w:proofErr w:type="gramStart"/>
      <w:r w:rsidRPr="003C5936">
        <w:rPr>
          <w:bCs/>
        </w:rPr>
        <w:t>for</w:t>
      </w:r>
      <w:proofErr w:type="gramEnd"/>
      <w:r w:rsidRPr="003C5936">
        <w:rPr>
          <w:bCs/>
        </w:rPr>
        <w:t xml:space="preserve"> theirs is the kingdom of heaven" - Mt 5:3</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w:t>
      </w:r>
      <w:proofErr w:type="gramStart"/>
      <w:r w:rsidRPr="003C5936">
        <w:rPr>
          <w:bCs/>
        </w:rPr>
        <w:t>for</w:t>
      </w:r>
      <w:proofErr w:type="gramEnd"/>
      <w:r w:rsidRPr="003C5936">
        <w:rPr>
          <w:bCs/>
        </w:rPr>
        <w:t xml:space="preserve"> theirs is the kingdom of heaven" - Mt 5:10</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3. "...shall be called least in the kingdom of heaven" - Mt 5:19</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4. "...shall be called great in the kingdom of heaven" - Mt 5:19</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5. "...will by no means enter the kingdom of heaven" - Mt 5:20</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6. "Your kingdom come" - Mt 6:10</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7. "But seek first the kingdom of God" - Mt 6:33</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sectPr w:rsidR="00703B8B" w:rsidRPr="003C5936">
          <w:type w:val="continuous"/>
          <w:pgSz w:w="12240" w:h="15840"/>
          <w:pgMar w:top="1440" w:right="1800" w:bottom="1440" w:left="1800" w:header="1440" w:footer="1440" w:gutter="0"/>
          <w:cols w:space="720"/>
          <w:noEndnote/>
        </w:sect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8. ". . . </w:t>
      </w:r>
      <w:proofErr w:type="gramStart"/>
      <w:r w:rsidRPr="003C5936">
        <w:rPr>
          <w:bCs/>
        </w:rPr>
        <w:t>shall</w:t>
      </w:r>
      <w:proofErr w:type="gramEnd"/>
      <w:r w:rsidRPr="003C5936">
        <w:rPr>
          <w:bCs/>
        </w:rPr>
        <w:t xml:space="preserve"> enter the kingdom of heaven" - Mt 7:21</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 Isn't Jesus talking about "the kingdom of heaven"?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Both the setting and His repeated use </w:t>
      </w:r>
      <w:r w:rsidR="002B78A7">
        <w:rPr>
          <w:bCs/>
        </w:rPr>
        <w:t xml:space="preserve">of </w:t>
      </w:r>
      <w:r w:rsidRPr="003C5936">
        <w:rPr>
          <w:bCs/>
        </w:rPr>
        <w:t>a particular phrase should lead</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roofErr w:type="gramStart"/>
      <w:r w:rsidRPr="003C5936">
        <w:rPr>
          <w:bCs/>
        </w:rPr>
        <w:t>us</w:t>
      </w:r>
      <w:proofErr w:type="gramEnd"/>
      <w:r w:rsidRPr="003C5936">
        <w:rPr>
          <w:bCs/>
        </w:rPr>
        <w:t xml:space="preserve"> to conclude that the "theme" of Jesus' sermon on the mount is:</w:t>
      </w:r>
    </w:p>
    <w:p w:rsidR="001B29E8" w:rsidRPr="003C5936" w:rsidRDefault="001B29E8"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1B29E8"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"THE GOSPEL OF THE KINGDOM OF HEAVEN"</w:t>
      </w:r>
    </w:p>
    <w:p w:rsidR="000F2C89" w:rsidRDefault="000F2C89"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II. </w:t>
      </w:r>
      <w:r w:rsidRPr="003C5936">
        <w:rPr>
          <w:bCs/>
          <w:u w:val="single"/>
        </w:rPr>
        <w:t>THE "CONTENT" OF THE SERMON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57505C" w:rsidRDefault="0057505C" w:rsidP="00034A27">
      <w:pPr>
        <w:pStyle w:val="ListParagraph"/>
        <w:numPr>
          <w:ilvl w:val="0"/>
          <w:numId w:val="31"/>
        </w:numPr>
        <w:tabs>
          <w:tab w:val="left" w:pos="0"/>
          <w:tab w:val="left" w:pos="958"/>
          <w:tab w:val="left" w:pos="1917"/>
          <w:tab w:val="left" w:pos="2876"/>
          <w:tab w:val="left" w:pos="3835"/>
          <w:tab w:val="left" w:pos="4794"/>
          <w:tab w:val="left" w:pos="5754"/>
          <w:tab w:val="left" w:pos="6712"/>
          <w:tab w:val="left" w:pos="7671"/>
          <w:tab w:val="left" w:pos="8640"/>
        </w:tabs>
        <w:rPr>
          <w:bCs/>
        </w:rPr>
      </w:pPr>
      <w:r w:rsidRPr="0057505C">
        <w:rPr>
          <w:bCs/>
        </w:rPr>
        <w:t>THE "CITIZENS" OF THE KINGDOM</w:t>
      </w:r>
    </w:p>
    <w:p w:rsidR="0057505C" w:rsidRPr="0057505C" w:rsidRDefault="0057505C" w:rsidP="0057505C">
      <w:pPr>
        <w:pStyle w:val="ListParagraph"/>
        <w:tabs>
          <w:tab w:val="left" w:pos="0"/>
          <w:tab w:val="left" w:pos="958"/>
          <w:tab w:val="left" w:pos="1917"/>
          <w:tab w:val="left" w:pos="2876"/>
          <w:tab w:val="left" w:pos="3835"/>
          <w:tab w:val="left" w:pos="4794"/>
          <w:tab w:val="left" w:pos="5754"/>
          <w:tab w:val="left" w:pos="6712"/>
          <w:tab w:val="left" w:pos="7671"/>
          <w:tab w:val="left" w:pos="8640"/>
        </w:tabs>
        <w:ind w:left="525"/>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Their character and blessedness - Mt 5:3-12</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Qualities to be found in those who will be citizens of this</w:t>
      </w:r>
      <w:r w:rsidR="00182620">
        <w:rPr>
          <w:bCs/>
        </w:rPr>
        <w:t xml:space="preserve"> </w:t>
      </w:r>
      <w:r w:rsidRPr="003C5936">
        <w:rPr>
          <w:bCs/>
        </w:rPr>
        <w:t>kingdom</w:t>
      </w:r>
    </w:p>
    <w:p w:rsidR="00703B8B"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The blessings enjoyed by these citizens</w:t>
      </w:r>
    </w:p>
    <w:p w:rsidR="0057505C" w:rsidRPr="003C5936" w:rsidRDefault="0057505C"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Their relation to the world - Mt 5:13-16</w:t>
      </w:r>
    </w:p>
    <w:p w:rsidR="00703B8B"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They are the salt of the earth</w:t>
      </w:r>
      <w:r w:rsidR="0075152C">
        <w:rPr>
          <w:bCs/>
        </w:rPr>
        <w:t xml:space="preserve">     </w:t>
      </w:r>
      <w:r w:rsidRPr="003C5936">
        <w:rPr>
          <w:bCs/>
        </w:rPr>
        <w:t>b. They are the light of the world</w:t>
      </w:r>
    </w:p>
    <w:p w:rsidR="0057505C" w:rsidRPr="003C5936" w:rsidRDefault="0057505C"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57505C" w:rsidRDefault="00703B8B" w:rsidP="00034A27">
      <w:pPr>
        <w:pStyle w:val="ListParagraph"/>
        <w:numPr>
          <w:ilvl w:val="0"/>
          <w:numId w:val="31"/>
        </w:numPr>
        <w:tabs>
          <w:tab w:val="left" w:pos="0"/>
          <w:tab w:val="left" w:pos="958"/>
          <w:tab w:val="left" w:pos="1917"/>
          <w:tab w:val="left" w:pos="2876"/>
          <w:tab w:val="left" w:pos="3835"/>
          <w:tab w:val="left" w:pos="4794"/>
          <w:tab w:val="left" w:pos="5754"/>
          <w:tab w:val="left" w:pos="6712"/>
          <w:tab w:val="left" w:pos="7671"/>
          <w:tab w:val="left" w:pos="8640"/>
        </w:tabs>
        <w:rPr>
          <w:bCs/>
        </w:rPr>
      </w:pPr>
      <w:r w:rsidRPr="0057505C">
        <w:rPr>
          <w:bCs/>
        </w:rPr>
        <w:t>THE "</w:t>
      </w:r>
      <w:r w:rsidR="0057505C" w:rsidRPr="0057505C">
        <w:rPr>
          <w:bCs/>
        </w:rPr>
        <w:t>RIGHTEOUSNESS" OF THE KINGDOM</w:t>
      </w:r>
    </w:p>
    <w:p w:rsidR="0057505C" w:rsidRPr="0057505C" w:rsidRDefault="0057505C" w:rsidP="0057505C">
      <w:pPr>
        <w:pStyle w:val="ListParagraph"/>
        <w:tabs>
          <w:tab w:val="left" w:pos="0"/>
          <w:tab w:val="left" w:pos="958"/>
          <w:tab w:val="left" w:pos="1917"/>
          <w:tab w:val="left" w:pos="2876"/>
          <w:tab w:val="left" w:pos="3835"/>
          <w:tab w:val="left" w:pos="4794"/>
          <w:tab w:val="left" w:pos="5754"/>
          <w:tab w:val="left" w:pos="6712"/>
          <w:tab w:val="left" w:pos="7671"/>
          <w:tab w:val="left" w:pos="8640"/>
        </w:tabs>
        <w:ind w:left="525"/>
        <w:rPr>
          <w:bCs/>
        </w:rPr>
      </w:pPr>
    </w:p>
    <w:p w:rsidR="000F15B2"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In contrast to the "traditional interpretations and</w:t>
      </w:r>
      <w:r w:rsidR="000F15B2">
        <w:rPr>
          <w:bCs/>
        </w:rPr>
        <w:t xml:space="preserve"> applications" of the Law </w:t>
      </w:r>
    </w:p>
    <w:p w:rsidR="00703B8B" w:rsidRPr="003C5936" w:rsidRDefault="000F15B2"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Pr>
          <w:bCs/>
        </w:rPr>
        <w:tab/>
      </w:r>
      <w:r w:rsidR="00703B8B" w:rsidRPr="003C5936">
        <w:rPr>
          <w:bCs/>
        </w:rPr>
        <w:t>Mt 5:17-48</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Jesus has not come to destroy or show disrespect to the Law</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It will not pass away until it is fulfilled</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Those who violate it</w:t>
      </w:r>
      <w:r w:rsidR="005B4C5B">
        <w:rPr>
          <w:bCs/>
        </w:rPr>
        <w:t xml:space="preserve">, </w:t>
      </w:r>
      <w:proofErr w:type="gramStart"/>
      <w:r w:rsidR="005B4C5B">
        <w:rPr>
          <w:bCs/>
        </w:rPr>
        <w:t xml:space="preserve">or </w:t>
      </w:r>
      <w:r w:rsidRPr="003C5936">
        <w:rPr>
          <w:bCs/>
        </w:rPr>
        <w:t xml:space="preserve"> teach</w:t>
      </w:r>
      <w:proofErr w:type="gramEnd"/>
      <w:r w:rsidRPr="003C5936">
        <w:rPr>
          <w:bCs/>
        </w:rPr>
        <w:t xml:space="preserve"> contrary to it</w:t>
      </w:r>
      <w:r w:rsidR="005B4C5B">
        <w:rPr>
          <w:bCs/>
        </w:rPr>
        <w:t xml:space="preserve">, </w:t>
      </w:r>
      <w:r w:rsidRPr="003C5936">
        <w:rPr>
          <w:bCs/>
        </w:rPr>
        <w:t>will be least in the kingdom</w:t>
      </w:r>
      <w:r w:rsidR="005B4C5B">
        <w:rPr>
          <w:bCs/>
        </w:rPr>
        <w:t>.</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sectPr w:rsidR="00703B8B" w:rsidRPr="003C5936" w:rsidSect="005B4C5B">
          <w:type w:val="continuous"/>
          <w:pgSz w:w="12240" w:h="15840"/>
          <w:pgMar w:top="1440" w:right="1800" w:bottom="1440" w:left="1800" w:header="1440" w:footer="1440" w:gutter="0"/>
          <w:cols w:space="720"/>
          <w:noEndnote/>
        </w:sect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Jesus does require that the righteousness of those in the</w:t>
      </w:r>
      <w:r w:rsidR="005B4C5B">
        <w:rPr>
          <w:bCs/>
        </w:rPr>
        <w:t xml:space="preserve"> </w:t>
      </w:r>
      <w:r w:rsidRPr="003C5936">
        <w:rPr>
          <w:bCs/>
        </w:rPr>
        <w:t>kingdom exceed the righteousness of the Scribes and Pharisees</w:t>
      </w:r>
    </w:p>
    <w:p w:rsidR="0057505C"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c. He illustrates by a series of contrasts concerning:</w:t>
      </w:r>
    </w:p>
    <w:p w:rsidR="005B4C5B" w:rsidRDefault="0057505C"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Pr>
          <w:bCs/>
        </w:rPr>
        <w:t>1) Murder, A</w:t>
      </w:r>
      <w:r w:rsidR="00703B8B" w:rsidRPr="003C5936">
        <w:rPr>
          <w:bCs/>
        </w:rPr>
        <w:t>nger</w:t>
      </w:r>
      <w:r>
        <w:rPr>
          <w:bCs/>
        </w:rPr>
        <w:t xml:space="preserve"> </w:t>
      </w:r>
      <w:r w:rsidR="00703B8B" w:rsidRPr="003C5936">
        <w:rPr>
          <w:bCs/>
        </w:rPr>
        <w:t>2) Adultery</w:t>
      </w:r>
      <w:r>
        <w:rPr>
          <w:bCs/>
        </w:rPr>
        <w:t xml:space="preserve">, </w:t>
      </w:r>
      <w:r w:rsidR="00703B8B" w:rsidRPr="003C5936">
        <w:rPr>
          <w:bCs/>
        </w:rPr>
        <w:t>Divorce</w:t>
      </w:r>
      <w:r>
        <w:rPr>
          <w:bCs/>
        </w:rPr>
        <w:t xml:space="preserve"> 4</w:t>
      </w:r>
      <w:proofErr w:type="gramStart"/>
      <w:r>
        <w:rPr>
          <w:bCs/>
        </w:rPr>
        <w:t>)S</w:t>
      </w:r>
      <w:r w:rsidR="00703B8B" w:rsidRPr="003C5936">
        <w:rPr>
          <w:bCs/>
        </w:rPr>
        <w:t>wearing</w:t>
      </w:r>
      <w:proofErr w:type="gramEnd"/>
      <w:r w:rsidR="00703B8B" w:rsidRPr="003C5936">
        <w:rPr>
          <w:bCs/>
        </w:rPr>
        <w:t xml:space="preserve"> of oaths</w:t>
      </w:r>
      <w:r>
        <w:rPr>
          <w:bCs/>
        </w:rPr>
        <w:t xml:space="preserve"> 5)R</w:t>
      </w:r>
      <w:r w:rsidR="00703B8B" w:rsidRPr="003C5936">
        <w:rPr>
          <w:bCs/>
        </w:rPr>
        <w:t>evenge</w:t>
      </w:r>
      <w:r>
        <w:rPr>
          <w:bCs/>
        </w:rPr>
        <w:t xml:space="preserve">  6)Enemy</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In each case His </w:t>
      </w:r>
      <w:r w:rsidR="005B4C5B">
        <w:rPr>
          <w:bCs/>
        </w:rPr>
        <w:t xml:space="preserve">teaching is consistent with </w:t>
      </w:r>
      <w:r w:rsidRPr="003C5936">
        <w:rPr>
          <w:bCs/>
        </w:rPr>
        <w:t>Law,</w:t>
      </w:r>
      <w:r w:rsidR="005B4C5B">
        <w:rPr>
          <w:bCs/>
        </w:rPr>
        <w:t xml:space="preserve"> </w:t>
      </w:r>
      <w:r w:rsidRPr="003C5936">
        <w:rPr>
          <w:bCs/>
        </w:rPr>
        <w:t>but not the traditional interpretations and applications</w:t>
      </w:r>
      <w:r w:rsidR="005B4C5B">
        <w:rPr>
          <w:bCs/>
        </w:rPr>
        <w:t xml:space="preserve"> </w:t>
      </w:r>
      <w:r w:rsidRPr="003C5936">
        <w:rPr>
          <w:bCs/>
        </w:rPr>
        <w:t>of the Law</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With respect to man's relation to God - Mt 6:1-33</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Charitable deeds</w:t>
      </w:r>
      <w:r w:rsidR="00182620">
        <w:rPr>
          <w:bCs/>
        </w:rPr>
        <w:t xml:space="preserve">    </w:t>
      </w:r>
      <w:r w:rsidR="0075152C">
        <w:rPr>
          <w:bCs/>
        </w:rPr>
        <w:t xml:space="preserve"> </w:t>
      </w:r>
      <w:r w:rsidRPr="003C5936">
        <w:rPr>
          <w:bCs/>
        </w:rPr>
        <w:t>b. Prayer</w:t>
      </w:r>
      <w:r w:rsidR="00182620">
        <w:rPr>
          <w:bCs/>
        </w:rPr>
        <w:t xml:space="preserve">    </w:t>
      </w:r>
      <w:r w:rsidR="0075152C">
        <w:rPr>
          <w:bCs/>
        </w:rPr>
        <w:t xml:space="preserve"> </w:t>
      </w:r>
      <w:r w:rsidRPr="003C5936">
        <w:rPr>
          <w:bCs/>
        </w:rPr>
        <w:t>c. Fasting</w:t>
      </w:r>
      <w:r w:rsidR="00182620">
        <w:rPr>
          <w:bCs/>
        </w:rPr>
        <w:t xml:space="preserve">    </w:t>
      </w:r>
      <w:r w:rsidRPr="003C5936">
        <w:rPr>
          <w:bCs/>
        </w:rPr>
        <w:t>d. Materialism</w:t>
      </w:r>
      <w:r w:rsidR="00182620">
        <w:rPr>
          <w:bCs/>
        </w:rPr>
        <w:t xml:space="preserve">   </w:t>
      </w:r>
      <w:r w:rsidRPr="003C5936">
        <w:rPr>
          <w:bCs/>
        </w:rPr>
        <w:t xml:space="preserve"> e. Anxiety</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3. With respect to man's relation to man - Mt 7:1-12</w:t>
      </w:r>
    </w:p>
    <w:p w:rsidR="0057505C"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Judging others</w:t>
      </w:r>
      <w:r w:rsidR="0057505C">
        <w:rPr>
          <w:bCs/>
        </w:rPr>
        <w:tab/>
      </w:r>
      <w:r w:rsidRPr="003C5936">
        <w:rPr>
          <w:bCs/>
        </w:rPr>
        <w:t>b. Asking, seeking, knocking</w:t>
      </w:r>
      <w:r w:rsidR="0057505C">
        <w:rPr>
          <w:bCs/>
        </w:rPr>
        <w:tab/>
      </w:r>
      <w:r w:rsidR="0057505C">
        <w:rPr>
          <w:bCs/>
        </w:rPr>
        <w:tab/>
      </w:r>
      <w:r w:rsidRPr="003C5936">
        <w:rPr>
          <w:bCs/>
        </w:rPr>
        <w:t>c. The golden rule</w:t>
      </w:r>
    </w:p>
    <w:p w:rsidR="00703B8B" w:rsidRPr="0057505C" w:rsidRDefault="00703B8B" w:rsidP="00034A27">
      <w:pPr>
        <w:pStyle w:val="ListParagraph"/>
        <w:numPr>
          <w:ilvl w:val="0"/>
          <w:numId w:val="31"/>
        </w:numPr>
        <w:tabs>
          <w:tab w:val="left" w:pos="0"/>
          <w:tab w:val="left" w:pos="958"/>
          <w:tab w:val="left" w:pos="1917"/>
          <w:tab w:val="left" w:pos="2876"/>
          <w:tab w:val="left" w:pos="3835"/>
          <w:tab w:val="left" w:pos="4794"/>
          <w:tab w:val="left" w:pos="5754"/>
          <w:tab w:val="left" w:pos="6712"/>
          <w:tab w:val="left" w:pos="7671"/>
          <w:tab w:val="left" w:pos="8640"/>
        </w:tabs>
        <w:rPr>
          <w:bCs/>
        </w:rPr>
      </w:pPr>
      <w:r w:rsidRPr="0057505C">
        <w:rPr>
          <w:bCs/>
        </w:rPr>
        <w:t>THE "EXHO</w:t>
      </w:r>
      <w:r w:rsidR="0057505C" w:rsidRPr="0057505C">
        <w:rPr>
          <w:bCs/>
        </w:rPr>
        <w:t>RTATION TO ENTER" THE KINGDOM</w:t>
      </w:r>
    </w:p>
    <w:p w:rsidR="0057505C" w:rsidRPr="0057505C" w:rsidRDefault="0057505C" w:rsidP="0057505C">
      <w:pPr>
        <w:pStyle w:val="ListParagraph"/>
        <w:tabs>
          <w:tab w:val="left" w:pos="0"/>
          <w:tab w:val="left" w:pos="958"/>
          <w:tab w:val="left" w:pos="1917"/>
          <w:tab w:val="left" w:pos="2876"/>
          <w:tab w:val="left" w:pos="3835"/>
          <w:tab w:val="left" w:pos="4794"/>
          <w:tab w:val="left" w:pos="5754"/>
          <w:tab w:val="left" w:pos="6712"/>
          <w:tab w:val="left" w:pos="7671"/>
          <w:tab w:val="left" w:pos="8640"/>
        </w:tabs>
        <w:ind w:left="525"/>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The "beginning" of the way - Mt 7:13-14</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It will be narrow and difficult</w:t>
      </w:r>
      <w:r w:rsidR="0057505C">
        <w:rPr>
          <w:bCs/>
        </w:rPr>
        <w:tab/>
      </w:r>
      <w:r w:rsidRPr="003C5936">
        <w:rPr>
          <w:bCs/>
        </w:rPr>
        <w:t>b. Not many will find it</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The "progress" along the way - Mt 7:15-20</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Beware of false prophets who are wolves in sheep's clothing</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You will know them by their fruits</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3. The "end" of the way - Mt 7:21-27</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sectPr w:rsidR="00703B8B" w:rsidRPr="003C5936">
          <w:type w:val="continuous"/>
          <w:pgSz w:w="12240" w:h="15840"/>
          <w:pgMar w:top="1440" w:right="1800" w:bottom="1440" w:left="1800" w:header="1440" w:footer="1440" w:gutter="0"/>
          <w:cols w:space="720"/>
          <w:noEndnote/>
        </w:sect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In which "</w:t>
      </w:r>
      <w:proofErr w:type="spellStart"/>
      <w:r w:rsidRPr="003C5936">
        <w:rPr>
          <w:bCs/>
        </w:rPr>
        <w:t>sayers</w:t>
      </w:r>
      <w:proofErr w:type="spellEnd"/>
      <w:r w:rsidRPr="003C5936">
        <w:rPr>
          <w:bCs/>
        </w:rPr>
        <w:t>" will be contrasted with "doers"</w:t>
      </w:r>
    </w:p>
    <w:p w:rsidR="00703B8B"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In which "hearers" will be contrasted with "doers"</w:t>
      </w:r>
    </w:p>
    <w:p w:rsidR="00EC0787" w:rsidRDefault="00EC0787" w:rsidP="00EC0787">
      <w:pPr>
        <w:pStyle w:val="Heading3"/>
        <w:numPr>
          <w:ilvl w:val="0"/>
          <w:numId w:val="0"/>
        </w:numPr>
      </w:pPr>
    </w:p>
    <w:p w:rsidR="00EC0787" w:rsidRDefault="00EC0787" w:rsidP="00EC0787">
      <w:pPr>
        <w:pStyle w:val="Heading3"/>
        <w:numPr>
          <w:ilvl w:val="0"/>
          <w:numId w:val="31"/>
        </w:numPr>
      </w:pPr>
      <w:r>
        <w:t>L</w:t>
      </w:r>
      <w:r w:rsidRPr="003C5936">
        <w:t>essons on "The Beatitudes" - Mt 5:3-12</w:t>
      </w:r>
    </w:p>
    <w:p w:rsidR="00EC0787" w:rsidRDefault="00A35B8E" w:rsidP="00EC0787">
      <w:pPr>
        <w:pStyle w:val="ListParagraph"/>
        <w:numPr>
          <w:ilvl w:val="0"/>
          <w:numId w:val="41"/>
        </w:numPr>
      </w:pPr>
      <w:r w:rsidRPr="00020646">
        <w:rPr>
          <w:b/>
          <w:u w:val="single"/>
        </w:rPr>
        <w:t>Poor in spirit</w:t>
      </w:r>
      <w:r>
        <w:t xml:space="preserve"> – humble, lowly, right estimation of yourself and others.</w:t>
      </w:r>
    </w:p>
    <w:p w:rsidR="00A35B8E" w:rsidRDefault="00020646" w:rsidP="00EC0787">
      <w:pPr>
        <w:pStyle w:val="ListParagraph"/>
        <w:numPr>
          <w:ilvl w:val="0"/>
          <w:numId w:val="41"/>
        </w:numPr>
      </w:pPr>
      <w:r w:rsidRPr="00020646">
        <w:rPr>
          <w:b/>
          <w:u w:val="single"/>
        </w:rPr>
        <w:t>Mourn</w:t>
      </w:r>
      <w:r>
        <w:t xml:space="preserve"> </w:t>
      </w:r>
      <w:r w:rsidR="00A35B8E">
        <w:t>–</w:t>
      </w:r>
      <w:r>
        <w:t xml:space="preserve"> Grieve, </w:t>
      </w:r>
      <w:proofErr w:type="spellStart"/>
      <w:r w:rsidR="00A35B8E">
        <w:t>Heart felt</w:t>
      </w:r>
      <w:proofErr w:type="spellEnd"/>
      <w:r w:rsidR="00A35B8E">
        <w:t xml:space="preserve"> cry, passion for the lost, intercessory prayer, praying in faith</w:t>
      </w:r>
    </w:p>
    <w:p w:rsidR="00020646" w:rsidRDefault="00020646" w:rsidP="00EC0787">
      <w:pPr>
        <w:pStyle w:val="ListParagraph"/>
        <w:numPr>
          <w:ilvl w:val="0"/>
          <w:numId w:val="41"/>
        </w:numPr>
      </w:pPr>
      <w:r w:rsidRPr="00020646">
        <w:rPr>
          <w:b/>
          <w:u w:val="single"/>
        </w:rPr>
        <w:t>Meek</w:t>
      </w:r>
      <w:r>
        <w:t xml:space="preserve"> – Gentle, strength under control, submissive and mild.</w:t>
      </w:r>
    </w:p>
    <w:p w:rsidR="00020646" w:rsidRPr="00B04477" w:rsidRDefault="00020646" w:rsidP="00EC0787">
      <w:pPr>
        <w:pStyle w:val="ListParagraph"/>
        <w:numPr>
          <w:ilvl w:val="0"/>
          <w:numId w:val="41"/>
        </w:numPr>
        <w:rPr>
          <w:b/>
          <w:u w:val="single"/>
        </w:rPr>
      </w:pPr>
      <w:r w:rsidRPr="00020646">
        <w:rPr>
          <w:b/>
          <w:u w:val="single"/>
        </w:rPr>
        <w:t>Hunger and Thirst after Righteousness</w:t>
      </w:r>
      <w:r w:rsidRPr="00020646">
        <w:t xml:space="preserve"> </w:t>
      </w:r>
      <w:r>
        <w:t>–</w:t>
      </w:r>
      <w:r w:rsidRPr="00020646">
        <w:t xml:space="preserve"> </w:t>
      </w:r>
      <w:r>
        <w:t xml:space="preserve">Desire for God, Truth and </w:t>
      </w:r>
      <w:r w:rsidR="00B04477">
        <w:t>Right.</w:t>
      </w:r>
    </w:p>
    <w:p w:rsidR="00B04477" w:rsidRDefault="00B04477" w:rsidP="00EC0787">
      <w:pPr>
        <w:pStyle w:val="ListParagraph"/>
        <w:numPr>
          <w:ilvl w:val="0"/>
          <w:numId w:val="41"/>
        </w:numPr>
        <w:rPr>
          <w:b/>
          <w:u w:val="single"/>
        </w:rPr>
      </w:pPr>
      <w:r>
        <w:rPr>
          <w:b/>
          <w:u w:val="single"/>
        </w:rPr>
        <w:t>Merciful</w:t>
      </w:r>
      <w:r w:rsidRPr="00B04477">
        <w:rPr>
          <w:b/>
        </w:rPr>
        <w:t xml:space="preserve"> </w:t>
      </w:r>
      <w:r>
        <w:t>–</w:t>
      </w:r>
      <w:r w:rsidRPr="00B04477">
        <w:t xml:space="preserve"> </w:t>
      </w:r>
      <w:r>
        <w:t>gracious, kind, tender hearted, loving, compassionate and</w:t>
      </w:r>
      <w:r w:rsidR="00096FF4">
        <w:t xml:space="preserve"> forgiving.</w:t>
      </w:r>
    </w:p>
    <w:p w:rsidR="00B04477" w:rsidRDefault="00B04477" w:rsidP="00EC0787">
      <w:pPr>
        <w:pStyle w:val="ListParagraph"/>
        <w:numPr>
          <w:ilvl w:val="0"/>
          <w:numId w:val="41"/>
        </w:numPr>
        <w:rPr>
          <w:b/>
          <w:u w:val="single"/>
        </w:rPr>
      </w:pPr>
      <w:r>
        <w:rPr>
          <w:b/>
          <w:u w:val="single"/>
        </w:rPr>
        <w:t>Pure in heart</w:t>
      </w:r>
      <w:r w:rsidR="00096FF4" w:rsidRPr="00096FF4">
        <w:rPr>
          <w:b/>
        </w:rPr>
        <w:t xml:space="preserve"> </w:t>
      </w:r>
      <w:r w:rsidR="00096FF4">
        <w:rPr>
          <w:b/>
        </w:rPr>
        <w:t>–</w:t>
      </w:r>
      <w:r w:rsidR="00096FF4" w:rsidRPr="00096FF4">
        <w:rPr>
          <w:b/>
        </w:rPr>
        <w:t xml:space="preserve"> </w:t>
      </w:r>
      <w:r w:rsidR="00096FF4" w:rsidRPr="00096FF4">
        <w:t>Clean thoughts, Right motives, clear conscience</w:t>
      </w:r>
      <w:r w:rsidR="00096FF4">
        <w:t xml:space="preserve"> and sinless.</w:t>
      </w:r>
    </w:p>
    <w:p w:rsidR="00B04477" w:rsidRPr="00096FF4" w:rsidRDefault="00B04477" w:rsidP="00EC0787">
      <w:pPr>
        <w:pStyle w:val="ListParagraph"/>
        <w:numPr>
          <w:ilvl w:val="0"/>
          <w:numId w:val="41"/>
        </w:numPr>
        <w:rPr>
          <w:u w:val="single"/>
        </w:rPr>
      </w:pPr>
      <w:r>
        <w:rPr>
          <w:b/>
          <w:u w:val="single"/>
        </w:rPr>
        <w:t>Peacemakers</w:t>
      </w:r>
      <w:r w:rsidR="00096FF4" w:rsidRPr="00096FF4">
        <w:rPr>
          <w:b/>
        </w:rPr>
        <w:t xml:space="preserve"> </w:t>
      </w:r>
      <w:r w:rsidR="00096FF4">
        <w:rPr>
          <w:b/>
        </w:rPr>
        <w:t>–</w:t>
      </w:r>
      <w:r w:rsidR="00096FF4" w:rsidRPr="00096FF4">
        <w:rPr>
          <w:b/>
        </w:rPr>
        <w:t xml:space="preserve"> </w:t>
      </w:r>
      <w:r w:rsidR="00096FF4" w:rsidRPr="00096FF4">
        <w:t xml:space="preserve">stop all strife and never </w:t>
      </w:r>
      <w:proofErr w:type="gramStart"/>
      <w:r w:rsidR="00096FF4" w:rsidRPr="00096FF4">
        <w:t>be</w:t>
      </w:r>
      <w:proofErr w:type="gramEnd"/>
      <w:r w:rsidR="00096FF4" w:rsidRPr="00096FF4">
        <w:t xml:space="preserve"> the cause of it.</w:t>
      </w:r>
    </w:p>
    <w:p w:rsidR="00B04477" w:rsidRDefault="00B04477" w:rsidP="00EC0787">
      <w:pPr>
        <w:pStyle w:val="ListParagraph"/>
        <w:numPr>
          <w:ilvl w:val="0"/>
          <w:numId w:val="41"/>
        </w:numPr>
        <w:rPr>
          <w:b/>
          <w:u w:val="single"/>
        </w:rPr>
      </w:pPr>
      <w:r>
        <w:rPr>
          <w:b/>
          <w:u w:val="single"/>
        </w:rPr>
        <w:t>Persecuted for Righteousness sake</w:t>
      </w:r>
    </w:p>
    <w:p w:rsidR="00B04477" w:rsidRPr="00020646" w:rsidRDefault="00B04477" w:rsidP="00EC0787">
      <w:pPr>
        <w:pStyle w:val="ListParagraph"/>
        <w:numPr>
          <w:ilvl w:val="0"/>
          <w:numId w:val="41"/>
        </w:numPr>
        <w:rPr>
          <w:b/>
          <w:u w:val="single"/>
        </w:rPr>
      </w:pPr>
      <w:r>
        <w:rPr>
          <w:b/>
          <w:u w:val="single"/>
        </w:rPr>
        <w:t>Falsely accused,</w:t>
      </w:r>
      <w:r w:rsidR="0019100E">
        <w:rPr>
          <w:b/>
          <w:u w:val="single"/>
        </w:rPr>
        <w:t xml:space="preserve"> hated or mis</w:t>
      </w:r>
      <w:r>
        <w:rPr>
          <w:b/>
          <w:u w:val="single"/>
        </w:rPr>
        <w:t>judged, misunderstood</w:t>
      </w:r>
    </w:p>
    <w:p w:rsidR="00EC0787" w:rsidRPr="00EC0787" w:rsidRDefault="00EC0787" w:rsidP="00EC0787"/>
    <w:p w:rsidR="0057505C" w:rsidRDefault="0057505C"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66064" w:rsidRDefault="00766064" w:rsidP="00766064">
      <w:pPr>
        <w:jc w:val="center"/>
        <w:rPr>
          <w:b/>
          <w:bCs/>
          <w:sz w:val="30"/>
          <w:szCs w:val="30"/>
          <w:u w:val="single"/>
        </w:rPr>
      </w:pPr>
      <w:r>
        <w:rPr>
          <w:b/>
          <w:bCs/>
          <w:sz w:val="30"/>
          <w:szCs w:val="30"/>
          <w:u w:val="single"/>
        </w:rPr>
        <w:t>THE SERMON ON THE MOUNT</w:t>
      </w:r>
    </w:p>
    <w:p w:rsidR="00766064" w:rsidRDefault="00766064" w:rsidP="00766064">
      <w:pPr>
        <w:jc w:val="center"/>
        <w:rPr>
          <w:b/>
          <w:bCs/>
          <w:sz w:val="30"/>
          <w:szCs w:val="30"/>
          <w:u w:val="single"/>
        </w:rPr>
      </w:pPr>
    </w:p>
    <w:p w:rsidR="00766064" w:rsidRDefault="00766064" w:rsidP="00766064">
      <w:pPr>
        <w:jc w:val="center"/>
        <w:rPr>
          <w:b/>
          <w:bCs/>
        </w:rPr>
      </w:pPr>
      <w:r>
        <w:rPr>
          <w:b/>
          <w:bCs/>
          <w:sz w:val="30"/>
          <w:szCs w:val="30"/>
          <w:u w:val="single"/>
        </w:rPr>
        <w:t xml:space="preserve">   RULES FOR THE REDEEMED</w:t>
      </w:r>
    </w:p>
    <w:p w:rsidR="00766064" w:rsidRDefault="00766064" w:rsidP="00766064">
      <w:pPr>
        <w:rPr>
          <w:b/>
          <w:bCs/>
        </w:rPr>
      </w:pPr>
    </w:p>
    <w:p w:rsidR="00766064" w:rsidRDefault="00766064" w:rsidP="00766064">
      <w:pPr>
        <w:rPr>
          <w:b/>
          <w:bCs/>
        </w:rPr>
      </w:pPr>
    </w:p>
    <w:p w:rsidR="00766064" w:rsidRDefault="00766064" w:rsidP="00766064">
      <w:pPr>
        <w:tabs>
          <w:tab w:val="left" w:pos="-1440"/>
        </w:tabs>
        <w:ind w:left="5760" w:hanging="5760"/>
        <w:rPr>
          <w:b/>
          <w:bCs/>
          <w:u w:val="single"/>
        </w:rPr>
      </w:pPr>
      <w:r>
        <w:rPr>
          <w:b/>
          <w:bCs/>
          <w:u w:val="single"/>
        </w:rPr>
        <w:t>THE MONEY RULE (Mt. 6:19</w:t>
      </w:r>
      <w:proofErr w:type="gramStart"/>
      <w:r>
        <w:rPr>
          <w:b/>
          <w:bCs/>
          <w:u w:val="single"/>
        </w:rPr>
        <w:t>,20</w:t>
      </w:r>
      <w:proofErr w:type="gramEnd"/>
      <w:r>
        <w:rPr>
          <w:b/>
          <w:bCs/>
          <w:u w:val="single"/>
        </w:rPr>
        <w:t>)</w:t>
      </w:r>
      <w:r>
        <w:rPr>
          <w:b/>
          <w:bCs/>
        </w:rPr>
        <w:tab/>
      </w:r>
      <w:r>
        <w:rPr>
          <w:b/>
          <w:bCs/>
        </w:rPr>
        <w:tab/>
      </w:r>
      <w:r>
        <w:rPr>
          <w:b/>
          <w:bCs/>
        </w:rPr>
        <w:tab/>
      </w:r>
      <w:r>
        <w:rPr>
          <w:b/>
          <w:bCs/>
          <w:u w:val="single"/>
        </w:rPr>
        <w:t>THE GOLDEN RULE (Mt. 7:12)</w:t>
      </w:r>
    </w:p>
    <w:p w:rsidR="00766064" w:rsidRDefault="00766064" w:rsidP="00766064">
      <w:pPr>
        <w:rPr>
          <w:b/>
          <w:bCs/>
        </w:rPr>
      </w:pPr>
    </w:p>
    <w:p w:rsidR="00766064" w:rsidRDefault="00766064" w:rsidP="00766064">
      <w:pPr>
        <w:rPr>
          <w:b/>
          <w:bCs/>
        </w:rPr>
      </w:pPr>
    </w:p>
    <w:p w:rsidR="00766064" w:rsidRDefault="00766064" w:rsidP="00766064">
      <w:pPr>
        <w:rPr>
          <w:b/>
          <w:bCs/>
        </w:rPr>
      </w:pPr>
    </w:p>
    <w:p w:rsidR="00766064" w:rsidRDefault="00766064" w:rsidP="00766064">
      <w:pPr>
        <w:rPr>
          <w:b/>
          <w:bCs/>
        </w:rPr>
      </w:pPr>
    </w:p>
    <w:p w:rsidR="00766064" w:rsidRDefault="00766064" w:rsidP="00766064">
      <w:pPr>
        <w:rPr>
          <w:b/>
          <w:bCs/>
        </w:rPr>
      </w:pPr>
    </w:p>
    <w:p w:rsidR="00766064" w:rsidRDefault="00766064" w:rsidP="00766064">
      <w:pPr>
        <w:tabs>
          <w:tab w:val="left" w:pos="-1440"/>
        </w:tabs>
        <w:ind w:left="5760" w:hanging="5760"/>
        <w:rPr>
          <w:b/>
          <w:bCs/>
          <w:u w:val="single"/>
        </w:rPr>
      </w:pPr>
      <w:r>
        <w:rPr>
          <w:b/>
          <w:bCs/>
          <w:u w:val="single"/>
        </w:rPr>
        <w:t>THE JUDGMENT RULE (Mt. 7:1)</w:t>
      </w:r>
      <w:r>
        <w:rPr>
          <w:b/>
          <w:bCs/>
        </w:rPr>
        <w:tab/>
      </w:r>
      <w:r>
        <w:rPr>
          <w:b/>
          <w:bCs/>
        </w:rPr>
        <w:tab/>
      </w:r>
      <w:r>
        <w:rPr>
          <w:b/>
          <w:bCs/>
        </w:rPr>
        <w:tab/>
      </w:r>
      <w:r>
        <w:rPr>
          <w:b/>
          <w:bCs/>
          <w:u w:val="single"/>
        </w:rPr>
        <w:t>THE PRAYER RULE (Mt. 7:7</w:t>
      </w:r>
      <w:proofErr w:type="gramStart"/>
      <w:r>
        <w:rPr>
          <w:b/>
          <w:bCs/>
          <w:u w:val="single"/>
        </w:rPr>
        <w:t>,8</w:t>
      </w:r>
      <w:proofErr w:type="gramEnd"/>
      <w:r>
        <w:rPr>
          <w:b/>
          <w:bCs/>
          <w:u w:val="single"/>
        </w:rPr>
        <w:t>)</w:t>
      </w:r>
    </w:p>
    <w:p w:rsidR="00766064" w:rsidRDefault="00766064" w:rsidP="00766064">
      <w:pPr>
        <w:rPr>
          <w:b/>
          <w:bCs/>
        </w:rPr>
      </w:pPr>
    </w:p>
    <w:p w:rsidR="00766064" w:rsidRDefault="00766064" w:rsidP="00766064">
      <w:pPr>
        <w:rPr>
          <w:b/>
          <w:bCs/>
        </w:rPr>
      </w:pPr>
    </w:p>
    <w:p w:rsidR="00766064" w:rsidRDefault="00766064" w:rsidP="00766064">
      <w:pPr>
        <w:rPr>
          <w:b/>
          <w:bCs/>
        </w:rPr>
      </w:pPr>
    </w:p>
    <w:p w:rsidR="00766064" w:rsidRDefault="00766064" w:rsidP="00766064">
      <w:pPr>
        <w:rPr>
          <w:b/>
          <w:bCs/>
        </w:rPr>
      </w:pPr>
    </w:p>
    <w:p w:rsidR="00766064" w:rsidRDefault="00766064" w:rsidP="00766064">
      <w:pPr>
        <w:rPr>
          <w:b/>
          <w:bCs/>
        </w:rPr>
      </w:pPr>
    </w:p>
    <w:p w:rsidR="00766064" w:rsidRDefault="00766064" w:rsidP="00766064">
      <w:pPr>
        <w:ind w:firstLine="2880"/>
        <w:rPr>
          <w:b/>
          <w:bCs/>
        </w:rPr>
      </w:pPr>
    </w:p>
    <w:p w:rsidR="00766064" w:rsidRDefault="00766064" w:rsidP="00766064">
      <w:pPr>
        <w:ind w:firstLine="2160"/>
        <w:rPr>
          <w:b/>
          <w:bCs/>
          <w:u w:val="single"/>
        </w:rPr>
      </w:pPr>
      <w:r>
        <w:rPr>
          <w:b/>
          <w:bCs/>
          <w:u w:val="single"/>
        </w:rPr>
        <w:t>THE WORRY RULE   (Mt. 6:31-33)</w:t>
      </w:r>
    </w:p>
    <w:p w:rsidR="00766064" w:rsidRDefault="00766064" w:rsidP="00766064">
      <w:pPr>
        <w:rPr>
          <w:b/>
          <w:bCs/>
        </w:rPr>
      </w:pPr>
    </w:p>
    <w:p w:rsidR="00766064" w:rsidRDefault="00766064" w:rsidP="00766064">
      <w:pPr>
        <w:rPr>
          <w:b/>
          <w:bCs/>
        </w:rPr>
      </w:pPr>
    </w:p>
    <w:p w:rsidR="00766064" w:rsidRDefault="00766064" w:rsidP="00766064">
      <w:pPr>
        <w:rPr>
          <w:b/>
          <w:bCs/>
        </w:rPr>
      </w:pPr>
    </w:p>
    <w:p w:rsidR="00766064" w:rsidRDefault="00766064" w:rsidP="00766064">
      <w:pPr>
        <w:rPr>
          <w:b/>
          <w:bCs/>
        </w:rPr>
      </w:pPr>
    </w:p>
    <w:p w:rsidR="00766064" w:rsidRDefault="00766064" w:rsidP="00766064">
      <w:pPr>
        <w:rPr>
          <w:b/>
          <w:bCs/>
        </w:rPr>
      </w:pPr>
    </w:p>
    <w:p w:rsidR="00766064" w:rsidRDefault="00766064" w:rsidP="00766064">
      <w:pPr>
        <w:rPr>
          <w:b/>
          <w:bCs/>
        </w:rPr>
      </w:pPr>
    </w:p>
    <w:p w:rsidR="00766064" w:rsidRDefault="00766064" w:rsidP="00766064">
      <w:pPr>
        <w:rPr>
          <w:b/>
          <w:bCs/>
        </w:rPr>
      </w:pPr>
    </w:p>
    <w:p w:rsidR="00766064" w:rsidRDefault="00146DC0" w:rsidP="00766064">
      <w:pPr>
        <w:spacing w:line="19" w:lineRule="exact"/>
        <w:rPr>
          <w:b/>
          <w:bCs/>
        </w:rPr>
      </w:pPr>
      <w:r w:rsidRPr="00146DC0">
        <w:rPr>
          <w:noProof/>
        </w:rPr>
        <w:pict>
          <v:rect id="_x0000_s1592" style="position:absolute;margin-left:1in;margin-top:0;width:468pt;height:.95pt;z-index:-251649024;mso-position-horizontal-relative:page" o:allowincell="f" fillcolor="black" stroked="f" strokeweight="0">
            <v:fill color2="black"/>
            <w10:wrap anchorx="page"/>
            <w10:anchorlock/>
          </v:rect>
        </w:pict>
      </w:r>
    </w:p>
    <w:p w:rsidR="00766064" w:rsidRDefault="00766064" w:rsidP="00766064">
      <w:pPr>
        <w:rPr>
          <w:b/>
          <w:bCs/>
        </w:rPr>
      </w:pPr>
      <w:r>
        <w:rPr>
          <w:b/>
          <w:bCs/>
        </w:rPr>
        <w:t xml:space="preserve">                                                               </w:t>
      </w:r>
    </w:p>
    <w:p w:rsidR="00766064" w:rsidRDefault="00766064" w:rsidP="00766064">
      <w:pPr>
        <w:rPr>
          <w:b/>
          <w:bCs/>
        </w:rPr>
      </w:pPr>
    </w:p>
    <w:p w:rsidR="00766064" w:rsidRDefault="00766064" w:rsidP="00766064">
      <w:pPr>
        <w:ind w:firstLine="3600"/>
        <w:rPr>
          <w:b/>
          <w:bCs/>
        </w:rPr>
      </w:pPr>
      <w:r>
        <w:rPr>
          <w:b/>
          <w:bCs/>
        </w:rPr>
        <w:t xml:space="preserve">  </w:t>
      </w:r>
      <w:r>
        <w:rPr>
          <w:b/>
          <w:bCs/>
          <w:u w:val="single"/>
        </w:rPr>
        <w:t>THE DUETS</w:t>
      </w:r>
    </w:p>
    <w:p w:rsidR="00766064" w:rsidRDefault="00766064" w:rsidP="00766064">
      <w:pPr>
        <w:rPr>
          <w:b/>
          <w:bCs/>
        </w:rPr>
      </w:pPr>
    </w:p>
    <w:p w:rsidR="00766064" w:rsidRDefault="00766064" w:rsidP="00766064">
      <w:pPr>
        <w:rPr>
          <w:b/>
          <w:bCs/>
        </w:rPr>
      </w:pPr>
      <w:r>
        <w:rPr>
          <w:b/>
          <w:bCs/>
        </w:rPr>
        <w:t xml:space="preserve"> </w:t>
      </w:r>
    </w:p>
    <w:p w:rsidR="00766064" w:rsidRDefault="00766064" w:rsidP="00766064">
      <w:pPr>
        <w:rPr>
          <w:b/>
          <w:bCs/>
        </w:rPr>
      </w:pPr>
      <w:r>
        <w:rPr>
          <w:b/>
          <w:bCs/>
          <w:u w:val="single"/>
        </w:rPr>
        <w:t xml:space="preserve">TWO METAPHORS </w:t>
      </w:r>
    </w:p>
    <w:p w:rsidR="00766064" w:rsidRDefault="00766064" w:rsidP="00766064">
      <w:pPr>
        <w:rPr>
          <w:b/>
          <w:bCs/>
        </w:rPr>
      </w:pPr>
      <w:r>
        <w:rPr>
          <w:b/>
          <w:bCs/>
        </w:rPr>
        <w:t>(Mt. 5:13</w:t>
      </w:r>
      <w:proofErr w:type="gramStart"/>
      <w:r>
        <w:rPr>
          <w:b/>
          <w:bCs/>
        </w:rPr>
        <w:t>,14</w:t>
      </w:r>
      <w:proofErr w:type="gramEnd"/>
      <w:r>
        <w:rPr>
          <w:b/>
          <w:bCs/>
        </w:rPr>
        <w:t>)</w:t>
      </w:r>
    </w:p>
    <w:p w:rsidR="00766064" w:rsidRDefault="00766064" w:rsidP="00766064">
      <w:pPr>
        <w:rPr>
          <w:b/>
          <w:bCs/>
        </w:rPr>
      </w:pPr>
    </w:p>
    <w:p w:rsidR="00766064" w:rsidRDefault="00766064" w:rsidP="00766064">
      <w:pPr>
        <w:rPr>
          <w:b/>
          <w:bCs/>
          <w:u w:val="single"/>
        </w:rPr>
      </w:pPr>
    </w:p>
    <w:p w:rsidR="00766064" w:rsidRDefault="00766064" w:rsidP="00766064">
      <w:pPr>
        <w:rPr>
          <w:b/>
          <w:bCs/>
        </w:rPr>
      </w:pPr>
      <w:r>
        <w:rPr>
          <w:b/>
          <w:bCs/>
          <w:u w:val="single"/>
        </w:rPr>
        <w:t>TWO GATES</w:t>
      </w:r>
    </w:p>
    <w:p w:rsidR="00766064" w:rsidRDefault="00766064" w:rsidP="00766064">
      <w:pPr>
        <w:rPr>
          <w:b/>
          <w:bCs/>
        </w:rPr>
      </w:pPr>
      <w:r>
        <w:rPr>
          <w:b/>
          <w:bCs/>
        </w:rPr>
        <w:t>(Mt.7:13</w:t>
      </w:r>
      <w:proofErr w:type="gramStart"/>
      <w:r>
        <w:rPr>
          <w:b/>
          <w:bCs/>
        </w:rPr>
        <w:t>,14</w:t>
      </w:r>
      <w:proofErr w:type="gramEnd"/>
      <w:r>
        <w:rPr>
          <w:b/>
          <w:bCs/>
        </w:rPr>
        <w:t>)</w:t>
      </w:r>
    </w:p>
    <w:p w:rsidR="00766064" w:rsidRDefault="00766064" w:rsidP="00766064">
      <w:pPr>
        <w:rPr>
          <w:b/>
          <w:bCs/>
        </w:rPr>
      </w:pPr>
    </w:p>
    <w:p w:rsidR="00766064" w:rsidRDefault="00766064" w:rsidP="00766064">
      <w:pPr>
        <w:rPr>
          <w:b/>
          <w:bCs/>
        </w:rPr>
      </w:pPr>
    </w:p>
    <w:p w:rsidR="00766064" w:rsidRDefault="00766064" w:rsidP="00766064">
      <w:pPr>
        <w:rPr>
          <w:b/>
          <w:bCs/>
        </w:rPr>
      </w:pPr>
      <w:r>
        <w:rPr>
          <w:b/>
          <w:bCs/>
          <w:u w:val="single"/>
        </w:rPr>
        <w:t>TWO TREES</w:t>
      </w:r>
    </w:p>
    <w:p w:rsidR="00766064" w:rsidRDefault="00766064" w:rsidP="00766064">
      <w:pPr>
        <w:rPr>
          <w:b/>
          <w:bCs/>
        </w:rPr>
      </w:pPr>
      <w:r>
        <w:rPr>
          <w:b/>
          <w:bCs/>
        </w:rPr>
        <w:t>(Mt. 7:15-23)</w:t>
      </w:r>
    </w:p>
    <w:p w:rsidR="00766064" w:rsidRDefault="00766064" w:rsidP="00766064">
      <w:pPr>
        <w:rPr>
          <w:b/>
          <w:bCs/>
        </w:rPr>
      </w:pPr>
    </w:p>
    <w:p w:rsidR="00766064" w:rsidRDefault="00766064" w:rsidP="00766064">
      <w:pPr>
        <w:rPr>
          <w:b/>
          <w:bCs/>
        </w:rPr>
      </w:pPr>
    </w:p>
    <w:p w:rsidR="00766064" w:rsidRDefault="00766064" w:rsidP="00766064">
      <w:r>
        <w:rPr>
          <w:b/>
          <w:bCs/>
          <w:u w:val="single"/>
        </w:rPr>
        <w:t>TWO BUILDERS</w:t>
      </w:r>
    </w:p>
    <w:p w:rsidR="00766064" w:rsidRDefault="00766064" w:rsidP="00766064">
      <w:r>
        <w:rPr>
          <w:b/>
          <w:bCs/>
        </w:rPr>
        <w:t>(Mt. 7:24-27)</w:t>
      </w:r>
    </w:p>
    <w:p w:rsidR="00766064" w:rsidRDefault="00766064"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66064" w:rsidRPr="003C5936" w:rsidRDefault="00766064"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u w:val="single"/>
        </w:rPr>
        <w:t>CONCLUSION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1. In view of its</w:t>
      </w:r>
      <w:r w:rsidR="005B4C5B">
        <w:rPr>
          <w:bCs/>
        </w:rPr>
        <w:t xml:space="preserve"> content, </w:t>
      </w:r>
      <w:r w:rsidRPr="003C5936">
        <w:rPr>
          <w:bCs/>
        </w:rPr>
        <w:t>this sermon has been</w:t>
      </w:r>
      <w:r w:rsidR="005B4C5B">
        <w:rPr>
          <w:bCs/>
        </w:rPr>
        <w:t xml:space="preserve"> called:</w:t>
      </w:r>
    </w:p>
    <w:p w:rsidR="002B78A7"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The Magna </w:t>
      </w:r>
      <w:proofErr w:type="spellStart"/>
      <w:r w:rsidRPr="003C5936">
        <w:rPr>
          <w:bCs/>
        </w:rPr>
        <w:t>Carta</w:t>
      </w:r>
      <w:proofErr w:type="spellEnd"/>
      <w:r w:rsidRPr="003C5936">
        <w:rPr>
          <w:bCs/>
        </w:rPr>
        <w:t xml:space="preserve"> of His Kingdom</w:t>
      </w:r>
      <w:r w:rsidR="0057505C">
        <w:rPr>
          <w:bCs/>
        </w:rPr>
        <w:tab/>
      </w:r>
      <w:r w:rsidR="0057505C">
        <w:rPr>
          <w:bCs/>
        </w:rPr>
        <w:tab/>
      </w:r>
      <w:r w:rsidRPr="003C5936">
        <w:rPr>
          <w:bCs/>
        </w:rPr>
        <w:t>b. The Manifesto of the King</w:t>
      </w:r>
    </w:p>
    <w:p w:rsidR="00EC0787" w:rsidRDefault="00EC0787"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EC0787"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EC0787"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766064" w:rsidRDefault="002B78A7" w:rsidP="006D4E88">
      <w:r>
        <w:rPr>
          <w:bCs/>
        </w:rPr>
        <w:t xml:space="preserve">        </w:t>
      </w:r>
      <w:r w:rsidR="00DD7729" w:rsidRPr="00CE1049">
        <w:t xml:space="preserve">A. </w:t>
      </w:r>
      <w:proofErr w:type="spellStart"/>
      <w:r w:rsidR="00DD7729" w:rsidRPr="00CE1049">
        <w:t>What ever</w:t>
      </w:r>
      <w:proofErr w:type="spellEnd"/>
      <w:r w:rsidR="00DD7729" w:rsidRPr="00CE1049">
        <w:t xml:space="preserve"> happened to the twelve apostles?</w:t>
      </w:r>
    </w:p>
    <w:p w:rsidR="00766064" w:rsidRDefault="00766064" w:rsidP="006D4E88"/>
    <w:p w:rsidR="00CE1049" w:rsidRPr="00CE1049" w:rsidRDefault="00CE1049" w:rsidP="006D4E88">
      <w:r w:rsidRPr="00CE1049">
        <w:t xml:space="preserve">1. Peter </w:t>
      </w:r>
      <w:r w:rsidR="006D4E88">
        <w:t xml:space="preserve">  </w:t>
      </w:r>
      <w:r>
        <w:t>A fisherman whom J</w:t>
      </w:r>
      <w:r w:rsidRPr="00CE1049">
        <w:t>esus called the rock.</w:t>
      </w:r>
    </w:p>
    <w:p w:rsidR="00C46AA8" w:rsidRDefault="00C46AA8" w:rsidP="00DD7729">
      <w:pPr>
        <w:ind w:left="720"/>
      </w:pPr>
      <w:r>
        <w:t>Martyr: crucified at Rome under N</w:t>
      </w:r>
      <w:r w:rsidRPr="00CE1049">
        <w:t xml:space="preserve">ero. </w:t>
      </w:r>
      <w:proofErr w:type="gramStart"/>
      <w:r w:rsidRPr="00CE1049">
        <w:t xml:space="preserve">Crucified </w:t>
      </w:r>
      <w:proofErr w:type="spellStart"/>
      <w:r w:rsidRPr="00CE1049">
        <w:t>up side</w:t>
      </w:r>
      <w:proofErr w:type="spellEnd"/>
      <w:r w:rsidRPr="00CE1049">
        <w:t xml:space="preserve"> down at his request because he did consider himse</w:t>
      </w:r>
      <w:r>
        <w:t>lf worthy to be crucified like J</w:t>
      </w:r>
      <w:r w:rsidRPr="00CE1049">
        <w:t>esus.</w:t>
      </w:r>
      <w:proofErr w:type="gramEnd"/>
    </w:p>
    <w:p w:rsidR="00DD7729" w:rsidRPr="00CE1049" w:rsidRDefault="00C46AA8" w:rsidP="00C46AA8">
      <w:r w:rsidRPr="00CE1049">
        <w:t xml:space="preserve">2. </w:t>
      </w:r>
      <w:proofErr w:type="gramStart"/>
      <w:r w:rsidRPr="00CE1049">
        <w:t>Andrew</w:t>
      </w:r>
      <w:r>
        <w:t xml:space="preserve">  </w:t>
      </w:r>
      <w:r w:rsidR="006D4E88">
        <w:t>(</w:t>
      </w:r>
      <w:proofErr w:type="gramEnd"/>
      <w:r w:rsidR="006D4E88">
        <w:t>brother of P</w:t>
      </w:r>
      <w:r w:rsidRPr="00CE1049">
        <w:t>eter)</w:t>
      </w:r>
      <w:r>
        <w:t xml:space="preserve"> Introduced Peter to J</w:t>
      </w:r>
      <w:r w:rsidRPr="00CE1049">
        <w:t>esus</w:t>
      </w:r>
    </w:p>
    <w:p w:rsidR="00C46AA8" w:rsidRDefault="00C46AA8" w:rsidP="00DD7729">
      <w:pPr>
        <w:ind w:left="720"/>
        <w:rPr>
          <w:i/>
        </w:rPr>
      </w:pPr>
      <w:r w:rsidRPr="00C46AA8">
        <w:t>Joh</w:t>
      </w:r>
      <w:r>
        <w:t>n 1:41—</w:t>
      </w:r>
      <w:r w:rsidRPr="00C46AA8">
        <w:rPr>
          <w:i/>
        </w:rPr>
        <w:t xml:space="preserve">He first </w:t>
      </w:r>
      <w:proofErr w:type="spellStart"/>
      <w:r w:rsidRPr="00C46AA8">
        <w:rPr>
          <w:i/>
        </w:rPr>
        <w:t>findeth</w:t>
      </w:r>
      <w:proofErr w:type="spellEnd"/>
      <w:r w:rsidRPr="00C46AA8">
        <w:rPr>
          <w:i/>
        </w:rPr>
        <w:t xml:space="preserve"> his own brother Simon, and saith unto him, We have found the </w:t>
      </w:r>
      <w:proofErr w:type="spellStart"/>
      <w:r w:rsidRPr="00C46AA8">
        <w:rPr>
          <w:i/>
        </w:rPr>
        <w:t>Messias</w:t>
      </w:r>
      <w:proofErr w:type="spellEnd"/>
      <w:r w:rsidRPr="00C46AA8">
        <w:rPr>
          <w:i/>
        </w:rPr>
        <w:t>, which is, being interpreted, the Christ.</w:t>
      </w:r>
    </w:p>
    <w:p w:rsidR="006D4E88" w:rsidRPr="00CE1049" w:rsidRDefault="006D4E88" w:rsidP="00DD7729">
      <w:pPr>
        <w:ind w:firstLine="720"/>
      </w:pPr>
      <w:r w:rsidRPr="00CE1049">
        <w:t xml:space="preserve">Brought the lad </w:t>
      </w:r>
      <w:r>
        <w:t>with five loaves and fishes to J</w:t>
      </w:r>
      <w:r w:rsidRPr="00CE1049">
        <w:t>esus</w:t>
      </w:r>
    </w:p>
    <w:p w:rsidR="005F1D1B" w:rsidRPr="00CE1049" w:rsidRDefault="005F1D1B" w:rsidP="00DD7729">
      <w:pPr>
        <w:ind w:firstLine="720"/>
      </w:pPr>
      <w:r>
        <w:t xml:space="preserve">Martyr: crucified at </w:t>
      </w:r>
      <w:proofErr w:type="spellStart"/>
      <w:r>
        <w:t>Patraea</w:t>
      </w:r>
      <w:proofErr w:type="spellEnd"/>
      <w:r>
        <w:t>, A</w:t>
      </w:r>
      <w:r w:rsidRPr="00CE1049">
        <w:t xml:space="preserve">chaia (southern </w:t>
      </w:r>
      <w:proofErr w:type="spellStart"/>
      <w:proofErr w:type="gramStart"/>
      <w:r w:rsidRPr="00CE1049">
        <w:t>greece</w:t>
      </w:r>
      <w:proofErr w:type="spellEnd"/>
      <w:proofErr w:type="gramEnd"/>
      <w:r w:rsidRPr="00CE1049">
        <w:t>).</w:t>
      </w:r>
    </w:p>
    <w:p w:rsidR="00C46AA8" w:rsidRPr="00CE1049" w:rsidRDefault="005F1D1B" w:rsidP="00DD7729">
      <w:pPr>
        <w:ind w:firstLine="720"/>
      </w:pPr>
      <w:r w:rsidRPr="00CE1049">
        <w:t>Hung alive on the cross two days exhorting spectators all the while.</w:t>
      </w:r>
    </w:p>
    <w:p w:rsidR="006D4E88" w:rsidRPr="00CE1049" w:rsidRDefault="00C46AA8" w:rsidP="00DD7729">
      <w:r w:rsidRPr="00CE1049">
        <w:t>3. James</w:t>
      </w:r>
      <w:r w:rsidR="00DD7729">
        <w:t xml:space="preserve"> a </w:t>
      </w:r>
      <w:r w:rsidR="006D4E88" w:rsidRPr="00CE1049">
        <w:t>Martyr: killed 10 years afte</w:t>
      </w:r>
      <w:r w:rsidR="006D4E88">
        <w:t>r the first martyr, S</w:t>
      </w:r>
      <w:r w:rsidR="006D4E88" w:rsidRPr="00CE1049">
        <w:t>tephen.</w:t>
      </w:r>
    </w:p>
    <w:p w:rsidR="00F13748" w:rsidRDefault="006D4E88" w:rsidP="00DD7729">
      <w:pPr>
        <w:ind w:firstLine="720"/>
      </w:pPr>
      <w:r>
        <w:t>His accuser was converted by J</w:t>
      </w:r>
      <w:r w:rsidRPr="00CE1049">
        <w:t>ames courage and the two were beheaded together</w:t>
      </w:r>
    </w:p>
    <w:p w:rsidR="005F1D1B" w:rsidRPr="00CE1049" w:rsidRDefault="005F1D1B" w:rsidP="00DD7729">
      <w:pPr>
        <w:ind w:firstLine="720"/>
      </w:pPr>
      <w:r w:rsidRPr="00CE1049">
        <w:t>Mar</w:t>
      </w:r>
      <w:r>
        <w:t>tyr: crucified by idolaters of I</w:t>
      </w:r>
      <w:r w:rsidRPr="00CE1049">
        <w:t>ndia.</w:t>
      </w:r>
    </w:p>
    <w:p w:rsidR="004269F4" w:rsidRPr="00CE1049" w:rsidRDefault="004269F4" w:rsidP="00DD7729">
      <w:pPr>
        <w:ind w:firstLine="720"/>
      </w:pPr>
      <w:r w:rsidRPr="00CE1049">
        <w:t>Martyr: killed 10 years afte</w:t>
      </w:r>
      <w:r>
        <w:t>r the first martyr, S</w:t>
      </w:r>
      <w:r w:rsidRPr="00CE1049">
        <w:t>tephen.</w:t>
      </w:r>
    </w:p>
    <w:p w:rsidR="004269F4" w:rsidRDefault="004269F4" w:rsidP="00DD7729">
      <w:pPr>
        <w:ind w:firstLine="720"/>
      </w:pPr>
      <w:r>
        <w:t>His accuser was converted by J</w:t>
      </w:r>
      <w:r w:rsidRPr="00CE1049">
        <w:t>ames courage and the two were beheaded together</w:t>
      </w:r>
    </w:p>
    <w:p w:rsidR="00C46AA8" w:rsidRPr="00CE1049" w:rsidRDefault="00C46AA8" w:rsidP="00337514">
      <w:pPr>
        <w:ind w:left="720" w:hanging="720"/>
      </w:pPr>
      <w:r w:rsidRPr="00CE1049">
        <w:t xml:space="preserve">4. </w:t>
      </w:r>
      <w:proofErr w:type="gramStart"/>
      <w:r w:rsidRPr="00CE1049">
        <w:t>John</w:t>
      </w:r>
      <w:r>
        <w:t xml:space="preserve">  (</w:t>
      </w:r>
      <w:proofErr w:type="gramEnd"/>
      <w:r>
        <w:t>brother of J</w:t>
      </w:r>
      <w:r w:rsidRPr="00CE1049">
        <w:t>ames)</w:t>
      </w:r>
      <w:r w:rsidR="00DD7729">
        <w:t xml:space="preserve"> </w:t>
      </w:r>
      <w:r w:rsidRPr="00CE1049">
        <w:t>A fisherman</w:t>
      </w:r>
      <w:r>
        <w:t xml:space="preserve">, With Jesus in </w:t>
      </w:r>
      <w:proofErr w:type="spellStart"/>
      <w:r>
        <w:t>G</w:t>
      </w:r>
      <w:r w:rsidRPr="00CE1049">
        <w:t>ethsamane</w:t>
      </w:r>
      <w:proofErr w:type="spellEnd"/>
      <w:r>
        <w:t xml:space="preserve">, </w:t>
      </w:r>
      <w:r w:rsidRPr="00CE1049">
        <w:t xml:space="preserve">Known as the </w:t>
      </w:r>
      <w:r w:rsidR="00DD7729">
        <w:t xml:space="preserve">       </w:t>
      </w:r>
      <w:r w:rsidRPr="00CE1049">
        <w:t xml:space="preserve">“beloved </w:t>
      </w:r>
      <w:proofErr w:type="spellStart"/>
      <w:r w:rsidRPr="00CE1049">
        <w:t>disciple”</w:t>
      </w:r>
      <w:r w:rsidR="00C74169" w:rsidRPr="00CE1049">
        <w:t>Natural</w:t>
      </w:r>
      <w:proofErr w:type="spellEnd"/>
      <w:r w:rsidR="00C74169" w:rsidRPr="00CE1049">
        <w:t xml:space="preserve"> death: the only apostle who did not meet a martyrs death. Banishe</w:t>
      </w:r>
      <w:r w:rsidR="006D4E88">
        <w:t xml:space="preserve">d by Roman </w:t>
      </w:r>
      <w:r w:rsidR="00C74169">
        <w:t>Emperor Domitian to Isle of P</w:t>
      </w:r>
      <w:r w:rsidR="00C74169" w:rsidRPr="00CE1049">
        <w:t>atmos where</w:t>
      </w:r>
      <w:r w:rsidR="00C74169">
        <w:t xml:space="preserve"> he received the Revelation of Jesus C</w:t>
      </w:r>
      <w:r w:rsidR="00C74169" w:rsidRPr="00CE1049">
        <w:t>hr</w:t>
      </w:r>
      <w:r w:rsidR="006D4E88">
        <w:t>ist, the last book in the bible</w:t>
      </w:r>
    </w:p>
    <w:p w:rsidR="00C46AA8" w:rsidRDefault="00C46AA8" w:rsidP="00C46AA8">
      <w:r w:rsidRPr="00CE1049">
        <w:t xml:space="preserve">5. Philip </w:t>
      </w:r>
      <w:r>
        <w:t xml:space="preserve">- </w:t>
      </w:r>
      <w:r w:rsidRPr="00CE1049">
        <w:t xml:space="preserve">a </w:t>
      </w:r>
      <w:proofErr w:type="spellStart"/>
      <w:proofErr w:type="gramStart"/>
      <w:r w:rsidRPr="00CE1049">
        <w:t>greek</w:t>
      </w:r>
      <w:proofErr w:type="spellEnd"/>
      <w:proofErr w:type="gramEnd"/>
      <w:r w:rsidRPr="00CE1049">
        <w:t xml:space="preserve"> name.</w:t>
      </w:r>
    </w:p>
    <w:p w:rsidR="00C46AA8" w:rsidRPr="00CE1049" w:rsidRDefault="00C46AA8" w:rsidP="00DD7729">
      <w:pPr>
        <w:ind w:firstLine="720"/>
      </w:pPr>
      <w:proofErr w:type="gramStart"/>
      <w:r>
        <w:t>Brought B</w:t>
      </w:r>
      <w:r w:rsidRPr="00CE1049">
        <w:t>artholomew</w:t>
      </w:r>
      <w:r>
        <w:t xml:space="preserve"> (Nathaniel) to J</w:t>
      </w:r>
      <w:r w:rsidRPr="00CE1049">
        <w:t>esus.</w:t>
      </w:r>
      <w:proofErr w:type="gramEnd"/>
      <w:r>
        <w:t xml:space="preserve"> </w:t>
      </w:r>
      <w:r w:rsidRPr="00CE1049">
        <w:t>Jesus saw him under a fig tree</w:t>
      </w:r>
    </w:p>
    <w:p w:rsidR="00C46AA8" w:rsidRPr="00CE1049" w:rsidRDefault="00F13748" w:rsidP="00DD7729">
      <w:pPr>
        <w:ind w:left="720"/>
      </w:pPr>
      <w:r w:rsidRPr="00CE1049">
        <w:t>Martyr; crucif</w:t>
      </w:r>
      <w:r>
        <w:t>ied about 54 AD</w:t>
      </w:r>
      <w:r w:rsidRPr="00CE1049">
        <w:t>. Preached the gospe</w:t>
      </w:r>
      <w:r>
        <w:t>l in Phrygia which was in the Roman province of Asia near Ephesus, (T</w:t>
      </w:r>
      <w:r w:rsidRPr="00CE1049">
        <w:t>urkey)</w:t>
      </w:r>
    </w:p>
    <w:p w:rsidR="00C46AA8" w:rsidRDefault="00C74169" w:rsidP="00C46AA8">
      <w:proofErr w:type="gramStart"/>
      <w:r>
        <w:t>6.B</w:t>
      </w:r>
      <w:r w:rsidR="00C46AA8" w:rsidRPr="00CE1049">
        <w:t>artholomew</w:t>
      </w:r>
      <w:proofErr w:type="gramEnd"/>
      <w:r w:rsidR="00C46AA8">
        <w:t xml:space="preserve">  </w:t>
      </w:r>
      <w:r>
        <w:t>(N</w:t>
      </w:r>
      <w:r w:rsidR="00C46AA8" w:rsidRPr="00CE1049">
        <w:t>athaniel)</w:t>
      </w:r>
    </w:p>
    <w:p w:rsidR="005F1D1B" w:rsidRPr="00CE1049" w:rsidRDefault="005F1D1B" w:rsidP="00DD7729">
      <w:pPr>
        <w:ind w:firstLine="720"/>
      </w:pPr>
      <w:r w:rsidRPr="00CE1049">
        <w:t>Mar</w:t>
      </w:r>
      <w:r>
        <w:t>tyr: crucified by idolaters of I</w:t>
      </w:r>
      <w:r w:rsidRPr="00CE1049">
        <w:t>ndia.</w:t>
      </w:r>
    </w:p>
    <w:p w:rsidR="005F1D1B" w:rsidRPr="00CE1049" w:rsidRDefault="005F1D1B" w:rsidP="00DD7729">
      <w:pPr>
        <w:ind w:firstLine="720"/>
      </w:pPr>
      <w:r>
        <w:t>Preached the gospel in Mesopotamia (I</w:t>
      </w:r>
      <w:r w:rsidRPr="00CE1049">
        <w:t>raq)</w:t>
      </w:r>
    </w:p>
    <w:p w:rsidR="006D4E88" w:rsidRPr="00CE1049" w:rsidRDefault="005F1D1B" w:rsidP="00DD7729">
      <w:pPr>
        <w:ind w:firstLine="720"/>
      </w:pPr>
      <w:r>
        <w:t>Persia (Iran) in I</w:t>
      </w:r>
      <w:r w:rsidRPr="00CE1049">
        <w:t>ndia.</w:t>
      </w:r>
    </w:p>
    <w:p w:rsidR="00C46AA8" w:rsidRDefault="00C46AA8" w:rsidP="00CE1049">
      <w:r w:rsidRPr="00CE1049">
        <w:t xml:space="preserve">7. </w:t>
      </w:r>
      <w:proofErr w:type="gramStart"/>
      <w:r w:rsidRPr="00CE1049">
        <w:t>Thomas</w:t>
      </w:r>
      <w:r>
        <w:t xml:space="preserve">  </w:t>
      </w:r>
      <w:r w:rsidR="00C74169">
        <w:t>(</w:t>
      </w:r>
      <w:proofErr w:type="spellStart"/>
      <w:proofErr w:type="gramEnd"/>
      <w:r w:rsidR="00C74169">
        <w:t>D</w:t>
      </w:r>
      <w:r w:rsidRPr="00CE1049">
        <w:t>idymus</w:t>
      </w:r>
      <w:proofErr w:type="spellEnd"/>
      <w:r w:rsidRPr="00CE1049">
        <w:t>)</w:t>
      </w:r>
    </w:p>
    <w:p w:rsidR="00CE1049" w:rsidRPr="00CE1049" w:rsidRDefault="00CE1049" w:rsidP="00DD7729">
      <w:pPr>
        <w:ind w:firstLine="720"/>
      </w:pPr>
      <w:proofErr w:type="gramStart"/>
      <w:r w:rsidRPr="00CE1049">
        <w:t>A fisherman on the same</w:t>
      </w:r>
      <w:r>
        <w:t xml:space="preserve"> crew as Peter and A</w:t>
      </w:r>
      <w:r w:rsidRPr="00CE1049">
        <w:t>ndrew.</w:t>
      </w:r>
      <w:proofErr w:type="gramEnd"/>
    </w:p>
    <w:p w:rsidR="00CE1049" w:rsidRDefault="00CE1049" w:rsidP="00DD7729">
      <w:pPr>
        <w:ind w:firstLine="720"/>
      </w:pPr>
      <w:r w:rsidRPr="00CE1049">
        <w:t xml:space="preserve">Called </w:t>
      </w:r>
      <w:r w:rsidR="007C34C9">
        <w:t>the “doubter”</w:t>
      </w:r>
    </w:p>
    <w:p w:rsidR="00CE1049" w:rsidRPr="00CE1049" w:rsidRDefault="004269F4" w:rsidP="00DD7729">
      <w:pPr>
        <w:ind w:left="720"/>
      </w:pPr>
      <w:r w:rsidRPr="00CE1049">
        <w:t>Martyr</w:t>
      </w:r>
      <w:r>
        <w:t>: thrust through with spear in I</w:t>
      </w:r>
      <w:r w:rsidRPr="00CE1049">
        <w:t>ndia.</w:t>
      </w:r>
      <w:r>
        <w:t xml:space="preserve"> </w:t>
      </w:r>
      <w:proofErr w:type="gramStart"/>
      <w:r>
        <w:t>Preached the gospel in Parthia (Iran) and in Kerala, (Southern I</w:t>
      </w:r>
      <w:r w:rsidRPr="00CE1049">
        <w:t>ndia).</w:t>
      </w:r>
      <w:proofErr w:type="gramEnd"/>
    </w:p>
    <w:p w:rsidR="00CE1049" w:rsidRPr="00773F3C" w:rsidRDefault="00CE1049" w:rsidP="00773F3C">
      <w:pPr>
        <w:rPr>
          <w:bCs/>
          <w:color w:val="000000"/>
        </w:rPr>
      </w:pPr>
      <w:r w:rsidRPr="00CE1049">
        <w:t xml:space="preserve">8. Matthew </w:t>
      </w:r>
      <w:r w:rsidR="00353A64">
        <w:t xml:space="preserve">  (Levi)</w:t>
      </w:r>
      <w:r w:rsidR="00337514" w:rsidRPr="00337514">
        <w:rPr>
          <w:b/>
          <w:bCs/>
          <w:color w:val="000000"/>
          <w:u w:val="single"/>
        </w:rPr>
        <w:t xml:space="preserve"> </w:t>
      </w:r>
      <w:r w:rsidR="00337514" w:rsidRPr="00773F3C">
        <w:rPr>
          <w:bCs/>
          <w:color w:val="000000"/>
          <w:u w:val="single"/>
        </w:rPr>
        <w:t>MARTYR:</w:t>
      </w:r>
      <w:r w:rsidR="00337514" w:rsidRPr="00773F3C">
        <w:rPr>
          <w:bCs/>
          <w:color w:val="000000"/>
        </w:rPr>
        <w:t xml:space="preserve"> Killed with a sword about 60AD.</w:t>
      </w:r>
      <w:r w:rsidR="00773F3C">
        <w:rPr>
          <w:bCs/>
          <w:color w:val="000000"/>
        </w:rPr>
        <w:t xml:space="preserve">                                                                      </w:t>
      </w:r>
      <w:proofErr w:type="gramStart"/>
      <w:r w:rsidR="00353A64">
        <w:t>Tax collector for the R</w:t>
      </w:r>
      <w:r w:rsidR="00353A64" w:rsidRPr="00CE1049">
        <w:t>omans</w:t>
      </w:r>
      <w:r w:rsidR="00773F3C">
        <w:t xml:space="preserve">                                                                                                    </w:t>
      </w:r>
      <w:r w:rsidRPr="00CE1049">
        <w:t>9.</w:t>
      </w:r>
      <w:proofErr w:type="gramEnd"/>
      <w:r w:rsidRPr="00CE1049">
        <w:t xml:space="preserve"> </w:t>
      </w:r>
      <w:proofErr w:type="gramStart"/>
      <w:r w:rsidRPr="00CE1049">
        <w:t>James</w:t>
      </w:r>
      <w:r w:rsidR="00353A64">
        <w:t xml:space="preserve">  (</w:t>
      </w:r>
      <w:proofErr w:type="gramEnd"/>
      <w:r w:rsidR="00353A64">
        <w:t xml:space="preserve">son of </w:t>
      </w:r>
      <w:proofErr w:type="spellStart"/>
      <w:r w:rsidR="00353A64">
        <w:t>A</w:t>
      </w:r>
      <w:r w:rsidRPr="00CE1049">
        <w:t>lphaeus</w:t>
      </w:r>
      <w:proofErr w:type="spellEnd"/>
      <w:r w:rsidRPr="00CE1049">
        <w:t>)</w:t>
      </w:r>
      <w:r w:rsidR="00886EDF">
        <w:t xml:space="preserve"> also called Levi</w:t>
      </w:r>
    </w:p>
    <w:p w:rsidR="00F13748" w:rsidRPr="00CE1049" w:rsidRDefault="00F13748" w:rsidP="00773F3C">
      <w:r w:rsidRPr="00773F3C">
        <w:t>Martyr: killed with a sword about 60 AD</w:t>
      </w:r>
      <w:r w:rsidRPr="00CE1049">
        <w:t>.</w:t>
      </w:r>
    </w:p>
    <w:p w:rsidR="00CE1049" w:rsidRPr="00CE1049" w:rsidRDefault="00F13748" w:rsidP="00DD7729">
      <w:pPr>
        <w:ind w:firstLine="720"/>
      </w:pPr>
      <w:proofErr w:type="gramStart"/>
      <w:r w:rsidRPr="00CE1049">
        <w:t>Preached th</w:t>
      </w:r>
      <w:r>
        <w:t>e gospel in E</w:t>
      </w:r>
      <w:r w:rsidRPr="00CE1049">
        <w:t>thiopia.</w:t>
      </w:r>
      <w:proofErr w:type="gramEnd"/>
    </w:p>
    <w:p w:rsidR="00F13748" w:rsidRPr="00CE1049" w:rsidRDefault="00CE1049" w:rsidP="009B3D7E">
      <w:r w:rsidRPr="00CE1049">
        <w:t xml:space="preserve">10. </w:t>
      </w:r>
      <w:proofErr w:type="gramStart"/>
      <w:r w:rsidRPr="00CE1049">
        <w:t>Jude</w:t>
      </w:r>
      <w:r w:rsidR="00353A64">
        <w:t xml:space="preserve">  (</w:t>
      </w:r>
      <w:proofErr w:type="gramEnd"/>
      <w:r w:rsidR="00353A64">
        <w:t>T</w:t>
      </w:r>
      <w:r w:rsidRPr="00CE1049">
        <w:t xml:space="preserve">haddeus) </w:t>
      </w:r>
      <w:r w:rsidR="009B3D7E">
        <w:t xml:space="preserve"> </w:t>
      </w:r>
      <w:r w:rsidR="00F13748">
        <w:t>Called J</w:t>
      </w:r>
      <w:r w:rsidR="00F13748" w:rsidRPr="00CE1049">
        <w:t>ames, the less (younger).</w:t>
      </w:r>
      <w:r w:rsidR="009B3D7E">
        <w:t xml:space="preserve"> </w:t>
      </w:r>
      <w:proofErr w:type="gramStart"/>
      <w:r w:rsidR="00F13748">
        <w:t>First</w:t>
      </w:r>
      <w:r w:rsidR="00F13748" w:rsidRPr="00CE1049">
        <w:t xml:space="preserve"> </w:t>
      </w:r>
      <w:r w:rsidR="00F13748">
        <w:t>Pastor of J</w:t>
      </w:r>
      <w:r w:rsidR="00F13748" w:rsidRPr="00CE1049">
        <w:t>erusalem.</w:t>
      </w:r>
      <w:proofErr w:type="gramEnd"/>
    </w:p>
    <w:p w:rsidR="00CE1049" w:rsidRPr="00CE1049" w:rsidRDefault="00F13748" w:rsidP="00DD7729">
      <w:pPr>
        <w:ind w:left="720"/>
      </w:pPr>
      <w:r>
        <w:t>Martyr: stoned by Jews at his age 94</w:t>
      </w:r>
      <w:r w:rsidRPr="00CE1049">
        <w:t xml:space="preserve">, and ended up with his brains bashed out with a fuller’s club (used in dyeing clothes) </w:t>
      </w:r>
    </w:p>
    <w:p w:rsidR="00CE1049" w:rsidRPr="00CE1049" w:rsidRDefault="00CE1049" w:rsidP="00773F3C">
      <w:r w:rsidRPr="00CE1049">
        <w:t xml:space="preserve">11. </w:t>
      </w:r>
      <w:proofErr w:type="gramStart"/>
      <w:r w:rsidRPr="00CE1049">
        <w:t>Simon</w:t>
      </w:r>
      <w:r w:rsidR="00353A64">
        <w:t xml:space="preserve">  (</w:t>
      </w:r>
      <w:proofErr w:type="gramEnd"/>
      <w:r w:rsidR="00353A64">
        <w:t>The C</w:t>
      </w:r>
      <w:r w:rsidRPr="00CE1049">
        <w:t>anaanite)</w:t>
      </w:r>
      <w:r w:rsidR="00773F3C">
        <w:t xml:space="preserve"> </w:t>
      </w:r>
      <w:r w:rsidR="00773F3C" w:rsidRPr="00773F3C">
        <w:rPr>
          <w:u w:val="single"/>
        </w:rPr>
        <w:t>MARTYR:</w:t>
      </w:r>
      <w:r w:rsidR="00773F3C" w:rsidRPr="00773F3C">
        <w:t xml:space="preserve"> Crucified 72AD at the city of Edessa (Turkey).</w:t>
      </w:r>
    </w:p>
    <w:p w:rsidR="00CE1049" w:rsidRDefault="00CE1049" w:rsidP="00773F3C">
      <w:r>
        <w:t>12.</w:t>
      </w:r>
      <w:r w:rsidR="00BF155A">
        <w:t xml:space="preserve"> </w:t>
      </w:r>
      <w:r>
        <w:t>Judas I</w:t>
      </w:r>
      <w:r w:rsidRPr="00CE1049">
        <w:t xml:space="preserve">scariot </w:t>
      </w:r>
      <w:proofErr w:type="gramStart"/>
      <w:r w:rsidR="00337514" w:rsidRPr="00CE1049">
        <w:t>Called</w:t>
      </w:r>
      <w:proofErr w:type="gramEnd"/>
      <w:r w:rsidR="00337514" w:rsidRPr="00CE1049">
        <w:t xml:space="preserve"> “the zealot” because he was associated with that sect. </w:t>
      </w:r>
    </w:p>
    <w:p w:rsidR="007C34C9" w:rsidRDefault="007C34C9" w:rsidP="00773F3C">
      <w:proofErr w:type="gramStart"/>
      <w:r w:rsidRPr="00CE1049">
        <w:t>Treasurer of the apostolic</w:t>
      </w:r>
      <w:r>
        <w:t xml:space="preserve"> group.</w:t>
      </w:r>
      <w:proofErr w:type="gramEnd"/>
      <w:r>
        <w:t xml:space="preserve"> The devil entered into Judas and he betrayed J</w:t>
      </w:r>
      <w:r w:rsidR="00DD7729">
        <w:t>esus.</w:t>
      </w:r>
    </w:p>
    <w:p w:rsidR="00353A64" w:rsidRDefault="00353A64" w:rsidP="00353A64">
      <w:r>
        <w:t>Mat. 27:5—</w:t>
      </w:r>
      <w:proofErr w:type="gramStart"/>
      <w:r w:rsidRPr="00353A64">
        <w:rPr>
          <w:i/>
        </w:rPr>
        <w:t>And</w:t>
      </w:r>
      <w:proofErr w:type="gramEnd"/>
      <w:r w:rsidRPr="00353A64">
        <w:rPr>
          <w:i/>
        </w:rPr>
        <w:t xml:space="preserve"> he cast down the pieces of silver in the temple, and departed, and went and hanged himself</w:t>
      </w:r>
      <w:r>
        <w:t>.</w:t>
      </w:r>
    </w:p>
    <w:p w:rsidR="00CE1049" w:rsidRPr="00FF3A7B" w:rsidRDefault="00AC5233" w:rsidP="00CE1049">
      <w:pPr>
        <w:rPr>
          <w:i/>
        </w:rPr>
      </w:pPr>
      <w:r w:rsidRPr="00AC5233">
        <w:t>Joh</w:t>
      </w:r>
      <w:r>
        <w:t>n 13:2—</w:t>
      </w:r>
      <w:proofErr w:type="gramStart"/>
      <w:r w:rsidRPr="00AC5233">
        <w:rPr>
          <w:i/>
        </w:rPr>
        <w:t>And</w:t>
      </w:r>
      <w:proofErr w:type="gramEnd"/>
      <w:r w:rsidRPr="00AC5233">
        <w:rPr>
          <w:i/>
        </w:rPr>
        <w:t xml:space="preserve"> supper being ended, the devil having now put into the heart of Judas Iscariot, Simon's son, to betray him;</w:t>
      </w:r>
    </w:p>
    <w:p w:rsidR="00CE1049" w:rsidRPr="00CE1049" w:rsidRDefault="00CE1049" w:rsidP="00CE1049">
      <w:r w:rsidRPr="00CE1049">
        <w:t>B. In addition to the original 12 apostles</w:t>
      </w:r>
    </w:p>
    <w:p w:rsidR="00CE1049" w:rsidRPr="00CE1049" w:rsidRDefault="00BF155A" w:rsidP="00FF3A7B">
      <w:pPr>
        <w:ind w:firstLine="720"/>
      </w:pPr>
      <w:r>
        <w:t>1. Martyr: M</w:t>
      </w:r>
      <w:r w:rsidR="00CE1049" w:rsidRPr="00CE1049">
        <w:t>ark was dragged to death.</w:t>
      </w:r>
    </w:p>
    <w:p w:rsidR="00CE1049" w:rsidRPr="00CE1049" w:rsidRDefault="00BF155A" w:rsidP="00FF3A7B">
      <w:pPr>
        <w:ind w:firstLine="720"/>
      </w:pPr>
      <w:r>
        <w:t>2. Martyr: L</w:t>
      </w:r>
      <w:r w:rsidR="00CE1049" w:rsidRPr="00CE1049">
        <w:t>uke was hanged on an olive tree.</w:t>
      </w:r>
    </w:p>
    <w:p w:rsidR="00CE1049" w:rsidRPr="00CE1049" w:rsidRDefault="00CE1049" w:rsidP="00FF3A7B">
      <w:pPr>
        <w:ind w:firstLine="720"/>
      </w:pPr>
      <w:r w:rsidRPr="00CE1049">
        <w:t>3. Marty</w:t>
      </w:r>
      <w:r w:rsidR="00BF155A">
        <w:t>r M</w:t>
      </w:r>
      <w:r w:rsidRPr="00CE1049">
        <w:t>at</w:t>
      </w:r>
      <w:r w:rsidR="00BF155A">
        <w:t>thias (who filled the place of Judas was stoned at J</w:t>
      </w:r>
      <w:r w:rsidRPr="00CE1049">
        <w:t>erusalem.</w:t>
      </w:r>
    </w:p>
    <w:p w:rsidR="00CE1049" w:rsidRPr="00CE1049" w:rsidRDefault="00BF155A" w:rsidP="00FF3A7B">
      <w:pPr>
        <w:ind w:firstLine="720"/>
      </w:pPr>
      <w:r>
        <w:t>4</w:t>
      </w:r>
      <w:r w:rsidR="00A116EF">
        <w:t>. Martyr: Paul was beheaded by E</w:t>
      </w:r>
      <w:r>
        <w:t>mperor Nero at R</w:t>
      </w:r>
      <w:r w:rsidR="00CE1049" w:rsidRPr="00CE1049">
        <w:t>ome.</w:t>
      </w:r>
    </w:p>
    <w:p w:rsidR="00CE1049" w:rsidRPr="00CE1049" w:rsidRDefault="00CE1049" w:rsidP="00CE1049">
      <w:r w:rsidRPr="00CE1049">
        <w:t>Rev.6:9</w:t>
      </w:r>
      <w:r w:rsidR="00BF155A">
        <w:t>—</w:t>
      </w:r>
      <w:proofErr w:type="gramStart"/>
      <w:r w:rsidR="00BF155A">
        <w:t>A</w:t>
      </w:r>
      <w:r w:rsidRPr="00CE1049">
        <w:t>nd</w:t>
      </w:r>
      <w:proofErr w:type="gramEnd"/>
      <w:r w:rsidRPr="00CE1049">
        <w:t xml:space="preserve"> when</w:t>
      </w:r>
      <w:r w:rsidR="00BF155A">
        <w:t xml:space="preserve"> he had opened the fifth seal, I</w:t>
      </w:r>
      <w:r w:rsidRPr="00CE1049">
        <w:t xml:space="preserve"> saw under the altar the souls of them t</w:t>
      </w:r>
      <w:r w:rsidR="00BF155A">
        <w:t>hat were slain for the word of G</w:t>
      </w:r>
      <w:r w:rsidRPr="00CE1049">
        <w:t>od, and for the testimony which they held:</w:t>
      </w:r>
    </w:p>
    <w:p w:rsidR="00CE1049" w:rsidRPr="00CE1049" w:rsidRDefault="00BF155A" w:rsidP="00CE1049">
      <w:r>
        <w:t>10—A</w:t>
      </w:r>
      <w:r w:rsidR="00CE1049" w:rsidRPr="00CE1049">
        <w:t>nd they cried with a</w:t>
      </w:r>
      <w:r>
        <w:t xml:space="preserve"> loud voice, saying, how long, O Lord, Holy and T</w:t>
      </w:r>
      <w:r w:rsidR="00CE1049" w:rsidRPr="00CE1049">
        <w:t>rue, dost thou not judge and avenge our blood on them that dwell on the earth?</w:t>
      </w:r>
    </w:p>
    <w:p w:rsidR="00BF155A" w:rsidRDefault="00BF155A" w:rsidP="00975C93"/>
    <w:p w:rsidR="00975C93" w:rsidRPr="000F1930" w:rsidRDefault="00975C93" w:rsidP="00975C93">
      <w:r w:rsidRPr="000F1930">
        <w:rPr>
          <w:bCs/>
          <w:color w:val="000000"/>
        </w:rPr>
        <w:t xml:space="preserve">STEP 22 </w:t>
      </w:r>
      <w:proofErr w:type="gramStart"/>
      <w:r w:rsidRPr="000F1930">
        <w:rPr>
          <w:bCs/>
          <w:color w:val="000000"/>
        </w:rPr>
        <w:t>From</w:t>
      </w:r>
      <w:proofErr w:type="gramEnd"/>
      <w:r w:rsidRPr="000F1930">
        <w:rPr>
          <w:bCs/>
          <w:color w:val="000000"/>
        </w:rPr>
        <w:t xml:space="preserve"> the first Galilean preaching tour to Capernaum </w:t>
      </w:r>
    </w:p>
    <w:p w:rsidR="00975C93" w:rsidRPr="000F1930" w:rsidRDefault="00975C93" w:rsidP="00975C93">
      <w:pPr>
        <w:ind w:firstLine="1526"/>
        <w:rPr>
          <w:bCs/>
          <w:color w:val="000000"/>
        </w:rPr>
      </w:pPr>
      <w:r w:rsidRPr="000F1930">
        <w:rPr>
          <w:bCs/>
          <w:color w:val="000000"/>
        </w:rPr>
        <w:t>Mt. 9:2-9; Mk. 2:1-14; Lk.4</w:t>
      </w:r>
      <w:proofErr w:type="gramStart"/>
      <w:r w:rsidR="00EC4C39" w:rsidRPr="000F1930">
        <w:rPr>
          <w:bCs/>
          <w:color w:val="000000"/>
        </w:rPr>
        <w:t>;31</w:t>
      </w:r>
      <w:proofErr w:type="gramEnd"/>
      <w:r w:rsidR="00EC4C39" w:rsidRPr="000F1930">
        <w:rPr>
          <w:bCs/>
          <w:color w:val="000000"/>
        </w:rPr>
        <w:t xml:space="preserve">; </w:t>
      </w:r>
      <w:r w:rsidRPr="000F1930">
        <w:rPr>
          <w:bCs/>
          <w:color w:val="000000"/>
        </w:rPr>
        <w:t>5:17-28</w:t>
      </w:r>
    </w:p>
    <w:p w:rsidR="00025998" w:rsidRPr="000F1930" w:rsidRDefault="00025998" w:rsidP="00034A27">
      <w:pPr>
        <w:pStyle w:val="ListParagraph"/>
        <w:numPr>
          <w:ilvl w:val="0"/>
          <w:numId w:val="25"/>
        </w:numPr>
      </w:pPr>
      <w:r w:rsidRPr="000F1930">
        <w:t xml:space="preserve">Jesus saw the faith of those </w:t>
      </w:r>
      <w:proofErr w:type="spellStart"/>
      <w:r w:rsidRPr="000F1930">
        <w:t>carring</w:t>
      </w:r>
      <w:proofErr w:type="spellEnd"/>
      <w:r w:rsidRPr="000F1930">
        <w:t xml:space="preserve"> the palsy and </w:t>
      </w:r>
      <w:proofErr w:type="gramStart"/>
      <w:r w:rsidRPr="000F1930">
        <w:t>Healed</w:t>
      </w:r>
      <w:proofErr w:type="gramEnd"/>
      <w:r w:rsidRPr="000F1930">
        <w:t xml:space="preserve"> him.</w:t>
      </w:r>
    </w:p>
    <w:p w:rsidR="00975C93" w:rsidRPr="000F1930" w:rsidRDefault="00025998" w:rsidP="00034A27">
      <w:pPr>
        <w:pStyle w:val="ListParagraph"/>
        <w:numPr>
          <w:ilvl w:val="0"/>
          <w:numId w:val="25"/>
        </w:numPr>
      </w:pPr>
      <w:r w:rsidRPr="000F1930">
        <w:t>Jesus knew the evil thoughts of the scribes so He challenged them as well when He said to the palsy “thy sin’s be forgiven thee”</w:t>
      </w:r>
    </w:p>
    <w:p w:rsidR="00975C93" w:rsidRPr="000F1930" w:rsidRDefault="00975C93" w:rsidP="00975C93">
      <w:r w:rsidRPr="000F1930">
        <w:rPr>
          <w:bCs/>
          <w:color w:val="000000"/>
        </w:rPr>
        <w:t xml:space="preserve">STEP 23 From Capernaum to Galilean grain field </w:t>
      </w:r>
    </w:p>
    <w:p w:rsidR="00975C93" w:rsidRPr="000F1930" w:rsidRDefault="00975C93" w:rsidP="003601C8">
      <w:pPr>
        <w:ind w:firstLine="1526"/>
      </w:pPr>
      <w:r w:rsidRPr="000F1930">
        <w:rPr>
          <w:bCs/>
          <w:color w:val="000000"/>
        </w:rPr>
        <w:t xml:space="preserve">Mt. 12:1-8; Mk. 2:23-28; </w:t>
      </w:r>
      <w:proofErr w:type="spellStart"/>
      <w:r w:rsidRPr="000F1930">
        <w:rPr>
          <w:bCs/>
          <w:color w:val="000000"/>
        </w:rPr>
        <w:t>Lk</w:t>
      </w:r>
      <w:proofErr w:type="spellEnd"/>
      <w:r w:rsidRPr="000F1930">
        <w:rPr>
          <w:bCs/>
          <w:color w:val="000000"/>
        </w:rPr>
        <w:t>. 6:1-5</w:t>
      </w:r>
    </w:p>
    <w:p w:rsidR="00975C93" w:rsidRPr="000F1930" w:rsidRDefault="00975C93" w:rsidP="00975C93">
      <w:r w:rsidRPr="000F1930">
        <w:rPr>
          <w:bCs/>
          <w:color w:val="000000"/>
        </w:rPr>
        <w:t>STEP 24 From a Galilean grain field to a Galilean synagogue</w:t>
      </w:r>
    </w:p>
    <w:p w:rsidR="00975C93" w:rsidRPr="000F1930" w:rsidRDefault="00975C93" w:rsidP="00455685">
      <w:pPr>
        <w:ind w:left="720" w:firstLine="720"/>
      </w:pPr>
      <w:r w:rsidRPr="000F1930">
        <w:rPr>
          <w:bCs/>
          <w:color w:val="000000"/>
        </w:rPr>
        <w:t xml:space="preserve">Mt. 12:9-14: Mk. 3:1-6: </w:t>
      </w:r>
      <w:proofErr w:type="spellStart"/>
      <w:r w:rsidRPr="000F1930">
        <w:rPr>
          <w:bCs/>
          <w:color w:val="000000"/>
        </w:rPr>
        <w:t>Lk</w:t>
      </w:r>
      <w:proofErr w:type="spellEnd"/>
      <w:r w:rsidRPr="000F1930">
        <w:rPr>
          <w:bCs/>
          <w:color w:val="000000"/>
        </w:rPr>
        <w:t>. 6:</w:t>
      </w:r>
      <w:proofErr w:type="gramStart"/>
      <w:r w:rsidRPr="000F1930">
        <w:rPr>
          <w:bCs/>
          <w:color w:val="000000"/>
        </w:rPr>
        <w:t>:6</w:t>
      </w:r>
      <w:proofErr w:type="gramEnd"/>
      <w:r w:rsidRPr="000F1930">
        <w:rPr>
          <w:bCs/>
          <w:color w:val="000000"/>
        </w:rPr>
        <w:t>-11</w:t>
      </w:r>
    </w:p>
    <w:p w:rsidR="00975C93" w:rsidRPr="000F1930" w:rsidRDefault="00975C93" w:rsidP="00975C93">
      <w:r w:rsidRPr="000F1930">
        <w:rPr>
          <w:bCs/>
          <w:color w:val="000000"/>
        </w:rPr>
        <w:t xml:space="preserve">STEP 25 From a Galilean </w:t>
      </w:r>
      <w:proofErr w:type="gramStart"/>
      <w:r w:rsidRPr="000F1930">
        <w:rPr>
          <w:bCs/>
          <w:color w:val="000000"/>
        </w:rPr>
        <w:t>synagogue</w:t>
      </w:r>
      <w:proofErr w:type="gramEnd"/>
      <w:r w:rsidRPr="000F1930">
        <w:rPr>
          <w:bCs/>
          <w:color w:val="000000"/>
        </w:rPr>
        <w:t xml:space="preserve"> to Mt Tabor</w:t>
      </w:r>
    </w:p>
    <w:p w:rsidR="00975C93" w:rsidRPr="000F1930" w:rsidRDefault="00AE24EF" w:rsidP="00782C3E">
      <w:pPr>
        <w:ind w:left="720" w:firstLine="720"/>
      </w:pPr>
      <w:r w:rsidRPr="000F1930">
        <w:rPr>
          <w:bCs/>
          <w:color w:val="000000"/>
        </w:rPr>
        <w:t>Mt. 5:1-7-29:4:24</w:t>
      </w:r>
      <w:proofErr w:type="gramStart"/>
      <w:r w:rsidRPr="000F1930">
        <w:rPr>
          <w:bCs/>
          <w:color w:val="000000"/>
        </w:rPr>
        <w:t>,25</w:t>
      </w:r>
      <w:proofErr w:type="gramEnd"/>
      <w:r w:rsidRPr="000F1930">
        <w:rPr>
          <w:bCs/>
          <w:color w:val="000000"/>
        </w:rPr>
        <w:t>;10:2-4:</w:t>
      </w:r>
      <w:r w:rsidR="00975C93" w:rsidRPr="000F1930">
        <w:rPr>
          <w:bCs/>
          <w:color w:val="000000"/>
        </w:rPr>
        <w:t xml:space="preserve">12:15-21; Mk. 1:12; 3:7-19; </w:t>
      </w:r>
      <w:proofErr w:type="spellStart"/>
      <w:r w:rsidR="00975C93" w:rsidRPr="000F1930">
        <w:rPr>
          <w:bCs/>
          <w:color w:val="000000"/>
        </w:rPr>
        <w:t>Lk</w:t>
      </w:r>
      <w:proofErr w:type="spellEnd"/>
      <w:r w:rsidR="00975C93" w:rsidRPr="000F1930">
        <w:rPr>
          <w:bCs/>
          <w:color w:val="000000"/>
        </w:rPr>
        <w:t>. 6:12 -49</w:t>
      </w:r>
    </w:p>
    <w:p w:rsidR="00975C93" w:rsidRPr="000F1930" w:rsidRDefault="00975C93" w:rsidP="003601C8">
      <w:pPr>
        <w:ind w:firstLine="1440"/>
      </w:pPr>
      <w:proofErr w:type="spellStart"/>
      <w:r w:rsidRPr="000F1930">
        <w:rPr>
          <w:bCs/>
          <w:color w:val="000000"/>
        </w:rPr>
        <w:t>Lk</w:t>
      </w:r>
      <w:proofErr w:type="spellEnd"/>
      <w:r w:rsidRPr="000F1930">
        <w:rPr>
          <w:bCs/>
          <w:color w:val="000000"/>
        </w:rPr>
        <w:t>. 12:22-31, 57-59; 16:17</w:t>
      </w:r>
    </w:p>
    <w:p w:rsidR="00975C93" w:rsidRPr="000F1930" w:rsidRDefault="00975C93" w:rsidP="00CE5AEE">
      <w:r w:rsidRPr="000F1930">
        <w:rPr>
          <w:bCs/>
          <w:color w:val="000000"/>
        </w:rPr>
        <w:t xml:space="preserve">STEP 26 </w:t>
      </w:r>
      <w:proofErr w:type="gramStart"/>
      <w:r w:rsidRPr="000F1930">
        <w:rPr>
          <w:bCs/>
          <w:color w:val="000000"/>
        </w:rPr>
        <w:t>From</w:t>
      </w:r>
      <w:proofErr w:type="gramEnd"/>
      <w:r w:rsidRPr="000F1930">
        <w:rPr>
          <w:bCs/>
          <w:color w:val="000000"/>
        </w:rPr>
        <w:t xml:space="preserve"> Mt Tabor to Capernaum </w:t>
      </w:r>
      <w:r w:rsidR="00CE5AEE">
        <w:tab/>
      </w:r>
      <w:r w:rsidR="00CE5AEE">
        <w:tab/>
      </w:r>
      <w:r w:rsidR="00CE5AEE">
        <w:tab/>
        <w:t xml:space="preserve">        </w:t>
      </w:r>
      <w:r w:rsidRPr="000F1930">
        <w:rPr>
          <w:bCs/>
          <w:color w:val="000000"/>
        </w:rPr>
        <w:t xml:space="preserve">Mt. 8:1; 5:13; </w:t>
      </w:r>
      <w:proofErr w:type="spellStart"/>
      <w:r w:rsidRPr="000F1930">
        <w:rPr>
          <w:bCs/>
          <w:color w:val="000000"/>
        </w:rPr>
        <w:t>Lk</w:t>
      </w:r>
      <w:proofErr w:type="spellEnd"/>
      <w:r w:rsidRPr="000F1930">
        <w:rPr>
          <w:bCs/>
          <w:color w:val="000000"/>
        </w:rPr>
        <w:t>. 7:1-10</w:t>
      </w:r>
    </w:p>
    <w:p w:rsidR="00782C3E" w:rsidRPr="00CE5AEE" w:rsidRDefault="00975C93" w:rsidP="00CE5AEE">
      <w:r w:rsidRPr="000F1930">
        <w:rPr>
          <w:bCs/>
          <w:color w:val="000000"/>
        </w:rPr>
        <w:t xml:space="preserve">STEP 27 </w:t>
      </w:r>
      <w:proofErr w:type="gramStart"/>
      <w:r w:rsidRPr="000F1930">
        <w:rPr>
          <w:bCs/>
          <w:color w:val="000000"/>
        </w:rPr>
        <w:t>From</w:t>
      </w:r>
      <w:proofErr w:type="gramEnd"/>
      <w:r w:rsidRPr="000F1930">
        <w:rPr>
          <w:bCs/>
          <w:color w:val="000000"/>
        </w:rPr>
        <w:t xml:space="preserve"> Capernaum to Nain </w:t>
      </w:r>
      <w:r w:rsidR="00CE5AEE">
        <w:tab/>
      </w:r>
      <w:r w:rsidR="00CE5AEE">
        <w:tab/>
      </w:r>
      <w:r w:rsidR="00CE5AEE">
        <w:tab/>
      </w:r>
      <w:r w:rsidR="00CE5AEE">
        <w:tab/>
      </w:r>
      <w:r w:rsidR="00CE5AEE">
        <w:tab/>
        <w:t xml:space="preserve">     </w:t>
      </w:r>
      <w:proofErr w:type="spellStart"/>
      <w:r w:rsidRPr="000F1930">
        <w:rPr>
          <w:bCs/>
          <w:color w:val="000000"/>
        </w:rPr>
        <w:t>Lk</w:t>
      </w:r>
      <w:proofErr w:type="spellEnd"/>
      <w:r w:rsidRPr="000F1930">
        <w:rPr>
          <w:bCs/>
          <w:color w:val="000000"/>
        </w:rPr>
        <w:t>. 7:11-17, 36-50</w:t>
      </w:r>
    </w:p>
    <w:p w:rsidR="00975C93" w:rsidRPr="000F1930" w:rsidRDefault="00975C93" w:rsidP="00975C93">
      <w:r w:rsidRPr="000F1930">
        <w:rPr>
          <w:bCs/>
          <w:color w:val="000000"/>
        </w:rPr>
        <w:t xml:space="preserve">STEP 28 From Nain to the second Galilean preaching Tour </w:t>
      </w:r>
    </w:p>
    <w:p w:rsidR="00782C3E" w:rsidRPr="00455685" w:rsidRDefault="009E3F6F" w:rsidP="00455685">
      <w:pPr>
        <w:ind w:left="720" w:firstLine="720"/>
        <w:rPr>
          <w:bCs/>
          <w:color w:val="000000"/>
        </w:rPr>
      </w:pPr>
      <w:r w:rsidRPr="000F1930">
        <w:rPr>
          <w:bCs/>
          <w:color w:val="000000"/>
        </w:rPr>
        <w:t>Mt 12:46-50</w:t>
      </w:r>
      <w:proofErr w:type="gramStart"/>
      <w:r w:rsidRPr="000F1930">
        <w:rPr>
          <w:bCs/>
          <w:color w:val="000000"/>
        </w:rPr>
        <w:t>;13:1</w:t>
      </w:r>
      <w:proofErr w:type="gramEnd"/>
      <w:r w:rsidRPr="000F1930">
        <w:rPr>
          <w:bCs/>
          <w:color w:val="000000"/>
        </w:rPr>
        <w:t>-52;</w:t>
      </w:r>
      <w:r w:rsidR="00AE24EF" w:rsidRPr="000F1930">
        <w:rPr>
          <w:bCs/>
          <w:color w:val="000000"/>
        </w:rPr>
        <w:t xml:space="preserve">Mk 3:19-35; </w:t>
      </w:r>
      <w:r w:rsidRPr="000F1930">
        <w:rPr>
          <w:bCs/>
          <w:color w:val="000000"/>
        </w:rPr>
        <w:t>4:1-34;</w:t>
      </w:r>
      <w:r w:rsidR="00975C93" w:rsidRPr="000F1930">
        <w:rPr>
          <w:bCs/>
          <w:color w:val="000000"/>
        </w:rPr>
        <w:t>Lk. 8:1-21; 12:10; 13:18-21</w:t>
      </w:r>
    </w:p>
    <w:p w:rsidR="00975C93" w:rsidRPr="000F1930" w:rsidRDefault="00975C93" w:rsidP="00975C93">
      <w:r w:rsidRPr="000F1930">
        <w:rPr>
          <w:bCs/>
          <w:color w:val="000000"/>
        </w:rPr>
        <w:t>S</w:t>
      </w:r>
      <w:r w:rsidR="004530FC" w:rsidRPr="000F1930">
        <w:rPr>
          <w:bCs/>
          <w:color w:val="000000"/>
        </w:rPr>
        <w:t>TEP</w:t>
      </w:r>
      <w:r w:rsidRPr="000F1930">
        <w:rPr>
          <w:bCs/>
          <w:color w:val="000000"/>
        </w:rPr>
        <w:t xml:space="preserve"> 29 </w:t>
      </w:r>
      <w:proofErr w:type="gramStart"/>
      <w:r w:rsidRPr="000F1930">
        <w:rPr>
          <w:bCs/>
          <w:color w:val="000000"/>
        </w:rPr>
        <w:t>From</w:t>
      </w:r>
      <w:proofErr w:type="gramEnd"/>
      <w:r w:rsidRPr="000F1930">
        <w:rPr>
          <w:bCs/>
          <w:color w:val="000000"/>
        </w:rPr>
        <w:t xml:space="preserve"> the second Galilean preaching tour to the country of </w:t>
      </w:r>
      <w:proofErr w:type="spellStart"/>
      <w:r w:rsidRPr="000F1930">
        <w:rPr>
          <w:bCs/>
          <w:color w:val="000000"/>
        </w:rPr>
        <w:t>Gerasenes</w:t>
      </w:r>
      <w:proofErr w:type="spellEnd"/>
    </w:p>
    <w:p w:rsidR="00782C3E" w:rsidRPr="00455685" w:rsidRDefault="00975C93" w:rsidP="00455685">
      <w:pPr>
        <w:ind w:firstLine="1440"/>
        <w:rPr>
          <w:bCs/>
          <w:color w:val="000000"/>
        </w:rPr>
      </w:pPr>
      <w:r w:rsidRPr="000F1930">
        <w:rPr>
          <w:bCs/>
          <w:color w:val="000000"/>
        </w:rPr>
        <w:t>Mt.8:18, 23</w:t>
      </w:r>
      <w:proofErr w:type="gramStart"/>
      <w:r w:rsidRPr="000F1930">
        <w:rPr>
          <w:bCs/>
          <w:color w:val="000000"/>
        </w:rPr>
        <w:t>,34</w:t>
      </w:r>
      <w:proofErr w:type="gramEnd"/>
      <w:r w:rsidRPr="000F1930">
        <w:rPr>
          <w:bCs/>
          <w:color w:val="000000"/>
        </w:rPr>
        <w:t xml:space="preserve">; Mk. 4:35-5:20; </w:t>
      </w:r>
      <w:proofErr w:type="spellStart"/>
      <w:r w:rsidRPr="000F1930">
        <w:rPr>
          <w:bCs/>
          <w:color w:val="000000"/>
        </w:rPr>
        <w:t>Lk</w:t>
      </w:r>
      <w:proofErr w:type="spellEnd"/>
      <w:r w:rsidRPr="000F1930">
        <w:rPr>
          <w:bCs/>
          <w:color w:val="000000"/>
        </w:rPr>
        <w:t>. 8:23,39</w:t>
      </w:r>
    </w:p>
    <w:p w:rsidR="00975C93" w:rsidRPr="000F1930" w:rsidRDefault="00975C93" w:rsidP="00975C93">
      <w:r w:rsidRPr="000F1930">
        <w:rPr>
          <w:bCs/>
          <w:color w:val="000000"/>
        </w:rPr>
        <w:t>S</w:t>
      </w:r>
      <w:r w:rsidR="004530FC" w:rsidRPr="000F1930">
        <w:rPr>
          <w:bCs/>
          <w:color w:val="000000"/>
        </w:rPr>
        <w:t>TEP</w:t>
      </w:r>
      <w:r w:rsidRPr="000F1930">
        <w:rPr>
          <w:bCs/>
          <w:color w:val="000000"/>
        </w:rPr>
        <w:t xml:space="preserve"> 30 </w:t>
      </w:r>
      <w:proofErr w:type="gramStart"/>
      <w:r w:rsidRPr="000F1930">
        <w:rPr>
          <w:bCs/>
          <w:color w:val="000000"/>
        </w:rPr>
        <w:t>From</w:t>
      </w:r>
      <w:proofErr w:type="gramEnd"/>
      <w:r w:rsidRPr="000F1930">
        <w:rPr>
          <w:bCs/>
          <w:color w:val="000000"/>
        </w:rPr>
        <w:t xml:space="preserve"> </w:t>
      </w:r>
      <w:proofErr w:type="spellStart"/>
      <w:r w:rsidRPr="000F1930">
        <w:rPr>
          <w:bCs/>
          <w:color w:val="000000"/>
        </w:rPr>
        <w:t>Gerasenes</w:t>
      </w:r>
      <w:proofErr w:type="spellEnd"/>
      <w:r w:rsidRPr="000F1930">
        <w:rPr>
          <w:bCs/>
          <w:color w:val="000000"/>
        </w:rPr>
        <w:t xml:space="preserve"> to Capernaum </w:t>
      </w:r>
    </w:p>
    <w:p w:rsidR="008F4612" w:rsidRDefault="00AE24EF" w:rsidP="00975C93">
      <w:pPr>
        <w:rPr>
          <w:bCs/>
          <w:color w:val="000000"/>
        </w:rPr>
      </w:pPr>
      <w:proofErr w:type="gramStart"/>
      <w:r w:rsidRPr="000F1930">
        <w:rPr>
          <w:bCs/>
          <w:color w:val="000000"/>
        </w:rPr>
        <w:t xml:space="preserve">Mt </w:t>
      </w:r>
      <w:r w:rsidR="004530FC" w:rsidRPr="000F1930">
        <w:rPr>
          <w:bCs/>
          <w:color w:val="000000"/>
        </w:rPr>
        <w:t>.</w:t>
      </w:r>
      <w:proofErr w:type="gramEnd"/>
      <w:r w:rsidR="004530FC" w:rsidRPr="000F1930">
        <w:rPr>
          <w:bCs/>
          <w:color w:val="000000"/>
        </w:rPr>
        <w:t xml:space="preserve"> </w:t>
      </w:r>
      <w:r w:rsidRPr="000F1930">
        <w:rPr>
          <w:bCs/>
          <w:color w:val="000000"/>
        </w:rPr>
        <w:t>9:1</w:t>
      </w:r>
      <w:proofErr w:type="gramStart"/>
      <w:r w:rsidRPr="000F1930">
        <w:rPr>
          <w:bCs/>
          <w:color w:val="000000"/>
        </w:rPr>
        <w:t>;10:34</w:t>
      </w:r>
      <w:proofErr w:type="gramEnd"/>
      <w:r w:rsidRPr="000F1930">
        <w:rPr>
          <w:bCs/>
          <w:color w:val="000000"/>
        </w:rPr>
        <w:t>;11:2-19;</w:t>
      </w:r>
      <w:r w:rsidR="004530FC" w:rsidRPr="000F1930">
        <w:rPr>
          <w:bCs/>
          <w:color w:val="000000"/>
        </w:rPr>
        <w:t xml:space="preserve"> </w:t>
      </w:r>
      <w:r w:rsidRPr="000F1930">
        <w:rPr>
          <w:bCs/>
          <w:color w:val="000000"/>
        </w:rPr>
        <w:t>Mk</w:t>
      </w:r>
      <w:r w:rsidR="004530FC" w:rsidRPr="000F1930">
        <w:rPr>
          <w:bCs/>
          <w:color w:val="000000"/>
        </w:rPr>
        <w:t xml:space="preserve">. </w:t>
      </w:r>
      <w:r w:rsidRPr="000F1930">
        <w:rPr>
          <w:bCs/>
          <w:color w:val="000000"/>
        </w:rPr>
        <w:t xml:space="preserve"> 2:15-22;</w:t>
      </w:r>
      <w:r w:rsidR="004530FC" w:rsidRPr="000F1930">
        <w:rPr>
          <w:bCs/>
          <w:color w:val="000000"/>
        </w:rPr>
        <w:t xml:space="preserve"> </w:t>
      </w:r>
      <w:r w:rsidRPr="000F1930">
        <w:rPr>
          <w:bCs/>
          <w:color w:val="000000"/>
        </w:rPr>
        <w:t>5:21-43;</w:t>
      </w:r>
      <w:r w:rsidR="004530FC" w:rsidRPr="000F1930">
        <w:rPr>
          <w:bCs/>
          <w:color w:val="000000"/>
        </w:rPr>
        <w:t xml:space="preserve"> </w:t>
      </w:r>
      <w:r w:rsidRPr="000F1930">
        <w:rPr>
          <w:bCs/>
          <w:color w:val="000000"/>
        </w:rPr>
        <w:t>Lk</w:t>
      </w:r>
      <w:r w:rsidR="00975C93" w:rsidRPr="000F1930">
        <w:rPr>
          <w:bCs/>
          <w:color w:val="000000"/>
        </w:rPr>
        <w:t>8:40-56</w:t>
      </w:r>
      <w:proofErr w:type="gramStart"/>
      <w:r w:rsidR="00975C93" w:rsidRPr="000F1930">
        <w:rPr>
          <w:bCs/>
          <w:color w:val="000000"/>
        </w:rPr>
        <w:t>;</w:t>
      </w:r>
      <w:r w:rsidR="004530FC" w:rsidRPr="000F1930">
        <w:rPr>
          <w:bCs/>
          <w:color w:val="000000"/>
        </w:rPr>
        <w:t>5:29</w:t>
      </w:r>
      <w:proofErr w:type="gramEnd"/>
      <w:r w:rsidR="004530FC" w:rsidRPr="000F1930">
        <w:rPr>
          <w:bCs/>
          <w:color w:val="000000"/>
        </w:rPr>
        <w:t>-39;</w:t>
      </w:r>
      <w:r w:rsidR="00975C93" w:rsidRPr="000F1930">
        <w:rPr>
          <w:bCs/>
          <w:color w:val="000000"/>
        </w:rPr>
        <w:t>7:18-35. 16:16</w:t>
      </w:r>
    </w:p>
    <w:p w:rsidR="008F4612" w:rsidRPr="008F4612" w:rsidRDefault="008F4612" w:rsidP="008F4612">
      <w:pPr>
        <w:rPr>
          <w:i/>
          <w:sz w:val="28"/>
          <w:szCs w:val="28"/>
        </w:rPr>
      </w:pPr>
      <w:r w:rsidRPr="008F4612">
        <w:rPr>
          <w:b/>
          <w:i/>
        </w:rPr>
        <w:t>Miracle Report:</w:t>
      </w:r>
      <w:r>
        <w:rPr>
          <w:b/>
          <w:i/>
          <w:sz w:val="32"/>
          <w:szCs w:val="32"/>
        </w:rPr>
        <w:t xml:space="preserve"> </w:t>
      </w:r>
      <w:r w:rsidRPr="008F4612">
        <w:rPr>
          <w:b/>
          <w:i/>
        </w:rPr>
        <w:t>Jesus</w:t>
      </w:r>
      <w:r>
        <w:rPr>
          <w:b/>
          <w:i/>
          <w:sz w:val="32"/>
          <w:szCs w:val="32"/>
        </w:rPr>
        <w:t xml:space="preserve"> </w:t>
      </w:r>
      <w:r>
        <w:rPr>
          <w:i/>
        </w:rPr>
        <w:t>h</w:t>
      </w:r>
      <w:r w:rsidRPr="008F4612">
        <w:rPr>
          <w:i/>
        </w:rPr>
        <w:t xml:space="preserve">eals the woman who touched him. </w:t>
      </w:r>
    </w:p>
    <w:p w:rsidR="008F4612" w:rsidRDefault="008F4612" w:rsidP="008F4612">
      <w:r>
        <w:t xml:space="preserve">A simple touch of Jesus’ garment was enough to heal the woman. </w:t>
      </w:r>
    </w:p>
    <w:p w:rsidR="008F4612" w:rsidRPr="00B972C5" w:rsidRDefault="008F4612" w:rsidP="008F4612">
      <w:pPr>
        <w:rPr>
          <w:u w:val="single"/>
        </w:rPr>
      </w:pPr>
      <w:r w:rsidRPr="00B972C5">
        <w:rPr>
          <w:u w:val="single"/>
        </w:rPr>
        <w:t>Matthew 9:20-22</w:t>
      </w:r>
    </w:p>
    <w:p w:rsidR="008F4612" w:rsidRPr="008F4612" w:rsidRDefault="008F4612" w:rsidP="008F4612">
      <w:r>
        <w:t xml:space="preserve">20 </w:t>
      </w:r>
      <w:r w:rsidRPr="008F4612">
        <w:t>And, behold, a woman, which was diseased with an issue of blood twelve years, came behind him, and touched the hem of his garment:</w:t>
      </w:r>
    </w:p>
    <w:p w:rsidR="008F4612" w:rsidRPr="008F4612" w:rsidRDefault="008F4612" w:rsidP="008F4612">
      <w:pPr>
        <w:rPr>
          <w:i/>
        </w:rPr>
      </w:pPr>
      <w:r w:rsidRPr="008F4612">
        <w:rPr>
          <w:i/>
        </w:rPr>
        <w:t xml:space="preserve">This poor woman came to Christ while He was on his way to the house of </w:t>
      </w:r>
      <w:proofErr w:type="spellStart"/>
      <w:r w:rsidRPr="008F4612">
        <w:rPr>
          <w:i/>
        </w:rPr>
        <w:t>Jairu</w:t>
      </w:r>
      <w:r>
        <w:rPr>
          <w:i/>
        </w:rPr>
        <w:t>s</w:t>
      </w:r>
      <w:proofErr w:type="spellEnd"/>
      <w:r w:rsidRPr="008F4612">
        <w:rPr>
          <w:i/>
        </w:rPr>
        <w:t>,</w:t>
      </w:r>
    </w:p>
    <w:p w:rsidR="008F4612" w:rsidRPr="008F4612" w:rsidRDefault="008F4612" w:rsidP="008F4612">
      <w:pPr>
        <w:rPr>
          <w:i/>
        </w:rPr>
      </w:pPr>
      <w:r w:rsidRPr="008F4612">
        <w:rPr>
          <w:i/>
        </w:rPr>
        <w:t xml:space="preserve"> She was </w:t>
      </w:r>
      <w:r w:rsidRPr="008F4612">
        <w:rPr>
          <w:i/>
          <w:u w:val="single"/>
        </w:rPr>
        <w:t>trembling</w:t>
      </w:r>
      <w:r w:rsidRPr="008F4612">
        <w:rPr>
          <w:i/>
        </w:rPr>
        <w:t xml:space="preserve"> but </w:t>
      </w:r>
      <w:r w:rsidRPr="008F4612">
        <w:rPr>
          <w:i/>
          <w:u w:val="single"/>
        </w:rPr>
        <w:t>trusting</w:t>
      </w:r>
      <w:r w:rsidRPr="008F4612">
        <w:rPr>
          <w:i/>
        </w:rPr>
        <w:t xml:space="preserve"> and went away </w:t>
      </w:r>
      <w:r w:rsidRPr="008F4612">
        <w:rPr>
          <w:i/>
          <w:u w:val="single"/>
        </w:rPr>
        <w:t>triumphing.</w:t>
      </w:r>
    </w:p>
    <w:p w:rsidR="008F4612" w:rsidRPr="008F4612" w:rsidRDefault="008F4612" w:rsidP="008F4612">
      <w:pPr>
        <w:rPr>
          <w:i/>
        </w:rPr>
      </w:pPr>
      <w:r w:rsidRPr="008F4612">
        <w:rPr>
          <w:i/>
        </w:rPr>
        <w:t xml:space="preserve"> She came behind and touched the hem of his garment. (The ordinary outer Jewish garment was a square or oblong piece of cloth, worn something like an Indian blanket.)</w:t>
      </w:r>
    </w:p>
    <w:p w:rsidR="008F4612" w:rsidRPr="008F4612" w:rsidRDefault="008F4612" w:rsidP="008F4612">
      <w:pPr>
        <w:rPr>
          <w:i/>
        </w:rPr>
      </w:pPr>
    </w:p>
    <w:p w:rsidR="008F4612" w:rsidRPr="008F4612" w:rsidRDefault="008F4612" w:rsidP="008F4612">
      <w:r w:rsidRPr="008F4612">
        <w:t xml:space="preserve">21 For she said within herself, </w:t>
      </w:r>
      <w:proofErr w:type="gramStart"/>
      <w:r w:rsidRPr="008F4612">
        <w:t>If</w:t>
      </w:r>
      <w:proofErr w:type="gramEnd"/>
      <w:r w:rsidRPr="008F4612">
        <w:t xml:space="preserve"> I may but touch his garment, I shall be whole.</w:t>
      </w:r>
    </w:p>
    <w:p w:rsidR="008F4612" w:rsidRPr="008F4612" w:rsidRDefault="008F4612" w:rsidP="008F4612">
      <w:r w:rsidRPr="008F4612">
        <w:t>22 But Jesus turned him about, and when he saw her, he said, Daughter, be of good comfort; thy faith hath made thee whole. And the woman was made whole from that hour.</w:t>
      </w:r>
    </w:p>
    <w:p w:rsidR="008F4612" w:rsidRPr="00FF3A7B" w:rsidRDefault="008F4612" w:rsidP="00975C93">
      <w:r w:rsidRPr="008B02F4">
        <w:t>Mark 5:25-34; Luke 8:43-48</w:t>
      </w:r>
    </w:p>
    <w:p w:rsidR="00782C3E" w:rsidRPr="00455685" w:rsidRDefault="004530FC" w:rsidP="00455685">
      <w:r w:rsidRPr="000F1930">
        <w:rPr>
          <w:bCs/>
          <w:color w:val="000000"/>
        </w:rPr>
        <w:t>STEP</w:t>
      </w:r>
      <w:r w:rsidR="00975C93" w:rsidRPr="000F1930">
        <w:rPr>
          <w:bCs/>
          <w:color w:val="000000"/>
        </w:rPr>
        <w:t xml:space="preserve"> 31 </w:t>
      </w:r>
      <w:proofErr w:type="gramStart"/>
      <w:r w:rsidR="00975C93" w:rsidRPr="000F1930">
        <w:rPr>
          <w:bCs/>
          <w:color w:val="000000"/>
        </w:rPr>
        <w:t>From</w:t>
      </w:r>
      <w:proofErr w:type="gramEnd"/>
      <w:r w:rsidR="00975C93" w:rsidRPr="000F1930">
        <w:rPr>
          <w:bCs/>
          <w:color w:val="000000"/>
        </w:rPr>
        <w:t xml:space="preserve"> Capernaum to Jerusalem </w:t>
      </w:r>
      <w:r w:rsidR="00455685">
        <w:tab/>
      </w:r>
      <w:r w:rsidR="00455685">
        <w:tab/>
      </w:r>
      <w:r w:rsidR="00455685">
        <w:tab/>
      </w:r>
      <w:r w:rsidR="00455685">
        <w:tab/>
      </w:r>
      <w:r w:rsidR="00455685">
        <w:tab/>
      </w:r>
      <w:r w:rsidR="00975C93" w:rsidRPr="000F1930">
        <w:rPr>
          <w:bCs/>
          <w:color w:val="000000"/>
        </w:rPr>
        <w:t>Jn. 5:1-47</w:t>
      </w:r>
    </w:p>
    <w:p w:rsidR="00975C93" w:rsidRPr="000F1930" w:rsidRDefault="00975C93" w:rsidP="00455685">
      <w:r w:rsidRPr="000F1930">
        <w:rPr>
          <w:bCs/>
          <w:color w:val="000000"/>
        </w:rPr>
        <w:t>STEP 32 From Jerusalem to Nazareth 2</w:t>
      </w:r>
      <w:r w:rsidRPr="000F1930">
        <w:rPr>
          <w:bCs/>
          <w:color w:val="000000"/>
          <w:vertAlign w:val="superscript"/>
        </w:rPr>
        <w:t>nd</w:t>
      </w:r>
      <w:r w:rsidRPr="000F1930">
        <w:rPr>
          <w:bCs/>
          <w:color w:val="000000"/>
        </w:rPr>
        <w:t xml:space="preserve"> visit </w:t>
      </w:r>
      <w:r w:rsidR="00455685">
        <w:tab/>
      </w:r>
      <w:r w:rsidR="00455685">
        <w:tab/>
        <w:t xml:space="preserve"> </w:t>
      </w:r>
      <w:r w:rsidRPr="000F1930">
        <w:rPr>
          <w:bCs/>
          <w:color w:val="000000"/>
        </w:rPr>
        <w:t>Mt. 13:53-58; Mk. 6:1-6</w:t>
      </w:r>
    </w:p>
    <w:p w:rsidR="00975C93" w:rsidRPr="000F1930" w:rsidRDefault="00975C93" w:rsidP="00975C93">
      <w:r w:rsidRPr="000F1930">
        <w:rPr>
          <w:bCs/>
          <w:color w:val="000000"/>
        </w:rPr>
        <w:t xml:space="preserve">STEP 33 From Nazareth to His third Galilean Preaching tour </w:t>
      </w:r>
    </w:p>
    <w:p w:rsidR="00975C93" w:rsidRPr="000F1930" w:rsidRDefault="00975C93" w:rsidP="004530FC">
      <w:pPr>
        <w:ind w:firstLine="1440"/>
      </w:pPr>
      <w:r w:rsidRPr="000F1930">
        <w:rPr>
          <w:bCs/>
          <w:color w:val="000000"/>
        </w:rPr>
        <w:t xml:space="preserve">Mt.9:35-10:1; 5-16; 24-33; 37-11:1; 14:1-13 Mk. 6:6-29; </w:t>
      </w:r>
      <w:proofErr w:type="spellStart"/>
      <w:r w:rsidRPr="000F1930">
        <w:rPr>
          <w:bCs/>
          <w:color w:val="000000"/>
        </w:rPr>
        <w:t>Lk</w:t>
      </w:r>
      <w:proofErr w:type="spellEnd"/>
      <w:r w:rsidRPr="000F1930">
        <w:rPr>
          <w:bCs/>
          <w:color w:val="000000"/>
        </w:rPr>
        <w:t>. 9:1-9</w:t>
      </w:r>
    </w:p>
    <w:p w:rsidR="00975C93" w:rsidRPr="000F1930" w:rsidRDefault="00975C93" w:rsidP="00975C93">
      <w:r w:rsidRPr="000F1930">
        <w:rPr>
          <w:bCs/>
          <w:color w:val="000000"/>
        </w:rPr>
        <w:t>STEP 34 From His third Galilean preaching Tour to a wilderness near Bethsaida</w:t>
      </w:r>
    </w:p>
    <w:p w:rsidR="00975C93" w:rsidRPr="000F1930" w:rsidRDefault="00975C93" w:rsidP="004530FC">
      <w:pPr>
        <w:ind w:firstLine="1440"/>
      </w:pPr>
      <w:r w:rsidRPr="000F1930">
        <w:rPr>
          <w:bCs/>
          <w:color w:val="000000"/>
        </w:rPr>
        <w:t xml:space="preserve">Mt. 14:13-23; Mk. 6:30-47; </w:t>
      </w:r>
      <w:proofErr w:type="spellStart"/>
      <w:r w:rsidRPr="000F1930">
        <w:rPr>
          <w:bCs/>
          <w:color w:val="000000"/>
        </w:rPr>
        <w:t>Lk</w:t>
      </w:r>
      <w:proofErr w:type="spellEnd"/>
      <w:r w:rsidRPr="000F1930">
        <w:rPr>
          <w:bCs/>
          <w:color w:val="000000"/>
        </w:rPr>
        <w:t>. 9:10-17; Jn. 6:1-18</w:t>
      </w:r>
    </w:p>
    <w:p w:rsidR="00975C93" w:rsidRPr="000F1930" w:rsidRDefault="00975C93" w:rsidP="00975C93">
      <w:r w:rsidRPr="000F1930">
        <w:rPr>
          <w:bCs/>
          <w:color w:val="000000"/>
        </w:rPr>
        <w:t xml:space="preserve">STEP 35 From </w:t>
      </w:r>
      <w:proofErr w:type="gramStart"/>
      <w:r w:rsidRPr="000F1930">
        <w:rPr>
          <w:bCs/>
          <w:color w:val="000000"/>
        </w:rPr>
        <w:t>The</w:t>
      </w:r>
      <w:proofErr w:type="gramEnd"/>
      <w:r w:rsidRPr="000F1930">
        <w:rPr>
          <w:bCs/>
          <w:color w:val="000000"/>
        </w:rPr>
        <w:t xml:space="preserve"> Bethsaida wilderness to the Plains of </w:t>
      </w:r>
      <w:proofErr w:type="spellStart"/>
      <w:r w:rsidRPr="000F1930">
        <w:rPr>
          <w:bCs/>
          <w:color w:val="000000"/>
        </w:rPr>
        <w:t>Gennesaret</w:t>
      </w:r>
      <w:proofErr w:type="spellEnd"/>
    </w:p>
    <w:p w:rsidR="00975C93" w:rsidRPr="000F1930" w:rsidRDefault="00975C93" w:rsidP="004530FC">
      <w:pPr>
        <w:ind w:firstLine="1440"/>
      </w:pPr>
      <w:r w:rsidRPr="000F1930">
        <w:rPr>
          <w:bCs/>
          <w:color w:val="000000"/>
        </w:rPr>
        <w:t>Mt. 14:24-36; Mk. 6:48-56; Jn. 6:19-21</w:t>
      </w:r>
    </w:p>
    <w:p w:rsidR="00975C93" w:rsidRPr="000F1930" w:rsidRDefault="00975C93" w:rsidP="00975C93">
      <w:r w:rsidRPr="000F1930">
        <w:rPr>
          <w:bCs/>
          <w:color w:val="000000"/>
        </w:rPr>
        <w:t xml:space="preserve">STEP 36 </w:t>
      </w:r>
      <w:proofErr w:type="gramStart"/>
      <w:r w:rsidRPr="000F1930">
        <w:rPr>
          <w:bCs/>
          <w:color w:val="000000"/>
        </w:rPr>
        <w:t>From</w:t>
      </w:r>
      <w:proofErr w:type="gramEnd"/>
      <w:r w:rsidRPr="000F1930">
        <w:rPr>
          <w:bCs/>
          <w:color w:val="000000"/>
        </w:rPr>
        <w:t xml:space="preserve"> the Plains of </w:t>
      </w:r>
      <w:proofErr w:type="spellStart"/>
      <w:r w:rsidRPr="000F1930">
        <w:rPr>
          <w:bCs/>
          <w:color w:val="000000"/>
        </w:rPr>
        <w:t>Gennesaret</w:t>
      </w:r>
      <w:proofErr w:type="spellEnd"/>
      <w:r w:rsidRPr="000F1930">
        <w:rPr>
          <w:bCs/>
          <w:color w:val="000000"/>
        </w:rPr>
        <w:t xml:space="preserve"> to Capernaum</w:t>
      </w:r>
    </w:p>
    <w:p w:rsidR="00975C93" w:rsidRPr="000F1930" w:rsidRDefault="00975C93" w:rsidP="00254517">
      <w:pPr>
        <w:ind w:firstLine="1440"/>
      </w:pPr>
      <w:r w:rsidRPr="000F1930">
        <w:rPr>
          <w:bCs/>
          <w:color w:val="000000"/>
        </w:rPr>
        <w:t xml:space="preserve">Mt. 15:1-20; Mk.7:1-23; Jn. 6:22-71. 7:1 </w:t>
      </w:r>
    </w:p>
    <w:p w:rsidR="00975C93" w:rsidRPr="000F1930" w:rsidRDefault="00975C93" w:rsidP="004331DA">
      <w:r w:rsidRPr="000F1930">
        <w:rPr>
          <w:bCs/>
          <w:color w:val="000000"/>
        </w:rPr>
        <w:t xml:space="preserve">STEP 37 From Capernaum to </w:t>
      </w:r>
      <w:proofErr w:type="spellStart"/>
      <w:r w:rsidRPr="000F1930">
        <w:rPr>
          <w:bCs/>
          <w:color w:val="000000"/>
        </w:rPr>
        <w:t>Tyre</w:t>
      </w:r>
      <w:proofErr w:type="spellEnd"/>
      <w:r w:rsidRPr="000F1930">
        <w:rPr>
          <w:bCs/>
          <w:color w:val="000000"/>
        </w:rPr>
        <w:t xml:space="preserve"> and Sidon area</w:t>
      </w:r>
      <w:r w:rsidR="004331DA">
        <w:tab/>
      </w:r>
      <w:r w:rsidR="004331DA">
        <w:tab/>
      </w:r>
      <w:r w:rsidRPr="000F1930">
        <w:rPr>
          <w:bCs/>
          <w:color w:val="000000"/>
        </w:rPr>
        <w:t>Mt: 15:21-28</w:t>
      </w:r>
      <w:proofErr w:type="gramStart"/>
      <w:r w:rsidRPr="000F1930">
        <w:rPr>
          <w:bCs/>
          <w:color w:val="000000"/>
        </w:rPr>
        <w:t xml:space="preserve">; </w:t>
      </w:r>
      <w:r w:rsidR="004331DA">
        <w:rPr>
          <w:bCs/>
          <w:color w:val="000000"/>
        </w:rPr>
        <w:t xml:space="preserve"> </w:t>
      </w:r>
      <w:r w:rsidRPr="000F1930">
        <w:rPr>
          <w:bCs/>
          <w:color w:val="000000"/>
        </w:rPr>
        <w:t>Mk</w:t>
      </w:r>
      <w:proofErr w:type="gramEnd"/>
      <w:r w:rsidRPr="000F1930">
        <w:rPr>
          <w:bCs/>
          <w:color w:val="000000"/>
        </w:rPr>
        <w:t>. 7:24-30</w:t>
      </w:r>
    </w:p>
    <w:p w:rsidR="00975C93" w:rsidRPr="000F1930" w:rsidRDefault="00975C93" w:rsidP="004331DA">
      <w:r w:rsidRPr="000F1930">
        <w:rPr>
          <w:bCs/>
          <w:color w:val="000000"/>
        </w:rPr>
        <w:t>S</w:t>
      </w:r>
      <w:r w:rsidR="00254517" w:rsidRPr="000F1930">
        <w:rPr>
          <w:bCs/>
          <w:color w:val="000000"/>
        </w:rPr>
        <w:t>TEP</w:t>
      </w:r>
      <w:r w:rsidR="009F03A0">
        <w:rPr>
          <w:bCs/>
          <w:color w:val="000000"/>
        </w:rPr>
        <w:t xml:space="preserve"> </w:t>
      </w:r>
      <w:proofErr w:type="gramStart"/>
      <w:r w:rsidRPr="000F1930">
        <w:rPr>
          <w:bCs/>
          <w:color w:val="000000"/>
        </w:rPr>
        <w:t xml:space="preserve">38 </w:t>
      </w:r>
      <w:r w:rsidR="009F03A0">
        <w:rPr>
          <w:bCs/>
          <w:color w:val="000000"/>
        </w:rPr>
        <w:t xml:space="preserve"> </w:t>
      </w:r>
      <w:r w:rsidRPr="000F1930">
        <w:rPr>
          <w:bCs/>
          <w:color w:val="000000"/>
        </w:rPr>
        <w:t>From</w:t>
      </w:r>
      <w:proofErr w:type="gramEnd"/>
      <w:r w:rsidRPr="000F1930">
        <w:rPr>
          <w:bCs/>
          <w:color w:val="000000"/>
        </w:rPr>
        <w:t xml:space="preserve"> </w:t>
      </w:r>
      <w:proofErr w:type="spellStart"/>
      <w:r w:rsidRPr="000F1930">
        <w:rPr>
          <w:bCs/>
          <w:color w:val="000000"/>
        </w:rPr>
        <w:t>Trye</w:t>
      </w:r>
      <w:proofErr w:type="spellEnd"/>
      <w:r w:rsidRPr="000F1930">
        <w:rPr>
          <w:bCs/>
          <w:color w:val="000000"/>
        </w:rPr>
        <w:t xml:space="preserve">&amp; Sidon to the Decapolis area </w:t>
      </w:r>
      <w:r w:rsidR="004331DA">
        <w:tab/>
      </w:r>
      <w:r w:rsidR="004331DA">
        <w:tab/>
      </w:r>
      <w:r w:rsidR="004331DA">
        <w:tab/>
      </w:r>
      <w:r w:rsidR="004331DA">
        <w:tab/>
      </w:r>
      <w:r w:rsidRPr="000F1930">
        <w:rPr>
          <w:bCs/>
          <w:color w:val="000000"/>
        </w:rPr>
        <w:t>Mk. 7:31-37</w:t>
      </w:r>
    </w:p>
    <w:p w:rsidR="00975C93" w:rsidRPr="000F1930" w:rsidRDefault="00975C93" w:rsidP="004331DA">
      <w:r w:rsidRPr="000F1930">
        <w:rPr>
          <w:bCs/>
          <w:color w:val="000000"/>
        </w:rPr>
        <w:t>S</w:t>
      </w:r>
      <w:r w:rsidR="00254517" w:rsidRPr="000F1930">
        <w:rPr>
          <w:bCs/>
          <w:color w:val="000000"/>
        </w:rPr>
        <w:t>TEP</w:t>
      </w:r>
      <w:r w:rsidR="009F03A0">
        <w:rPr>
          <w:bCs/>
          <w:color w:val="000000"/>
        </w:rPr>
        <w:t xml:space="preserve"> </w:t>
      </w:r>
      <w:proofErr w:type="gramStart"/>
      <w:r w:rsidRPr="000F1930">
        <w:rPr>
          <w:bCs/>
          <w:color w:val="000000"/>
        </w:rPr>
        <w:t xml:space="preserve">39 </w:t>
      </w:r>
      <w:r w:rsidR="009F03A0">
        <w:rPr>
          <w:bCs/>
          <w:color w:val="000000"/>
        </w:rPr>
        <w:t xml:space="preserve"> </w:t>
      </w:r>
      <w:r w:rsidRPr="000F1930">
        <w:rPr>
          <w:bCs/>
          <w:color w:val="000000"/>
        </w:rPr>
        <w:t>From</w:t>
      </w:r>
      <w:proofErr w:type="gramEnd"/>
      <w:r w:rsidRPr="000F1930">
        <w:rPr>
          <w:bCs/>
          <w:color w:val="000000"/>
        </w:rPr>
        <w:t xml:space="preserve"> Decapolis to Mt. Tabor </w:t>
      </w:r>
      <w:r w:rsidR="004331DA">
        <w:tab/>
      </w:r>
      <w:r w:rsidR="004331DA">
        <w:tab/>
        <w:t xml:space="preserve">           </w:t>
      </w:r>
      <w:r w:rsidRPr="000F1930">
        <w:rPr>
          <w:bCs/>
          <w:color w:val="000000"/>
        </w:rPr>
        <w:t xml:space="preserve">Mt. 15:29-38; </w:t>
      </w:r>
      <w:r w:rsidR="004331DA">
        <w:rPr>
          <w:bCs/>
          <w:color w:val="000000"/>
        </w:rPr>
        <w:t xml:space="preserve">  </w:t>
      </w:r>
      <w:r w:rsidRPr="000F1930">
        <w:rPr>
          <w:bCs/>
          <w:color w:val="000000"/>
        </w:rPr>
        <w:t>Mk 8:1-9</w:t>
      </w:r>
    </w:p>
    <w:p w:rsidR="00975C93" w:rsidRPr="000F1930" w:rsidRDefault="00975C93" w:rsidP="004331DA">
      <w:r w:rsidRPr="000F1930">
        <w:rPr>
          <w:bCs/>
          <w:color w:val="000000"/>
        </w:rPr>
        <w:t>S</w:t>
      </w:r>
      <w:r w:rsidR="00254517" w:rsidRPr="000F1930">
        <w:rPr>
          <w:bCs/>
          <w:color w:val="000000"/>
        </w:rPr>
        <w:t>TEP</w:t>
      </w:r>
      <w:r w:rsidRPr="000F1930">
        <w:rPr>
          <w:bCs/>
          <w:color w:val="000000"/>
        </w:rPr>
        <w:t xml:space="preserve"> 40 </w:t>
      </w:r>
      <w:proofErr w:type="gramStart"/>
      <w:r w:rsidRPr="000F1930">
        <w:rPr>
          <w:bCs/>
          <w:color w:val="000000"/>
        </w:rPr>
        <w:t>From</w:t>
      </w:r>
      <w:proofErr w:type="gramEnd"/>
      <w:r w:rsidRPr="000F1930">
        <w:rPr>
          <w:bCs/>
          <w:color w:val="000000"/>
        </w:rPr>
        <w:t xml:space="preserve"> Mt. Tabor to </w:t>
      </w:r>
      <w:proofErr w:type="spellStart"/>
      <w:r w:rsidRPr="000F1930">
        <w:rPr>
          <w:bCs/>
          <w:color w:val="000000"/>
        </w:rPr>
        <w:t>Magdala</w:t>
      </w:r>
      <w:proofErr w:type="spellEnd"/>
      <w:r w:rsidRPr="000F1930">
        <w:rPr>
          <w:bCs/>
          <w:color w:val="000000"/>
        </w:rPr>
        <w:t xml:space="preserve"> </w:t>
      </w:r>
      <w:r w:rsidR="004331DA">
        <w:tab/>
      </w:r>
      <w:r w:rsidR="004331DA">
        <w:tab/>
        <w:t xml:space="preserve">        </w:t>
      </w:r>
      <w:r w:rsidRPr="000F1930">
        <w:rPr>
          <w:bCs/>
          <w:color w:val="000000"/>
        </w:rPr>
        <w:t>Mt. 15:39-16:12; Mk. 8:9-21</w:t>
      </w:r>
    </w:p>
    <w:p w:rsidR="00975C93" w:rsidRPr="000F1930" w:rsidRDefault="00975C93" w:rsidP="004331DA">
      <w:r w:rsidRPr="000F1930">
        <w:rPr>
          <w:bCs/>
          <w:color w:val="000000"/>
        </w:rPr>
        <w:t xml:space="preserve">STEP 41 </w:t>
      </w:r>
      <w:proofErr w:type="gramStart"/>
      <w:r w:rsidRPr="000F1930">
        <w:rPr>
          <w:bCs/>
          <w:color w:val="000000"/>
        </w:rPr>
        <w:t>From</w:t>
      </w:r>
      <w:proofErr w:type="gramEnd"/>
      <w:r w:rsidRPr="000F1930">
        <w:rPr>
          <w:bCs/>
          <w:color w:val="000000"/>
        </w:rPr>
        <w:t xml:space="preserve"> </w:t>
      </w:r>
      <w:proofErr w:type="spellStart"/>
      <w:r w:rsidRPr="000F1930">
        <w:rPr>
          <w:bCs/>
          <w:color w:val="000000"/>
        </w:rPr>
        <w:t>Magdala</w:t>
      </w:r>
      <w:proofErr w:type="spellEnd"/>
      <w:r w:rsidRPr="000F1930">
        <w:rPr>
          <w:bCs/>
          <w:color w:val="000000"/>
        </w:rPr>
        <w:t xml:space="preserve"> to Bethsaida </w:t>
      </w:r>
      <w:r w:rsidR="004331DA">
        <w:tab/>
      </w:r>
      <w:r w:rsidR="004331DA">
        <w:tab/>
      </w:r>
      <w:r w:rsidR="004331DA">
        <w:tab/>
        <w:t xml:space="preserve">  </w:t>
      </w:r>
      <w:r w:rsidRPr="000F1930">
        <w:rPr>
          <w:bCs/>
          <w:color w:val="000000"/>
        </w:rPr>
        <w:t>Mk. 8:22-26; Jn. 7:2-9</w:t>
      </w:r>
    </w:p>
    <w:p w:rsidR="00975C93" w:rsidRPr="000F1930" w:rsidRDefault="00975C93" w:rsidP="004331DA">
      <w:r w:rsidRPr="000F1930">
        <w:rPr>
          <w:bCs/>
          <w:color w:val="000000"/>
        </w:rPr>
        <w:t>S</w:t>
      </w:r>
      <w:r w:rsidR="00254517" w:rsidRPr="000F1930">
        <w:rPr>
          <w:bCs/>
          <w:color w:val="000000"/>
        </w:rPr>
        <w:t>TEP</w:t>
      </w:r>
      <w:r w:rsidRPr="000F1930">
        <w:rPr>
          <w:bCs/>
          <w:color w:val="000000"/>
        </w:rPr>
        <w:t xml:space="preserve"> 42 </w:t>
      </w:r>
      <w:proofErr w:type="gramStart"/>
      <w:r w:rsidRPr="000F1930">
        <w:rPr>
          <w:bCs/>
          <w:color w:val="000000"/>
        </w:rPr>
        <w:t>From</w:t>
      </w:r>
      <w:proofErr w:type="gramEnd"/>
      <w:r w:rsidRPr="000F1930">
        <w:rPr>
          <w:bCs/>
          <w:color w:val="000000"/>
        </w:rPr>
        <w:t xml:space="preserve"> Bethsaida to Jerusalem </w:t>
      </w:r>
      <w:r w:rsidR="004331DA">
        <w:tab/>
      </w:r>
      <w:r w:rsidR="004331DA">
        <w:tab/>
      </w:r>
      <w:r w:rsidR="004331DA">
        <w:tab/>
      </w:r>
      <w:r w:rsidR="004331DA">
        <w:tab/>
      </w:r>
      <w:r w:rsidR="004331DA">
        <w:tab/>
      </w:r>
      <w:r w:rsidRPr="000F1930">
        <w:rPr>
          <w:bCs/>
          <w:color w:val="000000"/>
        </w:rPr>
        <w:t>Jn. 7:10-10:39</w:t>
      </w:r>
    </w:p>
    <w:p w:rsidR="00975C93" w:rsidRPr="000F1930" w:rsidRDefault="009F03A0" w:rsidP="004331DA">
      <w:r>
        <w:rPr>
          <w:bCs/>
          <w:color w:val="000000"/>
        </w:rPr>
        <w:t xml:space="preserve">STEP </w:t>
      </w:r>
      <w:r w:rsidR="00975C93" w:rsidRPr="000F1930">
        <w:rPr>
          <w:bCs/>
          <w:color w:val="000000"/>
        </w:rPr>
        <w:t xml:space="preserve">43 </w:t>
      </w:r>
      <w:proofErr w:type="gramStart"/>
      <w:r w:rsidR="00975C93" w:rsidRPr="000F1930">
        <w:rPr>
          <w:bCs/>
          <w:color w:val="000000"/>
        </w:rPr>
        <w:t>From</w:t>
      </w:r>
      <w:proofErr w:type="gramEnd"/>
      <w:r w:rsidR="00975C93" w:rsidRPr="000F1930">
        <w:rPr>
          <w:bCs/>
          <w:color w:val="000000"/>
        </w:rPr>
        <w:t xml:space="preserve"> Jerusalem to </w:t>
      </w:r>
      <w:proofErr w:type="spellStart"/>
      <w:r w:rsidR="00975C93" w:rsidRPr="000F1930">
        <w:rPr>
          <w:bCs/>
          <w:color w:val="000000"/>
        </w:rPr>
        <w:t>Perea</w:t>
      </w:r>
      <w:proofErr w:type="spellEnd"/>
      <w:r w:rsidR="00975C93" w:rsidRPr="000F1930">
        <w:rPr>
          <w:bCs/>
          <w:color w:val="000000"/>
        </w:rPr>
        <w:t xml:space="preserve"> </w:t>
      </w:r>
      <w:r w:rsidR="004331DA">
        <w:tab/>
      </w:r>
      <w:r w:rsidR="004331DA">
        <w:tab/>
      </w:r>
      <w:r w:rsidR="004331DA">
        <w:tab/>
      </w:r>
      <w:r w:rsidR="004331DA">
        <w:tab/>
      </w:r>
      <w:r w:rsidR="004331DA">
        <w:tab/>
      </w:r>
      <w:r w:rsidR="004331DA">
        <w:tab/>
      </w:r>
      <w:r w:rsidR="00975C93" w:rsidRPr="000F1930">
        <w:rPr>
          <w:bCs/>
          <w:color w:val="000000"/>
        </w:rPr>
        <w:t>Jn. 10:40-42</w:t>
      </w:r>
    </w:p>
    <w:p w:rsidR="00975C93" w:rsidRPr="009F03A0" w:rsidRDefault="009F03A0" w:rsidP="004331DA">
      <w:pPr>
        <w:rPr>
          <w:bCs/>
          <w:color w:val="000000"/>
        </w:rPr>
      </w:pPr>
      <w:r>
        <w:rPr>
          <w:bCs/>
          <w:color w:val="000000"/>
        </w:rPr>
        <w:t>S</w:t>
      </w:r>
      <w:r w:rsidR="00975C93" w:rsidRPr="000F1930">
        <w:rPr>
          <w:bCs/>
          <w:color w:val="000000"/>
        </w:rPr>
        <w:t>T</w:t>
      </w:r>
      <w:r>
        <w:rPr>
          <w:bCs/>
          <w:color w:val="000000"/>
        </w:rPr>
        <w:t>EP</w:t>
      </w:r>
      <w:r w:rsidR="00975C93" w:rsidRPr="000F1930">
        <w:rPr>
          <w:bCs/>
          <w:color w:val="000000"/>
        </w:rPr>
        <w:t xml:space="preserve"> 44 </w:t>
      </w:r>
      <w:proofErr w:type="gramStart"/>
      <w:r w:rsidR="00975C93" w:rsidRPr="000F1930">
        <w:rPr>
          <w:bCs/>
          <w:color w:val="000000"/>
        </w:rPr>
        <w:t>From</w:t>
      </w:r>
      <w:proofErr w:type="gramEnd"/>
      <w:r w:rsidR="00975C93" w:rsidRPr="000F1930">
        <w:rPr>
          <w:bCs/>
          <w:color w:val="000000"/>
        </w:rPr>
        <w:t xml:space="preserve"> </w:t>
      </w:r>
      <w:proofErr w:type="spellStart"/>
      <w:r w:rsidR="00975C93" w:rsidRPr="000F1930">
        <w:rPr>
          <w:bCs/>
          <w:color w:val="000000"/>
        </w:rPr>
        <w:t>Perea</w:t>
      </w:r>
      <w:proofErr w:type="spellEnd"/>
      <w:r w:rsidR="00975C93" w:rsidRPr="000F1930">
        <w:rPr>
          <w:bCs/>
          <w:color w:val="000000"/>
        </w:rPr>
        <w:t xml:space="preserve"> to Caesarea Philippi </w:t>
      </w:r>
      <w:r w:rsidR="004331DA">
        <w:tab/>
        <w:t xml:space="preserve">   </w:t>
      </w:r>
      <w:r w:rsidR="00975C93" w:rsidRPr="000F1930">
        <w:rPr>
          <w:bCs/>
          <w:color w:val="000000"/>
        </w:rPr>
        <w:t xml:space="preserve">Mt. 16:13-28; Mk 8:27-9:1; </w:t>
      </w:r>
      <w:proofErr w:type="spellStart"/>
      <w:r w:rsidR="00975C93" w:rsidRPr="000F1930">
        <w:rPr>
          <w:bCs/>
          <w:color w:val="000000"/>
        </w:rPr>
        <w:t>Lk</w:t>
      </w:r>
      <w:proofErr w:type="spellEnd"/>
      <w:r w:rsidR="00975C93" w:rsidRPr="000F1930">
        <w:rPr>
          <w:bCs/>
          <w:color w:val="000000"/>
        </w:rPr>
        <w:t>. 9: 18-27</w:t>
      </w:r>
    </w:p>
    <w:p w:rsidR="00975C93" w:rsidRPr="000F1930" w:rsidRDefault="00975C93" w:rsidP="004331DA">
      <w:r w:rsidRPr="000F1930">
        <w:rPr>
          <w:bCs/>
          <w:color w:val="000000"/>
        </w:rPr>
        <w:t xml:space="preserve">STEP 45 From Caesarea Philippi to Mt, </w:t>
      </w:r>
      <w:proofErr w:type="spellStart"/>
      <w:proofErr w:type="gramStart"/>
      <w:r w:rsidRPr="000F1930">
        <w:rPr>
          <w:bCs/>
          <w:color w:val="000000"/>
        </w:rPr>
        <w:t>Hermon</w:t>
      </w:r>
      <w:proofErr w:type="spellEnd"/>
      <w:r w:rsidRPr="000F1930">
        <w:rPr>
          <w:bCs/>
          <w:color w:val="000000"/>
        </w:rPr>
        <w:t xml:space="preserve"> </w:t>
      </w:r>
      <w:r w:rsidR="004331DA">
        <w:t xml:space="preserve"> </w:t>
      </w:r>
      <w:r w:rsidRPr="000F1930">
        <w:rPr>
          <w:bCs/>
          <w:color w:val="000000"/>
        </w:rPr>
        <w:t>Mt.17:1</w:t>
      </w:r>
      <w:proofErr w:type="gramEnd"/>
      <w:r w:rsidRPr="000F1930">
        <w:rPr>
          <w:bCs/>
          <w:color w:val="000000"/>
        </w:rPr>
        <w:t xml:space="preserve">-23: Mk. 9:2-31; </w:t>
      </w:r>
      <w:proofErr w:type="spellStart"/>
      <w:r w:rsidRPr="000F1930">
        <w:rPr>
          <w:bCs/>
          <w:color w:val="000000"/>
        </w:rPr>
        <w:t>Lk</w:t>
      </w:r>
      <w:proofErr w:type="spellEnd"/>
      <w:r w:rsidRPr="000F1930">
        <w:rPr>
          <w:bCs/>
          <w:color w:val="000000"/>
        </w:rPr>
        <w:t>. 9;28-45</w:t>
      </w:r>
    </w:p>
    <w:p w:rsidR="00975C93" w:rsidRPr="000F1930" w:rsidRDefault="00975C93" w:rsidP="004331DA">
      <w:r w:rsidRPr="000F1930">
        <w:rPr>
          <w:bCs/>
          <w:color w:val="000000"/>
        </w:rPr>
        <w:t xml:space="preserve">STEP 46 From Mt. </w:t>
      </w:r>
      <w:proofErr w:type="spellStart"/>
      <w:r w:rsidRPr="000F1930">
        <w:rPr>
          <w:bCs/>
          <w:color w:val="000000"/>
        </w:rPr>
        <w:t>Hermon</w:t>
      </w:r>
      <w:proofErr w:type="spellEnd"/>
      <w:r w:rsidRPr="000F1930">
        <w:rPr>
          <w:bCs/>
          <w:color w:val="000000"/>
        </w:rPr>
        <w:t xml:space="preserve"> to </w:t>
      </w:r>
      <w:proofErr w:type="gramStart"/>
      <w:r w:rsidRPr="000F1930">
        <w:rPr>
          <w:bCs/>
          <w:color w:val="000000"/>
        </w:rPr>
        <w:t xml:space="preserve">Capernaum </w:t>
      </w:r>
      <w:r w:rsidR="004331DA">
        <w:t xml:space="preserve"> </w:t>
      </w:r>
      <w:r w:rsidR="004331DA">
        <w:rPr>
          <w:bCs/>
          <w:color w:val="000000"/>
        </w:rPr>
        <w:t>Mt.17:24</w:t>
      </w:r>
      <w:proofErr w:type="gramEnd"/>
      <w:r w:rsidR="004331DA">
        <w:rPr>
          <w:bCs/>
          <w:color w:val="000000"/>
        </w:rPr>
        <w:t>-18:35;Mk. 9:33-10:1,</w:t>
      </w:r>
      <w:r w:rsidRPr="000F1930">
        <w:rPr>
          <w:bCs/>
          <w:color w:val="000000"/>
        </w:rPr>
        <w:t>Lk. 9:46-50</w:t>
      </w:r>
    </w:p>
    <w:p w:rsidR="004331DA" w:rsidRDefault="009F03A0" w:rsidP="004331DA">
      <w:r>
        <w:rPr>
          <w:bCs/>
          <w:color w:val="000000"/>
        </w:rPr>
        <w:t xml:space="preserve">STEP </w:t>
      </w:r>
      <w:r w:rsidR="00975C93" w:rsidRPr="000F1930">
        <w:rPr>
          <w:bCs/>
          <w:color w:val="000000"/>
        </w:rPr>
        <w:t xml:space="preserve">47 </w:t>
      </w:r>
      <w:proofErr w:type="gramStart"/>
      <w:r w:rsidR="00975C93" w:rsidRPr="000F1930">
        <w:rPr>
          <w:bCs/>
          <w:color w:val="000000"/>
        </w:rPr>
        <w:t>From</w:t>
      </w:r>
      <w:proofErr w:type="gramEnd"/>
      <w:r w:rsidR="00975C93" w:rsidRPr="000F1930">
        <w:rPr>
          <w:bCs/>
          <w:color w:val="000000"/>
        </w:rPr>
        <w:t xml:space="preserve"> Capernaum to </w:t>
      </w:r>
      <w:proofErr w:type="spellStart"/>
      <w:r w:rsidR="00975C93" w:rsidRPr="000F1930">
        <w:rPr>
          <w:bCs/>
          <w:color w:val="000000"/>
        </w:rPr>
        <w:t>Perea</w:t>
      </w:r>
      <w:proofErr w:type="spellEnd"/>
      <w:r w:rsidR="00975C93" w:rsidRPr="000F1930">
        <w:rPr>
          <w:bCs/>
          <w:color w:val="000000"/>
        </w:rPr>
        <w:t xml:space="preserve"> </w:t>
      </w:r>
    </w:p>
    <w:p w:rsidR="00975C93" w:rsidRPr="000F1930" w:rsidRDefault="004331DA" w:rsidP="004331DA">
      <w:pPr>
        <w:ind w:left="2160" w:firstLine="720"/>
      </w:pPr>
      <w:r>
        <w:t xml:space="preserve">     </w:t>
      </w:r>
      <w:r w:rsidR="00975C93" w:rsidRPr="000F1930">
        <w:rPr>
          <w:bCs/>
          <w:color w:val="000000"/>
        </w:rPr>
        <w:t>Mt. 8:19-22; 11:20-30: 19:1</w:t>
      </w:r>
      <w:proofErr w:type="gramStart"/>
      <w:r w:rsidR="00975C93" w:rsidRPr="000F1930">
        <w:rPr>
          <w:bCs/>
          <w:color w:val="000000"/>
        </w:rPr>
        <w:t>,2</w:t>
      </w:r>
      <w:proofErr w:type="gramEnd"/>
      <w:r w:rsidR="00975C93" w:rsidRPr="000F1930">
        <w:rPr>
          <w:bCs/>
          <w:color w:val="000000"/>
        </w:rPr>
        <w:t xml:space="preserve">; Mk. 10:1; </w:t>
      </w:r>
      <w:proofErr w:type="spellStart"/>
      <w:r w:rsidR="00975C93" w:rsidRPr="000F1930">
        <w:rPr>
          <w:bCs/>
          <w:color w:val="000000"/>
        </w:rPr>
        <w:t>Lk</w:t>
      </w:r>
      <w:proofErr w:type="spellEnd"/>
      <w:r w:rsidR="00975C93" w:rsidRPr="000F1930">
        <w:rPr>
          <w:bCs/>
          <w:color w:val="000000"/>
        </w:rPr>
        <w:t>. 9:51-10,37</w:t>
      </w:r>
    </w:p>
    <w:p w:rsidR="00975C93" w:rsidRPr="000F1930" w:rsidRDefault="00975C93" w:rsidP="00975C93">
      <w:r w:rsidRPr="000F1930">
        <w:rPr>
          <w:bCs/>
          <w:color w:val="000000"/>
        </w:rPr>
        <w:t xml:space="preserve">STEP 48 From </w:t>
      </w:r>
      <w:proofErr w:type="spellStart"/>
      <w:r w:rsidRPr="000F1930">
        <w:rPr>
          <w:bCs/>
          <w:color w:val="000000"/>
        </w:rPr>
        <w:t>Perea</w:t>
      </w:r>
      <w:proofErr w:type="spellEnd"/>
      <w:r w:rsidRPr="000F1930">
        <w:rPr>
          <w:bCs/>
          <w:color w:val="000000"/>
        </w:rPr>
        <w:t xml:space="preserve"> to Bethany and surround areas</w:t>
      </w:r>
    </w:p>
    <w:p w:rsidR="00975C93" w:rsidRPr="000F1930" w:rsidRDefault="00975C93" w:rsidP="00254517">
      <w:r w:rsidRPr="000F1930">
        <w:rPr>
          <w:bCs/>
          <w:color w:val="000000"/>
        </w:rPr>
        <w:t xml:space="preserve">Mt. 10:34-36: 12:22-38, 42-45; 19:3-20:28: 24:43-51; Mk. 10:2-45; </w:t>
      </w:r>
    </w:p>
    <w:p w:rsidR="00254517" w:rsidRPr="000F1930" w:rsidRDefault="00975C93" w:rsidP="00254517">
      <w:pPr>
        <w:rPr>
          <w:bCs/>
          <w:color w:val="000000"/>
        </w:rPr>
      </w:pPr>
      <w:proofErr w:type="spellStart"/>
      <w:r w:rsidRPr="000F1930">
        <w:rPr>
          <w:bCs/>
          <w:color w:val="000000"/>
        </w:rPr>
        <w:t>Lk</w:t>
      </w:r>
      <w:proofErr w:type="spellEnd"/>
      <w:r w:rsidRPr="000F1930">
        <w:rPr>
          <w:bCs/>
          <w:color w:val="000000"/>
        </w:rPr>
        <w:t xml:space="preserve">. 10: 38-12:9; 13: </w:t>
      </w:r>
      <w:r w:rsidR="007A47D4" w:rsidRPr="000F1930">
        <w:rPr>
          <w:bCs/>
          <w:color w:val="000000"/>
        </w:rPr>
        <w:t>22</w:t>
      </w:r>
      <w:proofErr w:type="gramStart"/>
      <w:r w:rsidR="007A47D4" w:rsidRPr="000F1930">
        <w:rPr>
          <w:bCs/>
          <w:color w:val="000000"/>
        </w:rPr>
        <w:t>, ,</w:t>
      </w:r>
      <w:proofErr w:type="gramEnd"/>
      <w:r w:rsidR="007A47D4" w:rsidRPr="000F1930">
        <w:rPr>
          <w:bCs/>
          <w:color w:val="000000"/>
        </w:rPr>
        <w:t xml:space="preserve"> 32-36; 13;1-17; 22-23;</w:t>
      </w:r>
      <w:r w:rsidRPr="000F1930">
        <w:rPr>
          <w:bCs/>
          <w:color w:val="000000"/>
        </w:rPr>
        <w:t xml:space="preserve"> 14:1-16. 18-31. 17:1-37, 18:1</w:t>
      </w:r>
      <w:r w:rsidR="007A47D4" w:rsidRPr="000F1930">
        <w:rPr>
          <w:bCs/>
          <w:color w:val="000000"/>
        </w:rPr>
        <w:t>-</w:t>
      </w:r>
      <w:r w:rsidRPr="000F1930">
        <w:rPr>
          <w:bCs/>
          <w:color w:val="000000"/>
        </w:rPr>
        <w:t xml:space="preserve">34; </w:t>
      </w:r>
    </w:p>
    <w:p w:rsidR="00975C93" w:rsidRPr="000F1930" w:rsidRDefault="007A47D4" w:rsidP="00254517">
      <w:r w:rsidRPr="000F1930">
        <w:rPr>
          <w:bCs/>
          <w:color w:val="000000"/>
        </w:rPr>
        <w:t>Jn. 11</w:t>
      </w:r>
      <w:proofErr w:type="gramStart"/>
      <w:r w:rsidRPr="000F1930">
        <w:rPr>
          <w:bCs/>
          <w:color w:val="000000"/>
        </w:rPr>
        <w:t>;1</w:t>
      </w:r>
      <w:proofErr w:type="gramEnd"/>
      <w:r w:rsidRPr="000F1930">
        <w:rPr>
          <w:bCs/>
          <w:color w:val="000000"/>
        </w:rPr>
        <w:t>-34, 13:14:1-</w:t>
      </w:r>
      <w:r w:rsidR="00975C93" w:rsidRPr="000F1930">
        <w:rPr>
          <w:bCs/>
          <w:color w:val="000000"/>
        </w:rPr>
        <w:t>1</w:t>
      </w:r>
      <w:r w:rsidRPr="000F1930">
        <w:rPr>
          <w:bCs/>
          <w:color w:val="000000"/>
        </w:rPr>
        <w:t>6:15; 18--31 ; 17:1-37; 18:1-34;</w:t>
      </w:r>
      <w:r w:rsidR="00975C93" w:rsidRPr="000F1930">
        <w:rPr>
          <w:bCs/>
          <w:color w:val="000000"/>
        </w:rPr>
        <w:t xml:space="preserve"> Jn. 11:1-54</w:t>
      </w:r>
    </w:p>
    <w:p w:rsidR="00975C93" w:rsidRDefault="00975C93" w:rsidP="004331DA">
      <w:pPr>
        <w:rPr>
          <w:bCs/>
          <w:color w:val="000000"/>
        </w:rPr>
      </w:pPr>
      <w:r w:rsidRPr="000F1930">
        <w:rPr>
          <w:color w:val="000000"/>
        </w:rPr>
        <w:t>STEP 49</w:t>
      </w:r>
      <w:r w:rsidRPr="000F1930">
        <w:rPr>
          <w:bCs/>
          <w:color w:val="000000"/>
        </w:rPr>
        <w:t xml:space="preserve"> From Bethany to Jericho </w:t>
      </w:r>
      <w:r w:rsidR="004331DA">
        <w:tab/>
        <w:t xml:space="preserve">        </w:t>
      </w:r>
      <w:r w:rsidRPr="000F1930">
        <w:rPr>
          <w:bCs/>
          <w:color w:val="000000"/>
        </w:rPr>
        <w:t>Mt. 20:29-</w:t>
      </w:r>
      <w:proofErr w:type="gramStart"/>
      <w:r w:rsidRPr="000F1930">
        <w:rPr>
          <w:bCs/>
          <w:color w:val="000000"/>
        </w:rPr>
        <w:t>34 ;</w:t>
      </w:r>
      <w:proofErr w:type="gramEnd"/>
      <w:r w:rsidRPr="000F1930">
        <w:rPr>
          <w:bCs/>
          <w:color w:val="000000"/>
        </w:rPr>
        <w:t xml:space="preserve"> Mk. 10:46-52 ; </w:t>
      </w:r>
      <w:proofErr w:type="spellStart"/>
      <w:r w:rsidRPr="000F1930">
        <w:rPr>
          <w:bCs/>
          <w:color w:val="000000"/>
        </w:rPr>
        <w:t>Lk</w:t>
      </w:r>
      <w:proofErr w:type="spellEnd"/>
      <w:r w:rsidRPr="000F1930">
        <w:rPr>
          <w:bCs/>
          <w:color w:val="000000"/>
        </w:rPr>
        <w:t>. 18:35-19:28</w:t>
      </w:r>
    </w:p>
    <w:p w:rsidR="00A116EF" w:rsidRPr="00A116EF" w:rsidRDefault="00A116EF" w:rsidP="008852B8">
      <w:pPr>
        <w:spacing w:before="100" w:beforeAutospacing="1"/>
        <w:jc w:val="center"/>
      </w:pPr>
      <w:r w:rsidRPr="00A116EF">
        <w:rPr>
          <w:b/>
          <w:bCs/>
          <w:color w:val="000000"/>
          <w:sz w:val="27"/>
          <w:szCs w:val="27"/>
          <w:u w:val="single"/>
        </w:rPr>
        <w:t>LUKE (A LIGHT GIVING EVANGELIST)</w:t>
      </w:r>
    </w:p>
    <w:p w:rsidR="00A116EF" w:rsidRPr="00A116EF" w:rsidRDefault="00A116EF" w:rsidP="008852B8">
      <w:pPr>
        <w:spacing w:before="100" w:beforeAutospacing="1"/>
      </w:pPr>
      <w:r>
        <w:rPr>
          <w:bCs/>
          <w:color w:val="000000"/>
          <w:u w:val="single"/>
        </w:rPr>
        <w:t xml:space="preserve">The </w:t>
      </w:r>
      <w:proofErr w:type="gramStart"/>
      <w:r w:rsidRPr="00A116EF">
        <w:rPr>
          <w:bCs/>
          <w:color w:val="000000"/>
          <w:u w:val="single"/>
        </w:rPr>
        <w:t>PURPOSE</w:t>
      </w:r>
      <w:r w:rsidRPr="00A116EF">
        <w:rPr>
          <w:bCs/>
          <w:color w:val="000000"/>
        </w:rPr>
        <w:t xml:space="preserve"> </w:t>
      </w:r>
      <w:r>
        <w:rPr>
          <w:bCs/>
          <w:color w:val="000000"/>
        </w:rPr>
        <w:t xml:space="preserve"> of</w:t>
      </w:r>
      <w:proofErr w:type="gramEnd"/>
      <w:r>
        <w:rPr>
          <w:bCs/>
          <w:color w:val="000000"/>
        </w:rPr>
        <w:t xml:space="preserve"> writing t</w:t>
      </w:r>
      <w:r w:rsidR="008852B8">
        <w:rPr>
          <w:bCs/>
          <w:color w:val="000000"/>
        </w:rPr>
        <w:t>he G</w:t>
      </w:r>
      <w:r w:rsidRPr="00A116EF">
        <w:rPr>
          <w:bCs/>
          <w:color w:val="000000"/>
        </w:rPr>
        <w:t xml:space="preserve">ospel of Luke is to present an accurate account of the life </w:t>
      </w:r>
      <w:r>
        <w:rPr>
          <w:bCs/>
          <w:color w:val="000000"/>
        </w:rPr>
        <w:t xml:space="preserve">of </w:t>
      </w:r>
      <w:r w:rsidRPr="00A116EF">
        <w:rPr>
          <w:bCs/>
          <w:color w:val="000000"/>
        </w:rPr>
        <w:t>the Lord Jesus Christ</w:t>
      </w:r>
      <w:r w:rsidR="008852B8">
        <w:rPr>
          <w:bCs/>
          <w:color w:val="000000"/>
        </w:rPr>
        <w:t xml:space="preserve"> and to present Jesus Christ </w:t>
      </w:r>
      <w:r w:rsidR="007E7350">
        <w:rPr>
          <w:bCs/>
          <w:color w:val="000000"/>
        </w:rPr>
        <w:t>the Perfect M</w:t>
      </w:r>
      <w:r w:rsidRPr="00A116EF">
        <w:rPr>
          <w:bCs/>
          <w:color w:val="000000"/>
        </w:rPr>
        <w:t>an.</w:t>
      </w:r>
    </w:p>
    <w:p w:rsidR="007E7350" w:rsidRPr="00A116EF" w:rsidRDefault="008852B8" w:rsidP="00A116EF">
      <w:pPr>
        <w:spacing w:before="100" w:beforeAutospacing="1"/>
      </w:pPr>
      <w:r w:rsidRPr="008852B8">
        <w:t>Lu</w:t>
      </w:r>
      <w:r>
        <w:t>ke</w:t>
      </w:r>
      <w:r w:rsidRPr="008852B8">
        <w:t xml:space="preserve"> 6:40 </w:t>
      </w:r>
      <w:proofErr w:type="gramStart"/>
      <w:r w:rsidRPr="008852B8">
        <w:t>The</w:t>
      </w:r>
      <w:proofErr w:type="gramEnd"/>
      <w:r w:rsidRPr="008852B8">
        <w:t xml:space="preserve"> disciple is not above his master: but every one that is perfect shall be as his master.</w:t>
      </w:r>
      <w:r>
        <w:t xml:space="preserve">                                                                                                                                             </w:t>
      </w:r>
      <w:r w:rsidRPr="008852B8">
        <w:t>8:14 And that which fell among thorns are they, which, when they have heard, go forth, and are choked with cares and riches and pleasures of this life, and bring no fruit to perfection.</w:t>
      </w:r>
      <w:r w:rsidR="007E7350" w:rsidRPr="007E7350">
        <w:t xml:space="preserve"> </w:t>
      </w:r>
      <w:r w:rsidR="007E7350">
        <w:t xml:space="preserve"> </w:t>
      </w:r>
      <w:r w:rsidR="008C77E9">
        <w:t xml:space="preserve">                                                                                                                                                  </w:t>
      </w:r>
      <w:r w:rsidR="008C77E9" w:rsidRPr="008C77E9">
        <w:t>15 But that on the good ground are they, which in an honest and good heart, having heard the word, keep it, and bring forth fruit with patience.</w:t>
      </w:r>
      <w:r w:rsidR="007E7350">
        <w:t xml:space="preserve">                                                                                                                                   </w:t>
      </w:r>
      <w:r w:rsidR="007E7350" w:rsidRPr="007E7350">
        <w:t xml:space="preserve">13:32 </w:t>
      </w:r>
      <w:proofErr w:type="gramStart"/>
      <w:r w:rsidR="007E7350" w:rsidRPr="007E7350">
        <w:t>And</w:t>
      </w:r>
      <w:proofErr w:type="gramEnd"/>
      <w:r w:rsidR="007E7350" w:rsidRPr="007E7350">
        <w:t xml:space="preserve"> he said unto them, Go ye, and tell that fox, Behold, I cast out devils, and I do cures </w:t>
      </w:r>
      <w:proofErr w:type="spellStart"/>
      <w:r w:rsidR="007E7350" w:rsidRPr="007E7350">
        <w:t>to day</w:t>
      </w:r>
      <w:proofErr w:type="spellEnd"/>
      <w:r w:rsidR="007E7350" w:rsidRPr="007E7350">
        <w:t xml:space="preserve"> and </w:t>
      </w:r>
      <w:proofErr w:type="spellStart"/>
      <w:r w:rsidR="007E7350" w:rsidRPr="007E7350">
        <w:t>to morrow</w:t>
      </w:r>
      <w:proofErr w:type="spellEnd"/>
      <w:r w:rsidR="007E7350" w:rsidRPr="007E7350">
        <w:t>, and the third day I shall be perfected.</w:t>
      </w:r>
      <w:r w:rsidR="007E7350">
        <w:t xml:space="preserve">                                              </w:t>
      </w:r>
      <w:r w:rsidR="007E7350" w:rsidRPr="007E7350">
        <w:t xml:space="preserve"> 21:28 And when these things begin to come to pass, then look up, and lift up your heads; for your redemption </w:t>
      </w:r>
      <w:proofErr w:type="spellStart"/>
      <w:r w:rsidR="007E7350" w:rsidRPr="007E7350">
        <w:t>draweth</w:t>
      </w:r>
      <w:proofErr w:type="spellEnd"/>
      <w:r w:rsidR="007E7350" w:rsidRPr="007E7350">
        <w:t xml:space="preserve"> nigh.</w:t>
      </w:r>
      <w:r w:rsidR="007E7350">
        <w:t xml:space="preserve">                                                                                                                                </w:t>
      </w:r>
      <w:r w:rsidR="007E7350" w:rsidRPr="007E7350">
        <w:t xml:space="preserve">24:32 </w:t>
      </w:r>
      <w:proofErr w:type="gramStart"/>
      <w:r w:rsidR="007E7350" w:rsidRPr="007E7350">
        <w:t>And</w:t>
      </w:r>
      <w:proofErr w:type="gramEnd"/>
      <w:r w:rsidR="007E7350" w:rsidRPr="007E7350">
        <w:t xml:space="preserve"> they said one to another, Did not our heart burn within us, while he talked with us by the way, and while he opened to us the scriptures?</w:t>
      </w:r>
    </w:p>
    <w:p w:rsidR="00A116EF" w:rsidRPr="00B52C61" w:rsidRDefault="00FF3A7B" w:rsidP="008C77E9">
      <w:pPr>
        <w:spacing w:before="100" w:beforeAutospacing="1"/>
      </w:pPr>
      <w:r>
        <w:rPr>
          <w:bCs/>
          <w:color w:val="000000"/>
          <w:u w:val="single"/>
        </w:rPr>
        <w:t>WRITE</w:t>
      </w:r>
      <w:r w:rsidR="00A116EF" w:rsidRPr="00A116EF">
        <w:rPr>
          <w:bCs/>
          <w:color w:val="000000"/>
          <w:u w:val="single"/>
        </w:rPr>
        <w:t>R</w:t>
      </w:r>
      <w:r w:rsidRPr="00FF3A7B">
        <w:rPr>
          <w:bCs/>
          <w:color w:val="000000"/>
        </w:rPr>
        <w:t xml:space="preserve">: </w:t>
      </w:r>
      <w:r>
        <w:rPr>
          <w:bCs/>
          <w:color w:val="000000"/>
        </w:rPr>
        <w:t>Luke</w:t>
      </w:r>
      <w:proofErr w:type="gramStart"/>
      <w:r>
        <w:rPr>
          <w:bCs/>
          <w:color w:val="000000"/>
        </w:rPr>
        <w:t xml:space="preserve">, </w:t>
      </w:r>
      <w:r w:rsidR="00A116EF" w:rsidRPr="00A116EF">
        <w:rPr>
          <w:bCs/>
          <w:color w:val="000000"/>
        </w:rPr>
        <w:t xml:space="preserve"> Greek</w:t>
      </w:r>
      <w:proofErr w:type="gramEnd"/>
      <w:r w:rsidR="00A116EF" w:rsidRPr="00A116EF">
        <w:rPr>
          <w:bCs/>
          <w:color w:val="000000"/>
        </w:rPr>
        <w:t xml:space="preserve"> Gentile Christian</w:t>
      </w:r>
      <w:r>
        <w:rPr>
          <w:bCs/>
          <w:color w:val="000000"/>
        </w:rPr>
        <w:t>,</w:t>
      </w:r>
      <w:r w:rsidR="00A116EF" w:rsidRPr="00A116EF">
        <w:rPr>
          <w:bCs/>
          <w:color w:val="000000"/>
        </w:rPr>
        <w:t xml:space="preserve"> plus a doctor. </w:t>
      </w:r>
      <w:r w:rsidR="00B52C61">
        <w:t xml:space="preserve">                                                                         </w:t>
      </w:r>
      <w:r w:rsidR="00355246" w:rsidRPr="00355246">
        <w:rPr>
          <w:bCs/>
          <w:color w:val="000000"/>
        </w:rPr>
        <w:t>Col</w:t>
      </w:r>
      <w:r w:rsidR="00355246">
        <w:rPr>
          <w:bCs/>
          <w:color w:val="000000"/>
        </w:rPr>
        <w:t>.</w:t>
      </w:r>
      <w:r w:rsidR="00355246" w:rsidRPr="00355246">
        <w:rPr>
          <w:bCs/>
          <w:color w:val="000000"/>
        </w:rPr>
        <w:t xml:space="preserve"> 4:14 Luke, the beloved physician, and Demas, greet you.</w:t>
      </w:r>
      <w:r>
        <w:rPr>
          <w:bCs/>
          <w:color w:val="000000"/>
        </w:rPr>
        <w:t xml:space="preserve">                                                                               </w:t>
      </w:r>
      <w:r w:rsidR="00A116EF" w:rsidRPr="00A116EF">
        <w:rPr>
          <w:bCs/>
          <w:color w:val="000000"/>
        </w:rPr>
        <w:t xml:space="preserve">He is the only Gentile author in the New Testament. He was a </w:t>
      </w:r>
      <w:r w:rsidR="008C77E9">
        <w:rPr>
          <w:bCs/>
          <w:color w:val="000000"/>
        </w:rPr>
        <w:t>v</w:t>
      </w:r>
      <w:r w:rsidR="00A116EF" w:rsidRPr="00A116EF">
        <w:rPr>
          <w:bCs/>
          <w:color w:val="000000"/>
        </w:rPr>
        <w:t xml:space="preserve">ery dear friend of Paul. He also wrote the book of Acts and these two books seem to fit </w:t>
      </w:r>
    </w:p>
    <w:p w:rsidR="00A116EF" w:rsidRPr="00A116EF" w:rsidRDefault="00A116EF" w:rsidP="00A116EF">
      <w:pPr>
        <w:spacing w:before="100" w:beforeAutospacing="1"/>
      </w:pPr>
      <w:r w:rsidRPr="00A116EF">
        <w:rPr>
          <w:bCs/>
          <w:color w:val="000000"/>
          <w:u w:val="single"/>
        </w:rPr>
        <w:t>TO WHOM WRITTEN</w:t>
      </w:r>
      <w:r w:rsidRPr="00A116EF">
        <w:rPr>
          <w:bCs/>
          <w:color w:val="000000"/>
        </w:rPr>
        <w:t xml:space="preserve"> </w:t>
      </w:r>
      <w:proofErr w:type="spellStart"/>
      <w:r w:rsidRPr="00A116EF">
        <w:rPr>
          <w:bCs/>
          <w:color w:val="000000"/>
        </w:rPr>
        <w:t>Theophilus</w:t>
      </w:r>
      <w:proofErr w:type="spellEnd"/>
      <w:r w:rsidRPr="00A116EF">
        <w:rPr>
          <w:bCs/>
          <w:color w:val="000000"/>
        </w:rPr>
        <w:t xml:space="preserve"> (Lover of God) people everywhere.</w:t>
      </w:r>
      <w:r w:rsidR="00B52C61">
        <w:t xml:space="preserve">                                                                                             </w:t>
      </w:r>
      <w:r w:rsidRPr="00A116EF">
        <w:rPr>
          <w:bCs/>
          <w:color w:val="000000"/>
          <w:u w:val="single"/>
        </w:rPr>
        <w:t>DATE WRITTEN</w:t>
      </w:r>
      <w:r w:rsidRPr="00A116EF">
        <w:rPr>
          <w:bCs/>
          <w:color w:val="000000"/>
        </w:rPr>
        <w:t xml:space="preserve"> A.D. 60</w:t>
      </w:r>
      <w:r w:rsidR="008C77E9">
        <w:t xml:space="preserve">                                                                                                                              </w:t>
      </w:r>
      <w:r w:rsidRPr="00A116EF">
        <w:rPr>
          <w:bCs/>
          <w:color w:val="000000"/>
          <w:u w:val="single"/>
        </w:rPr>
        <w:t>SETTING</w:t>
      </w:r>
      <w:r w:rsidRPr="00A116EF">
        <w:rPr>
          <w:bCs/>
          <w:color w:val="000000"/>
        </w:rPr>
        <w:t xml:space="preserve"> Luke wrote from Caesarea or Rome.</w:t>
      </w:r>
      <w:r w:rsidR="00B52C61">
        <w:t xml:space="preserve">                                                                                                  </w:t>
      </w:r>
      <w:r w:rsidRPr="00A116EF">
        <w:rPr>
          <w:bCs/>
          <w:color w:val="000000"/>
          <w:u w:val="single"/>
        </w:rPr>
        <w:t>KEY VERSES</w:t>
      </w:r>
      <w:r w:rsidRPr="00A116EF">
        <w:rPr>
          <w:bCs/>
          <w:color w:val="000000"/>
        </w:rPr>
        <w:t xml:space="preserve"> </w:t>
      </w:r>
      <w:r w:rsidR="00B52C61">
        <w:t xml:space="preserve">                                                                                                                                        </w:t>
      </w:r>
      <w:r w:rsidRPr="00A116EF">
        <w:rPr>
          <w:bCs/>
          <w:color w:val="000000"/>
        </w:rPr>
        <w:t xml:space="preserve">Luke </w:t>
      </w:r>
      <w:r w:rsidR="005D0488">
        <w:rPr>
          <w:bCs/>
          <w:color w:val="000000"/>
        </w:rPr>
        <w:t>19:9—</w:t>
      </w:r>
      <w:r w:rsidRPr="00A116EF">
        <w:rPr>
          <w:bCs/>
          <w:color w:val="000000"/>
        </w:rPr>
        <w:t xml:space="preserve">And Jesus said unto him, </w:t>
      </w:r>
      <w:proofErr w:type="gramStart"/>
      <w:r w:rsidRPr="00A116EF">
        <w:rPr>
          <w:bCs/>
          <w:color w:val="000000"/>
        </w:rPr>
        <w:t>This</w:t>
      </w:r>
      <w:proofErr w:type="gramEnd"/>
      <w:r w:rsidRPr="00A116EF">
        <w:rPr>
          <w:bCs/>
          <w:color w:val="000000"/>
        </w:rPr>
        <w:t xml:space="preserve"> day is salvation come to this house, forasmuch as he also is a son of Abraham. </w:t>
      </w:r>
      <w:r w:rsidR="005D0488">
        <w:t xml:space="preserve">                                                                                                 </w:t>
      </w:r>
      <w:r w:rsidR="005D0488">
        <w:rPr>
          <w:bCs/>
          <w:color w:val="000000"/>
        </w:rPr>
        <w:t>10—</w:t>
      </w:r>
      <w:r w:rsidRPr="00A116EF">
        <w:rPr>
          <w:bCs/>
          <w:color w:val="000000"/>
        </w:rPr>
        <w:t>For the Son of man is come to seek and to save that which was lost.</w:t>
      </w:r>
      <w:r w:rsidR="00B52C61">
        <w:t xml:space="preserve">                                         </w:t>
      </w:r>
      <w:r w:rsidRPr="00A116EF">
        <w:rPr>
          <w:bCs/>
          <w:color w:val="000000"/>
          <w:u w:val="single"/>
        </w:rPr>
        <w:t>KEY PEOPLE</w:t>
      </w:r>
      <w:r w:rsidRPr="00A116EF">
        <w:rPr>
          <w:bCs/>
          <w:color w:val="000000"/>
        </w:rPr>
        <w:t xml:space="preserve"> Jesus, Elizabeth, Zacharias, John the Baptist, Mary, 12 Disciples, Herod, the Great, Mary Magdalene, and Pilate.</w:t>
      </w:r>
    </w:p>
    <w:p w:rsidR="00A116EF" w:rsidRPr="00A116EF" w:rsidRDefault="00A116EF" w:rsidP="00A116EF">
      <w:pPr>
        <w:spacing w:before="100" w:beforeAutospacing="1"/>
      </w:pPr>
      <w:r w:rsidRPr="00A116EF">
        <w:rPr>
          <w:bCs/>
          <w:color w:val="000000"/>
          <w:u w:val="single"/>
        </w:rPr>
        <w:t>KEY PLACES</w:t>
      </w:r>
      <w:r w:rsidRPr="00A116EF">
        <w:rPr>
          <w:bCs/>
          <w:color w:val="000000"/>
        </w:rPr>
        <w:t xml:space="preserve"> Jordan County side, Samaria, Galilee, Bethany, Jerusalem</w:t>
      </w:r>
    </w:p>
    <w:p w:rsidR="00A116EF" w:rsidRPr="00A116EF" w:rsidRDefault="00A116EF" w:rsidP="005D0488">
      <w:pPr>
        <w:spacing w:before="100" w:beforeAutospacing="1"/>
      </w:pPr>
      <w:r w:rsidRPr="00A116EF">
        <w:rPr>
          <w:bCs/>
          <w:color w:val="000000"/>
          <w:u w:val="single"/>
        </w:rPr>
        <w:t>SPECIAL FEATURES</w:t>
      </w:r>
      <w:r w:rsidRPr="00A116EF">
        <w:rPr>
          <w:bCs/>
          <w:color w:val="000000"/>
        </w:rPr>
        <w:t xml:space="preserve"> This is the most comprehensive Gospel. The general vocabulary and dictionary shows that the author was a very educated man. He makes frequent references to illnesses and diagnosis. Records inspired hymns of praise.</w:t>
      </w:r>
      <w:r w:rsidR="005D0488">
        <w:t xml:space="preserve"> </w:t>
      </w:r>
      <w:proofErr w:type="gramStart"/>
      <w:r w:rsidRPr="00A116EF">
        <w:rPr>
          <w:bCs/>
          <w:color w:val="000000"/>
        </w:rPr>
        <w:t>Emphasizes prayer, miracles and angels.</w:t>
      </w:r>
      <w:proofErr w:type="gramEnd"/>
      <w:r w:rsidR="005D0488">
        <w:t xml:space="preserve"> </w:t>
      </w:r>
      <w:proofErr w:type="gramStart"/>
      <w:r w:rsidRPr="00A116EF">
        <w:rPr>
          <w:bCs/>
          <w:color w:val="000000"/>
        </w:rPr>
        <w:t>Gives a special prominent position to women.</w:t>
      </w:r>
      <w:proofErr w:type="gramEnd"/>
      <w:r w:rsidRPr="00A116EF">
        <w:rPr>
          <w:bCs/>
          <w:color w:val="000000"/>
        </w:rPr>
        <w:t xml:space="preserve"> </w:t>
      </w:r>
    </w:p>
    <w:p w:rsidR="00A116EF" w:rsidRPr="00A116EF" w:rsidRDefault="00A116EF" w:rsidP="005D0488">
      <w:pPr>
        <w:spacing w:before="100" w:beforeAutospacing="1"/>
      </w:pPr>
      <w:r w:rsidRPr="00A116EF">
        <w:rPr>
          <w:bCs/>
          <w:color w:val="000000"/>
          <w:sz w:val="27"/>
          <w:szCs w:val="27"/>
        </w:rPr>
        <w:t xml:space="preserve">JOHN-- JEHOVAH FAVORED </w:t>
      </w:r>
    </w:p>
    <w:p w:rsidR="00A116EF" w:rsidRPr="00A116EF" w:rsidRDefault="00A116EF" w:rsidP="00A116EF">
      <w:pPr>
        <w:spacing w:before="100" w:beforeAutospacing="1"/>
      </w:pPr>
      <w:r w:rsidRPr="00A116EF">
        <w:rPr>
          <w:bCs/>
          <w:color w:val="000000"/>
        </w:rPr>
        <w:t>PURPOSED To prove conclusively that Jesus</w:t>
      </w:r>
      <w:r w:rsidR="005D0488">
        <w:rPr>
          <w:bCs/>
          <w:color w:val="000000"/>
        </w:rPr>
        <w:t xml:space="preserve"> is the Son of God and that who</w:t>
      </w:r>
      <w:r w:rsidRPr="00A116EF">
        <w:rPr>
          <w:bCs/>
          <w:color w:val="000000"/>
        </w:rPr>
        <w:t xml:space="preserve">soever believes in Him shall have Eternal Life. </w:t>
      </w:r>
    </w:p>
    <w:p w:rsidR="00A116EF" w:rsidRPr="00A116EF" w:rsidRDefault="00FF3A7B" w:rsidP="00A116EF">
      <w:pPr>
        <w:spacing w:before="100" w:beforeAutospacing="1"/>
      </w:pPr>
      <w:r>
        <w:rPr>
          <w:bCs/>
          <w:color w:val="000000"/>
        </w:rPr>
        <w:t>WRITE</w:t>
      </w:r>
      <w:r w:rsidR="00A116EF" w:rsidRPr="00A116EF">
        <w:rPr>
          <w:bCs/>
          <w:color w:val="000000"/>
        </w:rPr>
        <w:t>R</w:t>
      </w:r>
      <w:r>
        <w:rPr>
          <w:bCs/>
          <w:color w:val="000000"/>
        </w:rPr>
        <w:t xml:space="preserve">: </w:t>
      </w:r>
      <w:r w:rsidR="00A116EF" w:rsidRPr="00A116EF">
        <w:rPr>
          <w:bCs/>
          <w:color w:val="000000"/>
        </w:rPr>
        <w:t xml:space="preserve"> John the apostle, son of Zebedee, brother of James, called the” Son of thunder.”</w:t>
      </w:r>
      <w:r w:rsidR="00B52C61">
        <w:t xml:space="preserve">                                                                                                                                                              </w:t>
      </w:r>
      <w:proofErr w:type="gramStart"/>
      <w:r w:rsidR="00A116EF" w:rsidRPr="00A116EF">
        <w:rPr>
          <w:bCs/>
          <w:color w:val="000000"/>
        </w:rPr>
        <w:t xml:space="preserve">TO WHOM WRITTEN Christians and search for </w:t>
      </w:r>
      <w:r w:rsidR="00B52C61">
        <w:rPr>
          <w:bCs/>
          <w:color w:val="000000"/>
        </w:rPr>
        <w:t>souls.</w:t>
      </w:r>
      <w:proofErr w:type="gramEnd"/>
      <w:r w:rsidR="00B52C61">
        <w:t xml:space="preserve">                                                                                      </w:t>
      </w:r>
      <w:r w:rsidR="00A116EF" w:rsidRPr="00A116EF">
        <w:rPr>
          <w:bCs/>
          <w:color w:val="000000"/>
        </w:rPr>
        <w:t>DATE WRITTEN A.D.85-90</w:t>
      </w:r>
      <w:r>
        <w:t xml:space="preserve">                                                                                                                                      </w:t>
      </w:r>
      <w:r w:rsidR="00A116EF" w:rsidRPr="00A116EF">
        <w:rPr>
          <w:bCs/>
          <w:color w:val="000000"/>
        </w:rPr>
        <w:t>SETTING Written after the destruction of Jerusalem A.D. and before John was exiled to the Isle of Patmos</w:t>
      </w:r>
    </w:p>
    <w:p w:rsidR="005D0488" w:rsidRPr="005D0488" w:rsidRDefault="00A116EF" w:rsidP="00A116EF">
      <w:pPr>
        <w:spacing w:before="100" w:beforeAutospacing="1"/>
        <w:rPr>
          <w:bCs/>
          <w:color w:val="000000"/>
          <w:u w:val="single"/>
        </w:rPr>
      </w:pPr>
      <w:r w:rsidRPr="00A116EF">
        <w:rPr>
          <w:bCs/>
          <w:color w:val="000000"/>
          <w:u w:val="single"/>
        </w:rPr>
        <w:t xml:space="preserve">KEY VERSES </w:t>
      </w:r>
    </w:p>
    <w:p w:rsidR="00A116EF" w:rsidRPr="00A116EF" w:rsidRDefault="005D0488" w:rsidP="00A116EF">
      <w:pPr>
        <w:spacing w:before="100" w:beforeAutospacing="1"/>
      </w:pPr>
      <w:r>
        <w:rPr>
          <w:bCs/>
          <w:color w:val="000000"/>
        </w:rPr>
        <w:t>John 20:30—</w:t>
      </w:r>
      <w:r w:rsidR="00A116EF" w:rsidRPr="00A116EF">
        <w:rPr>
          <w:bCs/>
          <w:color w:val="000000"/>
        </w:rPr>
        <w:t>And many other signs truly did Jesus in the presence of his disciples, which are not written in this book:</w:t>
      </w:r>
      <w:r>
        <w:t xml:space="preserve">                                                                                                                             </w:t>
      </w:r>
      <w:r>
        <w:rPr>
          <w:bCs/>
          <w:color w:val="000000"/>
        </w:rPr>
        <w:t>31—</w:t>
      </w:r>
      <w:r w:rsidR="00A116EF" w:rsidRPr="00A116EF">
        <w:rPr>
          <w:bCs/>
          <w:color w:val="000000"/>
        </w:rPr>
        <w:t>But these are written, that ye might believe that Jesus is the Christ, the Son of God; and that believing ye might have life through his name.</w:t>
      </w:r>
    </w:p>
    <w:p w:rsidR="00A116EF" w:rsidRPr="00A116EF" w:rsidRDefault="00A116EF" w:rsidP="00A116EF">
      <w:pPr>
        <w:spacing w:before="100" w:beforeAutospacing="1"/>
      </w:pPr>
      <w:proofErr w:type="gramStart"/>
      <w:r w:rsidRPr="00A116EF">
        <w:rPr>
          <w:bCs/>
          <w:color w:val="000000"/>
        </w:rPr>
        <w:t>KEY PEOPLE Jesus, John the Baptist, the 12 Disciples, Mary, Martha, Lazarus, Jesus’ Mother, Pilate, Mary Magdalene.</w:t>
      </w:r>
      <w:proofErr w:type="gramEnd"/>
    </w:p>
    <w:p w:rsidR="00A116EF" w:rsidRPr="00A116EF" w:rsidRDefault="00A116EF" w:rsidP="00A116EF">
      <w:pPr>
        <w:spacing w:before="100" w:beforeAutospacing="1"/>
      </w:pPr>
      <w:r w:rsidRPr="00A116EF">
        <w:rPr>
          <w:bCs/>
          <w:color w:val="000000"/>
        </w:rPr>
        <w:t xml:space="preserve">KEY PLACES Judean Country side, Samaria, Galilee, Bethany, </w:t>
      </w:r>
      <w:proofErr w:type="gramStart"/>
      <w:r w:rsidRPr="00A116EF">
        <w:rPr>
          <w:bCs/>
          <w:color w:val="000000"/>
        </w:rPr>
        <w:t>Jerusalem</w:t>
      </w:r>
      <w:proofErr w:type="gramEnd"/>
      <w:r w:rsidRPr="00A116EF">
        <w:rPr>
          <w:bCs/>
          <w:color w:val="000000"/>
        </w:rPr>
        <w:t>.</w:t>
      </w:r>
    </w:p>
    <w:p w:rsidR="00ED28BC" w:rsidRDefault="00A116EF" w:rsidP="005D0488">
      <w:pPr>
        <w:spacing w:before="100" w:beforeAutospacing="1"/>
        <w:rPr>
          <w:bCs/>
          <w:color w:val="000000"/>
        </w:rPr>
      </w:pPr>
      <w:r w:rsidRPr="00A116EF">
        <w:rPr>
          <w:bCs/>
          <w:color w:val="000000"/>
        </w:rPr>
        <w:t xml:space="preserve">SPECIAL FEATURES </w:t>
      </w:r>
      <w:r w:rsidR="005D0488">
        <w:rPr>
          <w:bCs/>
          <w:color w:val="000000"/>
        </w:rPr>
        <w:t xml:space="preserve">                                                                                                                              </w:t>
      </w:r>
      <w:r w:rsidRPr="00A116EF">
        <w:rPr>
          <w:bCs/>
          <w:color w:val="000000"/>
        </w:rPr>
        <w:t xml:space="preserve">Of the eight miracles recorded six are unique among the gospels. </w:t>
      </w:r>
    </w:p>
    <w:p w:rsidR="00355246" w:rsidRDefault="00355246" w:rsidP="00ED28BC">
      <w:pPr>
        <w:ind w:left="2160" w:firstLine="720"/>
      </w:pPr>
    </w:p>
    <w:p w:rsidR="00ED28BC" w:rsidRDefault="00ED28BC" w:rsidP="00ED28BC">
      <w:pPr>
        <w:ind w:left="2160" w:firstLine="720"/>
      </w:pPr>
      <w:r>
        <w:t>1)</w:t>
      </w:r>
      <w:r>
        <w:tab/>
        <w:t>Turned water in to wine</w:t>
      </w:r>
      <w:r>
        <w:tab/>
      </w:r>
      <w:r>
        <w:tab/>
        <w:t>John 2:1-10</w:t>
      </w:r>
    </w:p>
    <w:p w:rsidR="00ED28BC" w:rsidRDefault="00ED28BC" w:rsidP="00ED28BC">
      <w:r>
        <w:tab/>
      </w:r>
      <w:r>
        <w:tab/>
      </w:r>
      <w:r>
        <w:tab/>
      </w:r>
      <w:r>
        <w:tab/>
        <w:t>2)</w:t>
      </w:r>
      <w:r>
        <w:tab/>
        <w:t>Healing the Noble man’s son</w:t>
      </w:r>
      <w:r>
        <w:tab/>
      </w:r>
      <w:r>
        <w:tab/>
        <w:t>John 4:46-54</w:t>
      </w:r>
    </w:p>
    <w:p w:rsidR="00ED28BC" w:rsidRDefault="00ED28BC" w:rsidP="00ED28BC">
      <w:r>
        <w:tab/>
      </w:r>
      <w:r>
        <w:tab/>
      </w:r>
      <w:r>
        <w:tab/>
      </w:r>
      <w:r>
        <w:tab/>
        <w:t>3)</w:t>
      </w:r>
      <w:r>
        <w:tab/>
        <w:t>Healing of the impotent man</w:t>
      </w:r>
      <w:r>
        <w:tab/>
      </w:r>
      <w:r>
        <w:tab/>
        <w:t>John 5:1-9</w:t>
      </w:r>
    </w:p>
    <w:p w:rsidR="00ED28BC" w:rsidRDefault="00ED28BC" w:rsidP="00ED28BC">
      <w:r>
        <w:tab/>
      </w:r>
      <w:r>
        <w:tab/>
      </w:r>
      <w:r>
        <w:tab/>
      </w:r>
      <w:r>
        <w:tab/>
        <w:t>4)</w:t>
      </w:r>
      <w:r>
        <w:tab/>
        <w:t>Fed the 5,000</w:t>
      </w:r>
      <w:r>
        <w:tab/>
      </w:r>
      <w:r>
        <w:tab/>
      </w:r>
      <w:r>
        <w:tab/>
      </w:r>
      <w:r>
        <w:tab/>
        <w:t>John 6:1-14</w:t>
      </w:r>
    </w:p>
    <w:p w:rsidR="00ED28BC" w:rsidRDefault="00ED28BC" w:rsidP="00ED28BC">
      <w:r>
        <w:tab/>
      </w:r>
      <w:r>
        <w:tab/>
      </w:r>
      <w:r>
        <w:tab/>
      </w:r>
      <w:r>
        <w:tab/>
        <w:t>5)</w:t>
      </w:r>
      <w:r>
        <w:tab/>
        <w:t xml:space="preserve">Walked on water  </w:t>
      </w:r>
      <w:r>
        <w:tab/>
      </w:r>
      <w:r>
        <w:tab/>
      </w:r>
      <w:r>
        <w:tab/>
        <w:t>John 6:16-21</w:t>
      </w:r>
    </w:p>
    <w:p w:rsidR="00ED28BC" w:rsidRDefault="00ED28BC" w:rsidP="00ED28BC">
      <w:pPr>
        <w:ind w:left="2160" w:firstLine="720"/>
        <w:jc w:val="both"/>
      </w:pPr>
      <w:r>
        <w:t>6)</w:t>
      </w:r>
      <w:r>
        <w:tab/>
        <w:t xml:space="preserve">Healing of the blind man  </w:t>
      </w:r>
      <w:r>
        <w:tab/>
      </w:r>
      <w:r>
        <w:tab/>
        <w:t>John 9:1-12</w:t>
      </w:r>
      <w:r>
        <w:tab/>
      </w:r>
    </w:p>
    <w:p w:rsidR="00ED28BC" w:rsidRDefault="00ED28BC" w:rsidP="00ED28BC">
      <w:r>
        <w:tab/>
      </w:r>
      <w:r>
        <w:tab/>
      </w:r>
      <w:r>
        <w:tab/>
      </w:r>
      <w:r>
        <w:tab/>
        <w:t>7)</w:t>
      </w:r>
      <w:r>
        <w:tab/>
        <w:t xml:space="preserve">Raised </w:t>
      </w:r>
      <w:proofErr w:type="spellStart"/>
      <w:r>
        <w:t>Lazareth</w:t>
      </w:r>
      <w:proofErr w:type="spellEnd"/>
      <w:r>
        <w:t xml:space="preserve"> from the dead  </w:t>
      </w:r>
      <w:r>
        <w:tab/>
        <w:t>John 11:1-46</w:t>
      </w:r>
    </w:p>
    <w:p w:rsidR="00ED28BC" w:rsidRDefault="00ED28BC" w:rsidP="00ED28BC">
      <w:r>
        <w:tab/>
      </w:r>
      <w:r>
        <w:tab/>
      </w:r>
      <w:r>
        <w:tab/>
      </w:r>
      <w:r>
        <w:tab/>
        <w:t>8)</w:t>
      </w:r>
      <w:r>
        <w:tab/>
        <w:t xml:space="preserve">Draught of fish  </w:t>
      </w:r>
      <w:r>
        <w:tab/>
      </w:r>
      <w:r>
        <w:tab/>
      </w:r>
      <w:r>
        <w:tab/>
        <w:t>John 21:1-22</w:t>
      </w:r>
    </w:p>
    <w:p w:rsidR="00A116EF" w:rsidRPr="00A116EF" w:rsidRDefault="00ED28BC" w:rsidP="00B52C61">
      <w:r>
        <w:rPr>
          <w:bCs/>
          <w:color w:val="000000"/>
        </w:rPr>
        <w:t>N</w:t>
      </w:r>
      <w:r w:rsidR="00A116EF" w:rsidRPr="00A116EF">
        <w:rPr>
          <w:bCs/>
          <w:color w:val="000000"/>
        </w:rPr>
        <w:t>otice the Upper Room Discourse John 14-17</w:t>
      </w:r>
      <w:r w:rsidR="005D0488">
        <w:t xml:space="preserve">                                                                                                    </w:t>
      </w:r>
      <w:proofErr w:type="gramStart"/>
      <w:r w:rsidR="00A116EF" w:rsidRPr="00A116EF">
        <w:rPr>
          <w:bCs/>
          <w:color w:val="000000"/>
        </w:rPr>
        <w:t>Does</w:t>
      </w:r>
      <w:proofErr w:type="gramEnd"/>
      <w:r w:rsidR="00A116EF" w:rsidRPr="00A116EF">
        <w:rPr>
          <w:bCs/>
          <w:color w:val="000000"/>
        </w:rPr>
        <w:t xml:space="preserve"> not contain a genealogy or record of Jesus’ birth or His</w:t>
      </w:r>
      <w:r w:rsidR="005D0488">
        <w:t xml:space="preserve"> </w:t>
      </w:r>
      <w:r w:rsidR="00A116EF" w:rsidRPr="00A116EF">
        <w:rPr>
          <w:bCs/>
          <w:color w:val="000000"/>
        </w:rPr>
        <w:t>Childhood.</w:t>
      </w:r>
    </w:p>
    <w:p w:rsidR="00A116EF" w:rsidRPr="000F1930" w:rsidRDefault="00A116EF" w:rsidP="004331DA"/>
    <w:p w:rsidR="0023665C" w:rsidRDefault="00975C93" w:rsidP="004331DA">
      <w:pPr>
        <w:rPr>
          <w:bCs/>
          <w:color w:val="000000"/>
        </w:rPr>
      </w:pPr>
      <w:r w:rsidRPr="000F1930">
        <w:rPr>
          <w:bCs/>
          <w:color w:val="000000"/>
        </w:rPr>
        <w:t xml:space="preserve">STEP 50 </w:t>
      </w:r>
      <w:proofErr w:type="gramStart"/>
      <w:r w:rsidRPr="000F1930">
        <w:rPr>
          <w:bCs/>
          <w:color w:val="000000"/>
        </w:rPr>
        <w:t>From</w:t>
      </w:r>
      <w:proofErr w:type="gramEnd"/>
      <w:r w:rsidRPr="000F1930">
        <w:rPr>
          <w:bCs/>
          <w:color w:val="000000"/>
        </w:rPr>
        <w:t xml:space="preserve"> Jericho to Bethany</w:t>
      </w:r>
      <w:r w:rsidR="00A116EF">
        <w:t xml:space="preserve">      </w:t>
      </w:r>
      <w:r w:rsidRPr="000F1930">
        <w:rPr>
          <w:bCs/>
          <w:color w:val="000000"/>
        </w:rPr>
        <w:t xml:space="preserve">Mt. 26:6-13; Mk. 14:3-9; </w:t>
      </w:r>
      <w:proofErr w:type="spellStart"/>
      <w:r w:rsidRPr="000F1930">
        <w:rPr>
          <w:bCs/>
          <w:color w:val="000000"/>
        </w:rPr>
        <w:t>Lk</w:t>
      </w:r>
      <w:proofErr w:type="spellEnd"/>
      <w:r w:rsidRPr="000F1930">
        <w:rPr>
          <w:bCs/>
          <w:color w:val="000000"/>
        </w:rPr>
        <w:t>. 22</w:t>
      </w:r>
      <w:r w:rsidR="00A116EF">
        <w:rPr>
          <w:bCs/>
          <w:color w:val="000000"/>
        </w:rPr>
        <w:t xml:space="preserve">:1; Jn. 11:55; </w:t>
      </w:r>
      <w:r w:rsidRPr="000F1930">
        <w:rPr>
          <w:bCs/>
          <w:color w:val="000000"/>
        </w:rPr>
        <w:t>12:11</w:t>
      </w:r>
      <w:bookmarkStart w:id="7" w:name="_Toc236294988"/>
    </w:p>
    <w:p w:rsidR="004331DA" w:rsidRPr="000F1930" w:rsidRDefault="004331DA" w:rsidP="004331DA"/>
    <w:p w:rsidR="00DC1ED0" w:rsidRDefault="00DC1ED0" w:rsidP="00034A27">
      <w:pPr>
        <w:pStyle w:val="Heading1"/>
        <w:numPr>
          <w:ilvl w:val="0"/>
          <w:numId w:val="21"/>
        </w:numPr>
        <w:jc w:val="left"/>
        <w:rPr>
          <w:sz w:val="24"/>
          <w:szCs w:val="24"/>
        </w:rPr>
      </w:pPr>
      <w:r w:rsidRPr="000F1930">
        <w:rPr>
          <w:sz w:val="24"/>
          <w:szCs w:val="24"/>
        </w:rPr>
        <w:t xml:space="preserve">The </w:t>
      </w:r>
      <w:r w:rsidR="0036416C" w:rsidRPr="000F1930">
        <w:rPr>
          <w:sz w:val="24"/>
          <w:szCs w:val="24"/>
        </w:rPr>
        <w:t>Cross</w:t>
      </w:r>
      <w:r w:rsidRPr="000F1930">
        <w:rPr>
          <w:sz w:val="24"/>
          <w:szCs w:val="24"/>
        </w:rPr>
        <w:t xml:space="preserve"> of Christ</w:t>
      </w:r>
      <w:bookmarkEnd w:id="7"/>
    </w:p>
    <w:p w:rsidR="00B52C61" w:rsidRPr="00B52C61" w:rsidRDefault="00B52C61" w:rsidP="00B52C61"/>
    <w:p w:rsidR="007F4E9C" w:rsidRPr="000F1930" w:rsidRDefault="0023665C" w:rsidP="00975C93">
      <w:r w:rsidRPr="000F1930">
        <w:t>The death and resurrection of Jesus Christ are the two main hinges upon which the door of salvation turns. He came into the world on purpose to give his life a ransom;</w:t>
      </w:r>
    </w:p>
    <w:p w:rsidR="007F4E9C" w:rsidRPr="004331DA" w:rsidRDefault="004331DA" w:rsidP="007F4E9C">
      <w:pPr>
        <w:rPr>
          <w:i/>
        </w:rPr>
      </w:pPr>
      <w:r>
        <w:t>Mat. 20:28—</w:t>
      </w:r>
      <w:r w:rsidR="007F4E9C" w:rsidRPr="004331DA">
        <w:rPr>
          <w:i/>
        </w:rPr>
        <w:t>Even as the Son of man came not to be ministered unto, but to minister, and to give his life a ransom for many.</w:t>
      </w:r>
    </w:p>
    <w:p w:rsidR="0082236D" w:rsidRPr="004331DA" w:rsidRDefault="0082236D" w:rsidP="00975C93">
      <w:pPr>
        <w:rPr>
          <w:i/>
        </w:rPr>
      </w:pPr>
    </w:p>
    <w:p w:rsidR="00306362" w:rsidRPr="000F1930" w:rsidRDefault="00306362" w:rsidP="00975C93">
      <w:r w:rsidRPr="000F1930">
        <w:t>Every step here leads up to his death and resurrection, he was not running from his purpose, or wandering, but took purposeful steps that brough</w:t>
      </w:r>
      <w:r w:rsidR="007B5542">
        <w:t xml:space="preserve">t him to his reason for </w:t>
      </w:r>
      <w:r w:rsidR="00753D12" w:rsidRPr="000F1930">
        <w:t>coming—</w:t>
      </w:r>
      <w:r w:rsidRPr="000F1930">
        <w:t>to die on the cross.</w:t>
      </w:r>
    </w:p>
    <w:p w:rsidR="0082236D" w:rsidRPr="000F1930" w:rsidRDefault="0082236D" w:rsidP="00975C93"/>
    <w:p w:rsidR="0082236D" w:rsidRPr="00C27885" w:rsidRDefault="00C27885" w:rsidP="00975C93">
      <w:pPr>
        <w:rPr>
          <w:i/>
        </w:rPr>
      </w:pPr>
      <w:r>
        <w:t>Mt 16:21—</w:t>
      </w:r>
      <w:proofErr w:type="gramStart"/>
      <w:r w:rsidR="0082236D" w:rsidRPr="00C27885">
        <w:rPr>
          <w:i/>
        </w:rPr>
        <w:t>From</w:t>
      </w:r>
      <w:proofErr w:type="gramEnd"/>
      <w:r w:rsidR="0082236D" w:rsidRPr="00C27885">
        <w:rPr>
          <w:i/>
        </w:rPr>
        <w:t xml:space="preserve"> that time forth began Jesus to </w:t>
      </w:r>
      <w:proofErr w:type="spellStart"/>
      <w:r w:rsidR="0082236D" w:rsidRPr="00C27885">
        <w:rPr>
          <w:i/>
        </w:rPr>
        <w:t>shew</w:t>
      </w:r>
      <w:proofErr w:type="spellEnd"/>
      <w:r w:rsidR="0082236D" w:rsidRPr="00C27885">
        <w:rPr>
          <w:i/>
        </w:rPr>
        <w:t xml:space="preserve"> unto his disciples, how that he must go unto Jerusalem, and suffer many things of the elders and chief priests and scribes, and be killed, and be raised again the third day.</w:t>
      </w:r>
    </w:p>
    <w:p w:rsidR="0082236D" w:rsidRPr="00C27885" w:rsidRDefault="00C27885" w:rsidP="0082236D">
      <w:pPr>
        <w:rPr>
          <w:i/>
        </w:rPr>
      </w:pPr>
      <w:r>
        <w:t>Mt 17:22—</w:t>
      </w:r>
      <w:proofErr w:type="gramStart"/>
      <w:r w:rsidR="0082236D" w:rsidRPr="00C27885">
        <w:rPr>
          <w:i/>
        </w:rPr>
        <w:t>And</w:t>
      </w:r>
      <w:proofErr w:type="gramEnd"/>
      <w:r w:rsidR="0082236D" w:rsidRPr="00C27885">
        <w:rPr>
          <w:i/>
        </w:rPr>
        <w:t xml:space="preserve"> while they abode in Galilee, Jesus said unto them, The Son of man shall be betrayed into the hands of men:</w:t>
      </w:r>
    </w:p>
    <w:p w:rsidR="0082236D" w:rsidRPr="000F1930" w:rsidRDefault="00C27885" w:rsidP="0082236D">
      <w:r>
        <w:t xml:space="preserve"> 23—</w:t>
      </w:r>
      <w:proofErr w:type="gramStart"/>
      <w:r w:rsidR="0082236D" w:rsidRPr="00C27885">
        <w:rPr>
          <w:i/>
        </w:rPr>
        <w:t>And</w:t>
      </w:r>
      <w:proofErr w:type="gramEnd"/>
      <w:r w:rsidR="0082236D" w:rsidRPr="00C27885">
        <w:rPr>
          <w:i/>
        </w:rPr>
        <w:t xml:space="preserve"> they shall kill him, and the third day he shall be raised again. And they were exceeding sorry</w:t>
      </w:r>
      <w:r w:rsidR="0082236D" w:rsidRPr="000F1930">
        <w:t>.</w:t>
      </w:r>
    </w:p>
    <w:p w:rsidR="0082236D" w:rsidRPr="000F1930" w:rsidRDefault="0082236D" w:rsidP="0082236D"/>
    <w:p w:rsidR="00CE30A9" w:rsidRPr="000F1930" w:rsidRDefault="00C27885" w:rsidP="00975C93">
      <w:r>
        <w:t>Luke 9:44—</w:t>
      </w:r>
      <w:r w:rsidR="0082236D" w:rsidRPr="00C27885">
        <w:rPr>
          <w:i/>
        </w:rPr>
        <w:t>Let these sayings sink down into your ears: for the Son of man shall be delivered into the hands of men</w:t>
      </w:r>
      <w:r w:rsidR="0082236D" w:rsidRPr="000F1930">
        <w:t>.</w:t>
      </w:r>
    </w:p>
    <w:p w:rsidR="00CE30A9" w:rsidRPr="000F1930" w:rsidRDefault="00CE30A9" w:rsidP="00975C93"/>
    <w:p w:rsidR="00CE30A9" w:rsidRDefault="00C27885" w:rsidP="00975C93">
      <w:pPr>
        <w:rPr>
          <w:i/>
        </w:rPr>
      </w:pPr>
      <w:r>
        <w:t>John 2:22—</w:t>
      </w:r>
      <w:proofErr w:type="gramStart"/>
      <w:r w:rsidR="00CE30A9" w:rsidRPr="00C27885">
        <w:rPr>
          <w:i/>
        </w:rPr>
        <w:t>When</w:t>
      </w:r>
      <w:proofErr w:type="gramEnd"/>
      <w:r w:rsidR="00CE30A9" w:rsidRPr="00C27885">
        <w:rPr>
          <w:i/>
        </w:rPr>
        <w:t xml:space="preserve"> therefore he was risen from the dead, his disciples remembered that he had said this unto them; and they believed the scripture, and the word which Jesus had said.</w:t>
      </w:r>
    </w:p>
    <w:p w:rsidR="00B52C61" w:rsidRPr="00C27885" w:rsidRDefault="00B52C61" w:rsidP="00975C93">
      <w:pPr>
        <w:rPr>
          <w:i/>
        </w:rPr>
      </w:pPr>
    </w:p>
    <w:p w:rsidR="00975C93" w:rsidRPr="00C27885" w:rsidRDefault="00975C93" w:rsidP="00C27885">
      <w:r w:rsidRPr="00C27885">
        <w:rPr>
          <w:bCs/>
          <w:color w:val="000000"/>
        </w:rPr>
        <w:t xml:space="preserve">STEP 51 </w:t>
      </w:r>
      <w:proofErr w:type="gramStart"/>
      <w:r w:rsidRPr="00C27885">
        <w:rPr>
          <w:bCs/>
          <w:color w:val="000000"/>
        </w:rPr>
        <w:t>From</w:t>
      </w:r>
      <w:proofErr w:type="gramEnd"/>
      <w:r w:rsidRPr="00C27885">
        <w:rPr>
          <w:bCs/>
          <w:color w:val="000000"/>
        </w:rPr>
        <w:t xml:space="preserve"> Bethany to </w:t>
      </w:r>
      <w:proofErr w:type="spellStart"/>
      <w:r w:rsidRPr="00C27885">
        <w:rPr>
          <w:bCs/>
          <w:color w:val="000000"/>
        </w:rPr>
        <w:t>Bethphage</w:t>
      </w:r>
      <w:proofErr w:type="spellEnd"/>
      <w:r w:rsidR="00C27885">
        <w:tab/>
        <w:t xml:space="preserve">           </w:t>
      </w:r>
      <w:r w:rsidRPr="00C27885">
        <w:rPr>
          <w:bCs/>
          <w:color w:val="000000"/>
        </w:rPr>
        <w:t xml:space="preserve">Mt. 21:1-7; Mk. 11:1-7; </w:t>
      </w:r>
      <w:proofErr w:type="spellStart"/>
      <w:r w:rsidRPr="00C27885">
        <w:rPr>
          <w:bCs/>
          <w:color w:val="000000"/>
        </w:rPr>
        <w:t>Lk</w:t>
      </w:r>
      <w:proofErr w:type="spellEnd"/>
      <w:r w:rsidRPr="00C27885">
        <w:rPr>
          <w:bCs/>
          <w:color w:val="000000"/>
        </w:rPr>
        <w:t>. 19:29-35</w:t>
      </w:r>
    </w:p>
    <w:p w:rsidR="00975C93" w:rsidRPr="00C27885" w:rsidRDefault="00975C93" w:rsidP="00975C93">
      <w:r w:rsidRPr="00C27885">
        <w:rPr>
          <w:bCs/>
          <w:color w:val="000000"/>
        </w:rPr>
        <w:t xml:space="preserve">STEP 52 </w:t>
      </w:r>
      <w:proofErr w:type="gramStart"/>
      <w:r w:rsidRPr="00C27885">
        <w:rPr>
          <w:bCs/>
          <w:color w:val="000000"/>
        </w:rPr>
        <w:t>From</w:t>
      </w:r>
      <w:proofErr w:type="gramEnd"/>
      <w:r w:rsidRPr="00C27885">
        <w:rPr>
          <w:bCs/>
          <w:color w:val="000000"/>
        </w:rPr>
        <w:t xml:space="preserve"> </w:t>
      </w:r>
      <w:proofErr w:type="spellStart"/>
      <w:r w:rsidRPr="00C27885">
        <w:rPr>
          <w:bCs/>
          <w:color w:val="000000"/>
        </w:rPr>
        <w:t>Bethphage</w:t>
      </w:r>
      <w:proofErr w:type="spellEnd"/>
      <w:r w:rsidRPr="00C27885">
        <w:rPr>
          <w:bCs/>
          <w:color w:val="000000"/>
        </w:rPr>
        <w:t xml:space="preserve"> to the Upper Room</w:t>
      </w:r>
    </w:p>
    <w:p w:rsidR="00975C93" w:rsidRPr="00C27885" w:rsidRDefault="00813A5D" w:rsidP="00813A5D">
      <w:r>
        <w:rPr>
          <w:bCs/>
          <w:color w:val="000000"/>
        </w:rPr>
        <w:t>Mt. 10:17-23;21:8–23:39; 24:</w:t>
      </w:r>
      <w:r w:rsidR="00975C93" w:rsidRPr="00C27885">
        <w:rPr>
          <w:bCs/>
          <w:color w:val="000000"/>
        </w:rPr>
        <w:t>1-42; 25:1-46</w:t>
      </w:r>
      <w:r>
        <w:rPr>
          <w:bCs/>
          <w:color w:val="000000"/>
        </w:rPr>
        <w:t>; 26:1-5,14-30; Mk.1l:8-13,37; 14:1,</w:t>
      </w:r>
      <w:r w:rsidR="00493F8C">
        <w:rPr>
          <w:bCs/>
          <w:color w:val="000000"/>
        </w:rPr>
        <w:t>2,</w:t>
      </w:r>
      <w:r>
        <w:rPr>
          <w:bCs/>
          <w:color w:val="000000"/>
        </w:rPr>
        <w:t>10-25</w:t>
      </w:r>
      <w:r w:rsidR="00493F8C">
        <w:rPr>
          <w:bCs/>
          <w:color w:val="000000"/>
        </w:rPr>
        <w:t>;</w:t>
      </w:r>
      <w:r w:rsidR="00975C93" w:rsidRPr="00C27885">
        <w:rPr>
          <w:bCs/>
          <w:color w:val="000000"/>
        </w:rPr>
        <w:t xml:space="preserve"> </w:t>
      </w:r>
      <w:proofErr w:type="spellStart"/>
      <w:r w:rsidR="00975C93" w:rsidRPr="00C27885">
        <w:rPr>
          <w:bCs/>
          <w:color w:val="000000"/>
        </w:rPr>
        <w:t>Lk</w:t>
      </w:r>
      <w:proofErr w:type="spellEnd"/>
      <w:r w:rsidR="00975C93" w:rsidRPr="00C27885">
        <w:rPr>
          <w:bCs/>
          <w:color w:val="000000"/>
        </w:rPr>
        <w:t>. 12:11,12; 13:34, 35; 19:36-29:, 20-40, 45-47; 21; 45-47; 21:1-38' 22:2:34; Jn. 12:12</w:t>
      </w:r>
    </w:p>
    <w:p w:rsidR="00C27885" w:rsidRDefault="00975C93" w:rsidP="00C27885">
      <w:r w:rsidRPr="00C27885">
        <w:rPr>
          <w:bCs/>
          <w:color w:val="000000"/>
        </w:rPr>
        <w:t xml:space="preserve">STEP 53 </w:t>
      </w:r>
      <w:proofErr w:type="gramStart"/>
      <w:r w:rsidRPr="00C27885">
        <w:rPr>
          <w:bCs/>
          <w:color w:val="000000"/>
        </w:rPr>
        <w:t>From</w:t>
      </w:r>
      <w:proofErr w:type="gramEnd"/>
      <w:r w:rsidRPr="00C27885">
        <w:rPr>
          <w:bCs/>
          <w:color w:val="000000"/>
        </w:rPr>
        <w:t xml:space="preserve"> Upper Room to Gethsemane</w:t>
      </w:r>
    </w:p>
    <w:p w:rsidR="00975C93" w:rsidRPr="00C27885" w:rsidRDefault="00C27885" w:rsidP="00C27885">
      <w:pPr>
        <w:ind w:left="2880"/>
      </w:pPr>
      <w:r>
        <w:t xml:space="preserve">          </w:t>
      </w:r>
      <w:r w:rsidR="00975C93" w:rsidRPr="00C27885">
        <w:rPr>
          <w:bCs/>
          <w:color w:val="000000"/>
        </w:rPr>
        <w:t xml:space="preserve">Mt. 26:31-36; Mk. 14:26-52; </w:t>
      </w:r>
      <w:proofErr w:type="spellStart"/>
      <w:r w:rsidR="00975C93" w:rsidRPr="00C27885">
        <w:rPr>
          <w:bCs/>
          <w:color w:val="000000"/>
        </w:rPr>
        <w:t>Lk</w:t>
      </w:r>
      <w:proofErr w:type="spellEnd"/>
      <w:r w:rsidR="00975C93" w:rsidRPr="00C27885">
        <w:rPr>
          <w:bCs/>
          <w:color w:val="000000"/>
        </w:rPr>
        <w:t>. 22:35-53; Jn. 12:12</w:t>
      </w:r>
    </w:p>
    <w:p w:rsidR="00975C93" w:rsidRPr="00C27885" w:rsidRDefault="00975C93" w:rsidP="00975C93">
      <w:r w:rsidRPr="00C27885">
        <w:rPr>
          <w:bCs/>
          <w:color w:val="000000"/>
        </w:rPr>
        <w:t xml:space="preserve">STEP 54 </w:t>
      </w:r>
      <w:proofErr w:type="gramStart"/>
      <w:r w:rsidRPr="00C27885">
        <w:rPr>
          <w:bCs/>
          <w:color w:val="000000"/>
        </w:rPr>
        <w:t>From</w:t>
      </w:r>
      <w:proofErr w:type="gramEnd"/>
      <w:r w:rsidRPr="00C27885">
        <w:rPr>
          <w:bCs/>
          <w:color w:val="000000"/>
        </w:rPr>
        <w:t xml:space="preserve"> Gethsemane to </w:t>
      </w:r>
      <w:proofErr w:type="spellStart"/>
      <w:r w:rsidRPr="00C27885">
        <w:rPr>
          <w:bCs/>
          <w:color w:val="000000"/>
        </w:rPr>
        <w:t>Annas</w:t>
      </w:r>
      <w:proofErr w:type="spellEnd"/>
      <w:r w:rsidRPr="00C27885">
        <w:rPr>
          <w:bCs/>
          <w:color w:val="000000"/>
        </w:rPr>
        <w:t>’ House</w:t>
      </w:r>
      <w:r w:rsidR="00C27885">
        <w:tab/>
      </w:r>
      <w:r w:rsidR="00C27885">
        <w:tab/>
      </w:r>
      <w:r w:rsidR="00C27885">
        <w:tab/>
        <w:t xml:space="preserve">    </w:t>
      </w:r>
      <w:r w:rsidRPr="00C27885">
        <w:rPr>
          <w:bCs/>
          <w:color w:val="000000"/>
        </w:rPr>
        <w:t>Jn. 18:12-14, 19-24</w:t>
      </w:r>
    </w:p>
    <w:p w:rsidR="00975C93" w:rsidRPr="00C27885" w:rsidRDefault="00975C93" w:rsidP="00975C93">
      <w:r w:rsidRPr="00C27885">
        <w:rPr>
          <w:bCs/>
          <w:color w:val="000000"/>
        </w:rPr>
        <w:t xml:space="preserve">STEP 55 From </w:t>
      </w:r>
      <w:proofErr w:type="spellStart"/>
      <w:r w:rsidRPr="00C27885">
        <w:rPr>
          <w:bCs/>
          <w:color w:val="000000"/>
        </w:rPr>
        <w:t>Annas’s</w:t>
      </w:r>
      <w:proofErr w:type="spellEnd"/>
      <w:r w:rsidRPr="00C27885">
        <w:rPr>
          <w:bCs/>
          <w:color w:val="000000"/>
        </w:rPr>
        <w:t xml:space="preserve"> House to Caiaphas’ Place</w:t>
      </w:r>
    </w:p>
    <w:p w:rsidR="00975C93" w:rsidRPr="00C27885" w:rsidRDefault="00975C93" w:rsidP="00C27885">
      <w:pPr>
        <w:ind w:firstLine="1440"/>
      </w:pPr>
      <w:r w:rsidRPr="00C27885">
        <w:rPr>
          <w:bCs/>
          <w:color w:val="000000"/>
        </w:rPr>
        <w:t xml:space="preserve">Mt. 26:57-27:1; Mk. 14:53-72; </w:t>
      </w:r>
      <w:proofErr w:type="spellStart"/>
      <w:r w:rsidRPr="00C27885">
        <w:rPr>
          <w:bCs/>
          <w:color w:val="000000"/>
        </w:rPr>
        <w:t>Lk</w:t>
      </w:r>
      <w:proofErr w:type="spellEnd"/>
      <w:r w:rsidRPr="00C27885">
        <w:rPr>
          <w:bCs/>
          <w:color w:val="000000"/>
        </w:rPr>
        <w:t xml:space="preserve"> 22:54-71; Jn. 18:15-18; 25-27</w:t>
      </w:r>
    </w:p>
    <w:p w:rsidR="00975C93" w:rsidRPr="00C27885" w:rsidRDefault="00975C93" w:rsidP="00975C93">
      <w:r w:rsidRPr="00C27885">
        <w:rPr>
          <w:bCs/>
          <w:color w:val="000000"/>
        </w:rPr>
        <w:t>STEP 56 From Caiaphas’ Place to Pilate’s Hall</w:t>
      </w:r>
    </w:p>
    <w:p w:rsidR="00975C93" w:rsidRPr="00C27885" w:rsidRDefault="00975C93" w:rsidP="00C27885">
      <w:pPr>
        <w:ind w:firstLine="1440"/>
      </w:pPr>
      <w:r w:rsidRPr="00C27885">
        <w:rPr>
          <w:bCs/>
          <w:color w:val="000000"/>
        </w:rPr>
        <w:t xml:space="preserve">Mt. 27:2, 11-14; Mk. 15:1-5; </w:t>
      </w:r>
      <w:proofErr w:type="spellStart"/>
      <w:r w:rsidRPr="00C27885">
        <w:rPr>
          <w:bCs/>
          <w:color w:val="000000"/>
        </w:rPr>
        <w:t>Lk</w:t>
      </w:r>
      <w:proofErr w:type="spellEnd"/>
      <w:r w:rsidRPr="00C27885">
        <w:rPr>
          <w:bCs/>
          <w:color w:val="000000"/>
        </w:rPr>
        <w:t xml:space="preserve">. 23:1-6; Jn. 18:28-38 </w:t>
      </w:r>
    </w:p>
    <w:p w:rsidR="00975C93" w:rsidRPr="00C27885" w:rsidRDefault="00975C93" w:rsidP="00975C93">
      <w:r w:rsidRPr="00C27885">
        <w:rPr>
          <w:bCs/>
          <w:color w:val="000000"/>
        </w:rPr>
        <w:t>STEP 57 From Pilate’s Place to Herod’s Hall</w:t>
      </w:r>
      <w:r w:rsidR="00C27885">
        <w:tab/>
      </w:r>
      <w:r w:rsidR="00C27885">
        <w:tab/>
      </w:r>
      <w:r w:rsidR="00C27885">
        <w:tab/>
      </w:r>
      <w:r w:rsidR="00C27885">
        <w:tab/>
        <w:t xml:space="preserve">     </w:t>
      </w:r>
      <w:proofErr w:type="spellStart"/>
      <w:r w:rsidRPr="00C27885">
        <w:rPr>
          <w:bCs/>
          <w:color w:val="000000"/>
        </w:rPr>
        <w:t>Lk</w:t>
      </w:r>
      <w:proofErr w:type="spellEnd"/>
      <w:r w:rsidRPr="00C27885">
        <w:rPr>
          <w:bCs/>
          <w:color w:val="000000"/>
        </w:rPr>
        <w:t>. 23:7-12</w:t>
      </w:r>
    </w:p>
    <w:p w:rsidR="00975C93" w:rsidRPr="00C27885" w:rsidRDefault="00975C93" w:rsidP="00975C93">
      <w:r w:rsidRPr="00C27885">
        <w:rPr>
          <w:bCs/>
          <w:color w:val="000000"/>
        </w:rPr>
        <w:t>STEP 58 From Herod’s Place to Pilate’s Hall</w:t>
      </w:r>
    </w:p>
    <w:p w:rsidR="00975C93" w:rsidRPr="00C27885" w:rsidRDefault="00975C93" w:rsidP="00C27885">
      <w:pPr>
        <w:ind w:firstLine="1440"/>
      </w:pPr>
      <w:r w:rsidRPr="00C27885">
        <w:rPr>
          <w:bCs/>
          <w:color w:val="000000"/>
        </w:rPr>
        <w:t xml:space="preserve">Mt. 27:15-26; Mk. 15:6-15; </w:t>
      </w:r>
      <w:proofErr w:type="spellStart"/>
      <w:r w:rsidRPr="00C27885">
        <w:rPr>
          <w:bCs/>
          <w:color w:val="000000"/>
        </w:rPr>
        <w:t>Lk</w:t>
      </w:r>
      <w:proofErr w:type="spellEnd"/>
      <w:r w:rsidRPr="00C27885">
        <w:rPr>
          <w:bCs/>
          <w:color w:val="000000"/>
        </w:rPr>
        <w:t>. 23:13-25; Jn. 18:39-19:16</w:t>
      </w:r>
    </w:p>
    <w:p w:rsidR="00975C93" w:rsidRPr="00C27885" w:rsidRDefault="00975C93" w:rsidP="00975C93">
      <w:r w:rsidRPr="00C27885">
        <w:rPr>
          <w:bCs/>
          <w:color w:val="000000"/>
        </w:rPr>
        <w:t xml:space="preserve">STEP 59 From Pilate’s Hall to the </w:t>
      </w:r>
      <w:proofErr w:type="spellStart"/>
      <w:r w:rsidRPr="00C27885">
        <w:rPr>
          <w:bCs/>
          <w:color w:val="000000"/>
        </w:rPr>
        <w:t>Praetorium</w:t>
      </w:r>
      <w:proofErr w:type="spellEnd"/>
      <w:r w:rsidRPr="00C27885">
        <w:rPr>
          <w:bCs/>
          <w:color w:val="000000"/>
        </w:rPr>
        <w:t xml:space="preserve"> Court</w:t>
      </w:r>
    </w:p>
    <w:p w:rsidR="00975C93" w:rsidRPr="00C27885" w:rsidRDefault="00975C93" w:rsidP="00C27885">
      <w:pPr>
        <w:ind w:firstLine="1440"/>
      </w:pPr>
      <w:r w:rsidRPr="00C27885">
        <w:rPr>
          <w:bCs/>
          <w:color w:val="000000"/>
        </w:rPr>
        <w:t xml:space="preserve">Mt. 27:32-56; Mk. 15:21-41; </w:t>
      </w:r>
      <w:proofErr w:type="spellStart"/>
      <w:r w:rsidRPr="00C27885">
        <w:rPr>
          <w:bCs/>
          <w:color w:val="000000"/>
        </w:rPr>
        <w:t>Lk</w:t>
      </w:r>
      <w:proofErr w:type="spellEnd"/>
      <w:r w:rsidRPr="00C27885">
        <w:rPr>
          <w:bCs/>
          <w:color w:val="000000"/>
        </w:rPr>
        <w:t xml:space="preserve">. 23:26-49; Jn. 19:16-37 </w:t>
      </w:r>
    </w:p>
    <w:p w:rsidR="00975C93" w:rsidRPr="00C27885" w:rsidRDefault="00975C93" w:rsidP="00975C93">
      <w:r w:rsidRPr="00C27885">
        <w:rPr>
          <w:bCs/>
          <w:color w:val="000000"/>
        </w:rPr>
        <w:t xml:space="preserve">STEP 60 </w:t>
      </w:r>
      <w:proofErr w:type="gramStart"/>
      <w:r w:rsidRPr="00C27885">
        <w:rPr>
          <w:bCs/>
          <w:color w:val="000000"/>
        </w:rPr>
        <w:t>From</w:t>
      </w:r>
      <w:proofErr w:type="gramEnd"/>
      <w:r w:rsidRPr="00C27885">
        <w:rPr>
          <w:bCs/>
          <w:color w:val="000000"/>
        </w:rPr>
        <w:t xml:space="preserve"> </w:t>
      </w:r>
      <w:proofErr w:type="spellStart"/>
      <w:r w:rsidRPr="00C27885">
        <w:rPr>
          <w:bCs/>
          <w:color w:val="000000"/>
        </w:rPr>
        <w:t>Praetorium</w:t>
      </w:r>
      <w:proofErr w:type="spellEnd"/>
      <w:r w:rsidRPr="00C27885">
        <w:rPr>
          <w:bCs/>
          <w:color w:val="000000"/>
        </w:rPr>
        <w:t xml:space="preserve"> Court to Calvary</w:t>
      </w:r>
    </w:p>
    <w:p w:rsidR="00975C93" w:rsidRDefault="00975C93" w:rsidP="00975C93">
      <w:pPr>
        <w:ind w:firstLine="1440"/>
        <w:rPr>
          <w:bCs/>
          <w:color w:val="000000"/>
        </w:rPr>
      </w:pPr>
      <w:r w:rsidRPr="00C27885">
        <w:rPr>
          <w:bCs/>
          <w:color w:val="000000"/>
        </w:rPr>
        <w:t xml:space="preserve">Mt. 27:32-56; Mk. 15:21-41; </w:t>
      </w:r>
      <w:proofErr w:type="spellStart"/>
      <w:r w:rsidRPr="00C27885">
        <w:rPr>
          <w:bCs/>
          <w:color w:val="000000"/>
        </w:rPr>
        <w:t>Lk</w:t>
      </w:r>
      <w:proofErr w:type="spellEnd"/>
      <w:r w:rsidRPr="00C27885">
        <w:rPr>
          <w:bCs/>
          <w:color w:val="000000"/>
        </w:rPr>
        <w:t>. 23:26-49; Jn. 19:16-37</w:t>
      </w:r>
    </w:p>
    <w:p w:rsidR="002756FB" w:rsidRDefault="002756FB" w:rsidP="00975C93">
      <w:pPr>
        <w:ind w:firstLine="1440"/>
        <w:rPr>
          <w:bCs/>
          <w:color w:val="000000"/>
        </w:rPr>
      </w:pPr>
    </w:p>
    <w:p w:rsidR="002756FB" w:rsidRDefault="002756FB" w:rsidP="00034A27">
      <w:pPr>
        <w:pStyle w:val="ListParagraph"/>
        <w:numPr>
          <w:ilvl w:val="0"/>
          <w:numId w:val="33"/>
        </w:numPr>
      </w:pPr>
      <w:r>
        <w:t>Seven cries from the Cross.</w:t>
      </w:r>
    </w:p>
    <w:p w:rsidR="005D2DB3" w:rsidRDefault="005D2DB3" w:rsidP="005D2DB3">
      <w:pPr>
        <w:pStyle w:val="ListParagraph"/>
      </w:pPr>
    </w:p>
    <w:p w:rsidR="00D23797" w:rsidRDefault="0078543D" w:rsidP="00034A27">
      <w:pPr>
        <w:pStyle w:val="ListParagraph"/>
        <w:numPr>
          <w:ilvl w:val="0"/>
          <w:numId w:val="37"/>
        </w:numPr>
      </w:pPr>
      <w:r>
        <w:t>The Word of F</w:t>
      </w:r>
      <w:r w:rsidR="005D2DB3">
        <w:t>orgiveness – “</w:t>
      </w:r>
      <w:r w:rsidR="005D2DB3" w:rsidRPr="0078543D">
        <w:t xml:space="preserve">Father, </w:t>
      </w:r>
      <w:r w:rsidR="005D2DB3" w:rsidRPr="0078543D">
        <w:rPr>
          <w:b/>
          <w:u w:val="single"/>
        </w:rPr>
        <w:t>forgive them</w:t>
      </w:r>
      <w:r w:rsidR="005D2DB3" w:rsidRPr="0078543D">
        <w:t>; for they know not what</w:t>
      </w:r>
      <w:r w:rsidR="00CB18FB">
        <w:t xml:space="preserve"> </w:t>
      </w:r>
      <w:r w:rsidR="005D2DB3" w:rsidRPr="0078543D">
        <w:t>they do</w:t>
      </w:r>
    </w:p>
    <w:p w:rsidR="0078543D" w:rsidRPr="00822EA0" w:rsidRDefault="0078543D" w:rsidP="0078543D">
      <w:pPr>
        <w:rPr>
          <w:i/>
        </w:rPr>
      </w:pPr>
      <w:r w:rsidRPr="0078543D">
        <w:t>Lu</w:t>
      </w:r>
      <w:r w:rsidR="005D2DB3">
        <w:t>ke</w:t>
      </w:r>
      <w:r w:rsidR="00822EA0">
        <w:t xml:space="preserve"> 23:34—</w:t>
      </w:r>
      <w:proofErr w:type="gramStart"/>
      <w:r w:rsidRPr="00822EA0">
        <w:rPr>
          <w:i/>
        </w:rPr>
        <w:t>Then</w:t>
      </w:r>
      <w:proofErr w:type="gramEnd"/>
      <w:r w:rsidRPr="00822EA0">
        <w:rPr>
          <w:i/>
        </w:rPr>
        <w:t xml:space="preserve"> said Jesus, Father, </w:t>
      </w:r>
      <w:r w:rsidRPr="00822EA0">
        <w:rPr>
          <w:b/>
          <w:i/>
          <w:u w:val="single"/>
        </w:rPr>
        <w:t>forgive them</w:t>
      </w:r>
      <w:r w:rsidRPr="00822EA0">
        <w:rPr>
          <w:i/>
        </w:rPr>
        <w:t>; for they know not what they do. And they parted his raiment, and cast lots.</w:t>
      </w:r>
    </w:p>
    <w:p w:rsidR="005D2DB3" w:rsidRPr="00822EA0" w:rsidRDefault="005D2DB3" w:rsidP="0078543D">
      <w:pPr>
        <w:rPr>
          <w:i/>
        </w:rPr>
      </w:pPr>
    </w:p>
    <w:p w:rsidR="0078543D" w:rsidRDefault="0078543D" w:rsidP="00034A27">
      <w:pPr>
        <w:pStyle w:val="ListParagraph"/>
        <w:numPr>
          <w:ilvl w:val="0"/>
          <w:numId w:val="37"/>
        </w:numPr>
      </w:pPr>
      <w:r>
        <w:t>The Word of Salvation.</w:t>
      </w:r>
    </w:p>
    <w:p w:rsidR="0078543D" w:rsidRDefault="005D2DB3" w:rsidP="0078543D">
      <w:pPr>
        <w:rPr>
          <w:i/>
        </w:rPr>
      </w:pPr>
      <w:r w:rsidRPr="005D2DB3">
        <w:t>Lu</w:t>
      </w:r>
      <w:r>
        <w:t>ke</w:t>
      </w:r>
      <w:r w:rsidR="00822EA0">
        <w:t xml:space="preserve"> 23:43—</w:t>
      </w:r>
      <w:r w:rsidRPr="00822EA0">
        <w:rPr>
          <w:i/>
        </w:rPr>
        <w:t xml:space="preserve">And Jesus said unto him, Verily I say unto thee, </w:t>
      </w:r>
      <w:proofErr w:type="spellStart"/>
      <w:proofErr w:type="gramStart"/>
      <w:r w:rsidRPr="00822EA0">
        <w:rPr>
          <w:i/>
        </w:rPr>
        <w:t>To</w:t>
      </w:r>
      <w:proofErr w:type="gramEnd"/>
      <w:r w:rsidRPr="00822EA0">
        <w:rPr>
          <w:i/>
        </w:rPr>
        <w:t xml:space="preserve"> day</w:t>
      </w:r>
      <w:proofErr w:type="spellEnd"/>
      <w:r w:rsidRPr="00822EA0">
        <w:rPr>
          <w:i/>
        </w:rPr>
        <w:t xml:space="preserve"> </w:t>
      </w:r>
      <w:proofErr w:type="spellStart"/>
      <w:r w:rsidRPr="00822EA0">
        <w:rPr>
          <w:i/>
        </w:rPr>
        <w:t>shalt</w:t>
      </w:r>
      <w:proofErr w:type="spellEnd"/>
      <w:r w:rsidRPr="00822EA0">
        <w:rPr>
          <w:i/>
        </w:rPr>
        <w:t xml:space="preserve"> thou be with me in paradise.</w:t>
      </w:r>
    </w:p>
    <w:p w:rsidR="00CB18FB" w:rsidRPr="00822EA0" w:rsidRDefault="00CB18FB" w:rsidP="0078543D">
      <w:pPr>
        <w:rPr>
          <w:i/>
        </w:rPr>
      </w:pPr>
    </w:p>
    <w:p w:rsidR="0078543D" w:rsidRDefault="0078543D" w:rsidP="00034A27">
      <w:pPr>
        <w:pStyle w:val="ListParagraph"/>
        <w:numPr>
          <w:ilvl w:val="0"/>
          <w:numId w:val="37"/>
        </w:numPr>
      </w:pPr>
      <w:r>
        <w:t>The Word of Affection.</w:t>
      </w:r>
      <w:r w:rsidR="005D2DB3">
        <w:t xml:space="preserve">     </w:t>
      </w:r>
    </w:p>
    <w:p w:rsidR="005D2DB3" w:rsidRPr="00822EA0" w:rsidRDefault="005D2DB3" w:rsidP="005D2DB3">
      <w:pPr>
        <w:rPr>
          <w:i/>
        </w:rPr>
      </w:pPr>
      <w:r>
        <w:t>John</w:t>
      </w:r>
      <w:r w:rsidR="00822EA0">
        <w:t xml:space="preserve"> 19:26—</w:t>
      </w:r>
      <w:r w:rsidRPr="00822EA0">
        <w:rPr>
          <w:b/>
          <w:i/>
          <w:u w:val="single"/>
        </w:rPr>
        <w:t>Woman, behold thy son</w:t>
      </w:r>
      <w:r w:rsidRPr="00822EA0">
        <w:rPr>
          <w:i/>
        </w:rPr>
        <w:t>!</w:t>
      </w:r>
    </w:p>
    <w:p w:rsidR="005D2DB3" w:rsidRPr="00822EA0" w:rsidRDefault="00822EA0" w:rsidP="005D2DB3">
      <w:pPr>
        <w:rPr>
          <w:i/>
        </w:rPr>
      </w:pPr>
      <w:r>
        <w:t xml:space="preserve"> 27—</w:t>
      </w:r>
      <w:r w:rsidR="005D2DB3" w:rsidRPr="00822EA0">
        <w:rPr>
          <w:i/>
        </w:rPr>
        <w:t xml:space="preserve">disciple, </w:t>
      </w:r>
      <w:r w:rsidR="005D2DB3" w:rsidRPr="00822EA0">
        <w:rPr>
          <w:b/>
          <w:i/>
          <w:u w:val="single"/>
        </w:rPr>
        <w:t>Behold thy mother</w:t>
      </w:r>
      <w:r w:rsidR="005D2DB3" w:rsidRPr="00822EA0">
        <w:rPr>
          <w:i/>
        </w:rPr>
        <w:t xml:space="preserve">! </w:t>
      </w:r>
    </w:p>
    <w:p w:rsidR="005D2DB3" w:rsidRDefault="005D2DB3" w:rsidP="005D2DB3"/>
    <w:p w:rsidR="0078543D" w:rsidRDefault="0078543D" w:rsidP="00034A27">
      <w:pPr>
        <w:pStyle w:val="ListParagraph"/>
        <w:numPr>
          <w:ilvl w:val="0"/>
          <w:numId w:val="37"/>
        </w:numPr>
      </w:pPr>
      <w:r>
        <w:t>Then Word of Anguish.</w:t>
      </w:r>
    </w:p>
    <w:p w:rsidR="00822EA0" w:rsidRPr="00822EA0" w:rsidRDefault="00822EA0" w:rsidP="00822EA0">
      <w:pPr>
        <w:rPr>
          <w:i/>
        </w:rPr>
      </w:pPr>
      <w:r>
        <w:t>Mt 27:46—</w:t>
      </w:r>
      <w:proofErr w:type="gramStart"/>
      <w:r w:rsidRPr="00822EA0">
        <w:rPr>
          <w:i/>
        </w:rPr>
        <w:t>And</w:t>
      </w:r>
      <w:proofErr w:type="gramEnd"/>
      <w:r w:rsidRPr="00822EA0">
        <w:rPr>
          <w:i/>
        </w:rPr>
        <w:t xml:space="preserve"> about the ninth hour Jesus cried with a loud voice, saying, Eli, Eli, lama </w:t>
      </w:r>
      <w:proofErr w:type="spellStart"/>
      <w:r w:rsidRPr="00822EA0">
        <w:rPr>
          <w:i/>
        </w:rPr>
        <w:t>sabachthani</w:t>
      </w:r>
      <w:proofErr w:type="spellEnd"/>
      <w:r w:rsidRPr="00822EA0">
        <w:rPr>
          <w:i/>
        </w:rPr>
        <w:t xml:space="preserve">? </w:t>
      </w:r>
      <w:proofErr w:type="gramStart"/>
      <w:r w:rsidRPr="00822EA0">
        <w:rPr>
          <w:i/>
        </w:rPr>
        <w:t>that</w:t>
      </w:r>
      <w:proofErr w:type="gramEnd"/>
      <w:r w:rsidRPr="00822EA0">
        <w:rPr>
          <w:i/>
        </w:rPr>
        <w:t xml:space="preserve"> is to say, My God, my God, why hast thou forsaken me?</w:t>
      </w:r>
    </w:p>
    <w:p w:rsidR="00822EA0" w:rsidRDefault="00822EA0" w:rsidP="00822EA0"/>
    <w:p w:rsidR="0078543D" w:rsidRDefault="0078543D" w:rsidP="00034A27">
      <w:pPr>
        <w:pStyle w:val="ListParagraph"/>
        <w:numPr>
          <w:ilvl w:val="0"/>
          <w:numId w:val="37"/>
        </w:numPr>
      </w:pPr>
      <w:r>
        <w:t>The Word of Suffering.</w:t>
      </w:r>
    </w:p>
    <w:p w:rsidR="00822EA0" w:rsidRPr="00822EA0" w:rsidRDefault="00822EA0" w:rsidP="00822EA0">
      <w:pPr>
        <w:rPr>
          <w:i/>
        </w:rPr>
      </w:pPr>
      <w:r>
        <w:t>John 19:28—</w:t>
      </w:r>
      <w:proofErr w:type="gramStart"/>
      <w:r w:rsidRPr="00822EA0">
        <w:rPr>
          <w:i/>
        </w:rPr>
        <w:t>After</w:t>
      </w:r>
      <w:proofErr w:type="gramEnd"/>
      <w:r w:rsidRPr="00822EA0">
        <w:rPr>
          <w:i/>
        </w:rPr>
        <w:t xml:space="preserve"> this, Jesus knowing that all things were now accomplished, that the scripture might be fulfilled, saith, I thirst.</w:t>
      </w:r>
    </w:p>
    <w:p w:rsidR="00822EA0" w:rsidRDefault="00822EA0" w:rsidP="00822EA0"/>
    <w:p w:rsidR="00822EA0" w:rsidRDefault="0078543D" w:rsidP="00034A27">
      <w:pPr>
        <w:pStyle w:val="ListParagraph"/>
        <w:numPr>
          <w:ilvl w:val="0"/>
          <w:numId w:val="37"/>
        </w:numPr>
      </w:pPr>
      <w:r>
        <w:t>The Word of Victory.</w:t>
      </w:r>
    </w:p>
    <w:p w:rsidR="00822EA0" w:rsidRDefault="00822EA0" w:rsidP="00822EA0">
      <w:r w:rsidRPr="00822EA0">
        <w:t>Joh</w:t>
      </w:r>
      <w:r>
        <w:t>n 19:30—</w:t>
      </w:r>
      <w:proofErr w:type="gramStart"/>
      <w:r w:rsidRPr="00822EA0">
        <w:rPr>
          <w:i/>
        </w:rPr>
        <w:t>When</w:t>
      </w:r>
      <w:proofErr w:type="gramEnd"/>
      <w:r w:rsidRPr="00822EA0">
        <w:rPr>
          <w:i/>
        </w:rPr>
        <w:t xml:space="preserve"> Jesus therefore had received the vinegar, he said, It is finished: and he bowed his head, and gave up the ghost</w:t>
      </w:r>
      <w:r w:rsidRPr="00822EA0">
        <w:t>.</w:t>
      </w:r>
    </w:p>
    <w:p w:rsidR="00CB18FB" w:rsidRDefault="00CB18FB" w:rsidP="00822EA0"/>
    <w:p w:rsidR="0078543D" w:rsidRDefault="0078543D" w:rsidP="00034A27">
      <w:pPr>
        <w:pStyle w:val="ListParagraph"/>
        <w:numPr>
          <w:ilvl w:val="0"/>
          <w:numId w:val="37"/>
        </w:numPr>
      </w:pPr>
      <w:r>
        <w:t>The Word of Contentment</w:t>
      </w:r>
    </w:p>
    <w:p w:rsidR="00822EA0" w:rsidRDefault="00CB18FB" w:rsidP="00822EA0">
      <w:r w:rsidRPr="00CB18FB">
        <w:t>Lu</w:t>
      </w:r>
      <w:r>
        <w:t>ke 23:46—</w:t>
      </w:r>
      <w:proofErr w:type="gramStart"/>
      <w:r w:rsidRPr="00CB18FB">
        <w:rPr>
          <w:i/>
        </w:rPr>
        <w:t>And</w:t>
      </w:r>
      <w:proofErr w:type="gramEnd"/>
      <w:r w:rsidRPr="00CB18FB">
        <w:rPr>
          <w:i/>
        </w:rPr>
        <w:t xml:space="preserve"> when Jesus had cried with a loud voice, he said, Father, into thy hands I commend my spirit: and having said thus, he gave up the ghost.</w:t>
      </w:r>
    </w:p>
    <w:p w:rsidR="0078543D" w:rsidRDefault="0078543D" w:rsidP="0078543D">
      <w:pPr>
        <w:ind w:left="720"/>
      </w:pPr>
    </w:p>
    <w:p w:rsidR="00E3209D" w:rsidRDefault="00E3209D" w:rsidP="00E3209D">
      <w:pPr>
        <w:pStyle w:val="ListParagraph"/>
      </w:pPr>
    </w:p>
    <w:p w:rsidR="005D2DB3" w:rsidRDefault="00474B97" w:rsidP="005D2DB3">
      <w:r>
        <w:t>Seventeen ways they abused Jesus</w:t>
      </w:r>
      <w:r w:rsidR="00D23797">
        <w:t xml:space="preserve"> from His scourging.</w:t>
      </w:r>
      <w:r w:rsidR="005D2DB3">
        <w:t xml:space="preserve">  Woman, behold thy son!</w:t>
      </w:r>
    </w:p>
    <w:p w:rsidR="00474B97" w:rsidRDefault="005D2DB3" w:rsidP="00034A27">
      <w:pPr>
        <w:pStyle w:val="ListParagraph"/>
        <w:numPr>
          <w:ilvl w:val="0"/>
          <w:numId w:val="38"/>
        </w:numPr>
      </w:pPr>
      <w:r>
        <w:t xml:space="preserve"> 27 Then saith he to the disciple, Behold thy mother!</w:t>
      </w:r>
    </w:p>
    <w:p w:rsidR="00474B97" w:rsidRDefault="00474B97" w:rsidP="00474B97">
      <w:pPr>
        <w:pStyle w:val="NormalWeb"/>
        <w:spacing w:before="0" w:beforeAutospacing="0" w:after="0" w:afterAutospacing="0"/>
        <w:ind w:left="720"/>
      </w:pPr>
    </w:p>
    <w:p w:rsidR="00671F27" w:rsidRDefault="00474B97" w:rsidP="00034A27">
      <w:pPr>
        <w:pStyle w:val="NormalWeb"/>
        <w:numPr>
          <w:ilvl w:val="0"/>
          <w:numId w:val="34"/>
        </w:numPr>
        <w:spacing w:before="0" w:beforeAutospacing="0" w:after="0" w:afterAutospacing="0"/>
      </w:pPr>
      <w:r>
        <w:t xml:space="preserve">Christ was </w:t>
      </w:r>
      <w:r w:rsidR="00671F27">
        <w:t xml:space="preserve">beaten with a </w:t>
      </w:r>
      <w:r>
        <w:t>scourge</w:t>
      </w:r>
      <w:r w:rsidR="00671F27">
        <w:t xml:space="preserve">. </w:t>
      </w:r>
    </w:p>
    <w:p w:rsidR="00E3209D" w:rsidRDefault="00E3209D" w:rsidP="00E3209D">
      <w:pPr>
        <w:pStyle w:val="NormalWeb"/>
        <w:spacing w:before="0" w:beforeAutospacing="0" w:after="0" w:afterAutospacing="0"/>
        <w:ind w:left="1080"/>
      </w:pPr>
    </w:p>
    <w:p w:rsidR="00671F27" w:rsidRDefault="00671F27" w:rsidP="00671F27">
      <w:pPr>
        <w:pStyle w:val="NormalWeb"/>
        <w:spacing w:before="0" w:beforeAutospacing="0" w:after="0" w:afterAutospacing="0"/>
      </w:pPr>
      <w:r>
        <w:t>Mt 27:26—</w:t>
      </w:r>
      <w:proofErr w:type="gramStart"/>
      <w:r w:rsidRPr="00671F27">
        <w:rPr>
          <w:i/>
        </w:rPr>
        <w:t>Then</w:t>
      </w:r>
      <w:proofErr w:type="gramEnd"/>
      <w:r w:rsidRPr="00671F27">
        <w:rPr>
          <w:i/>
        </w:rPr>
        <w:t xml:space="preserve"> released he Barabbas unto them: and when he had </w:t>
      </w:r>
      <w:r w:rsidRPr="00671F27">
        <w:rPr>
          <w:b/>
          <w:i/>
          <w:u w:val="single"/>
        </w:rPr>
        <w:t>scourged Jesus</w:t>
      </w:r>
      <w:r w:rsidRPr="00671F27">
        <w:rPr>
          <w:i/>
        </w:rPr>
        <w:t>, he delivered him to be crucified.</w:t>
      </w:r>
    </w:p>
    <w:p w:rsidR="00474B97" w:rsidRDefault="00671F27" w:rsidP="00671F27">
      <w:pPr>
        <w:pStyle w:val="NormalWeb"/>
        <w:spacing w:before="0" w:beforeAutospacing="0" w:after="0" w:afterAutospacing="0"/>
      </w:pPr>
      <w:r>
        <w:t>This was a sadistic</w:t>
      </w:r>
      <w:r w:rsidR="00474B97">
        <w:t xml:space="preserve">, </w:t>
      </w:r>
      <w:r>
        <w:t>severe</w:t>
      </w:r>
      <w:r w:rsidR="00474B97">
        <w:t xml:space="preserve"> punishment. The whip (</w:t>
      </w:r>
      <w:proofErr w:type="spellStart"/>
      <w:r w:rsidR="00474B97">
        <w:rPr>
          <w:i/>
          <w:iCs/>
          <w:sz w:val="26"/>
          <w:szCs w:val="26"/>
        </w:rPr>
        <w:t>phragelloo</w:t>
      </w:r>
      <w:proofErr w:type="spellEnd"/>
      <w:r w:rsidR="00474B97">
        <w:t>) was made of leather straps with two small balls attached to the end of each strap. The balls were made of rough lead or sharp bones or spikes, so that they would cut deeply into the flesh. His hands were tied to a post abov</w:t>
      </w:r>
      <w:r w:rsidR="00E3209D">
        <w:t>e His head and He was scourged</w:t>
      </w:r>
      <w:r w:rsidR="00474B97">
        <w:t xml:space="preserve">. It was the custom for the prisoner to be lashed until He was judged near death by the presiding centurion (Jewish trials allowed only forty lashes.) The </w:t>
      </w:r>
      <w:r w:rsidR="00E3209D">
        <w:t xml:space="preserve">criminal's back was </w:t>
      </w:r>
      <w:r w:rsidR="00474B97">
        <w:t>an unrecognizable mass of torn flesh.</w:t>
      </w:r>
    </w:p>
    <w:p w:rsidR="00474B97" w:rsidRDefault="00E3209D" w:rsidP="00E3209D">
      <w:pPr>
        <w:pStyle w:val="NormalWeb"/>
      </w:pPr>
      <w:r w:rsidRPr="00E3209D">
        <w:t>Joh</w:t>
      </w:r>
      <w:r>
        <w:t>n 19:1—</w:t>
      </w:r>
      <w:r w:rsidRPr="00E3209D">
        <w:rPr>
          <w:i/>
        </w:rPr>
        <w:t>Then Pilate therefore took Jesus, and scourged him</w:t>
      </w:r>
      <w:r w:rsidRPr="00E3209D">
        <w:t>.</w:t>
      </w:r>
    </w:p>
    <w:p w:rsidR="00474B97" w:rsidRDefault="00474B97" w:rsidP="00034A27">
      <w:pPr>
        <w:pStyle w:val="NormalWeb"/>
        <w:numPr>
          <w:ilvl w:val="1"/>
          <w:numId w:val="38"/>
        </w:numPr>
        <w:spacing w:before="0" w:beforeAutospacing="0" w:after="0" w:afterAutospacing="0"/>
      </w:pPr>
      <w:r>
        <w:t>Christ was being punished and chastised for our sins:</w:t>
      </w:r>
    </w:p>
    <w:p w:rsidR="00E3209D" w:rsidRPr="00E3209D" w:rsidRDefault="00E3209D" w:rsidP="00E3209D">
      <w:pPr>
        <w:pStyle w:val="NormalWeb"/>
      </w:pPr>
      <w:r>
        <w:t>Isaiah 53:5—</w:t>
      </w:r>
      <w:proofErr w:type="gramStart"/>
      <w:r w:rsidRPr="00E3209D">
        <w:rPr>
          <w:i/>
        </w:rPr>
        <w:t>But</w:t>
      </w:r>
      <w:proofErr w:type="gramEnd"/>
      <w:r w:rsidRPr="00E3209D">
        <w:rPr>
          <w:i/>
        </w:rPr>
        <w:t xml:space="preserve"> he was wounded for our transgressions, he was bruised for our iniquities: the chastisement of our peace was upon him; and with his stripes </w:t>
      </w:r>
      <w:r w:rsidRPr="00E3209D">
        <w:rPr>
          <w:b/>
          <w:i/>
          <w:u w:val="single"/>
        </w:rPr>
        <w:t>we are healed</w:t>
      </w:r>
      <w:r w:rsidRPr="00E3209D">
        <w:rPr>
          <w:i/>
        </w:rPr>
        <w:t>.</w:t>
      </w:r>
      <w:r>
        <w:t xml:space="preserve"> </w:t>
      </w:r>
      <w:r w:rsidR="00474B97">
        <w:t> </w:t>
      </w:r>
      <w:r>
        <w:t xml:space="preserve">                                                                                                                                                                                                              1Peter 2:24—</w:t>
      </w:r>
      <w:proofErr w:type="gramStart"/>
      <w:r w:rsidRPr="00E3209D">
        <w:rPr>
          <w:i/>
        </w:rPr>
        <w:t>Who</w:t>
      </w:r>
      <w:proofErr w:type="gramEnd"/>
      <w:r w:rsidRPr="00E3209D">
        <w:rPr>
          <w:i/>
        </w:rPr>
        <w:t xml:space="preserve"> his own self bare our sins in his own body on the tree, that we, being dead to sins, should live unto righteousness: by whose stripes </w:t>
      </w:r>
      <w:r w:rsidRPr="00E3209D">
        <w:rPr>
          <w:b/>
          <w:i/>
          <w:u w:val="single"/>
        </w:rPr>
        <w:t>ye were healed</w:t>
      </w:r>
      <w:r w:rsidRPr="00E3209D">
        <w:rPr>
          <w:i/>
        </w:rPr>
        <w:t xml:space="preserve">. </w:t>
      </w:r>
    </w:p>
    <w:p w:rsidR="00474B97" w:rsidRDefault="00474B97" w:rsidP="00034A27">
      <w:pPr>
        <w:pStyle w:val="NormalWeb"/>
        <w:numPr>
          <w:ilvl w:val="1"/>
          <w:numId w:val="38"/>
        </w:numPr>
      </w:pPr>
      <w:r>
        <w:t xml:space="preserve">Christ suffered the chastisement for our sins </w:t>
      </w:r>
      <w:r>
        <w:rPr>
          <w:rStyle w:val="Emphasis"/>
        </w:rPr>
        <w:t>willingly</w:t>
      </w:r>
      <w:r>
        <w:t>:</w:t>
      </w:r>
    </w:p>
    <w:p w:rsidR="00474B97" w:rsidRPr="00E3209D" w:rsidRDefault="00E3209D" w:rsidP="00E3209D">
      <w:pPr>
        <w:pStyle w:val="NormalWeb"/>
        <w:rPr>
          <w:i/>
        </w:rPr>
      </w:pPr>
      <w:r w:rsidRPr="00E3209D">
        <w:t>Isa</w:t>
      </w:r>
      <w:r>
        <w:t>iah 50:6—</w:t>
      </w:r>
      <w:r w:rsidRPr="00E3209D">
        <w:rPr>
          <w:i/>
        </w:rPr>
        <w:t xml:space="preserve">I gave my back to the </w:t>
      </w:r>
      <w:proofErr w:type="spellStart"/>
      <w:r w:rsidRPr="00E3209D">
        <w:rPr>
          <w:i/>
        </w:rPr>
        <w:t>smiters</w:t>
      </w:r>
      <w:proofErr w:type="spellEnd"/>
      <w:r w:rsidRPr="00E3209D">
        <w:rPr>
          <w:i/>
        </w:rPr>
        <w:t>, and my cheeks to them that plucked off the hair: I hid not my face from shame and spitting.</w:t>
      </w:r>
      <w:r w:rsidR="00474B97" w:rsidRPr="00E3209D">
        <w:rPr>
          <w:i/>
        </w:rPr>
        <w:t> </w:t>
      </w:r>
    </w:p>
    <w:p w:rsidR="00474B97" w:rsidRDefault="00474B97" w:rsidP="00E3209D">
      <w:pPr>
        <w:pStyle w:val="NormalWeb"/>
        <w:ind w:left="720"/>
      </w:pPr>
      <w:r>
        <w:t> </w:t>
      </w:r>
    </w:p>
    <w:p w:rsidR="00816B3D" w:rsidRDefault="00474B97" w:rsidP="00034A27">
      <w:pPr>
        <w:pStyle w:val="NormalWeb"/>
        <w:numPr>
          <w:ilvl w:val="0"/>
          <w:numId w:val="34"/>
        </w:numPr>
        <w:spacing w:before="0" w:beforeAutospacing="0" w:after="0" w:afterAutospacing="0"/>
      </w:pPr>
      <w:r>
        <w:t>They humiliated Christ bef</w:t>
      </w:r>
      <w:r w:rsidR="00EB3AB1">
        <w:t>ore a hundred or more soldiers</w:t>
      </w:r>
      <w:r>
        <w:t xml:space="preserve">. </w:t>
      </w:r>
      <w:r w:rsidR="00816B3D">
        <w:t xml:space="preserve">"the whole band" </w:t>
      </w:r>
    </w:p>
    <w:p w:rsidR="00474B97" w:rsidRDefault="00474B97" w:rsidP="00816B3D">
      <w:pPr>
        <w:pStyle w:val="NormalWeb"/>
        <w:spacing w:before="0" w:beforeAutospacing="0" w:after="0" w:afterAutospacing="0"/>
      </w:pPr>
      <w:r>
        <w:t>(</w:t>
      </w:r>
      <w:proofErr w:type="spellStart"/>
      <w:proofErr w:type="gramStart"/>
      <w:r>
        <w:rPr>
          <w:i/>
          <w:iCs/>
          <w:sz w:val="26"/>
          <w:szCs w:val="26"/>
        </w:rPr>
        <w:t>speiran</w:t>
      </w:r>
      <w:proofErr w:type="spellEnd"/>
      <w:proofErr w:type="gramEnd"/>
      <w:r>
        <w:t xml:space="preserve">). A </w:t>
      </w:r>
      <w:r>
        <w:rPr>
          <w:rStyle w:val="Emphasis"/>
        </w:rPr>
        <w:t>band</w:t>
      </w:r>
      <w:r>
        <w:t xml:space="preserve"> of soldiers usually meant a </w:t>
      </w:r>
      <w:r>
        <w:rPr>
          <w:rStyle w:val="Emphasis"/>
        </w:rPr>
        <w:t>cohort</w:t>
      </w:r>
      <w:r>
        <w:t xml:space="preserve"> which was made up of six hundred soldiers. However, "band" (</w:t>
      </w:r>
      <w:proofErr w:type="spellStart"/>
      <w:r>
        <w:rPr>
          <w:i/>
          <w:iCs/>
          <w:sz w:val="26"/>
          <w:szCs w:val="26"/>
        </w:rPr>
        <w:t>speiran</w:t>
      </w:r>
      <w:proofErr w:type="spellEnd"/>
      <w:r>
        <w:t xml:space="preserve">) sometimes meant maniple. Every cohort consisted of three maniples, about two hundred soldiers. </w:t>
      </w:r>
    </w:p>
    <w:p w:rsidR="00816B3D" w:rsidRDefault="00816B3D" w:rsidP="00816B3D">
      <w:pPr>
        <w:pStyle w:val="NormalWeb"/>
        <w:spacing w:before="0" w:beforeAutospacing="0" w:after="0" w:afterAutospacing="0"/>
      </w:pPr>
    </w:p>
    <w:p w:rsidR="00EB3AB1" w:rsidRDefault="00EB3AB1" w:rsidP="00EB3AB1">
      <w:pPr>
        <w:pStyle w:val="NormalWeb"/>
        <w:spacing w:before="0" w:beforeAutospacing="0" w:after="0" w:afterAutospacing="0"/>
      </w:pPr>
      <w:r w:rsidRPr="00EB3AB1">
        <w:t>Mt 27:27 Then the soldiers of the governor took Jesus into the common hall, and gathered unto him the whole band of soldiers.</w:t>
      </w:r>
    </w:p>
    <w:p w:rsidR="00474B97" w:rsidRDefault="00474B97" w:rsidP="00EB3AB1">
      <w:pPr>
        <w:pStyle w:val="NormalWeb"/>
      </w:pPr>
      <w:r>
        <w:t>Christ was humiliated and made a spectacle in order to save us. We are to become spectacles for Christ in order to reach some for Him. </w:t>
      </w:r>
    </w:p>
    <w:p w:rsidR="00474B97" w:rsidRDefault="00474B97" w:rsidP="00EB3AB1">
      <w:pPr>
        <w:pStyle w:val="NormalWeb"/>
        <w:spacing w:before="0" w:beforeAutospacing="0" w:after="0" w:afterAutospacing="0"/>
        <w:ind w:left="720"/>
      </w:pPr>
      <w:r>
        <w:t>3.  They stripped Christ and put a scarlet robe on Him</w:t>
      </w:r>
      <w:r w:rsidR="00EB3AB1">
        <w:t xml:space="preserve">. </w:t>
      </w:r>
      <w:r>
        <w:t xml:space="preserve">Christ was stripped </w:t>
      </w:r>
      <w:r>
        <w:rPr>
          <w:rStyle w:val="Emphasis"/>
        </w:rPr>
        <w:t>naked and shamed</w:t>
      </w:r>
      <w:r>
        <w:t xml:space="preserve"> and made to appear </w:t>
      </w:r>
      <w:r>
        <w:rPr>
          <w:rStyle w:val="Emphasis"/>
        </w:rPr>
        <w:t>ridiculous</w:t>
      </w:r>
      <w:r>
        <w:t xml:space="preserve"> by being clad with a royal robe. </w:t>
      </w:r>
    </w:p>
    <w:p w:rsidR="00474B97" w:rsidRDefault="00474B97" w:rsidP="00EB3AB1">
      <w:pPr>
        <w:pStyle w:val="NormalWeb"/>
        <w:spacing w:before="0" w:beforeAutospacing="0" w:after="0" w:afterAutospacing="0"/>
      </w:pPr>
      <w:r>
        <w:t>Sin</w:t>
      </w:r>
      <w:r w:rsidR="00EB3AB1">
        <w:t xml:space="preserve"> made man naked and shamed him</w:t>
      </w:r>
      <w:r>
        <w:t>.  </w:t>
      </w:r>
    </w:p>
    <w:p w:rsidR="00474B97" w:rsidRDefault="00474B97" w:rsidP="00EB3AB1">
      <w:pPr>
        <w:pStyle w:val="NormalWeb"/>
        <w:spacing w:before="0" w:beforeAutospacing="0" w:after="0" w:afterAutospacing="0"/>
      </w:pPr>
      <w:r>
        <w:t>Christ</w:t>
      </w:r>
      <w:r w:rsidR="00EB3AB1">
        <w:t xml:space="preserve"> wore</w:t>
      </w:r>
      <w:r>
        <w:t xml:space="preserve"> the scarlet robe for us. The scarlet robe symbolized that He was to bear our sins.</w:t>
      </w:r>
    </w:p>
    <w:p w:rsidR="00816B3D" w:rsidRDefault="00816B3D" w:rsidP="00EB3AB1">
      <w:pPr>
        <w:pStyle w:val="NormalWeb"/>
        <w:spacing w:before="0" w:beforeAutospacing="0" w:after="0" w:afterAutospacing="0"/>
      </w:pPr>
      <w:r w:rsidRPr="00816B3D">
        <w:t xml:space="preserve">Mt 27:28 </w:t>
      </w:r>
      <w:proofErr w:type="gramStart"/>
      <w:r w:rsidRPr="00816B3D">
        <w:t>And</w:t>
      </w:r>
      <w:proofErr w:type="gramEnd"/>
      <w:r w:rsidRPr="00816B3D">
        <w:t xml:space="preserve"> they stripped him, and put on him a scarlet robe.</w:t>
      </w:r>
    </w:p>
    <w:p w:rsidR="00474B97" w:rsidRDefault="00474B97" w:rsidP="00034A27">
      <w:pPr>
        <w:pStyle w:val="NormalWeb"/>
        <w:numPr>
          <w:ilvl w:val="1"/>
          <w:numId w:val="10"/>
        </w:numPr>
        <w:spacing w:before="0" w:beforeAutospacing="0" w:after="0" w:afterAutospacing="0"/>
      </w:pPr>
      <w:r>
        <w:t>Because He wore the scarlet robe of our sins, our sins can be as white as snow.</w:t>
      </w:r>
    </w:p>
    <w:p w:rsidR="00474B97" w:rsidRDefault="00474B97" w:rsidP="00034A27">
      <w:pPr>
        <w:pStyle w:val="NormalWeb"/>
        <w:numPr>
          <w:ilvl w:val="1"/>
          <w:numId w:val="10"/>
        </w:numPr>
        <w:spacing w:before="0" w:beforeAutospacing="0" w:after="0" w:afterAutospacing="0"/>
      </w:pPr>
      <w:r>
        <w:t>Because He wore the scarlet robe of our sins, we can wash our robes in the blood of the lamb. </w:t>
      </w:r>
    </w:p>
    <w:p w:rsidR="00474B97" w:rsidRDefault="00474B97" w:rsidP="008C6FA8">
      <w:pPr>
        <w:pStyle w:val="NormalWeb"/>
        <w:spacing w:before="0" w:beforeAutospacing="0" w:after="0" w:afterAutospacing="0"/>
        <w:ind w:firstLine="720"/>
      </w:pPr>
      <w:r>
        <w:t xml:space="preserve">4.  They put a crown of thorns on the head of </w:t>
      </w:r>
      <w:r w:rsidR="00816B3D">
        <w:t>Christ and a reed in His hands</w:t>
      </w:r>
      <w:r>
        <w:t xml:space="preserve">. </w:t>
      </w:r>
      <w:r w:rsidR="00816B3D">
        <w:t xml:space="preserve">                                                              </w:t>
      </w:r>
      <w:r>
        <w:t xml:space="preserve">A mock crown was made out of some limbs from a thorn bush and jammed upon His head. The thorns pierced through the skin of His brow and under His hair. Blood streamed down his head and face. A mock </w:t>
      </w:r>
      <w:proofErr w:type="spellStart"/>
      <w:r>
        <w:t>sceptre</w:t>
      </w:r>
      <w:proofErr w:type="spellEnd"/>
      <w:r>
        <w:t xml:space="preserve"> was made out of the weak, limber reed and thrust into His hand. </w:t>
      </w:r>
    </w:p>
    <w:p w:rsidR="00474B97" w:rsidRDefault="00474B97" w:rsidP="00816B3D">
      <w:pPr>
        <w:pStyle w:val="NormalWeb"/>
        <w:spacing w:before="0" w:beforeAutospacing="0" w:after="0" w:afterAutospacing="0"/>
      </w:pPr>
      <w:r>
        <w:t xml:space="preserve">Thorns are a symbol of God's </w:t>
      </w:r>
      <w:r>
        <w:rPr>
          <w:rStyle w:val="Emphasis"/>
        </w:rPr>
        <w:t>curse</w:t>
      </w:r>
      <w:r>
        <w:t xml:space="preserve"> u</w:t>
      </w:r>
      <w:r w:rsidR="009C7863">
        <w:t>pon the earth, a result of sin</w:t>
      </w:r>
      <w:r>
        <w:t>. Christ was bearing the sin that brought about the curse. He was made a curse for us.</w:t>
      </w:r>
    </w:p>
    <w:p w:rsidR="00474B97" w:rsidRPr="008C6FA8" w:rsidRDefault="008C6FA8" w:rsidP="008C6FA8">
      <w:pPr>
        <w:pStyle w:val="NormalWeb"/>
        <w:rPr>
          <w:i/>
        </w:rPr>
      </w:pPr>
      <w:r>
        <w:t>Gen. 3:18—</w:t>
      </w:r>
      <w:r w:rsidR="009C7863" w:rsidRPr="008C6FA8">
        <w:rPr>
          <w:i/>
        </w:rPr>
        <w:t xml:space="preserve">Thorns also and thistles shall it bring forth to thee; and thou </w:t>
      </w:r>
      <w:proofErr w:type="spellStart"/>
      <w:r w:rsidR="009C7863" w:rsidRPr="008C6FA8">
        <w:rPr>
          <w:i/>
        </w:rPr>
        <w:t>shalt</w:t>
      </w:r>
      <w:proofErr w:type="spellEnd"/>
      <w:r w:rsidR="009C7863" w:rsidRPr="008C6FA8">
        <w:rPr>
          <w:i/>
        </w:rPr>
        <w:t xml:space="preserve"> eat the herb of the field;</w:t>
      </w:r>
      <w:r w:rsidR="00474B97" w:rsidRPr="008C6FA8">
        <w:rPr>
          <w:i/>
        </w:rPr>
        <w:t> </w:t>
      </w:r>
    </w:p>
    <w:p w:rsidR="00474B97" w:rsidRDefault="00474B97" w:rsidP="009C7863">
      <w:pPr>
        <w:pStyle w:val="NormalWeb"/>
        <w:spacing w:before="0" w:beforeAutospacing="0" w:after="0" w:afterAutospacing="0"/>
      </w:pPr>
      <w:r>
        <w:t xml:space="preserve">Christ </w:t>
      </w:r>
      <w:r w:rsidR="008C6FA8">
        <w:t xml:space="preserve">held the weak </w:t>
      </w:r>
      <w:r>
        <w:t xml:space="preserve">reed that is </w:t>
      </w:r>
      <w:r w:rsidR="008C6FA8">
        <w:t xml:space="preserve">so easily shaken with the </w:t>
      </w:r>
      <w:proofErr w:type="gramStart"/>
      <w:r w:rsidR="008C6FA8">
        <w:t>wind</w:t>
      </w:r>
      <w:r>
        <w:t>, that</w:t>
      </w:r>
      <w:proofErr w:type="gramEnd"/>
      <w:r>
        <w:t xml:space="preserve"> wavers and withers and wastes away. He held the reed that symbolizes the weak kingdoms of</w:t>
      </w:r>
      <w:r w:rsidR="008C6FA8">
        <w:t xml:space="preserve"> the world, kingdoms that </w:t>
      </w:r>
      <w:proofErr w:type="gramStart"/>
      <w:r w:rsidR="008C6FA8">
        <w:t xml:space="preserve">are </w:t>
      </w:r>
      <w:r>
        <w:t xml:space="preserve"> easily</w:t>
      </w:r>
      <w:proofErr w:type="gramEnd"/>
      <w:r>
        <w:t xml:space="preserve"> shaken and withered and wasted away. He held it as part of His sufferings so that He might secure an eternal </w:t>
      </w:r>
      <w:proofErr w:type="spellStart"/>
      <w:r>
        <w:t>sceptre</w:t>
      </w:r>
      <w:proofErr w:type="spellEnd"/>
      <w:r>
        <w:t>, an eternal throne and kingdom.</w:t>
      </w:r>
    </w:p>
    <w:p w:rsidR="00474B97" w:rsidRDefault="008C6FA8" w:rsidP="008C6FA8">
      <w:pPr>
        <w:pStyle w:val="NormalWeb"/>
      </w:pPr>
      <w:r w:rsidRPr="008C6FA8">
        <w:t xml:space="preserve">Mt 27:29 </w:t>
      </w:r>
      <w:proofErr w:type="gramStart"/>
      <w:r w:rsidRPr="008C6FA8">
        <w:t>And</w:t>
      </w:r>
      <w:proofErr w:type="gramEnd"/>
      <w:r w:rsidRPr="008C6FA8">
        <w:t xml:space="preserve"> when they had platted a crown of thorns, they put it upon his head, and a reed in his right hand: and they bowed the knee before him, and mocked him, saying, Hail, King of the Jews!</w:t>
      </w:r>
      <w:r w:rsidR="00474B97">
        <w:t> </w:t>
      </w:r>
    </w:p>
    <w:p w:rsidR="00474B97" w:rsidRDefault="00474B97" w:rsidP="008C6FA8">
      <w:pPr>
        <w:pStyle w:val="NormalWeb"/>
        <w:spacing w:before="0" w:beforeAutospacing="0" w:after="0" w:afterAutospacing="0"/>
        <w:ind w:firstLine="720"/>
      </w:pPr>
      <w:r>
        <w:t xml:space="preserve">5.  They bowed and </w:t>
      </w:r>
      <w:r w:rsidR="008C6FA8">
        <w:t>mocked the claim of Christ to be king</w:t>
      </w:r>
      <w:r>
        <w:t>. </w:t>
      </w:r>
    </w:p>
    <w:p w:rsidR="00474B97" w:rsidRDefault="00474B97" w:rsidP="008C6FA8">
      <w:pPr>
        <w:pStyle w:val="NormalWeb"/>
        <w:spacing w:before="0" w:beforeAutospacing="0" w:after="0" w:afterAutospacing="0"/>
      </w:pPr>
      <w:r>
        <w:t xml:space="preserve"> The day is coming when </w:t>
      </w:r>
      <w:r w:rsidR="008C6FA8">
        <w:t xml:space="preserve">every knee shall bow and every tongue </w:t>
      </w:r>
      <w:proofErr w:type="gramStart"/>
      <w:r w:rsidR="008C6FA8">
        <w:t>confess</w:t>
      </w:r>
      <w:proofErr w:type="gramEnd"/>
      <w:r w:rsidR="008C6FA8">
        <w:t xml:space="preserve"> that Jesus </w:t>
      </w:r>
      <w:r>
        <w:t xml:space="preserve">Christ </w:t>
      </w:r>
      <w:r w:rsidR="008C6FA8">
        <w:t>is Lord</w:t>
      </w:r>
      <w:r>
        <w:t xml:space="preserve">. </w:t>
      </w:r>
    </w:p>
    <w:p w:rsidR="008C6FA8" w:rsidRDefault="008C6FA8" w:rsidP="004B602C">
      <w:pPr>
        <w:pStyle w:val="NormalWeb"/>
        <w:numPr>
          <w:ilvl w:val="0"/>
          <w:numId w:val="39"/>
        </w:numPr>
      </w:pPr>
      <w:r>
        <w:t xml:space="preserve">They spit </w:t>
      </w:r>
      <w:r w:rsidR="00474B97">
        <w:t xml:space="preserve">on Christ </w:t>
      </w:r>
    </w:p>
    <w:p w:rsidR="003D78AB" w:rsidRDefault="008C6FA8" w:rsidP="008C6FA8">
      <w:pPr>
        <w:pStyle w:val="NormalWeb"/>
      </w:pPr>
      <w:r w:rsidRPr="008C6FA8">
        <w:t xml:space="preserve">Mt 27:30 </w:t>
      </w:r>
      <w:proofErr w:type="gramStart"/>
      <w:r w:rsidRPr="008C6FA8">
        <w:t>And</w:t>
      </w:r>
      <w:proofErr w:type="gramEnd"/>
      <w:r w:rsidRPr="008C6FA8">
        <w:t xml:space="preserve"> they spit upon him, and took the reed, and smote him on the head. </w:t>
      </w:r>
    </w:p>
    <w:p w:rsidR="003D78AB" w:rsidRDefault="003D78AB" w:rsidP="008C6FA8">
      <w:pPr>
        <w:pStyle w:val="NormalWeb"/>
      </w:pPr>
      <w:r>
        <w:t xml:space="preserve">Isa 50:6 I gave my back to the </w:t>
      </w:r>
      <w:proofErr w:type="spellStart"/>
      <w:r>
        <w:t>smiters</w:t>
      </w:r>
      <w:proofErr w:type="spellEnd"/>
      <w:r>
        <w:t>, and my cheeks to them that plucked off the hair: I hid not my face from shame and spitting.</w:t>
      </w:r>
    </w:p>
    <w:p w:rsidR="00474B97" w:rsidRDefault="003D78AB" w:rsidP="003D78AB">
      <w:pPr>
        <w:pStyle w:val="NormalWeb"/>
      </w:pPr>
      <w:r>
        <w:t xml:space="preserve"> It was a </w:t>
      </w:r>
      <w:r w:rsidR="00474B97">
        <w:t>custom for subjects to kiss their rulers as a sign of homage and allegiance. The soldiers gave the Lord a mock allegiance by spitefully spitting in His face.</w:t>
      </w:r>
      <w:r>
        <w:t xml:space="preserve"> Christ bore the spit and mocking </w:t>
      </w:r>
      <w:r w:rsidR="00474B97">
        <w:t>in ord</w:t>
      </w:r>
      <w:r>
        <w:t>er to deliver men from death</w:t>
      </w:r>
      <w:r w:rsidR="00474B97">
        <w:t>. But the day has now come when the Lord is not to be spit upon, but kissed. He is to be</w:t>
      </w:r>
      <w:r>
        <w:t xml:space="preserve"> given a genuine </w:t>
      </w:r>
      <w:r w:rsidR="00474B97">
        <w:t>allegiance.</w:t>
      </w:r>
    </w:p>
    <w:p w:rsidR="00474B97" w:rsidRDefault="003D78AB" w:rsidP="003D78AB">
      <w:pPr>
        <w:pStyle w:val="NormalWeb"/>
        <w:ind w:firstLine="360"/>
      </w:pPr>
      <w:r>
        <w:t>7.  They smote</w:t>
      </w:r>
      <w:r w:rsidR="00474B97">
        <w:t xml:space="preserve"> Ch</w:t>
      </w:r>
      <w:r>
        <w:t>rist on the head with the reed</w:t>
      </w:r>
      <w:r w:rsidR="00474B97">
        <w:t>. "</w:t>
      </w:r>
      <w:proofErr w:type="gramStart"/>
      <w:r w:rsidR="00474B97">
        <w:t>smote</w:t>
      </w:r>
      <w:proofErr w:type="gramEnd"/>
      <w:r w:rsidR="00474B97">
        <w:t xml:space="preserve"> Him</w:t>
      </w:r>
      <w:r>
        <w:t>" (</w:t>
      </w:r>
      <w:proofErr w:type="spellStart"/>
      <w:r w:rsidR="00474B97">
        <w:rPr>
          <w:i/>
          <w:iCs/>
          <w:sz w:val="26"/>
          <w:szCs w:val="26"/>
        </w:rPr>
        <w:t>etupton</w:t>
      </w:r>
      <w:proofErr w:type="spellEnd"/>
      <w:r>
        <w:rPr>
          <w:i/>
          <w:iCs/>
          <w:sz w:val="26"/>
          <w:szCs w:val="26"/>
        </w:rPr>
        <w:t>)</w:t>
      </w:r>
      <w:r>
        <w:rPr>
          <w:vertAlign w:val="superscript"/>
        </w:rPr>
        <w:t xml:space="preserve"> </w:t>
      </w:r>
      <w:r>
        <w:t xml:space="preserve"> it </w:t>
      </w:r>
      <w:r w:rsidR="00474B97">
        <w:t xml:space="preserve">means they </w:t>
      </w:r>
      <w:r w:rsidR="00474B97">
        <w:rPr>
          <w:rStyle w:val="Emphasis"/>
        </w:rPr>
        <w:t>kept on beating Him</w:t>
      </w:r>
      <w:r w:rsidR="00474B97">
        <w:t xml:space="preserve">. They took the reed, the mock </w:t>
      </w:r>
      <w:proofErr w:type="spellStart"/>
      <w:r w:rsidR="00474B97">
        <w:t>sceptre</w:t>
      </w:r>
      <w:proofErr w:type="spellEnd"/>
      <w:r w:rsidR="00474B97">
        <w:t>, and used it as a weapon, beating Him on the head continuously. He was bruised and bleeding, a horrible sight.</w:t>
      </w:r>
    </w:p>
    <w:p w:rsidR="00474B97" w:rsidRDefault="003D78AB" w:rsidP="003D78AB">
      <w:pPr>
        <w:pStyle w:val="NormalWeb"/>
      </w:pPr>
      <w:r>
        <w:t xml:space="preserve">       </w:t>
      </w:r>
      <w:r w:rsidR="00474B97">
        <w:t>8.  They stripped Christ of the kingly robe and put His own robe back on Him, aggravating the wounds. They were now ready to</w:t>
      </w:r>
      <w:r>
        <w:t xml:space="preserve"> get to the </w:t>
      </w:r>
      <w:r w:rsidR="00474B97">
        <w:t>crucifixion. As they stripped the kingly robe off, two things happened.</w:t>
      </w:r>
    </w:p>
    <w:p w:rsidR="00474B97" w:rsidRDefault="00474B97" w:rsidP="003D78AB">
      <w:pPr>
        <w:pStyle w:val="NormalWeb"/>
        <w:spacing w:before="0" w:beforeAutospacing="0" w:after="0" w:afterAutospacing="0"/>
        <w:ind w:left="720"/>
      </w:pPr>
      <w:r>
        <w:t>a.</w:t>
      </w:r>
      <w:proofErr w:type="gramStart"/>
      <w:r>
        <w:t>  The</w:t>
      </w:r>
      <w:proofErr w:type="gramEnd"/>
      <w:r>
        <w:t xml:space="preserve"> dried </w:t>
      </w:r>
      <w:proofErr w:type="spellStart"/>
      <w:r>
        <w:t>bood</w:t>
      </w:r>
      <w:proofErr w:type="spellEnd"/>
      <w:r>
        <w:t xml:space="preserve"> clinging to the robe ripped away from the wounds. In excruciating pain His blood began to flow from the wounds again.</w:t>
      </w:r>
    </w:p>
    <w:p w:rsidR="00474B97" w:rsidRDefault="00474B97" w:rsidP="003D78AB">
      <w:pPr>
        <w:pStyle w:val="NormalWeb"/>
        <w:spacing w:before="0" w:beforeAutospacing="0" w:after="0" w:afterAutospacing="0"/>
        <w:ind w:left="720"/>
      </w:pPr>
      <w:r>
        <w:t>b.</w:t>
      </w:r>
      <w:proofErr w:type="gramStart"/>
      <w:r>
        <w:t>  In</w:t>
      </w:r>
      <w:proofErr w:type="gramEnd"/>
      <w:r>
        <w:t xml:space="preserve"> removing the kingly robe, the soldiers were stripping Him of the authority they had given Him. </w:t>
      </w:r>
      <w:r w:rsidR="003D78AB">
        <w:t xml:space="preserve">They were </w:t>
      </w:r>
      <w:r>
        <w:t>mock</w:t>
      </w:r>
      <w:r w:rsidR="003D78AB">
        <w:t xml:space="preserve">ing </w:t>
      </w:r>
      <w:proofErr w:type="gramStart"/>
      <w:r w:rsidR="003D78AB">
        <w:t>His  authority</w:t>
      </w:r>
      <w:proofErr w:type="gramEnd"/>
      <w:r w:rsidR="003D78AB">
        <w:t xml:space="preserve"> and honor</w:t>
      </w:r>
      <w:r>
        <w:t>.</w:t>
      </w:r>
    </w:p>
    <w:p w:rsidR="00474B97" w:rsidRDefault="00474B97" w:rsidP="00A96D4D">
      <w:pPr>
        <w:pStyle w:val="NormalWeb"/>
      </w:pPr>
      <w:r>
        <w:t xml:space="preserve"> No man determines the authority of God's Son. He possesses authority because He is God's Son, not because man gives Him authority. God has </w:t>
      </w:r>
      <w:r w:rsidR="00A96D4D">
        <w:t>given Him all authority and power and</w:t>
      </w:r>
      <w:r>
        <w:t xml:space="preserve"> He has borne the sufferings and death of the cross for man.</w:t>
      </w:r>
    </w:p>
    <w:p w:rsidR="00474B97" w:rsidRDefault="00A96D4D" w:rsidP="00A96D4D">
      <w:pPr>
        <w:pStyle w:val="NormalWeb"/>
      </w:pPr>
      <w:r>
        <w:t>9.  Christ carried</w:t>
      </w:r>
      <w:r w:rsidR="00474B97">
        <w:t xml:space="preserve"> th</w:t>
      </w:r>
      <w:r>
        <w:t xml:space="preserve">e cross until He was exhausted. Having the condemned criminal carry </w:t>
      </w:r>
      <w:proofErr w:type="gramStart"/>
      <w:r>
        <w:t>his own</w:t>
      </w:r>
      <w:proofErr w:type="gramEnd"/>
      <w:r>
        <w:t xml:space="preserve"> cross was a</w:t>
      </w:r>
      <w:r w:rsidR="00474B97">
        <w:t xml:space="preserve"> common practice. A centurion riding upon his stallion led the way. A herald followed, shouting out the criminal charges against the condemned. Immediately behind the herald was the condemned man bearing his cross and a small detachment of soldiers. The criminal had to carry his cross up and down through the streets of the city, The Romans did this as a living lesson to the citizens of a city that crime did not pay.</w:t>
      </w:r>
    </w:p>
    <w:p w:rsidR="00B128D2" w:rsidRDefault="00B128D2" w:rsidP="00A96D4D">
      <w:pPr>
        <w:pStyle w:val="NormalWeb"/>
      </w:pPr>
      <w:r w:rsidRPr="00B128D2">
        <w:t xml:space="preserve">Mt 27:32 </w:t>
      </w:r>
      <w:proofErr w:type="gramStart"/>
      <w:r w:rsidRPr="00B128D2">
        <w:t>And</w:t>
      </w:r>
      <w:proofErr w:type="gramEnd"/>
      <w:r w:rsidRPr="00B128D2">
        <w:t xml:space="preserve"> as they came out, they found a man of Cyrene, Simon by name: him they compelled to bear his cross.</w:t>
      </w:r>
    </w:p>
    <w:p w:rsidR="00474B97" w:rsidRDefault="00A96D4D" w:rsidP="00A96D4D">
      <w:pPr>
        <w:pStyle w:val="NormalWeb"/>
        <w:spacing w:before="0" w:beforeAutospacing="0" w:after="0" w:afterAutospacing="0"/>
      </w:pPr>
      <w:r>
        <w:t xml:space="preserve">               a. </w:t>
      </w:r>
      <w:r w:rsidR="00B128D2">
        <w:t>Man forced man</w:t>
      </w:r>
      <w:r w:rsidR="00474B97">
        <w:t xml:space="preserve"> to carry the cross to Golgotha. There is a spiritual symbol here. Spiritually, it is man's sin that forced </w:t>
      </w:r>
      <w:r w:rsidR="00B128D2">
        <w:t>man unto death.</w:t>
      </w:r>
    </w:p>
    <w:p w:rsidR="00B128D2" w:rsidRDefault="00B128D2" w:rsidP="00A96D4D">
      <w:pPr>
        <w:pStyle w:val="NormalWeb"/>
        <w:spacing w:before="0" w:beforeAutospacing="0" w:after="0" w:afterAutospacing="0"/>
      </w:pPr>
      <w:r>
        <w:tab/>
        <w:t xml:space="preserve">   </w:t>
      </w:r>
      <w:proofErr w:type="gramStart"/>
      <w:r>
        <w:t>b.  Christ</w:t>
      </w:r>
      <w:proofErr w:type="gramEnd"/>
      <w:r>
        <w:t xml:space="preserve"> bore the cross willingly to do the Father’s Will.</w:t>
      </w:r>
      <w:r>
        <w:tab/>
      </w:r>
    </w:p>
    <w:p w:rsidR="00474B97" w:rsidRPr="00A96D4D" w:rsidRDefault="00B128D2" w:rsidP="00B128D2">
      <w:pPr>
        <w:pStyle w:val="NormalWeb"/>
      </w:pPr>
      <w:r>
        <w:t xml:space="preserve">            </w:t>
      </w:r>
    </w:p>
    <w:p w:rsidR="00B128D2" w:rsidRDefault="00B128D2" w:rsidP="00034A27">
      <w:pPr>
        <w:pStyle w:val="NormalWeb"/>
        <w:numPr>
          <w:ilvl w:val="0"/>
          <w:numId w:val="32"/>
        </w:numPr>
        <w:spacing w:before="0" w:beforeAutospacing="0" w:after="0" w:afterAutospacing="0"/>
      </w:pPr>
      <w:r>
        <w:t>They compell</w:t>
      </w:r>
      <w:r w:rsidR="00474B97">
        <w:t xml:space="preserve">ed </w:t>
      </w:r>
      <w:r>
        <w:t xml:space="preserve">Simon </w:t>
      </w:r>
      <w:r w:rsidR="00474B97">
        <w:t>to</w:t>
      </w:r>
      <w:r>
        <w:t xml:space="preserve"> help with the cross of Christ</w:t>
      </w:r>
      <w:r w:rsidR="00474B97">
        <w:t xml:space="preserve">. </w:t>
      </w:r>
      <w:r>
        <w:t xml:space="preserve">It has been said that </w:t>
      </w:r>
      <w:r w:rsidR="00474B97">
        <w:t xml:space="preserve">Christ </w:t>
      </w:r>
      <w:r>
        <w:t xml:space="preserve">suffered so much and </w:t>
      </w:r>
      <w:r w:rsidR="00474B97">
        <w:t xml:space="preserve">broke under the weight of the cross. </w:t>
      </w:r>
    </w:p>
    <w:p w:rsidR="00474B97" w:rsidRDefault="00474B97" w:rsidP="00B128D2">
      <w:pPr>
        <w:pStyle w:val="NormalWeb"/>
        <w:spacing w:before="0" w:beforeAutospacing="0" w:after="0" w:afterAutospacing="0"/>
      </w:pPr>
    </w:p>
    <w:p w:rsidR="00474B97" w:rsidRDefault="00F3226E" w:rsidP="00034A27">
      <w:pPr>
        <w:pStyle w:val="NormalWeb"/>
        <w:numPr>
          <w:ilvl w:val="1"/>
          <w:numId w:val="32"/>
        </w:numPr>
        <w:spacing w:before="0" w:beforeAutospacing="0" w:after="0" w:afterAutospacing="0"/>
      </w:pPr>
      <w:r>
        <w:t>S</w:t>
      </w:r>
      <w:r w:rsidR="00474B97">
        <w:t>uffered the agony of the Garden.</w:t>
      </w:r>
    </w:p>
    <w:p w:rsidR="00474B97" w:rsidRDefault="00F3226E" w:rsidP="00034A27">
      <w:pPr>
        <w:pStyle w:val="NormalWeb"/>
        <w:numPr>
          <w:ilvl w:val="1"/>
          <w:numId w:val="32"/>
        </w:numPr>
        <w:spacing w:before="0" w:beforeAutospacing="0" w:after="0" w:afterAutospacing="0"/>
      </w:pPr>
      <w:r>
        <w:t>S</w:t>
      </w:r>
      <w:r w:rsidR="00474B97">
        <w:t>uffered the tension and excitement of the trials.</w:t>
      </w:r>
    </w:p>
    <w:p w:rsidR="00474B97" w:rsidRDefault="00F3226E" w:rsidP="00034A27">
      <w:pPr>
        <w:pStyle w:val="NormalWeb"/>
        <w:numPr>
          <w:ilvl w:val="1"/>
          <w:numId w:val="32"/>
        </w:numPr>
        <w:spacing w:before="0" w:beforeAutospacing="0" w:after="0" w:afterAutospacing="0"/>
      </w:pPr>
      <w:r>
        <w:t>S</w:t>
      </w:r>
      <w:r w:rsidR="00474B97">
        <w:t>uffered the ridicule and torture of the soldiers.</w:t>
      </w:r>
    </w:p>
    <w:p w:rsidR="00F3226E" w:rsidRDefault="00F3226E" w:rsidP="00034A27">
      <w:pPr>
        <w:pStyle w:val="NormalWeb"/>
        <w:numPr>
          <w:ilvl w:val="1"/>
          <w:numId w:val="32"/>
        </w:numPr>
        <w:spacing w:before="0" w:beforeAutospacing="0" w:after="0" w:afterAutospacing="0"/>
      </w:pPr>
      <w:r>
        <w:t>Suffered the loss of much blood from 39 stripes</w:t>
      </w:r>
      <w:r w:rsidR="00474B97">
        <w:t>,</w:t>
      </w:r>
      <w:r>
        <w:t xml:space="preserve"> crown of thorns</w:t>
      </w:r>
      <w:r w:rsidR="00474B97">
        <w:t xml:space="preserve"> and </w:t>
      </w:r>
    </w:p>
    <w:p w:rsidR="00474B97" w:rsidRDefault="00474B97" w:rsidP="00F3226E">
      <w:pPr>
        <w:pStyle w:val="NormalWeb"/>
        <w:spacing w:before="0" w:beforeAutospacing="0" w:after="0" w:afterAutospacing="0"/>
        <w:ind w:left="720" w:firstLine="720"/>
      </w:pPr>
      <w:r>
        <w:t xml:space="preserve">He had gone without food and sleep for hours. </w:t>
      </w:r>
    </w:p>
    <w:p w:rsidR="00F3226E" w:rsidRDefault="00F3226E" w:rsidP="00F3226E">
      <w:pPr>
        <w:pStyle w:val="NormalWeb"/>
      </w:pPr>
      <w:r w:rsidRPr="00F3226E">
        <w:t xml:space="preserve">Mt 27:32 </w:t>
      </w:r>
      <w:proofErr w:type="gramStart"/>
      <w:r w:rsidRPr="00F3226E">
        <w:t>And</w:t>
      </w:r>
      <w:proofErr w:type="gramEnd"/>
      <w:r w:rsidRPr="00F3226E">
        <w:t xml:space="preserve"> as they came out, they found a man of Cyrene, Simon by name: him they compelled to bear his cross. </w:t>
      </w:r>
    </w:p>
    <w:p w:rsidR="00F3226E" w:rsidRDefault="00F3226E" w:rsidP="00F3226E">
      <w:pPr>
        <w:pStyle w:val="NormalWeb"/>
      </w:pPr>
      <w:proofErr w:type="spellStart"/>
      <w:r>
        <w:t>Mr</w:t>
      </w:r>
      <w:proofErr w:type="spellEnd"/>
      <w:r>
        <w:t xml:space="preserve"> 15:21 And they compel one Simon a </w:t>
      </w:r>
      <w:proofErr w:type="spellStart"/>
      <w:r>
        <w:t>Cyrenian</w:t>
      </w:r>
      <w:proofErr w:type="spellEnd"/>
      <w:r>
        <w:t>, who passed by, coming out of the country, the father of Alexander and Rufus, to bear his cross.</w:t>
      </w:r>
    </w:p>
    <w:p w:rsidR="00474B97" w:rsidRDefault="00474B97" w:rsidP="00F3226E">
      <w:pPr>
        <w:pStyle w:val="NormalWeb"/>
      </w:pPr>
      <w:r>
        <w:t> Christ bore the cross for us that He might enlist us in the service of God. Even as He bore the cross, we are now to bear the cross for Him. Simon literally bore the cross, symbolizing that we are to bear the cross for Christ spiritually</w:t>
      </w:r>
      <w:r w:rsidR="00F3226E">
        <w:t>.</w:t>
      </w:r>
      <w:r>
        <w:t> </w:t>
      </w:r>
    </w:p>
    <w:p w:rsidR="00474B97" w:rsidRDefault="00474B97" w:rsidP="00F3226E">
      <w:pPr>
        <w:pStyle w:val="NormalWeb"/>
        <w:spacing w:before="0" w:beforeAutospacing="0" w:after="0" w:afterAutospacing="0"/>
        <w:ind w:firstLine="360"/>
      </w:pPr>
      <w:r>
        <w:t>11.  </w:t>
      </w:r>
      <w:r w:rsidR="00F3226E">
        <w:t>The soldiers led Christ to Golgotha to be crucified.</w:t>
      </w:r>
    </w:p>
    <w:p w:rsidR="00F3226E" w:rsidRDefault="00F3226E" w:rsidP="00F3226E">
      <w:pPr>
        <w:pStyle w:val="NormalWeb"/>
        <w:spacing w:before="0" w:beforeAutospacing="0" w:after="0" w:afterAutospacing="0"/>
      </w:pPr>
    </w:p>
    <w:p w:rsidR="00F3226E" w:rsidRPr="00F3226E" w:rsidRDefault="00F3226E" w:rsidP="00F3226E">
      <w:pPr>
        <w:pStyle w:val="NormalWeb"/>
        <w:spacing w:before="0" w:beforeAutospacing="0" w:after="0" w:afterAutospacing="0"/>
        <w:rPr>
          <w:i/>
        </w:rPr>
      </w:pPr>
      <w:r>
        <w:t>Mt 27:33—</w:t>
      </w:r>
      <w:proofErr w:type="gramStart"/>
      <w:r w:rsidRPr="00F3226E">
        <w:rPr>
          <w:i/>
        </w:rPr>
        <w:t>And</w:t>
      </w:r>
      <w:proofErr w:type="gramEnd"/>
      <w:r w:rsidRPr="00F3226E">
        <w:rPr>
          <w:i/>
        </w:rPr>
        <w:t xml:space="preserve"> when they were come unto a place called Golgotha, that is to say, a place of a skull,</w:t>
      </w:r>
    </w:p>
    <w:p w:rsidR="00F3226E" w:rsidRDefault="00474B97" w:rsidP="00F3226E">
      <w:pPr>
        <w:pStyle w:val="NormalWeb"/>
        <w:spacing w:before="0" w:beforeAutospacing="0" w:after="0" w:afterAutospacing="0"/>
        <w:ind w:left="360"/>
      </w:pPr>
      <w:r>
        <w:t xml:space="preserve"> </w:t>
      </w:r>
    </w:p>
    <w:p w:rsidR="00F3226E" w:rsidRDefault="00474B97" w:rsidP="00F3226E">
      <w:pPr>
        <w:pStyle w:val="NormalWeb"/>
        <w:spacing w:before="0" w:beforeAutospacing="0" w:after="0" w:afterAutospacing="0"/>
        <w:ind w:left="360"/>
      </w:pPr>
      <w:r>
        <w:t>The Lamb of God was led outside the gate as a sheep is led to the slaughter. </w:t>
      </w:r>
    </w:p>
    <w:p w:rsidR="00F3226E" w:rsidRDefault="00F3226E" w:rsidP="00F3226E">
      <w:pPr>
        <w:pStyle w:val="NormalWeb"/>
        <w:spacing w:before="0" w:beforeAutospacing="0" w:after="0" w:afterAutospacing="0"/>
        <w:ind w:left="360"/>
      </w:pPr>
    </w:p>
    <w:p w:rsidR="00C37792" w:rsidRDefault="00474B97" w:rsidP="00C37792">
      <w:pPr>
        <w:pStyle w:val="NormalWeb"/>
        <w:spacing w:before="0" w:beforeAutospacing="0" w:after="0" w:afterAutospacing="0"/>
        <w:ind w:left="360"/>
      </w:pPr>
      <w:r>
        <w:t>He bore the reproach of sin for us. We should, therefore, bear the reproach of righteousness for Him.</w:t>
      </w:r>
    </w:p>
    <w:p w:rsidR="00474B97" w:rsidRDefault="00474B97" w:rsidP="00C37792">
      <w:pPr>
        <w:pStyle w:val="NormalWeb"/>
        <w:spacing w:before="0" w:beforeAutospacing="0" w:after="0" w:afterAutospacing="0"/>
        <w:ind w:left="360"/>
      </w:pPr>
      <w:r>
        <w:t> </w:t>
      </w:r>
    </w:p>
    <w:p w:rsidR="003432B5" w:rsidRDefault="00474B97" w:rsidP="00034A27">
      <w:pPr>
        <w:pStyle w:val="NormalWeb"/>
        <w:numPr>
          <w:ilvl w:val="0"/>
          <w:numId w:val="32"/>
        </w:numPr>
        <w:spacing w:before="0" w:beforeAutospacing="0" w:after="0" w:afterAutospacing="0"/>
      </w:pPr>
      <w:r>
        <w:t xml:space="preserve">They gave </w:t>
      </w:r>
      <w:r w:rsidR="003432B5">
        <w:t>Christ vinegar mixed with gall</w:t>
      </w:r>
      <w:r>
        <w:t xml:space="preserve">. It was </w:t>
      </w:r>
      <w:r w:rsidR="003432B5">
        <w:t xml:space="preserve">the custom to give the criminal </w:t>
      </w:r>
    </w:p>
    <w:p w:rsidR="00474B97" w:rsidRDefault="00474B97" w:rsidP="003432B5">
      <w:pPr>
        <w:pStyle w:val="NormalWeb"/>
        <w:spacing w:before="0" w:beforeAutospacing="0" w:after="0" w:afterAutospacing="0"/>
      </w:pPr>
      <w:proofErr w:type="gramStart"/>
      <w:r>
        <w:t>spiked</w:t>
      </w:r>
      <w:proofErr w:type="gramEnd"/>
      <w:r>
        <w:t xml:space="preserve"> wine right before he was raised on the cross. The spiked wine was </w:t>
      </w:r>
      <w:proofErr w:type="gramStart"/>
      <w:r>
        <w:t>a strong</w:t>
      </w:r>
      <w:proofErr w:type="gramEnd"/>
      <w:r>
        <w:t xml:space="preserve"> stupefying liquor used as a narcotic drink. </w:t>
      </w:r>
    </w:p>
    <w:p w:rsidR="00474B97" w:rsidRDefault="00474B97" w:rsidP="003432B5">
      <w:pPr>
        <w:pStyle w:val="NormalWeb"/>
        <w:spacing w:before="0" w:beforeAutospacing="0" w:after="0" w:afterAutospacing="0"/>
      </w:pPr>
      <w:r>
        <w:t>Christ came to do the will of God, to die as a sacrifice for man. He refused to do God's will with deadened senses and a semi-conscious mind. He was to taste death for all men, and He would taste it in full consciousness and by being as mentally alert as possible.</w:t>
      </w:r>
    </w:p>
    <w:p w:rsidR="003432B5" w:rsidRDefault="003432B5" w:rsidP="003432B5">
      <w:pPr>
        <w:pStyle w:val="NormalWeb"/>
        <w:spacing w:before="0" w:beforeAutospacing="0" w:after="0" w:afterAutospacing="0"/>
      </w:pPr>
    </w:p>
    <w:p w:rsidR="003432B5" w:rsidRDefault="003432B5" w:rsidP="00034A27">
      <w:pPr>
        <w:pStyle w:val="NormalWeb"/>
        <w:numPr>
          <w:ilvl w:val="0"/>
          <w:numId w:val="35"/>
        </w:numPr>
        <w:spacing w:before="0" w:beforeAutospacing="0" w:after="0" w:afterAutospacing="0"/>
      </w:pPr>
      <w:r>
        <w:t>Vinegar – A type of the wrath of men.</w:t>
      </w:r>
    </w:p>
    <w:p w:rsidR="003432B5" w:rsidRDefault="003432B5" w:rsidP="00034A27">
      <w:pPr>
        <w:pStyle w:val="NormalWeb"/>
        <w:numPr>
          <w:ilvl w:val="0"/>
          <w:numId w:val="35"/>
        </w:numPr>
        <w:spacing w:before="0" w:beforeAutospacing="0" w:after="0" w:afterAutospacing="0"/>
      </w:pPr>
      <w:r>
        <w:t>Gall – The wrath of God.</w:t>
      </w:r>
    </w:p>
    <w:p w:rsidR="003432B5" w:rsidRDefault="003432B5" w:rsidP="003432B5">
      <w:pPr>
        <w:pStyle w:val="NormalWeb"/>
        <w:spacing w:before="0" w:beforeAutospacing="0" w:after="0" w:afterAutospacing="0"/>
      </w:pPr>
    </w:p>
    <w:p w:rsidR="00474B97" w:rsidRDefault="003432B5" w:rsidP="003432B5">
      <w:pPr>
        <w:pStyle w:val="NormalWeb"/>
        <w:spacing w:before="0" w:beforeAutospacing="0" w:after="0" w:afterAutospacing="0"/>
      </w:pPr>
      <w:r w:rsidRPr="003432B5">
        <w:t xml:space="preserve">Mt 27:34 </w:t>
      </w:r>
      <w:proofErr w:type="gramStart"/>
      <w:r w:rsidRPr="003432B5">
        <w:t>They</w:t>
      </w:r>
      <w:proofErr w:type="gramEnd"/>
      <w:r w:rsidRPr="003432B5">
        <w:t xml:space="preserve"> gave him vinegar to drink mingled with gall: and when he had tasted thereof, he would not drink.</w:t>
      </w:r>
    </w:p>
    <w:p w:rsidR="003432B5" w:rsidRDefault="003432B5" w:rsidP="003432B5">
      <w:pPr>
        <w:pStyle w:val="NormalWeb"/>
        <w:spacing w:before="0" w:beforeAutospacing="0" w:after="0" w:afterAutospacing="0"/>
      </w:pPr>
    </w:p>
    <w:p w:rsidR="00474B97" w:rsidRDefault="003432B5" w:rsidP="00034A27">
      <w:pPr>
        <w:pStyle w:val="NormalWeb"/>
        <w:numPr>
          <w:ilvl w:val="0"/>
          <w:numId w:val="36"/>
        </w:numPr>
        <w:spacing w:before="0" w:beforeAutospacing="0" w:after="0" w:afterAutospacing="0"/>
      </w:pPr>
      <w:r>
        <w:rPr>
          <w:b/>
          <w:u w:val="single"/>
        </w:rPr>
        <w:t>Jesus would not receive the W</w:t>
      </w:r>
      <w:r w:rsidRPr="003432B5">
        <w:rPr>
          <w:b/>
          <w:u w:val="single"/>
        </w:rPr>
        <w:t>rath of God by the hand of man</w:t>
      </w:r>
      <w:r>
        <w:t>.</w:t>
      </w:r>
      <w:r w:rsidR="00474B97">
        <w:t> </w:t>
      </w:r>
    </w:p>
    <w:p w:rsidR="007E239C" w:rsidRDefault="007E239C" w:rsidP="00C37792">
      <w:pPr>
        <w:pStyle w:val="NormalWeb"/>
        <w:spacing w:before="0" w:beforeAutospacing="0" w:after="0" w:afterAutospacing="0"/>
        <w:ind w:left="1440"/>
      </w:pPr>
    </w:p>
    <w:p w:rsidR="007E239C" w:rsidRDefault="00474B97" w:rsidP="00474B97">
      <w:pPr>
        <w:pStyle w:val="NormalWeb"/>
        <w:spacing w:before="0" w:beforeAutospacing="0" w:after="0" w:afterAutospacing="0"/>
        <w:ind w:left="360"/>
      </w:pPr>
      <w:r>
        <w:t xml:space="preserve">13.  They crucified Christ. The crucifixion itself was the most horrible of deaths. </w:t>
      </w:r>
    </w:p>
    <w:p w:rsidR="007E239C" w:rsidRDefault="00474B97" w:rsidP="007E239C">
      <w:pPr>
        <w:pStyle w:val="NormalWeb"/>
        <w:spacing w:before="0" w:beforeAutospacing="0" w:after="0" w:afterAutospacing="0"/>
      </w:pPr>
      <w:proofErr w:type="gramStart"/>
      <w:r>
        <w:t>Tacitus</w:t>
      </w:r>
      <w:r w:rsidR="007E239C">
        <w:t xml:space="preserve"> an ancient writer</w:t>
      </w:r>
      <w:r>
        <w:t>, called</w:t>
      </w:r>
      <w:r w:rsidR="007E239C">
        <w:t xml:space="preserve"> crucifixion</w:t>
      </w:r>
      <w:r>
        <w:t xml:space="preserve"> "a despicable death."</w:t>
      </w:r>
      <w:proofErr w:type="gramEnd"/>
      <w:r>
        <w:t xml:space="preserve"> </w:t>
      </w:r>
    </w:p>
    <w:p w:rsidR="00474B97" w:rsidRDefault="00474B97" w:rsidP="007E239C">
      <w:pPr>
        <w:pStyle w:val="NormalWeb"/>
        <w:spacing w:before="0" w:beforeAutospacing="0" w:after="0" w:afterAutospacing="0"/>
      </w:pPr>
      <w:r>
        <w:t xml:space="preserve">Cicero called it "the </w:t>
      </w:r>
      <w:proofErr w:type="gramStart"/>
      <w:r>
        <w:t>most cruel</w:t>
      </w:r>
      <w:proofErr w:type="gramEnd"/>
      <w:r>
        <w:t xml:space="preserve"> and horrifying death." He simply said it was "incapable of description." There was the pain of the driven spikes forced through the flesh</w:t>
      </w:r>
      <w:r w:rsidR="007E239C">
        <w:t xml:space="preserve"> of His hands and feet, back and forth trying to get relief for His hands</w:t>
      </w:r>
      <w:proofErr w:type="gramStart"/>
      <w:r w:rsidR="007E239C">
        <w:t>,  pushing</w:t>
      </w:r>
      <w:proofErr w:type="gramEnd"/>
      <w:r w:rsidR="007E239C">
        <w:t xml:space="preserve"> with His feet, then pulling with His hands trying to get relief for His feet</w:t>
      </w:r>
      <w:r>
        <w:t>. There was the weight of His body jolting and pulling against the spikes as the cross was lifted and rocked into place</w:t>
      </w:r>
      <w:r w:rsidR="007E239C">
        <w:t>, every bone was wrenched out joint</w:t>
      </w:r>
      <w:r>
        <w:t>. There was the scorching sun and the unquenchable thirst gnawing away at His dry mouth and throat. There was the blood oozing from His scourged back, His thorn crowned brow, His feet, and His stick beaten head. In addition, just imagine the aggravation of flies, gnats, and other insects. There was also the piercing of the spear thrust into His side. On and on the sufferings could be described. There has never been a more cruel form of execution than crucifixion upon a cross.</w:t>
      </w:r>
    </w:p>
    <w:p w:rsidR="00474B97" w:rsidRDefault="00474B97" w:rsidP="00C37792">
      <w:pPr>
        <w:pStyle w:val="NormalWeb"/>
        <w:spacing w:before="0" w:beforeAutospacing="0" w:after="0" w:afterAutospacing="0"/>
      </w:pPr>
      <w:r>
        <w:t>Christ was crucified for our sins in order to bring us to God.</w:t>
      </w:r>
    </w:p>
    <w:p w:rsidR="007E239C" w:rsidRDefault="00B20C6D" w:rsidP="00B20C6D">
      <w:pPr>
        <w:pStyle w:val="NormalWeb"/>
        <w:spacing w:before="0" w:beforeAutospacing="0" w:after="0" w:afterAutospacing="0"/>
        <w:ind w:left="360"/>
      </w:pPr>
      <w:r>
        <w:t xml:space="preserve">14.  </w:t>
      </w:r>
      <w:r w:rsidR="00474B97">
        <w:t xml:space="preserve">They </w:t>
      </w:r>
      <w:r w:rsidR="00AD325C">
        <w:t xml:space="preserve">cast lots </w:t>
      </w:r>
      <w:r w:rsidR="00474B97">
        <w:t>for the clothes of Christ</w:t>
      </w:r>
      <w:r w:rsidR="007E239C">
        <w:t>.</w:t>
      </w:r>
    </w:p>
    <w:p w:rsidR="00474B97" w:rsidRDefault="00474B97" w:rsidP="007E239C">
      <w:pPr>
        <w:pStyle w:val="NormalWeb"/>
        <w:spacing w:before="0" w:beforeAutospacing="0" w:after="0" w:afterAutospacing="0"/>
      </w:pPr>
      <w:r>
        <w:t>The soldiers stripped Christ and divided His clothes among themselves. His coat was valuable. It was seamless, one piece of cloth, woven from top to bottom just as the high Priest's coat or cloak was. The soldiers, therefore, decided to</w:t>
      </w:r>
      <w:r w:rsidR="007E239C">
        <w:t xml:space="preserve"> </w:t>
      </w:r>
      <w:r w:rsidR="00AD325C">
        <w:t>cast</w:t>
      </w:r>
      <w:r w:rsidR="007E239C">
        <w:t xml:space="preserve"> lots for it.</w:t>
      </w:r>
    </w:p>
    <w:p w:rsidR="007E239C" w:rsidRDefault="007E239C" w:rsidP="007E239C">
      <w:pPr>
        <w:pStyle w:val="NormalWeb"/>
      </w:pPr>
      <w:r>
        <w:t>Joh</w:t>
      </w:r>
      <w:r w:rsidR="00AD325C">
        <w:t>n</w:t>
      </w:r>
      <w:r>
        <w:t xml:space="preserve"> 19:23 Then the soldiers, when they had crucified Jesus, took his garments, and made four parts, to every soldier a part; and also his coat: now the coat was without seam, woven from the top throughout.                                                                                                                24 They said therefore among </w:t>
      </w:r>
      <w:proofErr w:type="gramStart"/>
      <w:r>
        <w:t>themselves,</w:t>
      </w:r>
      <w:proofErr w:type="gramEnd"/>
      <w:r>
        <w:t xml:space="preserve"> Let us not rend it, but cast lots for it, whose it shall be: that the scripture might be fulfilled, which saith, They parted my raiment among them, and for my vesture they did cast lots. These things therefore the soldiers did.</w:t>
      </w:r>
    </w:p>
    <w:p w:rsidR="00AD325C" w:rsidRDefault="00B20C6D" w:rsidP="00B20C6D">
      <w:pPr>
        <w:pStyle w:val="NormalWeb"/>
        <w:ind w:left="360"/>
      </w:pPr>
      <w:r>
        <w:t xml:space="preserve">15.  </w:t>
      </w:r>
      <w:r w:rsidR="00474B97">
        <w:t xml:space="preserve">They sat down and stared at Christ </w:t>
      </w:r>
    </w:p>
    <w:p w:rsidR="00AD325C" w:rsidRDefault="00AD325C" w:rsidP="00AD325C">
      <w:pPr>
        <w:pStyle w:val="NormalWeb"/>
      </w:pPr>
      <w:r w:rsidRPr="00AD325C">
        <w:t xml:space="preserve">Mt 27:36 </w:t>
      </w:r>
      <w:proofErr w:type="gramStart"/>
      <w:r w:rsidRPr="00AD325C">
        <w:t>And</w:t>
      </w:r>
      <w:proofErr w:type="gramEnd"/>
      <w:r w:rsidRPr="00AD325C">
        <w:t xml:space="preserve"> sitting down they watched him there;</w:t>
      </w:r>
      <w:r w:rsidR="000D35A3">
        <w:t xml:space="preserve">                                                                                                                      </w:t>
      </w:r>
      <w:r w:rsidRPr="00AD325C">
        <w:t>Ps 22:17 I may tell all my bones: they look and stare upon me.</w:t>
      </w:r>
    </w:p>
    <w:p w:rsidR="00474B97" w:rsidRDefault="00474B97" w:rsidP="00474B97">
      <w:pPr>
        <w:pStyle w:val="NormalWeb"/>
      </w:pPr>
      <w:r>
        <w:t xml:space="preserve">Death by crucifixion was usually slow, very slow. It sometimes took days for the sufferer to die from his agony. Hence, soldiers had to be posted to guard the sufferer to keep any friends from trying to save him from death. They had only to wait. They sat down and watched Him hanging there. We can imagine what they saw by picturing what He looked like after all the torture and by reviewing the seven sayings of the cross. Hanging there naked, being stared at, the whole scene was a shameful sight. </w:t>
      </w:r>
      <w:r w:rsidR="000D35A3">
        <w:t xml:space="preserve">                                                                                                                                              </w:t>
      </w:r>
      <w:r>
        <w:t>Sin is the nakedness, the shame, of man. Sin strips man and makes him naked before God. The cross is the shame of Christ, yet He bore the shame of the cross for us.</w:t>
      </w:r>
    </w:p>
    <w:p w:rsidR="00474B97" w:rsidRDefault="00474B97" w:rsidP="000D35A3">
      <w:pPr>
        <w:pStyle w:val="NormalWeb"/>
        <w:spacing w:before="0" w:beforeAutospacing="0" w:after="0" w:afterAutospacing="0"/>
      </w:pPr>
      <w:r>
        <w:t>God, in His providence, saw that guards were</w:t>
      </w:r>
      <w:r w:rsidR="000D35A3">
        <w:t xml:space="preserve"> posted around the cross s</w:t>
      </w:r>
      <w:r>
        <w:t>o that there could never be any question about His Son really dying.</w:t>
      </w:r>
    </w:p>
    <w:p w:rsidR="000D35A3" w:rsidRDefault="00B20C6D" w:rsidP="00B20C6D">
      <w:pPr>
        <w:pStyle w:val="NormalWeb"/>
        <w:ind w:left="360"/>
      </w:pPr>
      <w:r>
        <w:t>16.</w:t>
      </w:r>
      <w:r>
        <w:tab/>
        <w:t xml:space="preserve"> </w:t>
      </w:r>
      <w:r w:rsidR="00474B97">
        <w:t xml:space="preserve">They shamed Christ and </w:t>
      </w:r>
      <w:r w:rsidR="000D35A3">
        <w:t>mock</w:t>
      </w:r>
      <w:r w:rsidR="00474B97">
        <w:t xml:space="preserve">ed His claim </w:t>
      </w:r>
    </w:p>
    <w:p w:rsidR="000D35A3" w:rsidRDefault="000D35A3" w:rsidP="000D35A3">
      <w:pPr>
        <w:pStyle w:val="NormalWeb"/>
      </w:pPr>
      <w:r w:rsidRPr="000D35A3">
        <w:t xml:space="preserve">Mt 27:37 </w:t>
      </w:r>
      <w:proofErr w:type="gramStart"/>
      <w:r w:rsidRPr="000D35A3">
        <w:t>And</w:t>
      </w:r>
      <w:proofErr w:type="gramEnd"/>
      <w:r w:rsidRPr="000D35A3">
        <w:t xml:space="preserve"> set up over his head his accusation written, THIS IS JESUS THE KING OF THE JEWS.</w:t>
      </w:r>
      <w:r>
        <w:t xml:space="preserve">                                                                                                                                          </w:t>
      </w:r>
      <w:r w:rsidR="00474B97">
        <w:t xml:space="preserve">It was the custom for the charges against a crucified criminal to be written out on a board and nailed to the cross above his head. This served both as information and as a warning to the public. </w:t>
      </w:r>
      <w:proofErr w:type="gramStart"/>
      <w:r w:rsidR="00474B97">
        <w:t>It, of course, added shame and reproach to the crucified sufferer.</w:t>
      </w:r>
      <w:proofErr w:type="gramEnd"/>
      <w:r w:rsidR="00474B97">
        <w:t xml:space="preserve"> </w:t>
      </w:r>
      <w:r>
        <w:t xml:space="preserve">   </w:t>
      </w:r>
    </w:p>
    <w:p w:rsidR="00474B97" w:rsidRDefault="000D35A3" w:rsidP="000D35A3">
      <w:pPr>
        <w:pStyle w:val="NormalWeb"/>
      </w:pPr>
      <w:r w:rsidRPr="000D35A3">
        <w:t>Lu</w:t>
      </w:r>
      <w:r w:rsidR="00B20C6D">
        <w:t>ke</w:t>
      </w:r>
      <w:r w:rsidRPr="000D35A3">
        <w:t xml:space="preserve"> 23:38 </w:t>
      </w:r>
      <w:proofErr w:type="gramStart"/>
      <w:r w:rsidRPr="000D35A3">
        <w:t>And</w:t>
      </w:r>
      <w:proofErr w:type="gramEnd"/>
      <w:r w:rsidRPr="000D35A3">
        <w:t xml:space="preserve"> a superscription also was written over him in letters of Greek, and Latin, and Hebrew, THIS IS THE KING OF THE JEWS.</w:t>
      </w:r>
      <w:r>
        <w:t xml:space="preserve">                                    </w:t>
      </w:r>
    </w:p>
    <w:p w:rsidR="000D35A3" w:rsidRDefault="000D35A3" w:rsidP="000D35A3">
      <w:pPr>
        <w:pStyle w:val="NormalWeb"/>
      </w:pPr>
      <w:r>
        <w:t xml:space="preserve">John 19:21 Then said the chief priests of the Jews to Pilate, Write not, The King of the Jews; but that he said, I am King of the Jews.                                                                                     22 Pilate answered, </w:t>
      </w:r>
      <w:proofErr w:type="gramStart"/>
      <w:r>
        <w:t>What</w:t>
      </w:r>
      <w:proofErr w:type="gramEnd"/>
      <w:r>
        <w:t xml:space="preserve"> I have written I have written.</w:t>
      </w:r>
    </w:p>
    <w:p w:rsidR="00B20C6D" w:rsidRDefault="00474B97" w:rsidP="00B20C6D">
      <w:pPr>
        <w:pStyle w:val="NormalWeb"/>
      </w:pPr>
      <w:r>
        <w:t xml:space="preserve">God overruled the shame and reproach of our Lord. God saw to it that the very charges against Him proclaimed His deity and honor. </w:t>
      </w:r>
    </w:p>
    <w:p w:rsidR="00B20C6D" w:rsidRDefault="00474B97" w:rsidP="00B20C6D">
      <w:pPr>
        <w:pStyle w:val="NormalWeb"/>
      </w:pPr>
      <w:r>
        <w:t>He was proclaimed King in three languages, languag</w:t>
      </w:r>
      <w:r w:rsidR="00B20C6D">
        <w:t xml:space="preserve">es which symbolized the world: </w:t>
      </w:r>
    </w:p>
    <w:p w:rsidR="00474B97" w:rsidRDefault="00B20C6D" w:rsidP="00B20C6D">
      <w:pPr>
        <w:pStyle w:val="NormalWeb"/>
        <w:ind w:left="360"/>
      </w:pPr>
      <w:r>
        <w:t>The Aramaic (Jews)                                                                                                                                    The Latin (the Gentiles)                                                                                                                               T</w:t>
      </w:r>
      <w:r w:rsidR="00474B97">
        <w:t>he Greek (the intellectual Jew and Gentile).</w:t>
      </w:r>
    </w:p>
    <w:p w:rsidR="00B20C6D" w:rsidRDefault="00474B97" w:rsidP="00B20C6D">
      <w:pPr>
        <w:pStyle w:val="NormalWeb"/>
        <w:ind w:left="360"/>
      </w:pPr>
      <w:r>
        <w:t> 17.  They added shame and reproach by crucify</w:t>
      </w:r>
      <w:r w:rsidR="00B20C6D">
        <w:t>ing Christ between two thieves.</w:t>
      </w:r>
    </w:p>
    <w:p w:rsidR="00474B97" w:rsidRDefault="00474B97" w:rsidP="00B20C6D">
      <w:pPr>
        <w:pStyle w:val="NormalWeb"/>
      </w:pPr>
      <w:r>
        <w:t>Perhap</w:t>
      </w:r>
      <w:r w:rsidR="00B20C6D">
        <w:t xml:space="preserve">s </w:t>
      </w:r>
      <w:r>
        <w:t xml:space="preserve">the Jewish leaders pressed Pilate to execute Jesus with other criminals. Such would add weight to their position that He was no more than a mere man, an imposter who deserved to die just as other criminals. </w:t>
      </w:r>
      <w:r w:rsidR="00B20C6D">
        <w:t xml:space="preserve">The </w:t>
      </w:r>
      <w:r>
        <w:t xml:space="preserve">Son of God was executed </w:t>
      </w:r>
      <w:r w:rsidR="00B20C6D">
        <w:t>with other criminals adding</w:t>
      </w:r>
      <w:r>
        <w:t xml:space="preserve"> to the shame and reproach He bore. </w:t>
      </w:r>
    </w:p>
    <w:p w:rsidR="00D23797" w:rsidRDefault="00D23797" w:rsidP="00B20C6D">
      <w:pPr>
        <w:pStyle w:val="NormalWeb"/>
      </w:pPr>
      <w:r w:rsidRPr="00D23797">
        <w:t xml:space="preserve">Mt </w:t>
      </w:r>
      <w:proofErr w:type="gramStart"/>
      <w:r w:rsidRPr="00D23797">
        <w:t>27:44  The</w:t>
      </w:r>
      <w:proofErr w:type="gramEnd"/>
      <w:r w:rsidRPr="00D23797">
        <w:t xml:space="preserve"> thieves also, which were crucified with him, cast the same in his teeth.</w:t>
      </w:r>
    </w:p>
    <w:p w:rsidR="00474B97" w:rsidRPr="00C27885" w:rsidRDefault="00474B97" w:rsidP="00474B97">
      <w:pPr>
        <w:pStyle w:val="NormalWeb"/>
        <w:spacing w:before="0" w:beforeAutospacing="0" w:after="0" w:afterAutospacing="0"/>
        <w:ind w:left="360"/>
      </w:pPr>
      <w:r>
        <w:t>Christ was counted as a sinner that He might bear the sin of many.</w:t>
      </w:r>
    </w:p>
    <w:p w:rsidR="00975C93" w:rsidRPr="000F1930" w:rsidRDefault="00975C93" w:rsidP="00975C93"/>
    <w:p w:rsidR="00306362" w:rsidRDefault="00DC1ED0" w:rsidP="00034A27">
      <w:pPr>
        <w:pStyle w:val="Heading1"/>
        <w:numPr>
          <w:ilvl w:val="0"/>
          <w:numId w:val="21"/>
        </w:numPr>
        <w:jc w:val="left"/>
        <w:rPr>
          <w:sz w:val="24"/>
          <w:szCs w:val="24"/>
        </w:rPr>
      </w:pPr>
      <w:bookmarkStart w:id="8" w:name="_Toc236294989"/>
      <w:r w:rsidRPr="000F1930">
        <w:rPr>
          <w:sz w:val="24"/>
          <w:szCs w:val="24"/>
        </w:rPr>
        <w:t>The Conquest of Christ</w:t>
      </w:r>
      <w:bookmarkEnd w:id="8"/>
    </w:p>
    <w:p w:rsidR="00C27885" w:rsidRPr="00C27885" w:rsidRDefault="00C27885" w:rsidP="00C27885"/>
    <w:p w:rsidR="00306362" w:rsidRPr="000F1930" w:rsidRDefault="00306362" w:rsidP="00975C93">
      <w:proofErr w:type="gramStart"/>
      <w:r w:rsidRPr="000F1930">
        <w:t>The glories and particulars of the resurrection and ascension.</w:t>
      </w:r>
      <w:proofErr w:type="gramEnd"/>
      <w:r w:rsidRPr="000F1930">
        <w:t xml:space="preserve"> He was not defeated on</w:t>
      </w:r>
      <w:r w:rsidR="007F4E9C" w:rsidRPr="000F1930">
        <w:t xml:space="preserve"> the</w:t>
      </w:r>
      <w:r w:rsidRPr="000F1930">
        <w:t xml:space="preserve"> cross, was not defeated 3 days in hell, but was conqueror from “It is </w:t>
      </w:r>
      <w:proofErr w:type="gramStart"/>
      <w:r w:rsidRPr="000F1930">
        <w:t>Finished</w:t>
      </w:r>
      <w:proofErr w:type="gramEnd"/>
      <w:r w:rsidRPr="000F1930">
        <w:t>” for he was success because that was</w:t>
      </w:r>
      <w:r w:rsidR="00C27885">
        <w:t xml:space="preserve"> why He came. </w:t>
      </w:r>
      <w:r w:rsidRPr="000F1930">
        <w:t xml:space="preserve">Christ’s death gave purpose to his message. He preached repentance and the nearness of the “kingdom of God” but no man could accomplish these things unless one first died to make reconciliation between God and fallen man. </w:t>
      </w:r>
    </w:p>
    <w:p w:rsidR="00306362" w:rsidRPr="000F1930" w:rsidRDefault="00306362" w:rsidP="00975C93">
      <w:r w:rsidRPr="000F1930">
        <w:t>Christ is victorious on the Cross, After the Cross, Forever.</w:t>
      </w:r>
    </w:p>
    <w:p w:rsidR="00C27885" w:rsidRDefault="00C27885" w:rsidP="00975C93"/>
    <w:p w:rsidR="00306362" w:rsidRPr="000F1930" w:rsidRDefault="00306362" w:rsidP="00975C93">
      <w:r w:rsidRPr="000F1930">
        <w:t xml:space="preserve">The cross could not hold him, the tomb could not keep him, Hell could not resist him taking the keys, </w:t>
      </w:r>
      <w:proofErr w:type="gramStart"/>
      <w:r w:rsidRPr="000F1930">
        <w:t>the</w:t>
      </w:r>
      <w:proofErr w:type="gramEnd"/>
      <w:r w:rsidRPr="000F1930">
        <w:t xml:space="preserve"> limits of this earthly plain like walls and gravity could not preven</w:t>
      </w:r>
      <w:r w:rsidR="00C27885">
        <w:t>t</w:t>
      </w:r>
      <w:r w:rsidRPr="000F1930">
        <w:t xml:space="preserve"> him. He was and is victorious.</w:t>
      </w:r>
    </w:p>
    <w:p w:rsidR="00306362" w:rsidRPr="000F1930" w:rsidRDefault="00306362" w:rsidP="00975C93"/>
    <w:p w:rsidR="00975C93" w:rsidRPr="00C27885" w:rsidRDefault="00975C93" w:rsidP="00975C93">
      <w:r w:rsidRPr="00C27885">
        <w:rPr>
          <w:bCs/>
          <w:color w:val="000000"/>
        </w:rPr>
        <w:t>STEP 61 From Calvary to Joseph’s Tomb</w:t>
      </w:r>
    </w:p>
    <w:p w:rsidR="00975C93" w:rsidRPr="00C27885" w:rsidRDefault="00975C93" w:rsidP="00CE5AEE">
      <w:pPr>
        <w:ind w:firstLine="1440"/>
      </w:pPr>
      <w:r w:rsidRPr="00C27885">
        <w:rPr>
          <w:bCs/>
          <w:color w:val="000000"/>
        </w:rPr>
        <w:t xml:space="preserve">Mt. 27:57-66; Mk. 15:42-47; </w:t>
      </w:r>
      <w:proofErr w:type="spellStart"/>
      <w:r w:rsidRPr="00C27885">
        <w:rPr>
          <w:bCs/>
          <w:color w:val="000000"/>
        </w:rPr>
        <w:t>Lk</w:t>
      </w:r>
      <w:proofErr w:type="spellEnd"/>
      <w:r w:rsidRPr="00C27885">
        <w:rPr>
          <w:bCs/>
          <w:color w:val="000000"/>
        </w:rPr>
        <w:t xml:space="preserve">. 23:50-56; Jn. 19:31-42 </w:t>
      </w:r>
    </w:p>
    <w:p w:rsidR="00975C93" w:rsidRPr="00C27885" w:rsidRDefault="00975C93" w:rsidP="00975C93">
      <w:r w:rsidRPr="00C27885">
        <w:rPr>
          <w:bCs/>
          <w:color w:val="000000"/>
        </w:rPr>
        <w:t>STEP 62 From Joseph’s Tomb to the heart of the earth</w:t>
      </w:r>
      <w:r w:rsidR="00CE5AEE">
        <w:tab/>
      </w:r>
      <w:r w:rsidR="00CE5AEE">
        <w:tab/>
        <w:t xml:space="preserve">           </w:t>
      </w:r>
      <w:r w:rsidRPr="00C27885">
        <w:rPr>
          <w:bCs/>
          <w:color w:val="000000"/>
        </w:rPr>
        <w:t>1 Peter 3:18-20</w:t>
      </w:r>
    </w:p>
    <w:p w:rsidR="00975C93" w:rsidRPr="00C27885" w:rsidRDefault="00975C93" w:rsidP="00975C93">
      <w:r w:rsidRPr="00C27885">
        <w:rPr>
          <w:bCs/>
          <w:color w:val="000000"/>
        </w:rPr>
        <w:t xml:space="preserve">STEP 63 </w:t>
      </w:r>
      <w:proofErr w:type="gramStart"/>
      <w:r w:rsidRPr="00C27885">
        <w:rPr>
          <w:bCs/>
          <w:color w:val="000000"/>
        </w:rPr>
        <w:t>From</w:t>
      </w:r>
      <w:proofErr w:type="gramEnd"/>
      <w:r w:rsidRPr="00C27885">
        <w:rPr>
          <w:bCs/>
          <w:color w:val="000000"/>
        </w:rPr>
        <w:t xml:space="preserve"> the heart of the earth to the Resurrection Garden</w:t>
      </w:r>
    </w:p>
    <w:p w:rsidR="00975C93" w:rsidRPr="00C27885" w:rsidRDefault="00975C93" w:rsidP="00CE5AEE">
      <w:pPr>
        <w:ind w:firstLine="1440"/>
      </w:pPr>
      <w:r w:rsidRPr="00C27885">
        <w:rPr>
          <w:bCs/>
          <w:color w:val="000000"/>
        </w:rPr>
        <w:t xml:space="preserve">Mt. 28:2-4; Mk. 16:9-11; </w:t>
      </w:r>
      <w:proofErr w:type="spellStart"/>
      <w:r w:rsidRPr="00C27885">
        <w:rPr>
          <w:bCs/>
          <w:color w:val="000000"/>
        </w:rPr>
        <w:t>Lk</w:t>
      </w:r>
      <w:proofErr w:type="spellEnd"/>
      <w:r w:rsidRPr="00C27885">
        <w:rPr>
          <w:bCs/>
          <w:color w:val="000000"/>
        </w:rPr>
        <w:t>. 24</w:t>
      </w:r>
      <w:proofErr w:type="gramStart"/>
      <w:r w:rsidRPr="00C27885">
        <w:rPr>
          <w:bCs/>
          <w:color w:val="000000"/>
        </w:rPr>
        <w:t>?:</w:t>
      </w:r>
      <w:proofErr w:type="gramEnd"/>
      <w:r w:rsidRPr="00C27885">
        <w:rPr>
          <w:bCs/>
          <w:color w:val="000000"/>
        </w:rPr>
        <w:t>12; Jn. 20::1-18</w:t>
      </w:r>
    </w:p>
    <w:p w:rsidR="003C4EEC" w:rsidRDefault="00975C93" w:rsidP="003C4EEC">
      <w:pPr>
        <w:rPr>
          <w:bCs/>
          <w:color w:val="000000"/>
        </w:rPr>
      </w:pPr>
      <w:r w:rsidRPr="00C27885">
        <w:rPr>
          <w:bCs/>
          <w:color w:val="000000"/>
        </w:rPr>
        <w:t xml:space="preserve">STEP 64 </w:t>
      </w:r>
      <w:proofErr w:type="gramStart"/>
      <w:r w:rsidRPr="00C27885">
        <w:rPr>
          <w:bCs/>
          <w:color w:val="000000"/>
        </w:rPr>
        <w:t>From</w:t>
      </w:r>
      <w:proofErr w:type="gramEnd"/>
      <w:r w:rsidRPr="00C27885">
        <w:rPr>
          <w:bCs/>
          <w:color w:val="000000"/>
        </w:rPr>
        <w:t xml:space="preserve"> the </w:t>
      </w:r>
      <w:proofErr w:type="spellStart"/>
      <w:r w:rsidRPr="00C27885">
        <w:rPr>
          <w:bCs/>
          <w:color w:val="000000"/>
        </w:rPr>
        <w:t>Resurection</w:t>
      </w:r>
      <w:proofErr w:type="spellEnd"/>
      <w:r w:rsidRPr="00C27885">
        <w:rPr>
          <w:bCs/>
          <w:color w:val="000000"/>
        </w:rPr>
        <w:t xml:space="preserve"> Garden to </w:t>
      </w:r>
      <w:r w:rsidR="00595DC4">
        <w:rPr>
          <w:bCs/>
          <w:color w:val="000000"/>
        </w:rPr>
        <w:t xml:space="preserve">Galilee </w:t>
      </w:r>
    </w:p>
    <w:p w:rsidR="003C4EEC" w:rsidRPr="00C27885" w:rsidRDefault="00595DC4" w:rsidP="003C4EEC">
      <w:pPr>
        <w:ind w:firstLine="1440"/>
      </w:pPr>
      <w:r w:rsidRPr="00C27885">
        <w:rPr>
          <w:bCs/>
          <w:color w:val="000000"/>
        </w:rPr>
        <w:t>Mt. 28:5-15</w:t>
      </w:r>
      <w:r>
        <w:rPr>
          <w:bCs/>
          <w:color w:val="000000"/>
        </w:rPr>
        <w:t xml:space="preserve">; </w:t>
      </w:r>
      <w:r w:rsidRPr="00C27885">
        <w:rPr>
          <w:bCs/>
          <w:color w:val="000000"/>
        </w:rPr>
        <w:t>Mk. 16:2-8</w:t>
      </w:r>
      <w:r w:rsidR="003C4EEC" w:rsidRPr="00C27885">
        <w:rPr>
          <w:bCs/>
          <w:color w:val="000000"/>
        </w:rPr>
        <w:t xml:space="preserve">; </w:t>
      </w:r>
      <w:proofErr w:type="spellStart"/>
      <w:r w:rsidR="003C4EEC" w:rsidRPr="00C27885">
        <w:rPr>
          <w:bCs/>
          <w:color w:val="000000"/>
        </w:rPr>
        <w:t>Lk</w:t>
      </w:r>
      <w:proofErr w:type="spellEnd"/>
      <w:r w:rsidR="003C4EEC" w:rsidRPr="00C27885">
        <w:rPr>
          <w:bCs/>
          <w:color w:val="000000"/>
        </w:rPr>
        <w:t>. 24:1-1</w:t>
      </w:r>
      <w:r w:rsidR="003C4EEC">
        <w:rPr>
          <w:bCs/>
          <w:color w:val="000000"/>
        </w:rPr>
        <w:t>2</w:t>
      </w:r>
    </w:p>
    <w:p w:rsidR="00975C93" w:rsidRPr="00C27885" w:rsidRDefault="00975C93" w:rsidP="00975C93">
      <w:r w:rsidRPr="00C27885">
        <w:rPr>
          <w:bCs/>
          <w:color w:val="000000"/>
        </w:rPr>
        <w:t xml:space="preserve">STEP 65 From </w:t>
      </w:r>
      <w:r w:rsidR="00595DC4">
        <w:rPr>
          <w:bCs/>
          <w:color w:val="000000"/>
        </w:rPr>
        <w:t xml:space="preserve">Galilee </w:t>
      </w:r>
      <w:r w:rsidR="004D171A">
        <w:rPr>
          <w:bCs/>
          <w:color w:val="000000"/>
        </w:rPr>
        <w:t>to a mountain</w:t>
      </w:r>
      <w:r w:rsidRPr="00C27885">
        <w:rPr>
          <w:bCs/>
          <w:color w:val="000000"/>
        </w:rPr>
        <w:t xml:space="preserve"> </w:t>
      </w:r>
      <w:r w:rsidR="00B52C61">
        <w:rPr>
          <w:bCs/>
          <w:color w:val="000000"/>
        </w:rPr>
        <w:t xml:space="preserve">road </w:t>
      </w:r>
      <w:r w:rsidRPr="00C27885">
        <w:rPr>
          <w:bCs/>
          <w:color w:val="000000"/>
        </w:rPr>
        <w:t>near Jerusalem</w:t>
      </w:r>
      <w:r w:rsidR="003C4EEC">
        <w:rPr>
          <w:bCs/>
          <w:color w:val="000000"/>
        </w:rPr>
        <w:t xml:space="preserve"> Mat.28:16</w:t>
      </w:r>
    </w:p>
    <w:p w:rsidR="00975C93" w:rsidRPr="00C27885" w:rsidRDefault="00975C93" w:rsidP="00975C93">
      <w:r w:rsidRPr="00C27885">
        <w:rPr>
          <w:bCs/>
          <w:color w:val="000000"/>
        </w:rPr>
        <w:t>STEP 66 From the Road near Jerusalem to the Emmaus Road</w:t>
      </w:r>
      <w:r w:rsidR="004D171A">
        <w:t xml:space="preserve">.  </w:t>
      </w:r>
      <w:r w:rsidR="004D171A">
        <w:rPr>
          <w:bCs/>
          <w:color w:val="000000"/>
        </w:rPr>
        <w:t>Mk.16:12</w:t>
      </w:r>
      <w:proofErr w:type="gramStart"/>
      <w:r w:rsidR="004D171A">
        <w:rPr>
          <w:bCs/>
          <w:color w:val="000000"/>
        </w:rPr>
        <w:t>,13</w:t>
      </w:r>
      <w:proofErr w:type="gramEnd"/>
      <w:r w:rsidR="004D171A">
        <w:rPr>
          <w:bCs/>
          <w:color w:val="000000"/>
        </w:rPr>
        <w:t>;</w:t>
      </w:r>
      <w:r w:rsidR="00CE5AEE">
        <w:rPr>
          <w:bCs/>
          <w:color w:val="000000"/>
        </w:rPr>
        <w:t>Lk.</w:t>
      </w:r>
      <w:r w:rsidRPr="00C27885">
        <w:rPr>
          <w:bCs/>
          <w:color w:val="000000"/>
        </w:rPr>
        <w:t>24:13-35</w:t>
      </w:r>
    </w:p>
    <w:p w:rsidR="00975C93" w:rsidRPr="00C27885" w:rsidRDefault="00975C93" w:rsidP="00975C93">
      <w:r w:rsidRPr="00C27885">
        <w:rPr>
          <w:bCs/>
          <w:color w:val="000000"/>
        </w:rPr>
        <w:t xml:space="preserve">STEP 67 </w:t>
      </w:r>
      <w:proofErr w:type="gramStart"/>
      <w:r w:rsidRPr="00C27885">
        <w:rPr>
          <w:bCs/>
          <w:color w:val="000000"/>
        </w:rPr>
        <w:t>From</w:t>
      </w:r>
      <w:proofErr w:type="gramEnd"/>
      <w:r w:rsidRPr="00C27885">
        <w:rPr>
          <w:bCs/>
          <w:color w:val="000000"/>
        </w:rPr>
        <w:t xml:space="preserve"> the Road to Emmaus to the Upper Room</w:t>
      </w:r>
      <w:r w:rsidR="00CE5AEE">
        <w:tab/>
        <w:t xml:space="preserve">     </w:t>
      </w:r>
      <w:proofErr w:type="spellStart"/>
      <w:r w:rsidRPr="00C27885">
        <w:rPr>
          <w:bCs/>
          <w:color w:val="000000"/>
        </w:rPr>
        <w:t>Lk</w:t>
      </w:r>
      <w:proofErr w:type="spellEnd"/>
      <w:r w:rsidRPr="00C27885">
        <w:rPr>
          <w:bCs/>
          <w:color w:val="000000"/>
        </w:rPr>
        <w:t>. 24:36-43; Jn. 20:19-23</w:t>
      </w:r>
    </w:p>
    <w:p w:rsidR="00975C93" w:rsidRPr="00C27885" w:rsidRDefault="00975C93" w:rsidP="00975C93">
      <w:r w:rsidRPr="00C27885">
        <w:rPr>
          <w:bCs/>
          <w:color w:val="000000"/>
        </w:rPr>
        <w:t>STEP 68 From the Upper Room back to the Upper room (a week later)</w:t>
      </w:r>
      <w:r w:rsidR="00CE5AEE">
        <w:tab/>
        <w:t xml:space="preserve">    </w:t>
      </w:r>
      <w:r w:rsidRPr="00C27885">
        <w:rPr>
          <w:bCs/>
          <w:color w:val="000000"/>
        </w:rPr>
        <w:t>Jn. 20:24-29</w:t>
      </w:r>
    </w:p>
    <w:p w:rsidR="00975C93" w:rsidRPr="00C27885" w:rsidRDefault="00975C93" w:rsidP="00975C93">
      <w:r w:rsidRPr="00C27885">
        <w:rPr>
          <w:bCs/>
          <w:color w:val="000000"/>
        </w:rPr>
        <w:t xml:space="preserve">STEP 69 </w:t>
      </w:r>
      <w:proofErr w:type="gramStart"/>
      <w:r w:rsidRPr="00C27885">
        <w:rPr>
          <w:bCs/>
          <w:color w:val="000000"/>
        </w:rPr>
        <w:t>From</w:t>
      </w:r>
      <w:proofErr w:type="gramEnd"/>
      <w:r w:rsidRPr="00C27885">
        <w:rPr>
          <w:bCs/>
          <w:color w:val="000000"/>
        </w:rPr>
        <w:t xml:space="preserve"> the Upper Room to the Sea of </w:t>
      </w:r>
      <w:proofErr w:type="spellStart"/>
      <w:r w:rsidRPr="00C27885">
        <w:rPr>
          <w:bCs/>
          <w:color w:val="000000"/>
        </w:rPr>
        <w:t>Tiberias</w:t>
      </w:r>
      <w:proofErr w:type="spellEnd"/>
      <w:r w:rsidR="00CE5AEE">
        <w:tab/>
      </w:r>
      <w:r w:rsidR="00CE5AEE">
        <w:tab/>
      </w:r>
      <w:r w:rsidR="00CE5AEE">
        <w:tab/>
        <w:t xml:space="preserve">    </w:t>
      </w:r>
      <w:r w:rsidRPr="00C27885">
        <w:rPr>
          <w:bCs/>
          <w:color w:val="000000"/>
        </w:rPr>
        <w:t>Jn. 21:1-25</w:t>
      </w:r>
    </w:p>
    <w:p w:rsidR="00975C93" w:rsidRPr="00C27885" w:rsidRDefault="00975C93" w:rsidP="00CE5AEE">
      <w:r w:rsidRPr="00C27885">
        <w:rPr>
          <w:bCs/>
          <w:color w:val="000000"/>
        </w:rPr>
        <w:t xml:space="preserve">STEP 70 </w:t>
      </w:r>
      <w:proofErr w:type="spellStart"/>
      <w:r w:rsidRPr="00C27885">
        <w:rPr>
          <w:bCs/>
          <w:color w:val="000000"/>
        </w:rPr>
        <w:t>Fom</w:t>
      </w:r>
      <w:proofErr w:type="spellEnd"/>
      <w:r w:rsidRPr="00C27885">
        <w:rPr>
          <w:bCs/>
          <w:color w:val="000000"/>
        </w:rPr>
        <w:t xml:space="preserve"> the Sea of </w:t>
      </w:r>
      <w:proofErr w:type="spellStart"/>
      <w:r w:rsidRPr="00C27885">
        <w:rPr>
          <w:bCs/>
          <w:color w:val="000000"/>
        </w:rPr>
        <w:t>Tiberias</w:t>
      </w:r>
      <w:proofErr w:type="spellEnd"/>
      <w:r w:rsidRPr="00C27885">
        <w:rPr>
          <w:bCs/>
          <w:color w:val="000000"/>
        </w:rPr>
        <w:t xml:space="preserve"> to Mount Tabor</w:t>
      </w:r>
      <w:r w:rsidR="00CE5AEE">
        <w:tab/>
      </w:r>
      <w:r w:rsidR="00CE5AEE">
        <w:tab/>
      </w:r>
      <w:r w:rsidR="00CE5AEE">
        <w:tab/>
      </w:r>
      <w:r w:rsidR="00CE5AEE">
        <w:tab/>
        <w:t xml:space="preserve">  </w:t>
      </w:r>
      <w:r w:rsidRPr="00C27885">
        <w:rPr>
          <w:bCs/>
          <w:color w:val="000000"/>
        </w:rPr>
        <w:t>Mt. 28:16-20</w:t>
      </w:r>
    </w:p>
    <w:p w:rsidR="00975C93" w:rsidRPr="00C27885" w:rsidRDefault="00975C93" w:rsidP="00CE5AEE">
      <w:r w:rsidRPr="00C27885">
        <w:rPr>
          <w:bCs/>
          <w:color w:val="000000"/>
        </w:rPr>
        <w:t xml:space="preserve">STEP 71 </w:t>
      </w:r>
      <w:proofErr w:type="gramStart"/>
      <w:r w:rsidRPr="00C27885">
        <w:rPr>
          <w:bCs/>
          <w:color w:val="000000"/>
        </w:rPr>
        <w:t>From</w:t>
      </w:r>
      <w:proofErr w:type="gramEnd"/>
      <w:r w:rsidRPr="00C27885">
        <w:rPr>
          <w:bCs/>
          <w:color w:val="000000"/>
        </w:rPr>
        <w:t xml:space="preserve"> Mt. Tabor to the Upper Room</w:t>
      </w:r>
      <w:r w:rsidR="00CE5AEE">
        <w:tab/>
      </w:r>
      <w:r w:rsidR="00CE5AEE">
        <w:tab/>
        <w:t xml:space="preserve">   </w:t>
      </w:r>
      <w:r w:rsidRPr="00C27885">
        <w:rPr>
          <w:bCs/>
          <w:color w:val="000000"/>
        </w:rPr>
        <w:t xml:space="preserve">Mk. 16:14-18; </w:t>
      </w:r>
      <w:proofErr w:type="spellStart"/>
      <w:r w:rsidRPr="00C27885">
        <w:rPr>
          <w:bCs/>
          <w:color w:val="000000"/>
        </w:rPr>
        <w:t>Lk</w:t>
      </w:r>
      <w:proofErr w:type="spellEnd"/>
      <w:r w:rsidRPr="00C27885">
        <w:rPr>
          <w:bCs/>
          <w:color w:val="000000"/>
        </w:rPr>
        <w:t>. 24:44-49</w:t>
      </w:r>
    </w:p>
    <w:p w:rsidR="00DC1ED0" w:rsidRDefault="00975C93" w:rsidP="004D171A">
      <w:pPr>
        <w:rPr>
          <w:bCs/>
          <w:color w:val="000000"/>
        </w:rPr>
      </w:pPr>
      <w:r w:rsidRPr="00C27885">
        <w:rPr>
          <w:bCs/>
          <w:color w:val="000000"/>
        </w:rPr>
        <w:t>STEP 72 From the Upper Room to the Mt. Olives</w:t>
      </w:r>
      <w:r w:rsidR="00595DC4">
        <w:t xml:space="preserve"> </w:t>
      </w:r>
      <w:r w:rsidRPr="00C27885">
        <w:rPr>
          <w:bCs/>
          <w:color w:val="000000"/>
        </w:rPr>
        <w:t>Mk</w:t>
      </w:r>
      <w:r w:rsidR="00595DC4">
        <w:rPr>
          <w:bCs/>
          <w:color w:val="000000"/>
        </w:rPr>
        <w:t>.</w:t>
      </w:r>
      <w:r w:rsidR="002D5649">
        <w:rPr>
          <w:bCs/>
          <w:color w:val="000000"/>
        </w:rPr>
        <w:t>16:19</w:t>
      </w:r>
      <w:proofErr w:type="gramStart"/>
      <w:r w:rsidR="002D5649">
        <w:rPr>
          <w:bCs/>
          <w:color w:val="000000"/>
        </w:rPr>
        <w:t>,</w:t>
      </w:r>
      <w:r w:rsidR="00595DC4">
        <w:rPr>
          <w:bCs/>
          <w:color w:val="000000"/>
        </w:rPr>
        <w:t>20</w:t>
      </w:r>
      <w:proofErr w:type="gramEnd"/>
      <w:r w:rsidR="00595DC4">
        <w:rPr>
          <w:bCs/>
          <w:color w:val="000000"/>
        </w:rPr>
        <w:t>; Lk.</w:t>
      </w:r>
      <w:r w:rsidRPr="00C27885">
        <w:rPr>
          <w:bCs/>
          <w:color w:val="000000"/>
        </w:rPr>
        <w:t xml:space="preserve">24:50-53 Acts 1:4-11 </w:t>
      </w:r>
    </w:p>
    <w:p w:rsidR="004417AA" w:rsidRPr="004D171A" w:rsidRDefault="004417AA" w:rsidP="004D171A"/>
    <w:p w:rsidR="00DC1ED0" w:rsidRPr="000F1930" w:rsidRDefault="00DC1ED0" w:rsidP="00034A27">
      <w:pPr>
        <w:pStyle w:val="Heading1"/>
        <w:numPr>
          <w:ilvl w:val="0"/>
          <w:numId w:val="21"/>
        </w:numPr>
        <w:jc w:val="left"/>
        <w:rPr>
          <w:sz w:val="24"/>
          <w:szCs w:val="24"/>
        </w:rPr>
      </w:pPr>
      <w:bookmarkStart w:id="9" w:name="_Toc236294990"/>
      <w:r w:rsidRPr="000F1930">
        <w:rPr>
          <w:sz w:val="24"/>
          <w:szCs w:val="24"/>
        </w:rPr>
        <w:t xml:space="preserve">The </w:t>
      </w:r>
      <w:r w:rsidR="008032FD" w:rsidRPr="000F1930">
        <w:rPr>
          <w:sz w:val="24"/>
          <w:szCs w:val="24"/>
        </w:rPr>
        <w:t>Certainty</w:t>
      </w:r>
      <w:r w:rsidRPr="000F1930">
        <w:rPr>
          <w:sz w:val="24"/>
          <w:szCs w:val="24"/>
        </w:rPr>
        <w:t xml:space="preserve"> of Christ</w:t>
      </w:r>
      <w:bookmarkEnd w:id="9"/>
    </w:p>
    <w:p w:rsidR="00306362" w:rsidRPr="000F1930" w:rsidRDefault="00306362" w:rsidP="008032FD"/>
    <w:p w:rsidR="008032FD" w:rsidRPr="000F1930" w:rsidRDefault="008032FD" w:rsidP="008032FD">
      <w:proofErr w:type="gramStart"/>
      <w:r w:rsidRPr="000F1930">
        <w:t>Considering Christ and historical and experiential evidence.</w:t>
      </w:r>
      <w:proofErr w:type="gramEnd"/>
    </w:p>
    <w:p w:rsidR="00306362" w:rsidRPr="000F1930" w:rsidRDefault="00306362" w:rsidP="008032FD">
      <w:r w:rsidRPr="000F1930">
        <w:t xml:space="preserve">Secular beyond the Scripture, Historical </w:t>
      </w:r>
      <w:proofErr w:type="spellStart"/>
      <w:r w:rsidRPr="000F1930">
        <w:t>signifance</w:t>
      </w:r>
      <w:proofErr w:type="spellEnd"/>
      <w:r w:rsidRPr="000F1930">
        <w:t xml:space="preserve"> an fact of Christ, other historical writings…Josephus, </w:t>
      </w:r>
      <w:proofErr w:type="spellStart"/>
      <w:r w:rsidRPr="000F1930">
        <w:t>Shakespear</w:t>
      </w:r>
      <w:proofErr w:type="spellEnd"/>
      <w:r w:rsidRPr="000F1930">
        <w:t xml:space="preserve">, historians, Roman History, Anything in history that substantiates the story of the Gospels…like Roman protocol for capital punishment was indeed crucifixion, </w:t>
      </w:r>
      <w:proofErr w:type="spellStart"/>
      <w:r w:rsidRPr="000F1930">
        <w:t>herod</w:t>
      </w:r>
      <w:proofErr w:type="spellEnd"/>
      <w:r w:rsidRPr="000F1930">
        <w:t xml:space="preserve"> and </w:t>
      </w:r>
      <w:proofErr w:type="spellStart"/>
      <w:r w:rsidRPr="000F1930">
        <w:t>pilate</w:t>
      </w:r>
      <w:proofErr w:type="spellEnd"/>
      <w:r w:rsidRPr="000F1930">
        <w:t xml:space="preserve"> did indeed exist at this time, etc.</w:t>
      </w:r>
    </w:p>
    <w:p w:rsidR="00306362" w:rsidRPr="000F1930" w:rsidRDefault="00306362" w:rsidP="008032FD"/>
    <w:p w:rsidR="00DC0993" w:rsidRPr="000F1930" w:rsidRDefault="00813A5D" w:rsidP="008032FD">
      <w:proofErr w:type="gramStart"/>
      <w:r>
        <w:t>Anythin</w:t>
      </w:r>
      <w:r w:rsidR="00306362" w:rsidRPr="000F1930">
        <w:t>g that lends evidence to the absoluteness of the record of the Gospels.</w:t>
      </w:r>
      <w:proofErr w:type="gramEnd"/>
    </w:p>
    <w:p w:rsidR="00DC0993" w:rsidRPr="000F1930" w:rsidRDefault="00DC0993" w:rsidP="008032FD">
      <w:proofErr w:type="gramStart"/>
      <w:r w:rsidRPr="000F1930">
        <w:t>Herod and Edomites, their history.</w:t>
      </w:r>
      <w:proofErr w:type="gramEnd"/>
      <w:r w:rsidRPr="000F1930">
        <w:t xml:space="preserve"> </w:t>
      </w:r>
    </w:p>
    <w:p w:rsidR="00736508" w:rsidRPr="000F1930" w:rsidRDefault="00736508" w:rsidP="008032FD">
      <w:r w:rsidRPr="000F1930">
        <w:t xml:space="preserve">More than a </w:t>
      </w:r>
      <w:proofErr w:type="spellStart"/>
      <w:r w:rsidRPr="000F1930">
        <w:t>Carpentar</w:t>
      </w:r>
      <w:proofErr w:type="spellEnd"/>
      <w:r w:rsidRPr="000F1930">
        <w:t xml:space="preserve"> &amp; Evidence that Demands a Verdict---both by Josh McDowell</w:t>
      </w:r>
    </w:p>
    <w:p w:rsidR="001E6075" w:rsidRPr="000F1930" w:rsidRDefault="001E6075" w:rsidP="008032FD"/>
    <w:p w:rsidR="001E6075" w:rsidRPr="000F1930" w:rsidRDefault="001E6075" w:rsidP="001E6075">
      <w:pPr>
        <w:spacing w:before="100" w:beforeAutospacing="1"/>
        <w:jc w:val="center"/>
        <w:rPr>
          <w:b/>
          <w:bCs/>
          <w:color w:val="000000"/>
          <w:u w:val="single"/>
        </w:rPr>
      </w:pPr>
    </w:p>
    <w:p w:rsidR="001E6075" w:rsidRPr="000F1930" w:rsidRDefault="001E6075" w:rsidP="001E6075">
      <w:pPr>
        <w:spacing w:before="100" w:beforeAutospacing="1"/>
        <w:jc w:val="center"/>
        <w:rPr>
          <w:b/>
          <w:bCs/>
          <w:color w:val="000000"/>
          <w:u w:val="single"/>
        </w:rPr>
      </w:pPr>
    </w:p>
    <w:p w:rsidR="001E6075" w:rsidRPr="000F1930" w:rsidRDefault="001E6075" w:rsidP="001E6075">
      <w:pPr>
        <w:spacing w:before="100" w:beforeAutospacing="1"/>
        <w:jc w:val="center"/>
        <w:rPr>
          <w:b/>
          <w:bCs/>
          <w:color w:val="000000"/>
          <w:u w:val="single"/>
        </w:rPr>
      </w:pPr>
    </w:p>
    <w:p w:rsidR="001E6075" w:rsidRPr="000F1930" w:rsidRDefault="001E6075" w:rsidP="001E6075">
      <w:pPr>
        <w:spacing w:before="100" w:beforeAutospacing="1"/>
        <w:jc w:val="center"/>
        <w:rPr>
          <w:b/>
          <w:bCs/>
          <w:color w:val="000000"/>
          <w:u w:val="single"/>
        </w:rPr>
      </w:pPr>
    </w:p>
    <w:p w:rsidR="001E6075" w:rsidRPr="000F1930" w:rsidRDefault="001E6075" w:rsidP="001E6075">
      <w:pPr>
        <w:spacing w:before="100" w:beforeAutospacing="1"/>
        <w:jc w:val="center"/>
        <w:rPr>
          <w:b/>
          <w:bCs/>
          <w:color w:val="000000"/>
          <w:u w:val="single"/>
        </w:rPr>
      </w:pPr>
    </w:p>
    <w:p w:rsidR="001E6075" w:rsidRPr="000F1930" w:rsidRDefault="001E6075" w:rsidP="00CE5AEE">
      <w:pPr>
        <w:spacing w:before="100" w:beforeAutospacing="1"/>
      </w:pPr>
    </w:p>
    <w:sectPr w:rsidR="001E6075" w:rsidRPr="000F1930" w:rsidSect="00975C93">
      <w:headerReference w:type="default" r:id="rId9"/>
      <w:footerReference w:type="default" r:id="rId10"/>
      <w:endnotePr>
        <w:numFmt w:val="decimal"/>
      </w:endnotePr>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6E9" w:rsidRDefault="00B976E9">
      <w:r>
        <w:separator/>
      </w:r>
    </w:p>
    <w:p w:rsidR="00B976E9" w:rsidRDefault="00B976E9"/>
  </w:endnote>
  <w:endnote w:type="continuationSeparator" w:id="0">
    <w:p w:rsidR="00B976E9" w:rsidRDefault="00B976E9">
      <w:r>
        <w:continuationSeparator/>
      </w:r>
    </w:p>
    <w:p w:rsidR="00B976E9" w:rsidRDefault="00B976E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akkal Majalla">
    <w:panose1 w:val="02000000000000000000"/>
    <w:charset w:val="00"/>
    <w:family w:val="auto"/>
    <w:pitch w:val="variable"/>
    <w:sig w:usb0="A000207F" w:usb1="C000204B" w:usb2="00000008" w:usb3="00000000" w:csb0="000000D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101" w:rsidRDefault="00146DC0">
    <w:pPr>
      <w:pStyle w:val="Footer"/>
      <w:jc w:val="center"/>
    </w:pPr>
    <w:fldSimple w:instr=" PAGE   \* MERGEFORMAT ">
      <w:r w:rsidR="003F3B94">
        <w:rPr>
          <w:noProof/>
        </w:rPr>
        <w:t>14</w:t>
      </w:r>
    </w:fldSimple>
  </w:p>
  <w:p w:rsidR="00113101" w:rsidRDefault="001131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6E9" w:rsidRDefault="00B976E9">
      <w:r>
        <w:separator/>
      </w:r>
    </w:p>
    <w:p w:rsidR="00B976E9" w:rsidRDefault="00B976E9"/>
  </w:footnote>
  <w:footnote w:type="continuationSeparator" w:id="0">
    <w:p w:rsidR="00B976E9" w:rsidRDefault="00B976E9">
      <w:r>
        <w:continuationSeparator/>
      </w:r>
    </w:p>
    <w:p w:rsidR="00B976E9" w:rsidRDefault="00B976E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101" w:rsidRPr="008B3233" w:rsidRDefault="00113101" w:rsidP="00F36236">
    <w:pPr>
      <w:pStyle w:val="Header"/>
      <w:jc w:val="center"/>
    </w:pPr>
    <w:r>
      <w:t>Deliverance Bible Institute</w:t>
    </w:r>
  </w:p>
  <w:p w:rsidR="00113101" w:rsidRPr="00FB59A4" w:rsidRDefault="00113101" w:rsidP="00F36236">
    <w:pPr>
      <w:pStyle w:val="Header"/>
      <w:jc w:val="center"/>
      <w:rPr>
        <w:sz w:val="28"/>
        <w:szCs w:val="28"/>
      </w:rPr>
    </w:pPr>
    <w:r>
      <w:rPr>
        <w:sz w:val="28"/>
        <w:szCs w:val="28"/>
      </w:rPr>
      <w:t>LIFE OF CHRIST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E3D89"/>
    <w:multiLevelType w:val="hybridMultilevel"/>
    <w:tmpl w:val="649C16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B24A0C"/>
    <w:multiLevelType w:val="hybridMultilevel"/>
    <w:tmpl w:val="70587D5A"/>
    <w:lvl w:ilvl="0" w:tplc="B5AC1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126F43"/>
    <w:multiLevelType w:val="hybridMultilevel"/>
    <w:tmpl w:val="D37A7ED0"/>
    <w:lvl w:ilvl="0" w:tplc="89A03DC6">
      <w:start w:val="1"/>
      <w:numFmt w:val="lowerLetter"/>
      <w:lvlText w:val="%1."/>
      <w:lvlJc w:val="left"/>
      <w:pPr>
        <w:ind w:left="1800" w:hanging="360"/>
      </w:pPr>
      <w:rPr>
        <w:rFonts w:ascii="Times New Roman" w:eastAsia="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E6A3C93"/>
    <w:multiLevelType w:val="hybridMultilevel"/>
    <w:tmpl w:val="4AB2E6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E6007D"/>
    <w:multiLevelType w:val="hybridMultilevel"/>
    <w:tmpl w:val="EF96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64E59"/>
    <w:multiLevelType w:val="hybridMultilevel"/>
    <w:tmpl w:val="5238AD5E"/>
    <w:lvl w:ilvl="0" w:tplc="372E50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912BF"/>
    <w:multiLevelType w:val="hybridMultilevel"/>
    <w:tmpl w:val="E7AA0A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50A06"/>
    <w:multiLevelType w:val="hybridMultilevel"/>
    <w:tmpl w:val="189EC0D2"/>
    <w:lvl w:ilvl="0" w:tplc="671C30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9457A7"/>
    <w:multiLevelType w:val="hybridMultilevel"/>
    <w:tmpl w:val="FFBC6290"/>
    <w:lvl w:ilvl="0" w:tplc="AC604C2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6819A8"/>
    <w:multiLevelType w:val="hybridMultilevel"/>
    <w:tmpl w:val="B4A46D5C"/>
    <w:lvl w:ilvl="0" w:tplc="7528DC5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84933B4"/>
    <w:multiLevelType w:val="hybridMultilevel"/>
    <w:tmpl w:val="B7C2FB48"/>
    <w:lvl w:ilvl="0" w:tplc="3B34CC2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8894CE4"/>
    <w:multiLevelType w:val="hybridMultilevel"/>
    <w:tmpl w:val="4F7E0F12"/>
    <w:lvl w:ilvl="0" w:tplc="B96C14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4E3CC8"/>
    <w:multiLevelType w:val="hybridMultilevel"/>
    <w:tmpl w:val="C0BEBAE2"/>
    <w:lvl w:ilvl="0" w:tplc="B4B40310">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5">
    <w:nsid w:val="2CC95246"/>
    <w:multiLevelType w:val="hybridMultilevel"/>
    <w:tmpl w:val="F2ECE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0A78A4"/>
    <w:multiLevelType w:val="hybridMultilevel"/>
    <w:tmpl w:val="F19238A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3BD508EB"/>
    <w:multiLevelType w:val="hybridMultilevel"/>
    <w:tmpl w:val="C5C22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CA673F9"/>
    <w:multiLevelType w:val="hybridMultilevel"/>
    <w:tmpl w:val="1044458A"/>
    <w:lvl w:ilvl="0" w:tplc="04090015">
      <w:start w:val="1"/>
      <w:numFmt w:val="upperLetter"/>
      <w:lvlText w:val="%1."/>
      <w:lvlJc w:val="left"/>
      <w:pPr>
        <w:ind w:left="1080" w:hanging="360"/>
      </w:pPr>
      <w:rPr>
        <w:rFonts w:hint="default"/>
      </w:rPr>
    </w:lvl>
    <w:lvl w:ilvl="1" w:tplc="34085E1E">
      <w:start w:val="1"/>
      <w:numFmt w:val="decimal"/>
      <w:lvlText w:val="%2."/>
      <w:lvlJc w:val="left"/>
      <w:pPr>
        <w:ind w:left="1800" w:hanging="360"/>
      </w:pPr>
      <w:rPr>
        <w:rFonts w:ascii="Times New Roman" w:eastAsia="Times New Roman"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FDB0110"/>
    <w:multiLevelType w:val="hybridMultilevel"/>
    <w:tmpl w:val="C0BEBAE2"/>
    <w:lvl w:ilvl="0" w:tplc="B4B40310">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1">
    <w:nsid w:val="41713F2B"/>
    <w:multiLevelType w:val="hybridMultilevel"/>
    <w:tmpl w:val="7D328546"/>
    <w:lvl w:ilvl="0" w:tplc="6E984DE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1924400"/>
    <w:multiLevelType w:val="hybridMultilevel"/>
    <w:tmpl w:val="AD121BE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9E0189"/>
    <w:multiLevelType w:val="hybridMultilevel"/>
    <w:tmpl w:val="D42C285E"/>
    <w:lvl w:ilvl="0" w:tplc="04090015">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F6663E"/>
    <w:multiLevelType w:val="hybridMultilevel"/>
    <w:tmpl w:val="4E069C32"/>
    <w:lvl w:ilvl="0" w:tplc="C61A8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3E1A57"/>
    <w:multiLevelType w:val="hybridMultilevel"/>
    <w:tmpl w:val="72E66F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20D0539"/>
    <w:multiLevelType w:val="hybridMultilevel"/>
    <w:tmpl w:val="4AF87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E67DB1"/>
    <w:multiLevelType w:val="hybridMultilevel"/>
    <w:tmpl w:val="46F46464"/>
    <w:lvl w:ilvl="0" w:tplc="38C0A6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9317139"/>
    <w:multiLevelType w:val="hybridMultilevel"/>
    <w:tmpl w:val="F00C98D8"/>
    <w:lvl w:ilvl="0" w:tplc="648A6C0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97741A"/>
    <w:multiLevelType w:val="hybridMultilevel"/>
    <w:tmpl w:val="9FF85DF0"/>
    <w:lvl w:ilvl="0" w:tplc="3468CC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E702CC2"/>
    <w:multiLevelType w:val="hybridMultilevel"/>
    <w:tmpl w:val="F3F243D4"/>
    <w:lvl w:ilvl="0" w:tplc="1CB466B6">
      <w:start w:val="1"/>
      <w:numFmt w:val="decimal"/>
      <w:lvlText w:val="%1."/>
      <w:lvlJc w:val="left"/>
      <w:pPr>
        <w:ind w:left="2520" w:hanging="360"/>
      </w:pPr>
      <w:rPr>
        <w:rFonts w:hint="default"/>
        <w:color w:val="00000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3">
    <w:nsid w:val="5F01683B"/>
    <w:multiLevelType w:val="hybridMultilevel"/>
    <w:tmpl w:val="BFB89E04"/>
    <w:lvl w:ilvl="0" w:tplc="E41A6A3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B97B25"/>
    <w:multiLevelType w:val="hybridMultilevel"/>
    <w:tmpl w:val="DA2C7644"/>
    <w:lvl w:ilvl="0" w:tplc="1C3EB94A">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5">
    <w:nsid w:val="658D2964"/>
    <w:multiLevelType w:val="hybridMultilevel"/>
    <w:tmpl w:val="E7AA0A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6E4340"/>
    <w:multiLevelType w:val="hybridMultilevel"/>
    <w:tmpl w:val="4ED473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9E5533"/>
    <w:multiLevelType w:val="hybridMultilevel"/>
    <w:tmpl w:val="AAE6E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5B1B96"/>
    <w:multiLevelType w:val="hybridMultilevel"/>
    <w:tmpl w:val="505EB714"/>
    <w:lvl w:ilvl="0" w:tplc="0590E06E">
      <w:start w:val="1"/>
      <w:numFmt w:val="upperRoman"/>
      <w:pStyle w:val="Heading2"/>
      <w:lvlText w:val="%1."/>
      <w:lvlJc w:val="left"/>
      <w:pPr>
        <w:ind w:left="108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748612A8"/>
    <w:multiLevelType w:val="hybridMultilevel"/>
    <w:tmpl w:val="B218CE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42">
    <w:nsid w:val="7AF906D4"/>
    <w:multiLevelType w:val="hybridMultilevel"/>
    <w:tmpl w:val="9DDEE2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861E72"/>
    <w:multiLevelType w:val="hybridMultilevel"/>
    <w:tmpl w:val="4D309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E2513B"/>
    <w:multiLevelType w:val="hybridMultilevel"/>
    <w:tmpl w:val="DA6628AE"/>
    <w:lvl w:ilvl="0" w:tplc="E3A01660">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2"/>
  </w:num>
  <w:num w:numId="2">
    <w:abstractNumId w:val="13"/>
  </w:num>
  <w:num w:numId="3">
    <w:abstractNumId w:val="41"/>
  </w:num>
  <w:num w:numId="4">
    <w:abstractNumId w:val="6"/>
  </w:num>
  <w:num w:numId="5">
    <w:abstractNumId w:val="38"/>
  </w:num>
  <w:num w:numId="6">
    <w:abstractNumId w:val="40"/>
  </w:num>
  <w:num w:numId="7">
    <w:abstractNumId w:val="44"/>
    <w:lvlOverride w:ilvl="0">
      <w:startOverride w:val="1"/>
    </w:lvlOverride>
  </w:num>
  <w:num w:numId="8">
    <w:abstractNumId w:val="25"/>
  </w:num>
  <w:num w:numId="9">
    <w:abstractNumId w:val="17"/>
  </w:num>
  <w:num w:numId="10">
    <w:abstractNumId w:val="2"/>
  </w:num>
  <w:num w:numId="11">
    <w:abstractNumId w:val="11"/>
  </w:num>
  <w:num w:numId="12">
    <w:abstractNumId w:val="18"/>
  </w:num>
  <w:num w:numId="13">
    <w:abstractNumId w:val="0"/>
  </w:num>
  <w:num w:numId="14">
    <w:abstractNumId w:val="36"/>
  </w:num>
  <w:num w:numId="15">
    <w:abstractNumId w:val="26"/>
  </w:num>
  <w:num w:numId="16">
    <w:abstractNumId w:val="19"/>
  </w:num>
  <w:num w:numId="17">
    <w:abstractNumId w:val="10"/>
  </w:num>
  <w:num w:numId="18">
    <w:abstractNumId w:val="12"/>
  </w:num>
  <w:num w:numId="19">
    <w:abstractNumId w:val="22"/>
  </w:num>
  <w:num w:numId="20">
    <w:abstractNumId w:val="28"/>
  </w:num>
  <w:num w:numId="21">
    <w:abstractNumId w:val="29"/>
  </w:num>
  <w:num w:numId="22">
    <w:abstractNumId w:val="33"/>
  </w:num>
  <w:num w:numId="23">
    <w:abstractNumId w:val="5"/>
  </w:num>
  <w:num w:numId="24">
    <w:abstractNumId w:val="27"/>
  </w:num>
  <w:num w:numId="25">
    <w:abstractNumId w:val="31"/>
  </w:num>
  <w:num w:numId="26">
    <w:abstractNumId w:val="23"/>
  </w:num>
  <w:num w:numId="27">
    <w:abstractNumId w:val="37"/>
  </w:num>
  <w:num w:numId="28">
    <w:abstractNumId w:val="39"/>
  </w:num>
  <w:num w:numId="29">
    <w:abstractNumId w:val="43"/>
  </w:num>
  <w:num w:numId="30">
    <w:abstractNumId w:val="4"/>
  </w:num>
  <w:num w:numId="31">
    <w:abstractNumId w:val="14"/>
  </w:num>
  <w:num w:numId="32">
    <w:abstractNumId w:val="15"/>
  </w:num>
  <w:num w:numId="33">
    <w:abstractNumId w:val="7"/>
  </w:num>
  <w:num w:numId="34">
    <w:abstractNumId w:val="24"/>
  </w:num>
  <w:num w:numId="35">
    <w:abstractNumId w:val="8"/>
  </w:num>
  <w:num w:numId="36">
    <w:abstractNumId w:val="3"/>
  </w:num>
  <w:num w:numId="37">
    <w:abstractNumId w:val="1"/>
  </w:num>
  <w:num w:numId="38">
    <w:abstractNumId w:val="35"/>
  </w:num>
  <w:num w:numId="39">
    <w:abstractNumId w:val="30"/>
  </w:num>
  <w:num w:numId="40">
    <w:abstractNumId w:val="20"/>
  </w:num>
  <w:num w:numId="41">
    <w:abstractNumId w:val="34"/>
  </w:num>
  <w:num w:numId="42">
    <w:abstractNumId w:val="16"/>
  </w:num>
  <w:num w:numId="43">
    <w:abstractNumId w:val="42"/>
  </w:num>
  <w:num w:numId="44">
    <w:abstractNumId w:val="9"/>
  </w:num>
  <w:num w:numId="45">
    <w:abstractNumId w:val="21"/>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attachedTemplate r:id="rId1"/>
  <w:defaultTabStop w:val="720"/>
  <w:drawingGridHorizontalSpacing w:val="120"/>
  <w:displayHorizontalDrawingGridEvery w:val="2"/>
  <w:noPunctuationKerning/>
  <w:characterSpacingControl w:val="doNotCompress"/>
  <w:savePreviewPicture/>
  <w:hdrShapeDefaults>
    <o:shapedefaults v:ext="edit" spidmax="186370"/>
  </w:hdrShapeDefaults>
  <w:footnotePr>
    <w:footnote w:id="-1"/>
    <w:footnote w:id="0"/>
  </w:footnotePr>
  <w:endnotePr>
    <w:endnote w:id="-1"/>
    <w:endnote w:id="0"/>
  </w:endnotePr>
  <w:compat/>
  <w:rsids>
    <w:rsidRoot w:val="00DC1ED0"/>
    <w:rsid w:val="00000FCD"/>
    <w:rsid w:val="000023B5"/>
    <w:rsid w:val="00003B00"/>
    <w:rsid w:val="00004A50"/>
    <w:rsid w:val="000065AF"/>
    <w:rsid w:val="000128E5"/>
    <w:rsid w:val="00012993"/>
    <w:rsid w:val="00012B16"/>
    <w:rsid w:val="00014E5C"/>
    <w:rsid w:val="00014F1C"/>
    <w:rsid w:val="00016A99"/>
    <w:rsid w:val="00020646"/>
    <w:rsid w:val="00024A6C"/>
    <w:rsid w:val="00025998"/>
    <w:rsid w:val="00033196"/>
    <w:rsid w:val="00033806"/>
    <w:rsid w:val="00033934"/>
    <w:rsid w:val="0003461D"/>
    <w:rsid w:val="000346D4"/>
    <w:rsid w:val="00034A27"/>
    <w:rsid w:val="00034E55"/>
    <w:rsid w:val="00035F80"/>
    <w:rsid w:val="00043319"/>
    <w:rsid w:val="0004447D"/>
    <w:rsid w:val="00044B39"/>
    <w:rsid w:val="00046586"/>
    <w:rsid w:val="00050A78"/>
    <w:rsid w:val="00051285"/>
    <w:rsid w:val="00054FA6"/>
    <w:rsid w:val="00055728"/>
    <w:rsid w:val="00056AA3"/>
    <w:rsid w:val="00056FCD"/>
    <w:rsid w:val="00060442"/>
    <w:rsid w:val="000613DA"/>
    <w:rsid w:val="0006208C"/>
    <w:rsid w:val="0006300B"/>
    <w:rsid w:val="00063444"/>
    <w:rsid w:val="0006520B"/>
    <w:rsid w:val="00066069"/>
    <w:rsid w:val="000724EB"/>
    <w:rsid w:val="00076DA7"/>
    <w:rsid w:val="00080C89"/>
    <w:rsid w:val="0008297D"/>
    <w:rsid w:val="00084191"/>
    <w:rsid w:val="000873E4"/>
    <w:rsid w:val="00087D19"/>
    <w:rsid w:val="00091CD9"/>
    <w:rsid w:val="00091E43"/>
    <w:rsid w:val="000936DB"/>
    <w:rsid w:val="00094BAF"/>
    <w:rsid w:val="00094C90"/>
    <w:rsid w:val="00095366"/>
    <w:rsid w:val="00096FF4"/>
    <w:rsid w:val="000A082E"/>
    <w:rsid w:val="000A0D30"/>
    <w:rsid w:val="000A1D1B"/>
    <w:rsid w:val="000A29A4"/>
    <w:rsid w:val="000A7249"/>
    <w:rsid w:val="000B5591"/>
    <w:rsid w:val="000B6E5F"/>
    <w:rsid w:val="000C1A35"/>
    <w:rsid w:val="000C3FC7"/>
    <w:rsid w:val="000C7411"/>
    <w:rsid w:val="000C7678"/>
    <w:rsid w:val="000C769E"/>
    <w:rsid w:val="000D35A3"/>
    <w:rsid w:val="000D6819"/>
    <w:rsid w:val="000D6B7D"/>
    <w:rsid w:val="000E0108"/>
    <w:rsid w:val="000E0A4D"/>
    <w:rsid w:val="000E1AF1"/>
    <w:rsid w:val="000E1FA4"/>
    <w:rsid w:val="000E66A5"/>
    <w:rsid w:val="000E6AD4"/>
    <w:rsid w:val="000F0E97"/>
    <w:rsid w:val="000F15B2"/>
    <w:rsid w:val="000F1930"/>
    <w:rsid w:val="000F2C89"/>
    <w:rsid w:val="000F41D9"/>
    <w:rsid w:val="000F6E8F"/>
    <w:rsid w:val="000F76A8"/>
    <w:rsid w:val="00100BD1"/>
    <w:rsid w:val="001019CB"/>
    <w:rsid w:val="00101C21"/>
    <w:rsid w:val="0010203D"/>
    <w:rsid w:val="00104361"/>
    <w:rsid w:val="00112477"/>
    <w:rsid w:val="001125B9"/>
    <w:rsid w:val="00113101"/>
    <w:rsid w:val="00113D66"/>
    <w:rsid w:val="00114E62"/>
    <w:rsid w:val="0011585B"/>
    <w:rsid w:val="00121284"/>
    <w:rsid w:val="001213C3"/>
    <w:rsid w:val="00121700"/>
    <w:rsid w:val="00124CF2"/>
    <w:rsid w:val="0012559D"/>
    <w:rsid w:val="0012592A"/>
    <w:rsid w:val="001278C5"/>
    <w:rsid w:val="00127979"/>
    <w:rsid w:val="00127992"/>
    <w:rsid w:val="001304AE"/>
    <w:rsid w:val="00130ED9"/>
    <w:rsid w:val="00131C69"/>
    <w:rsid w:val="00132A1F"/>
    <w:rsid w:val="001350A0"/>
    <w:rsid w:val="001354DD"/>
    <w:rsid w:val="00135E7E"/>
    <w:rsid w:val="00140629"/>
    <w:rsid w:val="00140A94"/>
    <w:rsid w:val="00141D9C"/>
    <w:rsid w:val="00143C80"/>
    <w:rsid w:val="00146325"/>
    <w:rsid w:val="00146DC0"/>
    <w:rsid w:val="001476A0"/>
    <w:rsid w:val="0014788E"/>
    <w:rsid w:val="00152C7A"/>
    <w:rsid w:val="00152F9E"/>
    <w:rsid w:val="00154815"/>
    <w:rsid w:val="001605EE"/>
    <w:rsid w:val="0016413E"/>
    <w:rsid w:val="00164A4D"/>
    <w:rsid w:val="00172235"/>
    <w:rsid w:val="00174034"/>
    <w:rsid w:val="00175F2A"/>
    <w:rsid w:val="00180258"/>
    <w:rsid w:val="001805DA"/>
    <w:rsid w:val="00182620"/>
    <w:rsid w:val="00182B25"/>
    <w:rsid w:val="0018475A"/>
    <w:rsid w:val="00184D83"/>
    <w:rsid w:val="001868D1"/>
    <w:rsid w:val="0019100E"/>
    <w:rsid w:val="001913E7"/>
    <w:rsid w:val="001922F5"/>
    <w:rsid w:val="0019353A"/>
    <w:rsid w:val="00193AF7"/>
    <w:rsid w:val="00196E84"/>
    <w:rsid w:val="0019746D"/>
    <w:rsid w:val="001977E3"/>
    <w:rsid w:val="001A0E30"/>
    <w:rsid w:val="001A2206"/>
    <w:rsid w:val="001A3041"/>
    <w:rsid w:val="001A634F"/>
    <w:rsid w:val="001B1C48"/>
    <w:rsid w:val="001B29E8"/>
    <w:rsid w:val="001B2B29"/>
    <w:rsid w:val="001B3DDA"/>
    <w:rsid w:val="001B57DA"/>
    <w:rsid w:val="001B5C63"/>
    <w:rsid w:val="001B5FA1"/>
    <w:rsid w:val="001B6B23"/>
    <w:rsid w:val="001B779D"/>
    <w:rsid w:val="001C0F11"/>
    <w:rsid w:val="001C136C"/>
    <w:rsid w:val="001C1610"/>
    <w:rsid w:val="001C58B5"/>
    <w:rsid w:val="001C7CE2"/>
    <w:rsid w:val="001D059B"/>
    <w:rsid w:val="001D0C15"/>
    <w:rsid w:val="001D0C7F"/>
    <w:rsid w:val="001D3D16"/>
    <w:rsid w:val="001D495F"/>
    <w:rsid w:val="001D5632"/>
    <w:rsid w:val="001D6F1C"/>
    <w:rsid w:val="001E5CAF"/>
    <w:rsid w:val="001E6075"/>
    <w:rsid w:val="001E6134"/>
    <w:rsid w:val="001E7A94"/>
    <w:rsid w:val="001F094D"/>
    <w:rsid w:val="001F3578"/>
    <w:rsid w:val="001F5192"/>
    <w:rsid w:val="001F5B39"/>
    <w:rsid w:val="001F5BC4"/>
    <w:rsid w:val="002016C7"/>
    <w:rsid w:val="002023B3"/>
    <w:rsid w:val="0020432C"/>
    <w:rsid w:val="00207249"/>
    <w:rsid w:val="002103CB"/>
    <w:rsid w:val="00211A83"/>
    <w:rsid w:val="0022135E"/>
    <w:rsid w:val="00222959"/>
    <w:rsid w:val="0022563F"/>
    <w:rsid w:val="00225AD2"/>
    <w:rsid w:val="00225BAD"/>
    <w:rsid w:val="002310B5"/>
    <w:rsid w:val="00234E12"/>
    <w:rsid w:val="00235D6C"/>
    <w:rsid w:val="0023665C"/>
    <w:rsid w:val="0023744F"/>
    <w:rsid w:val="0023789D"/>
    <w:rsid w:val="002403E3"/>
    <w:rsid w:val="00242D18"/>
    <w:rsid w:val="00253440"/>
    <w:rsid w:val="00253E36"/>
    <w:rsid w:val="00254517"/>
    <w:rsid w:val="0025574B"/>
    <w:rsid w:val="00255A44"/>
    <w:rsid w:val="002630A3"/>
    <w:rsid w:val="00263862"/>
    <w:rsid w:val="00264981"/>
    <w:rsid w:val="00266DA3"/>
    <w:rsid w:val="00271CE4"/>
    <w:rsid w:val="00274120"/>
    <w:rsid w:val="002751FE"/>
    <w:rsid w:val="002756FB"/>
    <w:rsid w:val="0027797F"/>
    <w:rsid w:val="0028267E"/>
    <w:rsid w:val="00282E5F"/>
    <w:rsid w:val="002932B6"/>
    <w:rsid w:val="002942A1"/>
    <w:rsid w:val="00297032"/>
    <w:rsid w:val="00297912"/>
    <w:rsid w:val="002A1F00"/>
    <w:rsid w:val="002A2187"/>
    <w:rsid w:val="002A3494"/>
    <w:rsid w:val="002A7234"/>
    <w:rsid w:val="002A78F0"/>
    <w:rsid w:val="002B0328"/>
    <w:rsid w:val="002B4C5D"/>
    <w:rsid w:val="002B5690"/>
    <w:rsid w:val="002B78A7"/>
    <w:rsid w:val="002C0790"/>
    <w:rsid w:val="002C0CA2"/>
    <w:rsid w:val="002C10D5"/>
    <w:rsid w:val="002C13B0"/>
    <w:rsid w:val="002C381E"/>
    <w:rsid w:val="002C429F"/>
    <w:rsid w:val="002C51FB"/>
    <w:rsid w:val="002C75E6"/>
    <w:rsid w:val="002C782E"/>
    <w:rsid w:val="002D2052"/>
    <w:rsid w:val="002D41AE"/>
    <w:rsid w:val="002D5649"/>
    <w:rsid w:val="002D5967"/>
    <w:rsid w:val="002E0FEF"/>
    <w:rsid w:val="002E37D6"/>
    <w:rsid w:val="002E4729"/>
    <w:rsid w:val="002E4EDD"/>
    <w:rsid w:val="002E6BFA"/>
    <w:rsid w:val="002F0D63"/>
    <w:rsid w:val="002F2B04"/>
    <w:rsid w:val="002F4A50"/>
    <w:rsid w:val="002F7DE4"/>
    <w:rsid w:val="00306362"/>
    <w:rsid w:val="0030786A"/>
    <w:rsid w:val="00315A64"/>
    <w:rsid w:val="003223DA"/>
    <w:rsid w:val="00322FD4"/>
    <w:rsid w:val="003246EC"/>
    <w:rsid w:val="00330B16"/>
    <w:rsid w:val="00334B7F"/>
    <w:rsid w:val="003350B8"/>
    <w:rsid w:val="00335B29"/>
    <w:rsid w:val="00337514"/>
    <w:rsid w:val="0034144D"/>
    <w:rsid w:val="00343180"/>
    <w:rsid w:val="003431C2"/>
    <w:rsid w:val="003432B5"/>
    <w:rsid w:val="0034407F"/>
    <w:rsid w:val="00345DEE"/>
    <w:rsid w:val="00346E66"/>
    <w:rsid w:val="003478BE"/>
    <w:rsid w:val="00350E2C"/>
    <w:rsid w:val="00353A64"/>
    <w:rsid w:val="00355246"/>
    <w:rsid w:val="003579A3"/>
    <w:rsid w:val="003601C8"/>
    <w:rsid w:val="00361451"/>
    <w:rsid w:val="003619BA"/>
    <w:rsid w:val="00362030"/>
    <w:rsid w:val="0036416C"/>
    <w:rsid w:val="003667E0"/>
    <w:rsid w:val="00370090"/>
    <w:rsid w:val="003738B0"/>
    <w:rsid w:val="0037799A"/>
    <w:rsid w:val="0038357B"/>
    <w:rsid w:val="00384600"/>
    <w:rsid w:val="00392B0D"/>
    <w:rsid w:val="003A0616"/>
    <w:rsid w:val="003A5B75"/>
    <w:rsid w:val="003A782D"/>
    <w:rsid w:val="003B0890"/>
    <w:rsid w:val="003B1071"/>
    <w:rsid w:val="003B4BF7"/>
    <w:rsid w:val="003B4CAA"/>
    <w:rsid w:val="003B7D61"/>
    <w:rsid w:val="003C1CC8"/>
    <w:rsid w:val="003C4EEC"/>
    <w:rsid w:val="003C5936"/>
    <w:rsid w:val="003C77B5"/>
    <w:rsid w:val="003D78AB"/>
    <w:rsid w:val="003E1733"/>
    <w:rsid w:val="003E5B84"/>
    <w:rsid w:val="003E5EC2"/>
    <w:rsid w:val="003E6FC1"/>
    <w:rsid w:val="003F3B94"/>
    <w:rsid w:val="003F595B"/>
    <w:rsid w:val="003F6F32"/>
    <w:rsid w:val="003F77F0"/>
    <w:rsid w:val="00406AB6"/>
    <w:rsid w:val="00410FC9"/>
    <w:rsid w:val="00413121"/>
    <w:rsid w:val="00414EFF"/>
    <w:rsid w:val="00415870"/>
    <w:rsid w:val="00416165"/>
    <w:rsid w:val="00416EEC"/>
    <w:rsid w:val="0042213E"/>
    <w:rsid w:val="00425949"/>
    <w:rsid w:val="004269F4"/>
    <w:rsid w:val="004324B3"/>
    <w:rsid w:val="00432DBD"/>
    <w:rsid w:val="004331DA"/>
    <w:rsid w:val="004331E1"/>
    <w:rsid w:val="00433500"/>
    <w:rsid w:val="00433883"/>
    <w:rsid w:val="00433DB6"/>
    <w:rsid w:val="004364A6"/>
    <w:rsid w:val="00437104"/>
    <w:rsid w:val="004417AA"/>
    <w:rsid w:val="00442335"/>
    <w:rsid w:val="00444229"/>
    <w:rsid w:val="004446E4"/>
    <w:rsid w:val="0044481E"/>
    <w:rsid w:val="00446E1B"/>
    <w:rsid w:val="00452F1C"/>
    <w:rsid w:val="004530FC"/>
    <w:rsid w:val="00454C62"/>
    <w:rsid w:val="00454D5D"/>
    <w:rsid w:val="00455685"/>
    <w:rsid w:val="00464110"/>
    <w:rsid w:val="0046567D"/>
    <w:rsid w:val="0046668D"/>
    <w:rsid w:val="00467899"/>
    <w:rsid w:val="00473ED2"/>
    <w:rsid w:val="00473FE1"/>
    <w:rsid w:val="00474B97"/>
    <w:rsid w:val="00482FE0"/>
    <w:rsid w:val="0048414D"/>
    <w:rsid w:val="00484995"/>
    <w:rsid w:val="00487796"/>
    <w:rsid w:val="004923EC"/>
    <w:rsid w:val="00493F43"/>
    <w:rsid w:val="00493F8C"/>
    <w:rsid w:val="0049477E"/>
    <w:rsid w:val="004956C7"/>
    <w:rsid w:val="004965F4"/>
    <w:rsid w:val="004968DE"/>
    <w:rsid w:val="00497DA3"/>
    <w:rsid w:val="004A10B9"/>
    <w:rsid w:val="004A34EC"/>
    <w:rsid w:val="004A4B19"/>
    <w:rsid w:val="004A4C9E"/>
    <w:rsid w:val="004A5F86"/>
    <w:rsid w:val="004A7813"/>
    <w:rsid w:val="004B270E"/>
    <w:rsid w:val="004B2BD0"/>
    <w:rsid w:val="004B602C"/>
    <w:rsid w:val="004B75C1"/>
    <w:rsid w:val="004B7B25"/>
    <w:rsid w:val="004C4D79"/>
    <w:rsid w:val="004C58A4"/>
    <w:rsid w:val="004C627E"/>
    <w:rsid w:val="004C6C51"/>
    <w:rsid w:val="004D0917"/>
    <w:rsid w:val="004D1077"/>
    <w:rsid w:val="004D171A"/>
    <w:rsid w:val="004D2420"/>
    <w:rsid w:val="004D421B"/>
    <w:rsid w:val="004E090F"/>
    <w:rsid w:val="004E4566"/>
    <w:rsid w:val="004E6EDE"/>
    <w:rsid w:val="004F08DF"/>
    <w:rsid w:val="004F1CA0"/>
    <w:rsid w:val="004F23FF"/>
    <w:rsid w:val="004F3597"/>
    <w:rsid w:val="004F47E3"/>
    <w:rsid w:val="004F48AF"/>
    <w:rsid w:val="004F5C06"/>
    <w:rsid w:val="004F6C32"/>
    <w:rsid w:val="00500B72"/>
    <w:rsid w:val="005022F2"/>
    <w:rsid w:val="00502F39"/>
    <w:rsid w:val="00505E33"/>
    <w:rsid w:val="005065E8"/>
    <w:rsid w:val="00507FD4"/>
    <w:rsid w:val="00511EA7"/>
    <w:rsid w:val="00513AF5"/>
    <w:rsid w:val="00517D99"/>
    <w:rsid w:val="00521A8C"/>
    <w:rsid w:val="00521D9B"/>
    <w:rsid w:val="00522E79"/>
    <w:rsid w:val="005231EB"/>
    <w:rsid w:val="0052571D"/>
    <w:rsid w:val="00525E35"/>
    <w:rsid w:val="005300FF"/>
    <w:rsid w:val="00530E3F"/>
    <w:rsid w:val="00533578"/>
    <w:rsid w:val="0053725B"/>
    <w:rsid w:val="00537D8F"/>
    <w:rsid w:val="0054123C"/>
    <w:rsid w:val="005516E1"/>
    <w:rsid w:val="0055187A"/>
    <w:rsid w:val="00551965"/>
    <w:rsid w:val="0055224B"/>
    <w:rsid w:val="005534FA"/>
    <w:rsid w:val="005557EB"/>
    <w:rsid w:val="005568B4"/>
    <w:rsid w:val="005615D1"/>
    <w:rsid w:val="00562764"/>
    <w:rsid w:val="00562E81"/>
    <w:rsid w:val="00564D35"/>
    <w:rsid w:val="0056589A"/>
    <w:rsid w:val="00567864"/>
    <w:rsid w:val="00570C4E"/>
    <w:rsid w:val="0057344A"/>
    <w:rsid w:val="005736A3"/>
    <w:rsid w:val="00573B26"/>
    <w:rsid w:val="00574F0C"/>
    <w:rsid w:val="0057505C"/>
    <w:rsid w:val="005754C5"/>
    <w:rsid w:val="005811CC"/>
    <w:rsid w:val="00583794"/>
    <w:rsid w:val="00586B05"/>
    <w:rsid w:val="00591BA3"/>
    <w:rsid w:val="0059356B"/>
    <w:rsid w:val="00594085"/>
    <w:rsid w:val="0059533D"/>
    <w:rsid w:val="00595DC4"/>
    <w:rsid w:val="0059789B"/>
    <w:rsid w:val="005A09E1"/>
    <w:rsid w:val="005A0CD3"/>
    <w:rsid w:val="005A14EE"/>
    <w:rsid w:val="005A33D1"/>
    <w:rsid w:val="005A6FA4"/>
    <w:rsid w:val="005B4B2E"/>
    <w:rsid w:val="005B4C5B"/>
    <w:rsid w:val="005B5030"/>
    <w:rsid w:val="005B53F4"/>
    <w:rsid w:val="005C1342"/>
    <w:rsid w:val="005D02FD"/>
    <w:rsid w:val="005D0488"/>
    <w:rsid w:val="005D0AC6"/>
    <w:rsid w:val="005D1B1E"/>
    <w:rsid w:val="005D1F03"/>
    <w:rsid w:val="005D2DB3"/>
    <w:rsid w:val="005D3464"/>
    <w:rsid w:val="005D431F"/>
    <w:rsid w:val="005D54B6"/>
    <w:rsid w:val="005D7D62"/>
    <w:rsid w:val="005E06CF"/>
    <w:rsid w:val="005E0780"/>
    <w:rsid w:val="005E0A7D"/>
    <w:rsid w:val="005E127E"/>
    <w:rsid w:val="005E21D8"/>
    <w:rsid w:val="005E370B"/>
    <w:rsid w:val="005E4AED"/>
    <w:rsid w:val="005E69A5"/>
    <w:rsid w:val="005F1D1B"/>
    <w:rsid w:val="005F629A"/>
    <w:rsid w:val="005F75F6"/>
    <w:rsid w:val="005F7FAF"/>
    <w:rsid w:val="00600CB7"/>
    <w:rsid w:val="006045A7"/>
    <w:rsid w:val="00607DF8"/>
    <w:rsid w:val="00610826"/>
    <w:rsid w:val="006108AB"/>
    <w:rsid w:val="00610A90"/>
    <w:rsid w:val="00611536"/>
    <w:rsid w:val="00611CAF"/>
    <w:rsid w:val="00611FE8"/>
    <w:rsid w:val="00611FF9"/>
    <w:rsid w:val="00612C07"/>
    <w:rsid w:val="00616FFF"/>
    <w:rsid w:val="006225B7"/>
    <w:rsid w:val="00624F34"/>
    <w:rsid w:val="00631D3F"/>
    <w:rsid w:val="00632BE0"/>
    <w:rsid w:val="006343FC"/>
    <w:rsid w:val="00636924"/>
    <w:rsid w:val="006404BA"/>
    <w:rsid w:val="006448B9"/>
    <w:rsid w:val="00644AD8"/>
    <w:rsid w:val="00644DA5"/>
    <w:rsid w:val="00645296"/>
    <w:rsid w:val="00651764"/>
    <w:rsid w:val="00652BAD"/>
    <w:rsid w:val="00652EC1"/>
    <w:rsid w:val="006537ED"/>
    <w:rsid w:val="00655298"/>
    <w:rsid w:val="00660D0D"/>
    <w:rsid w:val="006615F0"/>
    <w:rsid w:val="00662258"/>
    <w:rsid w:val="00662FB8"/>
    <w:rsid w:val="006634FC"/>
    <w:rsid w:val="00667140"/>
    <w:rsid w:val="00667546"/>
    <w:rsid w:val="0067039E"/>
    <w:rsid w:val="0067141D"/>
    <w:rsid w:val="00671F27"/>
    <w:rsid w:val="006723E8"/>
    <w:rsid w:val="0067380A"/>
    <w:rsid w:val="0067426A"/>
    <w:rsid w:val="00675E0F"/>
    <w:rsid w:val="006774D7"/>
    <w:rsid w:val="00680073"/>
    <w:rsid w:val="00680B49"/>
    <w:rsid w:val="006829F4"/>
    <w:rsid w:val="006851C6"/>
    <w:rsid w:val="00686030"/>
    <w:rsid w:val="00691076"/>
    <w:rsid w:val="00691C8D"/>
    <w:rsid w:val="00691FAE"/>
    <w:rsid w:val="00693DB1"/>
    <w:rsid w:val="00694B8A"/>
    <w:rsid w:val="00694D4A"/>
    <w:rsid w:val="006951E2"/>
    <w:rsid w:val="006954ED"/>
    <w:rsid w:val="006A07B4"/>
    <w:rsid w:val="006A16DD"/>
    <w:rsid w:val="006A3D8E"/>
    <w:rsid w:val="006A6474"/>
    <w:rsid w:val="006A704C"/>
    <w:rsid w:val="006A70BF"/>
    <w:rsid w:val="006B5BD8"/>
    <w:rsid w:val="006B6D89"/>
    <w:rsid w:val="006C1687"/>
    <w:rsid w:val="006C2B85"/>
    <w:rsid w:val="006C3ADC"/>
    <w:rsid w:val="006C7FED"/>
    <w:rsid w:val="006D19B3"/>
    <w:rsid w:val="006D1A5E"/>
    <w:rsid w:val="006D4320"/>
    <w:rsid w:val="006D4CEA"/>
    <w:rsid w:val="006D4E88"/>
    <w:rsid w:val="006D6321"/>
    <w:rsid w:val="006D643D"/>
    <w:rsid w:val="006E3F4C"/>
    <w:rsid w:val="006E5E6E"/>
    <w:rsid w:val="006F0080"/>
    <w:rsid w:val="007022BF"/>
    <w:rsid w:val="00703646"/>
    <w:rsid w:val="00703B8B"/>
    <w:rsid w:val="0070744F"/>
    <w:rsid w:val="00707ABA"/>
    <w:rsid w:val="00716D48"/>
    <w:rsid w:val="00720EAE"/>
    <w:rsid w:val="007226C2"/>
    <w:rsid w:val="007248A1"/>
    <w:rsid w:val="00733070"/>
    <w:rsid w:val="00736508"/>
    <w:rsid w:val="00740733"/>
    <w:rsid w:val="007407E0"/>
    <w:rsid w:val="00741BC4"/>
    <w:rsid w:val="00741E9E"/>
    <w:rsid w:val="00743656"/>
    <w:rsid w:val="0074649D"/>
    <w:rsid w:val="00747A29"/>
    <w:rsid w:val="00747B73"/>
    <w:rsid w:val="00751039"/>
    <w:rsid w:val="00751467"/>
    <w:rsid w:val="0075152C"/>
    <w:rsid w:val="0075169A"/>
    <w:rsid w:val="00752142"/>
    <w:rsid w:val="00752C09"/>
    <w:rsid w:val="00753D12"/>
    <w:rsid w:val="00753F55"/>
    <w:rsid w:val="007561F2"/>
    <w:rsid w:val="0076201F"/>
    <w:rsid w:val="00762913"/>
    <w:rsid w:val="00766064"/>
    <w:rsid w:val="007703A8"/>
    <w:rsid w:val="00773F3C"/>
    <w:rsid w:val="00774992"/>
    <w:rsid w:val="00782C3E"/>
    <w:rsid w:val="00784C65"/>
    <w:rsid w:val="007852E1"/>
    <w:rsid w:val="0078543D"/>
    <w:rsid w:val="007857C9"/>
    <w:rsid w:val="00794875"/>
    <w:rsid w:val="00795D54"/>
    <w:rsid w:val="00796BC0"/>
    <w:rsid w:val="00796FB9"/>
    <w:rsid w:val="007A4635"/>
    <w:rsid w:val="007A47D4"/>
    <w:rsid w:val="007A5431"/>
    <w:rsid w:val="007A5742"/>
    <w:rsid w:val="007A5C2A"/>
    <w:rsid w:val="007B0640"/>
    <w:rsid w:val="007B1663"/>
    <w:rsid w:val="007B5542"/>
    <w:rsid w:val="007C0E9D"/>
    <w:rsid w:val="007C1E69"/>
    <w:rsid w:val="007C2C55"/>
    <w:rsid w:val="007C34C9"/>
    <w:rsid w:val="007C3551"/>
    <w:rsid w:val="007D0B9F"/>
    <w:rsid w:val="007D2472"/>
    <w:rsid w:val="007D3830"/>
    <w:rsid w:val="007D4C6E"/>
    <w:rsid w:val="007D674E"/>
    <w:rsid w:val="007D7494"/>
    <w:rsid w:val="007E034F"/>
    <w:rsid w:val="007E10AB"/>
    <w:rsid w:val="007E239C"/>
    <w:rsid w:val="007E60FB"/>
    <w:rsid w:val="007E640C"/>
    <w:rsid w:val="007E7350"/>
    <w:rsid w:val="007F49A3"/>
    <w:rsid w:val="007F4E9C"/>
    <w:rsid w:val="0080263C"/>
    <w:rsid w:val="008032FD"/>
    <w:rsid w:val="008034E0"/>
    <w:rsid w:val="008036CE"/>
    <w:rsid w:val="00807EBA"/>
    <w:rsid w:val="008106E3"/>
    <w:rsid w:val="00812AC1"/>
    <w:rsid w:val="00813A5D"/>
    <w:rsid w:val="00814560"/>
    <w:rsid w:val="00815829"/>
    <w:rsid w:val="00816A06"/>
    <w:rsid w:val="00816B3D"/>
    <w:rsid w:val="00822022"/>
    <w:rsid w:val="0082236D"/>
    <w:rsid w:val="00822EA0"/>
    <w:rsid w:val="00823499"/>
    <w:rsid w:val="008259CA"/>
    <w:rsid w:val="00827F79"/>
    <w:rsid w:val="00832A73"/>
    <w:rsid w:val="008336CB"/>
    <w:rsid w:val="00834D6D"/>
    <w:rsid w:val="00836070"/>
    <w:rsid w:val="008365A3"/>
    <w:rsid w:val="0084051C"/>
    <w:rsid w:val="008409BA"/>
    <w:rsid w:val="00842B81"/>
    <w:rsid w:val="00843003"/>
    <w:rsid w:val="0084424A"/>
    <w:rsid w:val="00851AB9"/>
    <w:rsid w:val="00852F51"/>
    <w:rsid w:val="00853554"/>
    <w:rsid w:val="008544B1"/>
    <w:rsid w:val="008638A2"/>
    <w:rsid w:val="00871358"/>
    <w:rsid w:val="00874A3B"/>
    <w:rsid w:val="00877D0F"/>
    <w:rsid w:val="00880C1D"/>
    <w:rsid w:val="0088117E"/>
    <w:rsid w:val="00881EA9"/>
    <w:rsid w:val="008852B8"/>
    <w:rsid w:val="00886EDF"/>
    <w:rsid w:val="00890AB8"/>
    <w:rsid w:val="00891F0A"/>
    <w:rsid w:val="00893FBB"/>
    <w:rsid w:val="00896B66"/>
    <w:rsid w:val="00896BDD"/>
    <w:rsid w:val="00897311"/>
    <w:rsid w:val="008A2296"/>
    <w:rsid w:val="008A2A87"/>
    <w:rsid w:val="008A6FDB"/>
    <w:rsid w:val="008A7914"/>
    <w:rsid w:val="008B23A8"/>
    <w:rsid w:val="008B2766"/>
    <w:rsid w:val="008B4A02"/>
    <w:rsid w:val="008B6D73"/>
    <w:rsid w:val="008B78A2"/>
    <w:rsid w:val="008C008E"/>
    <w:rsid w:val="008C02F6"/>
    <w:rsid w:val="008C1212"/>
    <w:rsid w:val="008C6FA8"/>
    <w:rsid w:val="008C70C6"/>
    <w:rsid w:val="008C77E9"/>
    <w:rsid w:val="008D1430"/>
    <w:rsid w:val="008D269D"/>
    <w:rsid w:val="008D319C"/>
    <w:rsid w:val="008D5457"/>
    <w:rsid w:val="008E4883"/>
    <w:rsid w:val="008F0781"/>
    <w:rsid w:val="008F4612"/>
    <w:rsid w:val="008F5649"/>
    <w:rsid w:val="00905530"/>
    <w:rsid w:val="0090724D"/>
    <w:rsid w:val="009103B2"/>
    <w:rsid w:val="0091372C"/>
    <w:rsid w:val="00913A10"/>
    <w:rsid w:val="00920087"/>
    <w:rsid w:val="009219BF"/>
    <w:rsid w:val="00924915"/>
    <w:rsid w:val="009273B4"/>
    <w:rsid w:val="00931E0B"/>
    <w:rsid w:val="00935CA6"/>
    <w:rsid w:val="00940A8F"/>
    <w:rsid w:val="00940F18"/>
    <w:rsid w:val="00943339"/>
    <w:rsid w:val="0095033B"/>
    <w:rsid w:val="009557BD"/>
    <w:rsid w:val="00955A80"/>
    <w:rsid w:val="00961A21"/>
    <w:rsid w:val="009637B6"/>
    <w:rsid w:val="0096471B"/>
    <w:rsid w:val="00964DEB"/>
    <w:rsid w:val="00967AFF"/>
    <w:rsid w:val="00970A3A"/>
    <w:rsid w:val="00970B4E"/>
    <w:rsid w:val="00972BC0"/>
    <w:rsid w:val="00973FAC"/>
    <w:rsid w:val="00975C20"/>
    <w:rsid w:val="00975C93"/>
    <w:rsid w:val="00976D49"/>
    <w:rsid w:val="0097724A"/>
    <w:rsid w:val="0098020B"/>
    <w:rsid w:val="009812DA"/>
    <w:rsid w:val="0098693A"/>
    <w:rsid w:val="00986AC3"/>
    <w:rsid w:val="00990031"/>
    <w:rsid w:val="0099742F"/>
    <w:rsid w:val="009A2987"/>
    <w:rsid w:val="009A72F4"/>
    <w:rsid w:val="009B3D7E"/>
    <w:rsid w:val="009B42C2"/>
    <w:rsid w:val="009B4DC7"/>
    <w:rsid w:val="009B6415"/>
    <w:rsid w:val="009B6FEC"/>
    <w:rsid w:val="009C7863"/>
    <w:rsid w:val="009D5891"/>
    <w:rsid w:val="009D6637"/>
    <w:rsid w:val="009D758C"/>
    <w:rsid w:val="009E043F"/>
    <w:rsid w:val="009E1143"/>
    <w:rsid w:val="009E1DDB"/>
    <w:rsid w:val="009E2CEC"/>
    <w:rsid w:val="009E2CFD"/>
    <w:rsid w:val="009E3F6F"/>
    <w:rsid w:val="009E5562"/>
    <w:rsid w:val="009E6228"/>
    <w:rsid w:val="009E66E8"/>
    <w:rsid w:val="009E71E3"/>
    <w:rsid w:val="009F03A0"/>
    <w:rsid w:val="009F12EA"/>
    <w:rsid w:val="009F5D35"/>
    <w:rsid w:val="009F78A1"/>
    <w:rsid w:val="00A013B3"/>
    <w:rsid w:val="00A041CB"/>
    <w:rsid w:val="00A061C0"/>
    <w:rsid w:val="00A07BD3"/>
    <w:rsid w:val="00A07EE6"/>
    <w:rsid w:val="00A116EF"/>
    <w:rsid w:val="00A151BE"/>
    <w:rsid w:val="00A2236C"/>
    <w:rsid w:val="00A23EC6"/>
    <w:rsid w:val="00A260B1"/>
    <w:rsid w:val="00A26AF2"/>
    <w:rsid w:val="00A27C6A"/>
    <w:rsid w:val="00A31E40"/>
    <w:rsid w:val="00A31FF0"/>
    <w:rsid w:val="00A32EDE"/>
    <w:rsid w:val="00A35B8E"/>
    <w:rsid w:val="00A37582"/>
    <w:rsid w:val="00A400AA"/>
    <w:rsid w:val="00A409F3"/>
    <w:rsid w:val="00A410FF"/>
    <w:rsid w:val="00A428F3"/>
    <w:rsid w:val="00A45E83"/>
    <w:rsid w:val="00A4691A"/>
    <w:rsid w:val="00A4697B"/>
    <w:rsid w:val="00A47A88"/>
    <w:rsid w:val="00A50663"/>
    <w:rsid w:val="00A522C8"/>
    <w:rsid w:val="00A535D0"/>
    <w:rsid w:val="00A53763"/>
    <w:rsid w:val="00A5488B"/>
    <w:rsid w:val="00A552F3"/>
    <w:rsid w:val="00A6227E"/>
    <w:rsid w:val="00A643F2"/>
    <w:rsid w:val="00A64621"/>
    <w:rsid w:val="00A64D7E"/>
    <w:rsid w:val="00A659EF"/>
    <w:rsid w:val="00A71837"/>
    <w:rsid w:val="00A72D12"/>
    <w:rsid w:val="00A743FD"/>
    <w:rsid w:val="00A75890"/>
    <w:rsid w:val="00A778AE"/>
    <w:rsid w:val="00A83020"/>
    <w:rsid w:val="00A834B9"/>
    <w:rsid w:val="00A9040B"/>
    <w:rsid w:val="00A940C7"/>
    <w:rsid w:val="00A9659C"/>
    <w:rsid w:val="00A96D4D"/>
    <w:rsid w:val="00AA0A22"/>
    <w:rsid w:val="00AA11D9"/>
    <w:rsid w:val="00AA1CB6"/>
    <w:rsid w:val="00AA34EC"/>
    <w:rsid w:val="00AA68D5"/>
    <w:rsid w:val="00AB0EF3"/>
    <w:rsid w:val="00AB41AB"/>
    <w:rsid w:val="00AB7030"/>
    <w:rsid w:val="00AC4092"/>
    <w:rsid w:val="00AC43AB"/>
    <w:rsid w:val="00AC5233"/>
    <w:rsid w:val="00AC7635"/>
    <w:rsid w:val="00AC7720"/>
    <w:rsid w:val="00AD1FFC"/>
    <w:rsid w:val="00AD28D3"/>
    <w:rsid w:val="00AD2910"/>
    <w:rsid w:val="00AD325C"/>
    <w:rsid w:val="00AD3D37"/>
    <w:rsid w:val="00AD5671"/>
    <w:rsid w:val="00AE24EF"/>
    <w:rsid w:val="00AE2CD7"/>
    <w:rsid w:val="00AE34AD"/>
    <w:rsid w:val="00AE4EAE"/>
    <w:rsid w:val="00AE50AB"/>
    <w:rsid w:val="00AE5B65"/>
    <w:rsid w:val="00AF220C"/>
    <w:rsid w:val="00AF31E8"/>
    <w:rsid w:val="00AF40CE"/>
    <w:rsid w:val="00AF4C05"/>
    <w:rsid w:val="00AF58AC"/>
    <w:rsid w:val="00AF6F64"/>
    <w:rsid w:val="00AF7130"/>
    <w:rsid w:val="00B01806"/>
    <w:rsid w:val="00B01E2C"/>
    <w:rsid w:val="00B024BB"/>
    <w:rsid w:val="00B04477"/>
    <w:rsid w:val="00B06236"/>
    <w:rsid w:val="00B074CB"/>
    <w:rsid w:val="00B128D2"/>
    <w:rsid w:val="00B137B0"/>
    <w:rsid w:val="00B20C6D"/>
    <w:rsid w:val="00B25A0D"/>
    <w:rsid w:val="00B310C1"/>
    <w:rsid w:val="00B3146D"/>
    <w:rsid w:val="00B3418E"/>
    <w:rsid w:val="00B3650C"/>
    <w:rsid w:val="00B402AE"/>
    <w:rsid w:val="00B40820"/>
    <w:rsid w:val="00B40B74"/>
    <w:rsid w:val="00B41A05"/>
    <w:rsid w:val="00B41FD1"/>
    <w:rsid w:val="00B448D1"/>
    <w:rsid w:val="00B50F4B"/>
    <w:rsid w:val="00B51105"/>
    <w:rsid w:val="00B52C61"/>
    <w:rsid w:val="00B5418C"/>
    <w:rsid w:val="00B544DD"/>
    <w:rsid w:val="00B55C0D"/>
    <w:rsid w:val="00B56E7A"/>
    <w:rsid w:val="00B57434"/>
    <w:rsid w:val="00B575E2"/>
    <w:rsid w:val="00B603DA"/>
    <w:rsid w:val="00B616FE"/>
    <w:rsid w:val="00B63779"/>
    <w:rsid w:val="00B65456"/>
    <w:rsid w:val="00B6725A"/>
    <w:rsid w:val="00B67B90"/>
    <w:rsid w:val="00B706E2"/>
    <w:rsid w:val="00B73FD4"/>
    <w:rsid w:val="00B75770"/>
    <w:rsid w:val="00B7700F"/>
    <w:rsid w:val="00B77C3C"/>
    <w:rsid w:val="00B82099"/>
    <w:rsid w:val="00B85651"/>
    <w:rsid w:val="00B86506"/>
    <w:rsid w:val="00B900FB"/>
    <w:rsid w:val="00B9043D"/>
    <w:rsid w:val="00B90EB0"/>
    <w:rsid w:val="00B931F8"/>
    <w:rsid w:val="00B95696"/>
    <w:rsid w:val="00B976E9"/>
    <w:rsid w:val="00B97F83"/>
    <w:rsid w:val="00BA3727"/>
    <w:rsid w:val="00BA3948"/>
    <w:rsid w:val="00BA6CB5"/>
    <w:rsid w:val="00BA74B8"/>
    <w:rsid w:val="00BA7D79"/>
    <w:rsid w:val="00BB1635"/>
    <w:rsid w:val="00BB37A8"/>
    <w:rsid w:val="00BB7191"/>
    <w:rsid w:val="00BB7BD2"/>
    <w:rsid w:val="00BB7CA5"/>
    <w:rsid w:val="00BC17C8"/>
    <w:rsid w:val="00BC25AF"/>
    <w:rsid w:val="00BC3C8E"/>
    <w:rsid w:val="00BC3F2A"/>
    <w:rsid w:val="00BC5EDD"/>
    <w:rsid w:val="00BC6709"/>
    <w:rsid w:val="00BC6ACD"/>
    <w:rsid w:val="00BD0CC2"/>
    <w:rsid w:val="00BD0D05"/>
    <w:rsid w:val="00BD299A"/>
    <w:rsid w:val="00BD5D6C"/>
    <w:rsid w:val="00BD7110"/>
    <w:rsid w:val="00BE312C"/>
    <w:rsid w:val="00BF155A"/>
    <w:rsid w:val="00BF1BD4"/>
    <w:rsid w:val="00BF57F9"/>
    <w:rsid w:val="00BF6EA2"/>
    <w:rsid w:val="00BF7B57"/>
    <w:rsid w:val="00BF7FCF"/>
    <w:rsid w:val="00C013FE"/>
    <w:rsid w:val="00C02CFB"/>
    <w:rsid w:val="00C03D9C"/>
    <w:rsid w:val="00C06923"/>
    <w:rsid w:val="00C10960"/>
    <w:rsid w:val="00C129BF"/>
    <w:rsid w:val="00C13330"/>
    <w:rsid w:val="00C16536"/>
    <w:rsid w:val="00C16D02"/>
    <w:rsid w:val="00C1704D"/>
    <w:rsid w:val="00C20416"/>
    <w:rsid w:val="00C20CF3"/>
    <w:rsid w:val="00C23371"/>
    <w:rsid w:val="00C23986"/>
    <w:rsid w:val="00C253DB"/>
    <w:rsid w:val="00C2638F"/>
    <w:rsid w:val="00C27885"/>
    <w:rsid w:val="00C3014F"/>
    <w:rsid w:val="00C304D3"/>
    <w:rsid w:val="00C30FBB"/>
    <w:rsid w:val="00C312EB"/>
    <w:rsid w:val="00C326F8"/>
    <w:rsid w:val="00C32FBE"/>
    <w:rsid w:val="00C34B36"/>
    <w:rsid w:val="00C35099"/>
    <w:rsid w:val="00C3615C"/>
    <w:rsid w:val="00C37792"/>
    <w:rsid w:val="00C455DE"/>
    <w:rsid w:val="00C45970"/>
    <w:rsid w:val="00C45D6E"/>
    <w:rsid w:val="00C46079"/>
    <w:rsid w:val="00C46191"/>
    <w:rsid w:val="00C46AA8"/>
    <w:rsid w:val="00C52F9C"/>
    <w:rsid w:val="00C53883"/>
    <w:rsid w:val="00C655DA"/>
    <w:rsid w:val="00C71410"/>
    <w:rsid w:val="00C74169"/>
    <w:rsid w:val="00C76330"/>
    <w:rsid w:val="00C76C23"/>
    <w:rsid w:val="00C76FCB"/>
    <w:rsid w:val="00C830A0"/>
    <w:rsid w:val="00C83471"/>
    <w:rsid w:val="00C8773B"/>
    <w:rsid w:val="00C87DA9"/>
    <w:rsid w:val="00C90CE3"/>
    <w:rsid w:val="00C90F25"/>
    <w:rsid w:val="00C910A6"/>
    <w:rsid w:val="00C957B7"/>
    <w:rsid w:val="00C96792"/>
    <w:rsid w:val="00CA15CE"/>
    <w:rsid w:val="00CA386D"/>
    <w:rsid w:val="00CA5F9B"/>
    <w:rsid w:val="00CA7810"/>
    <w:rsid w:val="00CA7F4D"/>
    <w:rsid w:val="00CB1252"/>
    <w:rsid w:val="00CB18FB"/>
    <w:rsid w:val="00CB3AA1"/>
    <w:rsid w:val="00CC0FD9"/>
    <w:rsid w:val="00CC1549"/>
    <w:rsid w:val="00CC48F9"/>
    <w:rsid w:val="00CC4EC8"/>
    <w:rsid w:val="00CC6CE3"/>
    <w:rsid w:val="00CD0A66"/>
    <w:rsid w:val="00CD5569"/>
    <w:rsid w:val="00CD5ADE"/>
    <w:rsid w:val="00CD7A42"/>
    <w:rsid w:val="00CE1049"/>
    <w:rsid w:val="00CE2E39"/>
    <w:rsid w:val="00CE30A9"/>
    <w:rsid w:val="00CE3984"/>
    <w:rsid w:val="00CE4BC1"/>
    <w:rsid w:val="00CE53B0"/>
    <w:rsid w:val="00CE5AEE"/>
    <w:rsid w:val="00CE6BC8"/>
    <w:rsid w:val="00CF40E4"/>
    <w:rsid w:val="00CF49D2"/>
    <w:rsid w:val="00CF6969"/>
    <w:rsid w:val="00CF6E99"/>
    <w:rsid w:val="00D01600"/>
    <w:rsid w:val="00D01E5F"/>
    <w:rsid w:val="00D0280B"/>
    <w:rsid w:val="00D03418"/>
    <w:rsid w:val="00D055E3"/>
    <w:rsid w:val="00D05D4B"/>
    <w:rsid w:val="00D07927"/>
    <w:rsid w:val="00D110BA"/>
    <w:rsid w:val="00D12C63"/>
    <w:rsid w:val="00D14BD5"/>
    <w:rsid w:val="00D1508D"/>
    <w:rsid w:val="00D21B6B"/>
    <w:rsid w:val="00D21FD8"/>
    <w:rsid w:val="00D23797"/>
    <w:rsid w:val="00D24A66"/>
    <w:rsid w:val="00D26B0C"/>
    <w:rsid w:val="00D3188C"/>
    <w:rsid w:val="00D32D95"/>
    <w:rsid w:val="00D33E1D"/>
    <w:rsid w:val="00D3502F"/>
    <w:rsid w:val="00D35D31"/>
    <w:rsid w:val="00D36C46"/>
    <w:rsid w:val="00D40726"/>
    <w:rsid w:val="00D40BBE"/>
    <w:rsid w:val="00D42595"/>
    <w:rsid w:val="00D44D2B"/>
    <w:rsid w:val="00D50DF6"/>
    <w:rsid w:val="00D54252"/>
    <w:rsid w:val="00D5573B"/>
    <w:rsid w:val="00D56178"/>
    <w:rsid w:val="00D6369F"/>
    <w:rsid w:val="00D71E60"/>
    <w:rsid w:val="00D72E45"/>
    <w:rsid w:val="00D738EA"/>
    <w:rsid w:val="00D7507C"/>
    <w:rsid w:val="00D763D0"/>
    <w:rsid w:val="00D819A6"/>
    <w:rsid w:val="00D84E80"/>
    <w:rsid w:val="00D84FC5"/>
    <w:rsid w:val="00D91FC8"/>
    <w:rsid w:val="00D921F0"/>
    <w:rsid w:val="00DA096D"/>
    <w:rsid w:val="00DA534A"/>
    <w:rsid w:val="00DA632C"/>
    <w:rsid w:val="00DA633B"/>
    <w:rsid w:val="00DA6409"/>
    <w:rsid w:val="00DA76C7"/>
    <w:rsid w:val="00DB0E5D"/>
    <w:rsid w:val="00DB1C7E"/>
    <w:rsid w:val="00DB24EB"/>
    <w:rsid w:val="00DB54A5"/>
    <w:rsid w:val="00DB5545"/>
    <w:rsid w:val="00DB69D4"/>
    <w:rsid w:val="00DC0993"/>
    <w:rsid w:val="00DC1B37"/>
    <w:rsid w:val="00DC1ED0"/>
    <w:rsid w:val="00DC400A"/>
    <w:rsid w:val="00DC7221"/>
    <w:rsid w:val="00DD0A34"/>
    <w:rsid w:val="00DD7729"/>
    <w:rsid w:val="00DD7928"/>
    <w:rsid w:val="00DD7FDA"/>
    <w:rsid w:val="00DE0BBB"/>
    <w:rsid w:val="00DE1405"/>
    <w:rsid w:val="00DE2B29"/>
    <w:rsid w:val="00DE47EA"/>
    <w:rsid w:val="00DE6BB1"/>
    <w:rsid w:val="00DE7E4F"/>
    <w:rsid w:val="00DF0430"/>
    <w:rsid w:val="00DF081A"/>
    <w:rsid w:val="00DF7D8B"/>
    <w:rsid w:val="00E01C58"/>
    <w:rsid w:val="00E01CF9"/>
    <w:rsid w:val="00E060B9"/>
    <w:rsid w:val="00E06494"/>
    <w:rsid w:val="00E10450"/>
    <w:rsid w:val="00E1180E"/>
    <w:rsid w:val="00E164A1"/>
    <w:rsid w:val="00E17B2C"/>
    <w:rsid w:val="00E17DD0"/>
    <w:rsid w:val="00E214B9"/>
    <w:rsid w:val="00E22FB6"/>
    <w:rsid w:val="00E3209D"/>
    <w:rsid w:val="00E328F3"/>
    <w:rsid w:val="00E34075"/>
    <w:rsid w:val="00E358F2"/>
    <w:rsid w:val="00E37FBF"/>
    <w:rsid w:val="00E40366"/>
    <w:rsid w:val="00E41245"/>
    <w:rsid w:val="00E45750"/>
    <w:rsid w:val="00E50A9D"/>
    <w:rsid w:val="00E50B46"/>
    <w:rsid w:val="00E5131C"/>
    <w:rsid w:val="00E528FA"/>
    <w:rsid w:val="00E53ABA"/>
    <w:rsid w:val="00E5745F"/>
    <w:rsid w:val="00E60B17"/>
    <w:rsid w:val="00E62C28"/>
    <w:rsid w:val="00E65D92"/>
    <w:rsid w:val="00E6677F"/>
    <w:rsid w:val="00E71251"/>
    <w:rsid w:val="00E71A7A"/>
    <w:rsid w:val="00E71AB1"/>
    <w:rsid w:val="00E73CA1"/>
    <w:rsid w:val="00E7490D"/>
    <w:rsid w:val="00E74923"/>
    <w:rsid w:val="00E82FE2"/>
    <w:rsid w:val="00E851F9"/>
    <w:rsid w:val="00E852D9"/>
    <w:rsid w:val="00E86B90"/>
    <w:rsid w:val="00E913AB"/>
    <w:rsid w:val="00E91C65"/>
    <w:rsid w:val="00E96CCD"/>
    <w:rsid w:val="00EA1DD5"/>
    <w:rsid w:val="00EA3D58"/>
    <w:rsid w:val="00EA6137"/>
    <w:rsid w:val="00EA7D28"/>
    <w:rsid w:val="00EB0894"/>
    <w:rsid w:val="00EB0DA2"/>
    <w:rsid w:val="00EB3AB1"/>
    <w:rsid w:val="00EB54F4"/>
    <w:rsid w:val="00EB5690"/>
    <w:rsid w:val="00EB7F45"/>
    <w:rsid w:val="00EC0787"/>
    <w:rsid w:val="00EC3A96"/>
    <w:rsid w:val="00EC4C39"/>
    <w:rsid w:val="00ED0968"/>
    <w:rsid w:val="00ED1593"/>
    <w:rsid w:val="00ED28BC"/>
    <w:rsid w:val="00ED323C"/>
    <w:rsid w:val="00ED4753"/>
    <w:rsid w:val="00ED6999"/>
    <w:rsid w:val="00ED709D"/>
    <w:rsid w:val="00EE2661"/>
    <w:rsid w:val="00EE5C25"/>
    <w:rsid w:val="00EE5E51"/>
    <w:rsid w:val="00EE5FA2"/>
    <w:rsid w:val="00EE660A"/>
    <w:rsid w:val="00EE69D6"/>
    <w:rsid w:val="00EE7655"/>
    <w:rsid w:val="00EF08C6"/>
    <w:rsid w:val="00EF6A22"/>
    <w:rsid w:val="00EF6FF6"/>
    <w:rsid w:val="00F0164F"/>
    <w:rsid w:val="00F0473E"/>
    <w:rsid w:val="00F073EB"/>
    <w:rsid w:val="00F10CF4"/>
    <w:rsid w:val="00F10EB9"/>
    <w:rsid w:val="00F13748"/>
    <w:rsid w:val="00F13B2D"/>
    <w:rsid w:val="00F141D1"/>
    <w:rsid w:val="00F147FF"/>
    <w:rsid w:val="00F14B4D"/>
    <w:rsid w:val="00F16B05"/>
    <w:rsid w:val="00F20CF2"/>
    <w:rsid w:val="00F20F11"/>
    <w:rsid w:val="00F20FDE"/>
    <w:rsid w:val="00F221A7"/>
    <w:rsid w:val="00F242AF"/>
    <w:rsid w:val="00F26FBB"/>
    <w:rsid w:val="00F3196C"/>
    <w:rsid w:val="00F3226E"/>
    <w:rsid w:val="00F36236"/>
    <w:rsid w:val="00F3776C"/>
    <w:rsid w:val="00F402A5"/>
    <w:rsid w:val="00F41187"/>
    <w:rsid w:val="00F4244E"/>
    <w:rsid w:val="00F44596"/>
    <w:rsid w:val="00F45842"/>
    <w:rsid w:val="00F46B72"/>
    <w:rsid w:val="00F47E26"/>
    <w:rsid w:val="00F50F7E"/>
    <w:rsid w:val="00F51D74"/>
    <w:rsid w:val="00F553E2"/>
    <w:rsid w:val="00F61693"/>
    <w:rsid w:val="00F6169C"/>
    <w:rsid w:val="00F6206B"/>
    <w:rsid w:val="00F634CE"/>
    <w:rsid w:val="00F64643"/>
    <w:rsid w:val="00F64979"/>
    <w:rsid w:val="00F670AC"/>
    <w:rsid w:val="00F67EE6"/>
    <w:rsid w:val="00F71052"/>
    <w:rsid w:val="00F7484B"/>
    <w:rsid w:val="00F75104"/>
    <w:rsid w:val="00F76CC5"/>
    <w:rsid w:val="00F82790"/>
    <w:rsid w:val="00F82AC6"/>
    <w:rsid w:val="00F839CC"/>
    <w:rsid w:val="00F83AE7"/>
    <w:rsid w:val="00F83BD2"/>
    <w:rsid w:val="00F84397"/>
    <w:rsid w:val="00F86275"/>
    <w:rsid w:val="00F870C2"/>
    <w:rsid w:val="00F91169"/>
    <w:rsid w:val="00F923F0"/>
    <w:rsid w:val="00F92AC2"/>
    <w:rsid w:val="00F93D02"/>
    <w:rsid w:val="00F948B2"/>
    <w:rsid w:val="00F95797"/>
    <w:rsid w:val="00F96F8E"/>
    <w:rsid w:val="00F97D85"/>
    <w:rsid w:val="00FA0886"/>
    <w:rsid w:val="00FA0E51"/>
    <w:rsid w:val="00FA13D1"/>
    <w:rsid w:val="00FA47F3"/>
    <w:rsid w:val="00FA7085"/>
    <w:rsid w:val="00FA7131"/>
    <w:rsid w:val="00FA7FA2"/>
    <w:rsid w:val="00FB0395"/>
    <w:rsid w:val="00FB14CA"/>
    <w:rsid w:val="00FB348F"/>
    <w:rsid w:val="00FB7BB9"/>
    <w:rsid w:val="00FC0043"/>
    <w:rsid w:val="00FC24AC"/>
    <w:rsid w:val="00FC2B99"/>
    <w:rsid w:val="00FC58DA"/>
    <w:rsid w:val="00FC6585"/>
    <w:rsid w:val="00FD25C7"/>
    <w:rsid w:val="00FD2F45"/>
    <w:rsid w:val="00FD3A4F"/>
    <w:rsid w:val="00FD5513"/>
    <w:rsid w:val="00FE0B14"/>
    <w:rsid w:val="00FE18CA"/>
    <w:rsid w:val="00FE26A3"/>
    <w:rsid w:val="00FE28ED"/>
    <w:rsid w:val="00FE715C"/>
    <w:rsid w:val="00FF1881"/>
    <w:rsid w:val="00FF2AB4"/>
    <w:rsid w:val="00FF3A7B"/>
    <w:rsid w:val="00FF4B42"/>
    <w:rsid w:val="00FF6594"/>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time"/>
  <w:shapeDefaults>
    <o:shapedefaults v:ext="edit" spidmax="186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7"/>
      </w:numPr>
      <w:ind w:left="1080"/>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styleId="Emphasis">
    <w:name w:val="Emphasis"/>
    <w:basedOn w:val="DefaultParagraphFont"/>
    <w:uiPriority w:val="20"/>
    <w:qFormat/>
    <w:rsid w:val="0018475A"/>
    <w:rPr>
      <w:i/>
      <w:iCs/>
    </w:rPr>
  </w:style>
  <w:style w:type="character" w:styleId="HTMLCite">
    <w:name w:val="HTML Cite"/>
    <w:basedOn w:val="DefaultParagraphFont"/>
    <w:uiPriority w:val="99"/>
    <w:semiHidden/>
    <w:unhideWhenUsed/>
    <w:rsid w:val="00EB54F4"/>
    <w:rPr>
      <w:i/>
      <w:iCs/>
    </w:rPr>
  </w:style>
</w:styles>
</file>

<file path=word/webSettings.xml><?xml version="1.0" encoding="utf-8"?>
<w:webSettings xmlns:r="http://schemas.openxmlformats.org/officeDocument/2006/relationships" xmlns:w="http://schemas.openxmlformats.org/wordprocessingml/2006/main">
  <w:divs>
    <w:div w:id="20012003">
      <w:bodyDiv w:val="1"/>
      <w:marLeft w:val="0"/>
      <w:marRight w:val="0"/>
      <w:marTop w:val="0"/>
      <w:marBottom w:val="0"/>
      <w:divBdr>
        <w:top w:val="none" w:sz="0" w:space="0" w:color="auto"/>
        <w:left w:val="none" w:sz="0" w:space="0" w:color="auto"/>
        <w:bottom w:val="none" w:sz="0" w:space="0" w:color="auto"/>
        <w:right w:val="none" w:sz="0" w:space="0" w:color="auto"/>
      </w:divBdr>
    </w:div>
    <w:div w:id="153575447">
      <w:bodyDiv w:val="1"/>
      <w:marLeft w:val="0"/>
      <w:marRight w:val="0"/>
      <w:marTop w:val="0"/>
      <w:marBottom w:val="0"/>
      <w:divBdr>
        <w:top w:val="none" w:sz="0" w:space="0" w:color="auto"/>
        <w:left w:val="none" w:sz="0" w:space="0" w:color="auto"/>
        <w:bottom w:val="none" w:sz="0" w:space="0" w:color="auto"/>
        <w:right w:val="none" w:sz="0" w:space="0" w:color="auto"/>
      </w:divBdr>
    </w:div>
    <w:div w:id="186527392">
      <w:bodyDiv w:val="1"/>
      <w:marLeft w:val="0"/>
      <w:marRight w:val="0"/>
      <w:marTop w:val="0"/>
      <w:marBottom w:val="0"/>
      <w:divBdr>
        <w:top w:val="none" w:sz="0" w:space="0" w:color="auto"/>
        <w:left w:val="none" w:sz="0" w:space="0" w:color="auto"/>
        <w:bottom w:val="none" w:sz="0" w:space="0" w:color="auto"/>
        <w:right w:val="none" w:sz="0" w:space="0" w:color="auto"/>
      </w:divBdr>
    </w:div>
    <w:div w:id="348718772">
      <w:bodyDiv w:val="1"/>
      <w:marLeft w:val="0"/>
      <w:marRight w:val="0"/>
      <w:marTop w:val="0"/>
      <w:marBottom w:val="0"/>
      <w:divBdr>
        <w:top w:val="none" w:sz="0" w:space="0" w:color="auto"/>
        <w:left w:val="none" w:sz="0" w:space="0" w:color="auto"/>
        <w:bottom w:val="none" w:sz="0" w:space="0" w:color="auto"/>
        <w:right w:val="none" w:sz="0" w:space="0" w:color="auto"/>
      </w:divBdr>
    </w:div>
    <w:div w:id="401029041">
      <w:bodyDiv w:val="1"/>
      <w:marLeft w:val="0"/>
      <w:marRight w:val="0"/>
      <w:marTop w:val="0"/>
      <w:marBottom w:val="0"/>
      <w:divBdr>
        <w:top w:val="none" w:sz="0" w:space="0" w:color="auto"/>
        <w:left w:val="none" w:sz="0" w:space="0" w:color="auto"/>
        <w:bottom w:val="none" w:sz="0" w:space="0" w:color="auto"/>
        <w:right w:val="none" w:sz="0" w:space="0" w:color="auto"/>
      </w:divBdr>
    </w:div>
    <w:div w:id="563637440">
      <w:bodyDiv w:val="1"/>
      <w:marLeft w:val="0"/>
      <w:marRight w:val="0"/>
      <w:marTop w:val="0"/>
      <w:marBottom w:val="0"/>
      <w:divBdr>
        <w:top w:val="none" w:sz="0" w:space="0" w:color="auto"/>
        <w:left w:val="none" w:sz="0" w:space="0" w:color="auto"/>
        <w:bottom w:val="none" w:sz="0" w:space="0" w:color="auto"/>
        <w:right w:val="none" w:sz="0" w:space="0" w:color="auto"/>
      </w:divBdr>
    </w:div>
    <w:div w:id="594097346">
      <w:bodyDiv w:val="1"/>
      <w:marLeft w:val="0"/>
      <w:marRight w:val="0"/>
      <w:marTop w:val="0"/>
      <w:marBottom w:val="0"/>
      <w:divBdr>
        <w:top w:val="none" w:sz="0" w:space="0" w:color="auto"/>
        <w:left w:val="none" w:sz="0" w:space="0" w:color="auto"/>
        <w:bottom w:val="none" w:sz="0" w:space="0" w:color="auto"/>
        <w:right w:val="none" w:sz="0" w:space="0" w:color="auto"/>
      </w:divBdr>
    </w:div>
    <w:div w:id="628587050">
      <w:bodyDiv w:val="1"/>
      <w:marLeft w:val="0"/>
      <w:marRight w:val="0"/>
      <w:marTop w:val="0"/>
      <w:marBottom w:val="0"/>
      <w:divBdr>
        <w:top w:val="none" w:sz="0" w:space="0" w:color="auto"/>
        <w:left w:val="none" w:sz="0" w:space="0" w:color="auto"/>
        <w:bottom w:val="none" w:sz="0" w:space="0" w:color="auto"/>
        <w:right w:val="none" w:sz="0" w:space="0" w:color="auto"/>
      </w:divBdr>
    </w:div>
    <w:div w:id="673150157">
      <w:bodyDiv w:val="1"/>
      <w:marLeft w:val="0"/>
      <w:marRight w:val="0"/>
      <w:marTop w:val="0"/>
      <w:marBottom w:val="0"/>
      <w:divBdr>
        <w:top w:val="none" w:sz="0" w:space="0" w:color="auto"/>
        <w:left w:val="none" w:sz="0" w:space="0" w:color="auto"/>
        <w:bottom w:val="none" w:sz="0" w:space="0" w:color="auto"/>
        <w:right w:val="none" w:sz="0" w:space="0" w:color="auto"/>
      </w:divBdr>
    </w:div>
    <w:div w:id="706679642">
      <w:bodyDiv w:val="1"/>
      <w:marLeft w:val="0"/>
      <w:marRight w:val="0"/>
      <w:marTop w:val="0"/>
      <w:marBottom w:val="0"/>
      <w:divBdr>
        <w:top w:val="none" w:sz="0" w:space="0" w:color="auto"/>
        <w:left w:val="none" w:sz="0" w:space="0" w:color="auto"/>
        <w:bottom w:val="none" w:sz="0" w:space="0" w:color="auto"/>
        <w:right w:val="none" w:sz="0" w:space="0" w:color="auto"/>
      </w:divBdr>
    </w:div>
    <w:div w:id="892542622">
      <w:bodyDiv w:val="1"/>
      <w:marLeft w:val="0"/>
      <w:marRight w:val="0"/>
      <w:marTop w:val="0"/>
      <w:marBottom w:val="0"/>
      <w:divBdr>
        <w:top w:val="none" w:sz="0" w:space="0" w:color="auto"/>
        <w:left w:val="none" w:sz="0" w:space="0" w:color="auto"/>
        <w:bottom w:val="none" w:sz="0" w:space="0" w:color="auto"/>
        <w:right w:val="none" w:sz="0" w:space="0" w:color="auto"/>
      </w:divBdr>
    </w:div>
    <w:div w:id="903834183">
      <w:bodyDiv w:val="1"/>
      <w:marLeft w:val="0"/>
      <w:marRight w:val="0"/>
      <w:marTop w:val="0"/>
      <w:marBottom w:val="0"/>
      <w:divBdr>
        <w:top w:val="none" w:sz="0" w:space="0" w:color="auto"/>
        <w:left w:val="none" w:sz="0" w:space="0" w:color="auto"/>
        <w:bottom w:val="none" w:sz="0" w:space="0" w:color="auto"/>
        <w:right w:val="none" w:sz="0" w:space="0" w:color="auto"/>
      </w:divBdr>
    </w:div>
    <w:div w:id="910771128">
      <w:bodyDiv w:val="1"/>
      <w:marLeft w:val="0"/>
      <w:marRight w:val="0"/>
      <w:marTop w:val="0"/>
      <w:marBottom w:val="0"/>
      <w:divBdr>
        <w:top w:val="none" w:sz="0" w:space="0" w:color="auto"/>
        <w:left w:val="none" w:sz="0" w:space="0" w:color="auto"/>
        <w:bottom w:val="none" w:sz="0" w:space="0" w:color="auto"/>
        <w:right w:val="none" w:sz="0" w:space="0" w:color="auto"/>
      </w:divBdr>
    </w:div>
    <w:div w:id="915362434">
      <w:bodyDiv w:val="1"/>
      <w:marLeft w:val="0"/>
      <w:marRight w:val="0"/>
      <w:marTop w:val="0"/>
      <w:marBottom w:val="0"/>
      <w:divBdr>
        <w:top w:val="none" w:sz="0" w:space="0" w:color="auto"/>
        <w:left w:val="none" w:sz="0" w:space="0" w:color="auto"/>
        <w:bottom w:val="none" w:sz="0" w:space="0" w:color="auto"/>
        <w:right w:val="none" w:sz="0" w:space="0" w:color="auto"/>
      </w:divBdr>
    </w:div>
    <w:div w:id="1032073697">
      <w:bodyDiv w:val="1"/>
      <w:marLeft w:val="0"/>
      <w:marRight w:val="0"/>
      <w:marTop w:val="0"/>
      <w:marBottom w:val="0"/>
      <w:divBdr>
        <w:top w:val="none" w:sz="0" w:space="0" w:color="auto"/>
        <w:left w:val="none" w:sz="0" w:space="0" w:color="auto"/>
        <w:bottom w:val="none" w:sz="0" w:space="0" w:color="auto"/>
        <w:right w:val="none" w:sz="0" w:space="0" w:color="auto"/>
      </w:divBdr>
    </w:div>
    <w:div w:id="1129206956">
      <w:bodyDiv w:val="1"/>
      <w:marLeft w:val="0"/>
      <w:marRight w:val="0"/>
      <w:marTop w:val="0"/>
      <w:marBottom w:val="0"/>
      <w:divBdr>
        <w:top w:val="none" w:sz="0" w:space="0" w:color="auto"/>
        <w:left w:val="none" w:sz="0" w:space="0" w:color="auto"/>
        <w:bottom w:val="none" w:sz="0" w:space="0" w:color="auto"/>
        <w:right w:val="none" w:sz="0" w:space="0" w:color="auto"/>
      </w:divBdr>
    </w:div>
    <w:div w:id="1141078269">
      <w:bodyDiv w:val="1"/>
      <w:marLeft w:val="0"/>
      <w:marRight w:val="0"/>
      <w:marTop w:val="0"/>
      <w:marBottom w:val="0"/>
      <w:divBdr>
        <w:top w:val="none" w:sz="0" w:space="0" w:color="auto"/>
        <w:left w:val="none" w:sz="0" w:space="0" w:color="auto"/>
        <w:bottom w:val="none" w:sz="0" w:space="0" w:color="auto"/>
        <w:right w:val="none" w:sz="0" w:space="0" w:color="auto"/>
      </w:divBdr>
    </w:div>
    <w:div w:id="1475610038">
      <w:bodyDiv w:val="1"/>
      <w:marLeft w:val="0"/>
      <w:marRight w:val="0"/>
      <w:marTop w:val="0"/>
      <w:marBottom w:val="0"/>
      <w:divBdr>
        <w:top w:val="none" w:sz="0" w:space="0" w:color="auto"/>
        <w:left w:val="none" w:sz="0" w:space="0" w:color="auto"/>
        <w:bottom w:val="none" w:sz="0" w:space="0" w:color="auto"/>
        <w:right w:val="none" w:sz="0" w:space="0" w:color="auto"/>
      </w:divBdr>
    </w:div>
    <w:div w:id="1566603506">
      <w:bodyDiv w:val="1"/>
      <w:marLeft w:val="0"/>
      <w:marRight w:val="0"/>
      <w:marTop w:val="0"/>
      <w:marBottom w:val="0"/>
      <w:divBdr>
        <w:top w:val="none" w:sz="0" w:space="0" w:color="auto"/>
        <w:left w:val="none" w:sz="0" w:space="0" w:color="auto"/>
        <w:bottom w:val="none" w:sz="0" w:space="0" w:color="auto"/>
        <w:right w:val="none" w:sz="0" w:space="0" w:color="auto"/>
      </w:divBdr>
    </w:div>
    <w:div w:id="1595745813">
      <w:bodyDiv w:val="1"/>
      <w:marLeft w:val="0"/>
      <w:marRight w:val="0"/>
      <w:marTop w:val="0"/>
      <w:marBottom w:val="0"/>
      <w:divBdr>
        <w:top w:val="none" w:sz="0" w:space="0" w:color="auto"/>
        <w:left w:val="none" w:sz="0" w:space="0" w:color="auto"/>
        <w:bottom w:val="none" w:sz="0" w:space="0" w:color="auto"/>
        <w:right w:val="none" w:sz="0" w:space="0" w:color="auto"/>
      </w:divBdr>
    </w:div>
    <w:div w:id="1659306665">
      <w:bodyDiv w:val="1"/>
      <w:marLeft w:val="0"/>
      <w:marRight w:val="0"/>
      <w:marTop w:val="0"/>
      <w:marBottom w:val="0"/>
      <w:divBdr>
        <w:top w:val="none" w:sz="0" w:space="0" w:color="auto"/>
        <w:left w:val="none" w:sz="0" w:space="0" w:color="auto"/>
        <w:bottom w:val="none" w:sz="0" w:space="0" w:color="auto"/>
        <w:right w:val="none" w:sz="0" w:space="0" w:color="auto"/>
      </w:divBdr>
    </w:div>
    <w:div w:id="1765875130">
      <w:bodyDiv w:val="1"/>
      <w:marLeft w:val="0"/>
      <w:marRight w:val="0"/>
      <w:marTop w:val="0"/>
      <w:marBottom w:val="0"/>
      <w:divBdr>
        <w:top w:val="none" w:sz="0" w:space="0" w:color="auto"/>
        <w:left w:val="none" w:sz="0" w:space="0" w:color="auto"/>
        <w:bottom w:val="none" w:sz="0" w:space="0" w:color="auto"/>
        <w:right w:val="none" w:sz="0" w:space="0" w:color="auto"/>
      </w:divBdr>
    </w:div>
    <w:div w:id="1867988656">
      <w:bodyDiv w:val="1"/>
      <w:marLeft w:val="0"/>
      <w:marRight w:val="0"/>
      <w:marTop w:val="0"/>
      <w:marBottom w:val="0"/>
      <w:divBdr>
        <w:top w:val="none" w:sz="0" w:space="0" w:color="auto"/>
        <w:left w:val="none" w:sz="0" w:space="0" w:color="auto"/>
        <w:bottom w:val="none" w:sz="0" w:space="0" w:color="auto"/>
        <w:right w:val="none" w:sz="0" w:space="0" w:color="auto"/>
      </w:divBdr>
    </w:div>
    <w:div w:id="1944528504">
      <w:bodyDiv w:val="1"/>
      <w:marLeft w:val="0"/>
      <w:marRight w:val="0"/>
      <w:marTop w:val="0"/>
      <w:marBottom w:val="0"/>
      <w:divBdr>
        <w:top w:val="none" w:sz="0" w:space="0" w:color="auto"/>
        <w:left w:val="none" w:sz="0" w:space="0" w:color="auto"/>
        <w:bottom w:val="none" w:sz="0" w:space="0" w:color="auto"/>
        <w:right w:val="none" w:sz="0" w:space="0" w:color="auto"/>
      </w:divBdr>
    </w:div>
    <w:div w:id="21330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E4DC6-D8EB-43AE-9A48-66D44FF35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7082</TotalTime>
  <Pages>62</Pages>
  <Words>19397</Words>
  <Characters>110563</Characters>
  <Application>Microsoft Office Word</Application>
  <DocSecurity>0</DocSecurity>
  <Lines>921</Lines>
  <Paragraphs>259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Genesis</vt:lpstr>
      <vt:lpstr>The Constancy of Christ</vt:lpstr>
      <vt:lpstr>II.	The Cry for Christ</vt:lpstr>
      <vt:lpstr>The Childhood of Christ</vt:lpstr>
      <vt:lpstr>The Call of Christ</vt:lpstr>
      <vt:lpstr>The Course of Christ</vt:lpstr>
      <vt:lpstr>        </vt:lpstr>
      <vt:lpstr>        Lessons on "The Beatitudes" - Mt 5:3-12</vt:lpstr>
      <vt:lpstr>The Cross of Christ</vt:lpstr>
    </vt:vector>
  </TitlesOfParts>
  <Company/>
  <LinksUpToDate>false</LinksUpToDate>
  <CharactersWithSpaces>129701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subject/>
  <dc:creator>Stephen Reynolds, Jr.</dc:creator>
  <cp:keywords/>
  <dc:description/>
  <cp:lastModifiedBy>Stephen Reynolds, Jr.</cp:lastModifiedBy>
  <cp:revision>16</cp:revision>
  <cp:lastPrinted>2009-10-07T14:57:00Z</cp:lastPrinted>
  <dcterms:created xsi:type="dcterms:W3CDTF">2009-10-02T16:32:00Z</dcterms:created>
  <dcterms:modified xsi:type="dcterms:W3CDTF">2011-04-07T14:08:00Z</dcterms:modified>
</cp:coreProperties>
</file>