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Pr="00297032" w:rsidRDefault="00CD5ADE" w:rsidP="00CD5ADE">
      <w:pPr>
        <w:jc w:val="right"/>
        <w:rPr>
          <w:rFonts w:ascii="Arial" w:hAnsi="Arial" w:cs="Arial"/>
        </w:rPr>
      </w:pPr>
      <w:r w:rsidRPr="00297032">
        <w:rPr>
          <w:rFonts w:ascii="Arial" w:hAnsi="Arial" w:cs="Arial"/>
        </w:rPr>
        <w:t>FIRST YEAR</w:t>
      </w:r>
    </w:p>
    <w:p w:rsidR="00044B39" w:rsidRPr="00297032" w:rsidRDefault="00044B39" w:rsidP="00CD5ADE">
      <w:pPr>
        <w:jc w:val="both"/>
        <w:rPr>
          <w:rFonts w:ascii="Arial" w:hAnsi="Arial" w:cs="Arial"/>
        </w:rPr>
      </w:pPr>
    </w:p>
    <w:p w:rsidR="00044B39" w:rsidRPr="00297032" w:rsidRDefault="00044B39">
      <w:pPr>
        <w:rPr>
          <w:rFonts w:ascii="Arial" w:hAnsi="Arial" w:cs="Arial"/>
        </w:rPr>
      </w:pPr>
    </w:p>
    <w:p w:rsidR="00044B39" w:rsidRPr="00297032" w:rsidRDefault="00044B39">
      <w:pPr>
        <w:rPr>
          <w:rFonts w:ascii="Arial" w:hAnsi="Arial" w:cs="Arial"/>
        </w:rPr>
      </w:pPr>
    </w:p>
    <w:p w:rsidR="00044B39" w:rsidRPr="00297032" w:rsidRDefault="00044B39">
      <w:pPr>
        <w:rPr>
          <w:rFonts w:ascii="Arial" w:hAnsi="Arial" w:cs="Arial"/>
        </w:rPr>
      </w:pPr>
    </w:p>
    <w:p w:rsidR="00044B39" w:rsidRPr="00297032" w:rsidRDefault="00044B39">
      <w:pPr>
        <w:rPr>
          <w:rFonts w:ascii="Arial" w:hAnsi="Arial" w:cs="Arial"/>
        </w:rPr>
      </w:pPr>
    </w:p>
    <w:p w:rsidR="00044B39" w:rsidRPr="00297032" w:rsidRDefault="00044B39">
      <w:pPr>
        <w:rPr>
          <w:rFonts w:ascii="Arial" w:hAnsi="Arial" w:cs="Arial"/>
        </w:rPr>
      </w:pPr>
    </w:p>
    <w:p w:rsidR="00044B39" w:rsidRPr="00297032" w:rsidRDefault="00044B39">
      <w:pPr>
        <w:rPr>
          <w:rFonts w:ascii="Arial" w:hAnsi="Arial" w:cs="Arial"/>
        </w:rPr>
      </w:pPr>
    </w:p>
    <w:tbl>
      <w:tblPr>
        <w:tblpPr w:leftFromText="187" w:rightFromText="187" w:vertAnchor="page" w:horzAnchor="page" w:tblpX="3973" w:tblpY="7801"/>
        <w:tblW w:w="4339" w:type="pct"/>
        <w:tblLook w:val="04A0"/>
      </w:tblPr>
      <w:tblGrid>
        <w:gridCol w:w="7685"/>
      </w:tblGrid>
      <w:tr w:rsidR="00044B39" w:rsidRPr="00297032" w:rsidTr="00044B39">
        <w:trPr>
          <w:trHeight w:val="909"/>
        </w:trPr>
        <w:tc>
          <w:tcPr>
            <w:tcW w:w="0" w:type="auto"/>
          </w:tcPr>
          <w:p w:rsidR="00044B39" w:rsidRPr="00297032" w:rsidRDefault="00975C93" w:rsidP="00044B39">
            <w:pPr>
              <w:pStyle w:val="NoSpacing"/>
              <w:rPr>
                <w:rFonts w:ascii="Arial" w:hAnsi="Arial" w:cs="Arial"/>
                <w:b/>
                <w:bCs/>
                <w:caps/>
                <w:sz w:val="24"/>
                <w:szCs w:val="24"/>
              </w:rPr>
            </w:pPr>
            <w:r w:rsidRPr="00297032">
              <w:rPr>
                <w:rFonts w:ascii="Arial" w:hAnsi="Arial" w:cs="Arial"/>
                <w:b/>
                <w:bCs/>
                <w:caps/>
                <w:sz w:val="24"/>
                <w:szCs w:val="24"/>
              </w:rPr>
              <w:t>Life of Christ</w:t>
            </w:r>
          </w:p>
        </w:tc>
      </w:tr>
      <w:tr w:rsidR="00044B39" w:rsidRPr="00297032" w:rsidTr="00044B39">
        <w:trPr>
          <w:trHeight w:val="533"/>
        </w:trPr>
        <w:tc>
          <w:tcPr>
            <w:tcW w:w="0" w:type="auto"/>
          </w:tcPr>
          <w:p w:rsidR="00044B39" w:rsidRPr="00297032" w:rsidRDefault="00975C93" w:rsidP="00044B39">
            <w:pPr>
              <w:pStyle w:val="NoSpacing"/>
              <w:rPr>
                <w:rFonts w:ascii="Arial" w:hAnsi="Arial" w:cs="Arial"/>
                <w:color w:val="7F7F7F" w:themeColor="background1" w:themeShade="7F"/>
                <w:sz w:val="24"/>
                <w:szCs w:val="24"/>
              </w:rPr>
            </w:pPr>
            <w:r w:rsidRPr="00297032">
              <w:rPr>
                <w:rFonts w:ascii="Arial" w:hAnsi="Arial" w:cs="Arial"/>
                <w:sz w:val="24"/>
                <w:szCs w:val="24"/>
              </w:rPr>
              <w:t>Living with the Master</w:t>
            </w:r>
          </w:p>
        </w:tc>
      </w:tr>
    </w:tbl>
    <w:p w:rsidR="00D26B0C" w:rsidRPr="00297032" w:rsidRDefault="00397D09" w:rsidP="00ED1593">
      <w:pPr>
        <w:jc w:val="right"/>
        <w:rPr>
          <w:rFonts w:ascii="Arial" w:hAnsi="Arial" w:cs="Arial"/>
          <w:u w:val="single"/>
        </w:rPr>
      </w:pPr>
      <w:r>
        <w:rPr>
          <w:rFonts w:ascii="Arial" w:hAnsi="Arial" w:cs="Arial"/>
          <w:noProof/>
          <w:u w:val="single"/>
        </w:rPr>
        <w:pict>
          <v:rect id="_x0000_s1588" style="position:absolute;left:0;text-align:left;margin-left:282.55pt;margin-top:427.7pt;width:194.45pt;height:134.65pt;z-index:251658240;mso-position-horizontal-relative:text;mso-position-vertical-relative:text" strokecolor="white">
            <v:textbox style="mso-next-textbox:#_x0000_s1588">
              <w:txbxContent>
                <w:p w:rsidR="00135E7E" w:rsidRPr="00454C62" w:rsidRDefault="00135E7E" w:rsidP="00ED1593">
                  <w:pPr>
                    <w:pStyle w:val="NoSpacing"/>
                    <w:rPr>
                      <w:b/>
                      <w:sz w:val="28"/>
                      <w:szCs w:val="28"/>
                    </w:rPr>
                  </w:pPr>
                  <w:r w:rsidRPr="00454C62">
                    <w:rPr>
                      <w:b/>
                      <w:sz w:val="28"/>
                      <w:szCs w:val="28"/>
                    </w:rPr>
                    <w:t>DELIVERANCE BIBLE INSTITUTE</w:t>
                  </w:r>
                </w:p>
                <w:p w:rsidR="00135E7E" w:rsidRDefault="00135E7E" w:rsidP="00ED1593">
                  <w:pPr>
                    <w:pStyle w:val="NoSpacing"/>
                    <w:rPr>
                      <w:i/>
                      <w:sz w:val="24"/>
                      <w:szCs w:val="24"/>
                    </w:rPr>
                  </w:pPr>
                  <w:r>
                    <w:rPr>
                      <w:i/>
                      <w:sz w:val="24"/>
                      <w:szCs w:val="24"/>
                    </w:rPr>
                    <w:t>Portland, Maine, USA</w:t>
                  </w:r>
                </w:p>
                <w:p w:rsidR="00135E7E" w:rsidRPr="00ED1593" w:rsidRDefault="00135E7E" w:rsidP="00ED1593">
                  <w:pPr>
                    <w:pStyle w:val="NoSpacing"/>
                    <w:rPr>
                      <w:i/>
                      <w:color w:val="76923C"/>
                      <w:sz w:val="24"/>
                      <w:szCs w:val="24"/>
                    </w:rPr>
                  </w:pPr>
                </w:p>
                <w:p w:rsidR="00135E7E" w:rsidRPr="00454C62" w:rsidRDefault="00135E7E" w:rsidP="00ED1593">
                  <w:pPr>
                    <w:pStyle w:val="NoSpacing"/>
                    <w:rPr>
                      <w:b/>
                      <w:sz w:val="28"/>
                      <w:szCs w:val="28"/>
                    </w:rPr>
                  </w:pPr>
                  <w:r w:rsidRPr="00454C62">
                    <w:rPr>
                      <w:b/>
                      <w:sz w:val="28"/>
                      <w:szCs w:val="28"/>
                    </w:rPr>
                    <w:t xml:space="preserve">LANDMARK MISSIONS             </w:t>
                  </w:r>
                </w:p>
                <w:p w:rsidR="00135E7E" w:rsidRDefault="00135E7E" w:rsidP="00ED1593">
                  <w:pPr>
                    <w:pStyle w:val="NoSpacing"/>
                    <w:rPr>
                      <w:i/>
                      <w:sz w:val="24"/>
                      <w:szCs w:val="24"/>
                    </w:rPr>
                  </w:pPr>
                  <w:r>
                    <w:rPr>
                      <w:i/>
                      <w:sz w:val="24"/>
                      <w:szCs w:val="24"/>
                    </w:rPr>
                    <w:t>McGaheysville, Virginia, USA</w:t>
                  </w:r>
                </w:p>
                <w:p w:rsidR="00135E7E" w:rsidRPr="00ED1593" w:rsidRDefault="00135E7E" w:rsidP="00ED1593">
                  <w:pPr>
                    <w:pStyle w:val="NoSpacing"/>
                    <w:rPr>
                      <w:i/>
                      <w:color w:val="76923C"/>
                      <w:sz w:val="24"/>
                      <w:szCs w:val="24"/>
                    </w:rPr>
                  </w:pPr>
                </w:p>
                <w:p w:rsidR="00135E7E" w:rsidRPr="00454C62" w:rsidRDefault="00135E7E" w:rsidP="00012B16">
                  <w:pPr>
                    <w:pStyle w:val="NoSpacing"/>
                    <w:rPr>
                      <w:b/>
                      <w:sz w:val="28"/>
                      <w:szCs w:val="28"/>
                    </w:rPr>
                  </w:pPr>
                  <w:r w:rsidRPr="00454C62">
                    <w:rPr>
                      <w:b/>
                      <w:sz w:val="28"/>
                      <w:szCs w:val="28"/>
                    </w:rPr>
                    <w:t>SAFEHAVEN ORPHANAGE</w:t>
                  </w:r>
                </w:p>
                <w:p w:rsidR="00135E7E" w:rsidRPr="00ED1593" w:rsidRDefault="00135E7E" w:rsidP="00012B16">
                  <w:pPr>
                    <w:pStyle w:val="NoSpacing"/>
                    <w:rPr>
                      <w:i/>
                      <w:color w:val="76923C"/>
                      <w:sz w:val="24"/>
                      <w:szCs w:val="24"/>
                    </w:rPr>
                  </w:pPr>
                  <w:r>
                    <w:rPr>
                      <w:i/>
                      <w:sz w:val="24"/>
                      <w:szCs w:val="24"/>
                    </w:rPr>
                    <w:t>Moshi, Kilimanjaro Region, TZ</w:t>
                  </w:r>
                </w:p>
                <w:p w:rsidR="00135E7E" w:rsidRDefault="00135E7E" w:rsidP="00ED1593"/>
                <w:p w:rsidR="00135E7E" w:rsidRDefault="00135E7E"/>
              </w:txbxContent>
            </v:textbox>
          </v:rect>
        </w:pict>
      </w:r>
      <w:r w:rsidR="0096471B" w:rsidRPr="00297032">
        <w:rPr>
          <w:rFonts w:ascii="Arial" w:hAnsi="Arial" w:cs="Arial"/>
          <w:noProof/>
          <w:u w:val="single"/>
        </w:rPr>
        <w:drawing>
          <wp:anchor distT="0" distB="0" distL="114300" distR="114300" simplePos="0" relativeHeight="251663360" behindDoc="1" locked="0" layoutInCell="1" allowOverlap="1">
            <wp:simplePos x="0" y="0"/>
            <wp:positionH relativeFrom="column">
              <wp:posOffset>-590550</wp:posOffset>
            </wp:positionH>
            <wp:positionV relativeFrom="paragraph">
              <wp:posOffset>1417320</wp:posOffset>
            </wp:positionV>
            <wp:extent cx="4114800" cy="361950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14800" cy="3619500"/>
                    </a:xfrm>
                    <a:prstGeom prst="rect">
                      <a:avLst/>
                    </a:prstGeom>
                    <a:noFill/>
                  </pic:spPr>
                </pic:pic>
              </a:graphicData>
            </a:graphic>
          </wp:anchor>
        </w:drawing>
      </w:r>
      <w:r w:rsidR="00ED1593" w:rsidRPr="00297032">
        <w:rPr>
          <w:rFonts w:ascii="Arial" w:hAnsi="Arial" w:cs="Arial"/>
          <w:u w:val="single"/>
        </w:rPr>
        <w:t>COURSE TEXT BOOK</w:t>
      </w:r>
      <w:r w:rsidR="00FB348F" w:rsidRPr="00297032">
        <w:rPr>
          <w:rFonts w:ascii="Arial" w:hAnsi="Arial" w:cs="Arial"/>
          <w:u w:val="single"/>
        </w:rPr>
        <w:br w:type="page"/>
      </w:r>
    </w:p>
    <w:tbl>
      <w:tblPr>
        <w:tblW w:w="5000" w:type="pct"/>
        <w:jc w:val="center"/>
        <w:tblLook w:val="04A0"/>
      </w:tblPr>
      <w:tblGrid>
        <w:gridCol w:w="8856"/>
      </w:tblGrid>
      <w:tr w:rsidR="004331E1" w:rsidRPr="00297032" w:rsidTr="0037799A">
        <w:trPr>
          <w:trHeight w:val="1440"/>
          <w:jc w:val="center"/>
        </w:trPr>
        <w:tc>
          <w:tcPr>
            <w:tcW w:w="5000" w:type="pct"/>
            <w:tcBorders>
              <w:bottom w:val="single" w:sz="4" w:space="0" w:color="4F81BD"/>
            </w:tcBorders>
            <w:vAlign w:val="center"/>
          </w:tcPr>
          <w:p w:rsidR="00F64979" w:rsidRPr="00297032" w:rsidRDefault="00F64979" w:rsidP="001B3DDA">
            <w:pPr>
              <w:pStyle w:val="NoSpacing"/>
              <w:jc w:val="center"/>
              <w:rPr>
                <w:rFonts w:ascii="Arial" w:hAnsi="Arial" w:cs="Arial"/>
                <w:sz w:val="24"/>
                <w:szCs w:val="24"/>
              </w:rPr>
            </w:pPr>
          </w:p>
          <w:p w:rsidR="004331E1" w:rsidRPr="00297032" w:rsidRDefault="00975C93" w:rsidP="001B3DDA">
            <w:pPr>
              <w:pStyle w:val="NoSpacing"/>
              <w:jc w:val="center"/>
              <w:rPr>
                <w:rFonts w:ascii="Arial" w:hAnsi="Arial" w:cs="Arial"/>
                <w:sz w:val="24"/>
                <w:szCs w:val="24"/>
              </w:rPr>
            </w:pPr>
            <w:r w:rsidRPr="00297032">
              <w:rPr>
                <w:rFonts w:ascii="Arial" w:hAnsi="Arial" w:cs="Arial"/>
                <w:sz w:val="24"/>
                <w:szCs w:val="24"/>
              </w:rPr>
              <w:t>Life of Christ</w:t>
            </w:r>
          </w:p>
        </w:tc>
      </w:tr>
      <w:tr w:rsidR="004331E1" w:rsidRPr="00297032" w:rsidTr="0037799A">
        <w:trPr>
          <w:trHeight w:val="720"/>
          <w:jc w:val="center"/>
        </w:trPr>
        <w:tc>
          <w:tcPr>
            <w:tcW w:w="5000" w:type="pct"/>
            <w:tcBorders>
              <w:top w:val="single" w:sz="4" w:space="0" w:color="4F81BD"/>
            </w:tcBorders>
            <w:vAlign w:val="center"/>
          </w:tcPr>
          <w:p w:rsidR="004331E1" w:rsidRPr="00297032" w:rsidRDefault="00975C93" w:rsidP="00600CB7">
            <w:pPr>
              <w:pStyle w:val="NoSpacing"/>
              <w:jc w:val="center"/>
              <w:rPr>
                <w:rFonts w:ascii="Arial" w:hAnsi="Arial" w:cs="Arial"/>
                <w:sz w:val="24"/>
                <w:szCs w:val="24"/>
              </w:rPr>
            </w:pPr>
            <w:r w:rsidRPr="00297032">
              <w:rPr>
                <w:rFonts w:ascii="Arial" w:hAnsi="Arial" w:cs="Arial"/>
                <w:sz w:val="24"/>
                <w:szCs w:val="24"/>
              </w:rPr>
              <w:t>Living with the Master</w:t>
            </w:r>
          </w:p>
        </w:tc>
      </w:tr>
      <w:tr w:rsidR="004331E1" w:rsidRPr="00297032" w:rsidTr="0037799A">
        <w:trPr>
          <w:trHeight w:val="360"/>
          <w:jc w:val="center"/>
        </w:trPr>
        <w:tc>
          <w:tcPr>
            <w:tcW w:w="5000" w:type="pct"/>
            <w:vAlign w:val="center"/>
          </w:tcPr>
          <w:p w:rsidR="004331E1" w:rsidRPr="00297032" w:rsidRDefault="004331E1" w:rsidP="0037799A">
            <w:pPr>
              <w:pStyle w:val="NoSpacing"/>
              <w:jc w:val="center"/>
              <w:rPr>
                <w:rFonts w:ascii="Arial" w:hAnsi="Arial" w:cs="Arial"/>
                <w:b/>
                <w:bCs/>
                <w:sz w:val="24"/>
                <w:szCs w:val="24"/>
              </w:rPr>
            </w:pPr>
          </w:p>
          <w:p w:rsidR="00F64979" w:rsidRPr="00297032" w:rsidRDefault="00F64979" w:rsidP="0037799A">
            <w:pPr>
              <w:pStyle w:val="NoSpacing"/>
              <w:jc w:val="center"/>
              <w:rPr>
                <w:rFonts w:ascii="Arial" w:hAnsi="Arial" w:cs="Arial"/>
                <w:b/>
                <w:bCs/>
                <w:sz w:val="24"/>
                <w:szCs w:val="24"/>
              </w:rPr>
            </w:pPr>
          </w:p>
          <w:p w:rsidR="00F64979" w:rsidRPr="00297032" w:rsidRDefault="00F64979" w:rsidP="0037799A">
            <w:pPr>
              <w:pStyle w:val="NoSpacing"/>
              <w:jc w:val="center"/>
              <w:rPr>
                <w:rFonts w:ascii="Arial" w:hAnsi="Arial" w:cs="Arial"/>
                <w:b/>
                <w:bCs/>
                <w:sz w:val="24"/>
                <w:szCs w:val="24"/>
              </w:rPr>
            </w:pPr>
          </w:p>
          <w:p w:rsidR="00F64979" w:rsidRPr="00297032" w:rsidRDefault="00F64979" w:rsidP="0037799A">
            <w:pPr>
              <w:pStyle w:val="NoSpacing"/>
              <w:jc w:val="center"/>
              <w:rPr>
                <w:rFonts w:ascii="Arial" w:hAnsi="Arial" w:cs="Arial"/>
                <w:b/>
                <w:bCs/>
                <w:sz w:val="24"/>
                <w:szCs w:val="24"/>
              </w:rPr>
            </w:pPr>
          </w:p>
          <w:p w:rsidR="00F64979" w:rsidRPr="00297032" w:rsidRDefault="00F64979" w:rsidP="0037799A">
            <w:pPr>
              <w:pStyle w:val="NoSpacing"/>
              <w:jc w:val="center"/>
              <w:rPr>
                <w:rFonts w:ascii="Arial" w:hAnsi="Arial" w:cs="Arial"/>
                <w:b/>
                <w:bCs/>
                <w:sz w:val="24"/>
                <w:szCs w:val="24"/>
              </w:rPr>
            </w:pPr>
          </w:p>
          <w:p w:rsidR="00F64979" w:rsidRPr="00297032" w:rsidRDefault="00F64979" w:rsidP="0037799A">
            <w:pPr>
              <w:pStyle w:val="NoSpacing"/>
              <w:jc w:val="center"/>
              <w:rPr>
                <w:rFonts w:ascii="Arial" w:hAnsi="Arial" w:cs="Arial"/>
                <w:b/>
                <w:bCs/>
                <w:sz w:val="24"/>
                <w:szCs w:val="24"/>
              </w:rPr>
            </w:pPr>
          </w:p>
        </w:tc>
      </w:tr>
    </w:tbl>
    <w:p w:rsidR="000E1FA4" w:rsidRPr="00297032" w:rsidRDefault="00397D09">
      <w:pPr>
        <w:pStyle w:val="TOC1"/>
        <w:tabs>
          <w:tab w:val="right" w:leader="dot" w:pos="8630"/>
        </w:tabs>
        <w:rPr>
          <w:rFonts w:eastAsiaTheme="minorEastAsia" w:cs="Arial"/>
          <w:noProof/>
          <w:sz w:val="24"/>
          <w:szCs w:val="24"/>
        </w:rPr>
      </w:pPr>
      <w:r w:rsidRPr="00297032">
        <w:rPr>
          <w:rFonts w:cs="Arial"/>
          <w:sz w:val="24"/>
          <w:szCs w:val="24"/>
        </w:rPr>
        <w:fldChar w:fldCharType="begin"/>
      </w:r>
      <w:r w:rsidR="002C429F" w:rsidRPr="00297032">
        <w:rPr>
          <w:rFonts w:cs="Arial"/>
          <w:sz w:val="24"/>
          <w:szCs w:val="24"/>
        </w:rPr>
        <w:instrText xml:space="preserve"> TOC \o "1-2" \h \z \u </w:instrText>
      </w:r>
      <w:r w:rsidRPr="00297032">
        <w:rPr>
          <w:rFonts w:cs="Arial"/>
          <w:sz w:val="24"/>
          <w:szCs w:val="24"/>
        </w:rPr>
        <w:fldChar w:fldCharType="separate"/>
      </w:r>
      <w:hyperlink w:anchor="_Toc236294983" w:history="1">
        <w:r w:rsidR="000E1FA4" w:rsidRPr="00297032">
          <w:rPr>
            <w:rStyle w:val="Hyperlink"/>
            <w:rFonts w:cs="Arial"/>
            <w:noProof/>
            <w:sz w:val="24"/>
            <w:szCs w:val="24"/>
          </w:rPr>
          <w:t>The Constancy of Christ</w:t>
        </w:r>
        <w:r w:rsidR="000E1FA4" w:rsidRPr="00297032">
          <w:rPr>
            <w:rFonts w:cs="Arial"/>
            <w:noProof/>
            <w:webHidden/>
            <w:sz w:val="24"/>
            <w:szCs w:val="24"/>
          </w:rPr>
          <w:tab/>
        </w:r>
        <w:r w:rsidRPr="00297032">
          <w:rPr>
            <w:rFonts w:cs="Arial"/>
            <w:noProof/>
            <w:webHidden/>
            <w:sz w:val="24"/>
            <w:szCs w:val="24"/>
          </w:rPr>
          <w:fldChar w:fldCharType="begin"/>
        </w:r>
        <w:r w:rsidR="000E1FA4" w:rsidRPr="00297032">
          <w:rPr>
            <w:rFonts w:cs="Arial"/>
            <w:noProof/>
            <w:webHidden/>
            <w:sz w:val="24"/>
            <w:szCs w:val="24"/>
          </w:rPr>
          <w:instrText xml:space="preserve"> PAGEREF _Toc236294983 \h </w:instrText>
        </w:r>
        <w:r w:rsidRPr="00297032">
          <w:rPr>
            <w:rFonts w:cs="Arial"/>
            <w:noProof/>
            <w:webHidden/>
            <w:sz w:val="24"/>
            <w:szCs w:val="24"/>
          </w:rPr>
        </w:r>
        <w:r w:rsidRPr="00297032">
          <w:rPr>
            <w:rFonts w:cs="Arial"/>
            <w:noProof/>
            <w:webHidden/>
            <w:sz w:val="24"/>
            <w:szCs w:val="24"/>
          </w:rPr>
          <w:fldChar w:fldCharType="separate"/>
        </w:r>
        <w:r w:rsidR="00752C09">
          <w:rPr>
            <w:rFonts w:cs="Arial"/>
            <w:noProof/>
            <w:webHidden/>
            <w:sz w:val="24"/>
            <w:szCs w:val="24"/>
          </w:rPr>
          <w:t>3</w:t>
        </w:r>
        <w:r w:rsidRPr="00297032">
          <w:rPr>
            <w:rFonts w:cs="Arial"/>
            <w:noProof/>
            <w:webHidden/>
            <w:sz w:val="24"/>
            <w:szCs w:val="24"/>
          </w:rPr>
          <w:fldChar w:fldCharType="end"/>
        </w:r>
      </w:hyperlink>
    </w:p>
    <w:p w:rsidR="000E1FA4" w:rsidRPr="00297032" w:rsidRDefault="00397D09">
      <w:pPr>
        <w:pStyle w:val="TOC1"/>
        <w:tabs>
          <w:tab w:val="right" w:leader="dot" w:pos="8630"/>
        </w:tabs>
        <w:rPr>
          <w:rFonts w:eastAsiaTheme="minorEastAsia" w:cs="Arial"/>
          <w:noProof/>
          <w:sz w:val="24"/>
          <w:szCs w:val="24"/>
        </w:rPr>
      </w:pPr>
      <w:hyperlink w:anchor="_Toc236294984" w:history="1">
        <w:r w:rsidR="000E1FA4" w:rsidRPr="00297032">
          <w:rPr>
            <w:rStyle w:val="Hyperlink"/>
            <w:rFonts w:cs="Arial"/>
            <w:noProof/>
            <w:sz w:val="24"/>
            <w:szCs w:val="24"/>
          </w:rPr>
          <w:t>The Cry for Christ</w:t>
        </w:r>
        <w:r w:rsidR="000E1FA4" w:rsidRPr="00297032">
          <w:rPr>
            <w:rFonts w:cs="Arial"/>
            <w:noProof/>
            <w:webHidden/>
            <w:sz w:val="24"/>
            <w:szCs w:val="24"/>
          </w:rPr>
          <w:tab/>
        </w:r>
        <w:r w:rsidRPr="00297032">
          <w:rPr>
            <w:rFonts w:cs="Arial"/>
            <w:noProof/>
            <w:webHidden/>
            <w:sz w:val="24"/>
            <w:szCs w:val="24"/>
          </w:rPr>
          <w:fldChar w:fldCharType="begin"/>
        </w:r>
        <w:r w:rsidR="000E1FA4" w:rsidRPr="00297032">
          <w:rPr>
            <w:rFonts w:cs="Arial"/>
            <w:noProof/>
            <w:webHidden/>
            <w:sz w:val="24"/>
            <w:szCs w:val="24"/>
          </w:rPr>
          <w:instrText xml:space="preserve"> PAGEREF _Toc236294984 \h </w:instrText>
        </w:r>
        <w:r w:rsidRPr="00297032">
          <w:rPr>
            <w:rFonts w:cs="Arial"/>
            <w:noProof/>
            <w:webHidden/>
            <w:sz w:val="24"/>
            <w:szCs w:val="24"/>
          </w:rPr>
        </w:r>
        <w:r w:rsidRPr="00297032">
          <w:rPr>
            <w:rFonts w:cs="Arial"/>
            <w:noProof/>
            <w:webHidden/>
            <w:sz w:val="24"/>
            <w:szCs w:val="24"/>
          </w:rPr>
          <w:fldChar w:fldCharType="separate"/>
        </w:r>
        <w:r w:rsidR="00752C09">
          <w:rPr>
            <w:rFonts w:cs="Arial"/>
            <w:noProof/>
            <w:webHidden/>
            <w:sz w:val="24"/>
            <w:szCs w:val="24"/>
          </w:rPr>
          <w:t>10</w:t>
        </w:r>
        <w:r w:rsidRPr="00297032">
          <w:rPr>
            <w:rFonts w:cs="Arial"/>
            <w:noProof/>
            <w:webHidden/>
            <w:sz w:val="24"/>
            <w:szCs w:val="24"/>
          </w:rPr>
          <w:fldChar w:fldCharType="end"/>
        </w:r>
      </w:hyperlink>
    </w:p>
    <w:p w:rsidR="000E1FA4" w:rsidRPr="00297032" w:rsidRDefault="00397D09">
      <w:pPr>
        <w:pStyle w:val="TOC1"/>
        <w:tabs>
          <w:tab w:val="right" w:leader="dot" w:pos="8630"/>
        </w:tabs>
        <w:rPr>
          <w:rFonts w:eastAsiaTheme="minorEastAsia" w:cs="Arial"/>
          <w:noProof/>
          <w:sz w:val="24"/>
          <w:szCs w:val="24"/>
        </w:rPr>
      </w:pPr>
      <w:hyperlink w:anchor="_Toc236294985" w:history="1">
        <w:r w:rsidR="000E1FA4" w:rsidRPr="00297032">
          <w:rPr>
            <w:rStyle w:val="Hyperlink"/>
            <w:rFonts w:cs="Arial"/>
            <w:noProof/>
            <w:sz w:val="24"/>
            <w:szCs w:val="24"/>
          </w:rPr>
          <w:t>The Childhood of Christ</w:t>
        </w:r>
        <w:r w:rsidR="000E1FA4" w:rsidRPr="00297032">
          <w:rPr>
            <w:rFonts w:cs="Arial"/>
            <w:noProof/>
            <w:webHidden/>
            <w:sz w:val="24"/>
            <w:szCs w:val="24"/>
          </w:rPr>
          <w:tab/>
        </w:r>
        <w:r w:rsidRPr="00297032">
          <w:rPr>
            <w:rFonts w:cs="Arial"/>
            <w:noProof/>
            <w:webHidden/>
            <w:sz w:val="24"/>
            <w:szCs w:val="24"/>
          </w:rPr>
          <w:fldChar w:fldCharType="begin"/>
        </w:r>
        <w:r w:rsidR="000E1FA4" w:rsidRPr="00297032">
          <w:rPr>
            <w:rFonts w:cs="Arial"/>
            <w:noProof/>
            <w:webHidden/>
            <w:sz w:val="24"/>
            <w:szCs w:val="24"/>
          </w:rPr>
          <w:instrText xml:space="preserve"> PAGEREF _Toc236294985 \h </w:instrText>
        </w:r>
        <w:r w:rsidRPr="00297032">
          <w:rPr>
            <w:rFonts w:cs="Arial"/>
            <w:noProof/>
            <w:webHidden/>
            <w:sz w:val="24"/>
            <w:szCs w:val="24"/>
          </w:rPr>
        </w:r>
        <w:r w:rsidRPr="00297032">
          <w:rPr>
            <w:rFonts w:cs="Arial"/>
            <w:noProof/>
            <w:webHidden/>
            <w:sz w:val="24"/>
            <w:szCs w:val="24"/>
          </w:rPr>
          <w:fldChar w:fldCharType="separate"/>
        </w:r>
        <w:r w:rsidR="00752C09">
          <w:rPr>
            <w:rFonts w:cs="Arial"/>
            <w:noProof/>
            <w:webHidden/>
            <w:sz w:val="24"/>
            <w:szCs w:val="24"/>
          </w:rPr>
          <w:t>11</w:t>
        </w:r>
        <w:r w:rsidRPr="00297032">
          <w:rPr>
            <w:rFonts w:cs="Arial"/>
            <w:noProof/>
            <w:webHidden/>
            <w:sz w:val="24"/>
            <w:szCs w:val="24"/>
          </w:rPr>
          <w:fldChar w:fldCharType="end"/>
        </w:r>
      </w:hyperlink>
    </w:p>
    <w:p w:rsidR="000E1FA4" w:rsidRPr="00297032" w:rsidRDefault="00397D09">
      <w:pPr>
        <w:pStyle w:val="TOC1"/>
        <w:tabs>
          <w:tab w:val="right" w:leader="dot" w:pos="8630"/>
        </w:tabs>
        <w:rPr>
          <w:rFonts w:eastAsiaTheme="minorEastAsia" w:cs="Arial"/>
          <w:noProof/>
          <w:sz w:val="24"/>
          <w:szCs w:val="24"/>
        </w:rPr>
      </w:pPr>
      <w:hyperlink w:anchor="_Toc236294986" w:history="1">
        <w:r w:rsidR="000E1FA4" w:rsidRPr="00297032">
          <w:rPr>
            <w:rStyle w:val="Hyperlink"/>
            <w:rFonts w:cs="Arial"/>
            <w:noProof/>
            <w:sz w:val="24"/>
            <w:szCs w:val="24"/>
          </w:rPr>
          <w:t>The Call of Christ</w:t>
        </w:r>
        <w:r w:rsidR="000E1FA4" w:rsidRPr="00297032">
          <w:rPr>
            <w:rFonts w:cs="Arial"/>
            <w:noProof/>
            <w:webHidden/>
            <w:sz w:val="24"/>
            <w:szCs w:val="24"/>
          </w:rPr>
          <w:tab/>
        </w:r>
        <w:r w:rsidRPr="00297032">
          <w:rPr>
            <w:rFonts w:cs="Arial"/>
            <w:noProof/>
            <w:webHidden/>
            <w:sz w:val="24"/>
            <w:szCs w:val="24"/>
          </w:rPr>
          <w:fldChar w:fldCharType="begin"/>
        </w:r>
        <w:r w:rsidR="000E1FA4" w:rsidRPr="00297032">
          <w:rPr>
            <w:rFonts w:cs="Arial"/>
            <w:noProof/>
            <w:webHidden/>
            <w:sz w:val="24"/>
            <w:szCs w:val="24"/>
          </w:rPr>
          <w:instrText xml:space="preserve"> PAGEREF _Toc236294986 \h </w:instrText>
        </w:r>
        <w:r w:rsidRPr="00297032">
          <w:rPr>
            <w:rFonts w:cs="Arial"/>
            <w:noProof/>
            <w:webHidden/>
            <w:sz w:val="24"/>
            <w:szCs w:val="24"/>
          </w:rPr>
        </w:r>
        <w:r w:rsidRPr="00297032">
          <w:rPr>
            <w:rFonts w:cs="Arial"/>
            <w:noProof/>
            <w:webHidden/>
            <w:sz w:val="24"/>
            <w:szCs w:val="24"/>
          </w:rPr>
          <w:fldChar w:fldCharType="separate"/>
        </w:r>
        <w:r w:rsidR="00752C09">
          <w:rPr>
            <w:rFonts w:cs="Arial"/>
            <w:noProof/>
            <w:webHidden/>
            <w:sz w:val="24"/>
            <w:szCs w:val="24"/>
          </w:rPr>
          <w:t>14</w:t>
        </w:r>
        <w:r w:rsidRPr="00297032">
          <w:rPr>
            <w:rFonts w:cs="Arial"/>
            <w:noProof/>
            <w:webHidden/>
            <w:sz w:val="24"/>
            <w:szCs w:val="24"/>
          </w:rPr>
          <w:fldChar w:fldCharType="end"/>
        </w:r>
      </w:hyperlink>
    </w:p>
    <w:p w:rsidR="000E1FA4" w:rsidRPr="00297032" w:rsidRDefault="00397D09">
      <w:pPr>
        <w:pStyle w:val="TOC1"/>
        <w:tabs>
          <w:tab w:val="right" w:leader="dot" w:pos="8630"/>
        </w:tabs>
        <w:rPr>
          <w:rFonts w:eastAsiaTheme="minorEastAsia" w:cs="Arial"/>
          <w:noProof/>
          <w:sz w:val="24"/>
          <w:szCs w:val="24"/>
        </w:rPr>
      </w:pPr>
      <w:hyperlink w:anchor="_Toc236294987" w:history="1">
        <w:r w:rsidR="000E1FA4" w:rsidRPr="00297032">
          <w:rPr>
            <w:rStyle w:val="Hyperlink"/>
            <w:rFonts w:cs="Arial"/>
            <w:noProof/>
            <w:sz w:val="24"/>
            <w:szCs w:val="24"/>
          </w:rPr>
          <w:t>The Course of Christ</w:t>
        </w:r>
        <w:r w:rsidR="000E1FA4" w:rsidRPr="00297032">
          <w:rPr>
            <w:rFonts w:cs="Arial"/>
            <w:noProof/>
            <w:webHidden/>
            <w:sz w:val="24"/>
            <w:szCs w:val="24"/>
          </w:rPr>
          <w:tab/>
        </w:r>
        <w:r w:rsidRPr="00297032">
          <w:rPr>
            <w:rFonts w:cs="Arial"/>
            <w:noProof/>
            <w:webHidden/>
            <w:sz w:val="24"/>
            <w:szCs w:val="24"/>
          </w:rPr>
          <w:fldChar w:fldCharType="begin"/>
        </w:r>
        <w:r w:rsidR="000E1FA4" w:rsidRPr="00297032">
          <w:rPr>
            <w:rFonts w:cs="Arial"/>
            <w:noProof/>
            <w:webHidden/>
            <w:sz w:val="24"/>
            <w:szCs w:val="24"/>
          </w:rPr>
          <w:instrText xml:space="preserve"> PAGEREF _Toc236294987 \h </w:instrText>
        </w:r>
        <w:r w:rsidRPr="00297032">
          <w:rPr>
            <w:rFonts w:cs="Arial"/>
            <w:noProof/>
            <w:webHidden/>
            <w:sz w:val="24"/>
            <w:szCs w:val="24"/>
          </w:rPr>
        </w:r>
        <w:r w:rsidRPr="00297032">
          <w:rPr>
            <w:rFonts w:cs="Arial"/>
            <w:noProof/>
            <w:webHidden/>
            <w:sz w:val="24"/>
            <w:szCs w:val="24"/>
          </w:rPr>
          <w:fldChar w:fldCharType="separate"/>
        </w:r>
        <w:r w:rsidR="00752C09">
          <w:rPr>
            <w:rFonts w:cs="Arial"/>
            <w:noProof/>
            <w:webHidden/>
            <w:sz w:val="24"/>
            <w:szCs w:val="24"/>
          </w:rPr>
          <w:t>16</w:t>
        </w:r>
        <w:r w:rsidRPr="00297032">
          <w:rPr>
            <w:rFonts w:cs="Arial"/>
            <w:noProof/>
            <w:webHidden/>
            <w:sz w:val="24"/>
            <w:szCs w:val="24"/>
          </w:rPr>
          <w:fldChar w:fldCharType="end"/>
        </w:r>
      </w:hyperlink>
    </w:p>
    <w:p w:rsidR="000E1FA4" w:rsidRPr="00297032" w:rsidRDefault="00397D09">
      <w:pPr>
        <w:pStyle w:val="TOC1"/>
        <w:tabs>
          <w:tab w:val="right" w:leader="dot" w:pos="8630"/>
        </w:tabs>
        <w:rPr>
          <w:rFonts w:eastAsiaTheme="minorEastAsia" w:cs="Arial"/>
          <w:noProof/>
          <w:sz w:val="24"/>
          <w:szCs w:val="24"/>
        </w:rPr>
      </w:pPr>
      <w:hyperlink w:anchor="_Toc236294988" w:history="1">
        <w:r w:rsidR="000E1FA4" w:rsidRPr="00297032">
          <w:rPr>
            <w:rStyle w:val="Hyperlink"/>
            <w:rFonts w:cs="Arial"/>
            <w:noProof/>
            <w:sz w:val="24"/>
            <w:szCs w:val="24"/>
          </w:rPr>
          <w:t>The Cross of Christ</w:t>
        </w:r>
        <w:r w:rsidR="000E1FA4" w:rsidRPr="00297032">
          <w:rPr>
            <w:rFonts w:cs="Arial"/>
            <w:noProof/>
            <w:webHidden/>
            <w:sz w:val="24"/>
            <w:szCs w:val="24"/>
          </w:rPr>
          <w:tab/>
        </w:r>
        <w:r w:rsidRPr="00297032">
          <w:rPr>
            <w:rFonts w:cs="Arial"/>
            <w:noProof/>
            <w:webHidden/>
            <w:sz w:val="24"/>
            <w:szCs w:val="24"/>
          </w:rPr>
          <w:fldChar w:fldCharType="begin"/>
        </w:r>
        <w:r w:rsidR="000E1FA4" w:rsidRPr="00297032">
          <w:rPr>
            <w:rFonts w:cs="Arial"/>
            <w:noProof/>
            <w:webHidden/>
            <w:sz w:val="24"/>
            <w:szCs w:val="24"/>
          </w:rPr>
          <w:instrText xml:space="preserve"> PAGEREF _Toc236294988 \h </w:instrText>
        </w:r>
        <w:r w:rsidRPr="00297032">
          <w:rPr>
            <w:rFonts w:cs="Arial"/>
            <w:noProof/>
            <w:webHidden/>
            <w:sz w:val="24"/>
            <w:szCs w:val="24"/>
          </w:rPr>
        </w:r>
        <w:r w:rsidRPr="00297032">
          <w:rPr>
            <w:rFonts w:cs="Arial"/>
            <w:noProof/>
            <w:webHidden/>
            <w:sz w:val="24"/>
            <w:szCs w:val="24"/>
          </w:rPr>
          <w:fldChar w:fldCharType="separate"/>
        </w:r>
        <w:r w:rsidR="00752C09">
          <w:rPr>
            <w:rFonts w:cs="Arial"/>
            <w:noProof/>
            <w:webHidden/>
            <w:sz w:val="24"/>
            <w:szCs w:val="24"/>
          </w:rPr>
          <w:t>18</w:t>
        </w:r>
        <w:r w:rsidRPr="00297032">
          <w:rPr>
            <w:rFonts w:cs="Arial"/>
            <w:noProof/>
            <w:webHidden/>
            <w:sz w:val="24"/>
            <w:szCs w:val="24"/>
          </w:rPr>
          <w:fldChar w:fldCharType="end"/>
        </w:r>
      </w:hyperlink>
    </w:p>
    <w:p w:rsidR="000E1FA4" w:rsidRPr="00297032" w:rsidRDefault="00397D09">
      <w:pPr>
        <w:pStyle w:val="TOC1"/>
        <w:tabs>
          <w:tab w:val="right" w:leader="dot" w:pos="8630"/>
        </w:tabs>
        <w:rPr>
          <w:rFonts w:eastAsiaTheme="minorEastAsia" w:cs="Arial"/>
          <w:noProof/>
          <w:sz w:val="24"/>
          <w:szCs w:val="24"/>
        </w:rPr>
      </w:pPr>
      <w:hyperlink w:anchor="_Toc236294989" w:history="1">
        <w:r w:rsidR="000E1FA4" w:rsidRPr="00297032">
          <w:rPr>
            <w:rStyle w:val="Hyperlink"/>
            <w:rFonts w:cs="Arial"/>
            <w:noProof/>
            <w:sz w:val="24"/>
            <w:szCs w:val="24"/>
          </w:rPr>
          <w:t>The Conquest of Christ</w:t>
        </w:r>
        <w:r w:rsidR="000E1FA4" w:rsidRPr="00297032">
          <w:rPr>
            <w:rFonts w:cs="Arial"/>
            <w:noProof/>
            <w:webHidden/>
            <w:sz w:val="24"/>
            <w:szCs w:val="24"/>
          </w:rPr>
          <w:tab/>
        </w:r>
        <w:r w:rsidRPr="00297032">
          <w:rPr>
            <w:rFonts w:cs="Arial"/>
            <w:noProof/>
            <w:webHidden/>
            <w:sz w:val="24"/>
            <w:szCs w:val="24"/>
          </w:rPr>
          <w:fldChar w:fldCharType="begin"/>
        </w:r>
        <w:r w:rsidR="000E1FA4" w:rsidRPr="00297032">
          <w:rPr>
            <w:rFonts w:cs="Arial"/>
            <w:noProof/>
            <w:webHidden/>
            <w:sz w:val="24"/>
            <w:szCs w:val="24"/>
          </w:rPr>
          <w:instrText xml:space="preserve"> PAGEREF _Toc236294989 \h </w:instrText>
        </w:r>
        <w:r w:rsidRPr="00297032">
          <w:rPr>
            <w:rFonts w:cs="Arial"/>
            <w:noProof/>
            <w:webHidden/>
            <w:sz w:val="24"/>
            <w:szCs w:val="24"/>
          </w:rPr>
        </w:r>
        <w:r w:rsidRPr="00297032">
          <w:rPr>
            <w:rFonts w:cs="Arial"/>
            <w:noProof/>
            <w:webHidden/>
            <w:sz w:val="24"/>
            <w:szCs w:val="24"/>
          </w:rPr>
          <w:fldChar w:fldCharType="separate"/>
        </w:r>
        <w:r w:rsidR="00752C09">
          <w:rPr>
            <w:rFonts w:cs="Arial"/>
            <w:noProof/>
            <w:webHidden/>
            <w:sz w:val="24"/>
            <w:szCs w:val="24"/>
          </w:rPr>
          <w:t>19</w:t>
        </w:r>
        <w:r w:rsidRPr="00297032">
          <w:rPr>
            <w:rFonts w:cs="Arial"/>
            <w:noProof/>
            <w:webHidden/>
            <w:sz w:val="24"/>
            <w:szCs w:val="24"/>
          </w:rPr>
          <w:fldChar w:fldCharType="end"/>
        </w:r>
      </w:hyperlink>
    </w:p>
    <w:p w:rsidR="000E1FA4" w:rsidRPr="00297032" w:rsidRDefault="00397D09">
      <w:pPr>
        <w:pStyle w:val="TOC1"/>
        <w:tabs>
          <w:tab w:val="right" w:leader="dot" w:pos="8630"/>
        </w:tabs>
        <w:rPr>
          <w:rFonts w:eastAsiaTheme="minorEastAsia" w:cs="Arial"/>
          <w:noProof/>
          <w:sz w:val="24"/>
          <w:szCs w:val="24"/>
        </w:rPr>
      </w:pPr>
      <w:hyperlink w:anchor="_Toc236294990" w:history="1">
        <w:r w:rsidR="000E1FA4" w:rsidRPr="00297032">
          <w:rPr>
            <w:rStyle w:val="Hyperlink"/>
            <w:rFonts w:cs="Arial"/>
            <w:noProof/>
            <w:sz w:val="24"/>
            <w:szCs w:val="24"/>
          </w:rPr>
          <w:t>The Certainty of Christ</w:t>
        </w:r>
        <w:r w:rsidR="000E1FA4" w:rsidRPr="00297032">
          <w:rPr>
            <w:rFonts w:cs="Arial"/>
            <w:noProof/>
            <w:webHidden/>
            <w:sz w:val="24"/>
            <w:szCs w:val="24"/>
          </w:rPr>
          <w:tab/>
        </w:r>
        <w:r w:rsidRPr="00297032">
          <w:rPr>
            <w:rFonts w:cs="Arial"/>
            <w:noProof/>
            <w:webHidden/>
            <w:sz w:val="24"/>
            <w:szCs w:val="24"/>
          </w:rPr>
          <w:fldChar w:fldCharType="begin"/>
        </w:r>
        <w:r w:rsidR="000E1FA4" w:rsidRPr="00297032">
          <w:rPr>
            <w:rFonts w:cs="Arial"/>
            <w:noProof/>
            <w:webHidden/>
            <w:sz w:val="24"/>
            <w:szCs w:val="24"/>
          </w:rPr>
          <w:instrText xml:space="preserve"> PAGEREF _Toc236294990 \h </w:instrText>
        </w:r>
        <w:r w:rsidRPr="00297032">
          <w:rPr>
            <w:rFonts w:cs="Arial"/>
            <w:noProof/>
            <w:webHidden/>
            <w:sz w:val="24"/>
            <w:szCs w:val="24"/>
          </w:rPr>
        </w:r>
        <w:r w:rsidRPr="00297032">
          <w:rPr>
            <w:rFonts w:cs="Arial"/>
            <w:noProof/>
            <w:webHidden/>
            <w:sz w:val="24"/>
            <w:szCs w:val="24"/>
          </w:rPr>
          <w:fldChar w:fldCharType="separate"/>
        </w:r>
        <w:r w:rsidR="00752C09">
          <w:rPr>
            <w:rFonts w:cs="Arial"/>
            <w:noProof/>
            <w:webHidden/>
            <w:sz w:val="24"/>
            <w:szCs w:val="24"/>
          </w:rPr>
          <w:t>20</w:t>
        </w:r>
        <w:r w:rsidRPr="00297032">
          <w:rPr>
            <w:rFonts w:cs="Arial"/>
            <w:noProof/>
            <w:webHidden/>
            <w:sz w:val="24"/>
            <w:szCs w:val="24"/>
          </w:rPr>
          <w:fldChar w:fldCharType="end"/>
        </w:r>
      </w:hyperlink>
    </w:p>
    <w:p w:rsidR="009E71E3" w:rsidRPr="00297032" w:rsidRDefault="00397D09" w:rsidP="00975C93">
      <w:pPr>
        <w:rPr>
          <w:rFonts w:ascii="Arial" w:hAnsi="Arial" w:cs="Arial"/>
        </w:rPr>
      </w:pPr>
      <w:r w:rsidRPr="00297032">
        <w:rPr>
          <w:rFonts w:ascii="Arial" w:hAnsi="Arial" w:cs="Arial"/>
        </w:rPr>
        <w:fldChar w:fldCharType="end"/>
      </w:r>
    </w:p>
    <w:p w:rsidR="00975C93" w:rsidRPr="00297032" w:rsidRDefault="00D26B0C" w:rsidP="00975C93">
      <w:pPr>
        <w:rPr>
          <w:rFonts w:ascii="Arial" w:hAnsi="Arial" w:cs="Arial"/>
        </w:rPr>
      </w:pPr>
      <w:r w:rsidRPr="00297032">
        <w:rPr>
          <w:rFonts w:ascii="Arial" w:hAnsi="Arial" w:cs="Arial"/>
        </w:rPr>
        <w:br w:type="page"/>
      </w:r>
    </w:p>
    <w:p w:rsidR="00063444" w:rsidRPr="00063444" w:rsidRDefault="00063444" w:rsidP="00063444">
      <w:pPr>
        <w:jc w:val="center"/>
        <w:rPr>
          <w:rFonts w:ascii="Arial" w:hAnsi="Arial" w:cs="Arial"/>
          <w:sz w:val="40"/>
          <w:szCs w:val="40"/>
        </w:rPr>
      </w:pPr>
      <w:bookmarkStart w:id="0" w:name="_Toc236065163"/>
      <w:r w:rsidRPr="00063444">
        <w:rPr>
          <w:sz w:val="40"/>
          <w:szCs w:val="40"/>
        </w:rPr>
        <w:t>INTRODUCTION</w:t>
      </w:r>
      <w:bookmarkEnd w:id="0"/>
    </w:p>
    <w:p w:rsidR="00F91169" w:rsidRPr="00827F79" w:rsidRDefault="007A5C2A" w:rsidP="00F91169">
      <w:pPr>
        <w:rPr>
          <w:i/>
        </w:rPr>
      </w:pPr>
      <w:r w:rsidRPr="00827F79">
        <w:t>Gal. 4:4—</w:t>
      </w:r>
      <w:r w:rsidR="00F91169" w:rsidRPr="00827F79">
        <w:rPr>
          <w:i/>
        </w:rPr>
        <w:t xml:space="preserve">But when </w:t>
      </w:r>
      <w:r w:rsidR="00F91169" w:rsidRPr="00827F79">
        <w:rPr>
          <w:i/>
          <w:u w:val="single"/>
        </w:rPr>
        <w:t>the fulness of the time was come</w:t>
      </w:r>
      <w:r w:rsidR="00F91169" w:rsidRPr="00827F79">
        <w:rPr>
          <w:i/>
        </w:rPr>
        <w:t>, God sent forth his Son, made of a woman, made under the law,</w:t>
      </w:r>
    </w:p>
    <w:p w:rsidR="00C83471" w:rsidRPr="00827F79" w:rsidRDefault="007A5C2A" w:rsidP="00F91169">
      <w:r w:rsidRPr="00827F79">
        <w:t>Eph. 1:10—</w:t>
      </w:r>
      <w:r w:rsidR="00F91169" w:rsidRPr="00827F79">
        <w:rPr>
          <w:i/>
          <w:u w:val="single"/>
        </w:rPr>
        <w:t>That in the dispensation of the fulness of times he might</w:t>
      </w:r>
      <w:r w:rsidR="00F91169" w:rsidRPr="00827F79">
        <w:rPr>
          <w:i/>
        </w:rPr>
        <w:t xml:space="preserve"> gather together in one all things in Christ, both which are in heaven, and which are on earth; even in him:</w:t>
      </w:r>
    </w:p>
    <w:p w:rsidR="00C83471" w:rsidRPr="00827F79" w:rsidRDefault="00C83471" w:rsidP="00F91169">
      <w:pPr>
        <w:rPr>
          <w:i/>
          <w:u w:val="single"/>
        </w:rPr>
      </w:pPr>
      <w:r w:rsidRPr="00827F79">
        <w:t>Mat. 16:13</w:t>
      </w:r>
      <w:r w:rsidR="007A5C2A" w:rsidRPr="00827F79">
        <w:t>—</w:t>
      </w:r>
      <w:r w:rsidRPr="00827F79">
        <w:rPr>
          <w:i/>
        </w:rPr>
        <w:t xml:space="preserve">When Jesus came into the coasts of Caesarea Philippi, he asked his disciples, saying, </w:t>
      </w:r>
      <w:r w:rsidRPr="00827F79">
        <w:rPr>
          <w:i/>
          <w:u w:val="single"/>
        </w:rPr>
        <w:t xml:space="preserve">Whom do </w:t>
      </w:r>
      <w:r w:rsidRPr="00827F79">
        <w:rPr>
          <w:b/>
          <w:i/>
          <w:u w:val="single"/>
        </w:rPr>
        <w:t>men</w:t>
      </w:r>
      <w:r w:rsidRPr="00827F79">
        <w:rPr>
          <w:i/>
          <w:u w:val="single"/>
        </w:rPr>
        <w:t xml:space="preserve"> </w:t>
      </w:r>
      <w:r w:rsidRPr="00827F79">
        <w:rPr>
          <w:b/>
          <w:i/>
          <w:u w:val="single"/>
        </w:rPr>
        <w:t xml:space="preserve">say </w:t>
      </w:r>
      <w:r w:rsidRPr="00827F79">
        <w:rPr>
          <w:i/>
          <w:u w:val="single"/>
        </w:rPr>
        <w:t>that I the Son of man am?</w:t>
      </w:r>
    </w:p>
    <w:p w:rsidR="00C83471" w:rsidRPr="00827F79" w:rsidRDefault="007A5C2A" w:rsidP="00F91169">
      <w:pPr>
        <w:rPr>
          <w:u w:val="single"/>
        </w:rPr>
      </w:pPr>
      <w:r w:rsidRPr="00827F79">
        <w:t>15—</w:t>
      </w:r>
      <w:r w:rsidR="00C83471" w:rsidRPr="00827F79">
        <w:rPr>
          <w:i/>
        </w:rPr>
        <w:t xml:space="preserve">He saith unto them, But </w:t>
      </w:r>
      <w:r w:rsidR="00C83471" w:rsidRPr="00827F79">
        <w:rPr>
          <w:i/>
          <w:u w:val="single"/>
        </w:rPr>
        <w:t xml:space="preserve">whom </w:t>
      </w:r>
      <w:r w:rsidR="00C83471" w:rsidRPr="00827F79">
        <w:rPr>
          <w:b/>
          <w:i/>
          <w:u w:val="single"/>
        </w:rPr>
        <w:t>say ye</w:t>
      </w:r>
      <w:r w:rsidR="00C83471" w:rsidRPr="00827F79">
        <w:rPr>
          <w:i/>
          <w:u w:val="single"/>
        </w:rPr>
        <w:t xml:space="preserve"> that I am?</w:t>
      </w:r>
    </w:p>
    <w:p w:rsidR="00C83471" w:rsidRPr="00827F79" w:rsidRDefault="007A5C2A" w:rsidP="00F91169">
      <w:pPr>
        <w:rPr>
          <w:i/>
        </w:rPr>
      </w:pPr>
      <w:r w:rsidRPr="00827F79">
        <w:t>16—</w:t>
      </w:r>
      <w:r w:rsidR="00121284" w:rsidRPr="00827F79">
        <w:rPr>
          <w:i/>
        </w:rPr>
        <w:t xml:space="preserve">And Simon Peter answered and said, Thou art the </w:t>
      </w:r>
      <w:r w:rsidR="00121284" w:rsidRPr="00827F79">
        <w:rPr>
          <w:b/>
          <w:i/>
          <w:u w:val="single"/>
        </w:rPr>
        <w:t>Christ the Son of the living God</w:t>
      </w:r>
      <w:r w:rsidR="00121284" w:rsidRPr="00827F79">
        <w:rPr>
          <w:i/>
        </w:rPr>
        <w:t>.</w:t>
      </w:r>
    </w:p>
    <w:p w:rsidR="007A5C2A" w:rsidRPr="00827F79" w:rsidRDefault="007A5C2A" w:rsidP="00F91169">
      <w:pPr>
        <w:rPr>
          <w:i/>
        </w:rPr>
      </w:pPr>
    </w:p>
    <w:p w:rsidR="00121284" w:rsidRPr="00827F79" w:rsidRDefault="00121284" w:rsidP="00F91169">
      <w:r w:rsidRPr="00827F79">
        <w:t>You don’t discover Christ, He must be revealed.</w:t>
      </w:r>
    </w:p>
    <w:p w:rsidR="00121284" w:rsidRPr="00827F79" w:rsidRDefault="00121284" w:rsidP="00F91169">
      <w:r w:rsidRPr="00827F79">
        <w:t xml:space="preserve">You don’t discover life or truth, they </w:t>
      </w:r>
      <w:r w:rsidRPr="00827F79">
        <w:rPr>
          <w:b/>
          <w:u w:val="single"/>
        </w:rPr>
        <w:t>must</w:t>
      </w:r>
      <w:r w:rsidRPr="00827F79">
        <w:t xml:space="preserve"> be revealed.</w:t>
      </w:r>
    </w:p>
    <w:p w:rsidR="007A5C2A" w:rsidRPr="00827F79" w:rsidRDefault="007A5C2A" w:rsidP="00F91169"/>
    <w:p w:rsidR="007A5C2A" w:rsidRPr="00827F79" w:rsidRDefault="007A5C2A" w:rsidP="00F91169">
      <w:r w:rsidRPr="00827F79">
        <w:t>I John 5:12—</w:t>
      </w:r>
      <w:r w:rsidRPr="00827F79">
        <w:rPr>
          <w:i/>
        </w:rPr>
        <w:t>He that hath the Son hath life</w:t>
      </w:r>
      <w:r w:rsidRPr="00827F79">
        <w:t>…</w:t>
      </w:r>
    </w:p>
    <w:p w:rsidR="007A5C2A" w:rsidRPr="00827F79" w:rsidRDefault="007A5C2A" w:rsidP="00F91169"/>
    <w:p w:rsidR="00D3502F" w:rsidRPr="00827F79" w:rsidRDefault="00525E35" w:rsidP="00F91169">
      <w:r w:rsidRPr="00827F79">
        <w:t>The Old Testame</w:t>
      </w:r>
      <w:r w:rsidR="007A5C2A" w:rsidRPr="00827F79">
        <w:t>nt</w:t>
      </w:r>
      <w:r w:rsidRPr="00827F79">
        <w:t xml:space="preserve"> gives us details of Christ’s life.</w:t>
      </w:r>
    </w:p>
    <w:p w:rsidR="00297032" w:rsidRPr="00297032" w:rsidRDefault="00297032" w:rsidP="00F91169">
      <w:pPr>
        <w:rPr>
          <w:rFonts w:ascii="Arial" w:hAnsi="Arial" w:cs="Arial"/>
        </w:rPr>
      </w:pPr>
    </w:p>
    <w:p w:rsidR="00473ED2" w:rsidRPr="000F1930" w:rsidRDefault="00297032" w:rsidP="00034A27">
      <w:pPr>
        <w:pStyle w:val="ListParagraph"/>
        <w:numPr>
          <w:ilvl w:val="0"/>
          <w:numId w:val="23"/>
        </w:numPr>
        <w:rPr>
          <w:rFonts w:ascii="Arial" w:hAnsi="Arial" w:cs="Arial"/>
        </w:rPr>
      </w:pPr>
      <w:r w:rsidRPr="00827F79">
        <w:rPr>
          <w:sz w:val="28"/>
          <w:szCs w:val="28"/>
        </w:rPr>
        <w:t xml:space="preserve">The Prophesied Christ </w:t>
      </w:r>
      <w:r>
        <w:rPr>
          <w:rFonts w:ascii="Arial" w:hAnsi="Arial" w:cs="Arial"/>
          <w:sz w:val="28"/>
          <w:szCs w:val="28"/>
        </w:rPr>
        <w:t xml:space="preserve"> </w:t>
      </w:r>
      <w:r w:rsidRPr="00827F79">
        <w:t>Gen.22:8,18; 49:10</w:t>
      </w:r>
      <w:r w:rsidR="00473ED2" w:rsidRPr="00827F79">
        <w:t xml:space="preserve">; </w:t>
      </w:r>
      <w:r w:rsidR="00D91FC8" w:rsidRPr="00827F79">
        <w:t>Dan.9:24-25</w:t>
      </w:r>
    </w:p>
    <w:p w:rsidR="000F1930" w:rsidRPr="000F1930" w:rsidRDefault="000F1930" w:rsidP="000F1930">
      <w:pPr>
        <w:pStyle w:val="ListParagraph"/>
        <w:ind w:left="1080"/>
        <w:rPr>
          <w:rFonts w:ascii="Arial" w:hAnsi="Arial" w:cs="Arial"/>
        </w:rPr>
      </w:pPr>
    </w:p>
    <w:p w:rsidR="00795D54" w:rsidRPr="000F1930" w:rsidRDefault="00517D99" w:rsidP="00D3502F">
      <w:pPr>
        <w:rPr>
          <w:b/>
          <w:u w:val="single"/>
        </w:rPr>
      </w:pPr>
      <w:r w:rsidRPr="000F1930">
        <w:rPr>
          <w:b/>
        </w:rPr>
        <w:t>Redeemer</w:t>
      </w:r>
      <w:r w:rsidR="002E37D6" w:rsidRPr="000F1930">
        <w:rPr>
          <w:b/>
        </w:rPr>
        <w:t xml:space="preserve"> </w:t>
      </w:r>
      <w:r w:rsidR="000F1930" w:rsidRPr="000F1930">
        <w:rPr>
          <w:b/>
        </w:rPr>
        <w:t xml:space="preserve"> </w:t>
      </w:r>
      <w:r w:rsidR="000F1930">
        <w:rPr>
          <w:b/>
        </w:rPr>
        <w:t xml:space="preserve">    </w:t>
      </w:r>
      <w:r w:rsidR="000C7678" w:rsidRPr="00827F79">
        <w:t>Gen. 3:15—</w:t>
      </w:r>
      <w:r w:rsidR="00D3502F" w:rsidRPr="00827F79">
        <w:rPr>
          <w:i/>
        </w:rPr>
        <w:t>And I will put enmity between thee and the woman, and between thy seed and her seed; it shall bruise thy head, and thou shalt bruise his heel.</w:t>
      </w:r>
    </w:p>
    <w:p w:rsidR="00795D54" w:rsidRPr="000F1930" w:rsidRDefault="002E37D6" w:rsidP="00D3502F">
      <w:pPr>
        <w:rPr>
          <w:b/>
          <w:u w:val="single"/>
        </w:rPr>
      </w:pPr>
      <w:r w:rsidRPr="000F1930">
        <w:rPr>
          <w:b/>
        </w:rPr>
        <w:t>Promised Prophet</w:t>
      </w:r>
      <w:r w:rsidR="000F1930" w:rsidRPr="000F1930">
        <w:rPr>
          <w:b/>
        </w:rPr>
        <w:t xml:space="preserve">     </w:t>
      </w:r>
      <w:r w:rsidR="00D3502F" w:rsidRPr="00827F79">
        <w:t>Deut</w:t>
      </w:r>
      <w:r w:rsidRPr="00827F79">
        <w:t>.</w:t>
      </w:r>
      <w:r w:rsidR="00D3502F" w:rsidRPr="00827F79">
        <w:t xml:space="preserve"> 18:15,</w:t>
      </w:r>
      <w:r w:rsidRPr="00827F79">
        <w:t xml:space="preserve">18; </w:t>
      </w:r>
      <w:r w:rsidR="00D3502F" w:rsidRPr="00827F79">
        <w:t xml:space="preserve"> Acts 3:22; 7:37; John 6:14; I Peter 1:11</w:t>
      </w:r>
    </w:p>
    <w:p w:rsidR="00795D54" w:rsidRDefault="00795D54" w:rsidP="00D3502F">
      <w:pPr>
        <w:rPr>
          <w:i/>
        </w:rPr>
      </w:pPr>
      <w:r w:rsidRPr="000F1930">
        <w:rPr>
          <w:b/>
        </w:rPr>
        <w:t>Promised Son</w:t>
      </w:r>
      <w:r w:rsidR="000F1930" w:rsidRPr="000F1930">
        <w:rPr>
          <w:b/>
        </w:rPr>
        <w:t xml:space="preserve">  </w:t>
      </w:r>
      <w:r w:rsidR="000F1930">
        <w:rPr>
          <w:b/>
        </w:rPr>
        <w:t xml:space="preserve">   </w:t>
      </w:r>
      <w:r w:rsidRPr="00827F79">
        <w:t>Isaiah</w:t>
      </w:r>
      <w:r w:rsidR="000C7678" w:rsidRPr="00827F79">
        <w:t xml:space="preserve"> 9:6—</w:t>
      </w:r>
      <w:r w:rsidRPr="00827F79">
        <w:rPr>
          <w:i/>
        </w:rPr>
        <w:t xml:space="preserve">For unto us </w:t>
      </w:r>
      <w:r w:rsidRPr="00827F79">
        <w:rPr>
          <w:i/>
          <w:u w:val="single"/>
        </w:rPr>
        <w:t>a child is born</w:t>
      </w:r>
      <w:r w:rsidRPr="00827F79">
        <w:rPr>
          <w:i/>
        </w:rPr>
        <w:t xml:space="preserve">, unto us </w:t>
      </w:r>
      <w:r w:rsidRPr="00827F79">
        <w:rPr>
          <w:b/>
          <w:i/>
          <w:u w:val="single"/>
        </w:rPr>
        <w:t>a son is given</w:t>
      </w:r>
      <w:r w:rsidRPr="00827F79">
        <w:rPr>
          <w:i/>
        </w:rPr>
        <w:t>: and the government shall be upon his shoulder: and his name shall be called Wonderful, Counsellor, The mighty God, The everlasting Father, The Prince of Peace.</w:t>
      </w:r>
    </w:p>
    <w:p w:rsidR="000F1930" w:rsidRPr="000F1930" w:rsidRDefault="000F1930" w:rsidP="00D3502F">
      <w:pPr>
        <w:rPr>
          <w:b/>
          <w:u w:val="single"/>
        </w:rPr>
      </w:pPr>
    </w:p>
    <w:p w:rsidR="004F48AF" w:rsidRPr="000F1930" w:rsidRDefault="004F48AF" w:rsidP="004F48AF">
      <w:pPr>
        <w:rPr>
          <w:b/>
          <w:u w:val="single"/>
        </w:rPr>
      </w:pPr>
      <w:r w:rsidRPr="000F1930">
        <w:rPr>
          <w:b/>
        </w:rPr>
        <w:t>Birth</w:t>
      </w:r>
      <w:r w:rsidR="000F1930">
        <w:rPr>
          <w:b/>
        </w:rPr>
        <w:t xml:space="preserve">     </w:t>
      </w:r>
      <w:r w:rsidRPr="000F1930">
        <w:t>Isaiah</w:t>
      </w:r>
      <w:r w:rsidR="000C7678" w:rsidRPr="00827F79">
        <w:t xml:space="preserve"> 7:14—</w:t>
      </w:r>
      <w:r w:rsidRPr="00827F79">
        <w:rPr>
          <w:i/>
        </w:rPr>
        <w:t>Therefore the Lord himself shall give you a sign; Behold, a virgin shall conceive, and bear a son, and shall call his name Immanuel</w:t>
      </w:r>
      <w:r w:rsidRPr="00827F79">
        <w:t xml:space="preserve">. </w:t>
      </w:r>
    </w:p>
    <w:p w:rsidR="00CE4BC1" w:rsidRPr="000F1930" w:rsidRDefault="004F48AF" w:rsidP="00F91169">
      <w:pPr>
        <w:rPr>
          <w:b/>
        </w:rPr>
      </w:pPr>
      <w:r w:rsidRPr="000F1930">
        <w:rPr>
          <w:b/>
        </w:rPr>
        <w:t>Birth Place</w:t>
      </w:r>
      <w:r w:rsidR="000F1930">
        <w:rPr>
          <w:b/>
        </w:rPr>
        <w:t xml:space="preserve">     </w:t>
      </w:r>
      <w:r w:rsidR="00CE4BC1" w:rsidRPr="00827F79">
        <w:t>Micah</w:t>
      </w:r>
      <w:r w:rsidR="000C7678" w:rsidRPr="00827F79">
        <w:t xml:space="preserve"> 5:2—</w:t>
      </w:r>
      <w:r w:rsidR="00CE4BC1" w:rsidRPr="00827F79">
        <w:rPr>
          <w:i/>
        </w:rPr>
        <w:t>But thou, Bethlehem Ephratah, though thou be little among the thousands of Judah, yet out of thee shall he come forth unto me that is to be ruler in Israel; whose goings forth have been from of old, from everlasting.</w:t>
      </w:r>
    </w:p>
    <w:p w:rsidR="000C7678" w:rsidRPr="000F1930" w:rsidRDefault="000C7678" w:rsidP="00F91169">
      <w:pPr>
        <w:rPr>
          <w:b/>
        </w:rPr>
      </w:pPr>
      <w:r w:rsidRPr="000F1930">
        <w:rPr>
          <w:b/>
        </w:rPr>
        <w:t>Family</w:t>
      </w:r>
      <w:r w:rsidR="000F1930">
        <w:rPr>
          <w:b/>
        </w:rPr>
        <w:t xml:space="preserve">     </w:t>
      </w:r>
      <w:r w:rsidRPr="00827F79">
        <w:t>Isaiah11:1—</w:t>
      </w:r>
      <w:r w:rsidRPr="00827F79">
        <w:rPr>
          <w:i/>
        </w:rPr>
        <w:t>And there shall come forth a rod out of the stem of Jesse, and a Branch shall grow out of his roots:</w:t>
      </w:r>
    </w:p>
    <w:p w:rsidR="00297032" w:rsidRPr="00827F79" w:rsidRDefault="00B6725A" w:rsidP="00F91169">
      <w:pPr>
        <w:rPr>
          <w:i/>
        </w:rPr>
      </w:pPr>
      <w:r w:rsidRPr="00827F79">
        <w:t>10</w:t>
      </w:r>
      <w:r w:rsidRPr="00827F79">
        <w:rPr>
          <w:i/>
        </w:rPr>
        <w:t>—</w:t>
      </w:r>
      <w:r w:rsidR="00297032" w:rsidRPr="00827F79">
        <w:rPr>
          <w:i/>
        </w:rPr>
        <w:t xml:space="preserve"> And in that day there shall be a root of Jesse, which shall stand for an ensign of the people; to it shall the Gentiles seek: and his rest shall be glorious</w:t>
      </w:r>
    </w:p>
    <w:p w:rsidR="00B6725A" w:rsidRPr="00827F79" w:rsidRDefault="00B6725A" w:rsidP="00F91169">
      <w:pPr>
        <w:rPr>
          <w:i/>
        </w:rPr>
      </w:pPr>
    </w:p>
    <w:p w:rsidR="00B6725A" w:rsidRDefault="00B6725A" w:rsidP="00F91169">
      <w:pPr>
        <w:rPr>
          <w:i/>
        </w:rPr>
      </w:pPr>
      <w:r w:rsidRPr="00827F79">
        <w:t>Jer 23:5</w:t>
      </w:r>
      <w:r w:rsidRPr="00827F79">
        <w:rPr>
          <w:i/>
        </w:rPr>
        <w:t>—Behold, the days come, saith the LORD, that I will raise unto David a righteous Branch, and a King shall reign and prosper, and shall execute judgment and justice in the earth.</w:t>
      </w:r>
    </w:p>
    <w:p w:rsidR="00F26FBB" w:rsidRDefault="00F26FBB" w:rsidP="00F91169">
      <w:pPr>
        <w:rPr>
          <w:i/>
        </w:rPr>
      </w:pPr>
    </w:p>
    <w:p w:rsidR="00F26FBB" w:rsidRPr="00F26FBB" w:rsidRDefault="00F26FBB" w:rsidP="00F26FBB">
      <w:r w:rsidRPr="00F26FBB">
        <w:t>OLD TESTAMENT PROPHECIES FULFILLED</w:t>
      </w:r>
    </w:p>
    <w:p w:rsidR="00F26FBB" w:rsidRPr="00F26FBB" w:rsidRDefault="00F26FBB" w:rsidP="00F26FBB">
      <w:r w:rsidRPr="00F26FBB">
        <w:t>11 Sam. 7:11,12;</w:t>
      </w:r>
      <w:r>
        <w:t xml:space="preserve"> Ps. 132:11, Is. 9:6; </w:t>
      </w:r>
      <w:r w:rsidRPr="00F26FBB">
        <w:t>Jer. 23:5</w:t>
      </w:r>
      <w:r>
        <w:t xml:space="preserve">; </w:t>
      </w:r>
      <w:r w:rsidRPr="00F26FBB">
        <w:t>Dan. 2:44; 7:14,27;</w:t>
      </w:r>
      <w:r>
        <w:t xml:space="preserve"> </w:t>
      </w:r>
      <w:r w:rsidRPr="00F26FBB">
        <w:t>Micah 4:7</w:t>
      </w:r>
      <w:r>
        <w:t xml:space="preserve">; </w:t>
      </w:r>
      <w:r w:rsidRPr="00F26FBB">
        <w:t>Isa. 7:14</w:t>
      </w:r>
      <w:r>
        <w:t xml:space="preserve">; </w:t>
      </w:r>
      <w:r w:rsidRPr="00F26FBB">
        <w:t>40:3-5; Mat. 3:1</w:t>
      </w:r>
      <w:r>
        <w:t xml:space="preserve">; </w:t>
      </w:r>
      <w:r w:rsidRPr="00F26FBB">
        <w:t>Micah 5:2</w:t>
      </w:r>
      <w:r>
        <w:t>;  Ps. 72:10;</w:t>
      </w:r>
      <w:r w:rsidRPr="00F26FBB">
        <w:t xml:space="preserve"> Isa. 60:3,6,9</w:t>
      </w:r>
      <w:r>
        <w:t xml:space="preserve">; </w:t>
      </w:r>
      <w:r w:rsidRPr="00F26FBB">
        <w:t>Num. 24:8; Hosea 11:1</w:t>
      </w:r>
      <w:r>
        <w:t xml:space="preserve">; </w:t>
      </w:r>
      <w:r w:rsidRPr="00F26FBB">
        <w:t>Jer. 31:15</w:t>
      </w:r>
    </w:p>
    <w:p w:rsidR="00F26FBB" w:rsidRPr="00F26FBB" w:rsidRDefault="00F26FBB" w:rsidP="00F26FBB">
      <w:r w:rsidRPr="00F26FBB">
        <w:t>Isa. 11:1</w:t>
      </w:r>
      <w:r>
        <w:t xml:space="preserve">; </w:t>
      </w:r>
      <w:r w:rsidRPr="00F26FBB">
        <w:t>Ps.69:9; 119:139</w:t>
      </w:r>
      <w:r>
        <w:t xml:space="preserve">; </w:t>
      </w:r>
      <w:r w:rsidRPr="00F26FBB">
        <w:t>I</w:t>
      </w:r>
      <w:r>
        <w:t>saiah</w:t>
      </w:r>
      <w:r w:rsidRPr="00F26FBB">
        <w:t xml:space="preserve"> 11:2; 61:1,2; Ps. 45:7</w:t>
      </w:r>
      <w:r>
        <w:t xml:space="preserve">; </w:t>
      </w:r>
      <w:r w:rsidRPr="00F26FBB">
        <w:t>Is. 53:4</w:t>
      </w:r>
      <w:r w:rsidR="00816A06">
        <w:t xml:space="preserve">; </w:t>
      </w:r>
      <w:r w:rsidRPr="00F26FBB">
        <w:t>Isa. 9:1,2; 42:1-3</w:t>
      </w:r>
      <w:r w:rsidR="00816A06">
        <w:t>;</w:t>
      </w:r>
    </w:p>
    <w:p w:rsidR="00F26FBB" w:rsidRPr="00F26FBB" w:rsidRDefault="00F26FBB" w:rsidP="00F26FBB">
      <w:r w:rsidRPr="00F26FBB">
        <w:t>Isa. 6:9,10</w:t>
      </w:r>
      <w:r w:rsidR="00816A06">
        <w:t xml:space="preserve">; </w:t>
      </w:r>
      <w:r w:rsidRPr="00F26FBB">
        <w:t>53:3; Ps. 69:8</w:t>
      </w:r>
      <w:r w:rsidR="00816A06">
        <w:t xml:space="preserve">; </w:t>
      </w:r>
      <w:r w:rsidRPr="00F26FBB">
        <w:t>Zech. 9:9</w:t>
      </w:r>
    </w:p>
    <w:p w:rsidR="00F26FBB" w:rsidRDefault="00F26FBB" w:rsidP="00A31E40"/>
    <w:p w:rsidR="00A31E40" w:rsidRDefault="00A31E40" w:rsidP="00A31E40">
      <w:pPr>
        <w:rPr>
          <w:b/>
          <w:bCs/>
          <w:color w:val="000000"/>
        </w:rPr>
      </w:pPr>
      <w:r w:rsidRPr="00A31E40">
        <w:rPr>
          <w:b/>
          <w:bCs/>
          <w:color w:val="000000"/>
        </w:rPr>
        <w:t>OLD TESTAMENT PROPHECIES FULFILLED BY CHRIST</w:t>
      </w:r>
    </w:p>
    <w:p w:rsidR="0097724A" w:rsidRPr="00A31E40" w:rsidRDefault="0097724A" w:rsidP="00A31E40"/>
    <w:p w:rsidR="00A31E40" w:rsidRDefault="00F95797" w:rsidP="00A31E40">
      <w:pPr>
        <w:rPr>
          <w:b/>
          <w:bCs/>
          <w:color w:val="000000"/>
        </w:rPr>
      </w:pPr>
      <w:r>
        <w:rPr>
          <w:b/>
          <w:bCs/>
          <w:color w:val="000000"/>
        </w:rPr>
        <w:t>Verses</w:t>
      </w:r>
      <w:r>
        <w:rPr>
          <w:b/>
          <w:bCs/>
          <w:color w:val="000000"/>
        </w:rPr>
        <w:tab/>
      </w:r>
      <w:r>
        <w:rPr>
          <w:b/>
          <w:bCs/>
          <w:color w:val="000000"/>
        </w:rPr>
        <w:tab/>
      </w:r>
      <w:r>
        <w:rPr>
          <w:b/>
          <w:bCs/>
          <w:color w:val="000000"/>
        </w:rPr>
        <w:tab/>
      </w:r>
      <w:r>
        <w:rPr>
          <w:b/>
          <w:bCs/>
          <w:color w:val="000000"/>
        </w:rPr>
        <w:tab/>
      </w:r>
      <w:r>
        <w:rPr>
          <w:b/>
          <w:bCs/>
          <w:color w:val="000000"/>
        </w:rPr>
        <w:tab/>
        <w:t xml:space="preserve">    Prophesy</w:t>
      </w:r>
      <w:r>
        <w:rPr>
          <w:b/>
          <w:bCs/>
          <w:color w:val="000000"/>
        </w:rPr>
        <w:tab/>
      </w:r>
      <w:r>
        <w:rPr>
          <w:b/>
          <w:bCs/>
          <w:color w:val="000000"/>
        </w:rPr>
        <w:tab/>
      </w:r>
      <w:r>
        <w:rPr>
          <w:b/>
          <w:bCs/>
          <w:color w:val="000000"/>
        </w:rPr>
        <w:tab/>
        <w:t xml:space="preserve">     Fulfillment</w:t>
      </w:r>
    </w:p>
    <w:p w:rsidR="00E01C58" w:rsidRDefault="00E01C58" w:rsidP="00A31E40">
      <w:pPr>
        <w:rPr>
          <w:b/>
          <w:bCs/>
          <w:color w:val="000000"/>
        </w:rPr>
      </w:pPr>
    </w:p>
    <w:p w:rsidR="00A31E40" w:rsidRPr="00A31E40" w:rsidRDefault="00F95797" w:rsidP="00A31E40">
      <w:r>
        <w:rPr>
          <w:bCs/>
          <w:color w:val="000000"/>
        </w:rPr>
        <w:t>1. Isa. 7:14</w:t>
      </w:r>
      <w:r>
        <w:rPr>
          <w:bCs/>
          <w:color w:val="000000"/>
        </w:rPr>
        <w:tab/>
      </w:r>
      <w:r>
        <w:rPr>
          <w:bCs/>
          <w:color w:val="000000"/>
        </w:rPr>
        <w:tab/>
      </w:r>
      <w:r>
        <w:rPr>
          <w:bCs/>
          <w:color w:val="000000"/>
        </w:rPr>
        <w:tab/>
        <w:t xml:space="preserve">           </w:t>
      </w:r>
      <w:r w:rsidR="00091E43">
        <w:rPr>
          <w:bCs/>
          <w:color w:val="000000"/>
        </w:rPr>
        <w:tab/>
      </w:r>
      <w:r w:rsidR="00A31E40" w:rsidRPr="00A31E40">
        <w:rPr>
          <w:bCs/>
          <w:color w:val="000000"/>
        </w:rPr>
        <w:t>Born of a Virgin</w:t>
      </w:r>
      <w:r>
        <w:rPr>
          <w:bCs/>
          <w:color w:val="000000"/>
        </w:rPr>
        <w:t xml:space="preserve">                     </w:t>
      </w:r>
      <w:r w:rsidR="00091E43">
        <w:rPr>
          <w:bCs/>
          <w:color w:val="000000"/>
        </w:rPr>
        <w:t xml:space="preserve">               </w:t>
      </w:r>
      <w:r>
        <w:rPr>
          <w:bCs/>
          <w:color w:val="000000"/>
        </w:rPr>
        <w:t>Mat. 1:22-23</w:t>
      </w:r>
    </w:p>
    <w:p w:rsidR="00A31E40" w:rsidRPr="00A31E40" w:rsidRDefault="00A31E40" w:rsidP="00A31E40"/>
    <w:p w:rsidR="00F95797" w:rsidRDefault="00A31E40" w:rsidP="00A31E40">
      <w:pPr>
        <w:rPr>
          <w:bCs/>
          <w:color w:val="000000"/>
        </w:rPr>
      </w:pPr>
      <w:r w:rsidRPr="00A31E40">
        <w:rPr>
          <w:bCs/>
          <w:color w:val="000000"/>
        </w:rPr>
        <w:t>2. 11 Sam. 7:11,12;</w:t>
      </w:r>
      <w:r w:rsidRPr="00A31E40">
        <w:t xml:space="preserve"> </w:t>
      </w:r>
      <w:r w:rsidR="00091E43">
        <w:rPr>
          <w:bCs/>
          <w:color w:val="000000"/>
        </w:rPr>
        <w:t>Ps. 132:11</w:t>
      </w:r>
      <w:r w:rsidR="00091E43">
        <w:rPr>
          <w:bCs/>
          <w:color w:val="000000"/>
        </w:rPr>
        <w:tab/>
        <w:t xml:space="preserve">Given the Throne of David  </w:t>
      </w:r>
      <w:r w:rsidR="00091E43">
        <w:rPr>
          <w:bCs/>
          <w:color w:val="000000"/>
        </w:rPr>
        <w:tab/>
      </w:r>
      <w:r w:rsidR="00091E43">
        <w:rPr>
          <w:bCs/>
          <w:color w:val="000000"/>
        </w:rPr>
        <w:tab/>
        <w:t xml:space="preserve">  Luke 1:31,32</w:t>
      </w:r>
    </w:p>
    <w:p w:rsidR="00A31E40" w:rsidRPr="00A31E40" w:rsidRDefault="00A31E40" w:rsidP="00A31E40">
      <w:r w:rsidRPr="00A31E40">
        <w:rPr>
          <w:bCs/>
          <w:color w:val="000000"/>
        </w:rPr>
        <w:t xml:space="preserve">Is. 9:6 </w:t>
      </w:r>
      <w:r w:rsidRPr="00A31E40">
        <w:t xml:space="preserve">; </w:t>
      </w:r>
      <w:r w:rsidRPr="00A31E40">
        <w:rPr>
          <w:bCs/>
          <w:color w:val="000000"/>
        </w:rPr>
        <w:t>Jer. 23:5</w:t>
      </w:r>
      <w:r w:rsidRPr="00A31E40">
        <w:t xml:space="preserve">   </w:t>
      </w:r>
      <w:r>
        <w:t xml:space="preserve">   </w:t>
      </w:r>
    </w:p>
    <w:p w:rsidR="00A31E40" w:rsidRPr="00A31E40" w:rsidRDefault="00A31E40" w:rsidP="00A31E40"/>
    <w:p w:rsidR="00A31E40" w:rsidRPr="00A31E40" w:rsidRDefault="00A31E40" w:rsidP="00A31E40">
      <w:r w:rsidRPr="00A31E40">
        <w:rPr>
          <w:bCs/>
          <w:color w:val="000000"/>
        </w:rPr>
        <w:t>3. Dan. 2:44; 7:14,27;</w:t>
      </w:r>
      <w:r w:rsidRPr="00A31E40">
        <w:t xml:space="preserve"> </w:t>
      </w:r>
      <w:r w:rsidRPr="00A31E40">
        <w:rPr>
          <w:bCs/>
          <w:color w:val="000000"/>
        </w:rPr>
        <w:t>Micah 4:7</w:t>
      </w:r>
      <w:r w:rsidR="00091E43">
        <w:rPr>
          <w:bCs/>
          <w:color w:val="000000"/>
        </w:rPr>
        <w:tab/>
        <w:t xml:space="preserve">This is </w:t>
      </w:r>
      <w:r w:rsidR="00F0473E" w:rsidRPr="00A31E40">
        <w:rPr>
          <w:bCs/>
          <w:color w:val="000000"/>
        </w:rPr>
        <w:t>an Eternal Throne</w:t>
      </w:r>
      <w:r w:rsidR="00DF0430">
        <w:rPr>
          <w:bCs/>
          <w:color w:val="000000"/>
        </w:rPr>
        <w:t xml:space="preserve">              </w:t>
      </w:r>
      <w:r w:rsidR="00091E43">
        <w:rPr>
          <w:bCs/>
          <w:color w:val="000000"/>
        </w:rPr>
        <w:t>Luke 1:</w:t>
      </w:r>
      <w:r w:rsidR="00DF0430">
        <w:rPr>
          <w:bCs/>
          <w:color w:val="000000"/>
        </w:rPr>
        <w:t>33,78; 3:</w:t>
      </w:r>
      <w:r w:rsidR="00091E43">
        <w:rPr>
          <w:bCs/>
          <w:color w:val="000000"/>
        </w:rPr>
        <w:t>6</w:t>
      </w:r>
    </w:p>
    <w:p w:rsidR="00A31E40" w:rsidRPr="00A31E40" w:rsidRDefault="00A31E40" w:rsidP="00A31E40"/>
    <w:p w:rsidR="00A31E40" w:rsidRPr="00A31E40" w:rsidRDefault="00A31E40" w:rsidP="00A31E40">
      <w:r w:rsidRPr="00A31E40">
        <w:rPr>
          <w:bCs/>
          <w:color w:val="000000"/>
        </w:rPr>
        <w:t>4. Isa. 7:14</w:t>
      </w:r>
      <w:r w:rsidR="00DF0430">
        <w:rPr>
          <w:bCs/>
          <w:color w:val="000000"/>
        </w:rPr>
        <w:tab/>
      </w:r>
      <w:r w:rsidR="00DF0430">
        <w:rPr>
          <w:bCs/>
          <w:color w:val="000000"/>
        </w:rPr>
        <w:tab/>
      </w:r>
      <w:r w:rsidR="00DF0430">
        <w:rPr>
          <w:bCs/>
          <w:color w:val="000000"/>
        </w:rPr>
        <w:tab/>
      </w:r>
      <w:r w:rsidR="00DF0430">
        <w:rPr>
          <w:bCs/>
          <w:color w:val="000000"/>
        </w:rPr>
        <w:tab/>
      </w:r>
      <w:r w:rsidRPr="00A31E40">
        <w:rPr>
          <w:bCs/>
          <w:color w:val="000000"/>
        </w:rPr>
        <w:t>To be called Emmanuel</w:t>
      </w:r>
      <w:r w:rsidR="00DF0430">
        <w:rPr>
          <w:bCs/>
          <w:color w:val="000000"/>
        </w:rPr>
        <w:tab/>
      </w:r>
      <w:r w:rsidR="00DF0430">
        <w:rPr>
          <w:bCs/>
          <w:color w:val="000000"/>
        </w:rPr>
        <w:tab/>
        <w:t xml:space="preserve">         Mat.1:23</w:t>
      </w:r>
    </w:p>
    <w:p w:rsidR="00A31E40" w:rsidRPr="00A31E40" w:rsidRDefault="00A31E40" w:rsidP="00A31E40"/>
    <w:p w:rsidR="00282E5F" w:rsidRPr="00282E5F" w:rsidRDefault="00A31E40" w:rsidP="00282E5F">
      <w:r w:rsidRPr="00A31E40">
        <w:rPr>
          <w:bCs/>
          <w:color w:val="000000"/>
        </w:rPr>
        <w:t>5. Isa. 40:3-5; Mat. 3:1</w:t>
      </w:r>
      <w:r w:rsidR="00282E5F">
        <w:rPr>
          <w:bCs/>
          <w:color w:val="000000"/>
        </w:rPr>
        <w:tab/>
      </w:r>
      <w:r w:rsidR="00282E5F">
        <w:rPr>
          <w:bCs/>
          <w:color w:val="000000"/>
        </w:rPr>
        <w:tab/>
      </w:r>
      <w:r w:rsidR="00282E5F" w:rsidRPr="00282E5F">
        <w:rPr>
          <w:bCs/>
          <w:color w:val="000000"/>
        </w:rPr>
        <w:t>To be a forerunner</w:t>
      </w:r>
      <w:r w:rsidR="00DF0430">
        <w:rPr>
          <w:bCs/>
          <w:color w:val="000000"/>
        </w:rPr>
        <w:t xml:space="preserve">     Mat 3:1-3;Luke 1:76-78;3:3-6</w:t>
      </w:r>
    </w:p>
    <w:p w:rsidR="00A31E40" w:rsidRPr="00A31E40" w:rsidRDefault="00A31E40" w:rsidP="00A31E40"/>
    <w:p w:rsidR="00282E5F" w:rsidRPr="00282E5F" w:rsidRDefault="00A31E40" w:rsidP="00282E5F">
      <w:r w:rsidRPr="00A31E40">
        <w:rPr>
          <w:bCs/>
          <w:color w:val="000000"/>
        </w:rPr>
        <w:t>6. Micah 5:2</w:t>
      </w:r>
      <w:r w:rsidR="00282E5F" w:rsidRPr="00282E5F">
        <w:t xml:space="preserve"> </w:t>
      </w:r>
      <w:r w:rsidR="00DF0430">
        <w:tab/>
      </w:r>
      <w:r w:rsidR="00DF0430">
        <w:tab/>
      </w:r>
      <w:r w:rsidR="00DF0430">
        <w:tab/>
      </w:r>
      <w:r w:rsidR="00DF0430">
        <w:tab/>
      </w:r>
      <w:r w:rsidR="00282E5F" w:rsidRPr="00282E5F">
        <w:rPr>
          <w:bCs/>
          <w:color w:val="000000"/>
        </w:rPr>
        <w:t>To be born in Bethlehem</w:t>
      </w:r>
      <w:r w:rsidR="00DF0430">
        <w:rPr>
          <w:bCs/>
          <w:color w:val="000000"/>
        </w:rPr>
        <w:tab/>
      </w:r>
      <w:r w:rsidR="00DF0430">
        <w:rPr>
          <w:bCs/>
          <w:color w:val="000000"/>
        </w:rPr>
        <w:tab/>
        <w:t xml:space="preserve">      Mat. 2:5-6</w:t>
      </w:r>
    </w:p>
    <w:p w:rsidR="00A31E40" w:rsidRPr="00A31E40" w:rsidRDefault="00A31E40" w:rsidP="00A31E40"/>
    <w:p w:rsidR="00282E5F" w:rsidRPr="00282E5F" w:rsidRDefault="00A31E40" w:rsidP="00282E5F">
      <w:r w:rsidRPr="00A31E40">
        <w:rPr>
          <w:bCs/>
          <w:color w:val="000000"/>
        </w:rPr>
        <w:t>7. Ps. 72:10, Isa. 60:3,6,9</w:t>
      </w:r>
      <w:r w:rsidR="00282E5F" w:rsidRPr="00282E5F">
        <w:rPr>
          <w:bCs/>
          <w:color w:val="000000"/>
        </w:rPr>
        <w:t xml:space="preserve"> </w:t>
      </w:r>
      <w:r w:rsidR="00DF0430">
        <w:rPr>
          <w:bCs/>
          <w:color w:val="000000"/>
        </w:rPr>
        <w:t xml:space="preserve">     W</w:t>
      </w:r>
      <w:r w:rsidR="00282E5F" w:rsidRPr="00282E5F">
        <w:rPr>
          <w:bCs/>
          <w:color w:val="000000"/>
        </w:rPr>
        <w:t xml:space="preserve">ise men </w:t>
      </w:r>
      <w:r w:rsidR="00DF0430">
        <w:rPr>
          <w:bCs/>
          <w:color w:val="000000"/>
        </w:rPr>
        <w:t>worship and present</w:t>
      </w:r>
      <w:r w:rsidR="00282E5F" w:rsidRPr="00282E5F">
        <w:rPr>
          <w:bCs/>
          <w:color w:val="000000"/>
        </w:rPr>
        <w:t xml:space="preserve"> gifts</w:t>
      </w:r>
      <w:r w:rsidR="00DF0430">
        <w:rPr>
          <w:bCs/>
          <w:color w:val="000000"/>
        </w:rPr>
        <w:tab/>
      </w:r>
      <w:r w:rsidR="00DF0430">
        <w:rPr>
          <w:bCs/>
          <w:color w:val="000000"/>
        </w:rPr>
        <w:tab/>
        <w:t xml:space="preserve">        Mat. 2:11</w:t>
      </w:r>
    </w:p>
    <w:p w:rsidR="00A31E40" w:rsidRPr="00A31E40" w:rsidRDefault="00A31E40" w:rsidP="00A31E40"/>
    <w:p w:rsidR="00282E5F" w:rsidRPr="00282E5F" w:rsidRDefault="00A31E40" w:rsidP="00282E5F">
      <w:r w:rsidRPr="00A31E40">
        <w:rPr>
          <w:bCs/>
          <w:color w:val="000000"/>
        </w:rPr>
        <w:t>8. Num. 24:8; Hosea 11:1</w:t>
      </w:r>
      <w:r w:rsidR="00DF0430">
        <w:rPr>
          <w:bCs/>
          <w:color w:val="000000"/>
        </w:rPr>
        <w:tab/>
      </w:r>
      <w:r w:rsidR="00DF0430">
        <w:rPr>
          <w:bCs/>
          <w:color w:val="000000"/>
        </w:rPr>
        <w:tab/>
      </w:r>
      <w:r w:rsidR="00282E5F" w:rsidRPr="00282E5F">
        <w:rPr>
          <w:bCs/>
          <w:color w:val="000000"/>
        </w:rPr>
        <w:t>To be in Egypt for a season</w:t>
      </w:r>
      <w:r w:rsidR="00DF0430">
        <w:rPr>
          <w:bCs/>
          <w:color w:val="000000"/>
        </w:rPr>
        <w:tab/>
      </w:r>
      <w:r w:rsidR="00DF0430">
        <w:rPr>
          <w:bCs/>
          <w:color w:val="000000"/>
        </w:rPr>
        <w:tab/>
        <w:t xml:space="preserve">        Mat. 2:15</w:t>
      </w:r>
    </w:p>
    <w:p w:rsidR="00A31E40" w:rsidRPr="00A31E40" w:rsidRDefault="00A31E40" w:rsidP="00A31E40"/>
    <w:p w:rsidR="00282E5F" w:rsidRPr="00282E5F" w:rsidRDefault="00A31E40" w:rsidP="00282E5F">
      <w:r w:rsidRPr="00A31E40">
        <w:rPr>
          <w:bCs/>
          <w:color w:val="000000"/>
        </w:rPr>
        <w:t>9. Jer. 31:15</w:t>
      </w:r>
      <w:r w:rsidR="00282E5F" w:rsidRPr="00282E5F">
        <w:rPr>
          <w:bCs/>
          <w:color w:val="000000"/>
        </w:rPr>
        <w:t xml:space="preserve"> </w:t>
      </w:r>
      <w:r w:rsidR="00DF0430">
        <w:rPr>
          <w:bCs/>
          <w:color w:val="000000"/>
        </w:rPr>
        <w:tab/>
      </w:r>
      <w:r w:rsidR="00DF0430">
        <w:rPr>
          <w:bCs/>
          <w:color w:val="000000"/>
        </w:rPr>
        <w:tab/>
        <w:t xml:space="preserve"> </w:t>
      </w:r>
      <w:r w:rsidR="00282E5F" w:rsidRPr="00282E5F">
        <w:rPr>
          <w:bCs/>
          <w:color w:val="000000"/>
        </w:rPr>
        <w:t>Birth place to suffer a Massacre of infants</w:t>
      </w:r>
      <w:r w:rsidR="00DF0430">
        <w:rPr>
          <w:bCs/>
          <w:color w:val="000000"/>
        </w:rPr>
        <w:tab/>
      </w:r>
      <w:r w:rsidR="00DF0430">
        <w:rPr>
          <w:bCs/>
          <w:color w:val="000000"/>
        </w:rPr>
        <w:tab/>
        <w:t xml:space="preserve">   </w:t>
      </w:r>
      <w:r w:rsidR="00973FAC">
        <w:rPr>
          <w:bCs/>
          <w:color w:val="000000"/>
        </w:rPr>
        <w:t>Mat. 2:16</w:t>
      </w:r>
      <w:r w:rsidR="00DF0430">
        <w:rPr>
          <w:bCs/>
          <w:color w:val="000000"/>
        </w:rPr>
        <w:t>-18</w:t>
      </w:r>
    </w:p>
    <w:p w:rsidR="00A31E40" w:rsidRPr="00A31E40" w:rsidRDefault="00A31E40" w:rsidP="00A31E40"/>
    <w:p w:rsidR="00282E5F" w:rsidRPr="00282E5F" w:rsidRDefault="000F0E97" w:rsidP="00282E5F">
      <w:r>
        <w:rPr>
          <w:bCs/>
          <w:color w:val="000000"/>
        </w:rPr>
        <w:t>10. I S</w:t>
      </w:r>
      <w:r w:rsidR="00A31E40" w:rsidRPr="00A31E40">
        <w:rPr>
          <w:bCs/>
          <w:color w:val="000000"/>
        </w:rPr>
        <w:t>a</w:t>
      </w:r>
      <w:r>
        <w:rPr>
          <w:bCs/>
          <w:color w:val="000000"/>
        </w:rPr>
        <w:t>m. 1:1</w:t>
      </w:r>
      <w:r w:rsidR="00A31E40" w:rsidRPr="00A31E40">
        <w:rPr>
          <w:bCs/>
          <w:color w:val="000000"/>
        </w:rPr>
        <w:t>1</w:t>
      </w:r>
      <w:r w:rsidR="00282E5F" w:rsidRPr="00282E5F">
        <w:rPr>
          <w:bCs/>
          <w:color w:val="000000"/>
        </w:rPr>
        <w:t xml:space="preserve"> </w:t>
      </w:r>
      <w:r>
        <w:rPr>
          <w:bCs/>
          <w:color w:val="000000"/>
        </w:rPr>
        <w:tab/>
      </w:r>
      <w:r>
        <w:rPr>
          <w:bCs/>
          <w:color w:val="000000"/>
        </w:rPr>
        <w:tab/>
      </w:r>
      <w:r>
        <w:rPr>
          <w:bCs/>
          <w:color w:val="000000"/>
        </w:rPr>
        <w:tab/>
      </w:r>
      <w:r w:rsidR="00282E5F" w:rsidRPr="00282E5F">
        <w:rPr>
          <w:bCs/>
          <w:color w:val="000000"/>
        </w:rPr>
        <w:t>To be called an Nazarene</w:t>
      </w:r>
      <w:r>
        <w:rPr>
          <w:bCs/>
          <w:color w:val="000000"/>
        </w:rPr>
        <w:tab/>
      </w:r>
      <w:r>
        <w:rPr>
          <w:bCs/>
          <w:color w:val="000000"/>
        </w:rPr>
        <w:tab/>
        <w:t xml:space="preserve">   Mat. 2:23</w:t>
      </w:r>
    </w:p>
    <w:p w:rsidR="00A31E40" w:rsidRPr="00A31E40" w:rsidRDefault="00A31E40" w:rsidP="00A31E40"/>
    <w:p w:rsidR="00E01CF9" w:rsidRPr="00282E5F" w:rsidRDefault="00A31E40" w:rsidP="00E01CF9">
      <w:r w:rsidRPr="00A31E40">
        <w:rPr>
          <w:bCs/>
          <w:color w:val="000000"/>
        </w:rPr>
        <w:t>11. Ps.69:9; 119:139</w:t>
      </w:r>
      <w:r w:rsidR="00E01CF9" w:rsidRPr="00E01CF9">
        <w:t xml:space="preserve"> </w:t>
      </w:r>
      <w:r w:rsidR="00E528FA">
        <w:tab/>
      </w:r>
      <w:r w:rsidR="00E528FA">
        <w:tab/>
      </w:r>
      <w:r w:rsidR="00E528FA">
        <w:tab/>
      </w:r>
      <w:r w:rsidR="00E01CF9" w:rsidRPr="00282E5F">
        <w:rPr>
          <w:bCs/>
          <w:color w:val="000000"/>
        </w:rPr>
        <w:t>To be zealous for the Father</w:t>
      </w:r>
      <w:r w:rsidR="00E528FA">
        <w:rPr>
          <w:bCs/>
          <w:color w:val="000000"/>
        </w:rPr>
        <w:tab/>
      </w:r>
      <w:r w:rsidR="00E528FA">
        <w:rPr>
          <w:bCs/>
          <w:color w:val="000000"/>
        </w:rPr>
        <w:tab/>
        <w:t xml:space="preserve">   John 2:16-17</w:t>
      </w:r>
    </w:p>
    <w:p w:rsidR="00A31E40" w:rsidRPr="00A31E40" w:rsidRDefault="00A31E40" w:rsidP="00A31E40"/>
    <w:p w:rsidR="00E01CF9" w:rsidRPr="00E01CF9" w:rsidRDefault="00E528FA" w:rsidP="00E01CF9">
      <w:pPr>
        <w:rPr>
          <w:i/>
        </w:rPr>
      </w:pPr>
      <w:r>
        <w:rPr>
          <w:bCs/>
          <w:color w:val="000000"/>
        </w:rPr>
        <w:t>12. Isaiah</w:t>
      </w:r>
      <w:r w:rsidR="00A31E40" w:rsidRPr="00A31E40">
        <w:rPr>
          <w:bCs/>
          <w:color w:val="000000"/>
        </w:rPr>
        <w:t>. 11:2; 61:1,2; Ps. 45:7</w:t>
      </w:r>
      <w:r w:rsidR="00E01CF9" w:rsidRPr="00E01CF9">
        <w:rPr>
          <w:bCs/>
          <w:i/>
          <w:color w:val="000000"/>
        </w:rPr>
        <w:t xml:space="preserve"> </w:t>
      </w:r>
      <w:r w:rsidR="00E01CF9">
        <w:rPr>
          <w:bCs/>
          <w:i/>
          <w:color w:val="000000"/>
        </w:rPr>
        <w:tab/>
      </w:r>
      <w:r>
        <w:rPr>
          <w:bCs/>
          <w:color w:val="000000"/>
        </w:rPr>
        <w:t>F</w:t>
      </w:r>
      <w:r w:rsidR="00E01CF9" w:rsidRPr="00E01CF9">
        <w:rPr>
          <w:bCs/>
          <w:color w:val="000000"/>
        </w:rPr>
        <w:t>illed with God’s Spirit</w:t>
      </w:r>
      <w:r>
        <w:rPr>
          <w:bCs/>
          <w:color w:val="000000"/>
        </w:rPr>
        <w:t xml:space="preserve">         Lk.4:18-19; Acts10:38</w:t>
      </w:r>
    </w:p>
    <w:p w:rsidR="00A31E40" w:rsidRPr="00A31E40" w:rsidRDefault="00A31E40" w:rsidP="00A31E40"/>
    <w:p w:rsidR="00E01CF9" w:rsidRPr="00282E5F" w:rsidRDefault="00A31E40" w:rsidP="00E01CF9">
      <w:r w:rsidRPr="00A31E40">
        <w:rPr>
          <w:bCs/>
          <w:color w:val="000000"/>
        </w:rPr>
        <w:t>13. Is. 53:4</w:t>
      </w:r>
      <w:r w:rsidR="00E528FA">
        <w:rPr>
          <w:bCs/>
          <w:color w:val="000000"/>
        </w:rPr>
        <w:t>-5</w:t>
      </w:r>
      <w:r w:rsidR="00E01CF9" w:rsidRPr="00E01CF9">
        <w:rPr>
          <w:bCs/>
          <w:color w:val="000000"/>
        </w:rPr>
        <w:t xml:space="preserve"> </w:t>
      </w:r>
      <w:r w:rsidR="00E528FA">
        <w:rPr>
          <w:bCs/>
          <w:color w:val="000000"/>
        </w:rPr>
        <w:t xml:space="preserve"> </w:t>
      </w:r>
      <w:r w:rsidR="00E528FA">
        <w:rPr>
          <w:bCs/>
          <w:color w:val="000000"/>
        </w:rPr>
        <w:tab/>
      </w:r>
      <w:r w:rsidR="00E528FA">
        <w:rPr>
          <w:bCs/>
          <w:color w:val="000000"/>
        </w:rPr>
        <w:tab/>
      </w:r>
      <w:r w:rsidR="00E528FA">
        <w:rPr>
          <w:bCs/>
          <w:color w:val="000000"/>
        </w:rPr>
        <w:tab/>
        <w:t xml:space="preserve">  </w:t>
      </w:r>
      <w:r w:rsidR="00E528FA">
        <w:rPr>
          <w:bCs/>
          <w:color w:val="000000"/>
        </w:rPr>
        <w:tab/>
      </w:r>
      <w:r w:rsidR="00E01CF9" w:rsidRPr="00282E5F">
        <w:rPr>
          <w:bCs/>
          <w:color w:val="000000"/>
        </w:rPr>
        <w:t>To heal many</w:t>
      </w:r>
      <w:r w:rsidR="00E528FA">
        <w:rPr>
          <w:bCs/>
          <w:color w:val="000000"/>
        </w:rPr>
        <w:tab/>
      </w:r>
      <w:r w:rsidR="00E528FA">
        <w:rPr>
          <w:bCs/>
          <w:color w:val="000000"/>
        </w:rPr>
        <w:tab/>
      </w:r>
      <w:r w:rsidR="0008297D">
        <w:rPr>
          <w:bCs/>
          <w:color w:val="000000"/>
        </w:rPr>
        <w:t xml:space="preserve">                           </w:t>
      </w:r>
      <w:r w:rsidR="00E528FA">
        <w:rPr>
          <w:bCs/>
          <w:color w:val="000000"/>
        </w:rPr>
        <w:t>Mat. 8:16-17</w:t>
      </w:r>
    </w:p>
    <w:p w:rsidR="00A31E40" w:rsidRPr="00A31E40" w:rsidRDefault="00A31E40" w:rsidP="00A31E40"/>
    <w:p w:rsidR="00E01CF9" w:rsidRPr="00282E5F" w:rsidRDefault="00A31E40" w:rsidP="00E01CF9">
      <w:r w:rsidRPr="00A31E40">
        <w:rPr>
          <w:bCs/>
          <w:color w:val="000000"/>
        </w:rPr>
        <w:t>14. Isa. 9:1,2; 42:1-3</w:t>
      </w:r>
      <w:r w:rsidR="00E01CF9">
        <w:t xml:space="preserve">  </w:t>
      </w:r>
      <w:r w:rsidR="0097724A">
        <w:tab/>
      </w:r>
      <w:r w:rsidR="0097724A">
        <w:tab/>
      </w:r>
      <w:r w:rsidR="00E01CF9" w:rsidRPr="00282E5F">
        <w:rPr>
          <w:bCs/>
          <w:color w:val="000000"/>
        </w:rPr>
        <w:t>To Deal Gently with the Gentiles</w:t>
      </w:r>
      <w:r w:rsidR="0008297D">
        <w:rPr>
          <w:bCs/>
          <w:color w:val="000000"/>
        </w:rPr>
        <w:t xml:space="preserve">    Mat.</w:t>
      </w:r>
      <w:r w:rsidR="0008297D" w:rsidRPr="0008297D">
        <w:rPr>
          <w:bCs/>
          <w:color w:val="000000"/>
        </w:rPr>
        <w:t xml:space="preserve"> </w:t>
      </w:r>
      <w:r w:rsidR="0008297D">
        <w:rPr>
          <w:bCs/>
          <w:color w:val="000000"/>
        </w:rPr>
        <w:t>12:17-22; 4:13-16</w:t>
      </w:r>
    </w:p>
    <w:p w:rsidR="00A31E40" w:rsidRPr="00A31E40" w:rsidRDefault="00A31E40" w:rsidP="00A31E40"/>
    <w:p w:rsidR="0008297D" w:rsidRPr="00A31E40" w:rsidRDefault="00A31E40" w:rsidP="0008297D">
      <w:r w:rsidRPr="00A31E40">
        <w:rPr>
          <w:bCs/>
          <w:color w:val="000000"/>
        </w:rPr>
        <w:t>15. Isa. 6:9,10</w:t>
      </w:r>
      <w:r w:rsidR="00E01CF9" w:rsidRPr="00E01CF9">
        <w:t xml:space="preserve"> </w:t>
      </w:r>
      <w:r w:rsidR="00E01CF9">
        <w:t xml:space="preserve">  </w:t>
      </w:r>
      <w:r w:rsidR="0097724A" w:rsidRPr="0097724A">
        <w:rPr>
          <w:u w:val="single"/>
        </w:rPr>
        <w:t xml:space="preserve">Use </w:t>
      </w:r>
      <w:r w:rsidR="0008297D" w:rsidRPr="0097724A">
        <w:rPr>
          <w:bCs/>
          <w:color w:val="000000"/>
          <w:u w:val="single"/>
        </w:rPr>
        <w:t>parables</w:t>
      </w:r>
      <w:r w:rsidR="0097724A">
        <w:rPr>
          <w:bCs/>
          <w:color w:val="000000"/>
        </w:rPr>
        <w:t xml:space="preserve">   </w:t>
      </w:r>
      <w:r w:rsidR="0097724A" w:rsidRPr="0097724A">
        <w:rPr>
          <w:bCs/>
          <w:color w:val="000000"/>
        </w:rPr>
        <w:t>Mt 13:14; Mr 4:12; Lu 8:10; Joh 12:40; Ac 28:26; Ro 11:8</w:t>
      </w:r>
    </w:p>
    <w:p w:rsidR="00E01CF9" w:rsidRPr="00282E5F" w:rsidRDefault="00E01CF9" w:rsidP="00E01CF9"/>
    <w:p w:rsidR="00A31E40" w:rsidRPr="00A31E40" w:rsidRDefault="00A31E40" w:rsidP="00A31E40"/>
    <w:p w:rsidR="0008297D" w:rsidRDefault="00A31E40" w:rsidP="00A31E40">
      <w:pPr>
        <w:rPr>
          <w:bCs/>
          <w:color w:val="000000"/>
        </w:rPr>
      </w:pPr>
      <w:r w:rsidRPr="00A31E40">
        <w:rPr>
          <w:bCs/>
          <w:color w:val="000000"/>
        </w:rPr>
        <w:t>16. Is. 53:3; Ps. 69:8</w:t>
      </w:r>
      <w:r w:rsidR="00E01CF9">
        <w:rPr>
          <w:bCs/>
          <w:color w:val="000000"/>
        </w:rPr>
        <w:t xml:space="preserve">  </w:t>
      </w:r>
      <w:r w:rsidR="002630A3">
        <w:rPr>
          <w:bCs/>
          <w:color w:val="000000"/>
        </w:rPr>
        <w:tab/>
      </w:r>
      <w:r w:rsidR="002630A3">
        <w:rPr>
          <w:bCs/>
          <w:color w:val="000000"/>
        </w:rPr>
        <w:tab/>
      </w:r>
      <w:r w:rsidR="00084191">
        <w:rPr>
          <w:bCs/>
          <w:color w:val="000000"/>
        </w:rPr>
        <w:t>To be rejected by his own</w:t>
      </w:r>
      <w:r w:rsidR="00084191">
        <w:rPr>
          <w:bCs/>
          <w:color w:val="000000"/>
        </w:rPr>
        <w:tab/>
      </w:r>
      <w:r w:rsidR="00084191">
        <w:rPr>
          <w:bCs/>
          <w:color w:val="000000"/>
        </w:rPr>
        <w:tab/>
        <w:t xml:space="preserve">       </w:t>
      </w:r>
      <w:r w:rsidR="0008297D">
        <w:rPr>
          <w:bCs/>
          <w:color w:val="000000"/>
        </w:rPr>
        <w:t>John 1:10-11; 7:5</w:t>
      </w:r>
      <w:r w:rsidR="002630A3">
        <w:rPr>
          <w:bCs/>
          <w:color w:val="000000"/>
        </w:rPr>
        <w:tab/>
      </w:r>
      <w:r w:rsidR="002630A3">
        <w:rPr>
          <w:bCs/>
          <w:color w:val="000000"/>
        </w:rPr>
        <w:tab/>
      </w:r>
      <w:r w:rsidR="002630A3">
        <w:rPr>
          <w:bCs/>
          <w:color w:val="000000"/>
        </w:rPr>
        <w:tab/>
        <w:t xml:space="preserve"> </w:t>
      </w:r>
    </w:p>
    <w:p w:rsidR="00A31E40" w:rsidRDefault="00A31E40" w:rsidP="00A31E40">
      <w:pPr>
        <w:rPr>
          <w:bCs/>
          <w:color w:val="000000"/>
        </w:rPr>
      </w:pPr>
      <w:r w:rsidRPr="00A31E40">
        <w:rPr>
          <w:bCs/>
          <w:color w:val="000000"/>
        </w:rPr>
        <w:t>17. Zech. 9:9</w:t>
      </w:r>
      <w:r w:rsidR="0097724A">
        <w:rPr>
          <w:bCs/>
          <w:color w:val="000000"/>
        </w:rPr>
        <w:t xml:space="preserve">     </w:t>
      </w:r>
      <w:r w:rsidR="0097724A">
        <w:rPr>
          <w:bCs/>
          <w:color w:val="000000"/>
        </w:rPr>
        <w:tab/>
      </w:r>
      <w:r w:rsidR="0097724A">
        <w:rPr>
          <w:bCs/>
          <w:color w:val="000000"/>
        </w:rPr>
        <w:tab/>
        <w:t xml:space="preserve">Thy King cometh  </w:t>
      </w:r>
      <w:r w:rsidR="0097724A" w:rsidRPr="0097724A">
        <w:rPr>
          <w:bCs/>
          <w:color w:val="000000"/>
        </w:rPr>
        <w:t>M</w:t>
      </w:r>
      <w:r w:rsidR="0097724A">
        <w:rPr>
          <w:bCs/>
          <w:color w:val="000000"/>
        </w:rPr>
        <w:t>a</w:t>
      </w:r>
      <w:r w:rsidR="0097724A" w:rsidRPr="0097724A">
        <w:rPr>
          <w:bCs/>
          <w:color w:val="000000"/>
        </w:rPr>
        <w:t>t</w:t>
      </w:r>
      <w:r w:rsidR="0097724A">
        <w:rPr>
          <w:bCs/>
          <w:color w:val="000000"/>
        </w:rPr>
        <w:t>.</w:t>
      </w:r>
      <w:r w:rsidR="0097724A" w:rsidRPr="0097724A">
        <w:rPr>
          <w:bCs/>
          <w:color w:val="000000"/>
        </w:rPr>
        <w:t xml:space="preserve"> 21:5; Lu</w:t>
      </w:r>
      <w:r w:rsidR="0097724A">
        <w:rPr>
          <w:bCs/>
          <w:color w:val="000000"/>
        </w:rPr>
        <w:t>ke</w:t>
      </w:r>
      <w:r w:rsidR="0097724A" w:rsidRPr="0097724A">
        <w:rPr>
          <w:bCs/>
          <w:color w:val="000000"/>
        </w:rPr>
        <w:t xml:space="preserve"> 19:38; Joh</w:t>
      </w:r>
      <w:r w:rsidR="0097724A">
        <w:rPr>
          <w:bCs/>
          <w:color w:val="000000"/>
        </w:rPr>
        <w:t>n</w:t>
      </w:r>
      <w:r w:rsidR="0097724A" w:rsidRPr="0097724A">
        <w:rPr>
          <w:bCs/>
          <w:color w:val="000000"/>
        </w:rPr>
        <w:t xml:space="preserve"> 1:49; 12:15</w:t>
      </w:r>
    </w:p>
    <w:p w:rsidR="00A31E40" w:rsidRPr="00A31E40" w:rsidRDefault="00A31E40" w:rsidP="00282E5F"/>
    <w:p w:rsidR="000C7678" w:rsidRPr="000F1930" w:rsidRDefault="000C7678" w:rsidP="00F91169">
      <w:pPr>
        <w:rPr>
          <w:b/>
        </w:rPr>
      </w:pPr>
      <w:r w:rsidRPr="000F1930">
        <w:rPr>
          <w:b/>
        </w:rPr>
        <w:t>Annointing</w:t>
      </w:r>
      <w:r w:rsidR="000F1930">
        <w:rPr>
          <w:b/>
        </w:rPr>
        <w:t xml:space="preserve">     </w:t>
      </w:r>
      <w:r w:rsidRPr="00827F79">
        <w:t>Isaiah 11:2—</w:t>
      </w:r>
      <w:r w:rsidRPr="00827F79">
        <w:rPr>
          <w:i/>
        </w:rPr>
        <w:t>And the spirit of the LORD shall rest upon him, the spirit of wisdom and understanding, the spirit of counsel and might, the spirit of knowledge and of the fear of the LORD;</w:t>
      </w:r>
    </w:p>
    <w:p w:rsidR="00ED0968" w:rsidRPr="00CE6BC8" w:rsidRDefault="000C7678" w:rsidP="00F91169">
      <w:pPr>
        <w:rPr>
          <w:i/>
        </w:rPr>
      </w:pPr>
      <w:r w:rsidRPr="00827F79">
        <w:t>61:1—</w:t>
      </w:r>
      <w:r w:rsidRPr="00827F79">
        <w:rPr>
          <w:i/>
        </w:rPr>
        <w:t>The Spirit of the Lord GOD is upon me; because the LORD hath anointed me to preach good tidings unto the meek; he hath sent me to bind up the brokenhearted, to proclaim liberty to the captives, and the opening of the prison to them that are bound;</w:t>
      </w:r>
    </w:p>
    <w:p w:rsidR="008D319C" w:rsidRPr="00827F79" w:rsidRDefault="008D319C" w:rsidP="00034A27">
      <w:pPr>
        <w:pStyle w:val="ListParagraph"/>
        <w:numPr>
          <w:ilvl w:val="0"/>
          <w:numId w:val="23"/>
        </w:numPr>
        <w:rPr>
          <w:sz w:val="28"/>
          <w:szCs w:val="28"/>
        </w:rPr>
      </w:pPr>
      <w:r w:rsidRPr="00827F79">
        <w:rPr>
          <w:sz w:val="28"/>
          <w:szCs w:val="28"/>
        </w:rPr>
        <w:t xml:space="preserve">The Pre-Existent Christ </w:t>
      </w:r>
    </w:p>
    <w:p w:rsidR="00ED0968" w:rsidRPr="00297032" w:rsidRDefault="00ED0968" w:rsidP="00ED0968">
      <w:pPr>
        <w:pStyle w:val="ListParagraph"/>
        <w:ind w:left="1080"/>
        <w:rPr>
          <w:rFonts w:ascii="Arial" w:hAnsi="Arial" w:cs="Arial"/>
        </w:rPr>
      </w:pPr>
    </w:p>
    <w:p w:rsidR="00A47A88" w:rsidRPr="00827F79" w:rsidRDefault="00A47A88" w:rsidP="00A47A88">
      <w:r w:rsidRPr="00827F79">
        <w:t>Ps</w:t>
      </w:r>
      <w:r w:rsidR="00ED0968" w:rsidRPr="00827F79">
        <w:t>alm</w:t>
      </w:r>
      <w:r w:rsidR="00B900FB">
        <w:t xml:space="preserve"> 90:1—</w:t>
      </w:r>
      <w:r w:rsidRPr="00B900FB">
        <w:rPr>
          <w:i/>
        </w:rPr>
        <w:t>A Prayer of Moses the man of God.&gt;&gt; Lord, thou hast been our dwelling place in all generations</w:t>
      </w:r>
      <w:r w:rsidRPr="00827F79">
        <w:t xml:space="preserve">. </w:t>
      </w:r>
    </w:p>
    <w:p w:rsidR="00A47A88" w:rsidRPr="00827F79" w:rsidRDefault="00B900FB" w:rsidP="00A47A88">
      <w:r>
        <w:t xml:space="preserve"> 2—</w:t>
      </w:r>
      <w:r w:rsidR="00A47A88" w:rsidRPr="00B900FB">
        <w:rPr>
          <w:i/>
        </w:rPr>
        <w:t>Before the mountains were brought forth, or ever thou hadst formed the earth and the world, even from everlasting to everlasting, thou art God.</w:t>
      </w:r>
    </w:p>
    <w:p w:rsidR="00ED0968" w:rsidRPr="00827F79" w:rsidRDefault="00A47A88" w:rsidP="00A47A88">
      <w:r w:rsidRPr="00827F79">
        <w:t xml:space="preserve"> </w:t>
      </w:r>
    </w:p>
    <w:p w:rsidR="008D319C" w:rsidRPr="00827F79" w:rsidRDefault="00ED0968" w:rsidP="00A47A88">
      <w:r w:rsidRPr="00827F79">
        <w:t>Josuah5:13 –</w:t>
      </w:r>
      <w:r w:rsidRPr="00827F79">
        <w:rPr>
          <w:i/>
        </w:rPr>
        <w:t>And it came to pass, when Joshua was by Jericho, that he lifted up his eyes and looked, and, behold, there stood a man over against him with his sword drawn in his hand: and Joshua went unto him, and said unto him, Art thou for us, or for our adversaries?</w:t>
      </w:r>
      <w:r w:rsidRPr="00827F79">
        <w:t xml:space="preserve">    14 - 15 “Captain”</w:t>
      </w:r>
    </w:p>
    <w:p w:rsidR="00ED0968" w:rsidRPr="00827F79" w:rsidRDefault="00ED0968" w:rsidP="00A47A88"/>
    <w:p w:rsidR="002D41AE" w:rsidRPr="00827F79" w:rsidRDefault="00ED0968" w:rsidP="002D41AE">
      <w:r w:rsidRPr="00827F79">
        <w:t>Da</w:t>
      </w:r>
      <w:r w:rsidR="00F83AE7" w:rsidRPr="00827F79">
        <w:t>n. 3:25—</w:t>
      </w:r>
      <w:r w:rsidRPr="00827F79">
        <w:rPr>
          <w:i/>
        </w:rPr>
        <w:t>He answered and said, Lo, I see four men loose, walking in the midst of the fire, and they have no hurt; and the form of th</w:t>
      </w:r>
      <w:r w:rsidR="00F83AE7" w:rsidRPr="00827F79">
        <w:rPr>
          <w:i/>
        </w:rPr>
        <w:t>e fourth is like the Son of God</w:t>
      </w:r>
      <w:r w:rsidRPr="00827F79">
        <w:t xml:space="preserve"> </w:t>
      </w:r>
    </w:p>
    <w:p w:rsidR="002D41AE" w:rsidRPr="00827F79" w:rsidRDefault="002D41AE" w:rsidP="002D41AE"/>
    <w:p w:rsidR="00ED0968" w:rsidRPr="00827F79" w:rsidRDefault="002D41AE" w:rsidP="002D41AE">
      <w:pPr>
        <w:rPr>
          <w:i/>
        </w:rPr>
      </w:pPr>
      <w:r w:rsidRPr="00827F79">
        <w:t>Pov. 30:4—</w:t>
      </w:r>
      <w:r w:rsidRPr="00827F79">
        <w:rPr>
          <w:i/>
        </w:rPr>
        <w:t>Who hath ascended up into heaven, or descended? who hath gathered the wind in his fists? who hath bound the waters in a garment? who hath established all the ends of the earth? what is his name, and what is his son's name, if thou canst tell?</w:t>
      </w:r>
    </w:p>
    <w:p w:rsidR="008D319C" w:rsidRPr="00827F79" w:rsidRDefault="008D319C" w:rsidP="00F91169">
      <w:pPr>
        <w:rPr>
          <w:i/>
          <w:sz w:val="28"/>
          <w:szCs w:val="28"/>
        </w:rPr>
      </w:pPr>
    </w:p>
    <w:p w:rsidR="002A78F0" w:rsidRDefault="008032FD" w:rsidP="00034A27">
      <w:pPr>
        <w:pStyle w:val="Heading1"/>
        <w:numPr>
          <w:ilvl w:val="0"/>
          <w:numId w:val="26"/>
        </w:numPr>
        <w:jc w:val="left"/>
        <w:rPr>
          <w:sz w:val="28"/>
          <w:szCs w:val="28"/>
        </w:rPr>
      </w:pPr>
      <w:bookmarkStart w:id="1" w:name="_Toc236294983"/>
      <w:r w:rsidRPr="00827F79">
        <w:rPr>
          <w:sz w:val="28"/>
          <w:szCs w:val="28"/>
        </w:rPr>
        <w:t>The Constancy of</w:t>
      </w:r>
      <w:r w:rsidR="00975C93" w:rsidRPr="00827F79">
        <w:rPr>
          <w:sz w:val="28"/>
          <w:szCs w:val="28"/>
        </w:rPr>
        <w:t xml:space="preserve"> Christ</w:t>
      </w:r>
      <w:bookmarkEnd w:id="1"/>
    </w:p>
    <w:p w:rsidR="00F6206B" w:rsidRPr="00F6206B" w:rsidRDefault="00F6206B" w:rsidP="00F6206B"/>
    <w:p w:rsidR="002A78F0" w:rsidRPr="00827F79" w:rsidRDefault="002A78F0" w:rsidP="002A78F0">
      <w:r w:rsidRPr="00827F79">
        <w:t>The life of Christ was and is not limited t</w:t>
      </w:r>
      <w:r w:rsidR="001D0C15" w:rsidRPr="00827F79">
        <w:t xml:space="preserve">o his 33+ years in Israel, but Christ is the </w:t>
      </w:r>
      <w:r w:rsidR="001D0C15" w:rsidRPr="00827F79">
        <w:rPr>
          <w:b/>
        </w:rPr>
        <w:t>E</w:t>
      </w:r>
      <w:r w:rsidRPr="00827F79">
        <w:rPr>
          <w:b/>
        </w:rPr>
        <w:t>ternal S</w:t>
      </w:r>
      <w:r w:rsidR="00121284" w:rsidRPr="00827F79">
        <w:rPr>
          <w:b/>
        </w:rPr>
        <w:t>on of God</w:t>
      </w:r>
      <w:r w:rsidRPr="00827F79">
        <w:t>.</w:t>
      </w:r>
    </w:p>
    <w:p w:rsidR="00A834B9" w:rsidRPr="00827F79" w:rsidRDefault="00931E0B" w:rsidP="00A834B9">
      <w:pPr>
        <w:rPr>
          <w:i/>
        </w:rPr>
      </w:pPr>
      <w:r w:rsidRPr="00827F79">
        <w:t>John 1:1—</w:t>
      </w:r>
      <w:r w:rsidR="00A834B9" w:rsidRPr="00827F79">
        <w:rPr>
          <w:i/>
        </w:rPr>
        <w:t>In the beginning was the Word, and the Word was with God, and the Word was God.</w:t>
      </w:r>
    </w:p>
    <w:p w:rsidR="00A834B9" w:rsidRPr="00827F79" w:rsidRDefault="00931E0B" w:rsidP="00A834B9">
      <w:r w:rsidRPr="00827F79">
        <w:t xml:space="preserve"> 2—</w:t>
      </w:r>
      <w:r w:rsidR="00A834B9" w:rsidRPr="00827F79">
        <w:rPr>
          <w:i/>
        </w:rPr>
        <w:t>The same was in the beginning with God</w:t>
      </w:r>
      <w:r w:rsidR="00A834B9" w:rsidRPr="00827F79">
        <w:t>.</w:t>
      </w:r>
    </w:p>
    <w:p w:rsidR="00A834B9" w:rsidRPr="00827F79" w:rsidRDefault="00931E0B" w:rsidP="00A834B9">
      <w:pPr>
        <w:rPr>
          <w:i/>
        </w:rPr>
      </w:pPr>
      <w:r w:rsidRPr="00827F79">
        <w:t xml:space="preserve"> 3—</w:t>
      </w:r>
      <w:r w:rsidR="00A834B9" w:rsidRPr="00827F79">
        <w:rPr>
          <w:i/>
        </w:rPr>
        <w:t>All things were made by him; and without him was not any thing made that was made.</w:t>
      </w:r>
    </w:p>
    <w:p w:rsidR="00A834B9" w:rsidRPr="00827F79" w:rsidRDefault="00931E0B" w:rsidP="00A834B9">
      <w:r w:rsidRPr="00827F79">
        <w:t xml:space="preserve"> 4—</w:t>
      </w:r>
      <w:r w:rsidR="00A834B9" w:rsidRPr="00827F79">
        <w:rPr>
          <w:i/>
        </w:rPr>
        <w:t>In him was life; and the life was the light of men</w:t>
      </w:r>
      <w:r w:rsidR="00A834B9" w:rsidRPr="00827F79">
        <w:t xml:space="preserve">.                                                  </w:t>
      </w:r>
      <w:r w:rsidRPr="00827F79">
        <w:t xml:space="preserve">                             11—</w:t>
      </w:r>
      <w:r w:rsidR="00A834B9" w:rsidRPr="00827F79">
        <w:rPr>
          <w:i/>
        </w:rPr>
        <w:t>He came unto his own, and his own received him not.</w:t>
      </w:r>
    </w:p>
    <w:p w:rsidR="00A834B9" w:rsidRPr="00827F79" w:rsidRDefault="00931E0B" w:rsidP="00A834B9">
      <w:r w:rsidRPr="00827F79">
        <w:t>12—</w:t>
      </w:r>
      <w:r w:rsidR="00A834B9" w:rsidRPr="00827F79">
        <w:rPr>
          <w:i/>
        </w:rPr>
        <w:t xml:space="preserve">But as many as received him, to them gave he power to become the sons of God, even to them that believe on his name.                                                                                                         </w:t>
      </w:r>
      <w:r w:rsidRPr="00827F79">
        <w:t>14—</w:t>
      </w:r>
      <w:r w:rsidR="00A834B9" w:rsidRPr="00827F79">
        <w:rPr>
          <w:i/>
        </w:rPr>
        <w:t>And the Word was made flesh, and dwelt among us, (and we beheld his glory, the glory as of the only begotten of the Father,) full of grace and truth.</w:t>
      </w:r>
    </w:p>
    <w:p w:rsidR="00A834B9" w:rsidRPr="00827F79" w:rsidRDefault="00931E0B" w:rsidP="00A834B9">
      <w:r w:rsidRPr="00827F79">
        <w:t>18—</w:t>
      </w:r>
      <w:r w:rsidR="00DB5545" w:rsidRPr="00827F79">
        <w:rPr>
          <w:i/>
        </w:rPr>
        <w:t>No man hath seen God at any time; the only begotten Son, which is in the bosom of the Father, he hath declared him.</w:t>
      </w:r>
    </w:p>
    <w:p w:rsidR="00AE5B65" w:rsidRPr="00827F79" w:rsidRDefault="00AE5B65" w:rsidP="00A834B9"/>
    <w:p w:rsidR="00AE5B65" w:rsidRPr="00827F79" w:rsidRDefault="00AE5B65" w:rsidP="00A834B9">
      <w:r w:rsidRPr="00827F79">
        <w:t>The lowly servant amongst the commoners was the Son of the Living God.</w:t>
      </w:r>
    </w:p>
    <w:p w:rsidR="00827F79" w:rsidRPr="00827F79" w:rsidRDefault="00827F79" w:rsidP="00AE5B65">
      <w:pPr>
        <w:rPr>
          <w:i/>
        </w:rPr>
      </w:pPr>
    </w:p>
    <w:p w:rsidR="00827F79" w:rsidRPr="00827F79" w:rsidRDefault="00827F79" w:rsidP="00AE5B65">
      <w:pPr>
        <w:rPr>
          <w:i/>
        </w:rPr>
      </w:pPr>
      <w:r w:rsidRPr="00827F79">
        <w:t>John 1:29—</w:t>
      </w:r>
      <w:r w:rsidRPr="00827F79">
        <w:rPr>
          <w:i/>
        </w:rPr>
        <w:t xml:space="preserve">The next day John seeth Jesus coming unto him, and saith, Behold the </w:t>
      </w:r>
      <w:r w:rsidRPr="00827F79">
        <w:rPr>
          <w:b/>
          <w:i/>
          <w:u w:val="single"/>
        </w:rPr>
        <w:t>Lamb of God</w:t>
      </w:r>
      <w:r w:rsidRPr="00827F79">
        <w:rPr>
          <w:i/>
        </w:rPr>
        <w:t>, which taketh away the sin of the world.</w:t>
      </w:r>
    </w:p>
    <w:p w:rsidR="00F6206B" w:rsidRDefault="00F6206B" w:rsidP="002D41AE">
      <w:pPr>
        <w:rPr>
          <w:i/>
        </w:rPr>
      </w:pPr>
    </w:p>
    <w:p w:rsidR="002D41AE" w:rsidRPr="00827F79" w:rsidRDefault="002D41AE" w:rsidP="002D41AE">
      <w:pPr>
        <w:rPr>
          <w:i/>
        </w:rPr>
      </w:pPr>
      <w:r w:rsidRPr="00827F79">
        <w:t>John 17:4—</w:t>
      </w:r>
      <w:r w:rsidRPr="00827F79">
        <w:rPr>
          <w:i/>
        </w:rPr>
        <w:t>I have glorified thee on the earth: I have finished the work which thou gavest me to do.</w:t>
      </w:r>
    </w:p>
    <w:p w:rsidR="002D41AE" w:rsidRPr="00827F79" w:rsidRDefault="002D41AE" w:rsidP="002D41AE">
      <w:r w:rsidRPr="00827F79">
        <w:t xml:space="preserve"> 5—</w:t>
      </w:r>
      <w:r w:rsidRPr="00827F79">
        <w:rPr>
          <w:i/>
        </w:rPr>
        <w:t>And now, O Father, glorify thou me with thine own self with the glory which I had with thee before the world was.</w:t>
      </w:r>
    </w:p>
    <w:p w:rsidR="0076201F" w:rsidRDefault="00522E79" w:rsidP="002A78F0">
      <w:pPr>
        <w:rPr>
          <w:i/>
        </w:rPr>
      </w:pPr>
      <w:r w:rsidRPr="00827F79">
        <w:t>Romans</w:t>
      </w:r>
      <w:r w:rsidR="00931E0B" w:rsidRPr="00827F79">
        <w:t xml:space="preserve"> 1:20—</w:t>
      </w:r>
      <w:r w:rsidRPr="00827F79">
        <w:rPr>
          <w:i/>
        </w:rPr>
        <w:t>For the invisible things of him from the creation of the world are clearly seen, being understood by the things that are made, even his eternal power and Godhead; so that they are without excuse:</w:t>
      </w:r>
    </w:p>
    <w:p w:rsidR="00890AB8" w:rsidRPr="00827F79" w:rsidRDefault="00890AB8" w:rsidP="002A78F0">
      <w:pPr>
        <w:rPr>
          <w:i/>
        </w:rPr>
      </w:pPr>
    </w:p>
    <w:p w:rsidR="0076201F" w:rsidRPr="00827F79" w:rsidRDefault="0076201F" w:rsidP="002A78F0">
      <w:r w:rsidRPr="00827F79">
        <w:t>John had seen Christ in his first vision standing in the midst of the churches.                                                                                              Rev.</w:t>
      </w:r>
      <w:r w:rsidR="00703646" w:rsidRPr="00827F79">
        <w:t>1:13—</w:t>
      </w:r>
      <w:r w:rsidRPr="00827F79">
        <w:rPr>
          <w:i/>
        </w:rPr>
        <w:t>And in the midst of the seven candlesticks one like unto the Son of man, clothed with a garment down to the foot, and girt about the paps with a golden girdle.</w:t>
      </w:r>
      <w:r w:rsidRPr="00827F79">
        <w:t xml:space="preserve"> </w:t>
      </w:r>
    </w:p>
    <w:p w:rsidR="002D41AE" w:rsidRPr="00827F79" w:rsidRDefault="002D41AE" w:rsidP="002A78F0"/>
    <w:p w:rsidR="002D41AE" w:rsidRPr="00827F79" w:rsidRDefault="002D41AE" w:rsidP="002D41AE">
      <w:pPr>
        <w:rPr>
          <w:i/>
        </w:rPr>
      </w:pPr>
      <w:r w:rsidRPr="00827F79">
        <w:t>Eph 3:9—</w:t>
      </w:r>
      <w:r w:rsidRPr="00827F79">
        <w:rPr>
          <w:i/>
        </w:rPr>
        <w:t xml:space="preserve">And to make all men see what is the fellowship of the mystery, which </w:t>
      </w:r>
      <w:r w:rsidRPr="00827F79">
        <w:rPr>
          <w:i/>
          <w:u w:val="single"/>
        </w:rPr>
        <w:t>from the beginning of the world hath been hid in God</w:t>
      </w:r>
      <w:r w:rsidRPr="00827F79">
        <w:rPr>
          <w:i/>
        </w:rPr>
        <w:t>, who created all things by Jesus Christ:</w:t>
      </w:r>
    </w:p>
    <w:p w:rsidR="002D41AE" w:rsidRPr="00827F79" w:rsidRDefault="002D41AE" w:rsidP="002D41AE">
      <w:pPr>
        <w:rPr>
          <w:i/>
        </w:rPr>
      </w:pPr>
      <w:r w:rsidRPr="00827F79">
        <w:t>Col 1:16—</w:t>
      </w:r>
      <w:r w:rsidRPr="00827F79">
        <w:rPr>
          <w:i/>
        </w:rPr>
        <w:t>For by him were all things created, that are in heaven, and that are in earth, visible and invisible, whether they be thrones, or dominions, or principalities, or powers: all things were created by him, and for him:</w:t>
      </w:r>
    </w:p>
    <w:p w:rsidR="002D41AE" w:rsidRPr="00827F79" w:rsidRDefault="002D41AE" w:rsidP="002D41AE">
      <w:pPr>
        <w:rPr>
          <w:i/>
        </w:rPr>
      </w:pPr>
      <w:r w:rsidRPr="00827F79">
        <w:t xml:space="preserve"> 17</w:t>
      </w:r>
      <w:r w:rsidRPr="00827F79">
        <w:rPr>
          <w:i/>
        </w:rPr>
        <w:t>—And he is before all things, and by him all things consist.</w:t>
      </w:r>
    </w:p>
    <w:p w:rsidR="00703646" w:rsidRPr="00827F79" w:rsidRDefault="00703646" w:rsidP="002A78F0"/>
    <w:p w:rsidR="00A834B9" w:rsidRDefault="0076201F" w:rsidP="002A78F0">
      <w:r w:rsidRPr="00827F79">
        <w:t xml:space="preserve">But now the supreme moment </w:t>
      </w:r>
      <w:r w:rsidR="00A834B9" w:rsidRPr="00827F79">
        <w:t>com</w:t>
      </w:r>
      <w:r w:rsidRPr="00827F79">
        <w:t>es when John</w:t>
      </w:r>
      <w:r w:rsidR="00691C8D" w:rsidRPr="00827F79">
        <w:t xml:space="preserve"> the Beloved</w:t>
      </w:r>
      <w:r w:rsidRPr="00827F79">
        <w:t xml:space="preserve"> receives his first sight of the glorified Son of God in heaven. The sight was </w:t>
      </w:r>
      <w:r w:rsidR="00A834B9" w:rsidRPr="00827F79">
        <w:t xml:space="preserve">certainly </w:t>
      </w:r>
      <w:r w:rsidRPr="00827F79">
        <w:t xml:space="preserve">the most spectacular sight ever seen in human history, for God was letting a man see His Son at the throne of God. </w:t>
      </w:r>
      <w:r w:rsidR="00DB5545" w:rsidRPr="00827F79">
        <w:t xml:space="preserve">The Father </w:t>
      </w:r>
      <w:r w:rsidRPr="00827F79">
        <w:t>was showing why His Son is worthy to rule and reign over</w:t>
      </w:r>
      <w:r w:rsidR="00A834B9" w:rsidRPr="00827F79">
        <w:t xml:space="preserve"> His kingdom</w:t>
      </w:r>
      <w:r w:rsidRPr="00827F79">
        <w:t xml:space="preserve">. </w:t>
      </w:r>
    </w:p>
    <w:p w:rsidR="00F6206B" w:rsidRPr="00827F79" w:rsidRDefault="00F6206B" w:rsidP="002A78F0"/>
    <w:p w:rsidR="00F6206B" w:rsidRDefault="00CE53B0" w:rsidP="002A78F0">
      <w:r w:rsidRPr="00827F79">
        <w:t>Rev. 5:6—</w:t>
      </w:r>
      <w:r w:rsidRPr="00827F79">
        <w:rPr>
          <w:i/>
        </w:rPr>
        <w:t>And I beheld, and, lo, in the midst of the throne and of the four beasts, and in the midst of the elders, stood a Lamb as it had been slain, having seven horns and seven eyes, which are the seven Spirits of God sent forth into all the earth.</w:t>
      </w:r>
      <w:r w:rsidR="00AF40CE" w:rsidRPr="00827F79">
        <w:t xml:space="preserve">  </w:t>
      </w:r>
    </w:p>
    <w:p w:rsidR="00A834B9" w:rsidRPr="00B900FB" w:rsidRDefault="00B900FB" w:rsidP="002A78F0">
      <w:pPr>
        <w:rPr>
          <w:i/>
        </w:rPr>
      </w:pPr>
      <w:r>
        <w:t>7—</w:t>
      </w:r>
      <w:r w:rsidR="00AF40CE" w:rsidRPr="00B900FB">
        <w:rPr>
          <w:i/>
        </w:rPr>
        <w:t>And he came and took the book out of the right hand of him that sat upon the throne.</w:t>
      </w:r>
    </w:p>
    <w:p w:rsidR="00F6206B" w:rsidRPr="00827F79" w:rsidRDefault="00F6206B" w:rsidP="002A78F0"/>
    <w:p w:rsidR="0076201F" w:rsidRDefault="0076201F" w:rsidP="002A78F0">
      <w:r w:rsidRPr="00827F79">
        <w:t>When John</w:t>
      </w:r>
      <w:r w:rsidR="00691C8D" w:rsidRPr="00827F79">
        <w:t xml:space="preserve"> the Beloved </w:t>
      </w:r>
      <w:r w:rsidRPr="00827F79">
        <w:t xml:space="preserve"> caught his first glimp</w:t>
      </w:r>
      <w:r w:rsidR="00905530" w:rsidRPr="00827F79">
        <w:t>s</w:t>
      </w:r>
      <w:r w:rsidRPr="00827F79">
        <w:t>e of Christ</w:t>
      </w:r>
      <w:r w:rsidR="00905530" w:rsidRPr="00827F79">
        <w:t xml:space="preserve"> in the Spirit</w:t>
      </w:r>
      <w:r w:rsidRPr="00827F79">
        <w:t>, he immediately noticed five things.</w:t>
      </w:r>
    </w:p>
    <w:p w:rsidR="00890AB8" w:rsidRDefault="00890AB8" w:rsidP="002A78F0"/>
    <w:p w:rsidR="00F6206B" w:rsidRDefault="00F6206B" w:rsidP="00F6206B">
      <w:pPr>
        <w:jc w:val="center"/>
        <w:rPr>
          <w:sz w:val="28"/>
          <w:szCs w:val="28"/>
        </w:rPr>
      </w:pPr>
      <w:r w:rsidRPr="00F6206B">
        <w:rPr>
          <w:sz w:val="28"/>
          <w:szCs w:val="28"/>
        </w:rPr>
        <w:t>Supreme, Omnipotent, Omniscient, Omnipresent, Sovereign</w:t>
      </w:r>
    </w:p>
    <w:p w:rsidR="00890AB8" w:rsidRPr="00F6206B" w:rsidRDefault="00890AB8" w:rsidP="00F6206B">
      <w:pPr>
        <w:jc w:val="center"/>
        <w:rPr>
          <w:sz w:val="28"/>
          <w:szCs w:val="28"/>
        </w:rPr>
      </w:pPr>
    </w:p>
    <w:p w:rsidR="00CE53B0" w:rsidRPr="00827F79" w:rsidRDefault="00CE53B0" w:rsidP="00034A27">
      <w:pPr>
        <w:pStyle w:val="ListParagraph"/>
        <w:numPr>
          <w:ilvl w:val="0"/>
          <w:numId w:val="24"/>
        </w:numPr>
      </w:pPr>
      <w:r w:rsidRPr="00827F79">
        <w:t>The Lamb of God was seen in the midst of the Throne</w:t>
      </w:r>
      <w:r w:rsidR="0018475A" w:rsidRPr="00827F79">
        <w:t xml:space="preserve"> </w:t>
      </w:r>
      <w:r w:rsidR="0018475A" w:rsidRPr="00827F79">
        <w:rPr>
          <w:b/>
          <w:u w:val="single"/>
        </w:rPr>
        <w:t>standing</w:t>
      </w:r>
      <w:r w:rsidRPr="00827F79">
        <w:t>.</w:t>
      </w:r>
    </w:p>
    <w:p w:rsidR="005D1B1E" w:rsidRPr="00827F79" w:rsidRDefault="005D1B1E" w:rsidP="005D1B1E">
      <w:pPr>
        <w:pStyle w:val="ListParagraph"/>
      </w:pPr>
      <w:r w:rsidRPr="00827F79">
        <w:t>He stands in heaven as supreme over all in the earth</w:t>
      </w:r>
    </w:p>
    <w:p w:rsidR="00CE53B0" w:rsidRPr="00827F79" w:rsidRDefault="0018475A" w:rsidP="00034A27">
      <w:pPr>
        <w:pStyle w:val="ListParagraph"/>
        <w:numPr>
          <w:ilvl w:val="0"/>
          <w:numId w:val="24"/>
        </w:numPr>
      </w:pPr>
      <w:r w:rsidRPr="00827F79">
        <w:t xml:space="preserve">Jesus Christ is seen with </w:t>
      </w:r>
      <w:r w:rsidRPr="00827F79">
        <w:rPr>
          <w:rStyle w:val="Emphasis"/>
        </w:rPr>
        <w:t>seven horns</w:t>
      </w:r>
      <w:r w:rsidRPr="00827F79">
        <w:t xml:space="preserve"> which symbolizes complete and perfect strength and power..</w:t>
      </w:r>
      <w:r w:rsidR="005D1B1E" w:rsidRPr="00827F79">
        <w:t xml:space="preserve">     Omnipotent – All powerful</w:t>
      </w:r>
    </w:p>
    <w:p w:rsidR="0018475A" w:rsidRPr="00827F79" w:rsidRDefault="0018475A" w:rsidP="00034A27">
      <w:pPr>
        <w:pStyle w:val="ListParagraph"/>
        <w:numPr>
          <w:ilvl w:val="0"/>
          <w:numId w:val="24"/>
        </w:numPr>
      </w:pPr>
      <w:r w:rsidRPr="00827F79">
        <w:t>He has  “seven eyes” which declares perfect</w:t>
      </w:r>
      <w:r w:rsidR="007022BF" w:rsidRPr="00827F79">
        <w:t xml:space="preserve"> (</w:t>
      </w:r>
      <w:r w:rsidRPr="00827F79">
        <w:t>vision</w:t>
      </w:r>
      <w:r w:rsidR="007022BF" w:rsidRPr="00827F79">
        <w:t>)Knowledge and Wisdom</w:t>
      </w:r>
      <w:r w:rsidRPr="00827F79">
        <w:t>.</w:t>
      </w:r>
      <w:r w:rsidR="007022BF" w:rsidRPr="00827F79">
        <w:t xml:space="preserve"> </w:t>
      </w:r>
      <w:r w:rsidR="005D1B1E" w:rsidRPr="00827F79">
        <w:t>He is O</w:t>
      </w:r>
      <w:r w:rsidR="007022BF" w:rsidRPr="00827F79">
        <w:t>mniscient</w:t>
      </w:r>
      <w:r w:rsidR="005D1B1E" w:rsidRPr="00827F79">
        <w:t xml:space="preserve"> – All knowing</w:t>
      </w:r>
    </w:p>
    <w:p w:rsidR="005D1B1E" w:rsidRPr="00827F79" w:rsidRDefault="0018475A" w:rsidP="00034A27">
      <w:pPr>
        <w:pStyle w:val="ListParagraph"/>
        <w:numPr>
          <w:ilvl w:val="0"/>
          <w:numId w:val="24"/>
        </w:numPr>
      </w:pPr>
      <w:r w:rsidRPr="00827F79">
        <w:t>The  “seven Spirits of God, speak of the fullness of the Spirit</w:t>
      </w:r>
      <w:r w:rsidR="00AF40CE" w:rsidRPr="00827F79">
        <w:t xml:space="preserve"> and the complete operations of the Spirit.</w:t>
      </w:r>
      <w:r w:rsidR="005D1B1E" w:rsidRPr="00827F79">
        <w:t xml:space="preserve"> Omnipresent </w:t>
      </w:r>
    </w:p>
    <w:p w:rsidR="007022BF" w:rsidRDefault="007022BF" w:rsidP="00034A27">
      <w:pPr>
        <w:pStyle w:val="ListParagraph"/>
        <w:numPr>
          <w:ilvl w:val="0"/>
          <w:numId w:val="24"/>
        </w:numPr>
      </w:pPr>
      <w:r w:rsidRPr="00827F79">
        <w:t>Jesus Christ the Lamb took the book being Sovereign</w:t>
      </w:r>
      <w:r w:rsidR="00871358" w:rsidRPr="00827F79">
        <w:t xml:space="preserve"> over creation in Judgment.</w:t>
      </w:r>
      <w:r w:rsidRPr="00827F79">
        <w:t>.</w:t>
      </w:r>
    </w:p>
    <w:p w:rsidR="00890AB8" w:rsidRPr="00827F79" w:rsidRDefault="00890AB8" w:rsidP="00890AB8">
      <w:pPr>
        <w:pStyle w:val="ListParagraph"/>
      </w:pPr>
    </w:p>
    <w:p w:rsidR="002A78F0" w:rsidRPr="00827F79" w:rsidRDefault="00667140" w:rsidP="002A78F0">
      <w:r w:rsidRPr="00827F79">
        <w:t>Rev.</w:t>
      </w:r>
      <w:r w:rsidR="00B900FB">
        <w:t xml:space="preserve"> 13:8—</w:t>
      </w:r>
      <w:r w:rsidRPr="00B900FB">
        <w:rPr>
          <w:i/>
        </w:rPr>
        <w:t>And all that dwell upon the earth shall worship him, whose names are not written in the book of life of the Lamb slain from the foundation of the world</w:t>
      </w:r>
      <w:r w:rsidRPr="00827F79">
        <w:t>.</w:t>
      </w:r>
    </w:p>
    <w:p w:rsidR="002A78F0" w:rsidRPr="00827F79" w:rsidRDefault="002A78F0" w:rsidP="002A78F0"/>
    <w:p w:rsidR="00975C93" w:rsidRDefault="002A78F0" w:rsidP="00667140">
      <w:r w:rsidRPr="00827F79">
        <w:t xml:space="preserve">His life did not start </w:t>
      </w:r>
      <w:r w:rsidR="008D1430">
        <w:t xml:space="preserve">just then </w:t>
      </w:r>
      <w:r w:rsidRPr="00827F79">
        <w:t>in Israel</w:t>
      </w:r>
      <w:r w:rsidR="00667140" w:rsidRPr="00827F79">
        <w:t xml:space="preserve"> for</w:t>
      </w:r>
      <w:r w:rsidRPr="00827F79">
        <w:t xml:space="preserve"> </w:t>
      </w:r>
      <w:r w:rsidR="00667140" w:rsidRPr="00827F79">
        <w:t>He appeared to O</w:t>
      </w:r>
      <w:r w:rsidR="00B90EB0">
        <w:t xml:space="preserve">ld </w:t>
      </w:r>
      <w:r w:rsidR="00667140" w:rsidRPr="00827F79">
        <w:t>T</w:t>
      </w:r>
      <w:r w:rsidR="00B90EB0">
        <w:t>estament</w:t>
      </w:r>
      <w:r w:rsidR="00667140" w:rsidRPr="00827F79">
        <w:t xml:space="preserve"> people </w:t>
      </w:r>
      <w:r w:rsidRPr="00827F79">
        <w:t>and did not END on the cross.</w:t>
      </w:r>
      <w:r w:rsidR="009E71E3" w:rsidRPr="00827F79">
        <w:t>For</w:t>
      </w:r>
      <w:r w:rsidR="00667140" w:rsidRPr="00827F79">
        <w:t xml:space="preserve"> He is forever and </w:t>
      </w:r>
      <w:r w:rsidR="009E71E3" w:rsidRPr="00827F79">
        <w:t>ever</w:t>
      </w:r>
      <w:r w:rsidR="008D1430">
        <w:t>, Eternity past unto Eternity future</w:t>
      </w:r>
      <w:r w:rsidR="00667140" w:rsidRPr="00827F79">
        <w:t>.</w:t>
      </w:r>
    </w:p>
    <w:p w:rsidR="00F6206B" w:rsidRPr="00827F79" w:rsidRDefault="00F6206B" w:rsidP="00667140"/>
    <w:p w:rsidR="00D5573B" w:rsidRPr="008D1430" w:rsidRDefault="00F82790" w:rsidP="00034A27">
      <w:pPr>
        <w:pStyle w:val="ListParagraph"/>
        <w:numPr>
          <w:ilvl w:val="0"/>
          <w:numId w:val="16"/>
        </w:numPr>
        <w:rPr>
          <w:sz w:val="28"/>
          <w:szCs w:val="28"/>
        </w:rPr>
      </w:pPr>
      <w:r w:rsidRPr="008D1430">
        <w:rPr>
          <w:sz w:val="28"/>
          <w:szCs w:val="28"/>
        </w:rPr>
        <w:t>Constant in Obedience</w:t>
      </w:r>
    </w:p>
    <w:p w:rsidR="00D5573B" w:rsidRPr="00297032" w:rsidRDefault="00D5573B" w:rsidP="00D5573B">
      <w:pPr>
        <w:pStyle w:val="ListParagraph"/>
        <w:ind w:left="1080"/>
        <w:rPr>
          <w:rFonts w:ascii="Arial" w:hAnsi="Arial" w:cs="Arial"/>
        </w:rPr>
      </w:pPr>
    </w:p>
    <w:p w:rsidR="00611FF9" w:rsidRPr="008D1430" w:rsidRDefault="00611FF9" w:rsidP="00034A27">
      <w:pPr>
        <w:pStyle w:val="ListParagraph"/>
        <w:numPr>
          <w:ilvl w:val="0"/>
          <w:numId w:val="18"/>
        </w:numPr>
        <w:rPr>
          <w:sz w:val="28"/>
          <w:szCs w:val="28"/>
        </w:rPr>
      </w:pPr>
      <w:r w:rsidRPr="008D1430">
        <w:rPr>
          <w:sz w:val="28"/>
          <w:szCs w:val="28"/>
        </w:rPr>
        <w:t>The Father is always with the Son</w:t>
      </w:r>
    </w:p>
    <w:p w:rsidR="00F82790" w:rsidRPr="008D1430" w:rsidRDefault="00611FF9" w:rsidP="00034A27">
      <w:pPr>
        <w:pStyle w:val="ListParagraph"/>
        <w:numPr>
          <w:ilvl w:val="0"/>
          <w:numId w:val="17"/>
        </w:numPr>
        <w:rPr>
          <w:sz w:val="28"/>
          <w:szCs w:val="28"/>
        </w:rPr>
      </w:pPr>
      <w:r w:rsidRPr="008D1430">
        <w:rPr>
          <w:sz w:val="28"/>
          <w:szCs w:val="28"/>
        </w:rPr>
        <w:t xml:space="preserve">The Son is always </w:t>
      </w:r>
      <w:r w:rsidR="00F82790" w:rsidRPr="008D1430">
        <w:rPr>
          <w:sz w:val="28"/>
          <w:szCs w:val="28"/>
        </w:rPr>
        <w:t>pleasing the Father</w:t>
      </w:r>
    </w:p>
    <w:p w:rsidR="00611FF9" w:rsidRPr="008D1430" w:rsidRDefault="00611FF9" w:rsidP="00034A27">
      <w:pPr>
        <w:pStyle w:val="ListParagraph"/>
        <w:numPr>
          <w:ilvl w:val="0"/>
          <w:numId w:val="17"/>
        </w:numPr>
        <w:rPr>
          <w:sz w:val="28"/>
          <w:szCs w:val="28"/>
        </w:rPr>
      </w:pPr>
      <w:r w:rsidRPr="008D1430">
        <w:rPr>
          <w:sz w:val="28"/>
          <w:szCs w:val="28"/>
        </w:rPr>
        <w:t>When it was time for the Supreme Sacrifice, He obeyed.</w:t>
      </w:r>
    </w:p>
    <w:p w:rsidR="00D5573B" w:rsidRPr="008D1430" w:rsidRDefault="00D5573B" w:rsidP="00D5573B">
      <w:pPr>
        <w:pStyle w:val="ListParagraph"/>
        <w:ind w:left="1440"/>
      </w:pPr>
    </w:p>
    <w:p w:rsidR="00F82790" w:rsidRPr="008D1430" w:rsidRDefault="00B900FB" w:rsidP="00F82790">
      <w:r>
        <w:t>John 8:29—</w:t>
      </w:r>
      <w:r w:rsidR="00611FF9" w:rsidRPr="00B900FB">
        <w:rPr>
          <w:i/>
        </w:rPr>
        <w:t xml:space="preserve">And </w:t>
      </w:r>
      <w:r w:rsidR="00611FF9" w:rsidRPr="00B900FB">
        <w:rPr>
          <w:i/>
          <w:u w:val="single"/>
        </w:rPr>
        <w:t xml:space="preserve">he that sent me is </w:t>
      </w:r>
      <w:r w:rsidR="00611FF9" w:rsidRPr="00B900FB">
        <w:rPr>
          <w:b/>
          <w:i/>
          <w:u w:val="single"/>
        </w:rPr>
        <w:t>with me</w:t>
      </w:r>
      <w:r w:rsidR="00611FF9" w:rsidRPr="00B900FB">
        <w:rPr>
          <w:i/>
        </w:rPr>
        <w:t>: the Father hath not left me alone; for I do always those things that please him</w:t>
      </w:r>
      <w:r w:rsidR="00611FF9" w:rsidRPr="008D1430">
        <w:t>.</w:t>
      </w:r>
    </w:p>
    <w:p w:rsidR="00583794" w:rsidRPr="008D1430" w:rsidRDefault="00B900FB" w:rsidP="00F82790">
      <w:r>
        <w:t>Mr 1:11—</w:t>
      </w:r>
      <w:r w:rsidR="00583794" w:rsidRPr="00B900FB">
        <w:rPr>
          <w:i/>
        </w:rPr>
        <w:t>And there came a voice from heaven, saying, Thou art my beloved Son, in whom I am well pleased</w:t>
      </w:r>
      <w:r w:rsidR="00583794" w:rsidRPr="008D1430">
        <w:t>.</w:t>
      </w:r>
    </w:p>
    <w:p w:rsidR="00F86275" w:rsidRPr="008D1430" w:rsidRDefault="00B900FB" w:rsidP="00F82790">
      <w:r>
        <w:t>Luke 22:42—</w:t>
      </w:r>
      <w:r w:rsidR="00F86275" w:rsidRPr="00B900FB">
        <w:rPr>
          <w:i/>
        </w:rPr>
        <w:t>Saying, Father, if thou be willing, remove this cup from me: nevertheless not my will, but thine, be done.</w:t>
      </w:r>
    </w:p>
    <w:p w:rsidR="00F86275" w:rsidRPr="00B900FB" w:rsidRDefault="00B900FB" w:rsidP="00F86275">
      <w:pPr>
        <w:rPr>
          <w:i/>
        </w:rPr>
      </w:pPr>
      <w:r>
        <w:t>Mat. 27:46—</w:t>
      </w:r>
      <w:r w:rsidR="00F86275" w:rsidRPr="00B900FB">
        <w:rPr>
          <w:i/>
        </w:rPr>
        <w:t>And about the ninth hour Jesus cried with a loud voice, saying, Eli, Eli, lama sabachthani? that is to say, My God, my God, why hast thou forsaken me?</w:t>
      </w:r>
    </w:p>
    <w:p w:rsidR="00F86275" w:rsidRPr="00B900FB" w:rsidRDefault="00B900FB" w:rsidP="00F86275">
      <w:pPr>
        <w:rPr>
          <w:i/>
        </w:rPr>
      </w:pPr>
      <w:r>
        <w:t xml:space="preserve"> Mark 15:34—</w:t>
      </w:r>
      <w:r w:rsidR="00F86275" w:rsidRPr="00B900FB">
        <w:rPr>
          <w:i/>
        </w:rPr>
        <w:t>And at the ninth hour Jesus cried with a loud voice, saying, Eloi, Eloi, lama sabachthani? which is, being interpreted, My God, my God, why hast thou forsaken me?</w:t>
      </w:r>
    </w:p>
    <w:p w:rsidR="00611FF9" w:rsidRPr="00B900FB" w:rsidRDefault="00B900FB" w:rsidP="00611FF9">
      <w:pPr>
        <w:rPr>
          <w:i/>
        </w:rPr>
      </w:pPr>
      <w:r>
        <w:t>Php 2:8.—</w:t>
      </w:r>
      <w:r w:rsidR="00611FF9" w:rsidRPr="00B900FB">
        <w:rPr>
          <w:i/>
        </w:rPr>
        <w:t xml:space="preserve">And being found in fashion as a man, he humbled himself, and became </w:t>
      </w:r>
      <w:r w:rsidR="00611FF9" w:rsidRPr="00B900FB">
        <w:rPr>
          <w:i/>
          <w:u w:val="single"/>
        </w:rPr>
        <w:t>obedient unto death, even the death of the cross</w:t>
      </w:r>
      <w:r w:rsidR="00611FF9" w:rsidRPr="00B900FB">
        <w:rPr>
          <w:i/>
        </w:rPr>
        <w:t xml:space="preserve">. </w:t>
      </w:r>
    </w:p>
    <w:p w:rsidR="003E1733" w:rsidRPr="00B900FB" w:rsidRDefault="00B900FB" w:rsidP="00611FF9">
      <w:pPr>
        <w:rPr>
          <w:i/>
        </w:rPr>
      </w:pPr>
      <w:r>
        <w:t>Hebrews 5:8—</w:t>
      </w:r>
      <w:r w:rsidR="00611FF9" w:rsidRPr="00B900FB">
        <w:rPr>
          <w:i/>
        </w:rPr>
        <w:t>Though he were a Son, yet learned he obedience by the things which he suffered;</w:t>
      </w:r>
    </w:p>
    <w:p w:rsidR="004364A6" w:rsidRPr="00297032" w:rsidRDefault="004364A6" w:rsidP="00611FF9">
      <w:pPr>
        <w:rPr>
          <w:rFonts w:ascii="Arial" w:hAnsi="Arial" w:cs="Arial"/>
        </w:rPr>
      </w:pPr>
    </w:p>
    <w:p w:rsidR="00611FF9" w:rsidRPr="008D1430" w:rsidRDefault="00F82790" w:rsidP="00034A27">
      <w:pPr>
        <w:pStyle w:val="ListParagraph"/>
        <w:numPr>
          <w:ilvl w:val="0"/>
          <w:numId w:val="16"/>
        </w:numPr>
        <w:rPr>
          <w:sz w:val="28"/>
          <w:szCs w:val="28"/>
        </w:rPr>
      </w:pPr>
      <w:r w:rsidRPr="008D1430">
        <w:rPr>
          <w:sz w:val="28"/>
          <w:szCs w:val="28"/>
        </w:rPr>
        <w:t>Constant in Prayer</w:t>
      </w:r>
    </w:p>
    <w:p w:rsidR="00D5573B" w:rsidRPr="008D1430" w:rsidRDefault="00D5573B" w:rsidP="00D5573B">
      <w:pPr>
        <w:pStyle w:val="ListParagraph"/>
        <w:ind w:left="1080"/>
        <w:rPr>
          <w:sz w:val="28"/>
          <w:szCs w:val="28"/>
        </w:rPr>
      </w:pPr>
    </w:p>
    <w:p w:rsidR="00CB3AA1" w:rsidRPr="008D1430" w:rsidRDefault="00CB3AA1" w:rsidP="00034A27">
      <w:pPr>
        <w:pStyle w:val="ListParagraph"/>
        <w:numPr>
          <w:ilvl w:val="1"/>
          <w:numId w:val="16"/>
        </w:numPr>
        <w:rPr>
          <w:sz w:val="28"/>
          <w:szCs w:val="28"/>
        </w:rPr>
      </w:pPr>
      <w:r w:rsidRPr="008D1430">
        <w:rPr>
          <w:sz w:val="28"/>
          <w:szCs w:val="28"/>
        </w:rPr>
        <w:t>He prayed a great while before day</w:t>
      </w:r>
      <w:r w:rsidR="003E1733" w:rsidRPr="008D1430">
        <w:rPr>
          <w:sz w:val="28"/>
          <w:szCs w:val="28"/>
        </w:rPr>
        <w:t xml:space="preserve"> in </w:t>
      </w:r>
      <w:r w:rsidR="004364A6" w:rsidRPr="008D1430">
        <w:rPr>
          <w:sz w:val="28"/>
          <w:szCs w:val="28"/>
        </w:rPr>
        <w:t xml:space="preserve">close </w:t>
      </w:r>
      <w:r w:rsidR="003E1733" w:rsidRPr="008D1430">
        <w:rPr>
          <w:sz w:val="28"/>
          <w:szCs w:val="28"/>
        </w:rPr>
        <w:t>fellowship with the Father</w:t>
      </w:r>
      <w:r w:rsidRPr="008D1430">
        <w:rPr>
          <w:sz w:val="28"/>
          <w:szCs w:val="28"/>
        </w:rPr>
        <w:t>.</w:t>
      </w:r>
    </w:p>
    <w:p w:rsidR="00CB3AA1" w:rsidRPr="008D1430" w:rsidRDefault="00CB3AA1" w:rsidP="00034A27">
      <w:pPr>
        <w:pStyle w:val="ListParagraph"/>
        <w:numPr>
          <w:ilvl w:val="1"/>
          <w:numId w:val="16"/>
        </w:numPr>
        <w:rPr>
          <w:sz w:val="28"/>
          <w:szCs w:val="28"/>
        </w:rPr>
      </w:pPr>
      <w:r w:rsidRPr="008D1430">
        <w:rPr>
          <w:sz w:val="28"/>
          <w:szCs w:val="28"/>
        </w:rPr>
        <w:t>He prayed according to the Will of the Father.</w:t>
      </w:r>
    </w:p>
    <w:p w:rsidR="00CB3AA1" w:rsidRPr="008D1430" w:rsidRDefault="00CB3AA1" w:rsidP="00034A27">
      <w:pPr>
        <w:pStyle w:val="ListParagraph"/>
        <w:numPr>
          <w:ilvl w:val="1"/>
          <w:numId w:val="16"/>
        </w:numPr>
        <w:rPr>
          <w:sz w:val="28"/>
          <w:szCs w:val="28"/>
        </w:rPr>
      </w:pPr>
      <w:r w:rsidRPr="008D1430">
        <w:rPr>
          <w:sz w:val="28"/>
          <w:szCs w:val="28"/>
        </w:rPr>
        <w:t>He prayed with great respect and reverence.</w:t>
      </w:r>
    </w:p>
    <w:p w:rsidR="00D5573B" w:rsidRPr="008D1430" w:rsidRDefault="00D5573B" w:rsidP="00D5573B">
      <w:pPr>
        <w:pStyle w:val="ListParagraph"/>
        <w:ind w:left="1440"/>
      </w:pPr>
    </w:p>
    <w:p w:rsidR="00CB3AA1" w:rsidRPr="008D1430" w:rsidRDefault="00B900FB" w:rsidP="00CB3AA1">
      <w:r>
        <w:t>Mark 1:35—</w:t>
      </w:r>
      <w:r w:rsidR="00CB3AA1" w:rsidRPr="00B900FB">
        <w:rPr>
          <w:i/>
        </w:rPr>
        <w:t>And in the morning, rising up a great while before day, he went out, and departed into a solitary place, and there prayed.</w:t>
      </w:r>
    </w:p>
    <w:p w:rsidR="00611FF9" w:rsidRPr="00B900FB" w:rsidRDefault="00F86275" w:rsidP="00F86275">
      <w:pPr>
        <w:rPr>
          <w:i/>
        </w:rPr>
      </w:pPr>
      <w:r w:rsidRPr="008D1430">
        <w:t>Ma</w:t>
      </w:r>
      <w:r w:rsidR="00B900FB">
        <w:t>t. 26:39—</w:t>
      </w:r>
      <w:r w:rsidRPr="00B900FB">
        <w:rPr>
          <w:i/>
        </w:rPr>
        <w:t>And he went a little further, and fell on his face, and prayed, saying, O my Father, if it be possible, let this cup pass from me: nevertheless not as I will, but as thou wilt.</w:t>
      </w:r>
    </w:p>
    <w:p w:rsidR="00CC48F9" w:rsidRPr="008D1430" w:rsidRDefault="00B900FB" w:rsidP="00F86275">
      <w:r>
        <w:t>Luke 9:29—</w:t>
      </w:r>
      <w:r w:rsidR="00CC48F9" w:rsidRPr="00B900FB">
        <w:rPr>
          <w:i/>
        </w:rPr>
        <w:t>And as he prayed, the fashion of his countenance was altered, and his raiment was white and glistering</w:t>
      </w:r>
      <w:r w:rsidR="00CC48F9" w:rsidRPr="008D1430">
        <w:t>.</w:t>
      </w:r>
    </w:p>
    <w:p w:rsidR="00CC48F9" w:rsidRPr="008D1430" w:rsidRDefault="00B900FB" w:rsidP="00F86275">
      <w:r>
        <w:t>22:32—</w:t>
      </w:r>
      <w:r w:rsidR="00CC48F9" w:rsidRPr="00B900FB">
        <w:rPr>
          <w:i/>
        </w:rPr>
        <w:t>But I have prayed for thee, that thy faith fail not: and when thou art converted, strengthen thy brethren</w:t>
      </w:r>
      <w:r w:rsidR="00CC48F9" w:rsidRPr="008D1430">
        <w:t>.</w:t>
      </w:r>
    </w:p>
    <w:p w:rsidR="003E1733" w:rsidRPr="008D1430" w:rsidRDefault="00B900FB" w:rsidP="00F86275">
      <w:r>
        <w:t>John 11:42—</w:t>
      </w:r>
      <w:r w:rsidR="003E1733" w:rsidRPr="00B900FB">
        <w:rPr>
          <w:i/>
        </w:rPr>
        <w:t>And I knew that thou hearest me always: but because of the people which stand by I said it, that they may believe that thou hast sent me</w:t>
      </w:r>
      <w:r w:rsidR="003E1733" w:rsidRPr="008D1430">
        <w:t>.</w:t>
      </w:r>
    </w:p>
    <w:p w:rsidR="00707ABA" w:rsidRPr="008D1430" w:rsidRDefault="00B900FB" w:rsidP="00F86275">
      <w:r>
        <w:t>Hebrews 5:7—</w:t>
      </w:r>
      <w:r w:rsidR="00CB3AA1" w:rsidRPr="00B900FB">
        <w:rPr>
          <w:i/>
        </w:rPr>
        <w:t>Who in the days of his flesh, when he had offered up prayers and supplications with strong crying and tears unto him that was able to save him from death, and was heard in that he feared.</w:t>
      </w:r>
    </w:p>
    <w:p w:rsidR="00F6206B" w:rsidRPr="008D1430" w:rsidRDefault="00B900FB" w:rsidP="00F86275">
      <w:r>
        <w:t>7:25—</w:t>
      </w:r>
      <w:r w:rsidR="00CC48F9" w:rsidRPr="00B900FB">
        <w:rPr>
          <w:i/>
        </w:rPr>
        <w:t xml:space="preserve">Wherefore he is able also to save them to the uttermost that come unto God by him, seeing </w:t>
      </w:r>
      <w:r w:rsidR="00CC48F9" w:rsidRPr="00B900FB">
        <w:rPr>
          <w:i/>
          <w:u w:val="single"/>
        </w:rPr>
        <w:t>he ever liveth to make intercession for them</w:t>
      </w:r>
      <w:r w:rsidR="00CC48F9" w:rsidRPr="008D1430">
        <w:t xml:space="preserve">. </w:t>
      </w:r>
    </w:p>
    <w:p w:rsidR="00D5573B" w:rsidRPr="00F6206B" w:rsidRDefault="00F82790" w:rsidP="00034A27">
      <w:pPr>
        <w:pStyle w:val="ListParagraph"/>
        <w:numPr>
          <w:ilvl w:val="0"/>
          <w:numId w:val="16"/>
        </w:numPr>
        <w:rPr>
          <w:sz w:val="28"/>
          <w:szCs w:val="28"/>
        </w:rPr>
      </w:pPr>
      <w:r w:rsidRPr="008D1430">
        <w:rPr>
          <w:sz w:val="28"/>
          <w:szCs w:val="28"/>
        </w:rPr>
        <w:t>Constant in Well doing</w:t>
      </w:r>
      <w:r w:rsidR="003E1733" w:rsidRPr="008D1430">
        <w:rPr>
          <w:sz w:val="28"/>
          <w:szCs w:val="28"/>
        </w:rPr>
        <w:t xml:space="preserve"> </w:t>
      </w:r>
    </w:p>
    <w:p w:rsidR="00F82790" w:rsidRPr="008D1430" w:rsidRDefault="00611536" w:rsidP="00034A27">
      <w:pPr>
        <w:pStyle w:val="ListParagraph"/>
        <w:numPr>
          <w:ilvl w:val="1"/>
          <w:numId w:val="16"/>
        </w:numPr>
        <w:rPr>
          <w:sz w:val="28"/>
          <w:szCs w:val="28"/>
        </w:rPr>
      </w:pPr>
      <w:r w:rsidRPr="008D1430">
        <w:rPr>
          <w:sz w:val="28"/>
          <w:szCs w:val="28"/>
        </w:rPr>
        <w:t>W</w:t>
      </w:r>
      <w:r w:rsidR="003E1733" w:rsidRPr="008D1430">
        <w:rPr>
          <w:sz w:val="28"/>
          <w:szCs w:val="28"/>
        </w:rPr>
        <w:t xml:space="preserve">ith the </w:t>
      </w:r>
      <w:r w:rsidR="004364A6" w:rsidRPr="008D1430">
        <w:rPr>
          <w:sz w:val="28"/>
          <w:szCs w:val="28"/>
        </w:rPr>
        <w:t>annointing of the Holy Ghost.</w:t>
      </w:r>
    </w:p>
    <w:p w:rsidR="00611536" w:rsidRPr="008D1430" w:rsidRDefault="00611536" w:rsidP="00034A27">
      <w:pPr>
        <w:pStyle w:val="ListParagraph"/>
        <w:numPr>
          <w:ilvl w:val="1"/>
          <w:numId w:val="16"/>
        </w:numPr>
        <w:rPr>
          <w:sz w:val="28"/>
          <w:szCs w:val="28"/>
        </w:rPr>
      </w:pPr>
      <w:r w:rsidRPr="008D1430">
        <w:rPr>
          <w:sz w:val="28"/>
          <w:szCs w:val="28"/>
        </w:rPr>
        <w:t xml:space="preserve">With the </w:t>
      </w:r>
      <w:r w:rsidR="004364A6" w:rsidRPr="008D1430">
        <w:rPr>
          <w:sz w:val="28"/>
          <w:szCs w:val="28"/>
        </w:rPr>
        <w:t xml:space="preserve">Power of the </w:t>
      </w:r>
      <w:r w:rsidRPr="008D1430">
        <w:rPr>
          <w:sz w:val="28"/>
          <w:szCs w:val="28"/>
        </w:rPr>
        <w:t>Gospel</w:t>
      </w:r>
      <w:r w:rsidR="004364A6" w:rsidRPr="008D1430">
        <w:rPr>
          <w:sz w:val="28"/>
          <w:szCs w:val="28"/>
        </w:rPr>
        <w:t>.</w:t>
      </w:r>
    </w:p>
    <w:p w:rsidR="00611536" w:rsidRPr="008D1430" w:rsidRDefault="004364A6" w:rsidP="00034A27">
      <w:pPr>
        <w:pStyle w:val="ListParagraph"/>
        <w:numPr>
          <w:ilvl w:val="1"/>
          <w:numId w:val="16"/>
        </w:numPr>
        <w:rPr>
          <w:sz w:val="28"/>
          <w:szCs w:val="28"/>
        </w:rPr>
      </w:pPr>
      <w:r w:rsidRPr="008D1430">
        <w:rPr>
          <w:sz w:val="28"/>
          <w:szCs w:val="28"/>
        </w:rPr>
        <w:t>With the Father with Him.</w:t>
      </w:r>
    </w:p>
    <w:p w:rsidR="00D5573B" w:rsidRPr="00297032" w:rsidRDefault="00D5573B" w:rsidP="00D5573B">
      <w:pPr>
        <w:pStyle w:val="ListParagraph"/>
        <w:ind w:left="1440"/>
        <w:rPr>
          <w:rFonts w:ascii="Arial" w:hAnsi="Arial" w:cs="Arial"/>
        </w:rPr>
      </w:pPr>
    </w:p>
    <w:p w:rsidR="004364A6" w:rsidRPr="00B900FB" w:rsidRDefault="00B900FB" w:rsidP="003E1733">
      <w:pPr>
        <w:rPr>
          <w:i/>
        </w:rPr>
      </w:pPr>
      <w:r>
        <w:t>Luke 4:18—</w:t>
      </w:r>
      <w:r w:rsidR="003E1733" w:rsidRPr="00B900FB">
        <w:rPr>
          <w:i/>
        </w:rPr>
        <w:t>The Spirit of the Lord is upon me, because he hath anointed me to preach the gospel to the poor; he hath sent me to heal the brokenhearted, to preach deliverance to the captives, and recovering of sight to the blind, to set at liberty them that are bruised,</w:t>
      </w:r>
      <w:r w:rsidR="004364A6" w:rsidRPr="00B900FB">
        <w:rPr>
          <w:i/>
        </w:rPr>
        <w:t xml:space="preserve"> </w:t>
      </w:r>
    </w:p>
    <w:p w:rsidR="003E1733" w:rsidRPr="00B900FB" w:rsidRDefault="00B900FB" w:rsidP="003E1733">
      <w:pPr>
        <w:rPr>
          <w:i/>
        </w:rPr>
      </w:pPr>
      <w:r>
        <w:t>Acts 10:38—</w:t>
      </w:r>
      <w:r w:rsidR="003E1733" w:rsidRPr="00B900FB">
        <w:rPr>
          <w:i/>
        </w:rPr>
        <w:t>How God anointed Jesus of Nazareth with the Holy Ghost and with power: who went about doing good, and healing all that were oppressed of the devil; for God was with him.</w:t>
      </w:r>
    </w:p>
    <w:p w:rsidR="00D5573B" w:rsidRPr="00297032" w:rsidRDefault="00D5573B" w:rsidP="003E1733">
      <w:pPr>
        <w:rPr>
          <w:rFonts w:ascii="Arial" w:hAnsi="Arial" w:cs="Arial"/>
        </w:rPr>
      </w:pPr>
    </w:p>
    <w:p w:rsidR="00164A4D" w:rsidRPr="008D1430" w:rsidRDefault="00F82790" w:rsidP="00034A27">
      <w:pPr>
        <w:pStyle w:val="ListParagraph"/>
        <w:numPr>
          <w:ilvl w:val="0"/>
          <w:numId w:val="16"/>
        </w:numPr>
        <w:rPr>
          <w:sz w:val="28"/>
          <w:szCs w:val="28"/>
        </w:rPr>
      </w:pPr>
      <w:r w:rsidRPr="008D1430">
        <w:rPr>
          <w:sz w:val="28"/>
          <w:szCs w:val="28"/>
        </w:rPr>
        <w:t>Constant in Ministry</w:t>
      </w:r>
    </w:p>
    <w:p w:rsidR="00D5573B" w:rsidRPr="00297032" w:rsidRDefault="00D5573B" w:rsidP="00D5573B">
      <w:pPr>
        <w:pStyle w:val="ListParagraph"/>
        <w:ind w:left="1080"/>
        <w:rPr>
          <w:rFonts w:ascii="Arial" w:hAnsi="Arial" w:cs="Arial"/>
        </w:rPr>
      </w:pPr>
    </w:p>
    <w:p w:rsidR="00164A4D" w:rsidRPr="008D1430" w:rsidRDefault="00164A4D" w:rsidP="00034A27">
      <w:pPr>
        <w:pStyle w:val="ListParagraph"/>
        <w:numPr>
          <w:ilvl w:val="1"/>
          <w:numId w:val="16"/>
        </w:numPr>
        <w:rPr>
          <w:sz w:val="28"/>
          <w:szCs w:val="28"/>
        </w:rPr>
      </w:pPr>
      <w:r w:rsidRPr="008D1430">
        <w:rPr>
          <w:sz w:val="28"/>
          <w:szCs w:val="28"/>
        </w:rPr>
        <w:t>A daily ministry</w:t>
      </w:r>
      <w:r w:rsidR="00135E7E">
        <w:rPr>
          <w:sz w:val="28"/>
          <w:szCs w:val="28"/>
        </w:rPr>
        <w:tab/>
      </w:r>
    </w:p>
    <w:p w:rsidR="00164A4D" w:rsidRPr="008D1430" w:rsidRDefault="00164A4D" w:rsidP="00034A27">
      <w:pPr>
        <w:pStyle w:val="ListParagraph"/>
        <w:numPr>
          <w:ilvl w:val="1"/>
          <w:numId w:val="16"/>
        </w:numPr>
        <w:rPr>
          <w:sz w:val="28"/>
          <w:szCs w:val="28"/>
        </w:rPr>
      </w:pPr>
      <w:r w:rsidRPr="008D1430">
        <w:rPr>
          <w:sz w:val="28"/>
          <w:szCs w:val="28"/>
        </w:rPr>
        <w:t>An afternoon ministry</w:t>
      </w:r>
    </w:p>
    <w:p w:rsidR="00164A4D" w:rsidRPr="008D1430" w:rsidRDefault="00164A4D" w:rsidP="00034A27">
      <w:pPr>
        <w:pStyle w:val="ListParagraph"/>
        <w:numPr>
          <w:ilvl w:val="1"/>
          <w:numId w:val="16"/>
        </w:numPr>
        <w:rPr>
          <w:sz w:val="28"/>
          <w:szCs w:val="28"/>
        </w:rPr>
      </w:pPr>
      <w:r w:rsidRPr="008D1430">
        <w:rPr>
          <w:sz w:val="28"/>
          <w:szCs w:val="28"/>
        </w:rPr>
        <w:t>An evening ministry</w:t>
      </w:r>
    </w:p>
    <w:p w:rsidR="00164A4D" w:rsidRPr="008D1430" w:rsidRDefault="00164A4D" w:rsidP="00034A27">
      <w:pPr>
        <w:pStyle w:val="ListParagraph"/>
        <w:numPr>
          <w:ilvl w:val="1"/>
          <w:numId w:val="16"/>
        </w:numPr>
        <w:rPr>
          <w:sz w:val="28"/>
          <w:szCs w:val="28"/>
        </w:rPr>
      </w:pPr>
      <w:r w:rsidRPr="008D1430">
        <w:rPr>
          <w:sz w:val="28"/>
          <w:szCs w:val="28"/>
        </w:rPr>
        <w:t>A night ministry</w:t>
      </w:r>
    </w:p>
    <w:p w:rsidR="00164A4D" w:rsidRDefault="00164A4D" w:rsidP="00034A27">
      <w:pPr>
        <w:pStyle w:val="ListParagraph"/>
        <w:numPr>
          <w:ilvl w:val="1"/>
          <w:numId w:val="16"/>
        </w:numPr>
        <w:rPr>
          <w:sz w:val="28"/>
          <w:szCs w:val="28"/>
        </w:rPr>
      </w:pPr>
      <w:r w:rsidRPr="008D1430">
        <w:rPr>
          <w:sz w:val="28"/>
          <w:szCs w:val="28"/>
        </w:rPr>
        <w:t>A life ministry</w:t>
      </w:r>
    </w:p>
    <w:p w:rsidR="00507FD4" w:rsidRPr="00242D18" w:rsidRDefault="00507FD4" w:rsidP="00242D18">
      <w:pPr>
        <w:spacing w:before="100" w:beforeAutospacing="1" w:line="216" w:lineRule="auto"/>
      </w:pPr>
      <w:r w:rsidRPr="00242D18">
        <w:rPr>
          <w:bCs/>
        </w:rPr>
        <w:t>GOSPEL EVENTS (MATTHEW–JOHN)</w:t>
      </w:r>
      <w:r w:rsidR="00242D18" w:rsidRPr="00242D18">
        <w:rPr>
          <w:bCs/>
        </w:rPr>
        <w:t xml:space="preserve">      </w:t>
      </w:r>
      <w:r w:rsidRPr="00242D18">
        <w:rPr>
          <w:bCs/>
          <w:u w:val="single"/>
        </w:rPr>
        <w:t>MAIN HIGHLIGHTS OF CHRIST’S LIFE</w:t>
      </w:r>
    </w:p>
    <w:p w:rsidR="00507FD4" w:rsidRPr="00242D18" w:rsidRDefault="00507FD4" w:rsidP="00242D18">
      <w:r w:rsidRPr="00242D18">
        <w:t xml:space="preserve">1. His Birth </w:t>
      </w:r>
      <w:r w:rsidR="00242D18">
        <w:tab/>
      </w:r>
      <w:r w:rsidR="00242D18">
        <w:tab/>
      </w:r>
      <w:r w:rsidR="00242D18">
        <w:tab/>
      </w:r>
      <w:r w:rsidR="00242D18">
        <w:tab/>
      </w:r>
      <w:r w:rsidR="00242D18">
        <w:tab/>
      </w:r>
      <w:r w:rsidR="00242D18">
        <w:tab/>
      </w:r>
      <w:r w:rsidR="00242D18">
        <w:tab/>
      </w:r>
      <w:r w:rsidR="00242D18">
        <w:tab/>
      </w:r>
      <w:r w:rsidR="00242D18">
        <w:tab/>
      </w:r>
      <w:r w:rsidRPr="00242D18">
        <w:t>Luke 2:1-7</w:t>
      </w:r>
    </w:p>
    <w:p w:rsidR="00507FD4" w:rsidRPr="00242D18" w:rsidRDefault="00B41FD1" w:rsidP="00242D18">
      <w:r>
        <w:t>2. Th</w:t>
      </w:r>
      <w:r w:rsidR="000E1AF1">
        <w:t>e A</w:t>
      </w:r>
      <w:r w:rsidR="00507FD4" w:rsidRPr="00242D18">
        <w:t xml:space="preserve">doration by the shepherds </w:t>
      </w:r>
      <w:r w:rsidR="00242D18">
        <w:tab/>
      </w:r>
      <w:r w:rsidR="00242D18">
        <w:tab/>
      </w:r>
      <w:r w:rsidR="00242D18">
        <w:tab/>
      </w:r>
      <w:r w:rsidR="00242D18">
        <w:tab/>
      </w:r>
      <w:r w:rsidR="00242D18">
        <w:tab/>
      </w:r>
      <w:r w:rsidR="00242D18">
        <w:tab/>
      </w:r>
      <w:r w:rsidR="00507FD4" w:rsidRPr="00242D18">
        <w:t>Lk. 2:8-20</w:t>
      </w:r>
    </w:p>
    <w:p w:rsidR="00507FD4" w:rsidRPr="00242D18" w:rsidRDefault="000E1AF1" w:rsidP="00242D18">
      <w:r>
        <w:t>3. The D</w:t>
      </w:r>
      <w:r w:rsidR="00507FD4" w:rsidRPr="00242D18">
        <w:t xml:space="preserve">edication in Jerusalem </w:t>
      </w:r>
      <w:r w:rsidR="00242D18">
        <w:tab/>
      </w:r>
      <w:r w:rsidR="00242D18">
        <w:tab/>
      </w:r>
      <w:r w:rsidR="00242D18">
        <w:tab/>
      </w:r>
      <w:r w:rsidR="00242D18">
        <w:tab/>
      </w:r>
      <w:r w:rsidR="00242D18">
        <w:tab/>
      </w:r>
      <w:r w:rsidR="00242D18">
        <w:tab/>
      </w:r>
      <w:r w:rsidR="00507FD4" w:rsidRPr="00242D18">
        <w:t>Lk. 2: 21:38</w:t>
      </w:r>
    </w:p>
    <w:p w:rsidR="00507FD4" w:rsidRPr="00242D18" w:rsidRDefault="00507FD4" w:rsidP="00242D18">
      <w:r w:rsidRPr="00242D18">
        <w:t xml:space="preserve">4. The worship by the wise men </w:t>
      </w:r>
      <w:r w:rsidR="00242D18">
        <w:tab/>
      </w:r>
      <w:r w:rsidR="00242D18">
        <w:tab/>
      </w:r>
      <w:r w:rsidR="00242D18">
        <w:tab/>
      </w:r>
      <w:r w:rsidR="00242D18">
        <w:tab/>
      </w:r>
      <w:r w:rsidR="00242D18">
        <w:tab/>
      </w:r>
      <w:r w:rsidR="00242D18">
        <w:tab/>
      </w:r>
      <w:r w:rsidRPr="00242D18">
        <w:t>Mt. 2:1-12</w:t>
      </w:r>
    </w:p>
    <w:p w:rsidR="00507FD4" w:rsidRPr="00242D18" w:rsidRDefault="00507FD4" w:rsidP="00242D18">
      <w:r w:rsidRPr="00242D18">
        <w:t xml:space="preserve">5. Flight into Egypt </w:t>
      </w:r>
      <w:r w:rsidR="00242D18">
        <w:tab/>
      </w:r>
      <w:r w:rsidR="00242D18">
        <w:tab/>
      </w:r>
      <w:r w:rsidR="00242D18">
        <w:tab/>
      </w:r>
      <w:r w:rsidR="00242D18">
        <w:tab/>
      </w:r>
      <w:r w:rsidR="00242D18">
        <w:tab/>
      </w:r>
      <w:r w:rsidR="00242D18">
        <w:tab/>
      </w:r>
      <w:r w:rsidR="00242D18">
        <w:tab/>
      </w:r>
      <w:r w:rsidR="00242D18">
        <w:tab/>
      </w:r>
      <w:r w:rsidRPr="00242D18">
        <w:t>Mt. 2:13-23</w:t>
      </w:r>
    </w:p>
    <w:p w:rsidR="00507FD4" w:rsidRPr="00242D18" w:rsidRDefault="00507FD4" w:rsidP="00242D18">
      <w:r w:rsidRPr="00242D18">
        <w:t xml:space="preserve">6. Temple visit at age twelve </w:t>
      </w:r>
      <w:r w:rsidR="00242D18">
        <w:tab/>
      </w:r>
      <w:r w:rsidR="00242D18">
        <w:tab/>
      </w:r>
      <w:r w:rsidR="00242D18">
        <w:tab/>
      </w:r>
      <w:r w:rsidR="00B41FD1">
        <w:tab/>
      </w:r>
      <w:r w:rsidR="00B41FD1">
        <w:tab/>
      </w:r>
      <w:r w:rsidR="00B41FD1">
        <w:tab/>
      </w:r>
      <w:r w:rsidR="00B41FD1">
        <w:tab/>
      </w:r>
      <w:r w:rsidRPr="00242D18">
        <w:t>Lk. 2:41-50</w:t>
      </w:r>
    </w:p>
    <w:p w:rsidR="00507FD4" w:rsidRPr="00242D18" w:rsidRDefault="00507FD4" w:rsidP="00242D18">
      <w:r w:rsidRPr="00242D18">
        <w:t>7</w:t>
      </w:r>
      <w:r w:rsidR="000E1AF1">
        <w:t>. His B</w:t>
      </w:r>
      <w:r w:rsidRPr="00242D18">
        <w:t xml:space="preserve">aptism </w:t>
      </w:r>
      <w:r w:rsidR="00B41FD1">
        <w:tab/>
      </w:r>
      <w:r w:rsidR="00B41FD1">
        <w:tab/>
      </w:r>
      <w:r w:rsidR="00B41FD1">
        <w:tab/>
      </w:r>
      <w:r w:rsidR="00B41FD1">
        <w:tab/>
      </w:r>
      <w:r w:rsidR="00B41FD1">
        <w:tab/>
      </w:r>
      <w:r w:rsidR="00B41FD1">
        <w:tab/>
      </w:r>
      <w:r w:rsidR="00B41FD1">
        <w:tab/>
      </w:r>
      <w:r w:rsidR="00B41FD1">
        <w:tab/>
      </w:r>
      <w:r w:rsidRPr="00242D18">
        <w:t>Mt. 3:13-17</w:t>
      </w:r>
    </w:p>
    <w:p w:rsidR="00507FD4" w:rsidRPr="00242D18" w:rsidRDefault="000E1AF1" w:rsidP="00242D18">
      <w:r>
        <w:t>8. His T</w:t>
      </w:r>
      <w:r w:rsidR="00507FD4" w:rsidRPr="00242D18">
        <w:t xml:space="preserve">emptation </w:t>
      </w:r>
      <w:r w:rsidR="00B41FD1">
        <w:tab/>
      </w:r>
      <w:r w:rsidR="00B41FD1">
        <w:tab/>
      </w:r>
      <w:r w:rsidR="00B41FD1">
        <w:tab/>
      </w:r>
      <w:r w:rsidR="00B41FD1">
        <w:tab/>
      </w:r>
      <w:r w:rsidR="00B41FD1">
        <w:tab/>
      </w:r>
      <w:r w:rsidR="00B41FD1">
        <w:tab/>
      </w:r>
      <w:r w:rsidR="00B41FD1">
        <w:tab/>
      </w:r>
      <w:r w:rsidR="00B41FD1">
        <w:tab/>
      </w:r>
      <w:r w:rsidR="00507FD4" w:rsidRPr="00242D18">
        <w:t>Mt. 4:1-11</w:t>
      </w:r>
    </w:p>
    <w:p w:rsidR="00507FD4" w:rsidRPr="00242D18" w:rsidRDefault="00507FD4" w:rsidP="00242D18">
      <w:r w:rsidRPr="00242D18">
        <w:t xml:space="preserve">9. Introduction by John the Baptist </w:t>
      </w:r>
      <w:r w:rsidR="00B41FD1">
        <w:tab/>
      </w:r>
      <w:r w:rsidR="00B41FD1">
        <w:tab/>
      </w:r>
      <w:r w:rsidR="00B41FD1">
        <w:tab/>
      </w:r>
      <w:r w:rsidR="00B41FD1">
        <w:tab/>
      </w:r>
      <w:r w:rsidR="00B41FD1">
        <w:tab/>
      </w:r>
      <w:r w:rsidR="00B41FD1">
        <w:tab/>
      </w:r>
      <w:r w:rsidRPr="00242D18">
        <w:t>Jn. 1:29</w:t>
      </w:r>
    </w:p>
    <w:p w:rsidR="00507FD4" w:rsidRPr="00242D18" w:rsidRDefault="00507FD4" w:rsidP="00242D18">
      <w:r w:rsidRPr="00242D18">
        <w:t xml:space="preserve">10. First temple cleansing </w:t>
      </w:r>
      <w:r w:rsidR="00B41FD1">
        <w:tab/>
      </w:r>
      <w:r w:rsidR="00B41FD1">
        <w:tab/>
      </w:r>
      <w:r w:rsidR="00B41FD1">
        <w:tab/>
      </w:r>
      <w:r w:rsidR="00B41FD1">
        <w:tab/>
      </w:r>
      <w:r w:rsidR="00B41FD1">
        <w:tab/>
      </w:r>
      <w:r w:rsidR="00B41FD1">
        <w:tab/>
      </w:r>
      <w:r w:rsidR="00B41FD1">
        <w:tab/>
      </w:r>
      <w:r w:rsidRPr="00242D18">
        <w:t>Jn. 2:13-25</w:t>
      </w:r>
    </w:p>
    <w:p w:rsidR="00507FD4" w:rsidRPr="00242D18" w:rsidRDefault="00507FD4" w:rsidP="00242D18">
      <w:r w:rsidRPr="00242D18">
        <w:t xml:space="preserve">11. Conversion of Nicodemus </w:t>
      </w:r>
      <w:r w:rsidR="00B41FD1">
        <w:tab/>
      </w:r>
      <w:r w:rsidR="00B41FD1">
        <w:tab/>
      </w:r>
      <w:r w:rsidR="00B41FD1">
        <w:tab/>
      </w:r>
      <w:r w:rsidR="00B41FD1">
        <w:tab/>
      </w:r>
      <w:r w:rsidR="00B41FD1">
        <w:tab/>
      </w:r>
      <w:r w:rsidR="00B41FD1">
        <w:tab/>
      </w:r>
      <w:r w:rsidRPr="00242D18">
        <w:t>Jn. 3:1-21</w:t>
      </w:r>
    </w:p>
    <w:p w:rsidR="00507FD4" w:rsidRPr="00242D18" w:rsidRDefault="00507FD4" w:rsidP="00242D18">
      <w:r w:rsidRPr="00242D18">
        <w:t xml:space="preserve">12. The choice of the twelve </w:t>
      </w:r>
      <w:r w:rsidR="00B41FD1">
        <w:tab/>
      </w:r>
      <w:r w:rsidR="00B41FD1">
        <w:tab/>
      </w:r>
      <w:r w:rsidR="00B41FD1">
        <w:tab/>
      </w:r>
      <w:r w:rsidR="00B41FD1">
        <w:tab/>
      </w:r>
      <w:r w:rsidR="00B41FD1">
        <w:tab/>
      </w:r>
      <w:r w:rsidR="00B41FD1">
        <w:tab/>
      </w:r>
      <w:r w:rsidR="00B41FD1">
        <w:tab/>
      </w:r>
      <w:r w:rsidRPr="00242D18">
        <w:t>Mt. 10:1-4</w:t>
      </w:r>
    </w:p>
    <w:p w:rsidR="00507FD4" w:rsidRPr="00242D18" w:rsidRDefault="00507FD4" w:rsidP="00242D18">
      <w:r w:rsidRPr="00242D18">
        <w:t xml:space="preserve">13. Imprisonment and execution of John </w:t>
      </w:r>
      <w:r w:rsidR="00B41FD1">
        <w:tab/>
      </w:r>
      <w:r w:rsidR="00B41FD1">
        <w:tab/>
      </w:r>
      <w:r w:rsidR="00B41FD1">
        <w:tab/>
      </w:r>
      <w:r w:rsidR="00B41FD1">
        <w:tab/>
      </w:r>
      <w:r w:rsidR="00B41FD1">
        <w:tab/>
      </w:r>
      <w:r w:rsidRPr="00242D18">
        <w:t>Mt. 14:1-12</w:t>
      </w:r>
    </w:p>
    <w:p w:rsidR="00507FD4" w:rsidRPr="00242D18" w:rsidRDefault="00507FD4" w:rsidP="00242D18">
      <w:r w:rsidRPr="00242D18">
        <w:t xml:space="preserve">14. Peter’s great confession </w:t>
      </w:r>
      <w:r w:rsidR="00B41FD1">
        <w:t>of faith</w:t>
      </w:r>
      <w:r w:rsidR="00B41FD1">
        <w:tab/>
      </w:r>
      <w:r w:rsidR="00B41FD1">
        <w:tab/>
      </w:r>
      <w:r w:rsidR="00B41FD1">
        <w:tab/>
      </w:r>
      <w:r w:rsidR="00B41FD1">
        <w:tab/>
      </w:r>
      <w:r w:rsidR="00B41FD1">
        <w:tab/>
      </w:r>
      <w:r w:rsidR="00B41FD1">
        <w:tab/>
      </w:r>
      <w:r w:rsidRPr="00242D18">
        <w:t>Mt. 16:13-20</w:t>
      </w:r>
    </w:p>
    <w:p w:rsidR="00507FD4" w:rsidRPr="00242D18" w:rsidRDefault="000E1AF1" w:rsidP="00242D18">
      <w:r>
        <w:t>15. The T</w:t>
      </w:r>
      <w:r w:rsidR="00507FD4" w:rsidRPr="00242D18">
        <w:t xml:space="preserve">ransfiguration </w:t>
      </w:r>
      <w:r w:rsidR="00B41FD1">
        <w:tab/>
      </w:r>
      <w:r w:rsidR="00B41FD1">
        <w:tab/>
      </w:r>
      <w:r w:rsidR="00B41FD1">
        <w:tab/>
      </w:r>
      <w:r w:rsidR="00B41FD1">
        <w:tab/>
      </w:r>
      <w:r w:rsidR="00B41FD1">
        <w:tab/>
      </w:r>
      <w:r w:rsidR="00B41FD1">
        <w:tab/>
      </w:r>
      <w:r w:rsidR="00B41FD1">
        <w:tab/>
      </w:r>
      <w:r w:rsidR="00507FD4" w:rsidRPr="00242D18">
        <w:t>Mt. 17:1-13</w:t>
      </w:r>
    </w:p>
    <w:p w:rsidR="00507FD4" w:rsidRPr="00242D18" w:rsidRDefault="000E1AF1" w:rsidP="00242D18">
      <w:r>
        <w:t>16. His T</w:t>
      </w:r>
      <w:r w:rsidR="00507FD4" w:rsidRPr="00242D18">
        <w:t xml:space="preserve">riumphal entry </w:t>
      </w:r>
      <w:r w:rsidR="00B41FD1">
        <w:tab/>
      </w:r>
      <w:r w:rsidR="00B41FD1">
        <w:tab/>
      </w:r>
      <w:r w:rsidR="00B41FD1">
        <w:tab/>
      </w:r>
      <w:r w:rsidR="00B41FD1">
        <w:tab/>
      </w:r>
      <w:r w:rsidR="00B41FD1">
        <w:tab/>
      </w:r>
      <w:r w:rsidR="00B41FD1">
        <w:tab/>
      </w:r>
      <w:r w:rsidR="00B41FD1">
        <w:tab/>
      </w:r>
      <w:r w:rsidR="00507FD4" w:rsidRPr="00242D18">
        <w:t xml:space="preserve">Mt. 21:1-11 </w:t>
      </w:r>
    </w:p>
    <w:p w:rsidR="00507FD4" w:rsidRPr="00242D18" w:rsidRDefault="00507FD4" w:rsidP="00242D18">
      <w:r w:rsidRPr="00242D18">
        <w:t xml:space="preserve">17. Weeping over Jerusalem </w:t>
      </w:r>
      <w:r w:rsidR="00B41FD1">
        <w:tab/>
      </w:r>
      <w:r w:rsidR="00B41FD1">
        <w:tab/>
      </w:r>
      <w:r w:rsidR="00B41FD1">
        <w:tab/>
      </w:r>
      <w:r w:rsidR="00B41FD1">
        <w:tab/>
      </w:r>
      <w:r w:rsidR="00B41FD1">
        <w:tab/>
        <w:t xml:space="preserve">     </w:t>
      </w:r>
      <w:r w:rsidRPr="00242D18">
        <w:t>Mt. 23:37-39; Lk. 19:41</w:t>
      </w:r>
    </w:p>
    <w:p w:rsidR="00507FD4" w:rsidRPr="00242D18" w:rsidRDefault="000E1AF1" w:rsidP="00242D18">
      <w:r>
        <w:t>18. In the Upper R</w:t>
      </w:r>
      <w:r w:rsidR="00507FD4" w:rsidRPr="00242D18">
        <w:t xml:space="preserve">oom </w:t>
      </w:r>
      <w:r>
        <w:tab/>
      </w:r>
      <w:r>
        <w:tab/>
      </w:r>
      <w:r>
        <w:tab/>
      </w:r>
      <w:r>
        <w:tab/>
      </w:r>
      <w:r>
        <w:tab/>
      </w:r>
      <w:r>
        <w:tab/>
      </w:r>
      <w:r>
        <w:tab/>
      </w:r>
      <w:r w:rsidR="00507FD4" w:rsidRPr="00242D18">
        <w:t>Jn. 13-14</w:t>
      </w:r>
    </w:p>
    <w:p w:rsidR="00507FD4" w:rsidRPr="00242D18" w:rsidRDefault="00507FD4" w:rsidP="00242D18">
      <w:r w:rsidRPr="00242D18">
        <w:t xml:space="preserve">19. In Gethsemane </w:t>
      </w:r>
      <w:r w:rsidR="00B41FD1">
        <w:tab/>
      </w:r>
      <w:r w:rsidR="00B41FD1">
        <w:tab/>
      </w:r>
      <w:r w:rsidR="00B41FD1">
        <w:tab/>
      </w:r>
      <w:r w:rsidR="00B41FD1">
        <w:tab/>
      </w:r>
      <w:r w:rsidR="00B41FD1">
        <w:tab/>
      </w:r>
      <w:r w:rsidR="00B41FD1">
        <w:tab/>
      </w:r>
      <w:r w:rsidR="00B41FD1">
        <w:tab/>
      </w:r>
      <w:r w:rsidR="00B41FD1">
        <w:tab/>
      </w:r>
      <w:r w:rsidRPr="00242D18">
        <w:t>Jn. 18:1-11</w:t>
      </w:r>
    </w:p>
    <w:p w:rsidR="00507FD4" w:rsidRPr="00242D18" w:rsidRDefault="00507FD4" w:rsidP="00242D18">
      <w:r w:rsidRPr="00242D18">
        <w:t xml:space="preserve">20. His arrest and trials </w:t>
      </w:r>
      <w:r w:rsidR="00B41FD1">
        <w:tab/>
      </w:r>
      <w:r w:rsidR="00B41FD1">
        <w:tab/>
      </w:r>
      <w:r w:rsidR="00B41FD1">
        <w:tab/>
      </w:r>
      <w:r w:rsidR="00B41FD1">
        <w:tab/>
      </w:r>
      <w:r w:rsidR="00B41FD1">
        <w:tab/>
      </w:r>
      <w:r w:rsidR="00B41FD1">
        <w:tab/>
        <w:t xml:space="preserve">     </w:t>
      </w:r>
      <w:r w:rsidRPr="00242D18">
        <w:t>Jn. 18:12—19:15</w:t>
      </w:r>
    </w:p>
    <w:p w:rsidR="00507FD4" w:rsidRPr="00242D18" w:rsidRDefault="000E1AF1" w:rsidP="00242D18">
      <w:r>
        <w:t>21. The C</w:t>
      </w:r>
      <w:r w:rsidR="00507FD4" w:rsidRPr="00242D18">
        <w:t xml:space="preserve">rucifixion </w:t>
      </w:r>
      <w:r w:rsidR="00B41FD1">
        <w:tab/>
      </w:r>
      <w:r w:rsidR="00B41FD1">
        <w:tab/>
      </w:r>
      <w:r w:rsidR="00B41FD1">
        <w:tab/>
      </w:r>
      <w:r w:rsidR="00B41FD1">
        <w:tab/>
      </w:r>
      <w:r w:rsidR="00B41FD1">
        <w:tab/>
      </w:r>
      <w:r w:rsidR="00B41FD1">
        <w:tab/>
      </w:r>
      <w:r w:rsidR="00B41FD1">
        <w:tab/>
      </w:r>
      <w:r w:rsidR="00B41FD1">
        <w:tab/>
      </w:r>
      <w:r w:rsidR="00507FD4" w:rsidRPr="00242D18">
        <w:t>Jn. 19:16-18</w:t>
      </w:r>
    </w:p>
    <w:p w:rsidR="00507FD4" w:rsidRPr="00242D18" w:rsidRDefault="000E1AF1" w:rsidP="00242D18">
      <w:r>
        <w:t>22. The R</w:t>
      </w:r>
      <w:r w:rsidR="00507FD4" w:rsidRPr="00242D18">
        <w:t xml:space="preserve">esurrection </w:t>
      </w:r>
      <w:r w:rsidR="00B41FD1">
        <w:tab/>
      </w:r>
      <w:r w:rsidR="00B41FD1">
        <w:tab/>
      </w:r>
      <w:r w:rsidR="00B41FD1">
        <w:tab/>
      </w:r>
      <w:r w:rsidR="00B41FD1">
        <w:tab/>
      </w:r>
      <w:r w:rsidR="00B41FD1">
        <w:tab/>
      </w:r>
      <w:r w:rsidR="00B41FD1">
        <w:tab/>
      </w:r>
      <w:r w:rsidR="00B41FD1">
        <w:tab/>
      </w:r>
      <w:r w:rsidR="00B41FD1">
        <w:tab/>
      </w:r>
      <w:r w:rsidR="00507FD4" w:rsidRPr="00242D18">
        <w:t>Mt. 28:1-7</w:t>
      </w:r>
    </w:p>
    <w:p w:rsidR="00507FD4" w:rsidRDefault="00ED4753" w:rsidP="00242D18">
      <w:r>
        <w:t>23. The T</w:t>
      </w:r>
      <w:r w:rsidR="00507FD4" w:rsidRPr="00242D18">
        <w:t xml:space="preserve">en </w:t>
      </w:r>
      <w:r w:rsidR="00242D18">
        <w:t xml:space="preserve">recorded </w:t>
      </w:r>
      <w:r w:rsidR="00507FD4" w:rsidRPr="00242D18">
        <w:t>appearances</w:t>
      </w:r>
    </w:p>
    <w:p w:rsidR="004C6C51" w:rsidRDefault="00C90CE3" w:rsidP="004C6C51">
      <w:pPr>
        <w:pStyle w:val="NormalWeb"/>
      </w:pPr>
      <w:r>
        <w:t>Jesus appeared at least ten times after His resurrection before He ascended into heaven. There were apparently many more appe</w:t>
      </w:r>
      <w:r w:rsidR="004C6C51">
        <w:t>arances.</w:t>
      </w:r>
    </w:p>
    <w:p w:rsidR="004C6C51" w:rsidRDefault="004C6C51" w:rsidP="004C6C51">
      <w:pPr>
        <w:pStyle w:val="NormalWeb"/>
      </w:pPr>
      <w:r>
        <w:t>Acts 1:3—To whom also he shewed himself alive after his passion by many infallible proofs, being seen of them forty days, and speaking of the things pertaining to the kingdom of God:</w:t>
      </w:r>
    </w:p>
    <w:p w:rsidR="00C90CE3" w:rsidRDefault="00C90CE3" w:rsidP="004C6C51">
      <w:pPr>
        <w:pStyle w:val="NormalWeb"/>
      </w:pPr>
      <w:r>
        <w:t>John</w:t>
      </w:r>
      <w:r w:rsidR="004C6C51">
        <w:t xml:space="preserve"> 20:30—</w:t>
      </w:r>
      <w:r>
        <w:t xml:space="preserve">And many other signs truly did Jesus in the presence of his disciples, which are not written in this book:                                                                                                            </w:t>
      </w:r>
      <w:r w:rsidR="004C6C51">
        <w:t>31—</w:t>
      </w:r>
      <w:r>
        <w:t>But these are written, that ye might believe that Jesus is the Christ, the Son of God; and that believing ye might have life through his name.</w:t>
      </w:r>
      <w:r w:rsidR="004C6C51" w:rsidRPr="004C6C51">
        <w:t xml:space="preserve"> </w:t>
      </w:r>
      <w:r w:rsidR="004C6C51">
        <w:t xml:space="preserve">                                                                          21:25 And there are also many other things which Jesus did, the which, if they should be written every one, I suppose that even the world itself could not contain the books that should be written. Amen.</w:t>
      </w:r>
    </w:p>
    <w:p w:rsidR="007C3551" w:rsidRDefault="00C90CE3" w:rsidP="00034A27">
      <w:pPr>
        <w:pStyle w:val="NormalWeb"/>
        <w:numPr>
          <w:ilvl w:val="0"/>
          <w:numId w:val="32"/>
        </w:numPr>
        <w:spacing w:before="0" w:beforeAutospacing="0" w:after="0" w:afterAutospacing="0"/>
      </w:pPr>
      <w:r>
        <w:t xml:space="preserve">He appeared to Mary Magdalene </w:t>
      </w:r>
      <w:r>
        <w:tab/>
      </w:r>
      <w:r>
        <w:tab/>
      </w:r>
      <w:r>
        <w:tab/>
      </w:r>
    </w:p>
    <w:p w:rsidR="007C3551" w:rsidRDefault="00ED4753" w:rsidP="007C3551">
      <w:pPr>
        <w:pStyle w:val="NormalWeb"/>
        <w:spacing w:before="0" w:beforeAutospacing="0" w:after="0" w:afterAutospacing="0"/>
        <w:ind w:left="720"/>
      </w:pPr>
      <w:r>
        <w:t xml:space="preserve">     </w:t>
      </w:r>
      <w:r>
        <w:tab/>
      </w:r>
      <w:r w:rsidR="00C90CE3" w:rsidRPr="00C90CE3">
        <w:t>Mark 16:9-11</w:t>
      </w:r>
      <w:r w:rsidR="00C90CE3">
        <w:t xml:space="preserve">; </w:t>
      </w:r>
      <w:r w:rsidR="00C90CE3" w:rsidRPr="00C90CE3">
        <w:t>John 20:11-18</w:t>
      </w:r>
    </w:p>
    <w:p w:rsidR="00C90CE3" w:rsidRDefault="00C90CE3" w:rsidP="00034A27">
      <w:pPr>
        <w:pStyle w:val="NormalWeb"/>
        <w:numPr>
          <w:ilvl w:val="0"/>
          <w:numId w:val="32"/>
        </w:numPr>
        <w:spacing w:before="0" w:beforeAutospacing="0" w:after="0" w:afterAutospacing="0"/>
      </w:pPr>
      <w:r>
        <w:t xml:space="preserve">He appeared to the women running to tell the disciples about the empty tomb        </w:t>
      </w:r>
    </w:p>
    <w:p w:rsidR="00C90CE3" w:rsidRDefault="00ED4753" w:rsidP="007C3551">
      <w:pPr>
        <w:pStyle w:val="NormalWeb"/>
        <w:spacing w:before="0" w:beforeAutospacing="0" w:after="0" w:afterAutospacing="0"/>
        <w:ind w:firstLine="720"/>
      </w:pPr>
      <w:r>
        <w:t xml:space="preserve">    </w:t>
      </w:r>
      <w:r>
        <w:tab/>
      </w:r>
      <w:r w:rsidR="00C90CE3" w:rsidRPr="00C90CE3">
        <w:t>Matthew 28:8-10</w:t>
      </w:r>
    </w:p>
    <w:p w:rsidR="00C90CE3" w:rsidRDefault="00C90CE3" w:rsidP="00034A27">
      <w:pPr>
        <w:pStyle w:val="NormalWeb"/>
        <w:numPr>
          <w:ilvl w:val="0"/>
          <w:numId w:val="32"/>
        </w:numPr>
        <w:spacing w:before="0" w:beforeAutospacing="0" w:after="0" w:afterAutospacing="0"/>
      </w:pPr>
      <w:r>
        <w:t xml:space="preserve">He appeared to Peter, probably to assure him of his restoration </w:t>
      </w:r>
    </w:p>
    <w:p w:rsidR="00C90CE3" w:rsidRDefault="00ED4753" w:rsidP="00ED4753">
      <w:pPr>
        <w:pStyle w:val="NormalWeb"/>
        <w:spacing w:before="0" w:beforeAutospacing="0" w:after="0" w:afterAutospacing="0"/>
      </w:pPr>
      <w:r>
        <w:t xml:space="preserve">                 </w:t>
      </w:r>
      <w:r>
        <w:tab/>
      </w:r>
      <w:r w:rsidR="00C90CE3" w:rsidRPr="00C90CE3">
        <w:t>Luke 24:34</w:t>
      </w:r>
      <w:r w:rsidR="00C90CE3">
        <w:t xml:space="preserve">; </w:t>
      </w:r>
      <w:r w:rsidR="00C90CE3" w:rsidRPr="00C90CE3">
        <w:t>1 Cor. 15:5</w:t>
      </w:r>
    </w:p>
    <w:p w:rsidR="00C90CE3" w:rsidRDefault="00C90CE3" w:rsidP="00034A27">
      <w:pPr>
        <w:pStyle w:val="NormalWeb"/>
        <w:numPr>
          <w:ilvl w:val="0"/>
          <w:numId w:val="32"/>
        </w:numPr>
        <w:spacing w:before="0" w:beforeAutospacing="0" w:after="0" w:afterAutospacing="0"/>
      </w:pPr>
      <w:r>
        <w:t xml:space="preserve">He appeared to the two Emmaus disciples sometime in the early evening </w:t>
      </w:r>
    </w:p>
    <w:p w:rsidR="00C90CE3" w:rsidRDefault="00C90CE3" w:rsidP="00ED4753">
      <w:pPr>
        <w:pStyle w:val="NormalWeb"/>
        <w:spacing w:before="0" w:beforeAutospacing="0" w:after="0" w:afterAutospacing="0"/>
        <w:ind w:left="720" w:firstLine="720"/>
      </w:pPr>
      <w:r w:rsidRPr="00C90CE3">
        <w:t>Mark 16:12</w:t>
      </w:r>
      <w:r>
        <w:t xml:space="preserve">; </w:t>
      </w:r>
      <w:r w:rsidRPr="00C90CE3">
        <w:t>Luke 24:13-42</w:t>
      </w:r>
    </w:p>
    <w:p w:rsidR="00C90CE3" w:rsidRDefault="00C90CE3" w:rsidP="00034A27">
      <w:pPr>
        <w:pStyle w:val="NormalWeb"/>
        <w:numPr>
          <w:ilvl w:val="0"/>
          <w:numId w:val="32"/>
        </w:numPr>
        <w:spacing w:before="0" w:beforeAutospacing="0" w:after="0" w:afterAutospacing="0"/>
      </w:pPr>
      <w:r>
        <w:t xml:space="preserve">He appeared to the disciples with Thomas absent </w:t>
      </w:r>
    </w:p>
    <w:p w:rsidR="00C90CE3" w:rsidRDefault="00C90CE3" w:rsidP="00ED4753">
      <w:pPr>
        <w:pStyle w:val="NormalWeb"/>
        <w:spacing w:before="0" w:beforeAutospacing="0" w:after="0" w:afterAutospacing="0"/>
        <w:ind w:left="1440"/>
      </w:pPr>
      <w:r w:rsidRPr="00C90CE3">
        <w:t>Mark 16:14</w:t>
      </w:r>
      <w:r>
        <w:t xml:space="preserve">; </w:t>
      </w:r>
      <w:r w:rsidRPr="00C90CE3">
        <w:t>Luke 24:36-43</w:t>
      </w:r>
      <w:r>
        <w:t xml:space="preserve">; </w:t>
      </w:r>
      <w:r w:rsidRPr="00C90CE3">
        <w:t>John 20:19-25</w:t>
      </w:r>
    </w:p>
    <w:p w:rsidR="00C90CE3" w:rsidRDefault="00C90CE3" w:rsidP="00034A27">
      <w:pPr>
        <w:pStyle w:val="NormalWeb"/>
        <w:numPr>
          <w:ilvl w:val="0"/>
          <w:numId w:val="32"/>
        </w:numPr>
        <w:spacing w:before="0" w:beforeAutospacing="0" w:after="0" w:afterAutospacing="0"/>
      </w:pPr>
      <w:r>
        <w:t xml:space="preserve">One week later, He appeared to the disciples who had gone fishing </w:t>
      </w:r>
    </w:p>
    <w:p w:rsidR="00C90CE3" w:rsidRDefault="00C90CE3" w:rsidP="00ED4753">
      <w:pPr>
        <w:pStyle w:val="NormalWeb"/>
        <w:spacing w:before="0" w:beforeAutospacing="0" w:after="0" w:afterAutospacing="0"/>
        <w:ind w:left="720" w:firstLine="720"/>
      </w:pPr>
      <w:r>
        <w:t>J</w:t>
      </w:r>
      <w:r w:rsidRPr="00C90CE3">
        <w:t>ohn 20</w:t>
      </w:r>
    </w:p>
    <w:p w:rsidR="00ED4753" w:rsidRDefault="00C90CE3" w:rsidP="00034A27">
      <w:pPr>
        <w:pStyle w:val="NormalWeb"/>
        <w:numPr>
          <w:ilvl w:val="0"/>
          <w:numId w:val="32"/>
        </w:numPr>
        <w:spacing w:before="0" w:beforeAutospacing="0" w:after="0" w:afterAutospacing="0"/>
      </w:pPr>
      <w:r>
        <w:t xml:space="preserve">He appeared to </w:t>
      </w:r>
      <w:r w:rsidR="004C6C51">
        <w:t xml:space="preserve">above </w:t>
      </w:r>
      <w:r w:rsidR="007C3551">
        <w:t xml:space="preserve">500 believers </w:t>
      </w:r>
      <w:r w:rsidR="007C3551">
        <w:tab/>
      </w:r>
      <w:r w:rsidR="007C3551">
        <w:tab/>
      </w:r>
      <w:r w:rsidR="007C3551">
        <w:tab/>
      </w:r>
      <w:r w:rsidR="007C3551">
        <w:tab/>
      </w:r>
      <w:r w:rsidR="007C3551">
        <w:tab/>
      </w:r>
    </w:p>
    <w:p w:rsidR="00ED4753" w:rsidRDefault="00C90CE3" w:rsidP="00ED4753">
      <w:pPr>
        <w:pStyle w:val="NormalWeb"/>
        <w:spacing w:before="0" w:beforeAutospacing="0" w:after="0" w:afterAutospacing="0"/>
        <w:ind w:left="720" w:firstLine="720"/>
      </w:pPr>
      <w:r w:rsidRPr="00C90CE3">
        <w:t>1 Cor. 15:6</w:t>
      </w:r>
    </w:p>
    <w:p w:rsidR="00ED4753" w:rsidRDefault="007C3551" w:rsidP="00034A27">
      <w:pPr>
        <w:pStyle w:val="NormalWeb"/>
        <w:numPr>
          <w:ilvl w:val="0"/>
          <w:numId w:val="32"/>
        </w:numPr>
        <w:spacing w:before="0" w:beforeAutospacing="0" w:after="0" w:afterAutospacing="0"/>
      </w:pPr>
      <w:r>
        <w:t xml:space="preserve">He appeared to the apostles </w:t>
      </w:r>
      <w:r>
        <w:tab/>
        <w:t xml:space="preserve">       </w:t>
      </w:r>
    </w:p>
    <w:p w:rsidR="007C3551" w:rsidRDefault="00C90CE3" w:rsidP="00ED4753">
      <w:pPr>
        <w:pStyle w:val="NormalWeb"/>
        <w:spacing w:before="0" w:beforeAutospacing="0" w:after="0" w:afterAutospacing="0"/>
        <w:ind w:left="720" w:firstLine="720"/>
      </w:pPr>
      <w:r w:rsidRPr="00C90CE3">
        <w:t xml:space="preserve">Matthew </w:t>
      </w:r>
      <w:r w:rsidR="007C3551">
        <w:t xml:space="preserve">26:32; </w:t>
      </w:r>
      <w:r w:rsidRPr="00C90CE3">
        <w:t>28:</w:t>
      </w:r>
      <w:r w:rsidR="007C3551">
        <w:t>7,10,</w:t>
      </w:r>
      <w:r w:rsidRPr="00C90CE3">
        <w:t>16-20</w:t>
      </w:r>
      <w:r>
        <w:t xml:space="preserve">; </w:t>
      </w:r>
      <w:r w:rsidRPr="00C90CE3">
        <w:t>Mark 16:15-18</w:t>
      </w:r>
      <w:r w:rsidR="007C3551">
        <w:t xml:space="preserve"> </w:t>
      </w:r>
    </w:p>
    <w:p w:rsidR="00ED4753" w:rsidRDefault="00C90CE3" w:rsidP="00034A27">
      <w:pPr>
        <w:pStyle w:val="NormalWeb"/>
        <w:numPr>
          <w:ilvl w:val="0"/>
          <w:numId w:val="32"/>
        </w:numPr>
        <w:spacing w:before="0" w:beforeAutospacing="0" w:after="0" w:afterAutospacing="0"/>
      </w:pPr>
      <w:r>
        <w:t xml:space="preserve">He appeared to James, the Lord's half-brother </w:t>
      </w:r>
      <w:r>
        <w:tab/>
      </w:r>
      <w:r>
        <w:tab/>
      </w:r>
      <w:r>
        <w:tab/>
      </w:r>
      <w:r>
        <w:tab/>
      </w:r>
      <w:r w:rsidR="007C3551">
        <w:t xml:space="preserve">     </w:t>
      </w:r>
      <w:r w:rsidR="00ED4753">
        <w:t xml:space="preserve">       </w:t>
      </w:r>
    </w:p>
    <w:p w:rsidR="00ED4753" w:rsidRDefault="00C90CE3" w:rsidP="00ED4753">
      <w:pPr>
        <w:pStyle w:val="NormalWeb"/>
        <w:spacing w:before="0" w:beforeAutospacing="0" w:after="0" w:afterAutospacing="0"/>
        <w:ind w:left="1440"/>
      </w:pPr>
      <w:r w:rsidRPr="00C90CE3">
        <w:t>1 Cor. 15:7</w:t>
      </w:r>
    </w:p>
    <w:p w:rsidR="00C90CE3" w:rsidRDefault="00C90CE3" w:rsidP="00034A27">
      <w:pPr>
        <w:pStyle w:val="NormalWeb"/>
        <w:numPr>
          <w:ilvl w:val="0"/>
          <w:numId w:val="32"/>
        </w:numPr>
        <w:spacing w:before="0" w:beforeAutospacing="0" w:after="0" w:afterAutospacing="0"/>
      </w:pPr>
      <w:r>
        <w:t>He appeared to the believe</w:t>
      </w:r>
      <w:r w:rsidR="00ED4753">
        <w:t xml:space="preserve">rs at His ascension </w:t>
      </w:r>
      <w:r w:rsidR="00ED4753">
        <w:tab/>
      </w:r>
      <w:r w:rsidR="00ED4753">
        <w:tab/>
      </w:r>
      <w:r w:rsidR="00ED4753">
        <w:tab/>
      </w:r>
      <w:r w:rsidR="00ED4753">
        <w:tab/>
      </w:r>
      <w:r w:rsidR="00ED4753">
        <w:tab/>
      </w:r>
      <w:r w:rsidR="00ED4753">
        <w:tab/>
        <w:t>M</w:t>
      </w:r>
      <w:r w:rsidRPr="00C90CE3">
        <w:t>ark 16:19-20</w:t>
      </w:r>
      <w:r>
        <w:t xml:space="preserve">; </w:t>
      </w:r>
      <w:r w:rsidRPr="00C90CE3">
        <w:t>Luke 24:44-53</w:t>
      </w:r>
      <w:r>
        <w:t xml:space="preserve">; </w:t>
      </w:r>
      <w:r w:rsidRPr="00C90CE3">
        <w:t>Acts 1:3-12</w:t>
      </w:r>
    </w:p>
    <w:p w:rsidR="00C90CE3" w:rsidRDefault="00C90CE3" w:rsidP="00ED4753">
      <w:pPr>
        <w:pStyle w:val="NormalWeb"/>
        <w:spacing w:before="0" w:beforeAutospacing="0" w:after="0" w:afterAutospacing="0"/>
        <w:ind w:left="288"/>
      </w:pPr>
      <w:r>
        <w:t>It should be remembered that since Jesus' ascension He has appeared at least two other times.</w:t>
      </w:r>
    </w:p>
    <w:p w:rsidR="00C90CE3" w:rsidRDefault="00C90CE3" w:rsidP="00ED4753">
      <w:pPr>
        <w:pStyle w:val="NormalWeb"/>
        <w:spacing w:before="0" w:beforeAutospacing="0" w:after="0" w:afterAutospacing="0"/>
        <w:ind w:left="576" w:firstLine="144"/>
      </w:pPr>
      <w:r>
        <w:t>1.  He appear</w:t>
      </w:r>
      <w:r w:rsidR="00ED4753">
        <w:t xml:space="preserve">ed to Stephen at his martyrdom </w:t>
      </w:r>
      <w:r w:rsidR="00ED4753">
        <w:tab/>
      </w:r>
      <w:r w:rsidR="00ED4753">
        <w:tab/>
      </w:r>
      <w:r w:rsidR="00ED4753">
        <w:tab/>
      </w:r>
      <w:r w:rsidRPr="00ED4753">
        <w:t>Acts 7:55-56</w:t>
      </w:r>
    </w:p>
    <w:p w:rsidR="00C90CE3" w:rsidRDefault="00C90CE3" w:rsidP="00ED4753">
      <w:pPr>
        <w:pStyle w:val="NormalWeb"/>
        <w:spacing w:before="0" w:beforeAutospacing="0" w:after="0" w:afterAutospacing="0"/>
        <w:ind w:left="576" w:firstLine="144"/>
      </w:pPr>
      <w:r>
        <w:t>2.  He appeared t</w:t>
      </w:r>
      <w:r w:rsidR="00ED4753">
        <w:t xml:space="preserve">o Paul on the road to Damascus </w:t>
      </w:r>
      <w:r w:rsidR="00ED4753">
        <w:tab/>
      </w:r>
      <w:r w:rsidR="00ED4753">
        <w:tab/>
      </w:r>
      <w:r w:rsidR="00ED4753">
        <w:tab/>
        <w:t>Acts 9:3</w:t>
      </w:r>
    </w:p>
    <w:p w:rsidR="00C90CE3" w:rsidRPr="00242D18" w:rsidRDefault="00C90CE3" w:rsidP="00C90CE3"/>
    <w:p w:rsidR="00164A4D" w:rsidRPr="00242D18" w:rsidRDefault="00507FD4" w:rsidP="00242D18">
      <w:r w:rsidRPr="00242D18">
        <w:t xml:space="preserve">The </w:t>
      </w:r>
      <w:r w:rsidR="000E1AF1">
        <w:t>A</w:t>
      </w:r>
      <w:r w:rsidRPr="00242D18">
        <w:t xml:space="preserve">scension </w:t>
      </w:r>
      <w:r w:rsidR="00B41FD1">
        <w:tab/>
      </w:r>
      <w:r w:rsidR="00B41FD1">
        <w:tab/>
      </w:r>
      <w:r w:rsidR="00B41FD1">
        <w:tab/>
      </w:r>
      <w:r w:rsidR="00B41FD1">
        <w:tab/>
      </w:r>
      <w:r w:rsidR="00B41FD1">
        <w:tab/>
      </w:r>
      <w:r w:rsidR="00B41FD1">
        <w:tab/>
      </w:r>
      <w:r w:rsidR="00B41FD1">
        <w:tab/>
      </w:r>
      <w:r w:rsidR="00B41FD1">
        <w:tab/>
      </w:r>
      <w:r w:rsidRPr="00242D18">
        <w:t>Lk. 24:51</w:t>
      </w:r>
    </w:p>
    <w:p w:rsidR="004364A6" w:rsidRPr="00B900FB" w:rsidRDefault="00B900FB" w:rsidP="004364A6">
      <w:pPr>
        <w:rPr>
          <w:i/>
        </w:rPr>
      </w:pPr>
      <w:r>
        <w:t>Mat. 20:28—</w:t>
      </w:r>
      <w:r w:rsidR="004364A6" w:rsidRPr="00B900FB">
        <w:rPr>
          <w:i/>
        </w:rPr>
        <w:t>Even as the Son of man came not to be ministered unto, but to minister, and to give his life a ransom for many.</w:t>
      </w:r>
    </w:p>
    <w:p w:rsidR="004364A6" w:rsidRPr="00B900FB" w:rsidRDefault="00B900FB" w:rsidP="004364A6">
      <w:pPr>
        <w:rPr>
          <w:i/>
        </w:rPr>
      </w:pPr>
      <w:r>
        <w:t>Mark 10:45—</w:t>
      </w:r>
      <w:r w:rsidR="004364A6" w:rsidRPr="00B900FB">
        <w:rPr>
          <w:i/>
        </w:rPr>
        <w:t>For even the Son of man came not to be ministered unto, but to minister, and to give his life a ransom for many.</w:t>
      </w:r>
    </w:p>
    <w:p w:rsidR="004364A6" w:rsidRPr="00B900FB" w:rsidRDefault="00B900FB" w:rsidP="004364A6">
      <w:pPr>
        <w:rPr>
          <w:i/>
        </w:rPr>
      </w:pPr>
      <w:r>
        <w:t>Luke 22:2—</w:t>
      </w:r>
      <w:r w:rsidR="004364A6" w:rsidRPr="00B900FB">
        <w:rPr>
          <w:i/>
        </w:rPr>
        <w:t>For whether is greater, he that sitteth at meat, or he that serveth? is not he that sitteth at meat? but I am among you as he that serveth.</w:t>
      </w:r>
    </w:p>
    <w:p w:rsidR="00164A4D" w:rsidRPr="00B900FB" w:rsidRDefault="00B900FB" w:rsidP="004364A6">
      <w:pPr>
        <w:rPr>
          <w:i/>
        </w:rPr>
      </w:pPr>
      <w:r>
        <w:t>John 3:2—</w:t>
      </w:r>
      <w:r w:rsidR="00164A4D" w:rsidRPr="00B900FB">
        <w:rPr>
          <w:i/>
        </w:rPr>
        <w:t>The same came to Jesus by night, and said unto him, Rabbi, we know that thou art a teacher come from God: for no man can do these miracles that thou doest, except God be with him.</w:t>
      </w:r>
    </w:p>
    <w:p w:rsidR="004364A6" w:rsidRPr="00B900FB" w:rsidRDefault="004364A6" w:rsidP="004364A6">
      <w:pPr>
        <w:rPr>
          <w:i/>
        </w:rPr>
      </w:pPr>
      <w:r w:rsidRPr="008D1430">
        <w:t>Joh</w:t>
      </w:r>
      <w:r w:rsidR="00164A4D" w:rsidRPr="008D1430">
        <w:t>n</w:t>
      </w:r>
      <w:r w:rsidR="00B900FB">
        <w:t xml:space="preserve"> 13:12—</w:t>
      </w:r>
      <w:r w:rsidRPr="008D1430">
        <w:t xml:space="preserve">So </w:t>
      </w:r>
      <w:r w:rsidRPr="00B900FB">
        <w:rPr>
          <w:i/>
        </w:rPr>
        <w:t>after he had washed their feet, and had taken his garments, and was set down again, he said unto them, Know ye what I have done to you?</w:t>
      </w:r>
    </w:p>
    <w:p w:rsidR="00A061C0" w:rsidRPr="008D1430" w:rsidRDefault="00A061C0" w:rsidP="004364A6"/>
    <w:p w:rsidR="00164A4D" w:rsidRPr="008D1430" w:rsidRDefault="00B900FB" w:rsidP="00164A4D">
      <w:r>
        <w:t>Mark 1:32—</w:t>
      </w:r>
      <w:r w:rsidR="00164A4D" w:rsidRPr="00B900FB">
        <w:rPr>
          <w:i/>
        </w:rPr>
        <w:t>And at even, when the sun did set, they brought unto him all that were diseased, and them that were possessed with devils.</w:t>
      </w:r>
    </w:p>
    <w:p w:rsidR="00164A4D" w:rsidRPr="008D1430" w:rsidRDefault="00B900FB" w:rsidP="00164A4D">
      <w:r>
        <w:t>33—</w:t>
      </w:r>
      <w:r w:rsidR="00164A4D" w:rsidRPr="00B900FB">
        <w:rPr>
          <w:i/>
        </w:rPr>
        <w:t>And all the city was gathered together at the door</w:t>
      </w:r>
      <w:r w:rsidR="00164A4D" w:rsidRPr="008D1430">
        <w:t>.</w:t>
      </w:r>
    </w:p>
    <w:p w:rsidR="00164A4D" w:rsidRPr="00B900FB" w:rsidRDefault="00B900FB" w:rsidP="00164A4D">
      <w:pPr>
        <w:rPr>
          <w:i/>
        </w:rPr>
      </w:pPr>
      <w:r>
        <w:t>34—</w:t>
      </w:r>
      <w:r w:rsidR="00164A4D" w:rsidRPr="00B900FB">
        <w:rPr>
          <w:i/>
        </w:rPr>
        <w:t xml:space="preserve">And he healed many that were sick of divers diseases, and cast out many devils; and suffered not the devils to speak, because they knew him. </w:t>
      </w:r>
    </w:p>
    <w:p w:rsidR="00164A4D" w:rsidRPr="008D1430" w:rsidRDefault="00B900FB" w:rsidP="00164A4D">
      <w:r>
        <w:t>35—</w:t>
      </w:r>
      <w:r w:rsidR="00164A4D" w:rsidRPr="00B900FB">
        <w:rPr>
          <w:i/>
        </w:rPr>
        <w:t>And in the morning, rising up a great while before day, he went out, and departed into a solitary place, and there prayed</w:t>
      </w:r>
      <w:r w:rsidR="00164A4D" w:rsidRPr="008D1430">
        <w:t xml:space="preserve">. </w:t>
      </w:r>
    </w:p>
    <w:p w:rsidR="00A061C0" w:rsidRPr="008D1430" w:rsidRDefault="00A061C0" w:rsidP="00164A4D"/>
    <w:p w:rsidR="006774D7" w:rsidRPr="00B900FB" w:rsidRDefault="00B900FB" w:rsidP="00164A4D">
      <w:pPr>
        <w:rPr>
          <w:i/>
        </w:rPr>
      </w:pPr>
      <w:r>
        <w:t>Amos 8:9—</w:t>
      </w:r>
      <w:r w:rsidR="00164A4D" w:rsidRPr="00B900FB">
        <w:rPr>
          <w:i/>
        </w:rPr>
        <w:t xml:space="preserve">And it shall come to pass in that day, saith the Lord GOD, that I will cause the sun to go down at noon, and </w:t>
      </w:r>
      <w:r w:rsidR="00164A4D" w:rsidRPr="00B900FB">
        <w:rPr>
          <w:i/>
          <w:u w:val="single"/>
        </w:rPr>
        <w:t>I will darken the earth in the clear day</w:t>
      </w:r>
      <w:r w:rsidR="00164A4D" w:rsidRPr="00B900FB">
        <w:rPr>
          <w:i/>
        </w:rPr>
        <w:t xml:space="preserve">: </w:t>
      </w:r>
    </w:p>
    <w:p w:rsidR="00D5573B" w:rsidRPr="008D1430" w:rsidRDefault="00B900FB" w:rsidP="006774D7">
      <w:r>
        <w:t>Mat. 27:45—</w:t>
      </w:r>
      <w:r w:rsidR="006774D7" w:rsidRPr="005E69A5">
        <w:rPr>
          <w:i/>
        </w:rPr>
        <w:t>Now from the sixth hour there was darkness over all the land unto the ninth hour.</w:t>
      </w:r>
      <w:r w:rsidR="00D5573B" w:rsidRPr="008D1430">
        <w:t xml:space="preserve">                                                                                                                                                        </w:t>
      </w:r>
      <w:r>
        <w:t>Mark 15:33 –</w:t>
      </w:r>
      <w:r w:rsidR="006774D7" w:rsidRPr="005E69A5">
        <w:rPr>
          <w:i/>
        </w:rPr>
        <w:t xml:space="preserve">And </w:t>
      </w:r>
      <w:r w:rsidR="006774D7" w:rsidRPr="005E69A5">
        <w:rPr>
          <w:i/>
          <w:u w:val="single"/>
        </w:rPr>
        <w:t>when the sixth hour was come, there was darkness</w:t>
      </w:r>
      <w:r w:rsidR="006774D7" w:rsidRPr="008D1430">
        <w:t xml:space="preserve"> </w:t>
      </w:r>
      <w:r w:rsidR="00D5573B" w:rsidRPr="008D1430">
        <w:t>…</w:t>
      </w:r>
    </w:p>
    <w:p w:rsidR="00D5573B" w:rsidRPr="008D1430" w:rsidRDefault="00F82790" w:rsidP="00034A27">
      <w:pPr>
        <w:pStyle w:val="ListParagraph"/>
        <w:numPr>
          <w:ilvl w:val="0"/>
          <w:numId w:val="16"/>
        </w:numPr>
        <w:rPr>
          <w:sz w:val="28"/>
          <w:szCs w:val="28"/>
        </w:rPr>
      </w:pPr>
      <w:r w:rsidRPr="008D1430">
        <w:rPr>
          <w:sz w:val="28"/>
          <w:szCs w:val="28"/>
        </w:rPr>
        <w:t>Constant in Suffering</w:t>
      </w:r>
    </w:p>
    <w:p w:rsidR="006774D7" w:rsidRPr="008D1430" w:rsidRDefault="006774D7" w:rsidP="00034A27">
      <w:pPr>
        <w:pStyle w:val="ListParagraph"/>
        <w:numPr>
          <w:ilvl w:val="1"/>
          <w:numId w:val="16"/>
        </w:numPr>
        <w:rPr>
          <w:sz w:val="28"/>
          <w:szCs w:val="28"/>
        </w:rPr>
      </w:pPr>
      <w:r w:rsidRPr="008D1430">
        <w:rPr>
          <w:sz w:val="28"/>
          <w:szCs w:val="28"/>
        </w:rPr>
        <w:t>Suffering and prayer go together</w:t>
      </w:r>
      <w:r w:rsidR="00D5573B" w:rsidRPr="008D1430">
        <w:rPr>
          <w:sz w:val="28"/>
          <w:szCs w:val="28"/>
        </w:rPr>
        <w:t>.</w:t>
      </w:r>
    </w:p>
    <w:p w:rsidR="006774D7" w:rsidRPr="008D1430" w:rsidRDefault="006774D7" w:rsidP="00034A27">
      <w:pPr>
        <w:pStyle w:val="ListParagraph"/>
        <w:numPr>
          <w:ilvl w:val="1"/>
          <w:numId w:val="16"/>
        </w:numPr>
        <w:rPr>
          <w:sz w:val="28"/>
          <w:szCs w:val="28"/>
        </w:rPr>
      </w:pPr>
      <w:r w:rsidRPr="008D1430">
        <w:rPr>
          <w:sz w:val="28"/>
          <w:szCs w:val="28"/>
        </w:rPr>
        <w:t>Suffering and learning obedience go together.</w:t>
      </w:r>
    </w:p>
    <w:p w:rsidR="006774D7" w:rsidRPr="008D1430" w:rsidRDefault="006774D7" w:rsidP="00034A27">
      <w:pPr>
        <w:pStyle w:val="ListParagraph"/>
        <w:numPr>
          <w:ilvl w:val="1"/>
          <w:numId w:val="16"/>
        </w:numPr>
        <w:rPr>
          <w:sz w:val="28"/>
          <w:szCs w:val="28"/>
        </w:rPr>
      </w:pPr>
      <w:r w:rsidRPr="008D1430">
        <w:rPr>
          <w:sz w:val="28"/>
          <w:szCs w:val="28"/>
        </w:rPr>
        <w:t>Suffering and Patience go together.</w:t>
      </w:r>
    </w:p>
    <w:p w:rsidR="006F0080" w:rsidRPr="008D1430" w:rsidRDefault="006F0080" w:rsidP="00034A27">
      <w:pPr>
        <w:pStyle w:val="ListParagraph"/>
        <w:numPr>
          <w:ilvl w:val="1"/>
          <w:numId w:val="16"/>
        </w:numPr>
        <w:rPr>
          <w:sz w:val="28"/>
          <w:szCs w:val="28"/>
        </w:rPr>
      </w:pPr>
      <w:r w:rsidRPr="008D1430">
        <w:rPr>
          <w:sz w:val="28"/>
          <w:szCs w:val="28"/>
        </w:rPr>
        <w:t>Suffering and Love go together</w:t>
      </w:r>
    </w:p>
    <w:p w:rsidR="00D5573B" w:rsidRPr="008D1430" w:rsidRDefault="00D5573B" w:rsidP="00034A27">
      <w:pPr>
        <w:pStyle w:val="ListParagraph"/>
        <w:numPr>
          <w:ilvl w:val="1"/>
          <w:numId w:val="16"/>
        </w:numPr>
        <w:rPr>
          <w:sz w:val="28"/>
          <w:szCs w:val="28"/>
        </w:rPr>
      </w:pPr>
      <w:r w:rsidRPr="008D1430">
        <w:rPr>
          <w:sz w:val="28"/>
          <w:szCs w:val="28"/>
        </w:rPr>
        <w:t>Suffering and Glory go together.</w:t>
      </w:r>
    </w:p>
    <w:p w:rsidR="004F1CA0" w:rsidRPr="005E69A5" w:rsidRDefault="00C30FBB" w:rsidP="004F1CA0">
      <w:pPr>
        <w:rPr>
          <w:i/>
        </w:rPr>
      </w:pPr>
      <w:r>
        <w:t>Mark  8:31—</w:t>
      </w:r>
      <w:r w:rsidR="004F1CA0" w:rsidRPr="005E69A5">
        <w:rPr>
          <w:i/>
        </w:rPr>
        <w:t>And he began to teach them, that the Son of man must suffer many things, and be rejected of the elders, and of the chief priests, and scribes, and be killed, and after three days rise again.</w:t>
      </w:r>
    </w:p>
    <w:p w:rsidR="00CC48F9" w:rsidRPr="008D1430" w:rsidRDefault="00C30FBB" w:rsidP="004F1CA0">
      <w:r>
        <w:t>Luke 22:44—</w:t>
      </w:r>
      <w:r w:rsidR="00CC48F9" w:rsidRPr="005E69A5">
        <w:rPr>
          <w:i/>
        </w:rPr>
        <w:t>And being in an agony he prayed more earnestly: and his sweat was as it were great drops of blood falling down to the ground</w:t>
      </w:r>
      <w:r w:rsidR="00CC48F9" w:rsidRPr="008D1430">
        <w:t>.</w:t>
      </w:r>
    </w:p>
    <w:p w:rsidR="006F0080" w:rsidRPr="008D1430" w:rsidRDefault="006F0080" w:rsidP="004F1CA0"/>
    <w:p w:rsidR="004F1CA0" w:rsidRPr="005E69A5" w:rsidRDefault="00C30FBB" w:rsidP="004F1CA0">
      <w:pPr>
        <w:rPr>
          <w:i/>
        </w:rPr>
      </w:pPr>
      <w:r>
        <w:t>Romans 8:17—</w:t>
      </w:r>
      <w:r w:rsidR="004F1CA0" w:rsidRPr="005E69A5">
        <w:rPr>
          <w:i/>
        </w:rPr>
        <w:t>And if children, then heirs; heirs of God, and joint-heirs with Christ; if so be that we suffer with him, that we may be also glorified together.</w:t>
      </w:r>
    </w:p>
    <w:p w:rsidR="004F1CA0" w:rsidRPr="005E69A5" w:rsidRDefault="00152C7A" w:rsidP="004F1CA0">
      <w:pPr>
        <w:rPr>
          <w:i/>
        </w:rPr>
      </w:pPr>
      <w:r>
        <w:t>II Tim</w:t>
      </w:r>
      <w:r w:rsidR="00C30FBB">
        <w:t>2:12—</w:t>
      </w:r>
      <w:r w:rsidRPr="005E69A5">
        <w:rPr>
          <w:i/>
        </w:rPr>
        <w:t>If we suffer</w:t>
      </w:r>
      <w:r w:rsidR="004F1CA0" w:rsidRPr="005E69A5">
        <w:rPr>
          <w:i/>
        </w:rPr>
        <w:t xml:space="preserve"> we shall also reign with him: if we</w:t>
      </w:r>
      <w:r w:rsidRPr="005E69A5">
        <w:rPr>
          <w:i/>
        </w:rPr>
        <w:t xml:space="preserve"> deny him he also will deny us</w:t>
      </w:r>
    </w:p>
    <w:p w:rsidR="004F1CA0" w:rsidRPr="005E69A5" w:rsidRDefault="00C30FBB" w:rsidP="004F1CA0">
      <w:pPr>
        <w:rPr>
          <w:i/>
        </w:rPr>
      </w:pPr>
      <w:r>
        <w:t>II Tim. 3:12—</w:t>
      </w:r>
      <w:r w:rsidR="004F1CA0" w:rsidRPr="005E69A5">
        <w:rPr>
          <w:i/>
        </w:rPr>
        <w:t>Yea, and all that will live godly in Christ Jesus shall suffer persecution.</w:t>
      </w:r>
    </w:p>
    <w:p w:rsidR="006F0080" w:rsidRPr="005E69A5" w:rsidRDefault="006F0080" w:rsidP="004F1CA0">
      <w:pPr>
        <w:rPr>
          <w:i/>
        </w:rPr>
      </w:pPr>
    </w:p>
    <w:p w:rsidR="006774D7" w:rsidRPr="005E69A5" w:rsidRDefault="00C30FBB" w:rsidP="004F1CA0">
      <w:pPr>
        <w:rPr>
          <w:i/>
        </w:rPr>
      </w:pPr>
      <w:r>
        <w:t>Hebrews 2:9—</w:t>
      </w:r>
      <w:r w:rsidR="006774D7" w:rsidRPr="005E69A5">
        <w:rPr>
          <w:i/>
        </w:rPr>
        <w:t xml:space="preserve">But we see Jesus, who was made a little lower than the angels for the suffering of death, crowned with glory and honour; that he by the grace of God should taste death for every man. </w:t>
      </w:r>
    </w:p>
    <w:p w:rsidR="004F1CA0" w:rsidRPr="005E69A5" w:rsidRDefault="00C30FBB" w:rsidP="004F1CA0">
      <w:pPr>
        <w:rPr>
          <w:i/>
        </w:rPr>
      </w:pPr>
      <w:r>
        <w:t>5:8—</w:t>
      </w:r>
      <w:r w:rsidR="004F1CA0" w:rsidRPr="005E69A5">
        <w:rPr>
          <w:i/>
        </w:rPr>
        <w:t>Though he were a Son, yet learned he obedience by the things which he suffered;</w:t>
      </w:r>
    </w:p>
    <w:p w:rsidR="004F1CA0" w:rsidRPr="008D1430" w:rsidRDefault="00C30FBB" w:rsidP="004F1CA0">
      <w:r>
        <w:t xml:space="preserve"> 9—</w:t>
      </w:r>
      <w:r w:rsidR="004F1CA0" w:rsidRPr="005E69A5">
        <w:rPr>
          <w:i/>
        </w:rPr>
        <w:t>And being made perfect, he became the author of eternal salvation unto all them that obey him;</w:t>
      </w:r>
    </w:p>
    <w:p w:rsidR="00CC48F9" w:rsidRPr="008D1430" w:rsidRDefault="00C30FBB" w:rsidP="00CC48F9">
      <w:pPr>
        <w:pStyle w:val="NormalWeb"/>
        <w:spacing w:before="0" w:beforeAutospacing="0" w:after="0" w:afterAutospacing="0"/>
      </w:pPr>
      <w:r>
        <w:t>12:2—</w:t>
      </w:r>
      <w:r w:rsidR="00CC48F9" w:rsidRPr="005E69A5">
        <w:rPr>
          <w:i/>
        </w:rPr>
        <w:t xml:space="preserve">Looking unto Jesus the author and finisher of our faith; who for the joy that was set before him </w:t>
      </w:r>
      <w:r w:rsidR="00CC48F9" w:rsidRPr="005E69A5">
        <w:rPr>
          <w:i/>
          <w:u w:val="single"/>
        </w:rPr>
        <w:t>endured</w:t>
      </w:r>
      <w:r w:rsidR="00CC48F9" w:rsidRPr="005E69A5">
        <w:rPr>
          <w:i/>
        </w:rPr>
        <w:t xml:space="preserve"> the cross, despising the shame, and is set down at the right hand of the throne of God</w:t>
      </w:r>
      <w:r w:rsidR="00CC48F9" w:rsidRPr="008D1430">
        <w:t>.</w:t>
      </w:r>
    </w:p>
    <w:p w:rsidR="006F0080" w:rsidRPr="005E69A5" w:rsidRDefault="00C30FBB" w:rsidP="00CC48F9">
      <w:pPr>
        <w:pStyle w:val="NormalWeb"/>
        <w:spacing w:before="0" w:beforeAutospacing="0" w:after="0" w:afterAutospacing="0"/>
        <w:rPr>
          <w:i/>
        </w:rPr>
      </w:pPr>
      <w:r>
        <w:t>3—</w:t>
      </w:r>
      <w:r w:rsidR="00CC48F9" w:rsidRPr="005E69A5">
        <w:rPr>
          <w:i/>
        </w:rPr>
        <w:t xml:space="preserve">For consider him that </w:t>
      </w:r>
      <w:r w:rsidR="00CC48F9" w:rsidRPr="005E69A5">
        <w:rPr>
          <w:i/>
          <w:u w:val="single"/>
        </w:rPr>
        <w:t>endured</w:t>
      </w:r>
      <w:r w:rsidR="00CC48F9" w:rsidRPr="005E69A5">
        <w:rPr>
          <w:i/>
        </w:rPr>
        <w:t xml:space="preserve"> such contradiction of sinners against himself, lest ye be wearied and faint in your minds.</w:t>
      </w:r>
    </w:p>
    <w:p w:rsidR="006F0080" w:rsidRPr="005E69A5" w:rsidRDefault="006F0080" w:rsidP="00E86B90">
      <w:pPr>
        <w:rPr>
          <w:i/>
        </w:rPr>
      </w:pPr>
      <w:r w:rsidRPr="008D1430">
        <w:t>John 13:</w:t>
      </w:r>
      <w:r w:rsidR="00C30FBB">
        <w:t>1—</w:t>
      </w:r>
      <w:r w:rsidRPr="005E69A5">
        <w:rPr>
          <w:i/>
        </w:rPr>
        <w:t xml:space="preserve">Now before the feast of the passover, when Jesus knew that his hour was come that he should depart out of this world unto the Father, having loved his own which were in the world, </w:t>
      </w:r>
      <w:r w:rsidRPr="005E69A5">
        <w:rPr>
          <w:i/>
          <w:u w:val="single"/>
        </w:rPr>
        <w:t>he loved them unto the end</w:t>
      </w:r>
      <w:r w:rsidRPr="005E69A5">
        <w:rPr>
          <w:i/>
        </w:rPr>
        <w:t>.</w:t>
      </w:r>
    </w:p>
    <w:p w:rsidR="00CC48F9" w:rsidRPr="005E69A5" w:rsidRDefault="00C30FBB" w:rsidP="00CC48F9">
      <w:pPr>
        <w:pStyle w:val="NormalWeb"/>
        <w:spacing w:before="0" w:beforeAutospacing="0" w:after="0" w:afterAutospacing="0"/>
        <w:rPr>
          <w:i/>
        </w:rPr>
      </w:pPr>
      <w:r>
        <w:t>Rev. 1:5—</w:t>
      </w:r>
      <w:r w:rsidR="00CC48F9" w:rsidRPr="005E69A5">
        <w:rPr>
          <w:i/>
        </w:rPr>
        <w:t>And from Jesus Christ, who is the faithful witness, and the first begotten of the dead, and the prince of the kings of the earth. Unto him that loved us, and washed us from our sins in his own blood,</w:t>
      </w:r>
    </w:p>
    <w:p w:rsidR="00152C7A" w:rsidRDefault="00C30FBB" w:rsidP="006774D7">
      <w:r>
        <w:t>James 5:10—</w:t>
      </w:r>
      <w:r w:rsidR="006774D7" w:rsidRPr="005E69A5">
        <w:rPr>
          <w:i/>
        </w:rPr>
        <w:t>Take, my brethren, the prophets, who have spoken in the name of the Lord, for an example of suffering affliction, and of patience.</w:t>
      </w:r>
      <w:r w:rsidR="00E86B90" w:rsidRPr="008D1430">
        <w:t xml:space="preserve"> </w:t>
      </w:r>
    </w:p>
    <w:p w:rsidR="006774D7" w:rsidRPr="005E69A5" w:rsidRDefault="00C30FBB" w:rsidP="006774D7">
      <w:pPr>
        <w:rPr>
          <w:i/>
        </w:rPr>
      </w:pPr>
      <w:r>
        <w:t>I Peter 1:11—</w:t>
      </w:r>
      <w:r w:rsidR="00E86B90" w:rsidRPr="005E69A5">
        <w:rPr>
          <w:i/>
        </w:rPr>
        <w:t>Searching what, or what manner of time the Spirit of Christ which was in them did signify, when it testified beforehand the sufferings of Christ, and the glory that should follow.</w:t>
      </w:r>
    </w:p>
    <w:p w:rsidR="005E69A5" w:rsidRDefault="006774D7" w:rsidP="008E4883">
      <w:r w:rsidRPr="008D1430">
        <w:t xml:space="preserve"> I Peter 2:19</w:t>
      </w:r>
      <w:r w:rsidR="00C30FBB">
        <w:t>—</w:t>
      </w:r>
      <w:r w:rsidRPr="005E69A5">
        <w:rPr>
          <w:i/>
        </w:rPr>
        <w:t>For this is thankworthy, if a man for conscience toward God endure grief, suffering wrongfully</w:t>
      </w:r>
      <w:r w:rsidRPr="008D1430">
        <w:t>.</w:t>
      </w:r>
    </w:p>
    <w:p w:rsidR="008E4883" w:rsidRDefault="00C30FBB" w:rsidP="008E4883">
      <w:pPr>
        <w:rPr>
          <w:i/>
        </w:rPr>
      </w:pPr>
      <w:r>
        <w:t>5:10—</w:t>
      </w:r>
      <w:r w:rsidR="008E4883" w:rsidRPr="005E69A5">
        <w:rPr>
          <w:i/>
        </w:rPr>
        <w:t>But the God of all grace, who hath called us unto his eternal glory by Christ Jesus, after that ye have suffered a while, make you perfect, stablish, strengthen, settle you.</w:t>
      </w:r>
    </w:p>
    <w:p w:rsidR="008C1212" w:rsidRPr="008D1430" w:rsidRDefault="008C1212" w:rsidP="008E4883"/>
    <w:p w:rsidR="00F82790" w:rsidRPr="008D1430" w:rsidRDefault="00F82790" w:rsidP="00034A27">
      <w:pPr>
        <w:pStyle w:val="ListParagraph"/>
        <w:numPr>
          <w:ilvl w:val="0"/>
          <w:numId w:val="16"/>
        </w:numPr>
        <w:rPr>
          <w:sz w:val="28"/>
          <w:szCs w:val="28"/>
        </w:rPr>
      </w:pPr>
      <w:r w:rsidRPr="008D1430">
        <w:rPr>
          <w:sz w:val="28"/>
          <w:szCs w:val="28"/>
        </w:rPr>
        <w:t>Constant in Power</w:t>
      </w:r>
    </w:p>
    <w:p w:rsidR="00C02CFB" w:rsidRPr="008D1430" w:rsidRDefault="00C02CFB" w:rsidP="00C02CFB">
      <w:pPr>
        <w:pStyle w:val="ListParagraph"/>
        <w:ind w:left="1080"/>
        <w:rPr>
          <w:sz w:val="28"/>
          <w:szCs w:val="28"/>
        </w:rPr>
      </w:pPr>
    </w:p>
    <w:p w:rsidR="00A061C0" w:rsidRPr="008D1430" w:rsidRDefault="00A061C0" w:rsidP="00034A27">
      <w:pPr>
        <w:pStyle w:val="ListParagraph"/>
        <w:numPr>
          <w:ilvl w:val="1"/>
          <w:numId w:val="16"/>
        </w:numPr>
        <w:rPr>
          <w:sz w:val="28"/>
          <w:szCs w:val="28"/>
        </w:rPr>
      </w:pPr>
      <w:r w:rsidRPr="008D1430">
        <w:rPr>
          <w:sz w:val="28"/>
          <w:szCs w:val="28"/>
        </w:rPr>
        <w:t>Power to forgive sins</w:t>
      </w:r>
    </w:p>
    <w:p w:rsidR="001C58B5" w:rsidRPr="008D1430" w:rsidRDefault="001C58B5" w:rsidP="00034A27">
      <w:pPr>
        <w:pStyle w:val="ListParagraph"/>
        <w:numPr>
          <w:ilvl w:val="1"/>
          <w:numId w:val="16"/>
        </w:numPr>
        <w:rPr>
          <w:sz w:val="28"/>
          <w:szCs w:val="28"/>
        </w:rPr>
      </w:pPr>
      <w:r w:rsidRPr="008D1430">
        <w:rPr>
          <w:sz w:val="28"/>
          <w:szCs w:val="28"/>
        </w:rPr>
        <w:t>All Power</w:t>
      </w:r>
    </w:p>
    <w:p w:rsidR="001C58B5" w:rsidRPr="008D1430" w:rsidRDefault="001C58B5" w:rsidP="00034A27">
      <w:pPr>
        <w:pStyle w:val="ListParagraph"/>
        <w:numPr>
          <w:ilvl w:val="1"/>
          <w:numId w:val="16"/>
        </w:numPr>
        <w:rPr>
          <w:sz w:val="28"/>
          <w:szCs w:val="28"/>
        </w:rPr>
      </w:pPr>
      <w:r w:rsidRPr="008D1430">
        <w:rPr>
          <w:sz w:val="28"/>
          <w:szCs w:val="28"/>
        </w:rPr>
        <w:t>Power of the Holy Ghost</w:t>
      </w:r>
    </w:p>
    <w:p w:rsidR="001C58B5" w:rsidRPr="008D1430" w:rsidRDefault="001C58B5" w:rsidP="00034A27">
      <w:pPr>
        <w:pStyle w:val="ListParagraph"/>
        <w:numPr>
          <w:ilvl w:val="1"/>
          <w:numId w:val="16"/>
        </w:numPr>
        <w:rPr>
          <w:sz w:val="28"/>
          <w:szCs w:val="28"/>
        </w:rPr>
      </w:pPr>
      <w:r w:rsidRPr="008D1430">
        <w:rPr>
          <w:sz w:val="28"/>
          <w:szCs w:val="28"/>
        </w:rPr>
        <w:t xml:space="preserve">Mighty Power </w:t>
      </w:r>
    </w:p>
    <w:p w:rsidR="001C58B5" w:rsidRPr="008D1430" w:rsidRDefault="001C58B5" w:rsidP="00034A27">
      <w:pPr>
        <w:pStyle w:val="ListParagraph"/>
        <w:numPr>
          <w:ilvl w:val="1"/>
          <w:numId w:val="16"/>
        </w:numPr>
        <w:rPr>
          <w:sz w:val="28"/>
          <w:szCs w:val="28"/>
        </w:rPr>
      </w:pPr>
      <w:r w:rsidRPr="008D1430">
        <w:rPr>
          <w:sz w:val="28"/>
          <w:szCs w:val="28"/>
        </w:rPr>
        <w:t>Power to command the unclean spirits</w:t>
      </w:r>
    </w:p>
    <w:p w:rsidR="00D055E3" w:rsidRPr="008D1430" w:rsidRDefault="00D055E3" w:rsidP="00034A27">
      <w:pPr>
        <w:pStyle w:val="ListParagraph"/>
        <w:numPr>
          <w:ilvl w:val="1"/>
          <w:numId w:val="16"/>
        </w:numPr>
        <w:rPr>
          <w:sz w:val="28"/>
          <w:szCs w:val="28"/>
        </w:rPr>
      </w:pPr>
      <w:r w:rsidRPr="008D1430">
        <w:rPr>
          <w:sz w:val="28"/>
          <w:szCs w:val="28"/>
        </w:rPr>
        <w:t>Power to give us all things that pertain to life and godliness.</w:t>
      </w:r>
    </w:p>
    <w:p w:rsidR="001C58B5" w:rsidRPr="008D1430" w:rsidRDefault="001C58B5" w:rsidP="00034A27">
      <w:pPr>
        <w:pStyle w:val="ListParagraph"/>
        <w:numPr>
          <w:ilvl w:val="1"/>
          <w:numId w:val="16"/>
        </w:numPr>
        <w:rPr>
          <w:sz w:val="28"/>
          <w:szCs w:val="28"/>
        </w:rPr>
      </w:pPr>
      <w:r w:rsidRPr="008D1430">
        <w:rPr>
          <w:sz w:val="28"/>
          <w:szCs w:val="28"/>
        </w:rPr>
        <w:t>Power to lay His Life down and then take it up again.</w:t>
      </w:r>
    </w:p>
    <w:p w:rsidR="001C58B5" w:rsidRPr="00297032" w:rsidRDefault="001C58B5" w:rsidP="001C58B5">
      <w:pPr>
        <w:pStyle w:val="ListParagraph"/>
        <w:ind w:left="1440"/>
        <w:rPr>
          <w:rFonts w:ascii="Arial" w:hAnsi="Arial" w:cs="Arial"/>
        </w:rPr>
      </w:pPr>
    </w:p>
    <w:p w:rsidR="00A061C0" w:rsidRPr="0067380A" w:rsidRDefault="001C58B5" w:rsidP="004F1CA0">
      <w:pPr>
        <w:rPr>
          <w:i/>
        </w:rPr>
      </w:pPr>
      <w:r w:rsidRPr="000F1930">
        <w:t xml:space="preserve">Mat. </w:t>
      </w:r>
      <w:r w:rsidR="00C30FBB">
        <w:t>9:6—</w:t>
      </w:r>
      <w:r w:rsidR="00A061C0" w:rsidRPr="000F1930">
        <w:t xml:space="preserve">But </w:t>
      </w:r>
      <w:r w:rsidR="00A061C0" w:rsidRPr="0067380A">
        <w:rPr>
          <w:i/>
        </w:rPr>
        <w:t>that ye may know that the Son of man hath power on earth to forgive sins, (then saith he to the sick of the palsy,) Arise, take up thy bed, and go unto thine house.</w:t>
      </w:r>
    </w:p>
    <w:p w:rsidR="001C58B5" w:rsidRPr="0067380A" w:rsidRDefault="00C30FBB" w:rsidP="004F1CA0">
      <w:pPr>
        <w:rPr>
          <w:i/>
        </w:rPr>
      </w:pPr>
      <w:r>
        <w:t>28:18—</w:t>
      </w:r>
      <w:r w:rsidR="001C58B5" w:rsidRPr="0067380A">
        <w:rPr>
          <w:i/>
        </w:rPr>
        <w:t>And Jesus came and spake unto them, saying, All power is given unto me in heaven and in earth.</w:t>
      </w:r>
    </w:p>
    <w:p w:rsidR="00A061C0" w:rsidRPr="0067380A" w:rsidRDefault="00C30FBB" w:rsidP="004F1CA0">
      <w:pPr>
        <w:rPr>
          <w:i/>
        </w:rPr>
      </w:pPr>
      <w:r>
        <w:t>Mark 2:5—</w:t>
      </w:r>
      <w:r w:rsidR="00FB14CA" w:rsidRPr="0067380A">
        <w:rPr>
          <w:i/>
        </w:rPr>
        <w:t>When Jesus saw their faith, he said unto the sick of the palsy, Son, thy sins be forgiven thee.</w:t>
      </w:r>
    </w:p>
    <w:p w:rsidR="00FB14CA" w:rsidRPr="0067380A" w:rsidRDefault="00C30FBB" w:rsidP="004F1CA0">
      <w:pPr>
        <w:rPr>
          <w:i/>
        </w:rPr>
      </w:pPr>
      <w:r>
        <w:t xml:space="preserve"> 3:5—</w:t>
      </w:r>
      <w:r w:rsidR="00FB14CA" w:rsidRPr="000F1930">
        <w:t xml:space="preserve">And </w:t>
      </w:r>
      <w:r w:rsidR="00FB14CA" w:rsidRPr="0067380A">
        <w:rPr>
          <w:i/>
        </w:rPr>
        <w:t>when he had looked round about on them with anger, being grieved for the hardness of their hearts, he saith unto the man, Stretch forth thine hand. And he stretched it out: and his hand was restored whole as the other.</w:t>
      </w:r>
    </w:p>
    <w:p w:rsidR="00D055E3" w:rsidRPr="0067380A" w:rsidRDefault="00C30FBB" w:rsidP="00D055E3">
      <w:pPr>
        <w:rPr>
          <w:i/>
        </w:rPr>
      </w:pPr>
      <w:r>
        <w:t>14—</w:t>
      </w:r>
      <w:r w:rsidR="00D055E3" w:rsidRPr="0067380A">
        <w:rPr>
          <w:i/>
        </w:rPr>
        <w:t>And he ordained twelve, that they should be with him, and that he might send them forth to preach,</w:t>
      </w:r>
    </w:p>
    <w:p w:rsidR="00D055E3" w:rsidRPr="0067380A" w:rsidRDefault="00C30FBB" w:rsidP="00D055E3">
      <w:pPr>
        <w:rPr>
          <w:i/>
        </w:rPr>
      </w:pPr>
      <w:r>
        <w:t xml:space="preserve"> 15—</w:t>
      </w:r>
      <w:r w:rsidR="00D055E3" w:rsidRPr="0067380A">
        <w:rPr>
          <w:i/>
        </w:rPr>
        <w:t>And to have power to heal sicknesses, and to cast out devils:</w:t>
      </w:r>
    </w:p>
    <w:p w:rsidR="00D055E3" w:rsidRPr="000F1930" w:rsidRDefault="00C30FBB" w:rsidP="00D055E3">
      <w:r>
        <w:t>Heb 13:8—</w:t>
      </w:r>
      <w:r w:rsidR="00D055E3" w:rsidRPr="0067380A">
        <w:rPr>
          <w:i/>
        </w:rPr>
        <w:t>Jesus Christ the same yesterday, and to day, and for ever</w:t>
      </w:r>
      <w:r w:rsidR="00D055E3" w:rsidRPr="000F1930">
        <w:t>.</w:t>
      </w:r>
    </w:p>
    <w:p w:rsidR="007E60FB" w:rsidRDefault="007E60FB" w:rsidP="00D055E3"/>
    <w:p w:rsidR="007E60FB" w:rsidRDefault="007E60FB" w:rsidP="007E60FB">
      <w:r>
        <w:t>Mark 5:15—</w:t>
      </w:r>
      <w:r w:rsidRPr="007E60FB">
        <w:rPr>
          <w:i/>
        </w:rPr>
        <w:t>And they come to Jesus, and see him that was possessed with the devil, and had the legion, sitting, and clothed, and in his right mind: and they were afraid</w:t>
      </w:r>
      <w:r w:rsidRPr="007E60FB">
        <w:t>.</w:t>
      </w:r>
    </w:p>
    <w:p w:rsidR="007E60FB" w:rsidRPr="007E60FB" w:rsidRDefault="007E60FB" w:rsidP="00D055E3">
      <w:pPr>
        <w:rPr>
          <w:i/>
        </w:rPr>
      </w:pPr>
      <w:r>
        <w:t>16:9 –</w:t>
      </w:r>
      <w:r w:rsidRPr="007E60FB">
        <w:rPr>
          <w:i/>
        </w:rPr>
        <w:t>Now when Jesus was risen early the first day of the week, he appeared first to Mary Magdalene, out of whom he had cast seven devils.</w:t>
      </w:r>
    </w:p>
    <w:p w:rsidR="00D055E3" w:rsidRPr="0067380A" w:rsidRDefault="00C30FBB" w:rsidP="00D055E3">
      <w:pPr>
        <w:rPr>
          <w:i/>
        </w:rPr>
      </w:pPr>
      <w:r>
        <w:t>17—</w:t>
      </w:r>
      <w:r w:rsidR="00D055E3" w:rsidRPr="0067380A">
        <w:rPr>
          <w:i/>
        </w:rPr>
        <w:t>And these signs shall follow them that believe; In my name shall they cast out devils; they shall speak with new tongues;</w:t>
      </w:r>
    </w:p>
    <w:p w:rsidR="00D055E3" w:rsidRPr="0067380A" w:rsidRDefault="00C30FBB" w:rsidP="00D055E3">
      <w:pPr>
        <w:rPr>
          <w:i/>
        </w:rPr>
      </w:pPr>
      <w:r>
        <w:t>18—</w:t>
      </w:r>
      <w:r w:rsidR="00D055E3" w:rsidRPr="0067380A">
        <w:rPr>
          <w:i/>
        </w:rPr>
        <w:t>They shall take up serpents; and if they drink any deadly thing, it shall not hurt them; they shall lay hands on the sick, and they shall recover.</w:t>
      </w:r>
    </w:p>
    <w:p w:rsidR="004F1CA0" w:rsidRPr="000F1930" w:rsidRDefault="00C30FBB" w:rsidP="004F1CA0">
      <w:r>
        <w:t>Luke  4:14—</w:t>
      </w:r>
      <w:r w:rsidR="004F1CA0" w:rsidRPr="0067380A">
        <w:rPr>
          <w:i/>
        </w:rPr>
        <w:t>And Jesus returned in the power of the Spirit into Galilee: and there went out a fame of him through all the region round about.</w:t>
      </w:r>
    </w:p>
    <w:p w:rsidR="001C58B5" w:rsidRPr="0067380A" w:rsidRDefault="00C30FBB" w:rsidP="004F1CA0">
      <w:pPr>
        <w:rPr>
          <w:i/>
        </w:rPr>
      </w:pPr>
      <w:r>
        <w:t>18—</w:t>
      </w:r>
      <w:r w:rsidR="001C58B5" w:rsidRPr="0067380A">
        <w:rPr>
          <w:i/>
        </w:rPr>
        <w:t>The Spirit of the Lord is upon me, because he hath anointed me to preach the gospel to the poor; he hath sent me to heal the brokenhearted, to preach deliverance to the captives, and recovering of sight to the blind, to set at liberty them that are bruised,</w:t>
      </w:r>
    </w:p>
    <w:p w:rsidR="001C58B5" w:rsidRDefault="00C30FBB" w:rsidP="004F1CA0">
      <w:pPr>
        <w:rPr>
          <w:i/>
        </w:rPr>
      </w:pPr>
      <w:r>
        <w:t>36—</w:t>
      </w:r>
      <w:r w:rsidR="001C58B5" w:rsidRPr="0067380A">
        <w:rPr>
          <w:i/>
        </w:rPr>
        <w:t>And they were all amazed, and spake among themselves, saying, What a word is this! for with authority and power he commandeth the unclean spirits, and they come out.</w:t>
      </w:r>
    </w:p>
    <w:p w:rsidR="007E60FB" w:rsidRDefault="007E60FB" w:rsidP="004F1CA0">
      <w:pPr>
        <w:rPr>
          <w:i/>
        </w:rPr>
      </w:pPr>
      <w:r w:rsidRPr="007E60FB">
        <w:t>8:2</w:t>
      </w:r>
      <w:r>
        <w:rPr>
          <w:i/>
        </w:rPr>
        <w:t>—</w:t>
      </w:r>
      <w:r w:rsidRPr="007E60FB">
        <w:rPr>
          <w:i/>
        </w:rPr>
        <w:t>And certain women, which had been healed of evil spirits and infirmities, Mary called Magdalene, out of whom went seven devils,</w:t>
      </w:r>
    </w:p>
    <w:p w:rsidR="007E60FB" w:rsidRDefault="007E60FB" w:rsidP="004F1CA0">
      <w:pPr>
        <w:rPr>
          <w:i/>
        </w:rPr>
      </w:pPr>
    </w:p>
    <w:p w:rsidR="007E60FB" w:rsidRDefault="007E60FB" w:rsidP="004F1CA0">
      <w:r w:rsidRPr="007E60FB">
        <w:t>John 2:10-11</w:t>
      </w:r>
      <w:r>
        <w:t xml:space="preserve"> Turned water into wine, to show that there is no going without with Jesus.</w:t>
      </w:r>
    </w:p>
    <w:p w:rsidR="007E60FB" w:rsidRDefault="007E60FB" w:rsidP="004F1CA0">
      <w:r>
        <w:t>Mat14:25-32 (Jesus walked on the water, Peter walked on the water, The Wind ceased)</w:t>
      </w:r>
    </w:p>
    <w:p w:rsidR="007E60FB" w:rsidRPr="007E60FB" w:rsidRDefault="007E60FB" w:rsidP="004F1CA0">
      <w:pPr>
        <w:rPr>
          <w:i/>
        </w:rPr>
      </w:pPr>
      <w:r w:rsidRPr="007E60FB">
        <w:t>Joh</w:t>
      </w:r>
      <w:r>
        <w:t>n 4:53—</w:t>
      </w:r>
      <w:r w:rsidRPr="007E60FB">
        <w:rPr>
          <w:i/>
        </w:rPr>
        <w:t>So the father knew that it was at the same hour, in the which Jesus said unto him, Thy son liveth: and himself believed, and his whole house.</w:t>
      </w:r>
    </w:p>
    <w:p w:rsidR="007E60FB" w:rsidRDefault="007E60FB" w:rsidP="004F1CA0">
      <w:r>
        <w:t>6:5-14 Jesus fed 5000 men plus woman and children and revealed as Bread of life.</w:t>
      </w:r>
    </w:p>
    <w:p w:rsidR="007E60FB" w:rsidRDefault="007E60FB" w:rsidP="004F1CA0">
      <w:r>
        <w:t>6:18-21 Jesus walked on the sea and caused the ship to be at the shore immediately.</w:t>
      </w:r>
    </w:p>
    <w:p w:rsidR="007E60FB" w:rsidRDefault="007E60FB" w:rsidP="004F1CA0">
      <w:r>
        <w:t>11:25—</w:t>
      </w:r>
      <w:r w:rsidRPr="007E60FB">
        <w:rPr>
          <w:i/>
        </w:rPr>
        <w:t>Jesus said unto her, I am the resurrection, and the life: he that believeth in me, though he were dead, yet shall he live:</w:t>
      </w:r>
    </w:p>
    <w:p w:rsidR="007E60FB" w:rsidRPr="007E60FB" w:rsidRDefault="007E60FB" w:rsidP="004F1CA0">
      <w:pPr>
        <w:rPr>
          <w:i/>
        </w:rPr>
      </w:pPr>
      <w:r w:rsidRPr="007E60FB">
        <w:t>4</w:t>
      </w:r>
      <w:r>
        <w:t>3—</w:t>
      </w:r>
      <w:r w:rsidRPr="007E60FB">
        <w:rPr>
          <w:i/>
        </w:rPr>
        <w:t>And when he thus had spoken he cried with a loud voice Lazarus, come forth.</w:t>
      </w:r>
    </w:p>
    <w:p w:rsidR="007E60FB" w:rsidRDefault="007E60FB" w:rsidP="004F1CA0">
      <w:pPr>
        <w:rPr>
          <w:i/>
        </w:rPr>
      </w:pPr>
      <w:r>
        <w:t>44—</w:t>
      </w:r>
      <w:r w:rsidRPr="007E60FB">
        <w:rPr>
          <w:i/>
        </w:rPr>
        <w:t>And he that was dead came forth, bound hand and foot with graveclothes: and his face was bound about with a napkin. Jesus saith unto them, Loose him, and let him go.</w:t>
      </w:r>
    </w:p>
    <w:p w:rsidR="007E60FB" w:rsidRPr="007E60FB" w:rsidRDefault="007E60FB" w:rsidP="004F1CA0">
      <w:pPr>
        <w:rPr>
          <w:i/>
        </w:rPr>
      </w:pPr>
      <w:r w:rsidRPr="007E60FB">
        <w:t>18:6</w:t>
      </w:r>
      <w:r>
        <w:rPr>
          <w:i/>
        </w:rPr>
        <w:t>—</w:t>
      </w:r>
      <w:r w:rsidRPr="007E60FB">
        <w:rPr>
          <w:i/>
        </w:rPr>
        <w:t>As soon then as he had said unto them, I am he, they went backward, and fell to the ground.</w:t>
      </w:r>
    </w:p>
    <w:p w:rsidR="007E60FB" w:rsidRPr="007E60FB" w:rsidRDefault="007E60FB" w:rsidP="004F1CA0"/>
    <w:p w:rsidR="00D055E3" w:rsidRPr="0067380A" w:rsidRDefault="00C30FBB" w:rsidP="00D055E3">
      <w:pPr>
        <w:rPr>
          <w:i/>
        </w:rPr>
      </w:pPr>
      <w:r>
        <w:t>II Peter 1:3—</w:t>
      </w:r>
      <w:r w:rsidR="00D055E3" w:rsidRPr="0067380A">
        <w:rPr>
          <w:i/>
        </w:rPr>
        <w:t>According as his divine power hath given unto us all things that pertain unto life and godliness, through the knowledge of him that hath called us to glory and virtue:</w:t>
      </w:r>
    </w:p>
    <w:p w:rsidR="00D055E3" w:rsidRDefault="0016413E" w:rsidP="004F1CA0">
      <w:pPr>
        <w:rPr>
          <w:i/>
        </w:rPr>
      </w:pPr>
      <w:r>
        <w:t>Luke  22:69—</w:t>
      </w:r>
      <w:r w:rsidRPr="0067380A">
        <w:rPr>
          <w:i/>
        </w:rPr>
        <w:t>Hereafter shall the Son of man sit on the right hand of the power of God.</w:t>
      </w:r>
    </w:p>
    <w:p w:rsidR="007E60FB" w:rsidRPr="007E60FB" w:rsidRDefault="007E60FB" w:rsidP="007E60FB">
      <w:pPr>
        <w:rPr>
          <w:i/>
        </w:rPr>
      </w:pPr>
      <w:r w:rsidRPr="007E60FB">
        <w:t xml:space="preserve"> 9:1</w:t>
      </w:r>
      <w:r>
        <w:rPr>
          <w:i/>
        </w:rPr>
        <w:t>—</w:t>
      </w:r>
      <w:r w:rsidRPr="007E60FB">
        <w:rPr>
          <w:i/>
        </w:rPr>
        <w:t>Then he called his twelve disciples together, and gave them power and authority over all devils, and to cure diseases.</w:t>
      </w:r>
    </w:p>
    <w:p w:rsidR="007E60FB" w:rsidRPr="0016413E" w:rsidRDefault="007E60FB" w:rsidP="007E60FB">
      <w:pPr>
        <w:rPr>
          <w:i/>
        </w:rPr>
      </w:pPr>
      <w:r w:rsidRPr="007E60FB">
        <w:t xml:space="preserve"> 2</w:t>
      </w:r>
      <w:r>
        <w:rPr>
          <w:i/>
        </w:rPr>
        <w:t>—</w:t>
      </w:r>
      <w:r w:rsidRPr="007E60FB">
        <w:rPr>
          <w:i/>
        </w:rPr>
        <w:t>And he sent them to preach the kingdom of God, and to heal the sick.</w:t>
      </w:r>
    </w:p>
    <w:p w:rsidR="001C58B5" w:rsidRPr="0067380A" w:rsidRDefault="00C30FBB" w:rsidP="004F1CA0">
      <w:pPr>
        <w:rPr>
          <w:i/>
        </w:rPr>
      </w:pPr>
      <w:r>
        <w:t>43—</w:t>
      </w:r>
      <w:r w:rsidR="001C58B5" w:rsidRPr="0067380A">
        <w:rPr>
          <w:i/>
        </w:rPr>
        <w:t>And they were all amazed at the mighty power of God. But while they wondered every one at all things which Jesus did, he said unto his disciples,</w:t>
      </w:r>
    </w:p>
    <w:p w:rsidR="001C58B5" w:rsidRPr="000F1930" w:rsidRDefault="00C30FBB" w:rsidP="004F1CA0">
      <w:r>
        <w:t>44—</w:t>
      </w:r>
      <w:r w:rsidR="001C58B5" w:rsidRPr="0067380A">
        <w:rPr>
          <w:i/>
        </w:rPr>
        <w:t>Let these sayings sink down into your ears: for the Son of man shall be delivered into the hands of men.</w:t>
      </w:r>
    </w:p>
    <w:p w:rsidR="008C1212" w:rsidRPr="0067380A" w:rsidRDefault="00C30FBB" w:rsidP="004F1CA0">
      <w:pPr>
        <w:rPr>
          <w:i/>
        </w:rPr>
      </w:pPr>
      <w:r>
        <w:t>John 10:18—</w:t>
      </w:r>
      <w:r w:rsidR="00A061C0" w:rsidRPr="0067380A">
        <w:rPr>
          <w:i/>
        </w:rPr>
        <w:t>No man taketh it from me, but I lay it down of myself. I have power to lay it down, and I have power to take it again. This commandment have I received of my Father.</w:t>
      </w:r>
    </w:p>
    <w:p w:rsidR="008C1212" w:rsidRPr="000F1930" w:rsidRDefault="00F82790" w:rsidP="007E60FB">
      <w:pPr>
        <w:pStyle w:val="ListParagraph"/>
        <w:numPr>
          <w:ilvl w:val="0"/>
          <w:numId w:val="16"/>
        </w:numPr>
      </w:pPr>
      <w:r w:rsidRPr="000F1930">
        <w:t>Constant in Holiness</w:t>
      </w:r>
    </w:p>
    <w:p w:rsidR="006A3D8E" w:rsidRPr="000F1930" w:rsidRDefault="001A634F" w:rsidP="00034A27">
      <w:pPr>
        <w:pStyle w:val="ListParagraph"/>
        <w:numPr>
          <w:ilvl w:val="1"/>
          <w:numId w:val="16"/>
        </w:numPr>
      </w:pPr>
      <w:r w:rsidRPr="000F1930">
        <w:t>Jesus endured the shame of the cross that we might partake of His Holiness.</w:t>
      </w:r>
    </w:p>
    <w:p w:rsidR="001476A0" w:rsidRPr="000F1930" w:rsidRDefault="001A634F" w:rsidP="00034A27">
      <w:pPr>
        <w:pStyle w:val="ListParagraph"/>
        <w:numPr>
          <w:ilvl w:val="1"/>
          <w:numId w:val="16"/>
        </w:numPr>
      </w:pPr>
      <w:r w:rsidRPr="000F1930">
        <w:t>Jesus endured the wrath of God for the sins of the whole world</w:t>
      </w:r>
      <w:r w:rsidR="00051285" w:rsidRPr="000F1930">
        <w:t xml:space="preserve"> th</w:t>
      </w:r>
      <w:r w:rsidR="00707ABA" w:rsidRPr="000F1930">
        <w:t>at</w:t>
      </w:r>
      <w:r w:rsidR="001476A0" w:rsidRPr="000F1930">
        <w:t xml:space="preserve"> </w:t>
      </w:r>
      <w:r w:rsidR="00EE69D6" w:rsidRPr="000F1930">
        <w:t xml:space="preserve">whosoever believes and suffers to obedience </w:t>
      </w:r>
      <w:r w:rsidR="00051285" w:rsidRPr="000F1930">
        <w:t>sh</w:t>
      </w:r>
      <w:r w:rsidR="0012559D">
        <w:t xml:space="preserve">all partake of </w:t>
      </w:r>
      <w:r w:rsidR="001476A0" w:rsidRPr="000F1930">
        <w:t>Holiness.</w:t>
      </w:r>
    </w:p>
    <w:p w:rsidR="006A3D8E" w:rsidRPr="0016413E" w:rsidRDefault="00DB69D4" w:rsidP="006A3D8E">
      <w:pPr>
        <w:rPr>
          <w:i/>
        </w:rPr>
      </w:pPr>
      <w:r>
        <w:t>Luke 9:26—</w:t>
      </w:r>
      <w:r w:rsidR="008034E0" w:rsidRPr="0016413E">
        <w:rPr>
          <w:i/>
        </w:rPr>
        <w:t>For whosoever shall be ashamed of me and of my words, of him shall the Son of man be ashamed, when he shall come in his own glory, and in his Father's, and of the holy angels.</w:t>
      </w:r>
    </w:p>
    <w:p w:rsidR="00EE69D6" w:rsidRPr="000F1930" w:rsidRDefault="00DB69D4" w:rsidP="006A3D8E">
      <w:r>
        <w:t>Php 1:29—</w:t>
      </w:r>
      <w:r w:rsidR="00EE69D6" w:rsidRPr="0016413E">
        <w:rPr>
          <w:i/>
        </w:rPr>
        <w:t>For unto you it is given in the behalf of Christ, not only to believe on him, but also to suffer for his sake;</w:t>
      </w:r>
    </w:p>
    <w:p w:rsidR="00EE69D6" w:rsidRPr="000F1930" w:rsidRDefault="00DB69D4" w:rsidP="006A3D8E">
      <w:r>
        <w:t>Heb 12:10—</w:t>
      </w:r>
      <w:r w:rsidR="00EE69D6" w:rsidRPr="0016413E">
        <w:rPr>
          <w:i/>
        </w:rPr>
        <w:t>For they verily for a few days chastened us after their own pleasure; but he for our profit, that we might be partakers of his holiness.</w:t>
      </w:r>
    </w:p>
    <w:p w:rsidR="00EE69D6" w:rsidRPr="000F1930" w:rsidRDefault="00DB69D4" w:rsidP="00EE69D6">
      <w:r>
        <w:t>I Peter 5:10—</w:t>
      </w:r>
      <w:r w:rsidR="00EE69D6" w:rsidRPr="0016413E">
        <w:rPr>
          <w:i/>
        </w:rPr>
        <w:t>But the God of all grace, who hath called us unto his eternal glory by Christ Jesus, after that ye have suffered a while, make you perfect, stablish strengthen settle you</w:t>
      </w:r>
      <w:r w:rsidR="00EE69D6" w:rsidRPr="000F1930">
        <w:t>.</w:t>
      </w:r>
    </w:p>
    <w:p w:rsidR="008034E0" w:rsidRPr="000F1930" w:rsidRDefault="00DB69D4" w:rsidP="006A3D8E">
      <w:r>
        <w:t>John 1:4—</w:t>
      </w:r>
      <w:r w:rsidR="008034E0" w:rsidRPr="0016413E">
        <w:rPr>
          <w:i/>
        </w:rPr>
        <w:t>In him was life; and the life was the light of men</w:t>
      </w:r>
      <w:r w:rsidR="008034E0" w:rsidRPr="000F1930">
        <w:t>.</w:t>
      </w:r>
    </w:p>
    <w:p w:rsidR="006A3D8E" w:rsidRPr="0016413E" w:rsidRDefault="00DB69D4" w:rsidP="006A3D8E">
      <w:pPr>
        <w:rPr>
          <w:i/>
        </w:rPr>
      </w:pPr>
      <w:r>
        <w:t>14—</w:t>
      </w:r>
      <w:r w:rsidR="006A3D8E" w:rsidRPr="0016413E">
        <w:rPr>
          <w:i/>
        </w:rPr>
        <w:t>And the Word was made flesh, and dwelt among us, (and we beheld his glory, the glory as of the only begotten of the Father,) full of grace and truth.</w:t>
      </w:r>
    </w:p>
    <w:p w:rsidR="006A3D8E" w:rsidRPr="000F1930" w:rsidRDefault="00DB69D4" w:rsidP="006A3D8E">
      <w:r>
        <w:t>Isaiah 6:3—</w:t>
      </w:r>
      <w:r w:rsidR="006A3D8E" w:rsidRPr="0016413E">
        <w:rPr>
          <w:i/>
        </w:rPr>
        <w:t>And one cried unto another, and said, Holy, holy, holy, is the LORD of hosts: the whole earth is full of his glory</w:t>
      </w:r>
      <w:r w:rsidR="006A3D8E" w:rsidRPr="000F1930">
        <w:t>.</w:t>
      </w:r>
    </w:p>
    <w:p w:rsidR="00D40726" w:rsidRPr="000F1930" w:rsidRDefault="00DB69D4" w:rsidP="00D40726">
      <w:r>
        <w:t>Romans 1:4—</w:t>
      </w:r>
      <w:r w:rsidR="00C02CFB" w:rsidRPr="0016413E">
        <w:rPr>
          <w:i/>
        </w:rPr>
        <w:t>And declared to be the Son of God with power, according to the spirit of holiness, by the resurrection from the dead:</w:t>
      </w:r>
    </w:p>
    <w:p w:rsidR="00AB0EF3" w:rsidRPr="0016413E" w:rsidRDefault="00DB69D4" w:rsidP="00AB0EF3">
      <w:pPr>
        <w:pStyle w:val="NormalWeb"/>
        <w:spacing w:before="0" w:beforeAutospacing="0" w:after="0" w:afterAutospacing="0"/>
        <w:rPr>
          <w:i/>
        </w:rPr>
      </w:pPr>
      <w:r>
        <w:t>John 1:18—</w:t>
      </w:r>
      <w:r w:rsidR="00C02CFB" w:rsidRPr="0016413E">
        <w:rPr>
          <w:i/>
        </w:rPr>
        <w:t>No man hath seen God at any time; the only begotten Son, which is in the bosom of the Father, he hath declared him.</w:t>
      </w:r>
    </w:p>
    <w:p w:rsidR="00AB0EF3" w:rsidRPr="0016413E" w:rsidRDefault="00DB69D4" w:rsidP="00AB0EF3">
      <w:pPr>
        <w:pStyle w:val="NormalWeb"/>
        <w:spacing w:before="0" w:beforeAutospacing="0" w:after="0" w:afterAutospacing="0"/>
        <w:rPr>
          <w:i/>
        </w:rPr>
      </w:pPr>
      <w:r>
        <w:t>17:11—</w:t>
      </w:r>
      <w:r w:rsidR="006A3D8E" w:rsidRPr="0016413E">
        <w:rPr>
          <w:i/>
        </w:rPr>
        <w:t xml:space="preserve">And now I am no more in the world, but these are in the world, and I come to thee. </w:t>
      </w:r>
      <w:r w:rsidR="006A3D8E" w:rsidRPr="0016413E">
        <w:rPr>
          <w:i/>
          <w:u w:val="single"/>
        </w:rPr>
        <w:t>Holy</w:t>
      </w:r>
      <w:r w:rsidR="006A3D8E" w:rsidRPr="0016413E">
        <w:rPr>
          <w:i/>
        </w:rPr>
        <w:t xml:space="preserve"> Father, keep through thine own name those whom thou hast given me, that they may be one, </w:t>
      </w:r>
      <w:r w:rsidR="006A3D8E" w:rsidRPr="0016413E">
        <w:rPr>
          <w:i/>
          <w:u w:val="single"/>
        </w:rPr>
        <w:t>as we are</w:t>
      </w:r>
      <w:r w:rsidR="006A3D8E" w:rsidRPr="0016413E">
        <w:rPr>
          <w:i/>
        </w:rPr>
        <w:t>.</w:t>
      </w:r>
    </w:p>
    <w:p w:rsidR="00D819A6" w:rsidRPr="0016413E" w:rsidRDefault="006A3D8E" w:rsidP="00FE715C">
      <w:pPr>
        <w:rPr>
          <w:i/>
        </w:rPr>
      </w:pPr>
      <w:r w:rsidRPr="000F1930">
        <w:t>Heb</w:t>
      </w:r>
      <w:r w:rsidR="008034E0" w:rsidRPr="000F1930">
        <w:t>rews</w:t>
      </w:r>
      <w:r w:rsidRPr="000F1930">
        <w:t xml:space="preserve"> 1:3</w:t>
      </w:r>
      <w:r w:rsidR="00DB69D4">
        <w:t>—</w:t>
      </w:r>
      <w:r w:rsidRPr="0016413E">
        <w:rPr>
          <w:i/>
        </w:rPr>
        <w:t>Who being the brightness of his glory, and the express image of his person, and upholding all things by the word of his power, when he had by himself purged our sins, sat down on the right hand of the Majesty on high;</w:t>
      </w:r>
    </w:p>
    <w:p w:rsidR="008034E0" w:rsidRPr="0016413E" w:rsidRDefault="00DB69D4" w:rsidP="008034E0">
      <w:pPr>
        <w:rPr>
          <w:i/>
        </w:rPr>
      </w:pPr>
      <w:r>
        <w:t>John 8:11—</w:t>
      </w:r>
      <w:r w:rsidR="008034E0" w:rsidRPr="0016413E">
        <w:rPr>
          <w:i/>
        </w:rPr>
        <w:t>She said, No man, Lord. And Jesus said unto her, Neither do I condemn thee: go, and sin no more.</w:t>
      </w:r>
    </w:p>
    <w:p w:rsidR="008034E0" w:rsidRPr="0016413E" w:rsidRDefault="00DB69D4" w:rsidP="008034E0">
      <w:pPr>
        <w:rPr>
          <w:i/>
        </w:rPr>
      </w:pPr>
      <w:r>
        <w:t xml:space="preserve"> 12—</w:t>
      </w:r>
      <w:r w:rsidR="008034E0" w:rsidRPr="0016413E">
        <w:rPr>
          <w:i/>
        </w:rPr>
        <w:t>Then spake Jesus again unto them, saying, I am the light of the world: he that followeth me shall not walk in darkness, but shall have the light of life.</w:t>
      </w:r>
    </w:p>
    <w:p w:rsidR="008034E0" w:rsidRPr="000F1930" w:rsidRDefault="00DB69D4" w:rsidP="008034E0">
      <w:r>
        <w:t>II Cor. 4:11—</w:t>
      </w:r>
      <w:r w:rsidR="008034E0" w:rsidRPr="0016413E">
        <w:rPr>
          <w:i/>
        </w:rPr>
        <w:t>For we which live are alway delivered unto death for Jesus' sake, that the life also of Jesus might be made manifest in our mortal flesh</w:t>
      </w:r>
      <w:r w:rsidR="008034E0" w:rsidRPr="000F1930">
        <w:t>.</w:t>
      </w:r>
    </w:p>
    <w:p w:rsidR="001A634F" w:rsidRPr="000F1930" w:rsidRDefault="00DB69D4" w:rsidP="001A634F">
      <w:r>
        <w:t>5:21—</w:t>
      </w:r>
      <w:r w:rsidR="000724EB" w:rsidRPr="0016413E">
        <w:rPr>
          <w:i/>
        </w:rPr>
        <w:t>For he hath made him to be sin for us, who knew no sin; that we might be made the righteousness of God in him.</w:t>
      </w:r>
      <w:r w:rsidR="001A634F" w:rsidRPr="000F1930">
        <w:t xml:space="preserve"> </w:t>
      </w:r>
    </w:p>
    <w:p w:rsidR="001A634F" w:rsidRPr="0016413E" w:rsidRDefault="00DB69D4" w:rsidP="001A634F">
      <w:pPr>
        <w:rPr>
          <w:i/>
        </w:rPr>
      </w:pPr>
      <w:r>
        <w:t>Gal. 1:4—</w:t>
      </w:r>
      <w:r w:rsidR="001A634F" w:rsidRPr="0016413E">
        <w:rPr>
          <w:i/>
        </w:rPr>
        <w:t>Who gave himself for our sins, that he might deliver us from this present evil world, according to the will of God and our Father:</w:t>
      </w:r>
    </w:p>
    <w:p w:rsidR="000724EB" w:rsidRPr="0016413E" w:rsidRDefault="00DB69D4" w:rsidP="001A634F">
      <w:pPr>
        <w:rPr>
          <w:i/>
        </w:rPr>
      </w:pPr>
      <w:r>
        <w:t xml:space="preserve"> I John 2:2—</w:t>
      </w:r>
      <w:r w:rsidR="001A634F" w:rsidRPr="0016413E">
        <w:rPr>
          <w:i/>
        </w:rPr>
        <w:t>And he is the propitiation for our sins: and not for ours only, but also for the sins of the whole world.</w:t>
      </w:r>
    </w:p>
    <w:p w:rsidR="008C1212" w:rsidRPr="007E60FB" w:rsidRDefault="000724EB" w:rsidP="00762913">
      <w:pPr>
        <w:rPr>
          <w:i/>
        </w:rPr>
      </w:pPr>
      <w:r w:rsidRPr="000F1930">
        <w:t>Hebrews 12:14</w:t>
      </w:r>
      <w:r w:rsidR="00DB69D4">
        <w:t>—</w:t>
      </w:r>
      <w:r w:rsidRPr="0016413E">
        <w:rPr>
          <w:i/>
        </w:rPr>
        <w:t>Follow peace with all men, and holiness, without which no man shall see the Lord:</w:t>
      </w:r>
      <w:r w:rsidR="007E60FB">
        <w:rPr>
          <w:i/>
        </w:rPr>
        <w:t xml:space="preserve">                                                                                                                                             </w:t>
      </w:r>
      <w:r w:rsidR="00E86B90" w:rsidRPr="000F1930">
        <w:t xml:space="preserve">I </w:t>
      </w:r>
      <w:r w:rsidR="008034E0" w:rsidRPr="000F1930">
        <w:t>Pe</w:t>
      </w:r>
      <w:r w:rsidR="00E86B90" w:rsidRPr="000F1930">
        <w:t>ter</w:t>
      </w:r>
      <w:r w:rsidR="00DB69D4">
        <w:t xml:space="preserve"> 1:15—</w:t>
      </w:r>
      <w:r w:rsidR="008034E0" w:rsidRPr="00DE47EA">
        <w:rPr>
          <w:i/>
        </w:rPr>
        <w:t>But as he which hath called you is holy, so be ye holy in all manner of conversation;</w:t>
      </w:r>
      <w:r w:rsidR="00EE69D6" w:rsidRPr="00DE47EA">
        <w:rPr>
          <w:i/>
        </w:rPr>
        <w:t xml:space="preserve"> </w:t>
      </w:r>
      <w:r w:rsidR="00EE69D6" w:rsidRPr="000F1930">
        <w:t xml:space="preserve"> </w:t>
      </w:r>
      <w:r w:rsidR="008034E0" w:rsidRPr="000F1930">
        <w:t xml:space="preserve">16 </w:t>
      </w:r>
      <w:r w:rsidR="008034E0" w:rsidRPr="00DE47EA">
        <w:rPr>
          <w:i/>
        </w:rPr>
        <w:t>Because it is written, Be ye holy; for I am holy</w:t>
      </w:r>
      <w:r w:rsidR="00762913" w:rsidRPr="000F1930">
        <w:t>.</w:t>
      </w:r>
    </w:p>
    <w:p w:rsidR="00975C93" w:rsidRPr="000F1930" w:rsidRDefault="00707ABA" w:rsidP="00707ABA">
      <w:pPr>
        <w:pStyle w:val="Heading1"/>
        <w:jc w:val="left"/>
        <w:rPr>
          <w:sz w:val="24"/>
          <w:szCs w:val="24"/>
        </w:rPr>
      </w:pPr>
      <w:bookmarkStart w:id="2" w:name="_Toc236294984"/>
      <w:r w:rsidRPr="000F1930">
        <w:rPr>
          <w:sz w:val="24"/>
          <w:szCs w:val="24"/>
        </w:rPr>
        <w:t>II.</w:t>
      </w:r>
      <w:r w:rsidRPr="000F1930">
        <w:rPr>
          <w:sz w:val="24"/>
          <w:szCs w:val="24"/>
        </w:rPr>
        <w:tab/>
      </w:r>
      <w:r w:rsidR="0036416C" w:rsidRPr="000F1930">
        <w:rPr>
          <w:sz w:val="24"/>
          <w:szCs w:val="24"/>
        </w:rPr>
        <w:t xml:space="preserve">The </w:t>
      </w:r>
      <w:r w:rsidR="009E71E3" w:rsidRPr="000F1930">
        <w:rPr>
          <w:sz w:val="24"/>
          <w:szCs w:val="24"/>
        </w:rPr>
        <w:t>Cry for</w:t>
      </w:r>
      <w:r w:rsidR="00975C93" w:rsidRPr="000F1930">
        <w:rPr>
          <w:sz w:val="24"/>
          <w:szCs w:val="24"/>
        </w:rPr>
        <w:t xml:space="preserve"> Christ</w:t>
      </w:r>
      <w:bookmarkEnd w:id="2"/>
    </w:p>
    <w:p w:rsidR="00D84E80" w:rsidRPr="000F1930" w:rsidRDefault="00D84E80" w:rsidP="00D84E80"/>
    <w:p w:rsidR="002A78F0" w:rsidRDefault="002A78F0" w:rsidP="00D84E80">
      <w:r w:rsidRPr="000F1930">
        <w:t xml:space="preserve">Christ the long desired Messiah of Israel. OT prophets like </w:t>
      </w:r>
      <w:r w:rsidR="000E0108" w:rsidRPr="000F1930">
        <w:t>Moses, I</w:t>
      </w:r>
      <w:r w:rsidRPr="000F1930">
        <w:t>saiah</w:t>
      </w:r>
      <w:r w:rsidR="000E0108" w:rsidRPr="000F1930">
        <w:t>, Micah,</w:t>
      </w:r>
      <w:r w:rsidRPr="000F1930">
        <w:t xml:space="preserve"> Jeremiah</w:t>
      </w:r>
      <w:r w:rsidR="000E0108" w:rsidRPr="000F1930">
        <w:t xml:space="preserve">, Ezekial, Zechariah </w:t>
      </w:r>
      <w:r w:rsidRPr="000F1930">
        <w:t>heralded the great day of the Messiah. Israel was perpetually in bondage to other nations and were scattered and beat down, the cry for the Messiah was a cry for a revival and arising of Israel as a nation. They desired a hero and conqueror</w:t>
      </w:r>
      <w:r w:rsidR="003579A3">
        <w:t xml:space="preserve"> even greater than </w:t>
      </w:r>
      <w:r w:rsidR="003579A3" w:rsidRPr="000F1930">
        <w:t>Moses</w:t>
      </w:r>
      <w:r w:rsidRPr="000F1930">
        <w:t xml:space="preserve"> who would come and deliver them. 400 years of silence precluded the NT with no open revelation </w:t>
      </w:r>
      <w:r w:rsidR="003579A3">
        <w:t xml:space="preserve">of </w:t>
      </w:r>
      <w:r w:rsidRPr="000F1930">
        <w:t xml:space="preserve">God </w:t>
      </w:r>
      <w:r w:rsidR="003579A3">
        <w:t>from any prophet</w:t>
      </w:r>
      <w:r w:rsidRPr="000F1930">
        <w:t xml:space="preserve"> </w:t>
      </w:r>
      <w:r w:rsidR="003579A3">
        <w:t xml:space="preserve">was </w:t>
      </w:r>
      <w:r w:rsidRPr="000F1930">
        <w:t>given, they were under</w:t>
      </w:r>
      <w:r w:rsidR="006D19B3" w:rsidRPr="000F1930">
        <w:t xml:space="preserve"> Roman tyranny and people like A</w:t>
      </w:r>
      <w:r w:rsidRPr="000F1930">
        <w:t>nna waited</w:t>
      </w:r>
      <w:r w:rsidR="000E0108" w:rsidRPr="000F1930">
        <w:t xml:space="preserve"> </w:t>
      </w:r>
      <w:r w:rsidR="006D19B3" w:rsidRPr="000F1930">
        <w:t>faithfully</w:t>
      </w:r>
      <w:r w:rsidRPr="000F1930">
        <w:t xml:space="preserve">, prayerfully, tearfully and even painfully for the arrival of the Messiah. The cry was not shallow or a preference, but </w:t>
      </w:r>
      <w:r w:rsidR="008C1212">
        <w:t xml:space="preserve">a cry with conviction, </w:t>
      </w:r>
      <w:r w:rsidRPr="000F1930">
        <w:t xml:space="preserve">Israel felt they would be extinquished unless the Messiah did come, He was the </w:t>
      </w:r>
      <w:r w:rsidR="008C1212">
        <w:t xml:space="preserve">LIGHT of Israel, their </w:t>
      </w:r>
      <w:r w:rsidRPr="000F1930">
        <w:t xml:space="preserve">ONLY hope. They taught their children to pray for his arrival, rabbis and priest taught diligently that </w:t>
      </w:r>
      <w:r w:rsidR="003579A3">
        <w:t xml:space="preserve">the </w:t>
      </w:r>
      <w:r w:rsidRPr="000F1930">
        <w:t xml:space="preserve">Messiah would come an </w:t>
      </w:r>
      <w:r w:rsidR="0059789B">
        <w:t>remedy all their problems. The deepest</w:t>
      </w:r>
      <w:r w:rsidRPr="000F1930">
        <w:t xml:space="preserve"> de</w:t>
      </w:r>
      <w:r w:rsidR="0059789B">
        <w:t>sire in the Jewish culture is for the Messiah.</w:t>
      </w:r>
    </w:p>
    <w:p w:rsidR="007E60FB" w:rsidRDefault="007E60FB" w:rsidP="00D84E80"/>
    <w:p w:rsidR="00741E9E" w:rsidRPr="00DE47EA" w:rsidRDefault="00DB69D4" w:rsidP="00D84E80">
      <w:pPr>
        <w:rPr>
          <w:i/>
        </w:rPr>
      </w:pPr>
      <w:r>
        <w:t>Ps</w:t>
      </w:r>
      <w:r w:rsidR="007E60FB">
        <w:t>alm</w:t>
      </w:r>
      <w:r>
        <w:t xml:space="preserve"> 107:19—</w:t>
      </w:r>
      <w:r w:rsidR="00741E9E" w:rsidRPr="00DE47EA">
        <w:rPr>
          <w:i/>
        </w:rPr>
        <w:t xml:space="preserve">Then they cry unto the LORD in their trouble, and he saveth them out of their distresses. </w:t>
      </w:r>
    </w:p>
    <w:p w:rsidR="00741E9E" w:rsidRDefault="00DB69D4" w:rsidP="00D84E80">
      <w:r>
        <w:t>20—</w:t>
      </w:r>
      <w:r w:rsidR="00741E9E" w:rsidRPr="00741E9E">
        <w:t xml:space="preserve">He </w:t>
      </w:r>
      <w:r w:rsidR="00741E9E" w:rsidRPr="00DE47EA">
        <w:rPr>
          <w:i/>
        </w:rPr>
        <w:t>sent his word, and healed them, and delivered them from their destructions</w:t>
      </w:r>
      <w:r w:rsidR="00741E9E" w:rsidRPr="00741E9E">
        <w:t>.</w:t>
      </w:r>
    </w:p>
    <w:p w:rsidR="008036CE" w:rsidRDefault="008036CE" w:rsidP="00D84E80"/>
    <w:p w:rsidR="008036CE" w:rsidRDefault="00DB69D4" w:rsidP="008036CE">
      <w:r>
        <w:t>Isa</w:t>
      </w:r>
      <w:r w:rsidR="00ED4753">
        <w:t>iah</w:t>
      </w:r>
      <w:r>
        <w:t xml:space="preserve"> 53:4—</w:t>
      </w:r>
      <w:r w:rsidR="008036CE" w:rsidRPr="00DE47EA">
        <w:rPr>
          <w:i/>
        </w:rPr>
        <w:t>Surely he hath borne our griefs, and carried our sorrows: yet we did esteem him stricken, smitten of God, and afflicted</w:t>
      </w:r>
      <w:r w:rsidR="008036CE">
        <w:t>.</w:t>
      </w:r>
    </w:p>
    <w:p w:rsidR="005B4B2E" w:rsidRDefault="00DB69D4" w:rsidP="005B4B2E">
      <w:pPr>
        <w:rPr>
          <w:i/>
        </w:rPr>
      </w:pPr>
      <w:r>
        <w:t xml:space="preserve"> 5—</w:t>
      </w:r>
      <w:r w:rsidR="008036CE" w:rsidRPr="00DE47EA">
        <w:rPr>
          <w:i/>
        </w:rPr>
        <w:t>But he was wounded for our transgressions, he was bruised for our iniquities: the chastisement of our peace was upon him; and with his stripes we are healed.</w:t>
      </w:r>
      <w:r w:rsidR="005B4B2E" w:rsidRPr="005B4B2E">
        <w:t xml:space="preserve"> </w:t>
      </w:r>
    </w:p>
    <w:p w:rsidR="00024A6C" w:rsidRPr="007E60FB" w:rsidRDefault="005B4B2E" w:rsidP="00D84E80">
      <w:pPr>
        <w:rPr>
          <w:i/>
        </w:rPr>
      </w:pPr>
      <w:r w:rsidRPr="005B4B2E">
        <w:t>6</w:t>
      </w:r>
      <w:r>
        <w:rPr>
          <w:i/>
        </w:rPr>
        <w:t>—</w:t>
      </w:r>
      <w:r w:rsidRPr="005B4B2E">
        <w:rPr>
          <w:i/>
        </w:rPr>
        <w:t>All we like sheep have gone astray; we have turned every one to his own way; and the LORD hath laid on him the iniquity of us</w:t>
      </w:r>
      <w:r>
        <w:rPr>
          <w:i/>
        </w:rPr>
        <w:t xml:space="preserve"> all. </w:t>
      </w:r>
      <w:r w:rsidR="008036CE" w:rsidRPr="00DE47EA">
        <w:rPr>
          <w:i/>
        </w:rPr>
        <w:t xml:space="preserve"> </w:t>
      </w:r>
    </w:p>
    <w:p w:rsidR="00024A6C" w:rsidRPr="00DE47EA" w:rsidRDefault="00DB69D4" w:rsidP="00D84E80">
      <w:pPr>
        <w:rPr>
          <w:i/>
        </w:rPr>
      </w:pPr>
      <w:r>
        <w:t>63:9—</w:t>
      </w:r>
      <w:r w:rsidR="00024A6C" w:rsidRPr="00DE47EA">
        <w:rPr>
          <w:i/>
        </w:rPr>
        <w:t>In all their affliction he was afflicted, and the angel of his presence saved them: in his love and in his pity he redeemed them; and he bare them, and carried them all the days of old.</w:t>
      </w:r>
    </w:p>
    <w:p w:rsidR="00741E9E" w:rsidRDefault="00741E9E" w:rsidP="00D84E80"/>
    <w:p w:rsidR="008C1212" w:rsidRDefault="00741E9E" w:rsidP="00D84E80">
      <w:r>
        <w:t>The cry of God’s people for deliverance was so well described by Isaiah.  Isa.63:15-64:12</w:t>
      </w:r>
    </w:p>
    <w:p w:rsidR="00D36C46" w:rsidRDefault="005E0780" w:rsidP="00D84E80">
      <w:r>
        <w:t xml:space="preserve">Four </w:t>
      </w:r>
      <w:r w:rsidR="00741E9E">
        <w:t xml:space="preserve"> magor cries are expressed.</w:t>
      </w:r>
    </w:p>
    <w:p w:rsidR="00741E9E" w:rsidRDefault="005E0780" w:rsidP="00034A27">
      <w:pPr>
        <w:pStyle w:val="ListParagraph"/>
        <w:numPr>
          <w:ilvl w:val="0"/>
          <w:numId w:val="27"/>
        </w:numPr>
      </w:pPr>
      <w:r>
        <w:t xml:space="preserve">The cry for </w:t>
      </w:r>
      <w:r w:rsidR="00024A6C">
        <w:t>God to look down to them with Love and Mercy.</w:t>
      </w:r>
      <w:r w:rsidR="00D36C46">
        <w:t xml:space="preserve">     </w:t>
      </w:r>
      <w:r w:rsidR="00D36C46">
        <w:tab/>
      </w:r>
      <w:r w:rsidR="00024A6C">
        <w:t>63:15-19</w:t>
      </w:r>
    </w:p>
    <w:p w:rsidR="00024A6C" w:rsidRDefault="00DA6409" w:rsidP="00034A27">
      <w:pPr>
        <w:pStyle w:val="ListParagraph"/>
        <w:numPr>
          <w:ilvl w:val="0"/>
          <w:numId w:val="27"/>
        </w:numPr>
      </w:pPr>
      <w:r>
        <w:t>The cry for God to come down</w:t>
      </w:r>
      <w:r w:rsidR="00D36C46">
        <w:t xml:space="preserve"> </w:t>
      </w:r>
      <w:r>
        <w:t xml:space="preserve">in judgment against their enemies and </w:t>
      </w:r>
      <w:r w:rsidR="00D36C46">
        <w:t xml:space="preserve">for the </w:t>
      </w:r>
      <w:r>
        <w:t xml:space="preserve">fulfillment of </w:t>
      </w:r>
      <w:r w:rsidR="008036CE">
        <w:t xml:space="preserve">the </w:t>
      </w:r>
      <w:r>
        <w:t>promise</w:t>
      </w:r>
      <w:r w:rsidR="00D36C46">
        <w:t>s to those who wait fo</w:t>
      </w:r>
      <w:r w:rsidR="008036CE">
        <w:t xml:space="preserve">r Him.                     </w:t>
      </w:r>
      <w:r w:rsidR="00D36C46">
        <w:t>63:1-4</w:t>
      </w:r>
    </w:p>
    <w:p w:rsidR="00D36C46" w:rsidRDefault="00D36C46" w:rsidP="00034A27">
      <w:pPr>
        <w:pStyle w:val="ListParagraph"/>
        <w:numPr>
          <w:ilvl w:val="0"/>
          <w:numId w:val="27"/>
        </w:numPr>
      </w:pPr>
      <w:r>
        <w:t>The cry with confession of their sin to God.</w:t>
      </w:r>
      <w:r>
        <w:tab/>
      </w:r>
      <w:r>
        <w:tab/>
      </w:r>
      <w:r>
        <w:tab/>
      </w:r>
      <w:r>
        <w:tab/>
        <w:t>63:5-8</w:t>
      </w:r>
    </w:p>
    <w:p w:rsidR="00D36C46" w:rsidRPr="000F1930" w:rsidRDefault="00D36C46" w:rsidP="00034A27">
      <w:pPr>
        <w:pStyle w:val="ListParagraph"/>
        <w:numPr>
          <w:ilvl w:val="0"/>
          <w:numId w:val="27"/>
        </w:numPr>
      </w:pPr>
      <w:r>
        <w:t>The cry for forgiveness from God.</w:t>
      </w:r>
      <w:r>
        <w:tab/>
      </w:r>
      <w:r>
        <w:tab/>
      </w:r>
      <w:r>
        <w:tab/>
      </w:r>
      <w:r>
        <w:tab/>
      </w:r>
      <w:r>
        <w:tab/>
        <w:t>63:9-12</w:t>
      </w:r>
    </w:p>
    <w:p w:rsidR="002A78F0" w:rsidRPr="000F1930" w:rsidRDefault="002A78F0" w:rsidP="00D84E80"/>
    <w:p w:rsidR="000E0108" w:rsidRPr="008036CE" w:rsidRDefault="00607DF8" w:rsidP="00034A27">
      <w:pPr>
        <w:pStyle w:val="ListParagraph"/>
        <w:numPr>
          <w:ilvl w:val="0"/>
          <w:numId w:val="19"/>
        </w:numPr>
      </w:pPr>
      <w:r w:rsidRPr="008036CE">
        <w:t xml:space="preserve">The Angel of the Lord cried for Christ. </w:t>
      </w:r>
    </w:p>
    <w:p w:rsidR="008036CE" w:rsidRPr="000F1930" w:rsidRDefault="008036CE" w:rsidP="008036CE">
      <w:pPr>
        <w:pStyle w:val="ListParagraph"/>
      </w:pPr>
    </w:p>
    <w:p w:rsidR="001E7A94" w:rsidRPr="000F1930" w:rsidRDefault="00DB69D4" w:rsidP="001E7A94">
      <w:r>
        <w:t>Mat. 1:20—</w:t>
      </w:r>
      <w:r w:rsidR="001E7A94" w:rsidRPr="00DE47EA">
        <w:rPr>
          <w:i/>
        </w:rPr>
        <w:t>But while he thought on these things, behold, the angel of the Lord appeared unto him in a dream, saying, Joseph, thou son of David, fear not to take unto thee Mary thy wife: for that which is conceived in her is of the Holy Ghost</w:t>
      </w:r>
      <w:r w:rsidR="001E7A94" w:rsidRPr="000F1930">
        <w:t>.</w:t>
      </w:r>
    </w:p>
    <w:p w:rsidR="008C1212" w:rsidRPr="000F1930" w:rsidRDefault="00DB69D4" w:rsidP="001E7A94">
      <w:r>
        <w:t>Luke 1:35—</w:t>
      </w:r>
      <w:r w:rsidR="00D84E80" w:rsidRPr="00DE47EA">
        <w:rPr>
          <w:i/>
        </w:rPr>
        <w:t>And the angel answered and said unto her, The Holy Ghost shall come upon thee, and the power of the Highest shall overshadow thee: therefore also that holy thing which shall be born of thee shall be called the Son of God</w:t>
      </w:r>
      <w:r w:rsidR="00D84E80" w:rsidRPr="000F1930">
        <w:t>.</w:t>
      </w:r>
    </w:p>
    <w:p w:rsidR="00D84E80" w:rsidRPr="000F1930" w:rsidRDefault="00D84E80" w:rsidP="00034A27">
      <w:pPr>
        <w:pStyle w:val="ListParagraph"/>
        <w:numPr>
          <w:ilvl w:val="0"/>
          <w:numId w:val="19"/>
        </w:numPr>
      </w:pPr>
      <w:r w:rsidRPr="000F1930">
        <w:t>Two blind men cried for Jesus.</w:t>
      </w:r>
    </w:p>
    <w:p w:rsidR="000E0108" w:rsidRPr="000F1930" w:rsidRDefault="000E0108" w:rsidP="000E0108">
      <w:pPr>
        <w:pStyle w:val="ListParagraph"/>
      </w:pPr>
    </w:p>
    <w:p w:rsidR="001E7A94" w:rsidRPr="00823499" w:rsidRDefault="001E7A94" w:rsidP="001E7A94">
      <w:pPr>
        <w:rPr>
          <w:i/>
        </w:rPr>
      </w:pPr>
      <w:r w:rsidRPr="000F1930">
        <w:t xml:space="preserve"> </w:t>
      </w:r>
      <w:r w:rsidR="00B82099" w:rsidRPr="000F1930">
        <w:t xml:space="preserve">Mat. </w:t>
      </w:r>
      <w:r w:rsidR="00DB69D4">
        <w:t>9:27—</w:t>
      </w:r>
      <w:r w:rsidRPr="00823499">
        <w:rPr>
          <w:i/>
        </w:rPr>
        <w:t>And when Jesus departed thence, two blind men followed him, crying, and saying, Thou Son of David, have mercy on us.</w:t>
      </w:r>
    </w:p>
    <w:p w:rsidR="000E0108" w:rsidRPr="000F1930" w:rsidRDefault="000E0108" w:rsidP="001E7A94"/>
    <w:p w:rsidR="00BF1BD4" w:rsidRPr="000F1930" w:rsidRDefault="00322FD4" w:rsidP="00034A27">
      <w:pPr>
        <w:pStyle w:val="ListParagraph"/>
        <w:numPr>
          <w:ilvl w:val="1"/>
          <w:numId w:val="22"/>
        </w:numPr>
      </w:pPr>
      <w:r w:rsidRPr="000F1930">
        <w:t>Christ The Messiah will be the</w:t>
      </w:r>
      <w:r w:rsidR="00BF1BD4" w:rsidRPr="000F1930">
        <w:t xml:space="preserve"> Son of David</w:t>
      </w:r>
      <w:r w:rsidRPr="000F1930">
        <w:t>.</w:t>
      </w:r>
    </w:p>
    <w:p w:rsidR="00BF1BD4" w:rsidRPr="000F1930" w:rsidRDefault="00322FD4" w:rsidP="00034A27">
      <w:pPr>
        <w:pStyle w:val="ListParagraph"/>
        <w:numPr>
          <w:ilvl w:val="1"/>
          <w:numId w:val="22"/>
        </w:numPr>
      </w:pPr>
      <w:r w:rsidRPr="000F1930">
        <w:t>Jesus is The Christ The</w:t>
      </w:r>
      <w:r w:rsidR="00BF1BD4" w:rsidRPr="000F1930">
        <w:t xml:space="preserve"> Son of David.</w:t>
      </w:r>
    </w:p>
    <w:p w:rsidR="000E0108" w:rsidRPr="000F1930" w:rsidRDefault="000E0108" w:rsidP="000E0108">
      <w:pPr>
        <w:pStyle w:val="ListParagraph"/>
        <w:ind w:left="1440"/>
      </w:pPr>
    </w:p>
    <w:p w:rsidR="00322FD4" w:rsidRDefault="00DB69D4" w:rsidP="00322FD4">
      <w:pPr>
        <w:rPr>
          <w:i/>
        </w:rPr>
      </w:pPr>
      <w:r>
        <w:t>John 7:42—</w:t>
      </w:r>
      <w:r w:rsidR="00322FD4" w:rsidRPr="00823499">
        <w:rPr>
          <w:i/>
        </w:rPr>
        <w:t>Hath not the scripture said, That Christ cometh of the seed of David, and out of the town of Bethlehem, where David was?</w:t>
      </w:r>
    </w:p>
    <w:p w:rsidR="007E60FB" w:rsidRPr="00823499" w:rsidRDefault="007E60FB" w:rsidP="00322FD4">
      <w:pPr>
        <w:rPr>
          <w:i/>
        </w:rPr>
      </w:pPr>
    </w:p>
    <w:p w:rsidR="00322FD4" w:rsidRPr="000F1930" w:rsidRDefault="00DB69D4" w:rsidP="00322FD4">
      <w:r>
        <w:t>Mt 12:23—</w:t>
      </w:r>
      <w:r w:rsidR="00322FD4" w:rsidRPr="00823499">
        <w:rPr>
          <w:i/>
        </w:rPr>
        <w:t>And all the people were amazed, and said, Is not this the son of David?</w:t>
      </w:r>
    </w:p>
    <w:p w:rsidR="00D84E80" w:rsidRPr="000F1930" w:rsidRDefault="00D84E80" w:rsidP="001E7A94"/>
    <w:p w:rsidR="00D84E80" w:rsidRDefault="00D84E80" w:rsidP="00034A27">
      <w:pPr>
        <w:pStyle w:val="ListParagraph"/>
        <w:numPr>
          <w:ilvl w:val="0"/>
          <w:numId w:val="19"/>
        </w:numPr>
      </w:pPr>
      <w:r w:rsidRPr="000F1930">
        <w:t>A Canaanite woman cried for Christ</w:t>
      </w:r>
      <w:r w:rsidR="008A7914" w:rsidRPr="000F1930">
        <w:t xml:space="preserve"> as Lord</w:t>
      </w:r>
      <w:r w:rsidRPr="000F1930">
        <w:t>.</w:t>
      </w:r>
    </w:p>
    <w:p w:rsidR="008036CE" w:rsidRPr="000F1930" w:rsidRDefault="008036CE" w:rsidP="008036CE">
      <w:pPr>
        <w:pStyle w:val="ListParagraph"/>
      </w:pPr>
    </w:p>
    <w:p w:rsidR="000E0108" w:rsidRDefault="00B82099" w:rsidP="001E7A94">
      <w:pPr>
        <w:rPr>
          <w:i/>
        </w:rPr>
      </w:pPr>
      <w:r w:rsidRPr="000F1930">
        <w:t>Mat.</w:t>
      </w:r>
      <w:r w:rsidR="00DB69D4">
        <w:t>15:22—</w:t>
      </w:r>
      <w:r w:rsidR="001E7A94" w:rsidRPr="00823499">
        <w:rPr>
          <w:i/>
        </w:rPr>
        <w:t>And, behold, a woman of Canaan came out of the same coasts, and cried unto him, saying, Have mercy on me, O Lord, thou Son of David; my daughter is grievously vexed with a devil.</w:t>
      </w:r>
    </w:p>
    <w:p w:rsidR="007E60FB" w:rsidRPr="00896BDD" w:rsidRDefault="007E60FB" w:rsidP="001E7A94">
      <w:pPr>
        <w:rPr>
          <w:i/>
        </w:rPr>
      </w:pPr>
    </w:p>
    <w:p w:rsidR="00BF1BD4" w:rsidRPr="000F1930" w:rsidRDefault="00322FD4" w:rsidP="00034A27">
      <w:pPr>
        <w:pStyle w:val="ListParagraph"/>
        <w:numPr>
          <w:ilvl w:val="0"/>
          <w:numId w:val="19"/>
        </w:numPr>
      </w:pPr>
      <w:r w:rsidRPr="000F1930">
        <w:t>Two more blind men cried for The Lord</w:t>
      </w:r>
    </w:p>
    <w:p w:rsidR="000E0108" w:rsidRPr="000F1930" w:rsidRDefault="000E0108" w:rsidP="000E0108">
      <w:pPr>
        <w:pStyle w:val="ListParagraph"/>
      </w:pPr>
    </w:p>
    <w:p w:rsidR="001E7A94" w:rsidRPr="00823499" w:rsidRDefault="00B82099" w:rsidP="001E7A94">
      <w:pPr>
        <w:rPr>
          <w:i/>
        </w:rPr>
      </w:pPr>
      <w:r w:rsidRPr="000F1930">
        <w:t>Mat.</w:t>
      </w:r>
      <w:r w:rsidR="00D84E80" w:rsidRPr="000F1930">
        <w:t xml:space="preserve"> </w:t>
      </w:r>
      <w:r w:rsidR="001E7A94" w:rsidRPr="000F1930">
        <w:t>20</w:t>
      </w:r>
      <w:r w:rsidR="00DB69D4">
        <w:t>:30—</w:t>
      </w:r>
      <w:r w:rsidR="001E7A94" w:rsidRPr="00823499">
        <w:rPr>
          <w:i/>
        </w:rPr>
        <w:t>And, behold, two blind men sitting by the way side, when they heard that Jesus passed by, cried out, saying, Have mercy on us, O Lord, thou Son of David.</w:t>
      </w:r>
    </w:p>
    <w:p w:rsidR="000E0108" w:rsidRPr="000F1930" w:rsidRDefault="00DB69D4" w:rsidP="001E7A94">
      <w:r>
        <w:t xml:space="preserve"> 31—</w:t>
      </w:r>
      <w:r w:rsidR="001E7A94" w:rsidRPr="00823499">
        <w:rPr>
          <w:i/>
        </w:rPr>
        <w:t>And the multitude rebuked them, because they should hold their peace: but they cried the more, saying, Have mercy on us, O Lord, thou Son of David.</w:t>
      </w:r>
    </w:p>
    <w:p w:rsidR="00C16536" w:rsidRPr="000F1930" w:rsidRDefault="008A7914" w:rsidP="00034A27">
      <w:pPr>
        <w:pStyle w:val="ListParagraph"/>
        <w:numPr>
          <w:ilvl w:val="0"/>
          <w:numId w:val="20"/>
        </w:numPr>
      </w:pPr>
      <w:r w:rsidRPr="000F1930">
        <w:t>Jesus Christ is Lord and Leader.</w:t>
      </w:r>
    </w:p>
    <w:p w:rsidR="008A7914" w:rsidRPr="000F1930" w:rsidRDefault="008A7914" w:rsidP="00034A27">
      <w:pPr>
        <w:pStyle w:val="ListParagraph"/>
        <w:numPr>
          <w:ilvl w:val="0"/>
          <w:numId w:val="10"/>
        </w:numPr>
      </w:pPr>
      <w:r w:rsidRPr="000F1930">
        <w:t>A Humble cry for Mercy</w:t>
      </w:r>
    </w:p>
    <w:p w:rsidR="008A7914" w:rsidRPr="000F1930" w:rsidRDefault="008A7914" w:rsidP="00034A27">
      <w:pPr>
        <w:pStyle w:val="ListParagraph"/>
        <w:numPr>
          <w:ilvl w:val="0"/>
          <w:numId w:val="10"/>
        </w:numPr>
      </w:pPr>
      <w:r w:rsidRPr="000F1930">
        <w:t>An Earnest Humble cry for Mercy</w:t>
      </w:r>
    </w:p>
    <w:p w:rsidR="008A7914" w:rsidRPr="000F1930" w:rsidRDefault="00FC24AC" w:rsidP="00034A27">
      <w:pPr>
        <w:pStyle w:val="ListParagraph"/>
        <w:numPr>
          <w:ilvl w:val="0"/>
          <w:numId w:val="10"/>
        </w:numPr>
      </w:pPr>
      <w:r w:rsidRPr="000F1930">
        <w:t>Faith makes the E</w:t>
      </w:r>
      <w:r w:rsidR="008A7914" w:rsidRPr="000F1930">
        <w:t xml:space="preserve">arnest </w:t>
      </w:r>
      <w:r w:rsidRPr="000F1930">
        <w:t xml:space="preserve">Humble </w:t>
      </w:r>
      <w:r w:rsidR="008A7914" w:rsidRPr="000F1930">
        <w:t>cry effectual.</w:t>
      </w:r>
    </w:p>
    <w:p w:rsidR="003E5B84" w:rsidRPr="000F1930" w:rsidRDefault="003E5B84" w:rsidP="00034A27">
      <w:pPr>
        <w:pStyle w:val="ListParagraph"/>
        <w:numPr>
          <w:ilvl w:val="0"/>
          <w:numId w:val="10"/>
        </w:numPr>
      </w:pPr>
      <w:r w:rsidRPr="000F1930">
        <w:t>Rebuke makes the prayer of faith more earnest, fervent and effectual.</w:t>
      </w:r>
    </w:p>
    <w:p w:rsidR="0011585B" w:rsidRPr="000F1930" w:rsidRDefault="0011585B" w:rsidP="0011585B">
      <w:pPr>
        <w:pStyle w:val="ListParagraph"/>
        <w:ind w:left="1800"/>
      </w:pPr>
      <w:r w:rsidRPr="000F1930">
        <w:t>Mat. 20:29-34; Mark 10:46-52; Luke 18:35-43</w:t>
      </w:r>
    </w:p>
    <w:p w:rsidR="008B23A8" w:rsidRPr="000F1930" w:rsidRDefault="008B23A8" w:rsidP="00034A27">
      <w:pPr>
        <w:pStyle w:val="ListParagraph"/>
        <w:numPr>
          <w:ilvl w:val="0"/>
          <w:numId w:val="11"/>
        </w:numPr>
      </w:pPr>
      <w:r w:rsidRPr="000F1930">
        <w:t xml:space="preserve">The  Great multitude following Jesus rebuked them. </w:t>
      </w:r>
      <w:r w:rsidR="0011585B" w:rsidRPr="000F1930">
        <w:t>Mat. 20:</w:t>
      </w:r>
      <w:r w:rsidRPr="000F1930">
        <w:t>29,32</w:t>
      </w:r>
    </w:p>
    <w:p w:rsidR="008B23A8" w:rsidRPr="000F1930" w:rsidRDefault="008B23A8" w:rsidP="00034A27">
      <w:pPr>
        <w:pStyle w:val="ListParagraph"/>
        <w:numPr>
          <w:ilvl w:val="0"/>
          <w:numId w:val="11"/>
        </w:numPr>
      </w:pPr>
      <w:r w:rsidRPr="000F1930">
        <w:t xml:space="preserve">Jesus stood still, and called them </w:t>
      </w:r>
    </w:p>
    <w:p w:rsidR="008B23A8" w:rsidRDefault="008B23A8" w:rsidP="00034A27">
      <w:pPr>
        <w:pStyle w:val="ListParagraph"/>
        <w:numPr>
          <w:ilvl w:val="0"/>
          <w:numId w:val="11"/>
        </w:numPr>
      </w:pPr>
      <w:r w:rsidRPr="000F1930">
        <w:t>Jesus had compassion , they received from Him and followed Him.</w:t>
      </w:r>
    </w:p>
    <w:p w:rsidR="008036CE" w:rsidRPr="000F1930" w:rsidRDefault="008036CE" w:rsidP="008036CE">
      <w:pPr>
        <w:pStyle w:val="ListParagraph"/>
        <w:ind w:left="2160"/>
      </w:pPr>
    </w:p>
    <w:p w:rsidR="000E0108" w:rsidRPr="00823499" w:rsidRDefault="00DB69D4" w:rsidP="008B23A8">
      <w:pPr>
        <w:rPr>
          <w:i/>
        </w:rPr>
      </w:pPr>
      <w:r>
        <w:t>Hebrews 4:16—</w:t>
      </w:r>
      <w:r w:rsidR="00FC24AC" w:rsidRPr="00823499">
        <w:rPr>
          <w:i/>
        </w:rPr>
        <w:t>Let us therefore come boldly unto the throne of grace, that we may obtain mercy, and find grace to help in time of need.</w:t>
      </w:r>
    </w:p>
    <w:p w:rsidR="008036CE" w:rsidRPr="000F1930" w:rsidRDefault="008036CE" w:rsidP="008B23A8"/>
    <w:p w:rsidR="00FC24AC" w:rsidRPr="00823499" w:rsidRDefault="00DB69D4" w:rsidP="00FC24AC">
      <w:pPr>
        <w:rPr>
          <w:i/>
        </w:rPr>
      </w:pPr>
      <w:r>
        <w:t>James 5:16—</w:t>
      </w:r>
      <w:r w:rsidR="00FC24AC" w:rsidRPr="00823499">
        <w:rPr>
          <w:i/>
        </w:rPr>
        <w:t>Confess your faults one to another, and pray one for another, that ye may be healed. The effectual fervent prayer of a righteous man availeth much.</w:t>
      </w:r>
    </w:p>
    <w:p w:rsidR="000E0108" w:rsidRPr="000F1930" w:rsidRDefault="000E0108" w:rsidP="00FC24AC"/>
    <w:p w:rsidR="0011585B" w:rsidRPr="000F1930" w:rsidRDefault="00FC24AC" w:rsidP="00975C93">
      <w:r w:rsidRPr="000F1930">
        <w:t>Mat. 2</w:t>
      </w:r>
      <w:r w:rsidR="00DB69D4">
        <w:t>0:32—</w:t>
      </w:r>
      <w:r w:rsidRPr="00823499">
        <w:rPr>
          <w:i/>
        </w:rPr>
        <w:t>And Jesus stood still, and called them, and said, What will ye that I shall do unto you?</w:t>
      </w:r>
      <w:r w:rsidR="008B23A8" w:rsidRPr="000F1930">
        <w:t xml:space="preserve">                                                </w:t>
      </w:r>
    </w:p>
    <w:p w:rsidR="00F923F0" w:rsidRDefault="00DB69D4" w:rsidP="00975C93">
      <w:pPr>
        <w:rPr>
          <w:i/>
        </w:rPr>
      </w:pPr>
      <w:r>
        <w:t>34—</w:t>
      </w:r>
      <w:r w:rsidR="00FC24AC" w:rsidRPr="00823499">
        <w:rPr>
          <w:i/>
        </w:rPr>
        <w:t xml:space="preserve">So Jesus had compassion on them, and touched their eyes: and immediately their eyes received sight, and </w:t>
      </w:r>
      <w:r w:rsidR="00FC24AC" w:rsidRPr="00823499">
        <w:rPr>
          <w:i/>
          <w:u w:val="single"/>
        </w:rPr>
        <w:t>they followe</w:t>
      </w:r>
      <w:r w:rsidRPr="00823499">
        <w:rPr>
          <w:i/>
          <w:u w:val="single"/>
        </w:rPr>
        <w:t>d</w:t>
      </w:r>
      <w:r w:rsidRPr="00823499">
        <w:rPr>
          <w:i/>
        </w:rPr>
        <w:t>.</w:t>
      </w:r>
    </w:p>
    <w:p w:rsidR="008C1212" w:rsidRPr="000F1930" w:rsidRDefault="008C1212" w:rsidP="00975C93"/>
    <w:p w:rsidR="00B137B0" w:rsidRDefault="0036416C" w:rsidP="00034A27">
      <w:pPr>
        <w:pStyle w:val="Heading1"/>
        <w:numPr>
          <w:ilvl w:val="0"/>
          <w:numId w:val="21"/>
        </w:numPr>
        <w:jc w:val="left"/>
        <w:rPr>
          <w:sz w:val="24"/>
          <w:szCs w:val="24"/>
        </w:rPr>
      </w:pPr>
      <w:bookmarkStart w:id="3" w:name="_Toc236294985"/>
      <w:r w:rsidRPr="000F1930">
        <w:rPr>
          <w:sz w:val="24"/>
          <w:szCs w:val="24"/>
        </w:rPr>
        <w:t xml:space="preserve">The </w:t>
      </w:r>
      <w:r w:rsidR="00975C93" w:rsidRPr="000F1930">
        <w:rPr>
          <w:sz w:val="24"/>
          <w:szCs w:val="24"/>
        </w:rPr>
        <w:t>Childhood of Christ</w:t>
      </w:r>
      <w:bookmarkEnd w:id="3"/>
    </w:p>
    <w:p w:rsidR="008C1212" w:rsidRPr="008C1212" w:rsidRDefault="008C1212" w:rsidP="008C1212"/>
    <w:p w:rsidR="007561F2" w:rsidRPr="00823499" w:rsidRDefault="00F7484B" w:rsidP="00F7484B">
      <w:pPr>
        <w:rPr>
          <w:i/>
        </w:rPr>
      </w:pPr>
      <w:r w:rsidRPr="000F1930">
        <w:t>Mat.</w:t>
      </w:r>
      <w:r w:rsidR="00DB69D4">
        <w:t xml:space="preserve"> 1:18—</w:t>
      </w:r>
      <w:r w:rsidR="007561F2" w:rsidRPr="00823499">
        <w:rPr>
          <w:i/>
        </w:rPr>
        <w:t>Now the birth of Jesus Christ was on this wise: When as his mother Mary was espoused to Joseph, before they came together, she was found with child of the Holy Ghost.</w:t>
      </w:r>
    </w:p>
    <w:p w:rsidR="00F7484B" w:rsidRPr="000F1930" w:rsidRDefault="00DB69D4" w:rsidP="00F7484B">
      <w:r>
        <w:t>21—</w:t>
      </w:r>
      <w:r w:rsidR="00F7484B" w:rsidRPr="00823499">
        <w:rPr>
          <w:i/>
        </w:rPr>
        <w:t>And she shall bring forth a son, and thou shalt call his name JESUS: for he shall save his people from their sins</w:t>
      </w:r>
      <w:r w:rsidR="00F7484B" w:rsidRPr="000F1930">
        <w:t>.</w:t>
      </w:r>
    </w:p>
    <w:p w:rsidR="00F7484B" w:rsidRPr="000F1930" w:rsidRDefault="00DB69D4" w:rsidP="00F7484B">
      <w:r>
        <w:t>23—</w:t>
      </w:r>
      <w:r w:rsidR="00F7484B" w:rsidRPr="00823499">
        <w:rPr>
          <w:i/>
        </w:rPr>
        <w:t>Behold, a virgin shall be with child, and shall bring forth a son, and they shall call his name Emmanuel, which being interpreted is, God with us.</w:t>
      </w:r>
    </w:p>
    <w:p w:rsidR="0070744F" w:rsidRDefault="00DB69D4" w:rsidP="00F7484B">
      <w:pPr>
        <w:rPr>
          <w:i/>
        </w:rPr>
      </w:pPr>
      <w:r>
        <w:t>25—</w:t>
      </w:r>
      <w:r w:rsidR="00F7484B" w:rsidRPr="00823499">
        <w:rPr>
          <w:i/>
        </w:rPr>
        <w:t>And knew her not till she had brought forth her firstborn son: and he called his name JESUS.</w:t>
      </w:r>
      <w:r w:rsidR="0070744F">
        <w:rPr>
          <w:i/>
        </w:rPr>
        <w:t xml:space="preserve"> </w:t>
      </w:r>
    </w:p>
    <w:p w:rsidR="0070744F" w:rsidRDefault="0070744F" w:rsidP="00034A27">
      <w:pPr>
        <w:pStyle w:val="ListParagraph"/>
        <w:numPr>
          <w:ilvl w:val="0"/>
          <w:numId w:val="28"/>
        </w:numPr>
      </w:pPr>
      <w:r w:rsidRPr="0070744F">
        <w:t>The Birth of Jesus in Bethlehem</w:t>
      </w:r>
      <w:r w:rsidR="009E1DDB">
        <w:tab/>
      </w:r>
      <w:r w:rsidR="009E1DDB">
        <w:tab/>
        <w:t xml:space="preserve">Mat. 1:18-2:10 </w:t>
      </w:r>
      <w:r w:rsidR="009E1DDB">
        <w:tab/>
        <w:t>Luke 2:1-20</w:t>
      </w:r>
    </w:p>
    <w:p w:rsidR="00CC0FD9" w:rsidRDefault="00CC0FD9" w:rsidP="00CC0FD9">
      <w:pPr>
        <w:rPr>
          <w:i/>
        </w:rPr>
      </w:pPr>
      <w:r>
        <w:t>Luke 2:4—</w:t>
      </w:r>
      <w:r w:rsidRPr="00CC0FD9">
        <w:rPr>
          <w:i/>
        </w:rPr>
        <w:t>And Joseph also went up from Galilee, out of the city of Nazareth, into Judaea, unto the city of David, which is called Bethlehem; (because he was of the house and lineage of David:)</w:t>
      </w:r>
      <w:r>
        <w:rPr>
          <w:i/>
        </w:rPr>
        <w:t xml:space="preserve">  2:6 “while they were there”2:7 “she brought forth her firstborn”</w:t>
      </w:r>
    </w:p>
    <w:p w:rsidR="00896BDD" w:rsidRPr="00CC0FD9" w:rsidRDefault="00896BDD" w:rsidP="00CC0FD9">
      <w:pPr>
        <w:rPr>
          <w:i/>
        </w:rPr>
      </w:pPr>
    </w:p>
    <w:p w:rsidR="0070744F" w:rsidRPr="0070744F" w:rsidRDefault="001A2206" w:rsidP="00034A27">
      <w:pPr>
        <w:pStyle w:val="ListParagraph"/>
        <w:numPr>
          <w:ilvl w:val="1"/>
          <w:numId w:val="28"/>
        </w:numPr>
      </w:pPr>
      <w:r w:rsidRPr="0070744F">
        <w:rPr>
          <w:bCs/>
        </w:rPr>
        <w:t>The adoration by the shepherds Lk. 2:8-20</w:t>
      </w:r>
    </w:p>
    <w:p w:rsidR="001A2206" w:rsidRPr="001A2206" w:rsidRDefault="001A2206" w:rsidP="00034A27">
      <w:pPr>
        <w:pStyle w:val="ListParagraph"/>
        <w:numPr>
          <w:ilvl w:val="1"/>
          <w:numId w:val="28"/>
        </w:numPr>
      </w:pPr>
      <w:r w:rsidRPr="0070744F">
        <w:rPr>
          <w:bCs/>
        </w:rPr>
        <w:t>The worship by the wise men Mt. 2:1-12</w:t>
      </w:r>
    </w:p>
    <w:p w:rsidR="007D674E" w:rsidRPr="00D01600" w:rsidRDefault="00562E81" w:rsidP="00034A27">
      <w:pPr>
        <w:pStyle w:val="ListParagraph"/>
        <w:numPr>
          <w:ilvl w:val="0"/>
          <w:numId w:val="12"/>
        </w:numPr>
        <w:rPr>
          <w:i/>
        </w:rPr>
      </w:pPr>
      <w:r w:rsidRPr="000F1930">
        <w:t>Luke 2:</w:t>
      </w:r>
      <w:r>
        <w:t xml:space="preserve"> </w:t>
      </w:r>
      <w:r w:rsidR="00D01600">
        <w:t>4)</w:t>
      </w:r>
      <w:r>
        <w:t>Bethlehem 22)Jerusalem 39)</w:t>
      </w:r>
      <w:r w:rsidR="007561F2" w:rsidRPr="000F1930">
        <w:t xml:space="preserve">Nazereth </w:t>
      </w:r>
      <w:r w:rsidR="00D01600">
        <w:t xml:space="preserve">to Egypt </w:t>
      </w:r>
      <w:r w:rsidR="007D674E">
        <w:t>Mat. 2:1,8</w:t>
      </w:r>
      <w:r w:rsidR="007D674E" w:rsidRPr="000F1930">
        <w:t>-23</w:t>
      </w:r>
    </w:p>
    <w:p w:rsidR="00562E81" w:rsidRPr="0070744F" w:rsidRDefault="00562E81" w:rsidP="001A2206">
      <w:r w:rsidRPr="001A2206">
        <w:t>The de</w:t>
      </w:r>
      <w:r>
        <w:t>dication in Jerusalem Lk. 2: 21-</w:t>
      </w:r>
      <w:r w:rsidRPr="001A2206">
        <w:t>38</w:t>
      </w:r>
    </w:p>
    <w:p w:rsidR="007561F2" w:rsidRPr="000F1930" w:rsidRDefault="00CD0A66" w:rsidP="00034A27">
      <w:pPr>
        <w:pStyle w:val="ListParagraph"/>
        <w:numPr>
          <w:ilvl w:val="0"/>
          <w:numId w:val="13"/>
        </w:numPr>
      </w:pPr>
      <w:r w:rsidRPr="000F1930">
        <w:t>Eight days old</w:t>
      </w:r>
    </w:p>
    <w:p w:rsidR="00CF49D2" w:rsidRPr="000F1930" w:rsidRDefault="009557BD" w:rsidP="00034A27">
      <w:pPr>
        <w:pStyle w:val="ListParagraph"/>
        <w:numPr>
          <w:ilvl w:val="1"/>
          <w:numId w:val="13"/>
        </w:numPr>
      </w:pPr>
      <w:r w:rsidRPr="000F1930">
        <w:t>Day of circumcision</w:t>
      </w:r>
      <w:r w:rsidR="001A2206">
        <w:t xml:space="preserve">, </w:t>
      </w:r>
      <w:r w:rsidR="00CF49D2" w:rsidRPr="000F1930">
        <w:t xml:space="preserve">Named </w:t>
      </w:r>
      <w:r w:rsidR="001A2206">
        <w:t xml:space="preserve"> </w:t>
      </w:r>
      <w:r w:rsidR="00CF49D2" w:rsidRPr="000F1930">
        <w:t>“Jesus”</w:t>
      </w:r>
    </w:p>
    <w:p w:rsidR="001D3D16" w:rsidRPr="000F1930" w:rsidRDefault="001D3D16" w:rsidP="00034A27">
      <w:pPr>
        <w:pStyle w:val="ListParagraph"/>
        <w:numPr>
          <w:ilvl w:val="2"/>
          <w:numId w:val="13"/>
        </w:numPr>
      </w:pPr>
      <w:r w:rsidRPr="000F1930">
        <w:t>It was a common name among the Jews, as John was</w:t>
      </w:r>
    </w:p>
    <w:p w:rsidR="00B448D1" w:rsidRPr="000F1930" w:rsidRDefault="00823499" w:rsidP="00B137B0">
      <w:pPr>
        <w:ind w:left="2160" w:firstLine="720"/>
      </w:pPr>
      <w:r>
        <w:t>Col. 4:11—</w:t>
      </w:r>
      <w:r w:rsidR="001D3D16" w:rsidRPr="00823499">
        <w:rPr>
          <w:i/>
        </w:rPr>
        <w:t>And Jesus, which is called Justus</w:t>
      </w:r>
      <w:r w:rsidR="001D3D16" w:rsidRPr="000F1930">
        <w:t>…</w:t>
      </w:r>
    </w:p>
    <w:p w:rsidR="001D3D16" w:rsidRPr="00823499" w:rsidRDefault="00DB69D4" w:rsidP="001D3D16">
      <w:pPr>
        <w:rPr>
          <w:i/>
        </w:rPr>
      </w:pPr>
      <w:r>
        <w:t>Hebrews 2:17—</w:t>
      </w:r>
      <w:r w:rsidR="001D3D16" w:rsidRPr="00823499">
        <w:rPr>
          <w:i/>
        </w:rPr>
        <w:t xml:space="preserve">Wherefore </w:t>
      </w:r>
      <w:r w:rsidR="001D3D16" w:rsidRPr="00823499">
        <w:rPr>
          <w:i/>
          <w:u w:val="single"/>
        </w:rPr>
        <w:t>in all things</w:t>
      </w:r>
      <w:r w:rsidR="001D3D16" w:rsidRPr="00823499">
        <w:rPr>
          <w:i/>
        </w:rPr>
        <w:t xml:space="preserve"> it behoved him to be </w:t>
      </w:r>
      <w:r w:rsidR="001D3D16" w:rsidRPr="00823499">
        <w:rPr>
          <w:i/>
          <w:u w:val="single"/>
        </w:rPr>
        <w:t>made like unto his brethren</w:t>
      </w:r>
      <w:r w:rsidR="001D3D16" w:rsidRPr="00823499">
        <w:rPr>
          <w:i/>
        </w:rPr>
        <w:t>, that he might be a merciful and faithful high priest in things pertaining to God, to make reconciliation for the sins of the people.</w:t>
      </w:r>
    </w:p>
    <w:p w:rsidR="009E3F6F" w:rsidRPr="000F1930" w:rsidRDefault="001A2206" w:rsidP="007561F2">
      <w:r>
        <w:t>Luke 2:</w:t>
      </w:r>
      <w:r w:rsidR="00DB69D4">
        <w:t>21—</w:t>
      </w:r>
      <w:r w:rsidR="007561F2" w:rsidRPr="00823499">
        <w:rPr>
          <w:i/>
        </w:rPr>
        <w:t xml:space="preserve">And when </w:t>
      </w:r>
      <w:r w:rsidR="007561F2" w:rsidRPr="00823499">
        <w:rPr>
          <w:b/>
          <w:i/>
        </w:rPr>
        <w:t>eight days</w:t>
      </w:r>
      <w:r w:rsidR="007561F2" w:rsidRPr="00823499">
        <w:rPr>
          <w:i/>
        </w:rPr>
        <w:t xml:space="preserve"> were accomplished for the </w:t>
      </w:r>
      <w:r w:rsidR="007561F2" w:rsidRPr="00823499">
        <w:rPr>
          <w:i/>
          <w:u w:val="single"/>
        </w:rPr>
        <w:t>circumcising of the child</w:t>
      </w:r>
      <w:r w:rsidR="007561F2" w:rsidRPr="00823499">
        <w:rPr>
          <w:i/>
        </w:rPr>
        <w:t xml:space="preserve">, his name was </w:t>
      </w:r>
      <w:r w:rsidR="007561F2" w:rsidRPr="00823499">
        <w:rPr>
          <w:b/>
          <w:i/>
          <w:u w:val="single"/>
        </w:rPr>
        <w:t>called JESUS</w:t>
      </w:r>
      <w:r w:rsidR="007561F2" w:rsidRPr="00823499">
        <w:rPr>
          <w:i/>
        </w:rPr>
        <w:t>, which was so named of the angel before he was conceived in the womb.</w:t>
      </w:r>
    </w:p>
    <w:p w:rsidR="00CD0A66" w:rsidRPr="000F1930" w:rsidRDefault="00CF49D2" w:rsidP="00034A27">
      <w:pPr>
        <w:pStyle w:val="ListParagraph"/>
        <w:numPr>
          <w:ilvl w:val="0"/>
          <w:numId w:val="13"/>
        </w:numPr>
      </w:pPr>
      <w:r w:rsidRPr="000F1930">
        <w:t>Forty days old</w:t>
      </w:r>
      <w:r w:rsidR="009557BD" w:rsidRPr="000F1930">
        <w:t xml:space="preserve">     (Lev.12:2-5 – 40 days for boy child 80 for girls)</w:t>
      </w:r>
    </w:p>
    <w:p w:rsidR="009557BD" w:rsidRPr="000F1930" w:rsidRDefault="009557BD" w:rsidP="00034A27">
      <w:pPr>
        <w:pStyle w:val="ListParagraph"/>
        <w:numPr>
          <w:ilvl w:val="1"/>
          <w:numId w:val="13"/>
        </w:numPr>
      </w:pPr>
      <w:r w:rsidRPr="000F1930">
        <w:t>Day of Dedication</w:t>
      </w:r>
    </w:p>
    <w:p w:rsidR="00B137B0" w:rsidRPr="000F1930" w:rsidRDefault="00263862" w:rsidP="00034A27">
      <w:pPr>
        <w:pStyle w:val="ListParagraph"/>
        <w:numPr>
          <w:ilvl w:val="1"/>
          <w:numId w:val="13"/>
        </w:numPr>
      </w:pPr>
      <w:r w:rsidRPr="000F1930">
        <w:t>Many things revealed about Him     Luke 2:25-39</w:t>
      </w:r>
    </w:p>
    <w:p w:rsidR="006D19B3" w:rsidRPr="00823499" w:rsidRDefault="00DB69D4" w:rsidP="00CF49D2">
      <w:pPr>
        <w:rPr>
          <w:i/>
        </w:rPr>
      </w:pPr>
      <w:r>
        <w:t>Luke 2:22—</w:t>
      </w:r>
      <w:r w:rsidR="00CF49D2" w:rsidRPr="00823499">
        <w:rPr>
          <w:i/>
        </w:rPr>
        <w:t>And when the days of her purification according to the law of Moses were accomplished, they brought him to Jerusalem, to present him to the Lord;</w:t>
      </w:r>
    </w:p>
    <w:p w:rsidR="008A2296" w:rsidRDefault="00CD0A66" w:rsidP="00034A27">
      <w:pPr>
        <w:pStyle w:val="ListParagraph"/>
        <w:numPr>
          <w:ilvl w:val="0"/>
          <w:numId w:val="14"/>
        </w:numPr>
      </w:pPr>
      <w:r w:rsidRPr="000F1930">
        <w:t xml:space="preserve">Oh if the watchman would not </w:t>
      </w:r>
      <w:r w:rsidR="00263862" w:rsidRPr="000F1930">
        <w:t xml:space="preserve">be </w:t>
      </w:r>
      <w:r w:rsidRPr="000F1930">
        <w:t>so blind spiritually</w:t>
      </w:r>
      <w:r w:rsidR="00263862" w:rsidRPr="000F1930">
        <w:t>.</w:t>
      </w:r>
    </w:p>
    <w:p w:rsidR="00193AF7" w:rsidRPr="000F1930" w:rsidRDefault="00193AF7" w:rsidP="00034A27">
      <w:pPr>
        <w:pStyle w:val="ListParagraph"/>
        <w:numPr>
          <w:ilvl w:val="1"/>
          <w:numId w:val="14"/>
        </w:numPr>
      </w:pPr>
      <w:r w:rsidRPr="008A2296">
        <w:rPr>
          <w:bCs/>
        </w:rPr>
        <w:t>Flight into Egypt  1-3 years Mat. 2:13-23</w:t>
      </w:r>
    </w:p>
    <w:p w:rsidR="00CD0A66" w:rsidRPr="000F1930" w:rsidRDefault="00193AF7" w:rsidP="00034A27">
      <w:pPr>
        <w:pStyle w:val="ListParagraph"/>
        <w:numPr>
          <w:ilvl w:val="0"/>
          <w:numId w:val="13"/>
        </w:numPr>
      </w:pPr>
      <w:r>
        <w:t>Egypt to Nazereth 3</w:t>
      </w:r>
      <w:r w:rsidR="00263862" w:rsidRPr="000F1930">
        <w:t xml:space="preserve">-11 years old   </w:t>
      </w:r>
      <w:r w:rsidR="008A2296">
        <w:t>Mat.2:22-23;</w:t>
      </w:r>
      <w:r w:rsidR="00263862" w:rsidRPr="000F1930">
        <w:t xml:space="preserve">  Luke 2:40</w:t>
      </w:r>
    </w:p>
    <w:p w:rsidR="00CD0A66" w:rsidRPr="000F1930" w:rsidRDefault="00CD0A66" w:rsidP="00034A27">
      <w:pPr>
        <w:pStyle w:val="ListParagraph"/>
        <w:numPr>
          <w:ilvl w:val="0"/>
          <w:numId w:val="13"/>
        </w:numPr>
      </w:pPr>
      <w:r w:rsidRPr="000F1930">
        <w:t>Twelve years old</w:t>
      </w:r>
      <w:r w:rsidR="00D44D2B" w:rsidRPr="000F1930">
        <w:t xml:space="preserve">     Luke 2:41-52</w:t>
      </w:r>
    </w:p>
    <w:p w:rsidR="006D19B3" w:rsidRPr="000F1930" w:rsidRDefault="00D44D2B" w:rsidP="00034A27">
      <w:pPr>
        <w:pStyle w:val="ListParagraph"/>
        <w:numPr>
          <w:ilvl w:val="0"/>
          <w:numId w:val="13"/>
        </w:numPr>
      </w:pPr>
      <w:r w:rsidRPr="000F1930">
        <w:t>Growing up in subjection to his parents</w:t>
      </w:r>
    </w:p>
    <w:p w:rsidR="00D44D2B" w:rsidRPr="000F1930" w:rsidRDefault="00823499" w:rsidP="00D44D2B">
      <w:r>
        <w:t>Luke 2:51—</w:t>
      </w:r>
      <w:r w:rsidR="00D44D2B" w:rsidRPr="00823499">
        <w:rPr>
          <w:i/>
        </w:rPr>
        <w:t>And he went down with them, and came to Nazareth, and was subject unto them: but his mother kept all these sayings in her heart.</w:t>
      </w:r>
    </w:p>
    <w:p w:rsidR="00CC0FD9" w:rsidRPr="00823499" w:rsidRDefault="00823499" w:rsidP="00D44D2B">
      <w:pPr>
        <w:rPr>
          <w:i/>
        </w:rPr>
      </w:pPr>
      <w:r>
        <w:t>52—</w:t>
      </w:r>
      <w:r w:rsidR="00D44D2B" w:rsidRPr="000F1930">
        <w:t xml:space="preserve">And </w:t>
      </w:r>
      <w:r w:rsidR="00D44D2B" w:rsidRPr="00823499">
        <w:rPr>
          <w:i/>
        </w:rPr>
        <w:t>Jesus increased in wisdom and stature, and in favour with God and man.</w:t>
      </w:r>
    </w:p>
    <w:p w:rsidR="00B137B0" w:rsidRPr="000F1930" w:rsidRDefault="008A2296" w:rsidP="00034A27">
      <w:pPr>
        <w:pStyle w:val="ListParagraph"/>
        <w:numPr>
          <w:ilvl w:val="0"/>
          <w:numId w:val="15"/>
        </w:numPr>
      </w:pPr>
      <w:r>
        <w:t>30 y</w:t>
      </w:r>
      <w:r w:rsidR="00263862" w:rsidRPr="000F1930">
        <w:t>rs old</w:t>
      </w:r>
      <w:r w:rsidR="00B448D1" w:rsidRPr="000F1930">
        <w:t xml:space="preserve"> </w:t>
      </w:r>
      <w:r w:rsidR="00505E33" w:rsidRPr="000F1930">
        <w:t>-</w:t>
      </w:r>
      <w:r w:rsidR="00B448D1" w:rsidRPr="000F1930">
        <w:t xml:space="preserve"> </w:t>
      </w:r>
      <w:r w:rsidR="00505E33" w:rsidRPr="000F1930">
        <w:t>Water Baptism and 40 days temptation  Luke 3:21-23; 4:1-14</w:t>
      </w:r>
    </w:p>
    <w:p w:rsidR="00F14B4D" w:rsidRDefault="00263862" w:rsidP="00034A27">
      <w:pPr>
        <w:pStyle w:val="ListParagraph"/>
        <w:numPr>
          <w:ilvl w:val="0"/>
          <w:numId w:val="15"/>
        </w:numPr>
      </w:pPr>
      <w:r w:rsidRPr="000F1930">
        <w:t>33 years old</w:t>
      </w:r>
      <w:r w:rsidR="00004A50" w:rsidRPr="000F1930">
        <w:t xml:space="preserve"> - 3 1/2 yrs ministry, Crucifixion, Resurrection, 40days alive then Ascension.</w:t>
      </w:r>
    </w:p>
    <w:p w:rsidR="00F14B4D" w:rsidRDefault="00F14B4D" w:rsidP="00B01806">
      <w:pPr>
        <w:rPr>
          <w:bCs/>
          <w:color w:val="000000"/>
        </w:rPr>
      </w:pPr>
      <w:r w:rsidRPr="00B01806">
        <w:rPr>
          <w:b/>
          <w:bCs/>
          <w:color w:val="000000"/>
        </w:rPr>
        <w:t xml:space="preserve"> </w:t>
      </w:r>
      <w:r w:rsidR="00B01806">
        <w:rPr>
          <w:b/>
          <w:bCs/>
          <w:color w:val="000000"/>
        </w:rPr>
        <w:t xml:space="preserve">                                                  </w:t>
      </w:r>
      <w:r w:rsidRPr="00ED4753">
        <w:rPr>
          <w:b/>
          <w:bCs/>
          <w:color w:val="000000"/>
        </w:rPr>
        <w:t>Treasures</w:t>
      </w:r>
      <w:r w:rsidR="00B01806" w:rsidRPr="00ED4753">
        <w:rPr>
          <w:b/>
          <w:bCs/>
          <w:color w:val="000000"/>
        </w:rPr>
        <w:t xml:space="preserve">  </w:t>
      </w:r>
      <w:r w:rsidR="00A643F2" w:rsidRPr="00ED4753">
        <w:rPr>
          <w:b/>
          <w:bCs/>
          <w:color w:val="000000"/>
        </w:rPr>
        <w:t xml:space="preserve">Matthew 2:3-11           </w:t>
      </w:r>
      <w:r w:rsidR="00A643F2" w:rsidRPr="00ED4753">
        <w:rPr>
          <w:bCs/>
          <w:color w:val="000000"/>
        </w:rPr>
        <w:t xml:space="preserve">                                                                                                                  </w:t>
      </w:r>
      <w:r w:rsidR="00A643F2">
        <w:rPr>
          <w:bCs/>
          <w:color w:val="000000"/>
        </w:rPr>
        <w:t>Matt. 2:11—</w:t>
      </w:r>
      <w:r w:rsidRPr="00A643F2">
        <w:rPr>
          <w:bCs/>
          <w:color w:val="000000"/>
        </w:rPr>
        <w:t>And when they were come into the house, they saw the young child with Mary his mother, and fell down, and worshiped him: and when they had opened their treasures, they presented unto him gifts; gold, and frankincense, and myrrh.</w:t>
      </w:r>
    </w:p>
    <w:p w:rsidR="001213C3" w:rsidRDefault="001213C3" w:rsidP="001213C3">
      <w:pPr>
        <w:rPr>
          <w:bCs/>
          <w:color w:val="000000"/>
        </w:rPr>
      </w:pPr>
    </w:p>
    <w:tbl>
      <w:tblPr>
        <w:tblStyle w:val="TableGrid"/>
        <w:tblW w:w="8190" w:type="dxa"/>
        <w:tblInd w:w="108" w:type="dxa"/>
        <w:tblLook w:val="04A0"/>
      </w:tblPr>
      <w:tblGrid>
        <w:gridCol w:w="2880"/>
        <w:gridCol w:w="2520"/>
        <w:gridCol w:w="2790"/>
      </w:tblGrid>
      <w:tr w:rsidR="001213C3" w:rsidTr="004968DE">
        <w:trPr>
          <w:trHeight w:val="593"/>
        </w:trPr>
        <w:tc>
          <w:tcPr>
            <w:tcW w:w="2880" w:type="dxa"/>
          </w:tcPr>
          <w:p w:rsidR="001213C3" w:rsidRPr="00521D9B" w:rsidRDefault="00C830A0" w:rsidP="001213C3">
            <w:pPr>
              <w:spacing w:before="100" w:beforeAutospacing="1"/>
              <w:rPr>
                <w:b/>
              </w:rPr>
            </w:pPr>
            <w:r>
              <w:rPr>
                <w:bCs/>
                <w:color w:val="000000"/>
              </w:rPr>
              <w:t xml:space="preserve">     </w:t>
            </w:r>
            <w:r w:rsidR="00521D9B">
              <w:rPr>
                <w:bCs/>
                <w:color w:val="000000"/>
              </w:rPr>
              <w:t xml:space="preserve">   </w:t>
            </w:r>
            <w:r>
              <w:rPr>
                <w:bCs/>
                <w:color w:val="000000"/>
              </w:rPr>
              <w:t xml:space="preserve">                                    </w:t>
            </w:r>
            <w:r w:rsidR="00A522C8">
              <w:rPr>
                <w:bCs/>
                <w:color w:val="000000"/>
              </w:rPr>
              <w:t xml:space="preserve">    </w:t>
            </w:r>
            <w:r w:rsidR="001213C3" w:rsidRPr="00521D9B">
              <w:rPr>
                <w:b/>
                <w:bCs/>
                <w:color w:val="000000"/>
              </w:rPr>
              <w:t>Gifts Of The Wise Men</w:t>
            </w:r>
          </w:p>
          <w:p w:rsidR="001213C3" w:rsidRDefault="001213C3" w:rsidP="001213C3">
            <w:pPr>
              <w:rPr>
                <w:bCs/>
                <w:color w:val="000000"/>
              </w:rPr>
            </w:pPr>
          </w:p>
        </w:tc>
        <w:tc>
          <w:tcPr>
            <w:tcW w:w="2520" w:type="dxa"/>
          </w:tcPr>
          <w:p w:rsidR="00A522C8" w:rsidRPr="004968DE" w:rsidRDefault="004968DE" w:rsidP="004968DE">
            <w:pPr>
              <w:spacing w:before="100" w:beforeAutospacing="1"/>
              <w:rPr>
                <w:b/>
              </w:rPr>
            </w:pPr>
            <w:r>
              <w:rPr>
                <w:bCs/>
                <w:color w:val="000000"/>
                <w:u w:val="single"/>
              </w:rPr>
              <w:t xml:space="preserve">                                                          </w:t>
            </w:r>
            <w:r w:rsidRPr="004968DE">
              <w:rPr>
                <w:b/>
                <w:bCs/>
                <w:color w:val="000000"/>
              </w:rPr>
              <w:t>Procedure For Use</w:t>
            </w:r>
          </w:p>
        </w:tc>
        <w:tc>
          <w:tcPr>
            <w:tcW w:w="2790" w:type="dxa"/>
          </w:tcPr>
          <w:p w:rsidR="004968DE" w:rsidRPr="004968DE" w:rsidRDefault="004968DE" w:rsidP="004968DE">
            <w:pPr>
              <w:spacing w:before="100" w:beforeAutospacing="1"/>
              <w:rPr>
                <w:b/>
              </w:rPr>
            </w:pPr>
            <w:r>
              <w:rPr>
                <w:b/>
                <w:bCs/>
                <w:color w:val="000000"/>
              </w:rPr>
              <w:t xml:space="preserve">                                                  </w:t>
            </w:r>
            <w:r w:rsidRPr="004968DE">
              <w:rPr>
                <w:b/>
                <w:bCs/>
                <w:color w:val="000000"/>
              </w:rPr>
              <w:t>Three Treasures</w:t>
            </w:r>
          </w:p>
          <w:p w:rsidR="001213C3" w:rsidRDefault="001213C3" w:rsidP="001213C3">
            <w:pPr>
              <w:rPr>
                <w:bCs/>
                <w:color w:val="000000"/>
              </w:rPr>
            </w:pPr>
          </w:p>
        </w:tc>
      </w:tr>
      <w:tr w:rsidR="001213C3" w:rsidTr="004968DE">
        <w:trPr>
          <w:trHeight w:val="287"/>
        </w:trPr>
        <w:tc>
          <w:tcPr>
            <w:tcW w:w="2880" w:type="dxa"/>
          </w:tcPr>
          <w:p w:rsidR="001213C3" w:rsidRDefault="00521D9B" w:rsidP="00521D9B">
            <w:pPr>
              <w:rPr>
                <w:bCs/>
                <w:color w:val="000000"/>
              </w:rPr>
            </w:pPr>
            <w:r>
              <w:rPr>
                <w:bCs/>
                <w:color w:val="000000"/>
              </w:rPr>
              <w:t>Gold—Deity—King</w:t>
            </w:r>
          </w:p>
        </w:tc>
        <w:tc>
          <w:tcPr>
            <w:tcW w:w="2520" w:type="dxa"/>
          </w:tcPr>
          <w:p w:rsidR="001213C3" w:rsidRDefault="004968DE" w:rsidP="001213C3">
            <w:pPr>
              <w:rPr>
                <w:bCs/>
                <w:color w:val="000000"/>
              </w:rPr>
            </w:pPr>
            <w:r>
              <w:t>G</w:t>
            </w:r>
            <w:r w:rsidRPr="00A643F2">
              <w:t>old beaten, hammered</w:t>
            </w:r>
          </w:p>
        </w:tc>
        <w:tc>
          <w:tcPr>
            <w:tcW w:w="2790" w:type="dxa"/>
          </w:tcPr>
          <w:p w:rsidR="001213C3" w:rsidRDefault="004968DE" w:rsidP="001213C3">
            <w:pPr>
              <w:rPr>
                <w:bCs/>
                <w:color w:val="000000"/>
              </w:rPr>
            </w:pPr>
            <w:r w:rsidRPr="004968DE">
              <w:t>Gold- Father</w:t>
            </w:r>
          </w:p>
        </w:tc>
      </w:tr>
      <w:tr w:rsidR="001213C3" w:rsidTr="004968DE">
        <w:trPr>
          <w:trHeight w:val="350"/>
        </w:trPr>
        <w:tc>
          <w:tcPr>
            <w:tcW w:w="2880" w:type="dxa"/>
          </w:tcPr>
          <w:p w:rsidR="001213C3" w:rsidRDefault="00521D9B" w:rsidP="001213C3">
            <w:pPr>
              <w:rPr>
                <w:bCs/>
                <w:color w:val="000000"/>
              </w:rPr>
            </w:pPr>
            <w:r>
              <w:t>Frankincense-P</w:t>
            </w:r>
            <w:r w:rsidR="00A522C8">
              <w:t>rayer-</w:t>
            </w:r>
            <w:r>
              <w:t>P</w:t>
            </w:r>
            <w:r w:rsidR="00A522C8" w:rsidRPr="001213C3">
              <w:t>riest</w:t>
            </w:r>
          </w:p>
        </w:tc>
        <w:tc>
          <w:tcPr>
            <w:tcW w:w="2520" w:type="dxa"/>
          </w:tcPr>
          <w:p w:rsidR="001213C3" w:rsidRDefault="004968DE" w:rsidP="001213C3">
            <w:pPr>
              <w:rPr>
                <w:bCs/>
                <w:color w:val="000000"/>
              </w:rPr>
            </w:pPr>
            <w:r>
              <w:t>F</w:t>
            </w:r>
            <w:r w:rsidRPr="00A643F2">
              <w:t>rankincense burned</w:t>
            </w:r>
          </w:p>
        </w:tc>
        <w:tc>
          <w:tcPr>
            <w:tcW w:w="2790" w:type="dxa"/>
          </w:tcPr>
          <w:p w:rsidR="001213C3" w:rsidRDefault="004968DE" w:rsidP="001213C3">
            <w:pPr>
              <w:rPr>
                <w:bCs/>
                <w:color w:val="000000"/>
              </w:rPr>
            </w:pPr>
            <w:r w:rsidRPr="00A643F2">
              <w:t>Frankincense -Holy Ghost</w:t>
            </w:r>
          </w:p>
        </w:tc>
      </w:tr>
      <w:tr w:rsidR="001213C3" w:rsidTr="004968DE">
        <w:trPr>
          <w:trHeight w:val="260"/>
        </w:trPr>
        <w:tc>
          <w:tcPr>
            <w:tcW w:w="2880" w:type="dxa"/>
          </w:tcPr>
          <w:p w:rsidR="00521D9B" w:rsidRDefault="004968DE" w:rsidP="00521D9B">
            <w:r>
              <w:t>Myrrh - Suffering-Prophet</w:t>
            </w:r>
            <w:r w:rsidR="00A522C8">
              <w:t xml:space="preserve">                                              </w:t>
            </w:r>
          </w:p>
        </w:tc>
        <w:tc>
          <w:tcPr>
            <w:tcW w:w="2520" w:type="dxa"/>
          </w:tcPr>
          <w:p w:rsidR="001213C3" w:rsidRDefault="004968DE" w:rsidP="001213C3">
            <w:pPr>
              <w:rPr>
                <w:bCs/>
                <w:color w:val="000000"/>
              </w:rPr>
            </w:pPr>
            <w:r>
              <w:t>M</w:t>
            </w:r>
            <w:r w:rsidRPr="00A643F2">
              <w:t>yrrh crushed</w:t>
            </w:r>
          </w:p>
        </w:tc>
        <w:tc>
          <w:tcPr>
            <w:tcW w:w="2790" w:type="dxa"/>
          </w:tcPr>
          <w:p w:rsidR="001213C3" w:rsidRDefault="004968DE" w:rsidP="001213C3">
            <w:pPr>
              <w:rPr>
                <w:bCs/>
                <w:color w:val="000000"/>
              </w:rPr>
            </w:pPr>
            <w:r w:rsidRPr="00A643F2">
              <w:t>Myrrh- Son</w:t>
            </w:r>
          </w:p>
        </w:tc>
      </w:tr>
    </w:tbl>
    <w:p w:rsidR="007703A8" w:rsidRPr="008C1212" w:rsidRDefault="001213C3" w:rsidP="007703A8">
      <w:pPr>
        <w:spacing w:before="100" w:beforeAutospacing="1"/>
      </w:pPr>
      <w:r w:rsidRPr="00A643F2">
        <w:rPr>
          <w:bCs/>
          <w:color w:val="000000"/>
          <w:u w:val="single"/>
        </w:rPr>
        <w:t>Symbolic Of The Holy Trinity, And The Resurrection</w:t>
      </w:r>
      <w:r w:rsidR="008C1212">
        <w:rPr>
          <w:bCs/>
          <w:color w:val="000000"/>
          <w:u w:val="single"/>
        </w:rPr>
        <w:t xml:space="preserve">                                                                       </w:t>
      </w:r>
      <w:r w:rsidR="00F14B4D" w:rsidRPr="00A643F2">
        <w:rPr>
          <w:bCs/>
          <w:color w:val="000000"/>
        </w:rPr>
        <w:t>The frankincense tree, source of the spice which the magi brought to Bethlehem</w:t>
      </w:r>
      <w:r w:rsidR="007703A8" w:rsidRPr="00A643F2">
        <w:t xml:space="preserve"> </w:t>
      </w:r>
      <w:r w:rsidR="00F14B4D" w:rsidRPr="00A643F2">
        <w:rPr>
          <w:bCs/>
          <w:color w:val="000000"/>
        </w:rPr>
        <w:t xml:space="preserve">resembles our Mountain Ash. It is a very large tree with the star-shaped pink flowers having yellow centers. The resin, from which comes the incense and the spice obtained by making incisions in the bark of the tree. As the sap flows out it hardens and becomes brittle. It burns freely, giving off the fragrance for which it is known. Once plentiful in the Near </w:t>
      </w:r>
      <w:r w:rsidR="007703A8" w:rsidRPr="00A643F2">
        <w:rPr>
          <w:bCs/>
          <w:color w:val="000000"/>
        </w:rPr>
        <w:t xml:space="preserve">East it has become increasingly </w:t>
      </w:r>
      <w:r w:rsidR="00F14B4D" w:rsidRPr="00A643F2">
        <w:rPr>
          <w:bCs/>
          <w:color w:val="000000"/>
        </w:rPr>
        <w:t>scarce.</w:t>
      </w:r>
      <w:r w:rsidR="007703A8" w:rsidRPr="00A643F2">
        <w:rPr>
          <w:bCs/>
          <w:color w:val="000000"/>
        </w:rPr>
        <w:t xml:space="preserve"> </w:t>
      </w:r>
    </w:p>
    <w:p w:rsidR="00C13330" w:rsidRPr="00C13330" w:rsidRDefault="007703A8" w:rsidP="00C13330">
      <w:pPr>
        <w:spacing w:before="100" w:beforeAutospacing="1"/>
        <w:rPr>
          <w:bCs/>
          <w:color w:val="000000"/>
        </w:rPr>
      </w:pPr>
      <w:r w:rsidRPr="00A643F2">
        <w:rPr>
          <w:bCs/>
          <w:color w:val="000000"/>
        </w:rPr>
        <w:t>Num. 24:17—</w:t>
      </w:r>
      <w:r w:rsidR="00F14B4D" w:rsidRPr="00A643F2">
        <w:rPr>
          <w:bCs/>
          <w:i/>
          <w:color w:val="000000"/>
        </w:rPr>
        <w:t>I shall see him, but not now: I shall behold him, but not nigh: there shall come a Star out of Jacob, and a Sceptre shall rise out of Israel, and shall smite the corners of Moab,and destroy all the children of Sheth.</w:t>
      </w:r>
      <w:r w:rsidR="00F14B4D" w:rsidRPr="00A643F2">
        <w:rPr>
          <w:bCs/>
          <w:color w:val="000000"/>
        </w:rPr>
        <w:t xml:space="preserve"> </w:t>
      </w:r>
    </w:p>
    <w:p w:rsidR="00B01806" w:rsidRDefault="00C13330" w:rsidP="00B01806">
      <w:pPr>
        <w:spacing w:before="100" w:beforeAutospacing="1" w:line="235" w:lineRule="auto"/>
        <w:jc w:val="center"/>
      </w:pPr>
      <w:r w:rsidRPr="00C13330">
        <w:rPr>
          <w:b/>
          <w:bCs/>
          <w:color w:val="000000"/>
          <w:u w:val="single"/>
        </w:rPr>
        <w:t>GENEALOGY OF JESUS</w:t>
      </w:r>
      <w:r>
        <w:t xml:space="preserve">                                                                                                              </w:t>
      </w:r>
      <w:r w:rsidRPr="00C13330">
        <w:rPr>
          <w:bCs/>
          <w:color w:val="000000"/>
        </w:rPr>
        <w:t>Matt. 1:1-17 Luke 3:23-38</w:t>
      </w:r>
      <w:r w:rsidR="00B01806">
        <w:t xml:space="preserve">                                                                                                                          </w:t>
      </w:r>
    </w:p>
    <w:p w:rsidR="00C13330" w:rsidRPr="00B01806" w:rsidRDefault="00C13330" w:rsidP="00B01806">
      <w:pPr>
        <w:spacing w:before="100" w:beforeAutospacing="1" w:line="235" w:lineRule="auto"/>
      </w:pPr>
      <w:r w:rsidRPr="00C13330">
        <w:rPr>
          <w:bCs/>
          <w:color w:val="000000"/>
        </w:rPr>
        <w:t>The birth of Jesus Christ has attracted the gaze of the whole world. Every Christmas the world looks b</w:t>
      </w:r>
      <w:r>
        <w:rPr>
          <w:bCs/>
          <w:color w:val="000000"/>
        </w:rPr>
        <w:t>ack two thousand years to a man</w:t>
      </w:r>
      <w:r w:rsidRPr="00C13330">
        <w:rPr>
          <w:bCs/>
          <w:color w:val="000000"/>
        </w:rPr>
        <w:t xml:space="preserve">ger in the town of Bethlehem and reconizes that the greatest personage in all the earth was </w:t>
      </w:r>
      <w:r>
        <w:rPr>
          <w:bCs/>
          <w:color w:val="000000"/>
        </w:rPr>
        <w:t>born that night. Even the Angels</w:t>
      </w:r>
      <w:r w:rsidRPr="00C13330">
        <w:rPr>
          <w:bCs/>
          <w:color w:val="000000"/>
        </w:rPr>
        <w:t xml:space="preserve"> heralded the birth.</w:t>
      </w:r>
    </w:p>
    <w:p w:rsidR="00C13330" w:rsidRDefault="00C13330" w:rsidP="00C13330">
      <w:r>
        <w:t>Luke 2:8—</w:t>
      </w:r>
      <w:r w:rsidRPr="00C13330">
        <w:rPr>
          <w:i/>
        </w:rPr>
        <w:t>And there were in the same country shepherds abiding in the field, keeping watch over their flock by night</w:t>
      </w:r>
      <w:r>
        <w:t>.  9—</w:t>
      </w:r>
      <w:r w:rsidRPr="00C13330">
        <w:rPr>
          <w:i/>
        </w:rPr>
        <w:t>And, lo, the angel of the Lord came upon them, and the glory of the Lord shone round about them: and they were sore afraid.</w:t>
      </w:r>
    </w:p>
    <w:p w:rsidR="00C13330" w:rsidRDefault="00C13330" w:rsidP="00C13330">
      <w:r>
        <w:t>10—</w:t>
      </w:r>
      <w:r w:rsidRPr="00C13330">
        <w:rPr>
          <w:i/>
        </w:rPr>
        <w:t>And the angel said unto them, Fear not: for, behold, I bring you good tidings of great joy, which shall be to all people</w:t>
      </w:r>
      <w:r>
        <w:t>.</w:t>
      </w:r>
    </w:p>
    <w:p w:rsidR="00B01806" w:rsidRDefault="00C13330" w:rsidP="00C13330">
      <w:pPr>
        <w:rPr>
          <w:i/>
        </w:rPr>
      </w:pPr>
      <w:r>
        <w:t>11—</w:t>
      </w:r>
      <w:r w:rsidRPr="00C13330">
        <w:rPr>
          <w:i/>
        </w:rPr>
        <w:t>For unto you is born this day in the city of David a Saviour, which is Christ the Lord</w:t>
      </w:r>
    </w:p>
    <w:p w:rsidR="00C13330" w:rsidRDefault="00C13330" w:rsidP="00C13330">
      <w:r>
        <w:t>12—</w:t>
      </w:r>
      <w:r w:rsidRPr="00C13330">
        <w:rPr>
          <w:i/>
        </w:rPr>
        <w:t>And this shall be a sign unto you; Ye shall find the babe wrapped in swaddling clothes, lying in a manger.</w:t>
      </w:r>
    </w:p>
    <w:p w:rsidR="00C13330" w:rsidRPr="00C13330" w:rsidRDefault="00C13330" w:rsidP="00C13330">
      <w:pPr>
        <w:rPr>
          <w:i/>
        </w:rPr>
      </w:pPr>
      <w:r>
        <w:t>13—</w:t>
      </w:r>
      <w:r w:rsidRPr="00C13330">
        <w:rPr>
          <w:i/>
        </w:rPr>
        <w:t>And suddenly there was with the angel a multitude of the heavenly host praising God, and saying,</w:t>
      </w:r>
    </w:p>
    <w:p w:rsidR="00C13330" w:rsidRDefault="00C13330" w:rsidP="00C13330">
      <w:r>
        <w:t>14—</w:t>
      </w:r>
      <w:r w:rsidRPr="00C13330">
        <w:rPr>
          <w:i/>
        </w:rPr>
        <w:t>Glory to God in the highest, and on earth peace, good will toward men</w:t>
      </w:r>
      <w:r>
        <w:t>.</w:t>
      </w:r>
    </w:p>
    <w:p w:rsidR="00C13330" w:rsidRPr="00C13330" w:rsidRDefault="00B01806" w:rsidP="00C13330">
      <w:r>
        <w:t>15—</w:t>
      </w:r>
      <w:r w:rsidR="00C13330" w:rsidRPr="00B01806">
        <w:rPr>
          <w:i/>
        </w:rPr>
        <w:t>And it came to pass, as the angels were gone away from them into heaven, the shepherds said one to another, Let us now go even unto Bethlehem, and see this thing which is come to pass, which the Lord hath made known unto us.</w:t>
      </w:r>
      <w:r w:rsidR="00C13330">
        <w:t xml:space="preserve"> </w:t>
      </w:r>
    </w:p>
    <w:p w:rsidR="00174034" w:rsidRDefault="00C13330" w:rsidP="00F41187">
      <w:pPr>
        <w:spacing w:before="100" w:beforeAutospacing="1" w:line="235" w:lineRule="auto"/>
        <w:rPr>
          <w:b/>
          <w:bCs/>
          <w:color w:val="000000"/>
        </w:rPr>
      </w:pPr>
      <w:r w:rsidRPr="00C13330">
        <w:rPr>
          <w:b/>
          <w:bCs/>
          <w:color w:val="000000"/>
        </w:rPr>
        <w:t>1</w:t>
      </w:r>
      <w:r w:rsidRPr="00C13330">
        <w:rPr>
          <w:b/>
          <w:bCs/>
          <w:color w:val="000000"/>
          <w:u w:val="single"/>
        </w:rPr>
        <w:t xml:space="preserve">. </w:t>
      </w:r>
      <w:r w:rsidR="00174034" w:rsidRPr="00C13330">
        <w:rPr>
          <w:b/>
          <w:bCs/>
          <w:color w:val="000000"/>
          <w:u w:val="single"/>
        </w:rPr>
        <w:t>Who Is This Jesus Who Is Called The Christ</w:t>
      </w:r>
      <w:r w:rsidR="00174034" w:rsidRPr="00C13330">
        <w:rPr>
          <w:b/>
          <w:bCs/>
          <w:color w:val="000000"/>
        </w:rPr>
        <w:t xml:space="preserve">? </w:t>
      </w:r>
    </w:p>
    <w:p w:rsidR="007E60FB" w:rsidRDefault="00C13330" w:rsidP="00F41187">
      <w:pPr>
        <w:spacing w:before="100" w:beforeAutospacing="1" w:line="235" w:lineRule="auto"/>
        <w:rPr>
          <w:bCs/>
          <w:color w:val="000000"/>
        </w:rPr>
      </w:pPr>
      <w:r w:rsidRPr="00C13330">
        <w:rPr>
          <w:bCs/>
          <w:color w:val="000000"/>
        </w:rPr>
        <w:t>Jesus is indeed the God-man, the Creator of the Universe, the Judge of all the earth, the Messiah and the Promised</w:t>
      </w:r>
      <w:r w:rsidR="00B01806">
        <w:rPr>
          <w:bCs/>
          <w:color w:val="000000"/>
        </w:rPr>
        <w:t xml:space="preserve"> Redeemer. </w:t>
      </w:r>
      <w:r w:rsidRPr="00C13330">
        <w:rPr>
          <w:bCs/>
          <w:color w:val="000000"/>
        </w:rPr>
        <w:t xml:space="preserve">He is the greatest personage of all history. He is God Himself and we must crown Him King of Kings and Lord of all. Let’s do this now! </w:t>
      </w:r>
      <w:r w:rsidR="00F41187">
        <w:rPr>
          <w:bCs/>
          <w:color w:val="000000"/>
        </w:rPr>
        <w:t xml:space="preserve">                                                         </w:t>
      </w:r>
      <w:r w:rsidR="00F41187" w:rsidRPr="00C13330">
        <w:rPr>
          <w:bCs/>
          <w:color w:val="000000"/>
        </w:rPr>
        <w:t>Christ was God manifested in the flesh.</w:t>
      </w:r>
    </w:p>
    <w:p w:rsidR="00F41187" w:rsidRPr="007E60FB" w:rsidRDefault="00F41187" w:rsidP="00F41187">
      <w:pPr>
        <w:spacing w:before="100" w:beforeAutospacing="1" w:line="235" w:lineRule="auto"/>
        <w:rPr>
          <w:bCs/>
          <w:color w:val="000000"/>
        </w:rPr>
      </w:pPr>
      <w:r w:rsidRPr="00F41187">
        <w:rPr>
          <w:bCs/>
          <w:color w:val="000000"/>
        </w:rPr>
        <w:t>Heb</w:t>
      </w:r>
      <w:r>
        <w:rPr>
          <w:bCs/>
          <w:color w:val="000000"/>
        </w:rPr>
        <w:t>. 2:16—</w:t>
      </w:r>
      <w:r w:rsidRPr="00F41187">
        <w:rPr>
          <w:bCs/>
          <w:i/>
          <w:color w:val="000000"/>
        </w:rPr>
        <w:t xml:space="preserve">For verily he took not on him the nature of angels; but he took on him the seed of Abraham. </w:t>
      </w:r>
      <w:r w:rsidRPr="00F41187">
        <w:rPr>
          <w:i/>
        </w:rPr>
        <w:t xml:space="preserve">                                                                                                                                                                      </w:t>
      </w:r>
      <w:r w:rsidRPr="00F41187">
        <w:rPr>
          <w:bCs/>
          <w:color w:val="000000"/>
        </w:rPr>
        <w:t>Re</w:t>
      </w:r>
      <w:r>
        <w:rPr>
          <w:bCs/>
          <w:color w:val="000000"/>
        </w:rPr>
        <w:t>v. 17:14—</w:t>
      </w:r>
      <w:r w:rsidRPr="00F41187">
        <w:rPr>
          <w:bCs/>
          <w:i/>
          <w:color w:val="000000"/>
        </w:rPr>
        <w:t>These shall make war with the Lamb, and the Lamb shall overcome them: for he is Lord of lords, and King of kings: and they that are with him are called, and chosen, and faithful.</w:t>
      </w:r>
    </w:p>
    <w:p w:rsidR="00C13330" w:rsidRPr="00C13330" w:rsidRDefault="00C13330" w:rsidP="00C13330">
      <w:pPr>
        <w:spacing w:before="100" w:beforeAutospacing="1" w:line="235" w:lineRule="auto"/>
      </w:pPr>
      <w:r w:rsidRPr="00C13330">
        <w:rPr>
          <w:b/>
          <w:bCs/>
          <w:color w:val="000000"/>
        </w:rPr>
        <w:t xml:space="preserve">2. </w:t>
      </w:r>
      <w:r w:rsidR="00174034" w:rsidRPr="00C13330">
        <w:rPr>
          <w:b/>
          <w:bCs/>
          <w:color w:val="000000"/>
          <w:u w:val="single"/>
        </w:rPr>
        <w:t>Why Did Jesus Come To Earth In A Human Body</w:t>
      </w:r>
      <w:r w:rsidR="00174034" w:rsidRPr="00174034">
        <w:rPr>
          <w:b/>
          <w:bCs/>
          <w:color w:val="000000"/>
        </w:rPr>
        <w:t>?</w:t>
      </w:r>
    </w:p>
    <w:p w:rsidR="00F41187" w:rsidRDefault="00C13330" w:rsidP="00C13330">
      <w:pPr>
        <w:spacing w:before="100" w:beforeAutospacing="1" w:line="235" w:lineRule="auto"/>
        <w:rPr>
          <w:bCs/>
          <w:color w:val="000000"/>
        </w:rPr>
      </w:pPr>
      <w:r w:rsidRPr="00C13330">
        <w:rPr>
          <w:bCs/>
          <w:color w:val="000000"/>
        </w:rPr>
        <w:t>Jesus came to</w:t>
      </w:r>
      <w:r w:rsidR="00F41187" w:rsidRPr="00F41187">
        <w:rPr>
          <w:bCs/>
          <w:color w:val="000000"/>
        </w:rPr>
        <w:t xml:space="preserve"> declare the Father</w:t>
      </w:r>
      <w:r w:rsidRPr="00C13330">
        <w:rPr>
          <w:bCs/>
          <w:color w:val="000000"/>
        </w:rPr>
        <w:t>. He was and is the Word that expresses God’s Love. He wanted to come to earth to put it in a language that people could understand. (LOVE) Men were sore afraid of God. When Jehovah spoke to Moses in the mount, there was a fearful lightning, and thundering, bringing fear upon the Israelites. All the people realized that no one could see God and live. Therefore:</w:t>
      </w:r>
      <w:r w:rsidR="00F41187">
        <w:t xml:space="preserve"> </w:t>
      </w:r>
      <w:r w:rsidRPr="00C13330">
        <w:rPr>
          <w:bCs/>
          <w:color w:val="000000"/>
        </w:rPr>
        <w:t xml:space="preserve">Christ was going to come down and live among Men. </w:t>
      </w:r>
    </w:p>
    <w:p w:rsidR="00C13330" w:rsidRPr="00C13330" w:rsidRDefault="00F41187" w:rsidP="00C13330">
      <w:pPr>
        <w:spacing w:before="100" w:beforeAutospacing="1" w:line="235" w:lineRule="auto"/>
        <w:rPr>
          <w:i/>
        </w:rPr>
      </w:pPr>
      <w:r>
        <w:rPr>
          <w:bCs/>
          <w:color w:val="000000"/>
        </w:rPr>
        <w:t>John 1:14—</w:t>
      </w:r>
      <w:r w:rsidR="00C13330" w:rsidRPr="00C13330">
        <w:rPr>
          <w:bCs/>
          <w:i/>
          <w:color w:val="000000"/>
        </w:rPr>
        <w:t>And the Word was made flesh, and dwelt among us, (and we beheld his glory, the glory as of the only begotten of the Father,) full of grace and truth.</w:t>
      </w:r>
    </w:p>
    <w:p w:rsidR="007E60FB" w:rsidRDefault="00C13330" w:rsidP="00C13330">
      <w:pPr>
        <w:spacing w:before="100" w:beforeAutospacing="1" w:line="235" w:lineRule="auto"/>
        <w:rPr>
          <w:bCs/>
          <w:color w:val="000000"/>
        </w:rPr>
      </w:pPr>
      <w:r w:rsidRPr="00C13330">
        <w:rPr>
          <w:bCs/>
          <w:color w:val="000000"/>
        </w:rPr>
        <w:t xml:space="preserve">Jesus told Philip these Words of Hope and life. </w:t>
      </w:r>
    </w:p>
    <w:p w:rsidR="007E60FB" w:rsidRDefault="00043319" w:rsidP="00C13330">
      <w:pPr>
        <w:spacing w:before="100" w:beforeAutospacing="1" w:line="235" w:lineRule="auto"/>
        <w:rPr>
          <w:bCs/>
          <w:color w:val="000000"/>
        </w:rPr>
      </w:pPr>
      <w:r>
        <w:rPr>
          <w:bCs/>
          <w:color w:val="000000"/>
        </w:rPr>
        <w:t>John 14:9—</w:t>
      </w:r>
      <w:r w:rsidRPr="00043319">
        <w:rPr>
          <w:bCs/>
          <w:i/>
          <w:color w:val="000000"/>
        </w:rPr>
        <w:t>Jesus saith unto him, Have I been so long time with you, and yet hast thou not known me, Philip? he that hath seen me hath seen the Father; and how sayest thou then, Shew us the Father?</w:t>
      </w:r>
      <w:r w:rsidR="00482FE0">
        <w:rPr>
          <w:bCs/>
          <w:color w:val="000000"/>
        </w:rPr>
        <w:t xml:space="preserve">                                                                                                                             </w:t>
      </w:r>
    </w:p>
    <w:p w:rsidR="007E60FB" w:rsidRDefault="00043319" w:rsidP="00C13330">
      <w:pPr>
        <w:spacing w:before="100" w:beforeAutospacing="1" w:line="235" w:lineRule="auto"/>
        <w:rPr>
          <w:bCs/>
          <w:color w:val="000000"/>
        </w:rPr>
      </w:pPr>
      <w:r w:rsidRPr="00C13330">
        <w:rPr>
          <w:bCs/>
          <w:color w:val="000000"/>
        </w:rPr>
        <w:t xml:space="preserve">He executed the judgment and authority that were His </w:t>
      </w:r>
      <w:r>
        <w:rPr>
          <w:bCs/>
          <w:color w:val="000000"/>
        </w:rPr>
        <w:t>and</w:t>
      </w:r>
      <w:r>
        <w:t xml:space="preserve"> </w:t>
      </w:r>
      <w:r>
        <w:rPr>
          <w:bCs/>
          <w:color w:val="000000"/>
        </w:rPr>
        <w:t>b</w:t>
      </w:r>
      <w:r w:rsidRPr="00C13330">
        <w:rPr>
          <w:bCs/>
          <w:color w:val="000000"/>
        </w:rPr>
        <w:t>y His life and death He pledged this wonderful Word</w:t>
      </w:r>
      <w:r w:rsidR="00482FE0">
        <w:rPr>
          <w:bCs/>
          <w:color w:val="000000"/>
        </w:rPr>
        <w:t xml:space="preserve"> of Love and Life to all that believe</w:t>
      </w:r>
      <w:r>
        <w:rPr>
          <w:bCs/>
          <w:color w:val="000000"/>
        </w:rPr>
        <w:t xml:space="preserve">.  </w:t>
      </w:r>
      <w:r w:rsidR="00482FE0">
        <w:rPr>
          <w:bCs/>
          <w:color w:val="000000"/>
        </w:rPr>
        <w:t xml:space="preserve">                                                                                                         </w:t>
      </w:r>
    </w:p>
    <w:p w:rsidR="00043319" w:rsidRPr="00482FE0" w:rsidRDefault="00043319" w:rsidP="00C13330">
      <w:pPr>
        <w:spacing w:before="100" w:beforeAutospacing="1" w:line="235" w:lineRule="auto"/>
        <w:rPr>
          <w:bCs/>
          <w:color w:val="000000"/>
        </w:rPr>
      </w:pPr>
      <w:r w:rsidRPr="00C13330">
        <w:rPr>
          <w:bCs/>
          <w:color w:val="000000"/>
        </w:rPr>
        <w:t>John 3:16</w:t>
      </w:r>
      <w:r>
        <w:rPr>
          <w:bCs/>
          <w:color w:val="000000"/>
        </w:rPr>
        <w:t>—</w:t>
      </w:r>
      <w:r w:rsidRPr="00C13330">
        <w:rPr>
          <w:bCs/>
          <w:i/>
          <w:color w:val="000000"/>
        </w:rPr>
        <w:t>For God so loved the world, that he gave his only begotten Son, that whosoever believeth in him should not perish, but have everlasting life.</w:t>
      </w:r>
    </w:p>
    <w:p w:rsidR="007E60FB" w:rsidRDefault="00C13330" w:rsidP="00C13330">
      <w:pPr>
        <w:spacing w:before="100" w:beforeAutospacing="1" w:line="235" w:lineRule="auto"/>
      </w:pPr>
      <w:r w:rsidRPr="00C13330">
        <w:rPr>
          <w:bCs/>
          <w:color w:val="000000"/>
        </w:rPr>
        <w:t>1</w:t>
      </w:r>
      <w:r w:rsidR="00482FE0">
        <w:rPr>
          <w:bCs/>
          <w:color w:val="000000"/>
        </w:rPr>
        <w:t>Cor.</w:t>
      </w:r>
      <w:r w:rsidR="00043319">
        <w:rPr>
          <w:bCs/>
          <w:color w:val="000000"/>
        </w:rPr>
        <w:t>15:34—</w:t>
      </w:r>
      <w:r w:rsidRPr="00C13330">
        <w:rPr>
          <w:bCs/>
          <w:i/>
          <w:color w:val="000000"/>
        </w:rPr>
        <w:t>Awake to righteousness, and sin not; for some have not the knowledge of God: I speak this to your shame.</w:t>
      </w:r>
      <w:r w:rsidR="005F75F6">
        <w:t xml:space="preserve">                                                                                                  </w:t>
      </w:r>
      <w:r w:rsidR="00482FE0">
        <w:rPr>
          <w:bCs/>
          <w:color w:val="000000"/>
        </w:rPr>
        <w:t>2Cor.5:21—</w:t>
      </w:r>
      <w:r w:rsidRPr="00C13330">
        <w:rPr>
          <w:bCs/>
          <w:i/>
          <w:color w:val="000000"/>
        </w:rPr>
        <w:t>For he hath made him to be sin for us, who knew no sin; that we might be made the righteousness of God in him</w:t>
      </w:r>
      <w:r w:rsidRPr="00C13330">
        <w:rPr>
          <w:bCs/>
          <w:color w:val="000000"/>
        </w:rPr>
        <w:t>.</w:t>
      </w:r>
      <w:r w:rsidR="005F75F6">
        <w:t xml:space="preserve">                                                                                                                              </w:t>
      </w:r>
      <w:r w:rsidR="00482FE0">
        <w:rPr>
          <w:bCs/>
          <w:color w:val="000000"/>
        </w:rPr>
        <w:t xml:space="preserve">2Cor. </w:t>
      </w:r>
      <w:r w:rsidRPr="00C13330">
        <w:rPr>
          <w:bCs/>
          <w:color w:val="000000"/>
        </w:rPr>
        <w:t>6:7</w:t>
      </w:r>
      <w:r w:rsidR="00482FE0">
        <w:rPr>
          <w:bCs/>
          <w:color w:val="000000"/>
        </w:rPr>
        <w:t>—</w:t>
      </w:r>
      <w:r w:rsidRPr="00C13330">
        <w:rPr>
          <w:bCs/>
          <w:i/>
          <w:color w:val="000000"/>
        </w:rPr>
        <w:t>By the word of truth, by the power of God, by the armour of righteousness on the right hand and on the left,</w:t>
      </w:r>
      <w:r w:rsidRPr="00C13330">
        <w:rPr>
          <w:bCs/>
          <w:color w:val="000000"/>
        </w:rPr>
        <w:t xml:space="preserve"> </w:t>
      </w:r>
      <w:r w:rsidR="005F75F6">
        <w:t xml:space="preserve">                                                                                                             </w:t>
      </w:r>
    </w:p>
    <w:p w:rsidR="00C13330" w:rsidRPr="00C13330" w:rsidRDefault="00482FE0" w:rsidP="00C13330">
      <w:pPr>
        <w:spacing w:before="100" w:beforeAutospacing="1" w:line="235" w:lineRule="auto"/>
      </w:pPr>
      <w:r>
        <w:rPr>
          <w:bCs/>
          <w:color w:val="000000"/>
        </w:rPr>
        <w:t>Heb. 4:15—</w:t>
      </w:r>
      <w:r w:rsidR="00C13330" w:rsidRPr="00C13330">
        <w:rPr>
          <w:bCs/>
          <w:i/>
          <w:color w:val="000000"/>
        </w:rPr>
        <w:t>For we have not an high priest which cannot be touched with the feeling of our infirmities; but was in all points tempted like as we are, yet without sin.</w:t>
      </w:r>
    </w:p>
    <w:p w:rsidR="00C13330" w:rsidRPr="00C13330" w:rsidRDefault="00174034" w:rsidP="00C13330">
      <w:pPr>
        <w:spacing w:before="100" w:beforeAutospacing="1" w:line="235" w:lineRule="auto"/>
      </w:pPr>
      <w:r w:rsidRPr="00C13330">
        <w:rPr>
          <w:b/>
          <w:bCs/>
          <w:color w:val="000000"/>
        </w:rPr>
        <w:t xml:space="preserve">3. </w:t>
      </w:r>
      <w:r w:rsidRPr="00C13330">
        <w:rPr>
          <w:b/>
          <w:bCs/>
          <w:color w:val="000000"/>
          <w:u w:val="single"/>
        </w:rPr>
        <w:t>How Do We Account For Two Genealogies?</w:t>
      </w:r>
    </w:p>
    <w:p w:rsidR="00C13330" w:rsidRPr="00C13330" w:rsidRDefault="00C13330" w:rsidP="00C13330">
      <w:pPr>
        <w:spacing w:before="100" w:beforeAutospacing="1" w:line="235" w:lineRule="auto"/>
      </w:pPr>
      <w:r w:rsidRPr="00C13330">
        <w:rPr>
          <w:bCs/>
          <w:color w:val="000000"/>
        </w:rPr>
        <w:t>We have a record of two genealogies, one in Matthew and one in Luke. We find the names given are the same from Abraham to David , but from David to Christ, they are different. Now there are things of great interest in genealogies, especially in the genealogy of Jesus Christ. God planned these two genealogies of Jesus, and it was no accident that Matthew and Luke wrote them. They are not dry and they are not contradictory. They are vital to the record that God gave of His Son.</w:t>
      </w:r>
    </w:p>
    <w:p w:rsidR="005F75F6" w:rsidRDefault="00C13330" w:rsidP="00C13330">
      <w:pPr>
        <w:spacing w:before="100" w:beforeAutospacing="1" w:line="235" w:lineRule="auto"/>
        <w:rPr>
          <w:bCs/>
          <w:color w:val="000000"/>
        </w:rPr>
      </w:pPr>
      <w:r w:rsidRPr="00C13330">
        <w:rPr>
          <w:bCs/>
          <w:color w:val="000000"/>
        </w:rPr>
        <w:t>In Luke 3 we see Jesus’ genea</w:t>
      </w:r>
      <w:r w:rsidR="005F75F6">
        <w:rPr>
          <w:bCs/>
          <w:color w:val="000000"/>
        </w:rPr>
        <w:t xml:space="preserve">logy traced through His mother, </w:t>
      </w:r>
      <w:r w:rsidRPr="00C13330">
        <w:rPr>
          <w:bCs/>
          <w:color w:val="000000"/>
        </w:rPr>
        <w:t>Mary. She was the daughter of Heli, through Nathan, the son of David. The line goes back to Adam. This is the genealogy of the</w:t>
      </w:r>
      <w:r w:rsidR="005F75F6">
        <w:rPr>
          <w:bCs/>
          <w:color w:val="000000"/>
        </w:rPr>
        <w:t xml:space="preserve"> One who was promised to Adam.                                                                                  Gen. 3:15—</w:t>
      </w:r>
      <w:r w:rsidRPr="00C13330">
        <w:rPr>
          <w:bCs/>
          <w:i/>
          <w:color w:val="000000"/>
        </w:rPr>
        <w:t>And I will put enmity between thee and the woman, and between thy seed and her seed; it shall bruise thy head, and thou shalt bruise his heel.</w:t>
      </w:r>
      <w:r w:rsidRPr="00C13330">
        <w:rPr>
          <w:bCs/>
          <w:color w:val="000000"/>
        </w:rPr>
        <w:t xml:space="preserve"> </w:t>
      </w:r>
    </w:p>
    <w:p w:rsidR="00C13330" w:rsidRPr="00896BDD" w:rsidRDefault="00C13330" w:rsidP="00C13330">
      <w:pPr>
        <w:spacing w:before="100" w:beforeAutospacing="1" w:line="235" w:lineRule="auto"/>
        <w:rPr>
          <w:bCs/>
          <w:color w:val="000000"/>
        </w:rPr>
      </w:pPr>
      <w:r w:rsidRPr="00C13330">
        <w:rPr>
          <w:bCs/>
          <w:color w:val="000000"/>
        </w:rPr>
        <w:t>Seed of the woman. This was the Redeemer who was to go to the throne of David.</w:t>
      </w:r>
      <w:r w:rsidR="00896BDD">
        <w:rPr>
          <w:bCs/>
          <w:color w:val="000000"/>
        </w:rPr>
        <w:t xml:space="preserve">                                          </w:t>
      </w:r>
      <w:r w:rsidRPr="00C13330">
        <w:rPr>
          <w:bCs/>
          <w:color w:val="000000"/>
        </w:rPr>
        <w:t>In Matthew, chapter one, the</w:t>
      </w:r>
      <w:r w:rsidR="005F75F6">
        <w:rPr>
          <w:bCs/>
          <w:color w:val="000000"/>
        </w:rPr>
        <w:t xml:space="preserve"> line is traced through Joseph (the legal father) </w:t>
      </w:r>
      <w:r w:rsidRPr="00C13330">
        <w:rPr>
          <w:bCs/>
          <w:color w:val="000000"/>
        </w:rPr>
        <w:t xml:space="preserve">through Solomon, the son of David. </w:t>
      </w:r>
    </w:p>
    <w:p w:rsidR="005F75F6" w:rsidRPr="004417AA" w:rsidRDefault="00E01C58" w:rsidP="00C13330">
      <w:pPr>
        <w:spacing w:before="100" w:beforeAutospacing="1" w:line="235" w:lineRule="auto"/>
        <w:rPr>
          <w:bCs/>
          <w:color w:val="000000"/>
        </w:rPr>
      </w:pPr>
      <w:r w:rsidRPr="00C13330">
        <w:rPr>
          <w:bCs/>
          <w:color w:val="000000"/>
        </w:rPr>
        <w:t xml:space="preserve">In Matthew Christ is presented as the son of David. </w:t>
      </w:r>
      <w:r w:rsidR="008C1212">
        <w:rPr>
          <w:bCs/>
          <w:color w:val="000000"/>
        </w:rPr>
        <w:t xml:space="preserve">                                                                                           </w:t>
      </w:r>
      <w:r w:rsidR="00C13330" w:rsidRPr="00C13330">
        <w:rPr>
          <w:bCs/>
          <w:color w:val="000000"/>
        </w:rPr>
        <w:t>In Luke , Christ is presented as the Seed of the Woman.</w:t>
      </w:r>
      <w:r w:rsidR="004417AA">
        <w:rPr>
          <w:bCs/>
          <w:color w:val="000000"/>
        </w:rPr>
        <w:t xml:space="preserve">                                                                             </w:t>
      </w:r>
      <w:r w:rsidR="00174034">
        <w:rPr>
          <w:bCs/>
          <w:color w:val="000000"/>
        </w:rPr>
        <w:t>Gal. 4:4—</w:t>
      </w:r>
      <w:r w:rsidR="00C13330" w:rsidRPr="00C13330">
        <w:rPr>
          <w:bCs/>
          <w:i/>
          <w:color w:val="000000"/>
        </w:rPr>
        <w:t xml:space="preserve">But when the fulness of the time was come, God sent forth his Son, made of a woman, made under the law. </w:t>
      </w:r>
    </w:p>
    <w:p w:rsidR="00C13330" w:rsidRPr="00C13330" w:rsidRDefault="00C13330" w:rsidP="00C13330">
      <w:pPr>
        <w:spacing w:before="100" w:beforeAutospacing="1" w:line="235" w:lineRule="auto"/>
        <w:rPr>
          <w:bCs/>
          <w:color w:val="000000"/>
        </w:rPr>
      </w:pPr>
      <w:r w:rsidRPr="00C13330">
        <w:rPr>
          <w:bCs/>
          <w:color w:val="000000"/>
        </w:rPr>
        <w:t>Jesus was the son of Man but not of Joseph. He was the Son of a woman. And had He been the Son of Joseph “as was supposed: He could neither be King of Kings or the saviour of mankind.</w:t>
      </w:r>
    </w:p>
    <w:p w:rsidR="005F75F6" w:rsidRPr="00174034" w:rsidRDefault="00174034" w:rsidP="00C13330">
      <w:pPr>
        <w:spacing w:before="100" w:beforeAutospacing="1" w:line="235" w:lineRule="auto"/>
      </w:pPr>
      <w:r w:rsidRPr="00C13330">
        <w:rPr>
          <w:b/>
          <w:bCs/>
          <w:color w:val="000000"/>
        </w:rPr>
        <w:t xml:space="preserve">4 </w:t>
      </w:r>
      <w:r w:rsidRPr="00C13330">
        <w:rPr>
          <w:b/>
          <w:bCs/>
          <w:color w:val="000000"/>
          <w:u w:val="single"/>
        </w:rPr>
        <w:t>Does The Genealogy In Luke 3 Say That Jesus Was The Son Of</w:t>
      </w:r>
      <w:r w:rsidRPr="00C13330">
        <w:rPr>
          <w:b/>
          <w:bCs/>
          <w:color w:val="000000"/>
        </w:rPr>
        <w:t xml:space="preserve"> </w:t>
      </w:r>
      <w:r w:rsidRPr="00C13330">
        <w:rPr>
          <w:b/>
          <w:bCs/>
          <w:color w:val="000000"/>
          <w:u w:val="single"/>
        </w:rPr>
        <w:t>Joseph?</w:t>
      </w:r>
    </w:p>
    <w:p w:rsidR="00C13330" w:rsidRPr="00C13330" w:rsidRDefault="00174034" w:rsidP="00C13330">
      <w:pPr>
        <w:spacing w:before="100" w:beforeAutospacing="1" w:line="235" w:lineRule="auto"/>
      </w:pPr>
      <w:r>
        <w:rPr>
          <w:bCs/>
          <w:color w:val="000000"/>
        </w:rPr>
        <w:t>Luke 3:22—</w:t>
      </w:r>
      <w:r w:rsidR="00C13330" w:rsidRPr="00C13330">
        <w:rPr>
          <w:bCs/>
          <w:i/>
          <w:color w:val="000000"/>
        </w:rPr>
        <w:t>And the Holy Ghost descended in a bodily shape like a dove upon him, and a voice came from heaven, which said, Thou art my beloved Son; in thee I am well pleased.</w:t>
      </w:r>
      <w:r>
        <w:rPr>
          <w:bCs/>
          <w:color w:val="000000"/>
        </w:rPr>
        <w:t xml:space="preserve">             23—</w:t>
      </w:r>
      <w:r w:rsidR="00C13330" w:rsidRPr="00C13330">
        <w:rPr>
          <w:bCs/>
          <w:i/>
          <w:color w:val="000000"/>
        </w:rPr>
        <w:t>And Jesus himself began to be about thirty years of age, being (as was supposed) the son of Joseph, which was the son of Heli,</w:t>
      </w:r>
    </w:p>
    <w:p w:rsidR="00C13330" w:rsidRPr="00C13330" w:rsidRDefault="00C13330" w:rsidP="00C13330">
      <w:pPr>
        <w:spacing w:before="100" w:beforeAutospacing="1" w:line="235" w:lineRule="auto"/>
      </w:pPr>
      <w:r w:rsidRPr="00C13330">
        <w:rPr>
          <w:bCs/>
          <w:color w:val="000000"/>
        </w:rPr>
        <w:t>We would think that the phrase “as was supposed” meant that every one supposed in our sense of the word meant that Jesus was the son of “Joseph according to the Law” He was not the actual son , but was the foster son of her husband Joseph. You notice that the genealogy of Matthew does not say that Jesus was the son of Joseph. It is the genealogy of Jesus, only because the mother’s marriage to Joseph. This important stat</w:t>
      </w:r>
      <w:r w:rsidR="00174034">
        <w:rPr>
          <w:bCs/>
          <w:color w:val="000000"/>
        </w:rPr>
        <w:t xml:space="preserve">ement in the first chapter of </w:t>
      </w:r>
      <w:r w:rsidRPr="00C13330">
        <w:rPr>
          <w:bCs/>
          <w:color w:val="000000"/>
        </w:rPr>
        <w:t>Matthew.</w:t>
      </w:r>
    </w:p>
    <w:p w:rsidR="00C13330" w:rsidRPr="00C13330" w:rsidRDefault="00C13330" w:rsidP="00C13330">
      <w:pPr>
        <w:spacing w:before="100" w:beforeAutospacing="1" w:line="235" w:lineRule="auto"/>
      </w:pPr>
      <w:r w:rsidRPr="00C13330">
        <w:rPr>
          <w:bCs/>
          <w:color w:val="000000"/>
        </w:rPr>
        <w:t>If we compare the two genealogies we find that Abraham to David the names are the same. At this point they become different. In Matthew the line continues from David through Solomon. In Luke we see the line runs from David through Nathan. Jesus was born of Mary, who was in the line of David through Nathan.</w:t>
      </w:r>
    </w:p>
    <w:p w:rsidR="00C13330" w:rsidRPr="00C13330" w:rsidRDefault="00C13330" w:rsidP="00C13330">
      <w:pPr>
        <w:spacing w:before="100" w:beforeAutospacing="1" w:line="235" w:lineRule="auto"/>
        <w:rPr>
          <w:bCs/>
          <w:color w:val="000000"/>
        </w:rPr>
      </w:pPr>
      <w:r w:rsidRPr="00C13330">
        <w:rPr>
          <w:bCs/>
          <w:color w:val="000000"/>
        </w:rPr>
        <w:t xml:space="preserve">In Matthew, the line takes us through Solomon and on through Jerchonias. (Matthew 1:11). David was the greatest of the Kings but after his son Solomon his line became very degenerated until finally Jeconias, the one whose name is mentioned in Joseph’s genealogy brought upon himself a terrible curse from God. </w:t>
      </w:r>
      <w:r w:rsidR="007E60FB">
        <w:rPr>
          <w:bCs/>
          <w:color w:val="000000"/>
        </w:rPr>
        <w:t xml:space="preserve">                                                                    </w:t>
      </w:r>
      <w:r w:rsidRPr="00C13330">
        <w:rPr>
          <w:bCs/>
          <w:color w:val="000000"/>
        </w:rPr>
        <w:t xml:space="preserve">Jeremiah </w:t>
      </w:r>
      <w:r w:rsidR="000936DB">
        <w:rPr>
          <w:bCs/>
          <w:color w:val="000000"/>
        </w:rPr>
        <w:t>22:28—</w:t>
      </w:r>
      <w:r w:rsidR="000936DB" w:rsidRPr="000936DB">
        <w:rPr>
          <w:bCs/>
          <w:color w:val="000000"/>
        </w:rPr>
        <w:t>Is this man Coniah a despised broken idol? is he a vessel wherein is no pleasure? wherefore are they cast out, he and his seed, and are cast into a land which they know not?</w:t>
      </w:r>
      <w:r w:rsidR="000936DB">
        <w:rPr>
          <w:bCs/>
          <w:color w:val="000000"/>
        </w:rPr>
        <w:t xml:space="preserve">                                                                                                                                  </w:t>
      </w:r>
      <w:r w:rsidR="00174034">
        <w:rPr>
          <w:bCs/>
          <w:color w:val="000000"/>
        </w:rPr>
        <w:t>29—</w:t>
      </w:r>
      <w:r w:rsidRPr="00C13330">
        <w:rPr>
          <w:bCs/>
          <w:i/>
          <w:color w:val="000000"/>
        </w:rPr>
        <w:t>O earth, earth, earth, hear the word of the LORD</w:t>
      </w:r>
      <w:r w:rsidRPr="00C13330">
        <w:rPr>
          <w:bCs/>
          <w:color w:val="000000"/>
        </w:rPr>
        <w:t>.</w:t>
      </w:r>
      <w:r w:rsidR="00B41A05">
        <w:t xml:space="preserve">                                                                        </w:t>
      </w:r>
      <w:r w:rsidRPr="00C13330">
        <w:rPr>
          <w:bCs/>
          <w:color w:val="000000"/>
        </w:rPr>
        <w:t>30</w:t>
      </w:r>
      <w:r w:rsidR="00174034">
        <w:rPr>
          <w:bCs/>
          <w:color w:val="000000"/>
        </w:rPr>
        <w:t>—</w:t>
      </w:r>
      <w:r w:rsidRPr="00C13330">
        <w:rPr>
          <w:bCs/>
          <w:i/>
          <w:color w:val="000000"/>
        </w:rPr>
        <w:t>Thus saith the LORD, Write ye this man childless, a man that shall not prosper in his days: for no man of his seed shall prosper, sitting upon the throne of David, and ruling any more in Judah</w:t>
      </w:r>
      <w:r w:rsidRPr="00C13330">
        <w:rPr>
          <w:bCs/>
          <w:color w:val="000000"/>
        </w:rPr>
        <w:t>.</w:t>
      </w:r>
    </w:p>
    <w:p w:rsidR="00C13330" w:rsidRPr="00C13330" w:rsidRDefault="00C13330" w:rsidP="00C13330">
      <w:pPr>
        <w:spacing w:before="100" w:beforeAutospacing="1" w:line="235" w:lineRule="auto"/>
      </w:pPr>
      <w:r w:rsidRPr="00C13330">
        <w:rPr>
          <w:bCs/>
          <w:color w:val="000000"/>
        </w:rPr>
        <w:t>Notice that Jeconias’s name is shortened to Coniah. None of his sons succeeded him to the throne. 1 Chronicles 3:17,18 And the sons of Jeconiah; Assir, Salathiel his son,</w:t>
      </w:r>
    </w:p>
    <w:p w:rsidR="004417AA" w:rsidRDefault="00C13330" w:rsidP="00C13330">
      <w:pPr>
        <w:spacing w:before="100" w:beforeAutospacing="1" w:line="235" w:lineRule="auto"/>
        <w:rPr>
          <w:bCs/>
          <w:color w:val="000000"/>
        </w:rPr>
      </w:pPr>
      <w:r w:rsidRPr="00C13330">
        <w:rPr>
          <w:bCs/>
          <w:color w:val="000000"/>
        </w:rPr>
        <w:t xml:space="preserve">If Jesus was born in the line </w:t>
      </w:r>
      <w:r w:rsidR="00B41A05">
        <w:rPr>
          <w:bCs/>
          <w:color w:val="000000"/>
        </w:rPr>
        <w:t xml:space="preserve">of </w:t>
      </w:r>
      <w:r w:rsidRPr="00C13330">
        <w:rPr>
          <w:bCs/>
          <w:color w:val="000000"/>
        </w:rPr>
        <w:t>David through Jeconias, which was Joseph’s line , He could not sit on the throne of David. The Messiah could not be born of Jechoniah</w:t>
      </w:r>
      <w:r w:rsidR="004417AA">
        <w:rPr>
          <w:bCs/>
          <w:color w:val="000000"/>
        </w:rPr>
        <w:t>,</w:t>
      </w:r>
      <w:r w:rsidRPr="00C13330">
        <w:rPr>
          <w:bCs/>
          <w:color w:val="000000"/>
        </w:rPr>
        <w:t xml:space="preserve"> This means that the virgin birth of our Lord Jesus Christ was absolutely necessary because He was the Son of God. </w:t>
      </w:r>
    </w:p>
    <w:p w:rsidR="00C13330" w:rsidRPr="00C13330" w:rsidRDefault="00C13330" w:rsidP="00C13330">
      <w:pPr>
        <w:spacing w:before="100" w:beforeAutospacing="1" w:line="235" w:lineRule="auto"/>
      </w:pPr>
      <w:r w:rsidRPr="00C13330">
        <w:rPr>
          <w:bCs/>
          <w:color w:val="000000"/>
        </w:rPr>
        <w:t>The sins of his ancestors could not taint His blood, and the curse of Coriah (Jeconiah) would not affect Him. Yet as the legal son of Joseph, He inheri</w:t>
      </w:r>
      <w:r w:rsidR="00B41A05">
        <w:rPr>
          <w:bCs/>
          <w:color w:val="000000"/>
        </w:rPr>
        <w:t>ted the title of the throne. He</w:t>
      </w:r>
      <w:r w:rsidRPr="00C13330">
        <w:rPr>
          <w:bCs/>
          <w:color w:val="000000"/>
        </w:rPr>
        <w:t xml:space="preserve"> was the heir of all the honors of the house of David.</w:t>
      </w:r>
    </w:p>
    <w:p w:rsidR="007E60FB" w:rsidRDefault="00174034" w:rsidP="007E60FB">
      <w:pPr>
        <w:pStyle w:val="ListParagraph"/>
        <w:numPr>
          <w:ilvl w:val="0"/>
          <w:numId w:val="27"/>
        </w:numPr>
        <w:spacing w:before="100" w:beforeAutospacing="1" w:line="235" w:lineRule="auto"/>
      </w:pPr>
      <w:r w:rsidRPr="007E60FB">
        <w:rPr>
          <w:b/>
          <w:bCs/>
          <w:color w:val="000000"/>
        </w:rPr>
        <w:t>Why Didn’</w:t>
      </w:r>
      <w:r w:rsidR="00B41A05" w:rsidRPr="007E60FB">
        <w:rPr>
          <w:b/>
          <w:bCs/>
          <w:color w:val="000000"/>
        </w:rPr>
        <w:t>t God Choose Saul To Establish</w:t>
      </w:r>
      <w:r w:rsidRPr="007E60FB">
        <w:rPr>
          <w:b/>
          <w:bCs/>
          <w:color w:val="000000"/>
        </w:rPr>
        <w:t xml:space="preserve"> His Throne Forever?</w:t>
      </w:r>
      <w:r w:rsidR="00141D9C">
        <w:t xml:space="preserve">                              </w:t>
      </w:r>
      <w:r w:rsidR="007E60FB">
        <w:t xml:space="preserve">                       </w:t>
      </w:r>
    </w:p>
    <w:p w:rsidR="00141D9C" w:rsidRPr="00141D9C" w:rsidRDefault="007E60FB" w:rsidP="007E60FB">
      <w:pPr>
        <w:spacing w:before="100" w:beforeAutospacing="1" w:line="235" w:lineRule="auto"/>
      </w:pPr>
      <w:r>
        <w:rPr>
          <w:bCs/>
          <w:color w:val="000000"/>
        </w:rPr>
        <w:t>I</w:t>
      </w:r>
      <w:r w:rsidR="00141D9C" w:rsidRPr="007E60FB">
        <w:rPr>
          <w:bCs/>
          <w:color w:val="000000"/>
        </w:rPr>
        <w:t>nstead God cho</w:t>
      </w:r>
      <w:r w:rsidR="00C13330" w:rsidRPr="007E60FB">
        <w:rPr>
          <w:bCs/>
          <w:color w:val="000000"/>
        </w:rPr>
        <w:t>se David to be King and He promised to establish the kingdom to David and to his seed forever. As we follow the blood line of Christ, we found that He was to come from the tribe of Judah. You remember that God had said to Jacob (Gen. 49:10 The sceptre shall not depart from Judah, nor a lawgiver from between his feet, until Shiloh come; and unto him shall the gathering of the people be.) This meant that every King of Judah must come from the tribe of Judah. Saul was from the tribe of Benjamin. No where does God promise a king would come from this tribe. God could not choose Saul as king because he was not of the</w:t>
      </w:r>
      <w:r w:rsidR="0059356B" w:rsidRPr="007E60FB">
        <w:rPr>
          <w:bCs/>
          <w:color w:val="000000"/>
        </w:rPr>
        <w:t xml:space="preserve"> tribe of Judah. The people cho</w:t>
      </w:r>
      <w:r w:rsidR="00C13330" w:rsidRPr="007E60FB">
        <w:rPr>
          <w:bCs/>
          <w:color w:val="000000"/>
        </w:rPr>
        <w:t>se Saul</w:t>
      </w:r>
      <w:r w:rsidR="0059356B" w:rsidRPr="007E60FB">
        <w:rPr>
          <w:bCs/>
          <w:color w:val="000000"/>
        </w:rPr>
        <w:t>,</w:t>
      </w:r>
      <w:r w:rsidR="00C13330" w:rsidRPr="007E60FB">
        <w:rPr>
          <w:bCs/>
          <w:color w:val="000000"/>
        </w:rPr>
        <w:t xml:space="preserve"> God did no</w:t>
      </w:r>
      <w:r w:rsidR="0059356B" w:rsidRPr="007E60FB">
        <w:rPr>
          <w:bCs/>
          <w:color w:val="000000"/>
        </w:rPr>
        <w:t>t</w:t>
      </w:r>
      <w:r w:rsidR="00C13330" w:rsidRPr="007E60FB">
        <w:rPr>
          <w:bCs/>
          <w:color w:val="000000"/>
        </w:rPr>
        <w:t xml:space="preserve"> </w:t>
      </w:r>
      <w:r w:rsidR="0059356B" w:rsidRPr="007E60FB">
        <w:rPr>
          <w:bCs/>
          <w:color w:val="000000"/>
        </w:rPr>
        <w:t xml:space="preserve">choose </w:t>
      </w:r>
      <w:r w:rsidR="00C13330" w:rsidRPr="007E60FB">
        <w:rPr>
          <w:bCs/>
          <w:color w:val="000000"/>
        </w:rPr>
        <w:t>him.</w:t>
      </w:r>
      <w:r w:rsidR="005D02FD">
        <w:t xml:space="preserve">                                                                                                                                             </w:t>
      </w:r>
      <w:r w:rsidR="00C13330" w:rsidRPr="007E60FB">
        <w:rPr>
          <w:bCs/>
          <w:color w:val="000000"/>
        </w:rPr>
        <w:t xml:space="preserve">God made a covenant with Abraham promising him a land and a seed. But the Abrahamic covenant concerning the throne God says in </w:t>
      </w:r>
      <w:r w:rsidR="00141D9C" w:rsidRPr="007E60FB">
        <w:rPr>
          <w:bCs/>
          <w:color w:val="000000"/>
        </w:rPr>
        <w:t xml:space="preserve">                                                                                         2 Sam. 7:16—</w:t>
      </w:r>
      <w:r w:rsidR="00141D9C" w:rsidRPr="007E60FB">
        <w:rPr>
          <w:bCs/>
          <w:i/>
          <w:color w:val="000000"/>
        </w:rPr>
        <w:t>And thine house and thy kingdom shall be established for ever before thee: thy throne shall be established for ever.</w:t>
      </w:r>
    </w:p>
    <w:p w:rsidR="00141D9C" w:rsidRPr="00B41A05" w:rsidRDefault="00C13330" w:rsidP="00141D9C">
      <w:pPr>
        <w:spacing w:before="100" w:beforeAutospacing="1" w:line="235" w:lineRule="auto"/>
      </w:pPr>
      <w:r w:rsidRPr="00C13330">
        <w:rPr>
          <w:bCs/>
          <w:color w:val="000000"/>
        </w:rPr>
        <w:t>Surely this was not established in Solomon or in the line which followed. God look</w:t>
      </w:r>
      <w:r w:rsidR="005D02FD">
        <w:rPr>
          <w:bCs/>
          <w:color w:val="000000"/>
        </w:rPr>
        <w:t>ed</w:t>
      </w:r>
      <w:r w:rsidRPr="00C13330">
        <w:rPr>
          <w:bCs/>
          <w:color w:val="000000"/>
        </w:rPr>
        <w:t xml:space="preserve"> way beyond to David’s greatest son, the Lord Jesus Christ of whom the angels prophesied in</w:t>
      </w:r>
      <w:r w:rsidRPr="00C13330">
        <w:rPr>
          <w:b/>
          <w:bCs/>
          <w:color w:val="000000"/>
        </w:rPr>
        <w:t xml:space="preserve"> </w:t>
      </w:r>
      <w:r w:rsidR="005D02FD" w:rsidRPr="005D02FD">
        <w:t xml:space="preserve">luke 1:30-33. The lord shall give </w:t>
      </w:r>
      <w:r w:rsidR="005D02FD">
        <w:t>unto him the throne his father D</w:t>
      </w:r>
      <w:r w:rsidR="005D02FD" w:rsidRPr="005D02FD">
        <w:t>avid and of his kingdo</w:t>
      </w:r>
      <w:r w:rsidR="005D02FD">
        <w:t xml:space="preserve">m there shall be not end </w:t>
      </w:r>
      <w:r w:rsidR="00B41A05">
        <w:t xml:space="preserve">                                                                                                          </w:t>
      </w:r>
      <w:r w:rsidR="00141D9C">
        <w:t>Isa</w:t>
      </w:r>
      <w:r w:rsidR="00B41A05">
        <w:t>iah</w:t>
      </w:r>
      <w:r w:rsidR="00141D9C">
        <w:t xml:space="preserve"> 9:7—</w:t>
      </w:r>
      <w:r w:rsidR="00141D9C" w:rsidRPr="00141D9C">
        <w:rPr>
          <w:i/>
        </w:rPr>
        <w:t>Of the increase of his government and peace there shall be no end, upon the throne of David, and upon his kingdom, to order it, and to establish it with judgment and with justice from henceforth even for ever. The zeal of the LORD of hosts will perform this.</w:t>
      </w:r>
    </w:p>
    <w:p w:rsidR="007E60FB" w:rsidRDefault="00141D9C" w:rsidP="00B41A05">
      <w:pPr>
        <w:spacing w:before="100" w:beforeAutospacing="1" w:line="235" w:lineRule="auto"/>
      </w:pPr>
      <w:r w:rsidRPr="00141D9C">
        <w:rPr>
          <w:i/>
        </w:rPr>
        <w:t xml:space="preserve"> </w:t>
      </w:r>
      <w:r w:rsidR="004968DE">
        <w:rPr>
          <w:b/>
          <w:bCs/>
          <w:color w:val="000000"/>
          <w:u w:val="single"/>
        </w:rPr>
        <w:t xml:space="preserve">Finding </w:t>
      </w:r>
      <w:r w:rsidR="00752142" w:rsidRPr="00A643F2">
        <w:rPr>
          <w:b/>
          <w:bCs/>
          <w:color w:val="000000"/>
          <w:u w:val="single"/>
        </w:rPr>
        <w:t>Five women</w:t>
      </w:r>
      <w:r w:rsidR="00752142" w:rsidRPr="004968DE">
        <w:rPr>
          <w:b/>
          <w:bCs/>
          <w:color w:val="000000"/>
        </w:rPr>
        <w:t xml:space="preserve"> </w:t>
      </w:r>
      <w:r w:rsidR="00752142" w:rsidRPr="00A643F2">
        <w:rPr>
          <w:bCs/>
          <w:color w:val="000000"/>
        </w:rPr>
        <w:t>in the Genealogy of Matthew</w:t>
      </w:r>
      <w:r w:rsidR="004968DE">
        <w:rPr>
          <w:bCs/>
          <w:color w:val="000000"/>
        </w:rPr>
        <w:t xml:space="preserve"> is like </w:t>
      </w:r>
      <w:r w:rsidR="00B73FD4" w:rsidRPr="00B73FD4">
        <w:rPr>
          <w:b/>
          <w:bCs/>
        </w:rPr>
        <w:t>Treasures In The Snow</w:t>
      </w:r>
      <w:r w:rsidR="00B73FD4">
        <w:rPr>
          <w:b/>
          <w:bCs/>
        </w:rPr>
        <w:t>.</w:t>
      </w:r>
      <w:r w:rsidR="00B73FD4">
        <w:rPr>
          <w:bCs/>
          <w:color w:val="000000"/>
        </w:rPr>
        <w:t xml:space="preserve">                </w:t>
      </w:r>
      <w:r w:rsidR="00D7507C" w:rsidRPr="00A643F2">
        <w:rPr>
          <w:bCs/>
        </w:rPr>
        <w:t>Job:38:22: Hast thou entered into the treasures of the snow? or hast thou seen the treasures of the hail,</w:t>
      </w:r>
      <w:r w:rsidR="00B73FD4">
        <w:t xml:space="preserve">  </w:t>
      </w:r>
    </w:p>
    <w:p w:rsidR="00752142" w:rsidRPr="004417AA" w:rsidRDefault="00752142" w:rsidP="00B41A05">
      <w:pPr>
        <w:spacing w:before="100" w:beforeAutospacing="1" w:line="235" w:lineRule="auto"/>
      </w:pPr>
      <w:r w:rsidRPr="00A643F2">
        <w:rPr>
          <w:b/>
          <w:bCs/>
          <w:color w:val="000000"/>
        </w:rPr>
        <w:t xml:space="preserve">1. </w:t>
      </w:r>
      <w:r w:rsidRPr="00A643F2">
        <w:rPr>
          <w:b/>
          <w:bCs/>
          <w:color w:val="000000"/>
          <w:u w:val="single"/>
        </w:rPr>
        <w:t>TAMAR</w:t>
      </w:r>
    </w:p>
    <w:p w:rsidR="00346E66" w:rsidRDefault="00752142" w:rsidP="00B73FD4">
      <w:r w:rsidRPr="00A643F2">
        <w:t>M</w:t>
      </w:r>
      <w:r w:rsidR="00B73FD4">
        <w:t>at. 1:3—</w:t>
      </w:r>
      <w:r w:rsidRPr="00A643F2">
        <w:t xml:space="preserve">And Judas begat Phares and </w:t>
      </w:r>
      <w:r w:rsidRPr="00A643F2">
        <w:rPr>
          <w:u w:val="single"/>
        </w:rPr>
        <w:t>Zara of Thamar</w:t>
      </w:r>
      <w:r w:rsidR="00B73FD4">
        <w:t xml:space="preserve">; and Phares begat Esrom; and </w:t>
      </w:r>
      <w:r w:rsidRPr="00A643F2">
        <w:t>Esrom begat Aram;</w:t>
      </w:r>
      <w:r w:rsidR="00B73FD4">
        <w:t xml:space="preserve">                                                               </w:t>
      </w:r>
      <w:r w:rsidR="00346E66">
        <w:t xml:space="preserve">                          </w:t>
      </w:r>
      <w:r w:rsidRPr="00B73FD4">
        <w:rPr>
          <w:bCs/>
          <w:color w:val="000000"/>
        </w:rPr>
        <w:t>Gen. 38:6-30</w:t>
      </w:r>
      <w:r w:rsidR="00B73FD4">
        <w:t xml:space="preserve"> </w:t>
      </w:r>
    </w:p>
    <w:p w:rsidR="00346E66" w:rsidRDefault="00B73FD4" w:rsidP="00B73FD4">
      <w:r>
        <w:t xml:space="preserve">                                                                                                                                           </w:t>
      </w:r>
    </w:p>
    <w:p w:rsidR="00752142" w:rsidRPr="00A643F2" w:rsidRDefault="00752142" w:rsidP="00B73FD4">
      <w:r w:rsidRPr="00A643F2">
        <w:rPr>
          <w:b/>
          <w:bCs/>
          <w:color w:val="000000"/>
        </w:rPr>
        <w:t xml:space="preserve">2. </w:t>
      </w:r>
      <w:r w:rsidRPr="00A643F2">
        <w:rPr>
          <w:b/>
          <w:bCs/>
          <w:color w:val="000000"/>
          <w:u w:val="single"/>
        </w:rPr>
        <w:t>RACHAD (RAHAB</w:t>
      </w:r>
      <w:r w:rsidRPr="00A643F2">
        <w:rPr>
          <w:b/>
          <w:bCs/>
          <w:color w:val="000000"/>
        </w:rPr>
        <w:t>)</w:t>
      </w:r>
    </w:p>
    <w:p w:rsidR="00346E66" w:rsidRDefault="00752142" w:rsidP="00346E66">
      <w:r w:rsidRPr="00B73FD4">
        <w:t>Mt. 1:5 And Salmon begat Booz of Rachab; and Booz begat Obed of Ruth; and Obed begat Jesse;</w:t>
      </w:r>
      <w:r w:rsidR="00346E66">
        <w:tab/>
      </w:r>
      <w:r w:rsidR="00346E66">
        <w:tab/>
      </w:r>
      <w:r w:rsidR="00346E66">
        <w:tab/>
      </w:r>
      <w:r w:rsidR="00346E66">
        <w:tab/>
      </w:r>
      <w:r w:rsidR="00346E66">
        <w:tab/>
      </w:r>
      <w:r w:rsidR="00346E66">
        <w:tab/>
      </w:r>
      <w:r w:rsidR="00346E66">
        <w:tab/>
      </w:r>
      <w:r w:rsidR="00346E66">
        <w:tab/>
      </w:r>
      <w:r w:rsidR="00346E66">
        <w:tab/>
      </w:r>
      <w:r w:rsidRPr="00B73FD4">
        <w:t>Ruth 1:1-4, 22</w:t>
      </w:r>
      <w:r w:rsidR="00B73FD4">
        <w:t xml:space="preserve"> </w:t>
      </w:r>
    </w:p>
    <w:p w:rsidR="00346E66" w:rsidRDefault="00B73FD4" w:rsidP="00346E66">
      <w:r>
        <w:t xml:space="preserve">                                                                                                                                           </w:t>
      </w:r>
    </w:p>
    <w:p w:rsidR="00752142" w:rsidRPr="00A643F2" w:rsidRDefault="00B73FD4" w:rsidP="00346E66">
      <w:r>
        <w:t xml:space="preserve"> </w:t>
      </w:r>
      <w:r w:rsidR="00752142" w:rsidRPr="00A643F2">
        <w:rPr>
          <w:b/>
          <w:bCs/>
          <w:color w:val="000000"/>
        </w:rPr>
        <w:t>3</w:t>
      </w:r>
      <w:r w:rsidR="00752142" w:rsidRPr="00A643F2">
        <w:rPr>
          <w:b/>
          <w:bCs/>
          <w:color w:val="000000"/>
          <w:u w:val="single"/>
        </w:rPr>
        <w:t>. RUTH</w:t>
      </w:r>
      <w:r>
        <w:t xml:space="preserve">                                                                                                                                                       </w:t>
      </w:r>
      <w:r w:rsidR="00752142" w:rsidRPr="00B73FD4">
        <w:t>Mt.1: 5 And Salmon begat Booz of Rachab; and Booz begat Obed of Ruth; and Obed begat Jesse;</w:t>
      </w:r>
      <w:r w:rsidRPr="00B73FD4">
        <w:t xml:space="preserve">                                                                                                </w:t>
      </w:r>
      <w:r w:rsidR="00346E66">
        <w:t xml:space="preserve">      </w:t>
      </w:r>
      <w:r w:rsidR="00752142" w:rsidRPr="00B73FD4">
        <w:rPr>
          <w:bCs/>
          <w:color w:val="000000"/>
        </w:rPr>
        <w:t>Ruth 1:1-4</w:t>
      </w:r>
    </w:p>
    <w:p w:rsidR="004417AA" w:rsidRDefault="00752142" w:rsidP="00752142">
      <w:pPr>
        <w:spacing w:before="100" w:beforeAutospacing="1"/>
      </w:pPr>
      <w:r w:rsidRPr="00A643F2">
        <w:rPr>
          <w:b/>
          <w:bCs/>
          <w:color w:val="000000"/>
        </w:rPr>
        <w:t xml:space="preserve">4. </w:t>
      </w:r>
      <w:r w:rsidRPr="00A643F2">
        <w:rPr>
          <w:b/>
          <w:bCs/>
          <w:color w:val="000000"/>
          <w:u w:val="single"/>
        </w:rPr>
        <w:t>WIFE OF URIAS (BATHSHEBA</w:t>
      </w:r>
      <w:r w:rsidRPr="00A643F2">
        <w:rPr>
          <w:b/>
          <w:bCs/>
          <w:color w:val="000000"/>
        </w:rPr>
        <w:t>)</w:t>
      </w:r>
      <w:r w:rsidR="00B73FD4">
        <w:t xml:space="preserve">                                                                                                      </w:t>
      </w:r>
      <w:r w:rsidRPr="00B73FD4">
        <w:rPr>
          <w:bCs/>
          <w:color w:val="000000"/>
        </w:rPr>
        <w:t>M</w:t>
      </w:r>
      <w:r w:rsidR="00B73FD4">
        <w:rPr>
          <w:bCs/>
          <w:color w:val="000000"/>
        </w:rPr>
        <w:t>a</w:t>
      </w:r>
      <w:r w:rsidRPr="00B73FD4">
        <w:rPr>
          <w:bCs/>
          <w:color w:val="000000"/>
        </w:rPr>
        <w:t>t. 1:6: And Jesse begat David the king; and David the king begat Solomon of</w:t>
      </w:r>
      <w:r w:rsidRPr="00B73FD4">
        <w:rPr>
          <w:bCs/>
          <w:color w:val="000000"/>
          <w:u w:val="single"/>
        </w:rPr>
        <w:t xml:space="preserve"> her that had been th</w:t>
      </w:r>
      <w:r w:rsidRPr="00B73FD4">
        <w:rPr>
          <w:bCs/>
          <w:color w:val="000000"/>
        </w:rPr>
        <w:t xml:space="preserve"> </w:t>
      </w:r>
      <w:r w:rsidRPr="00B73FD4">
        <w:rPr>
          <w:bCs/>
          <w:color w:val="000000"/>
          <w:u w:val="single"/>
        </w:rPr>
        <w:t>wife of Urias</w:t>
      </w:r>
      <w:r w:rsidRPr="00B73FD4">
        <w:rPr>
          <w:bCs/>
          <w:color w:val="000000"/>
        </w:rPr>
        <w:t>;</w:t>
      </w:r>
      <w:r w:rsidR="00B73FD4">
        <w:t xml:space="preserve">                                                       </w:t>
      </w:r>
      <w:r w:rsidR="00B73FD4">
        <w:tab/>
      </w:r>
      <w:r w:rsidR="00346E66">
        <w:t xml:space="preserve"> </w:t>
      </w:r>
      <w:r w:rsidRPr="00B73FD4">
        <w:rPr>
          <w:bCs/>
          <w:color w:val="000000"/>
        </w:rPr>
        <w:t>11 Samuel 2 11:1-27</w:t>
      </w:r>
      <w:r w:rsidR="00B73FD4">
        <w:t xml:space="preserve"> </w:t>
      </w:r>
    </w:p>
    <w:p w:rsidR="007E60FB" w:rsidRDefault="00752142" w:rsidP="007E60FB">
      <w:pPr>
        <w:spacing w:before="100" w:beforeAutospacing="1"/>
      </w:pPr>
      <w:r w:rsidRPr="00A643F2">
        <w:rPr>
          <w:b/>
          <w:bCs/>
          <w:color w:val="000000"/>
        </w:rPr>
        <w:t xml:space="preserve">5. </w:t>
      </w:r>
      <w:r w:rsidRPr="00A643F2">
        <w:rPr>
          <w:b/>
          <w:bCs/>
          <w:color w:val="000000"/>
          <w:u w:val="single"/>
        </w:rPr>
        <w:t>MARY</w:t>
      </w:r>
      <w:r w:rsidR="00B73FD4">
        <w:tab/>
      </w:r>
      <w:r w:rsidR="00B73FD4">
        <w:tab/>
      </w:r>
      <w:r w:rsidR="00B73FD4">
        <w:tab/>
      </w:r>
      <w:r w:rsidR="00B73FD4">
        <w:tab/>
      </w:r>
      <w:r w:rsidR="00B73FD4">
        <w:tab/>
      </w:r>
      <w:r w:rsidR="00B73FD4">
        <w:tab/>
      </w:r>
      <w:r w:rsidR="00B73FD4">
        <w:tab/>
      </w:r>
      <w:r w:rsidR="00346E66">
        <w:t xml:space="preserve">  </w:t>
      </w:r>
      <w:r w:rsidRPr="00B73FD4">
        <w:rPr>
          <w:bCs/>
          <w:color w:val="000000"/>
        </w:rPr>
        <w:t>L</w:t>
      </w:r>
      <w:r w:rsidR="00B73FD4">
        <w:rPr>
          <w:bCs/>
          <w:color w:val="000000"/>
        </w:rPr>
        <w:t>u</w:t>
      </w:r>
      <w:r w:rsidRPr="00B73FD4">
        <w:rPr>
          <w:bCs/>
          <w:color w:val="000000"/>
        </w:rPr>
        <w:t>k</w:t>
      </w:r>
      <w:r w:rsidR="00B73FD4">
        <w:rPr>
          <w:bCs/>
          <w:color w:val="000000"/>
        </w:rPr>
        <w:t>e</w:t>
      </w:r>
      <w:r w:rsidRPr="00B73FD4">
        <w:rPr>
          <w:bCs/>
          <w:color w:val="000000"/>
        </w:rPr>
        <w:t>. 1:26-56, M</w:t>
      </w:r>
      <w:r w:rsidR="00B73FD4">
        <w:rPr>
          <w:bCs/>
          <w:color w:val="000000"/>
        </w:rPr>
        <w:t>a</w:t>
      </w:r>
      <w:r w:rsidR="00346E66">
        <w:rPr>
          <w:bCs/>
          <w:color w:val="000000"/>
        </w:rPr>
        <w:t>t.</w:t>
      </w:r>
      <w:r w:rsidRPr="00B73FD4">
        <w:rPr>
          <w:bCs/>
          <w:color w:val="000000"/>
        </w:rPr>
        <w:t>1:18-25</w:t>
      </w:r>
    </w:p>
    <w:p w:rsidR="00893FBB" w:rsidRPr="00A643F2" w:rsidRDefault="00893FBB" w:rsidP="00893FBB">
      <w:pPr>
        <w:spacing w:before="100" w:beforeAutospacing="1"/>
      </w:pPr>
      <w:r w:rsidRPr="00A643F2">
        <w:rPr>
          <w:bCs/>
          <w:color w:val="000000"/>
          <w:u w:val="single"/>
        </w:rPr>
        <w:t>Circumcision</w:t>
      </w:r>
      <w:r w:rsidR="00346E66" w:rsidRPr="00346E66">
        <w:rPr>
          <w:bCs/>
          <w:color w:val="000000"/>
        </w:rPr>
        <w:t xml:space="preserve"> </w:t>
      </w:r>
      <w:r w:rsidRPr="00A643F2">
        <w:rPr>
          <w:bCs/>
          <w:color w:val="000000"/>
        </w:rPr>
        <w:t>(1450BC)</w:t>
      </w:r>
      <w:r w:rsidR="007E60FB">
        <w:t xml:space="preserve">                                                                                                                   </w:t>
      </w:r>
      <w:r w:rsidR="00346E66">
        <w:t xml:space="preserve">Gen. 17:11 And ye shall circumcise the flesh of your foreskin; and it shall be a token of the covenant betwixt me and you.                                                                                                              12 And he that is eight days old shall be circumcised among you, every man child in your generations, he that is born in the house, or bought with money of any stranger, which is not of thy seed. </w:t>
      </w:r>
      <w:r w:rsidR="003223DA">
        <w:t xml:space="preserve">                                                                                                                                      </w:t>
      </w:r>
      <w:r w:rsidRPr="00A643F2">
        <w:rPr>
          <w:bCs/>
          <w:color w:val="000000"/>
        </w:rPr>
        <w:t xml:space="preserve">In this scripture God Tells Abraham that </w:t>
      </w:r>
      <w:r w:rsidR="00346E66">
        <w:rPr>
          <w:bCs/>
          <w:color w:val="000000"/>
        </w:rPr>
        <w:t xml:space="preserve">the </w:t>
      </w:r>
      <w:r w:rsidRPr="00A643F2">
        <w:rPr>
          <w:bCs/>
          <w:color w:val="000000"/>
        </w:rPr>
        <w:t>eighth day is when circumcision is to be performed. This is an amazing statement especially when one considers the follow</w:t>
      </w:r>
      <w:r w:rsidR="003223DA">
        <w:rPr>
          <w:bCs/>
          <w:color w:val="000000"/>
        </w:rPr>
        <w:t>ing.</w:t>
      </w:r>
      <w:r w:rsidR="007E60FB">
        <w:t xml:space="preserve">                          </w:t>
      </w:r>
      <w:r w:rsidRPr="00A643F2">
        <w:rPr>
          <w:bCs/>
          <w:color w:val="000000"/>
        </w:rPr>
        <w:t>1. Medical doctors have found during the last half century that circumcision is valuable health practice. It r</w:t>
      </w:r>
      <w:r w:rsidR="00BB7BD2">
        <w:rPr>
          <w:bCs/>
          <w:color w:val="000000"/>
        </w:rPr>
        <w:t xml:space="preserve">educes the occurrence of </w:t>
      </w:r>
      <w:r w:rsidRPr="00A643F2">
        <w:rPr>
          <w:bCs/>
          <w:color w:val="000000"/>
        </w:rPr>
        <w:t>cancer in males and cancer of the cervic in their wives. Medical science has confirmed, after 4000 years of study, that the best method of preventing these two forms of cancer is circumcision.</w:t>
      </w:r>
      <w:r w:rsidR="009E2CFD">
        <w:t xml:space="preserve">                                                          </w:t>
      </w:r>
      <w:r w:rsidRPr="00A643F2">
        <w:rPr>
          <w:bCs/>
          <w:color w:val="000000"/>
        </w:rPr>
        <w:t>2. Medical Science has recently discovered that the newborn infant is susceptible to bleeding between the second and fifth day of life. Extensive hemorrhaging could occur at this time and could cause damage to the brain and internal organs or even death.</w:t>
      </w:r>
      <w:r w:rsidR="009E2CFD">
        <w:t xml:space="preserve">                                  </w:t>
      </w:r>
      <w:r w:rsidRPr="00A643F2">
        <w:rPr>
          <w:bCs/>
          <w:color w:val="000000"/>
        </w:rPr>
        <w:t xml:space="preserve">3. The ability to clot the blood is dependent on a variety of chemical factors present in the blood. Let us consider two of these factors, Vitamin K and Prothrombin. </w:t>
      </w:r>
    </w:p>
    <w:p w:rsidR="009E2CFD" w:rsidRDefault="00893FBB" w:rsidP="009E2CFD">
      <w:pPr>
        <w:spacing w:before="100" w:beforeAutospacing="1"/>
        <w:ind w:left="1440" w:hanging="720"/>
        <w:rPr>
          <w:bCs/>
          <w:color w:val="000000"/>
        </w:rPr>
      </w:pPr>
      <w:r w:rsidRPr="00A643F2">
        <w:rPr>
          <w:bCs/>
          <w:color w:val="000000"/>
        </w:rPr>
        <w:t xml:space="preserve">a. </w:t>
      </w:r>
      <w:r w:rsidRPr="00A643F2">
        <w:rPr>
          <w:bCs/>
          <w:color w:val="000000"/>
          <w:u w:val="single"/>
        </w:rPr>
        <w:t xml:space="preserve">Vitamin K </w:t>
      </w:r>
      <w:r w:rsidRPr="00A643F2">
        <w:rPr>
          <w:bCs/>
          <w:color w:val="000000"/>
        </w:rPr>
        <w:t>is manufactured in the human intestinal tract by bacteria. In the new born infant, this does not take place until the fifth to the seventh day when the bacterium begins to develop in sufficient numbers. Therefore, the first day one knows for sure that it is safe to perform circumcision is the eighth day. Who know about bacteria and their ability to make Vitamin K at this time?</w:t>
      </w:r>
      <w:r w:rsidR="009E2CFD">
        <w:rPr>
          <w:bCs/>
          <w:color w:val="000000"/>
        </w:rPr>
        <w:t xml:space="preserve">                                                                                                                    </w:t>
      </w:r>
    </w:p>
    <w:p w:rsidR="00893FBB" w:rsidRPr="009E2CFD" w:rsidRDefault="00893FBB" w:rsidP="009E2CFD">
      <w:pPr>
        <w:spacing w:before="100" w:beforeAutospacing="1"/>
        <w:ind w:left="1440" w:hanging="720"/>
        <w:rPr>
          <w:bCs/>
          <w:color w:val="000000"/>
        </w:rPr>
      </w:pPr>
      <w:r w:rsidRPr="00A643F2">
        <w:rPr>
          <w:bCs/>
          <w:color w:val="000000"/>
        </w:rPr>
        <w:t xml:space="preserve">b. </w:t>
      </w:r>
      <w:r w:rsidRPr="00A643F2">
        <w:rPr>
          <w:bCs/>
          <w:color w:val="000000"/>
          <w:u w:val="single"/>
        </w:rPr>
        <w:t>Prothrombin</w:t>
      </w:r>
      <w:r w:rsidRPr="00A643F2">
        <w:rPr>
          <w:bCs/>
          <w:color w:val="000000"/>
        </w:rPr>
        <w:t xml:space="preserve"> is another important element necessary for the proper clotting of the blood. It has been shown that in the blood stream of the newborn infant the amount Prothrombin is less than normal. The concentration of Prothrombin is below normal and then skyrockets to a level of 10% above normal on the eighth day. It then levels off to a normal value after the eighth day.</w:t>
      </w:r>
    </w:p>
    <w:p w:rsidR="00893FBB" w:rsidRPr="00A643F2" w:rsidRDefault="00893FBB" w:rsidP="009E2CFD">
      <w:pPr>
        <w:spacing w:before="100" w:beforeAutospacing="1"/>
        <w:ind w:left="806"/>
      </w:pPr>
      <w:r w:rsidRPr="00A643F2">
        <w:rPr>
          <w:bCs/>
          <w:color w:val="000000"/>
        </w:rPr>
        <w:t>c. In light of the above scientific facts the best day to perform a circumcision is the eighth day just as described in this passage of scripture. Certainly this is evidence to be considered for Biblical inerrancy.</w:t>
      </w:r>
    </w:p>
    <w:p w:rsidR="00752142" w:rsidRPr="00752142" w:rsidRDefault="00752142" w:rsidP="009E2CFD">
      <w:pPr>
        <w:spacing w:before="100" w:beforeAutospacing="1"/>
      </w:pPr>
      <w:r w:rsidRPr="00752142">
        <w:rPr>
          <w:bCs/>
          <w:color w:val="000000"/>
        </w:rPr>
        <w:t>Mt. 1:18 Now the birth of Jesus Christ was on this wise: When as his mother Mary was espoused to Joseph, before they came together, she was found with child of the Holy Ghost.</w:t>
      </w:r>
    </w:p>
    <w:p w:rsidR="00752142" w:rsidRPr="00752142" w:rsidRDefault="00752142" w:rsidP="00D7507C">
      <w:pPr>
        <w:spacing w:before="100" w:beforeAutospacing="1"/>
      </w:pPr>
      <w:r w:rsidRPr="00752142">
        <w:rPr>
          <w:bCs/>
          <w:color w:val="000000"/>
        </w:rPr>
        <w:t>Micah 5:2: But thou, Bethlehem Ephratah, though thou be little among the thousands of Judah, yet out of thee shall he come forth unto me that is to be ruler in Israel; whose goings forth have been from of old, from everlasting.</w:t>
      </w:r>
    </w:p>
    <w:p w:rsidR="00752142" w:rsidRPr="00D7507C" w:rsidRDefault="00752142" w:rsidP="00C20CF3"/>
    <w:p w:rsidR="001605EE" w:rsidRPr="000F1930" w:rsidRDefault="00796FB9" w:rsidP="00C20CF3">
      <w:pPr>
        <w:rPr>
          <w:bCs/>
        </w:rPr>
      </w:pPr>
      <w:r w:rsidRPr="000F1930">
        <w:t xml:space="preserve">May the Christ in the four gospels step out of the Holy scrip and make an inroad into your fertile heart </w:t>
      </w:r>
      <w:r w:rsidR="00F923F0" w:rsidRPr="000F1930">
        <w:t xml:space="preserve">by faith </w:t>
      </w:r>
      <w:r w:rsidRPr="000F1930">
        <w:t>that you may manifest His Life</w:t>
      </w:r>
      <w:r w:rsidR="00F923F0" w:rsidRPr="000F1930">
        <w:t xml:space="preserve"> to a lost and dying world</w:t>
      </w:r>
      <w:r w:rsidRPr="000F1930">
        <w:t>.</w:t>
      </w:r>
      <w:r w:rsidR="00C20CF3" w:rsidRPr="000F1930">
        <w:t xml:space="preserve">                                                                                                                                             </w:t>
      </w:r>
      <w:r w:rsidR="00D6369F" w:rsidRPr="000F1930">
        <w:rPr>
          <w:bCs/>
        </w:rPr>
        <w:t xml:space="preserve">A certain man worked for a meat packing firm for many years. He had slaughtered many animals for years. One day a farmer brought a lamb to be slaughtered. With business as usual, the man took his sharp knife and cut the Lamb’s throat. The lamb did not squawk, squall, or flounder like other livestock did. It did not bellow and than slump like the cattle. The little lamb tottered toward its executioner, licked the blood from his hands, and began to totter from side to side. Then the Lamb silently slumped </w:t>
      </w:r>
      <w:r w:rsidR="00F923F0" w:rsidRPr="000F1930">
        <w:rPr>
          <w:bCs/>
        </w:rPr>
        <w:t xml:space="preserve">and slipped into death. </w:t>
      </w:r>
      <w:r w:rsidR="00D6369F" w:rsidRPr="000F1930">
        <w:rPr>
          <w:bCs/>
        </w:rPr>
        <w:t xml:space="preserve">The death of the lamb changed the life of the man who worked at the slaughter house forever. Within two weeks he quit the job never to return. It would be wonderful if the same could be said about Pilate, Herod and the rest of the world of unbeliever’s that have </w:t>
      </w:r>
      <w:r w:rsidR="002403E3" w:rsidRPr="000F1930">
        <w:rPr>
          <w:bCs/>
        </w:rPr>
        <w:t>crucified the Lamb of God.</w:t>
      </w:r>
      <w:r w:rsidRPr="000F1930">
        <w:rPr>
          <w:bCs/>
        </w:rPr>
        <w:t xml:space="preserve">                            </w:t>
      </w:r>
      <w:r w:rsidR="00F923F0" w:rsidRPr="000F1930">
        <w:rPr>
          <w:bCs/>
        </w:rPr>
        <w:t xml:space="preserve">                                                                      </w:t>
      </w:r>
      <w:r w:rsidR="00D6369F" w:rsidRPr="000F1930">
        <w:rPr>
          <w:b/>
          <w:bCs/>
          <w:i/>
          <w:iCs/>
        </w:rPr>
        <w:t>Lk:23:12: And the same day Pilate and Herod were made friends together: for before they were at enmity between themselves.</w:t>
      </w:r>
      <w:r w:rsidR="00F923F0" w:rsidRPr="000F1930">
        <w:rPr>
          <w:bCs/>
        </w:rPr>
        <w:t xml:space="preserve">                                                                                             </w:t>
      </w:r>
    </w:p>
    <w:p w:rsidR="001605EE" w:rsidRPr="000F1930" w:rsidRDefault="00D6369F" w:rsidP="00C20CF3">
      <w:pPr>
        <w:rPr>
          <w:b/>
          <w:bCs/>
        </w:rPr>
      </w:pPr>
      <w:r w:rsidRPr="000F1930">
        <w:rPr>
          <w:bCs/>
        </w:rPr>
        <w:t xml:space="preserve">As you see, their desire for amusement turned </w:t>
      </w:r>
      <w:r w:rsidR="002403E3" w:rsidRPr="000F1930">
        <w:rPr>
          <w:bCs/>
        </w:rPr>
        <w:t xml:space="preserve">to loud noise, shouting, rude laughter and </w:t>
      </w:r>
      <w:r w:rsidRPr="000F1930">
        <w:rPr>
          <w:bCs/>
        </w:rPr>
        <w:t xml:space="preserve">spiteful humor at the expense of the suffering Savior. For them, His plight was nothing short of </w:t>
      </w:r>
      <w:r w:rsidR="00AD2910" w:rsidRPr="000F1930">
        <w:rPr>
          <w:bCs/>
        </w:rPr>
        <w:t xml:space="preserve">entertainment </w:t>
      </w:r>
      <w:r w:rsidRPr="000F1930">
        <w:rPr>
          <w:bCs/>
        </w:rPr>
        <w:t xml:space="preserve">and His suffering was only a way to </w:t>
      </w:r>
      <w:r w:rsidR="00A013B3" w:rsidRPr="000F1930">
        <w:rPr>
          <w:bCs/>
        </w:rPr>
        <w:t>try to put an end to their convicted consciences that they had because of Him.</w:t>
      </w:r>
      <w:r w:rsidR="00796FB9" w:rsidRPr="000F1930">
        <w:rPr>
          <w:b/>
          <w:bCs/>
        </w:rPr>
        <w:t xml:space="preserve">                                                       </w:t>
      </w:r>
    </w:p>
    <w:p w:rsidR="001605EE" w:rsidRPr="000F1930" w:rsidRDefault="001605EE" w:rsidP="00C20CF3">
      <w:pPr>
        <w:rPr>
          <w:b/>
          <w:bCs/>
        </w:rPr>
      </w:pPr>
    </w:p>
    <w:p w:rsidR="001605EE" w:rsidRPr="000F1930" w:rsidRDefault="00823499" w:rsidP="00C20CF3">
      <w:pPr>
        <w:rPr>
          <w:bCs/>
        </w:rPr>
      </w:pPr>
      <w:r>
        <w:t>John 8:9—</w:t>
      </w:r>
      <w:r w:rsidR="00AD2910" w:rsidRPr="00823499">
        <w:rPr>
          <w:i/>
        </w:rPr>
        <w:t xml:space="preserve">And they which heard it, being </w:t>
      </w:r>
      <w:r w:rsidR="00AD2910" w:rsidRPr="00823499">
        <w:rPr>
          <w:b/>
          <w:i/>
          <w:u w:val="single"/>
        </w:rPr>
        <w:t>convicted by their own conscience</w:t>
      </w:r>
      <w:r w:rsidR="00AD2910" w:rsidRPr="00823499">
        <w:rPr>
          <w:i/>
        </w:rPr>
        <w:t>, went out one by one, beginning at the eldest, even unto the last: and Jesus was left alone, and the woman standing in the midst.</w:t>
      </w:r>
      <w:r w:rsidR="00F923F0" w:rsidRPr="00823499">
        <w:rPr>
          <w:bCs/>
          <w:i/>
        </w:rPr>
        <w:t xml:space="preserve">                                                                                                                         </w:t>
      </w:r>
    </w:p>
    <w:p w:rsidR="001605EE" w:rsidRPr="000F1930" w:rsidRDefault="001605EE" w:rsidP="00C20CF3">
      <w:pPr>
        <w:rPr>
          <w:bCs/>
        </w:rPr>
      </w:pPr>
    </w:p>
    <w:p w:rsidR="001605EE" w:rsidRPr="000F1930" w:rsidRDefault="00AD2910" w:rsidP="00C20CF3">
      <w:pPr>
        <w:rPr>
          <w:bCs/>
        </w:rPr>
      </w:pPr>
      <w:r w:rsidRPr="000F1930">
        <w:rPr>
          <w:bCs/>
        </w:rPr>
        <w:t>For them and now</w:t>
      </w:r>
      <w:r w:rsidR="00D6369F" w:rsidRPr="000F1930">
        <w:rPr>
          <w:bCs/>
        </w:rPr>
        <w:t xml:space="preserve"> He has only been a </w:t>
      </w:r>
      <w:r w:rsidR="00796FB9" w:rsidRPr="000F1930">
        <w:rPr>
          <w:bCs/>
        </w:rPr>
        <w:t xml:space="preserve">body </w:t>
      </w:r>
      <w:r w:rsidR="00D6369F" w:rsidRPr="000F1930">
        <w:rPr>
          <w:bCs/>
        </w:rPr>
        <w:t>from the past and His Name being used only in anger or obscene jokes. What a tragedy!</w:t>
      </w:r>
      <w:r w:rsidR="00D6369F" w:rsidRPr="000F1930">
        <w:rPr>
          <w:b/>
          <w:bCs/>
        </w:rPr>
        <w:t xml:space="preserve"> But for countless others throughout the ages the love of God shown at calvary has penetrated their hearts and souls ever giving them with us the desire to follow the lamb. </w:t>
      </w:r>
      <w:r w:rsidR="00796FB9" w:rsidRPr="000F1930">
        <w:rPr>
          <w:b/>
          <w:bCs/>
        </w:rPr>
        <w:t xml:space="preserve">                                                                         </w:t>
      </w:r>
      <w:r w:rsidR="00D6369F" w:rsidRPr="000F1930">
        <w:rPr>
          <w:bCs/>
          <w:iCs/>
        </w:rPr>
        <w:t>R</w:t>
      </w:r>
      <w:r w:rsidR="002403E3" w:rsidRPr="000F1930">
        <w:rPr>
          <w:bCs/>
          <w:iCs/>
        </w:rPr>
        <w:t xml:space="preserve">ev. </w:t>
      </w:r>
      <w:r w:rsidR="00D6369F" w:rsidRPr="000F1930">
        <w:rPr>
          <w:bCs/>
          <w:iCs/>
        </w:rPr>
        <w:t>14:4</w:t>
      </w:r>
      <w:r w:rsidR="00A013B3" w:rsidRPr="000F1930">
        <w:rPr>
          <w:b/>
          <w:bCs/>
          <w:i/>
          <w:iCs/>
        </w:rPr>
        <w:t>—</w:t>
      </w:r>
      <w:r w:rsidR="00D6369F" w:rsidRPr="000F1930">
        <w:rPr>
          <w:bCs/>
          <w:i/>
          <w:iCs/>
        </w:rPr>
        <w:t>These are they which were not defiled with women; for they are virgins</w:t>
      </w:r>
      <w:r w:rsidR="00D6369F" w:rsidRPr="000F1930">
        <w:rPr>
          <w:b/>
          <w:bCs/>
          <w:i/>
          <w:iCs/>
        </w:rPr>
        <w:t xml:space="preserve">. These are they which follow the Lamb whithersoever he goeth. </w:t>
      </w:r>
      <w:r w:rsidR="00D6369F" w:rsidRPr="000F1930">
        <w:rPr>
          <w:bCs/>
          <w:i/>
          <w:iCs/>
        </w:rPr>
        <w:t xml:space="preserve">These were </w:t>
      </w:r>
      <w:r w:rsidR="00D6369F" w:rsidRPr="000F1930">
        <w:rPr>
          <w:bCs/>
          <w:i/>
          <w:iCs/>
          <w:u w:val="single"/>
        </w:rPr>
        <w:t xml:space="preserve">redeemed </w:t>
      </w:r>
      <w:r w:rsidR="00D6369F" w:rsidRPr="000F1930">
        <w:rPr>
          <w:bCs/>
          <w:i/>
          <w:iCs/>
        </w:rPr>
        <w:t xml:space="preserve">from among men, being the </w:t>
      </w:r>
      <w:r w:rsidR="00D6369F" w:rsidRPr="000F1930">
        <w:rPr>
          <w:b/>
          <w:bCs/>
          <w:i/>
          <w:iCs/>
          <w:u w:val="single"/>
        </w:rPr>
        <w:t>first fruits unto God and to the Lamb.</w:t>
      </w:r>
      <w:r w:rsidR="00C20CF3" w:rsidRPr="000F1930">
        <w:rPr>
          <w:bCs/>
        </w:rPr>
        <w:t xml:space="preserve">                                                                                                                                                       </w:t>
      </w:r>
    </w:p>
    <w:p w:rsidR="001605EE" w:rsidRPr="000F1930" w:rsidRDefault="001605EE" w:rsidP="00C20CF3">
      <w:pPr>
        <w:rPr>
          <w:bCs/>
        </w:rPr>
      </w:pPr>
    </w:p>
    <w:p w:rsidR="00B448D1" w:rsidRPr="000F1930" w:rsidRDefault="00D6369F" w:rsidP="00C20CF3">
      <w:pPr>
        <w:rPr>
          <w:bCs/>
        </w:rPr>
      </w:pPr>
      <w:r w:rsidRPr="000F1930">
        <w:rPr>
          <w:bCs/>
        </w:rPr>
        <w:t xml:space="preserve">It made no difference whether Jesus was appearing in front of a king, a </w:t>
      </w:r>
      <w:r w:rsidR="0034407F" w:rsidRPr="000F1930">
        <w:rPr>
          <w:bCs/>
        </w:rPr>
        <w:t xml:space="preserve">crowd or </w:t>
      </w:r>
      <w:r w:rsidRPr="000F1930">
        <w:rPr>
          <w:bCs/>
        </w:rPr>
        <w:t>pro</w:t>
      </w:r>
      <w:r w:rsidR="0034407F" w:rsidRPr="000F1930">
        <w:rPr>
          <w:bCs/>
        </w:rPr>
        <w:t xml:space="preserve">curator, </w:t>
      </w:r>
      <w:r w:rsidRPr="000F1930">
        <w:rPr>
          <w:bCs/>
        </w:rPr>
        <w:t>H</w:t>
      </w:r>
      <w:r w:rsidR="0034407F" w:rsidRPr="000F1930">
        <w:rPr>
          <w:bCs/>
        </w:rPr>
        <w:t xml:space="preserve">e did not complain or fight </w:t>
      </w:r>
      <w:r w:rsidR="001605EE" w:rsidRPr="000F1930">
        <w:rPr>
          <w:bCs/>
        </w:rPr>
        <w:t>but did</w:t>
      </w:r>
      <w:r w:rsidR="0034407F" w:rsidRPr="000F1930">
        <w:rPr>
          <w:bCs/>
        </w:rPr>
        <w:t xml:space="preserve"> the will of the Father.</w:t>
      </w:r>
    </w:p>
    <w:p w:rsidR="0034407F" w:rsidRPr="000F1930" w:rsidRDefault="00823499" w:rsidP="00C20CF3">
      <w:pPr>
        <w:rPr>
          <w:bCs/>
          <w:i/>
          <w:iCs/>
        </w:rPr>
      </w:pPr>
      <w:r>
        <w:rPr>
          <w:bCs/>
          <w:i/>
          <w:iCs/>
        </w:rPr>
        <w:t>Ps: 40:8—</w:t>
      </w:r>
      <w:r w:rsidR="00D6369F" w:rsidRPr="000F1930">
        <w:rPr>
          <w:bCs/>
          <w:i/>
          <w:iCs/>
        </w:rPr>
        <w:t>I delight to do thy will, O my</w:t>
      </w:r>
      <w:r w:rsidR="00D6369F" w:rsidRPr="000F1930">
        <w:rPr>
          <w:bCs/>
        </w:rPr>
        <w:t xml:space="preserve"> </w:t>
      </w:r>
      <w:r w:rsidR="00D6369F" w:rsidRPr="000F1930">
        <w:rPr>
          <w:bCs/>
          <w:i/>
          <w:iCs/>
        </w:rPr>
        <w:t xml:space="preserve">God: yea, thy law is within my Heart. </w:t>
      </w:r>
    </w:p>
    <w:p w:rsidR="00B57434" w:rsidRPr="000F1930" w:rsidRDefault="00D6369F" w:rsidP="00C20CF3">
      <w:pPr>
        <w:rPr>
          <w:bCs/>
        </w:rPr>
      </w:pPr>
      <w:r w:rsidRPr="00823499">
        <w:rPr>
          <w:bCs/>
          <w:iCs/>
        </w:rPr>
        <w:t>Jesus was</w:t>
      </w:r>
      <w:r w:rsidRPr="000F1930">
        <w:rPr>
          <w:bCs/>
          <w:i/>
          <w:iCs/>
        </w:rPr>
        <w:t xml:space="preserve"> </w:t>
      </w:r>
      <w:r w:rsidRPr="000F1930">
        <w:rPr>
          <w:bCs/>
        </w:rPr>
        <w:t xml:space="preserve">only motivated by LOVE. His silence was </w:t>
      </w:r>
      <w:r w:rsidR="00F923F0" w:rsidRPr="000F1930">
        <w:rPr>
          <w:bCs/>
        </w:rPr>
        <w:t xml:space="preserve">part of </w:t>
      </w:r>
      <w:r w:rsidRPr="000F1930">
        <w:rPr>
          <w:bCs/>
        </w:rPr>
        <w:t>the price He paid to save our souls</w:t>
      </w:r>
      <w:r w:rsidR="007226C2" w:rsidRPr="000F1930">
        <w:rPr>
          <w:bCs/>
        </w:rPr>
        <w:t xml:space="preserve"> for he knew that </w:t>
      </w:r>
      <w:r w:rsidR="00F923F0" w:rsidRPr="000F1930">
        <w:rPr>
          <w:bCs/>
        </w:rPr>
        <w:t>we were not innocent and He took our place</w:t>
      </w:r>
      <w:r w:rsidRPr="000F1930">
        <w:rPr>
          <w:bCs/>
        </w:rPr>
        <w:t>. It was His silence that has caused a remarkable change in our lives which cannot be forgotten or measu</w:t>
      </w:r>
      <w:r w:rsidR="00F923F0" w:rsidRPr="000F1930">
        <w:rPr>
          <w:bCs/>
        </w:rPr>
        <w:t>red by time</w:t>
      </w:r>
      <w:r w:rsidR="00823499">
        <w:rPr>
          <w:bCs/>
        </w:rPr>
        <w:t>,</w:t>
      </w:r>
      <w:r w:rsidR="00F923F0" w:rsidRPr="000F1930">
        <w:rPr>
          <w:bCs/>
        </w:rPr>
        <w:t xml:space="preserve"> only by Eternity. </w:t>
      </w:r>
      <w:r w:rsidRPr="000F1930">
        <w:rPr>
          <w:bCs/>
        </w:rPr>
        <w:t>Once we were doomed but now Praise God we are delivered out of the jaws of death, hell and the grave by the wonderful death and resurrection of Jesus C</w:t>
      </w:r>
      <w:r w:rsidR="007226C2" w:rsidRPr="000F1930">
        <w:rPr>
          <w:bCs/>
        </w:rPr>
        <w:t xml:space="preserve">hrist our Lord and Savior.        </w:t>
      </w:r>
      <w:r w:rsidR="00C20CF3" w:rsidRPr="000F1930">
        <w:rPr>
          <w:bCs/>
        </w:rPr>
        <w:t xml:space="preserve">        </w:t>
      </w:r>
      <w:r w:rsidRPr="000F1930">
        <w:rPr>
          <w:bCs/>
        </w:rPr>
        <w:t>His LOVE never fails</w:t>
      </w:r>
      <w:r w:rsidR="007226C2" w:rsidRPr="000F1930">
        <w:rPr>
          <w:bCs/>
        </w:rPr>
        <w:t>.</w:t>
      </w:r>
      <w:r w:rsidRPr="000F1930">
        <w:rPr>
          <w:bCs/>
        </w:rPr>
        <w:t xml:space="preserve"> </w:t>
      </w:r>
      <w:r w:rsidR="007226C2" w:rsidRPr="000F1930">
        <w:rPr>
          <w:bCs/>
        </w:rPr>
        <w:t xml:space="preserve"> </w:t>
      </w:r>
    </w:p>
    <w:p w:rsidR="00B137B0" w:rsidRDefault="007226C2" w:rsidP="00C20CF3">
      <w:pPr>
        <w:rPr>
          <w:bCs/>
        </w:rPr>
      </w:pPr>
      <w:r w:rsidRPr="000F1930">
        <w:rPr>
          <w:bCs/>
        </w:rPr>
        <w:t xml:space="preserve">                                                                                                                             </w:t>
      </w:r>
    </w:p>
    <w:p w:rsidR="006C3ADC" w:rsidRPr="000F1930" w:rsidRDefault="007226C2" w:rsidP="00C20CF3">
      <w:pPr>
        <w:rPr>
          <w:bCs/>
        </w:rPr>
      </w:pPr>
      <w:r w:rsidRPr="000F1930">
        <w:rPr>
          <w:bCs/>
          <w:iCs/>
        </w:rPr>
        <w:t>JOHN 14:2</w:t>
      </w:r>
      <w:r w:rsidRPr="000F1930">
        <w:rPr>
          <w:bCs/>
          <w:i/>
          <w:iCs/>
        </w:rPr>
        <w:t>—</w:t>
      </w:r>
      <w:r w:rsidR="00D6369F" w:rsidRPr="000F1930">
        <w:rPr>
          <w:bCs/>
          <w:i/>
          <w:iCs/>
        </w:rPr>
        <w:t>In my Father's house are many mansions: if it were not so, I would have told you. I go to prepare a place for you</w:t>
      </w:r>
      <w:r w:rsidR="00D6369F" w:rsidRPr="000F1930">
        <w:rPr>
          <w:bCs/>
        </w:rPr>
        <w:t>.</w:t>
      </w:r>
    </w:p>
    <w:p w:rsidR="00B57434" w:rsidRDefault="007226C2" w:rsidP="00C20CF3">
      <w:pPr>
        <w:rPr>
          <w:bCs/>
          <w:i/>
          <w:iCs/>
        </w:rPr>
      </w:pPr>
      <w:r w:rsidRPr="000F1930">
        <w:rPr>
          <w:bCs/>
          <w:iCs/>
        </w:rPr>
        <w:t>Isaiah—53:7</w:t>
      </w:r>
      <w:r w:rsidRPr="000F1930">
        <w:rPr>
          <w:bCs/>
          <w:i/>
          <w:iCs/>
        </w:rPr>
        <w:t>—</w:t>
      </w:r>
      <w:r w:rsidR="00D6369F" w:rsidRPr="000F1930">
        <w:rPr>
          <w:bCs/>
          <w:i/>
          <w:iCs/>
        </w:rPr>
        <w:t>He was oppressed, and he was afflicted, yet he opened not his mouth: he is brought as a lamb to the slaughter, and as a sheep before her shearers is dumb, so he openeth not his mouth.</w:t>
      </w:r>
    </w:p>
    <w:p w:rsidR="008336CB" w:rsidRPr="00891F0A" w:rsidRDefault="008336CB" w:rsidP="00891F0A">
      <w:pPr>
        <w:ind w:left="720" w:firstLine="720"/>
        <w:rPr>
          <w:b/>
          <w:u w:val="single"/>
        </w:rPr>
      </w:pPr>
      <w:r w:rsidRPr="00891F0A">
        <w:rPr>
          <w:b/>
        </w:rPr>
        <w:t xml:space="preserve">  </w:t>
      </w:r>
      <w:r w:rsidR="00891F0A" w:rsidRPr="00891F0A">
        <w:rPr>
          <w:b/>
        </w:rPr>
        <w:t xml:space="preserve">  </w:t>
      </w:r>
      <w:r w:rsidR="00896BDD" w:rsidRPr="00891F0A">
        <w:rPr>
          <w:b/>
          <w:u w:val="single"/>
        </w:rPr>
        <w:t>Behold</w:t>
      </w:r>
      <w:r w:rsidR="00896BDD" w:rsidRPr="00891F0A">
        <w:rPr>
          <w:b/>
        </w:rPr>
        <w:t xml:space="preserve">                                              </w:t>
      </w:r>
      <w:r w:rsidR="00891F0A" w:rsidRPr="00891F0A">
        <w:rPr>
          <w:b/>
        </w:rPr>
        <w:tab/>
        <w:t xml:space="preserve">         </w:t>
      </w:r>
      <w:r w:rsidR="00896BDD" w:rsidRPr="00891F0A">
        <w:rPr>
          <w:b/>
          <w:u w:val="single"/>
        </w:rPr>
        <w:t>Branch</w:t>
      </w:r>
    </w:p>
    <w:p w:rsidR="00896BDD" w:rsidRPr="00320984" w:rsidRDefault="00896BDD" w:rsidP="00896BDD">
      <w:pPr>
        <w:rPr>
          <w:u w:val="single"/>
        </w:rPr>
      </w:pPr>
      <w:r w:rsidRPr="00320984">
        <w:rPr>
          <w:u w:val="single"/>
        </w:rPr>
        <w:t>Matthew</w:t>
      </w:r>
      <w:r w:rsidRPr="00320984">
        <w:t xml:space="preserve">                        </w:t>
      </w:r>
    </w:p>
    <w:p w:rsidR="008336CB" w:rsidRPr="00320984" w:rsidRDefault="008336CB" w:rsidP="008336CB">
      <w:r>
        <w:t xml:space="preserve">Zechariah 9:9  </w:t>
      </w:r>
      <w:r w:rsidR="00896BDD" w:rsidRPr="00320984">
        <w:t>…</w:t>
      </w:r>
      <w:r w:rsidR="00896BDD" w:rsidRPr="00320984">
        <w:rPr>
          <w:color w:val="000080"/>
        </w:rPr>
        <w:t>Behold</w:t>
      </w:r>
      <w:r w:rsidR="00896BDD" w:rsidRPr="00320984">
        <w:t xml:space="preserve"> thy King…</w:t>
      </w:r>
      <w:r>
        <w:tab/>
        <w:t xml:space="preserve">       </w:t>
      </w:r>
      <w:r w:rsidRPr="00320984">
        <w:t>Jeremiah</w:t>
      </w:r>
      <w:r>
        <w:t xml:space="preserve"> 23:5 “</w:t>
      </w:r>
      <w:r w:rsidRPr="00320984">
        <w:t xml:space="preserve">a righteous </w:t>
      </w:r>
      <w:r w:rsidRPr="00320984">
        <w:rPr>
          <w:color w:val="000080"/>
        </w:rPr>
        <w:t>Branch</w:t>
      </w:r>
      <w:r>
        <w:t>, and a King”</w:t>
      </w:r>
    </w:p>
    <w:p w:rsidR="00896BDD" w:rsidRPr="00320984" w:rsidRDefault="00896BDD" w:rsidP="00896BDD"/>
    <w:p w:rsidR="008336CB" w:rsidRDefault="00896BDD" w:rsidP="00896BDD">
      <w:r w:rsidRPr="00320984">
        <w:rPr>
          <w:u w:val="single"/>
        </w:rPr>
        <w:t>Mark</w:t>
      </w:r>
      <w:r w:rsidR="008336CB">
        <w:tab/>
      </w:r>
    </w:p>
    <w:p w:rsidR="008336CB" w:rsidRPr="00320984" w:rsidRDefault="008336CB" w:rsidP="008336CB">
      <w:r>
        <w:t>Isaiah 42:1        “</w:t>
      </w:r>
      <w:r w:rsidR="00896BDD" w:rsidRPr="00320984">
        <w:rPr>
          <w:color w:val="000080"/>
        </w:rPr>
        <w:t>Behold</w:t>
      </w:r>
      <w:r>
        <w:t xml:space="preserve"> my Servant”     Zechariah 3:8 “</w:t>
      </w:r>
      <w:r w:rsidRPr="00320984">
        <w:t xml:space="preserve">my servant the </w:t>
      </w:r>
      <w:r w:rsidRPr="00320984">
        <w:rPr>
          <w:color w:val="000080"/>
        </w:rPr>
        <w:t>Branch</w:t>
      </w:r>
      <w:r>
        <w:t>”</w:t>
      </w:r>
    </w:p>
    <w:p w:rsidR="008336CB" w:rsidRPr="008336CB" w:rsidRDefault="008336CB" w:rsidP="00896BDD">
      <w:pPr>
        <w:rPr>
          <w:u w:val="single"/>
        </w:rPr>
      </w:pPr>
      <w:r>
        <w:rPr>
          <w:u w:val="single"/>
        </w:rPr>
        <w:t xml:space="preserve">      </w:t>
      </w:r>
    </w:p>
    <w:p w:rsidR="00896BDD" w:rsidRDefault="00896BDD" w:rsidP="00896BDD">
      <w:r w:rsidRPr="00320984">
        <w:rPr>
          <w:u w:val="single"/>
        </w:rPr>
        <w:t>Luke</w:t>
      </w:r>
      <w:r w:rsidRPr="00320984">
        <w:t xml:space="preserve"> </w:t>
      </w:r>
    </w:p>
    <w:p w:rsidR="008336CB" w:rsidRPr="00320984" w:rsidRDefault="00896BDD" w:rsidP="008336CB">
      <w:r w:rsidRPr="00320984">
        <w:t>Zechariah 6:12</w:t>
      </w:r>
      <w:r w:rsidR="008336CB">
        <w:t xml:space="preserve">  “</w:t>
      </w:r>
      <w:r w:rsidRPr="00320984">
        <w:rPr>
          <w:color w:val="000080"/>
        </w:rPr>
        <w:t>Behold</w:t>
      </w:r>
      <w:r w:rsidR="008336CB">
        <w:t xml:space="preserve"> the Man”</w:t>
      </w:r>
      <w:r w:rsidR="008336CB" w:rsidRPr="008336CB">
        <w:t xml:space="preserve"> </w:t>
      </w:r>
      <w:r w:rsidR="008336CB">
        <w:t xml:space="preserve">           Zech. 6:12Behold the man…</w:t>
      </w:r>
      <w:r w:rsidR="008336CB" w:rsidRPr="00320984">
        <w:t xml:space="preserve">The </w:t>
      </w:r>
      <w:r w:rsidR="008336CB" w:rsidRPr="00320984">
        <w:rPr>
          <w:color w:val="000080"/>
        </w:rPr>
        <w:t>Branch</w:t>
      </w:r>
    </w:p>
    <w:p w:rsidR="00896BDD" w:rsidRPr="00320984" w:rsidRDefault="00896BDD" w:rsidP="00896BDD"/>
    <w:p w:rsidR="00896BDD" w:rsidRPr="00320984" w:rsidRDefault="00896BDD" w:rsidP="00896BDD">
      <w:r w:rsidRPr="00320984">
        <w:rPr>
          <w:u w:val="single"/>
        </w:rPr>
        <w:t>John</w:t>
      </w:r>
    </w:p>
    <w:p w:rsidR="00896BDD" w:rsidRDefault="008336CB" w:rsidP="00896BDD">
      <w:r>
        <w:t xml:space="preserve">Isaiah 40:9     </w:t>
      </w:r>
      <w:r>
        <w:tab/>
        <w:t xml:space="preserve">  “</w:t>
      </w:r>
      <w:r w:rsidR="00896BDD" w:rsidRPr="00320984">
        <w:rPr>
          <w:color w:val="000080"/>
        </w:rPr>
        <w:t>Behold</w:t>
      </w:r>
      <w:r>
        <w:t xml:space="preserve"> your God”</w:t>
      </w:r>
      <w:r>
        <w:tab/>
        <w:t xml:space="preserve">        </w:t>
      </w:r>
      <w:r w:rsidR="00896BDD" w:rsidRPr="00320984">
        <w:t>Isaiah 4:2</w:t>
      </w:r>
      <w:r>
        <w:t xml:space="preserve"> “</w:t>
      </w:r>
      <w:r w:rsidR="00896BDD" w:rsidRPr="00320984">
        <w:t xml:space="preserve">the </w:t>
      </w:r>
      <w:r w:rsidR="00896BDD" w:rsidRPr="00320984">
        <w:rPr>
          <w:color w:val="000080"/>
        </w:rPr>
        <w:t>Branch</w:t>
      </w:r>
      <w:r>
        <w:t xml:space="preserve"> of the Lord”</w:t>
      </w:r>
    </w:p>
    <w:p w:rsidR="00891F0A" w:rsidRDefault="00891F0A" w:rsidP="00896BDD"/>
    <w:p w:rsidR="00891F0A" w:rsidRDefault="00891F0A" w:rsidP="00891F0A">
      <w:pPr>
        <w:rPr>
          <w:sz w:val="28"/>
          <w:szCs w:val="28"/>
        </w:rPr>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tblPr>
      <w:tblGrid>
        <w:gridCol w:w="2252"/>
        <w:gridCol w:w="2178"/>
        <w:gridCol w:w="2234"/>
        <w:gridCol w:w="2192"/>
      </w:tblGrid>
      <w:tr w:rsidR="00891F0A" w:rsidTr="002756FB">
        <w:trPr>
          <w:trHeight w:val="510"/>
        </w:trPr>
        <w:tc>
          <w:tcPr>
            <w:tcW w:w="2610" w:type="dxa"/>
          </w:tcPr>
          <w:p w:rsidR="00891F0A" w:rsidRPr="000D0456" w:rsidRDefault="00891F0A" w:rsidP="002756FB">
            <w:pPr>
              <w:jc w:val="center"/>
              <w:rPr>
                <w:color w:val="800080"/>
                <w:sz w:val="6"/>
                <w:szCs w:val="6"/>
              </w:rPr>
            </w:pPr>
          </w:p>
          <w:p w:rsidR="00891F0A" w:rsidRPr="000D0456" w:rsidRDefault="00891F0A" w:rsidP="002756FB">
            <w:pPr>
              <w:jc w:val="center"/>
              <w:rPr>
                <w:b/>
                <w:color w:val="800080"/>
                <w:sz w:val="28"/>
                <w:szCs w:val="28"/>
              </w:rPr>
            </w:pPr>
            <w:r w:rsidRPr="000D0456">
              <w:rPr>
                <w:b/>
                <w:color w:val="800080"/>
                <w:sz w:val="28"/>
                <w:szCs w:val="28"/>
              </w:rPr>
              <w:t>Purple</w:t>
            </w:r>
          </w:p>
        </w:tc>
        <w:tc>
          <w:tcPr>
            <w:tcW w:w="2610" w:type="dxa"/>
          </w:tcPr>
          <w:p w:rsidR="00891F0A" w:rsidRPr="000D0456" w:rsidRDefault="00891F0A" w:rsidP="002756FB">
            <w:pPr>
              <w:jc w:val="center"/>
              <w:rPr>
                <w:color w:val="FF0000"/>
                <w:sz w:val="6"/>
                <w:szCs w:val="6"/>
              </w:rPr>
            </w:pPr>
          </w:p>
          <w:p w:rsidR="00891F0A" w:rsidRPr="000D0456" w:rsidRDefault="00891F0A" w:rsidP="002756FB">
            <w:pPr>
              <w:jc w:val="center"/>
              <w:rPr>
                <w:b/>
                <w:color w:val="FF0000"/>
                <w:sz w:val="28"/>
                <w:szCs w:val="28"/>
              </w:rPr>
            </w:pPr>
            <w:r w:rsidRPr="000D0456">
              <w:rPr>
                <w:b/>
                <w:color w:val="FF0000"/>
                <w:sz w:val="28"/>
                <w:szCs w:val="28"/>
              </w:rPr>
              <w:t>Red</w:t>
            </w:r>
          </w:p>
        </w:tc>
        <w:tc>
          <w:tcPr>
            <w:tcW w:w="2610" w:type="dxa"/>
          </w:tcPr>
          <w:p w:rsidR="00891F0A" w:rsidRPr="000D0456" w:rsidRDefault="00891F0A" w:rsidP="002756FB">
            <w:pPr>
              <w:jc w:val="center"/>
              <w:rPr>
                <w:color w:val="FFFFFF"/>
                <w:sz w:val="6"/>
                <w:szCs w:val="6"/>
              </w:rPr>
            </w:pPr>
          </w:p>
          <w:p w:rsidR="00891F0A" w:rsidRPr="000D0456" w:rsidRDefault="00397D09" w:rsidP="002756FB">
            <w:pPr>
              <w:jc w:val="center"/>
              <w:rPr>
                <w:b/>
                <w:sz w:val="28"/>
                <w:szCs w:val="28"/>
              </w:rPr>
            </w:pPr>
            <w:r>
              <w:rPr>
                <w:b/>
                <w:noProof/>
                <w:sz w:val="28"/>
                <w:szCs w:val="28"/>
              </w:rPr>
              <w:pict>
                <v:shapetype id="_x0000_t202" coordsize="21600,21600" o:spt="202" path="m,l,21600r21600,l21600,xe">
                  <v:stroke joinstyle="miter"/>
                  <v:path gradientshapeok="t" o:connecttype="rect"/>
                </v:shapetype>
                <v:shape id="_x0000_s1590" type="#_x0000_t202" style="position:absolute;left:0;text-align:left;margin-left:0;margin-top:3.3pt;width:117pt;height:18pt;z-index:-251651072;mso-position-vertical-relative:page" fillcolor="black" stroked="f">
                  <v:textbox style="mso-next-textbox:#_x0000_s1590">
                    <w:txbxContent>
                      <w:p w:rsidR="00135E7E" w:rsidRDefault="00135E7E" w:rsidP="00891F0A"/>
                    </w:txbxContent>
                  </v:textbox>
                  <w10:wrap anchory="page"/>
                </v:shape>
              </w:pict>
            </w:r>
            <w:r w:rsidR="00891F0A" w:rsidRPr="000D0456">
              <w:rPr>
                <w:b/>
                <w:color w:val="FFFFFF"/>
                <w:sz w:val="28"/>
                <w:szCs w:val="28"/>
              </w:rPr>
              <w:t>White</w:t>
            </w:r>
          </w:p>
        </w:tc>
        <w:tc>
          <w:tcPr>
            <w:tcW w:w="2610" w:type="dxa"/>
          </w:tcPr>
          <w:p w:rsidR="00891F0A" w:rsidRPr="000D0456" w:rsidRDefault="00891F0A" w:rsidP="002756FB">
            <w:pPr>
              <w:jc w:val="center"/>
              <w:rPr>
                <w:color w:val="0000FF"/>
                <w:sz w:val="6"/>
                <w:szCs w:val="6"/>
              </w:rPr>
            </w:pPr>
          </w:p>
          <w:p w:rsidR="00891F0A" w:rsidRPr="000D0456" w:rsidRDefault="00891F0A" w:rsidP="002756FB">
            <w:pPr>
              <w:jc w:val="center"/>
              <w:rPr>
                <w:b/>
                <w:color w:val="0000FF"/>
                <w:sz w:val="28"/>
                <w:szCs w:val="28"/>
              </w:rPr>
            </w:pPr>
            <w:r w:rsidRPr="000D0456">
              <w:rPr>
                <w:b/>
                <w:color w:val="0000FF"/>
                <w:sz w:val="28"/>
                <w:szCs w:val="28"/>
              </w:rPr>
              <w:t>Blue</w:t>
            </w:r>
          </w:p>
        </w:tc>
      </w:tr>
    </w:tbl>
    <w:p w:rsidR="00891F0A" w:rsidRDefault="00891F0A" w:rsidP="00891F0A">
      <w:pPr>
        <w:rPr>
          <w:sz w:val="28"/>
          <w:szCs w:val="28"/>
        </w:rPr>
      </w:pPr>
    </w:p>
    <w:tbl>
      <w:tblPr>
        <w:tblStyle w:val="TableGrid"/>
        <w:tblW w:w="0" w:type="auto"/>
        <w:tblLook w:val="01E0"/>
      </w:tblPr>
      <w:tblGrid>
        <w:gridCol w:w="1886"/>
        <w:gridCol w:w="1603"/>
        <w:gridCol w:w="5367"/>
      </w:tblGrid>
      <w:tr w:rsidR="00891F0A" w:rsidTr="002756FB">
        <w:trPr>
          <w:trHeight w:val="465"/>
        </w:trPr>
        <w:tc>
          <w:tcPr>
            <w:tcW w:w="2088" w:type="dxa"/>
          </w:tcPr>
          <w:p w:rsidR="00891F0A" w:rsidRDefault="00891F0A" w:rsidP="002756FB">
            <w:pPr>
              <w:jc w:val="center"/>
              <w:rPr>
                <w:sz w:val="28"/>
                <w:szCs w:val="28"/>
              </w:rPr>
            </w:pPr>
            <w:r>
              <w:rPr>
                <w:sz w:val="28"/>
                <w:szCs w:val="28"/>
              </w:rPr>
              <w:t>Matthew 2:9-17</w:t>
            </w:r>
          </w:p>
        </w:tc>
        <w:tc>
          <w:tcPr>
            <w:tcW w:w="1800" w:type="dxa"/>
          </w:tcPr>
          <w:p w:rsidR="00891F0A" w:rsidRDefault="00891F0A" w:rsidP="002756FB">
            <w:pPr>
              <w:jc w:val="center"/>
              <w:rPr>
                <w:sz w:val="28"/>
                <w:szCs w:val="28"/>
              </w:rPr>
            </w:pPr>
            <w:r>
              <w:rPr>
                <w:sz w:val="28"/>
                <w:szCs w:val="28"/>
              </w:rPr>
              <w:t>Purple</w:t>
            </w:r>
          </w:p>
        </w:tc>
        <w:tc>
          <w:tcPr>
            <w:tcW w:w="6552" w:type="dxa"/>
          </w:tcPr>
          <w:p w:rsidR="00891F0A" w:rsidRDefault="00891F0A" w:rsidP="002756FB">
            <w:pPr>
              <w:jc w:val="center"/>
              <w:rPr>
                <w:sz w:val="28"/>
                <w:szCs w:val="28"/>
              </w:rPr>
            </w:pPr>
            <w:r>
              <w:rPr>
                <w:sz w:val="28"/>
                <w:szCs w:val="28"/>
              </w:rPr>
              <w:t>Royalty</w:t>
            </w:r>
          </w:p>
        </w:tc>
      </w:tr>
      <w:tr w:rsidR="00891F0A" w:rsidTr="002756FB">
        <w:trPr>
          <w:trHeight w:val="537"/>
        </w:trPr>
        <w:tc>
          <w:tcPr>
            <w:tcW w:w="2088" w:type="dxa"/>
          </w:tcPr>
          <w:p w:rsidR="00891F0A" w:rsidRDefault="00891F0A" w:rsidP="002756FB">
            <w:pPr>
              <w:jc w:val="center"/>
              <w:rPr>
                <w:sz w:val="28"/>
                <w:szCs w:val="28"/>
              </w:rPr>
            </w:pPr>
            <w:r>
              <w:rPr>
                <w:sz w:val="28"/>
                <w:szCs w:val="28"/>
              </w:rPr>
              <w:t>Mark 2:1-12</w:t>
            </w:r>
          </w:p>
        </w:tc>
        <w:tc>
          <w:tcPr>
            <w:tcW w:w="1800" w:type="dxa"/>
          </w:tcPr>
          <w:p w:rsidR="00891F0A" w:rsidRDefault="00891F0A" w:rsidP="002756FB">
            <w:pPr>
              <w:jc w:val="center"/>
              <w:rPr>
                <w:sz w:val="28"/>
                <w:szCs w:val="28"/>
              </w:rPr>
            </w:pPr>
            <w:r>
              <w:rPr>
                <w:sz w:val="28"/>
                <w:szCs w:val="28"/>
              </w:rPr>
              <w:t>Red</w:t>
            </w:r>
          </w:p>
        </w:tc>
        <w:tc>
          <w:tcPr>
            <w:tcW w:w="6552" w:type="dxa"/>
          </w:tcPr>
          <w:p w:rsidR="00891F0A" w:rsidRDefault="00891F0A" w:rsidP="002756FB">
            <w:pPr>
              <w:jc w:val="center"/>
              <w:rPr>
                <w:sz w:val="28"/>
                <w:szCs w:val="28"/>
              </w:rPr>
            </w:pPr>
            <w:r>
              <w:rPr>
                <w:sz w:val="28"/>
                <w:szCs w:val="28"/>
              </w:rPr>
              <w:t>Christ the Sacrifice</w:t>
            </w:r>
          </w:p>
        </w:tc>
      </w:tr>
      <w:tr w:rsidR="00891F0A" w:rsidTr="002756FB">
        <w:trPr>
          <w:trHeight w:val="528"/>
        </w:trPr>
        <w:tc>
          <w:tcPr>
            <w:tcW w:w="2088" w:type="dxa"/>
          </w:tcPr>
          <w:p w:rsidR="00891F0A" w:rsidRDefault="00891F0A" w:rsidP="002756FB">
            <w:pPr>
              <w:jc w:val="center"/>
              <w:rPr>
                <w:sz w:val="28"/>
                <w:szCs w:val="28"/>
              </w:rPr>
            </w:pPr>
            <w:r>
              <w:rPr>
                <w:sz w:val="28"/>
                <w:szCs w:val="28"/>
              </w:rPr>
              <w:t>Luke</w:t>
            </w:r>
          </w:p>
        </w:tc>
        <w:tc>
          <w:tcPr>
            <w:tcW w:w="1800" w:type="dxa"/>
          </w:tcPr>
          <w:p w:rsidR="00891F0A" w:rsidRDefault="00891F0A" w:rsidP="002756FB">
            <w:pPr>
              <w:jc w:val="center"/>
              <w:rPr>
                <w:sz w:val="28"/>
                <w:szCs w:val="28"/>
              </w:rPr>
            </w:pPr>
            <w:r>
              <w:rPr>
                <w:sz w:val="28"/>
                <w:szCs w:val="28"/>
              </w:rPr>
              <w:t>White</w:t>
            </w:r>
          </w:p>
        </w:tc>
        <w:tc>
          <w:tcPr>
            <w:tcW w:w="6552" w:type="dxa"/>
          </w:tcPr>
          <w:p w:rsidR="00891F0A" w:rsidRDefault="00891F0A" w:rsidP="002756FB">
            <w:pPr>
              <w:jc w:val="center"/>
              <w:rPr>
                <w:sz w:val="28"/>
                <w:szCs w:val="28"/>
              </w:rPr>
            </w:pPr>
            <w:r>
              <w:rPr>
                <w:sz w:val="28"/>
                <w:szCs w:val="28"/>
              </w:rPr>
              <w:t>Holiness (exactness &amp; perfection, detail)</w:t>
            </w:r>
          </w:p>
        </w:tc>
      </w:tr>
      <w:tr w:rsidR="00891F0A" w:rsidTr="002756FB">
        <w:trPr>
          <w:trHeight w:val="528"/>
        </w:trPr>
        <w:tc>
          <w:tcPr>
            <w:tcW w:w="2088" w:type="dxa"/>
          </w:tcPr>
          <w:p w:rsidR="00891F0A" w:rsidRDefault="00891F0A" w:rsidP="002756FB">
            <w:pPr>
              <w:jc w:val="center"/>
              <w:rPr>
                <w:sz w:val="28"/>
                <w:szCs w:val="28"/>
              </w:rPr>
            </w:pPr>
            <w:r>
              <w:rPr>
                <w:sz w:val="28"/>
                <w:szCs w:val="28"/>
              </w:rPr>
              <w:t>John</w:t>
            </w:r>
          </w:p>
        </w:tc>
        <w:tc>
          <w:tcPr>
            <w:tcW w:w="1800" w:type="dxa"/>
          </w:tcPr>
          <w:p w:rsidR="00891F0A" w:rsidRDefault="00891F0A" w:rsidP="002756FB">
            <w:pPr>
              <w:jc w:val="center"/>
              <w:rPr>
                <w:sz w:val="28"/>
                <w:szCs w:val="28"/>
              </w:rPr>
            </w:pPr>
            <w:r>
              <w:rPr>
                <w:sz w:val="28"/>
                <w:szCs w:val="28"/>
              </w:rPr>
              <w:t>Blue</w:t>
            </w:r>
          </w:p>
        </w:tc>
        <w:tc>
          <w:tcPr>
            <w:tcW w:w="6552" w:type="dxa"/>
          </w:tcPr>
          <w:p w:rsidR="00891F0A" w:rsidRDefault="00891F0A" w:rsidP="002756FB">
            <w:pPr>
              <w:jc w:val="center"/>
              <w:rPr>
                <w:sz w:val="28"/>
                <w:szCs w:val="28"/>
              </w:rPr>
            </w:pPr>
            <w:r>
              <w:rPr>
                <w:sz w:val="28"/>
                <w:szCs w:val="28"/>
              </w:rPr>
              <w:t>Heavenly Origin</w:t>
            </w:r>
          </w:p>
        </w:tc>
      </w:tr>
    </w:tbl>
    <w:p w:rsidR="00891F0A" w:rsidRDefault="00891F0A" w:rsidP="00891F0A">
      <w:pPr>
        <w:rPr>
          <w:sz w:val="28"/>
          <w:szCs w:val="28"/>
        </w:rPr>
      </w:pPr>
    </w:p>
    <w:p w:rsidR="00896BDD" w:rsidRPr="00FC0043" w:rsidRDefault="00896BDD" w:rsidP="00C20CF3">
      <w:pPr>
        <w:rPr>
          <w:bCs/>
          <w:i/>
          <w:iCs/>
        </w:rPr>
      </w:pPr>
    </w:p>
    <w:p w:rsidR="00796FB9" w:rsidRPr="000F1930" w:rsidRDefault="00796FB9" w:rsidP="00796FB9">
      <w:pPr>
        <w:jc w:val="center"/>
      </w:pPr>
      <w:r w:rsidRPr="000F1930">
        <w:t xml:space="preserve">SEVENTY-TWO STEPS FROM GLORY TO </w:t>
      </w:r>
      <w:r w:rsidRPr="000F1930">
        <w:rPr>
          <w:i/>
        </w:rPr>
        <w:t>GLORY</w:t>
      </w:r>
    </w:p>
    <w:p w:rsidR="00AE24EF" w:rsidRPr="000F1930" w:rsidRDefault="00AE24EF" w:rsidP="00975C93"/>
    <w:p w:rsidR="00C455DE" w:rsidRDefault="00AB7030" w:rsidP="00C455DE">
      <w:pPr>
        <w:rPr>
          <w:bCs/>
          <w:color w:val="000000"/>
        </w:rPr>
      </w:pPr>
      <w:r>
        <w:rPr>
          <w:bCs/>
          <w:color w:val="000000"/>
        </w:rPr>
        <w:t xml:space="preserve">STEP 1 </w:t>
      </w:r>
      <w:r w:rsidR="00975C93" w:rsidRPr="000F1930">
        <w:rPr>
          <w:bCs/>
          <w:color w:val="000000"/>
        </w:rPr>
        <w:t xml:space="preserve"> From Glory to Bethlehem </w:t>
      </w:r>
      <w:r w:rsidR="00C455DE">
        <w:t xml:space="preserve">     </w:t>
      </w:r>
      <w:r w:rsidR="00C455DE">
        <w:tab/>
      </w:r>
      <w:r w:rsidR="00975C93" w:rsidRPr="000F1930">
        <w:rPr>
          <w:bCs/>
          <w:color w:val="000000"/>
        </w:rPr>
        <w:t>Lk. 2:1-21</w:t>
      </w:r>
    </w:p>
    <w:p w:rsidR="004D1077" w:rsidRDefault="002F7DE4" w:rsidP="00C455DE">
      <w:pPr>
        <w:rPr>
          <w:bCs/>
          <w:color w:val="000000"/>
        </w:rPr>
      </w:pPr>
      <w:r w:rsidRPr="002F7DE4">
        <w:rPr>
          <w:bCs/>
          <w:color w:val="000000"/>
        </w:rPr>
        <w:t>Lu 2:11 For unto you is born this day in the city of David a Saviour, which is Christ the Lord.</w:t>
      </w:r>
    </w:p>
    <w:p w:rsidR="00891F0A" w:rsidRPr="00C455DE" w:rsidRDefault="00891F0A" w:rsidP="00C455DE">
      <w:pPr>
        <w:rPr>
          <w:bCs/>
          <w:color w:val="000000"/>
        </w:rPr>
      </w:pPr>
    </w:p>
    <w:p w:rsidR="00254517" w:rsidRDefault="00975C93" w:rsidP="00C455DE">
      <w:pPr>
        <w:rPr>
          <w:bCs/>
          <w:color w:val="000000"/>
        </w:rPr>
      </w:pPr>
      <w:r w:rsidRPr="000F1930">
        <w:rPr>
          <w:bCs/>
          <w:color w:val="000000"/>
        </w:rPr>
        <w:t xml:space="preserve">STEP 2 </w:t>
      </w:r>
      <w:r w:rsidR="00FE28ED">
        <w:rPr>
          <w:bCs/>
          <w:color w:val="000000"/>
        </w:rPr>
        <w:t xml:space="preserve"> </w:t>
      </w:r>
      <w:r w:rsidRPr="000F1930">
        <w:rPr>
          <w:bCs/>
          <w:color w:val="000000"/>
        </w:rPr>
        <w:t xml:space="preserve">From Bethlehem to Jerusalem </w:t>
      </w:r>
      <w:r w:rsidR="00C455DE">
        <w:tab/>
      </w:r>
      <w:r w:rsidRPr="000F1930">
        <w:rPr>
          <w:bCs/>
          <w:color w:val="000000"/>
        </w:rPr>
        <w:t>Lk. 2:22-38</w:t>
      </w:r>
    </w:p>
    <w:p w:rsidR="004D1077" w:rsidRDefault="004D1077" w:rsidP="004D1077">
      <w:r>
        <w:t>Lu 2:22 And when the days of her purification according to the law of Moses were accomplished, they brought him to Jerusalem, to present him to the Lord;</w:t>
      </w:r>
    </w:p>
    <w:p w:rsidR="004D1077" w:rsidRPr="000F1930" w:rsidRDefault="004D1077" w:rsidP="004D1077"/>
    <w:p w:rsidR="00B57434" w:rsidRDefault="00975C93" w:rsidP="00C455DE">
      <w:pPr>
        <w:rPr>
          <w:bCs/>
          <w:color w:val="000000"/>
        </w:rPr>
      </w:pPr>
      <w:r w:rsidRPr="000F1930">
        <w:rPr>
          <w:bCs/>
          <w:color w:val="000000"/>
        </w:rPr>
        <w:t xml:space="preserve">STEP 3 </w:t>
      </w:r>
      <w:r w:rsidR="00FE28ED">
        <w:rPr>
          <w:bCs/>
          <w:color w:val="000000"/>
        </w:rPr>
        <w:t xml:space="preserve"> </w:t>
      </w:r>
      <w:r w:rsidRPr="000F1930">
        <w:rPr>
          <w:bCs/>
          <w:color w:val="000000"/>
        </w:rPr>
        <w:t xml:space="preserve">From Jerusalem to Nazareth </w:t>
      </w:r>
      <w:r w:rsidR="00FE28ED">
        <w:tab/>
      </w:r>
    </w:p>
    <w:p w:rsidR="004D1077" w:rsidRDefault="002F7DE4" w:rsidP="00C455DE">
      <w:r w:rsidRPr="002F7DE4">
        <w:t>Lu</w:t>
      </w:r>
      <w:r>
        <w:t>ke</w:t>
      </w:r>
      <w:r w:rsidRPr="002F7DE4">
        <w:t xml:space="preserve"> 2:39 And when they had performed all things according to the law of the Lord, they returned into Galilee, to their own city Nazareth.</w:t>
      </w:r>
    </w:p>
    <w:p w:rsidR="002F7DE4" w:rsidRPr="00C455DE" w:rsidRDefault="002F7DE4" w:rsidP="00C455DE"/>
    <w:p w:rsidR="00254517" w:rsidRPr="000F1930" w:rsidRDefault="00975C93" w:rsidP="00C455DE">
      <w:r w:rsidRPr="000F1930">
        <w:rPr>
          <w:bCs/>
          <w:color w:val="000000"/>
        </w:rPr>
        <w:t xml:space="preserve">STEP 4 </w:t>
      </w:r>
      <w:r w:rsidR="00FE28ED">
        <w:rPr>
          <w:bCs/>
          <w:color w:val="000000"/>
        </w:rPr>
        <w:t xml:space="preserve"> </w:t>
      </w:r>
      <w:r w:rsidRPr="000F1930">
        <w:rPr>
          <w:bCs/>
          <w:color w:val="000000"/>
        </w:rPr>
        <w:t xml:space="preserve">From Nazareth to Bethlehem </w:t>
      </w:r>
      <w:r w:rsidR="00C455DE">
        <w:tab/>
      </w:r>
      <w:r w:rsidRPr="000F1930">
        <w:rPr>
          <w:bCs/>
          <w:color w:val="000000"/>
        </w:rPr>
        <w:t>Matt. 2:1-12</w:t>
      </w:r>
    </w:p>
    <w:p w:rsidR="00B57434" w:rsidRPr="00C455DE" w:rsidRDefault="00975C93" w:rsidP="00C455DE">
      <w:r w:rsidRPr="000F1930">
        <w:rPr>
          <w:bCs/>
          <w:color w:val="000000"/>
        </w:rPr>
        <w:t xml:space="preserve">STEP 5 </w:t>
      </w:r>
      <w:r w:rsidR="00FE28ED">
        <w:rPr>
          <w:bCs/>
          <w:color w:val="000000"/>
        </w:rPr>
        <w:t xml:space="preserve"> </w:t>
      </w:r>
      <w:r w:rsidRPr="000F1930">
        <w:rPr>
          <w:bCs/>
          <w:color w:val="000000"/>
        </w:rPr>
        <w:t xml:space="preserve">From Bethlehem to Egypt </w:t>
      </w:r>
      <w:r w:rsidR="00C455DE">
        <w:tab/>
      </w:r>
      <w:r w:rsidR="00C455DE">
        <w:tab/>
      </w:r>
      <w:r w:rsidRPr="000F1930">
        <w:rPr>
          <w:bCs/>
          <w:color w:val="000000"/>
        </w:rPr>
        <w:t>Mt. 2:13-18</w:t>
      </w:r>
    </w:p>
    <w:p w:rsidR="00254517" w:rsidRPr="000F1930" w:rsidRDefault="00975C93" w:rsidP="00C455DE">
      <w:r w:rsidRPr="000F1930">
        <w:rPr>
          <w:bCs/>
          <w:color w:val="000000"/>
        </w:rPr>
        <w:t xml:space="preserve">STEP 6 </w:t>
      </w:r>
      <w:r w:rsidR="00FE28ED">
        <w:rPr>
          <w:bCs/>
          <w:color w:val="000000"/>
        </w:rPr>
        <w:t xml:space="preserve"> </w:t>
      </w:r>
      <w:r w:rsidRPr="000F1930">
        <w:rPr>
          <w:bCs/>
          <w:color w:val="000000"/>
        </w:rPr>
        <w:t xml:space="preserve">From Egypt to Nazareth </w:t>
      </w:r>
      <w:r w:rsidR="00C455DE">
        <w:tab/>
      </w:r>
      <w:r w:rsidR="00C455DE">
        <w:tab/>
      </w:r>
      <w:r w:rsidRPr="000F1930">
        <w:rPr>
          <w:bCs/>
          <w:color w:val="000000"/>
        </w:rPr>
        <w:t>Mt. 2:19-23: Lk. 2:40</w:t>
      </w:r>
    </w:p>
    <w:p w:rsidR="00B57434" w:rsidRPr="00C455DE" w:rsidRDefault="00975C93" w:rsidP="00C455DE">
      <w:r w:rsidRPr="000F1930">
        <w:rPr>
          <w:bCs/>
          <w:color w:val="000000"/>
        </w:rPr>
        <w:t xml:space="preserve">STEP 7 </w:t>
      </w:r>
      <w:r w:rsidR="00FE28ED">
        <w:rPr>
          <w:bCs/>
          <w:color w:val="000000"/>
        </w:rPr>
        <w:t xml:space="preserve"> </w:t>
      </w:r>
      <w:r w:rsidRPr="000F1930">
        <w:rPr>
          <w:bCs/>
          <w:color w:val="000000"/>
        </w:rPr>
        <w:t xml:space="preserve">From Nazareth to Jerusalem </w:t>
      </w:r>
      <w:r w:rsidR="00FE28ED">
        <w:tab/>
      </w:r>
      <w:r w:rsidRPr="000F1930">
        <w:rPr>
          <w:bCs/>
          <w:color w:val="000000"/>
        </w:rPr>
        <w:t>Lk. 2:41-50</w:t>
      </w:r>
    </w:p>
    <w:p w:rsidR="00254517" w:rsidRPr="00891F0A" w:rsidRDefault="00AB7030" w:rsidP="00FC0043">
      <w:r>
        <w:rPr>
          <w:bCs/>
          <w:color w:val="000000"/>
        </w:rPr>
        <w:t xml:space="preserve">STEP 8 </w:t>
      </w:r>
      <w:r w:rsidR="00975C93" w:rsidRPr="000F1930">
        <w:rPr>
          <w:bCs/>
          <w:color w:val="000000"/>
        </w:rPr>
        <w:t xml:space="preserve"> From Jerusalem to Nazareth </w:t>
      </w:r>
      <w:r w:rsidR="00C455DE">
        <w:tab/>
      </w:r>
      <w:r w:rsidR="00975C93" w:rsidRPr="000F1930">
        <w:rPr>
          <w:bCs/>
          <w:color w:val="000000"/>
        </w:rPr>
        <w:t>Lk. 2:51,52</w:t>
      </w:r>
    </w:p>
    <w:p w:rsidR="00EF6A22" w:rsidRPr="00891F0A" w:rsidRDefault="009E71E3" w:rsidP="00034A27">
      <w:pPr>
        <w:pStyle w:val="Heading1"/>
        <w:numPr>
          <w:ilvl w:val="0"/>
          <w:numId w:val="21"/>
        </w:numPr>
        <w:jc w:val="left"/>
        <w:rPr>
          <w:sz w:val="24"/>
          <w:szCs w:val="24"/>
        </w:rPr>
      </w:pPr>
      <w:bookmarkStart w:id="4" w:name="_Toc236294986"/>
      <w:r w:rsidRPr="000F1930">
        <w:rPr>
          <w:sz w:val="24"/>
          <w:szCs w:val="24"/>
        </w:rPr>
        <w:t>The Call</w:t>
      </w:r>
      <w:r w:rsidR="00975C93" w:rsidRPr="000F1930">
        <w:rPr>
          <w:sz w:val="24"/>
          <w:szCs w:val="24"/>
        </w:rPr>
        <w:t xml:space="preserve"> of Christ</w:t>
      </w:r>
      <w:bookmarkEnd w:id="4"/>
    </w:p>
    <w:p w:rsidR="00EF6A22" w:rsidRPr="000F1930" w:rsidRDefault="007D2472" w:rsidP="00975C93">
      <w:pPr>
        <w:rPr>
          <w:bCs/>
          <w:color w:val="000000"/>
        </w:rPr>
      </w:pPr>
      <w:r>
        <w:rPr>
          <w:bCs/>
          <w:color w:val="000000"/>
        </w:rPr>
        <w:t>Before Christ’</w:t>
      </w:r>
      <w:r w:rsidR="00EF6A22" w:rsidRPr="000F1930">
        <w:rPr>
          <w:bCs/>
          <w:color w:val="000000"/>
        </w:rPr>
        <w:t>s public ministr</w:t>
      </w:r>
      <w:r>
        <w:rPr>
          <w:bCs/>
          <w:color w:val="000000"/>
        </w:rPr>
        <w:t xml:space="preserve">y was a period of </w:t>
      </w:r>
      <w:r w:rsidR="004D1077">
        <w:rPr>
          <w:bCs/>
          <w:color w:val="000000"/>
        </w:rPr>
        <w:t>preparation</w:t>
      </w:r>
      <w:r>
        <w:rPr>
          <w:bCs/>
          <w:color w:val="000000"/>
        </w:rPr>
        <w:t xml:space="preserve">. </w:t>
      </w:r>
      <w:r w:rsidR="00EF6A22" w:rsidRPr="000F1930">
        <w:rPr>
          <w:bCs/>
          <w:color w:val="000000"/>
        </w:rPr>
        <w:t>For our learning and edification Christ had to be baptized by John. There had to be a passing of the torch from the Heralder of the King to the Arrival of the King himself “Behold the Lamb of God.” Christ performed a few miracle</w:t>
      </w:r>
      <w:r w:rsidR="00891F0A">
        <w:rPr>
          <w:bCs/>
          <w:color w:val="000000"/>
        </w:rPr>
        <w:t>s during this time.</w:t>
      </w:r>
    </w:p>
    <w:p w:rsidR="00891F0A" w:rsidRDefault="00EF6A22" w:rsidP="00975C93">
      <w:pPr>
        <w:rPr>
          <w:bCs/>
          <w:color w:val="000000"/>
        </w:rPr>
      </w:pPr>
      <w:r w:rsidRPr="000F1930">
        <w:rPr>
          <w:bCs/>
          <w:color w:val="000000"/>
        </w:rPr>
        <w:t>Before his public</w:t>
      </w:r>
      <w:r w:rsidR="009E3F6F" w:rsidRPr="000F1930">
        <w:rPr>
          <w:bCs/>
          <w:color w:val="000000"/>
        </w:rPr>
        <w:t xml:space="preserve"> heralding there seems to be a </w:t>
      </w:r>
      <w:r w:rsidRPr="000F1930">
        <w:rPr>
          <w:bCs/>
          <w:color w:val="000000"/>
        </w:rPr>
        <w:t>time of silently working and moving in and out of the towns observing and preparing. He was like a farmer scoping out the</w:t>
      </w:r>
      <w:r w:rsidR="00D05D4B" w:rsidRPr="000F1930">
        <w:rPr>
          <w:bCs/>
          <w:color w:val="000000"/>
        </w:rPr>
        <w:t xml:space="preserve"> whole </w:t>
      </w:r>
      <w:r w:rsidRPr="000F1930">
        <w:rPr>
          <w:bCs/>
          <w:color w:val="000000"/>
        </w:rPr>
        <w:t xml:space="preserve"> land</w:t>
      </w:r>
      <w:r w:rsidR="00D05D4B" w:rsidRPr="000F1930">
        <w:rPr>
          <w:bCs/>
          <w:color w:val="000000"/>
        </w:rPr>
        <w:t>, field</w:t>
      </w:r>
      <w:r w:rsidRPr="000F1930">
        <w:rPr>
          <w:bCs/>
          <w:color w:val="000000"/>
        </w:rPr>
        <w:t xml:space="preserve"> </w:t>
      </w:r>
      <w:r w:rsidR="00D05D4B" w:rsidRPr="000F1930">
        <w:rPr>
          <w:bCs/>
          <w:color w:val="000000"/>
        </w:rPr>
        <w:t xml:space="preserve">, not just fenced in parts </w:t>
      </w:r>
      <w:r w:rsidRPr="000F1930">
        <w:rPr>
          <w:bCs/>
          <w:color w:val="000000"/>
        </w:rPr>
        <w:t xml:space="preserve">and its details before setting in the first plow. </w:t>
      </w:r>
    </w:p>
    <w:p w:rsidR="00891F0A" w:rsidRDefault="00891F0A" w:rsidP="00975C93">
      <w:pPr>
        <w:rPr>
          <w:bCs/>
          <w:color w:val="000000"/>
        </w:rPr>
      </w:pPr>
    </w:p>
    <w:p w:rsidR="00B57434" w:rsidRPr="000F1930" w:rsidRDefault="00686030" w:rsidP="00975C93">
      <w:pPr>
        <w:rPr>
          <w:bCs/>
          <w:color w:val="000000"/>
        </w:rPr>
      </w:pPr>
      <w:r w:rsidRPr="000F1930">
        <w:rPr>
          <w:bCs/>
          <w:color w:val="000000"/>
        </w:rPr>
        <w:t>Christ is the perfect example in all things.</w:t>
      </w:r>
    </w:p>
    <w:p w:rsidR="00EA7D28" w:rsidRPr="000F1930" w:rsidRDefault="00EA7D28" w:rsidP="00034A27">
      <w:pPr>
        <w:pStyle w:val="ListParagraph"/>
        <w:numPr>
          <w:ilvl w:val="0"/>
          <w:numId w:val="15"/>
        </w:numPr>
        <w:rPr>
          <w:bCs/>
          <w:color w:val="000000"/>
        </w:rPr>
      </w:pPr>
      <w:r w:rsidRPr="000F1930">
        <w:rPr>
          <w:bCs/>
          <w:color w:val="000000"/>
        </w:rPr>
        <w:t>Paul left his own homeland to go to Europe.</w:t>
      </w:r>
    </w:p>
    <w:p w:rsidR="00EA7D28" w:rsidRPr="000F1930" w:rsidRDefault="00EA7D28" w:rsidP="00034A27">
      <w:pPr>
        <w:pStyle w:val="ListParagraph"/>
        <w:numPr>
          <w:ilvl w:val="0"/>
          <w:numId w:val="15"/>
        </w:numPr>
        <w:rPr>
          <w:bCs/>
          <w:color w:val="000000"/>
        </w:rPr>
      </w:pPr>
      <w:r w:rsidRPr="000F1930">
        <w:rPr>
          <w:bCs/>
          <w:color w:val="000000"/>
        </w:rPr>
        <w:t>David Livingston left Scotland and went to Africa.</w:t>
      </w:r>
    </w:p>
    <w:p w:rsidR="00EA7D28" w:rsidRPr="000F1930" w:rsidRDefault="00EA7D28" w:rsidP="00034A27">
      <w:pPr>
        <w:pStyle w:val="ListParagraph"/>
        <w:numPr>
          <w:ilvl w:val="0"/>
          <w:numId w:val="15"/>
        </w:numPr>
        <w:rPr>
          <w:bCs/>
          <w:color w:val="000000"/>
        </w:rPr>
      </w:pPr>
      <w:r w:rsidRPr="000F1930">
        <w:rPr>
          <w:bCs/>
          <w:color w:val="000000"/>
        </w:rPr>
        <w:t>William Carey left England and went to India.</w:t>
      </w:r>
    </w:p>
    <w:p w:rsidR="00A71837" w:rsidRPr="00A71837" w:rsidRDefault="00EB54F4" w:rsidP="00034A27">
      <w:pPr>
        <w:pStyle w:val="ListParagraph"/>
        <w:numPr>
          <w:ilvl w:val="0"/>
          <w:numId w:val="15"/>
        </w:numPr>
        <w:rPr>
          <w:bCs/>
          <w:color w:val="000000"/>
        </w:rPr>
      </w:pPr>
      <w:r w:rsidRPr="000F1930">
        <w:rPr>
          <w:bCs/>
          <w:color w:val="000000"/>
        </w:rPr>
        <w:t xml:space="preserve">Adoniram </w:t>
      </w:r>
      <w:r w:rsidR="00EA7D28" w:rsidRPr="000F1930">
        <w:rPr>
          <w:bCs/>
          <w:color w:val="000000"/>
        </w:rPr>
        <w:t>Judson</w:t>
      </w:r>
      <w:r w:rsidRPr="000F1930">
        <w:rPr>
          <w:bCs/>
          <w:color w:val="000000"/>
        </w:rPr>
        <w:t xml:space="preserve"> left America and went to Burma</w:t>
      </w:r>
      <w:r w:rsidR="00EA7D28" w:rsidRPr="000F1930">
        <w:rPr>
          <w:bCs/>
          <w:color w:val="000000"/>
        </w:rPr>
        <w:t>.</w:t>
      </w:r>
    </w:p>
    <w:p w:rsidR="00891F0A" w:rsidRDefault="00343180" w:rsidP="00034A27">
      <w:pPr>
        <w:pStyle w:val="ListParagraph"/>
        <w:numPr>
          <w:ilvl w:val="0"/>
          <w:numId w:val="15"/>
        </w:numPr>
        <w:rPr>
          <w:bCs/>
          <w:color w:val="000000"/>
        </w:rPr>
      </w:pPr>
      <w:r w:rsidRPr="000F1930">
        <w:rPr>
          <w:bCs/>
          <w:color w:val="000000"/>
        </w:rPr>
        <w:t xml:space="preserve">Two Moravion young men (teenagers) sold themselves into slavery so that </w:t>
      </w:r>
    </w:p>
    <w:p w:rsidR="00343180" w:rsidRPr="00891F0A" w:rsidRDefault="00343180" w:rsidP="00891F0A">
      <w:pPr>
        <w:rPr>
          <w:b/>
          <w:bCs/>
          <w:color w:val="000000"/>
          <w:u w:val="single"/>
        </w:rPr>
      </w:pPr>
      <w:r w:rsidRPr="00891F0A">
        <w:rPr>
          <w:bCs/>
          <w:color w:val="000000"/>
        </w:rPr>
        <w:t>they could witness to the slave owner and his servants.</w:t>
      </w:r>
      <w:r w:rsidR="001C7CE2" w:rsidRPr="00891F0A">
        <w:rPr>
          <w:bCs/>
          <w:color w:val="000000"/>
        </w:rPr>
        <w:t xml:space="preserve"> The family gathered to wave goodbye knowing that they would not see them again in this world, there is no coming back home they are giving their life for the gospel and one of the young men hollered back</w:t>
      </w:r>
      <w:r w:rsidR="00891F0A">
        <w:rPr>
          <w:bCs/>
          <w:color w:val="000000"/>
        </w:rPr>
        <w:t xml:space="preserve"> </w:t>
      </w:r>
      <w:r w:rsidRPr="00891F0A">
        <w:rPr>
          <w:bCs/>
          <w:color w:val="000000"/>
        </w:rPr>
        <w:t>“</w:t>
      </w:r>
      <w:r w:rsidRPr="00891F0A">
        <w:rPr>
          <w:b/>
          <w:bCs/>
          <w:color w:val="000000"/>
          <w:u w:val="single"/>
        </w:rPr>
        <w:t>Shall not the Lamb have full reward of His sufferings”</w:t>
      </w:r>
    </w:p>
    <w:p w:rsidR="001C7CE2" w:rsidRPr="00891F0A" w:rsidRDefault="001C7CE2" w:rsidP="00343180">
      <w:pPr>
        <w:pStyle w:val="ListParagraph"/>
        <w:ind w:left="1440"/>
        <w:rPr>
          <w:b/>
          <w:bCs/>
          <w:color w:val="000000"/>
          <w:u w:val="single"/>
        </w:rPr>
      </w:pPr>
    </w:p>
    <w:p w:rsidR="001C7CE2" w:rsidRPr="00891F0A" w:rsidRDefault="00C27885" w:rsidP="00975C93">
      <w:pPr>
        <w:rPr>
          <w:bCs/>
          <w:i/>
          <w:color w:val="000000"/>
        </w:rPr>
      </w:pPr>
      <w:r>
        <w:rPr>
          <w:bCs/>
          <w:color w:val="000000"/>
        </w:rPr>
        <w:t>Col 1:24—</w:t>
      </w:r>
      <w:r w:rsidR="001C7CE2" w:rsidRPr="00C27885">
        <w:rPr>
          <w:bCs/>
          <w:i/>
          <w:color w:val="000000"/>
        </w:rPr>
        <w:t>Who now rejoice in my sufferings for you, and fill up that which is behind of the afflictions of Christ in my flesh for his body's sake, which is the church:</w:t>
      </w:r>
    </w:p>
    <w:p w:rsidR="001C7CE2" w:rsidRPr="00891F0A" w:rsidRDefault="001C7CE2" w:rsidP="00975C93">
      <w:pPr>
        <w:rPr>
          <w:bCs/>
          <w:i/>
          <w:color w:val="000000"/>
        </w:rPr>
      </w:pPr>
      <w:r w:rsidRPr="000F1930">
        <w:rPr>
          <w:bCs/>
          <w:color w:val="000000"/>
        </w:rPr>
        <w:t>Php 3:8</w:t>
      </w:r>
      <w:r w:rsidR="00C27885">
        <w:rPr>
          <w:bCs/>
          <w:color w:val="000000"/>
        </w:rPr>
        <w:t>—</w:t>
      </w:r>
      <w:r w:rsidRPr="00C27885">
        <w:rPr>
          <w:bCs/>
          <w:i/>
          <w:color w:val="000000"/>
        </w:rPr>
        <w:t>Yea doubtless, and I count all things but loss for the excellency of the knowledge of Christ Jesus my Lord: for whom I have suffered the loss of all things, and do count them but dung, that I may win Christ,</w:t>
      </w:r>
    </w:p>
    <w:p w:rsidR="001C7CE2" w:rsidRPr="00C27885" w:rsidRDefault="001C7CE2" w:rsidP="00975C93">
      <w:pPr>
        <w:rPr>
          <w:bCs/>
          <w:i/>
          <w:color w:val="000000"/>
        </w:rPr>
      </w:pPr>
      <w:r w:rsidRPr="000F1930">
        <w:rPr>
          <w:bCs/>
          <w:color w:val="000000"/>
        </w:rPr>
        <w:t>Mt 16:24</w:t>
      </w:r>
      <w:r w:rsidR="00C27885">
        <w:rPr>
          <w:bCs/>
          <w:color w:val="000000"/>
        </w:rPr>
        <w:t>—</w:t>
      </w:r>
      <w:r w:rsidRPr="00C27885">
        <w:rPr>
          <w:bCs/>
          <w:i/>
          <w:color w:val="000000"/>
        </w:rPr>
        <w:t>Then said Jesus unto his disciples, If any man will come after me, let him deny himself, and take up his cross, and follow me.</w:t>
      </w:r>
    </w:p>
    <w:p w:rsidR="00B57434" w:rsidRPr="00C27885" w:rsidRDefault="00B57434" w:rsidP="00975C93">
      <w:pPr>
        <w:rPr>
          <w:bCs/>
          <w:i/>
          <w:color w:val="000000"/>
        </w:rPr>
      </w:pPr>
    </w:p>
    <w:p w:rsidR="00B57434" w:rsidRPr="000F1930" w:rsidRDefault="00EF6A22" w:rsidP="00975C93">
      <w:pPr>
        <w:rPr>
          <w:bCs/>
          <w:color w:val="000000"/>
        </w:rPr>
      </w:pPr>
      <w:r w:rsidRPr="000F1930">
        <w:rPr>
          <w:bCs/>
          <w:color w:val="000000"/>
        </w:rPr>
        <w:t xml:space="preserve">He was to be tempted of the devil for 40 days in the wilderness which he passed and turned back the devil. Not even </w:t>
      </w:r>
      <w:r w:rsidR="009E3F6F" w:rsidRPr="000F1930">
        <w:rPr>
          <w:bCs/>
          <w:color w:val="000000"/>
        </w:rPr>
        <w:t xml:space="preserve">Christ was exempted from a </w:t>
      </w:r>
      <w:r w:rsidRPr="000F1930">
        <w:rPr>
          <w:bCs/>
          <w:color w:val="000000"/>
        </w:rPr>
        <w:t>period of preparation, but learned obedience by the things he suffered and was tempted in ALL points.</w:t>
      </w:r>
      <w:r w:rsidR="00D05D4B" w:rsidRPr="000F1930">
        <w:rPr>
          <w:bCs/>
          <w:color w:val="000000"/>
        </w:rPr>
        <w:t xml:space="preserve"> </w:t>
      </w:r>
    </w:p>
    <w:p w:rsidR="00686030" w:rsidRPr="000F1930" w:rsidRDefault="00D05D4B" w:rsidP="00975C93">
      <w:pPr>
        <w:rPr>
          <w:bCs/>
          <w:color w:val="000000"/>
        </w:rPr>
      </w:pPr>
      <w:r w:rsidRPr="000F1930">
        <w:rPr>
          <w:bCs/>
          <w:color w:val="000000"/>
        </w:rPr>
        <w:t xml:space="preserve">He suffered </w:t>
      </w:r>
      <w:r w:rsidR="00686030" w:rsidRPr="000F1930">
        <w:rPr>
          <w:bCs/>
          <w:color w:val="000000"/>
        </w:rPr>
        <w:t xml:space="preserve">temptations to prove Himself to the whole world. </w:t>
      </w:r>
    </w:p>
    <w:p w:rsidR="00EF6A22" w:rsidRDefault="00686030" w:rsidP="00975C93">
      <w:pPr>
        <w:rPr>
          <w:bCs/>
          <w:color w:val="000000"/>
        </w:rPr>
      </w:pPr>
      <w:r w:rsidRPr="000F1930">
        <w:rPr>
          <w:bCs/>
          <w:color w:val="000000"/>
        </w:rPr>
        <w:t xml:space="preserve">He faced </w:t>
      </w:r>
      <w:r w:rsidR="00D05D4B" w:rsidRPr="000F1930">
        <w:rPr>
          <w:bCs/>
          <w:color w:val="000000"/>
        </w:rPr>
        <w:t>pers</w:t>
      </w:r>
      <w:r w:rsidRPr="000F1930">
        <w:rPr>
          <w:bCs/>
          <w:color w:val="000000"/>
        </w:rPr>
        <w:t>ecutions because what He was doin</w:t>
      </w:r>
      <w:r w:rsidR="00D05D4B" w:rsidRPr="000F1930">
        <w:rPr>
          <w:bCs/>
          <w:color w:val="000000"/>
        </w:rPr>
        <w:t xml:space="preserve">g </w:t>
      </w:r>
      <w:r w:rsidRPr="000F1930">
        <w:rPr>
          <w:bCs/>
          <w:color w:val="000000"/>
        </w:rPr>
        <w:t xml:space="preserve">was </w:t>
      </w:r>
      <w:r w:rsidR="00D05D4B" w:rsidRPr="000F1930">
        <w:rPr>
          <w:bCs/>
          <w:color w:val="000000"/>
        </w:rPr>
        <w:t>destroy</w:t>
      </w:r>
      <w:r w:rsidRPr="000F1930">
        <w:rPr>
          <w:bCs/>
          <w:color w:val="000000"/>
        </w:rPr>
        <w:t>ing</w:t>
      </w:r>
      <w:r w:rsidR="00D05D4B" w:rsidRPr="000F1930">
        <w:rPr>
          <w:bCs/>
          <w:color w:val="000000"/>
        </w:rPr>
        <w:t xml:space="preserve"> the w</w:t>
      </w:r>
      <w:r w:rsidRPr="000F1930">
        <w:rPr>
          <w:bCs/>
          <w:color w:val="000000"/>
        </w:rPr>
        <w:t>o</w:t>
      </w:r>
      <w:r w:rsidR="00D05D4B" w:rsidRPr="000F1930">
        <w:rPr>
          <w:bCs/>
          <w:color w:val="000000"/>
        </w:rPr>
        <w:t>rk</w:t>
      </w:r>
      <w:r w:rsidRPr="000F1930">
        <w:rPr>
          <w:bCs/>
          <w:color w:val="000000"/>
        </w:rPr>
        <w:t>s of the devil and fulfilling the Wo</w:t>
      </w:r>
      <w:r w:rsidR="005E21D8" w:rsidRPr="000F1930">
        <w:rPr>
          <w:bCs/>
          <w:color w:val="000000"/>
        </w:rPr>
        <w:t>rd of God.</w:t>
      </w:r>
    </w:p>
    <w:p w:rsidR="009F03A0" w:rsidRPr="000F1930" w:rsidRDefault="009F03A0" w:rsidP="00975C93">
      <w:pPr>
        <w:rPr>
          <w:bCs/>
          <w:color w:val="000000"/>
        </w:rPr>
      </w:pPr>
    </w:p>
    <w:p w:rsidR="00B57434" w:rsidRPr="000F1930" w:rsidRDefault="005E21D8" w:rsidP="00975C93">
      <w:pPr>
        <w:rPr>
          <w:bCs/>
          <w:color w:val="000000"/>
        </w:rPr>
      </w:pPr>
      <w:r w:rsidRPr="000F1930">
        <w:rPr>
          <w:bCs/>
          <w:color w:val="000000"/>
        </w:rPr>
        <w:t>The</w:t>
      </w:r>
      <w:r w:rsidR="00B57434" w:rsidRPr="000F1930">
        <w:rPr>
          <w:bCs/>
          <w:color w:val="000000"/>
        </w:rPr>
        <w:t xml:space="preserve"> </w:t>
      </w:r>
      <w:r w:rsidR="00B57434" w:rsidRPr="00891F0A">
        <w:rPr>
          <w:b/>
          <w:bCs/>
          <w:color w:val="000000"/>
          <w:u w:val="single"/>
        </w:rPr>
        <w:t>true greatness</w:t>
      </w:r>
      <w:r w:rsidR="00B57434" w:rsidRPr="000F1930">
        <w:rPr>
          <w:bCs/>
          <w:color w:val="000000"/>
        </w:rPr>
        <w:t xml:space="preserve"> of any church is</w:t>
      </w:r>
      <w:r w:rsidRPr="000F1930">
        <w:rPr>
          <w:bCs/>
          <w:color w:val="000000"/>
        </w:rPr>
        <w:t xml:space="preserve"> not how many it seats but how many it sends</w:t>
      </w:r>
      <w:r w:rsidR="000936DB">
        <w:rPr>
          <w:bCs/>
          <w:color w:val="000000"/>
        </w:rPr>
        <w:t>. It</w:t>
      </w:r>
      <w:r w:rsidR="00E851F9">
        <w:rPr>
          <w:bCs/>
          <w:color w:val="000000"/>
        </w:rPr>
        <w:t>s</w:t>
      </w:r>
      <w:r w:rsidR="000936DB">
        <w:rPr>
          <w:bCs/>
          <w:color w:val="000000"/>
        </w:rPr>
        <w:t xml:space="preserve"> not how many the church receives but how</w:t>
      </w:r>
      <w:r w:rsidR="00E851F9">
        <w:rPr>
          <w:bCs/>
          <w:color w:val="000000"/>
        </w:rPr>
        <w:t xml:space="preserve"> </w:t>
      </w:r>
      <w:r w:rsidR="000936DB">
        <w:rPr>
          <w:bCs/>
          <w:color w:val="000000"/>
        </w:rPr>
        <w:t xml:space="preserve">many </w:t>
      </w:r>
      <w:r w:rsidR="000936DB" w:rsidRPr="00891F0A">
        <w:rPr>
          <w:bCs/>
          <w:color w:val="000000"/>
        </w:rPr>
        <w:t xml:space="preserve">are </w:t>
      </w:r>
      <w:r w:rsidR="000936DB" w:rsidRPr="00891F0A">
        <w:rPr>
          <w:b/>
          <w:bCs/>
          <w:color w:val="000000"/>
          <w:u w:val="single"/>
        </w:rPr>
        <w:t>given to the ministry</w:t>
      </w:r>
      <w:r w:rsidR="000936DB">
        <w:rPr>
          <w:bCs/>
          <w:color w:val="000000"/>
        </w:rPr>
        <w:t>.</w:t>
      </w:r>
    </w:p>
    <w:p w:rsidR="00EB54F4" w:rsidRPr="000F1930" w:rsidRDefault="00EB54F4" w:rsidP="00975C93">
      <w:pPr>
        <w:rPr>
          <w:bCs/>
          <w:color w:val="000000"/>
        </w:rPr>
      </w:pPr>
      <w:bookmarkStart w:id="5" w:name="booth"/>
      <w:r w:rsidRPr="000F1930">
        <w:rPr>
          <w:rStyle w:val="HTMLCite"/>
          <w:b/>
          <w:bCs/>
          <w:color w:val="000000"/>
        </w:rPr>
        <w:t>Not called!'</w:t>
      </w:r>
      <w:r w:rsidRPr="000F1930">
        <w:rPr>
          <w:b/>
          <w:bCs/>
          <w:color w:val="000000"/>
        </w:rPr>
        <w:t xml:space="preserve"> did you say?</w:t>
      </w:r>
      <w:bookmarkEnd w:id="5"/>
      <w:r w:rsidRPr="000F1930">
        <w:rPr>
          <w:b/>
          <w:bCs/>
          <w:color w:val="000000"/>
        </w:rPr>
        <w:br/>
      </w:r>
      <w:r w:rsidR="00C455DE">
        <w:rPr>
          <w:rStyle w:val="HTMLCite"/>
          <w:b/>
          <w:bCs/>
          <w:color w:val="000000"/>
        </w:rPr>
        <w:t>Did Not hear</w:t>
      </w:r>
      <w:r w:rsidRPr="000F1930">
        <w:rPr>
          <w:rStyle w:val="HTMLCite"/>
          <w:b/>
          <w:bCs/>
          <w:color w:val="000000"/>
        </w:rPr>
        <w:t xml:space="preserve"> the call,'</w:t>
      </w:r>
      <w:r w:rsidRPr="000F1930">
        <w:rPr>
          <w:b/>
          <w:bCs/>
          <w:color w:val="000000"/>
        </w:rPr>
        <w:t xml:space="preserve"> I think you should say.</w:t>
      </w:r>
    </w:p>
    <w:p w:rsidR="00EF6A22" w:rsidRDefault="00EF6A22" w:rsidP="00975C93">
      <w:pPr>
        <w:rPr>
          <w:bCs/>
          <w:color w:val="000000"/>
        </w:rPr>
      </w:pPr>
    </w:p>
    <w:p w:rsidR="00AB7030" w:rsidRPr="000F1930" w:rsidRDefault="00AB7030" w:rsidP="00975C93">
      <w:pPr>
        <w:rPr>
          <w:bCs/>
          <w:color w:val="000000"/>
        </w:rPr>
      </w:pPr>
      <w:r>
        <w:rPr>
          <w:bCs/>
          <w:color w:val="000000"/>
        </w:rPr>
        <w:t>The Baptism of Jesus</w:t>
      </w:r>
    </w:p>
    <w:p w:rsidR="00975C93" w:rsidRDefault="00AB7030" w:rsidP="000F76A8">
      <w:pPr>
        <w:rPr>
          <w:bCs/>
          <w:color w:val="000000"/>
        </w:rPr>
      </w:pPr>
      <w:r>
        <w:rPr>
          <w:bCs/>
          <w:color w:val="000000"/>
        </w:rPr>
        <w:t>STEP 9</w:t>
      </w:r>
      <w:r w:rsidR="00975C93" w:rsidRPr="000F1930">
        <w:rPr>
          <w:bCs/>
          <w:color w:val="000000"/>
        </w:rPr>
        <w:t xml:space="preserve"> From Nazareth to Bethabara on the Jordan River</w:t>
      </w:r>
      <w:r>
        <w:rPr>
          <w:bCs/>
          <w:color w:val="000000"/>
        </w:rPr>
        <w:t xml:space="preserve">. </w:t>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Pr>
          <w:bCs/>
          <w:color w:val="000000"/>
        </w:rPr>
        <w:tab/>
      </w:r>
      <w:r w:rsidR="003F6F32">
        <w:rPr>
          <w:bCs/>
          <w:color w:val="000000"/>
        </w:rPr>
        <w:t xml:space="preserve">         </w:t>
      </w:r>
      <w:r>
        <w:rPr>
          <w:bCs/>
          <w:color w:val="000000"/>
        </w:rPr>
        <w:t>M</w:t>
      </w:r>
      <w:r w:rsidR="003F6F32">
        <w:rPr>
          <w:bCs/>
          <w:color w:val="000000"/>
        </w:rPr>
        <w:t>a</w:t>
      </w:r>
      <w:r>
        <w:rPr>
          <w:bCs/>
          <w:color w:val="000000"/>
        </w:rPr>
        <w:t>t.</w:t>
      </w:r>
      <w:r w:rsidR="003F6F32">
        <w:rPr>
          <w:bCs/>
          <w:color w:val="000000"/>
        </w:rPr>
        <w:t xml:space="preserve"> </w:t>
      </w:r>
      <w:r w:rsidR="000F76A8">
        <w:rPr>
          <w:bCs/>
          <w:color w:val="000000"/>
        </w:rPr>
        <w:t>3:13-17</w:t>
      </w:r>
      <w:r>
        <w:rPr>
          <w:bCs/>
          <w:color w:val="000000"/>
        </w:rPr>
        <w:t>; Mk</w:t>
      </w:r>
      <w:r w:rsidR="003F6F32">
        <w:rPr>
          <w:bCs/>
          <w:color w:val="000000"/>
        </w:rPr>
        <w:t xml:space="preserve">. </w:t>
      </w:r>
      <w:r>
        <w:rPr>
          <w:bCs/>
          <w:color w:val="000000"/>
        </w:rPr>
        <w:t>1:9-11</w:t>
      </w:r>
      <w:r w:rsidR="003F6F32">
        <w:rPr>
          <w:bCs/>
          <w:color w:val="000000"/>
        </w:rPr>
        <w:t xml:space="preserve">; </w:t>
      </w:r>
      <w:r>
        <w:rPr>
          <w:bCs/>
          <w:color w:val="000000"/>
        </w:rPr>
        <w:t>Lk</w:t>
      </w:r>
      <w:r w:rsidR="003F6F32">
        <w:rPr>
          <w:bCs/>
          <w:color w:val="000000"/>
        </w:rPr>
        <w:t>.</w:t>
      </w:r>
      <w:r>
        <w:rPr>
          <w:bCs/>
          <w:color w:val="000000"/>
        </w:rPr>
        <w:t xml:space="preserve"> 3:21-23</w:t>
      </w:r>
    </w:p>
    <w:p w:rsidR="003F6F32" w:rsidRPr="00AB7030" w:rsidRDefault="003F6F32" w:rsidP="000F76A8">
      <w:pPr>
        <w:rPr>
          <w:bCs/>
          <w:color w:val="000000"/>
        </w:rPr>
      </w:pPr>
      <w:r>
        <w:rPr>
          <w:bCs/>
          <w:color w:val="000000"/>
        </w:rPr>
        <w:t>The Temptation of Jesus</w:t>
      </w:r>
    </w:p>
    <w:p w:rsidR="00975C93" w:rsidRPr="000F76A8" w:rsidRDefault="00975C93" w:rsidP="00975C93">
      <w:r w:rsidRPr="000F1930">
        <w:rPr>
          <w:bCs/>
          <w:color w:val="000000"/>
        </w:rPr>
        <w:t>STEP 10</w:t>
      </w:r>
      <w:r w:rsidR="00AB7030">
        <w:rPr>
          <w:bCs/>
          <w:color w:val="000000"/>
        </w:rPr>
        <w:t>.</w:t>
      </w:r>
      <w:r w:rsidRPr="000F1930">
        <w:rPr>
          <w:bCs/>
          <w:color w:val="000000"/>
        </w:rPr>
        <w:t xml:space="preserve"> From Bethabara to the Temptation</w:t>
      </w:r>
      <w:r w:rsidRPr="000F1930">
        <w:rPr>
          <w:b/>
          <w:bCs/>
          <w:color w:val="000000"/>
        </w:rPr>
        <w:t xml:space="preserve"> </w:t>
      </w:r>
      <w:r w:rsidRPr="000F76A8">
        <w:rPr>
          <w:bCs/>
          <w:color w:val="000000"/>
        </w:rPr>
        <w:t xml:space="preserve">wilderness </w:t>
      </w:r>
    </w:p>
    <w:p w:rsidR="009F03A0" w:rsidRDefault="000F76A8" w:rsidP="00891F0A">
      <w:pPr>
        <w:ind w:left="4320"/>
        <w:rPr>
          <w:bCs/>
          <w:color w:val="000000"/>
        </w:rPr>
      </w:pPr>
      <w:r w:rsidRPr="000F76A8">
        <w:rPr>
          <w:bCs/>
          <w:color w:val="000000"/>
        </w:rPr>
        <w:t xml:space="preserve">           M</w:t>
      </w:r>
      <w:r w:rsidR="003F6F32">
        <w:rPr>
          <w:bCs/>
          <w:color w:val="000000"/>
        </w:rPr>
        <w:t>a</w:t>
      </w:r>
      <w:r w:rsidRPr="000F76A8">
        <w:rPr>
          <w:bCs/>
          <w:color w:val="000000"/>
        </w:rPr>
        <w:t>t. 4:</w:t>
      </w:r>
      <w:r w:rsidR="00975C93" w:rsidRPr="000F76A8">
        <w:rPr>
          <w:bCs/>
          <w:color w:val="000000"/>
        </w:rPr>
        <w:t>1-11; Mk. 1:12,13: Lk. 4:1-13</w:t>
      </w:r>
    </w:p>
    <w:p w:rsidR="00E851F9" w:rsidRDefault="00AA1CB6" w:rsidP="00AA1CB6">
      <w:pPr>
        <w:rPr>
          <w:b/>
          <w:u w:val="single"/>
        </w:rPr>
      </w:pPr>
      <w:r w:rsidRPr="00AA1CB6">
        <w:t>OLD TESTAMENT PASSAGES QUOTED BY CHRIST</w:t>
      </w:r>
      <w:r w:rsidR="001C0F11">
        <w:t xml:space="preserve">         </w:t>
      </w:r>
      <w:r w:rsidR="004417AA">
        <w:t xml:space="preserve">  </w:t>
      </w:r>
      <w:r w:rsidR="001C0F11">
        <w:t xml:space="preserve"> </w:t>
      </w:r>
      <w:r w:rsidR="004417AA">
        <w:t xml:space="preserve">  </w:t>
      </w:r>
      <w:r w:rsidR="001C0F11">
        <w:t xml:space="preserve"> —          </w:t>
      </w:r>
      <w:r w:rsidR="004417AA">
        <w:t xml:space="preserve">   </w:t>
      </w:r>
      <w:r w:rsidR="001C0F11" w:rsidRPr="001C0F11">
        <w:rPr>
          <w:b/>
          <w:u w:val="single"/>
        </w:rPr>
        <w:t>Occasion</w:t>
      </w:r>
    </w:p>
    <w:p w:rsidR="004417AA" w:rsidRDefault="004417AA" w:rsidP="00AA1CB6"/>
    <w:p w:rsidR="00AA1CB6" w:rsidRPr="00AA1CB6" w:rsidRDefault="00AA1CB6" w:rsidP="00AA1CB6">
      <w:r w:rsidRPr="00AA1CB6">
        <w:t xml:space="preserve">1. Matt. 4:4 Deut. 8:3 </w:t>
      </w:r>
      <w:r w:rsidR="001C0F11">
        <w:tab/>
      </w:r>
      <w:r w:rsidR="001C0F11">
        <w:tab/>
      </w:r>
      <w:r w:rsidR="001C0F11">
        <w:tab/>
      </w:r>
      <w:r w:rsidR="001C0F11">
        <w:tab/>
      </w:r>
      <w:r w:rsidR="001C0F11">
        <w:tab/>
      </w:r>
      <w:r w:rsidR="001C0F11">
        <w:tab/>
      </w:r>
      <w:r w:rsidR="001C0F11">
        <w:tab/>
        <w:t xml:space="preserve">         </w:t>
      </w:r>
      <w:r w:rsidR="001C0F11">
        <w:tab/>
        <w:t xml:space="preserve">    </w:t>
      </w:r>
      <w:r w:rsidRPr="00AA1CB6">
        <w:t>Temptation</w:t>
      </w:r>
    </w:p>
    <w:p w:rsidR="00AA1CB6" w:rsidRPr="00AA1CB6" w:rsidRDefault="00891F0A" w:rsidP="00891F0A">
      <w:r>
        <w:t xml:space="preserve">    </w:t>
      </w:r>
      <w:r w:rsidR="00AA1CB6" w:rsidRPr="00AA1CB6">
        <w:t xml:space="preserve">Matt. 4:7 Deut. 6:16 </w:t>
      </w:r>
    </w:p>
    <w:p w:rsidR="00E851F9" w:rsidRDefault="00891F0A" w:rsidP="00AA1CB6">
      <w:r>
        <w:t xml:space="preserve">    </w:t>
      </w:r>
      <w:r w:rsidR="00AA1CB6" w:rsidRPr="00AA1CB6">
        <w:t>Matt. 4:10 Deut. 6:13</w:t>
      </w:r>
    </w:p>
    <w:p w:rsidR="00891F0A" w:rsidRDefault="00891F0A" w:rsidP="00AA1CB6"/>
    <w:p w:rsidR="00AA1CB6" w:rsidRPr="00AA1CB6" w:rsidRDefault="00AA1CB6" w:rsidP="00AA1CB6">
      <w:r w:rsidRPr="00AA1CB6">
        <w:t xml:space="preserve">2. Matt. 5:21 Ex. 20:13 </w:t>
      </w:r>
      <w:r w:rsidR="001C0F11">
        <w:tab/>
      </w:r>
      <w:r w:rsidR="001C0F11">
        <w:tab/>
      </w:r>
      <w:r w:rsidR="001C0F11">
        <w:tab/>
      </w:r>
      <w:r w:rsidR="001C0F11">
        <w:tab/>
      </w:r>
      <w:r w:rsidR="001C0F11">
        <w:tab/>
        <w:t xml:space="preserve">                  </w:t>
      </w:r>
      <w:r w:rsidRPr="00AA1CB6">
        <w:t>Sermon on the Mt.</w:t>
      </w:r>
    </w:p>
    <w:p w:rsidR="00E851F9" w:rsidRDefault="00891F0A" w:rsidP="00AA1CB6">
      <w:r>
        <w:t xml:space="preserve">    </w:t>
      </w:r>
      <w:r w:rsidR="00AA1CB6" w:rsidRPr="00AA1CB6">
        <w:t xml:space="preserve">Matt. 5:27 Ex. 20:14 </w:t>
      </w:r>
    </w:p>
    <w:p w:rsidR="00891F0A" w:rsidRDefault="00891F0A" w:rsidP="00AA1CB6"/>
    <w:p w:rsidR="00E851F9" w:rsidRDefault="00AA1CB6" w:rsidP="001C0F11">
      <w:r w:rsidRPr="00AA1CB6">
        <w:t>3. Lk. 4:18,19 Is. 61:1,2</w:t>
      </w:r>
      <w:r w:rsidR="001C0F11">
        <w:t xml:space="preserve">  </w:t>
      </w:r>
      <w:r w:rsidR="001C0F11">
        <w:tab/>
      </w:r>
      <w:r w:rsidR="001C0F11">
        <w:tab/>
      </w:r>
      <w:r w:rsidR="001C0F11">
        <w:tab/>
      </w:r>
      <w:r w:rsidR="001C0F11">
        <w:tab/>
      </w:r>
      <w:r w:rsidR="001C0F11">
        <w:tab/>
        <w:t xml:space="preserve">              </w:t>
      </w:r>
      <w:r w:rsidRPr="00AA1CB6">
        <w:t>Home Town Sermon</w:t>
      </w:r>
    </w:p>
    <w:p w:rsidR="00891F0A" w:rsidRDefault="00891F0A" w:rsidP="001C0F11"/>
    <w:p w:rsidR="00AA1CB6" w:rsidRPr="00AA1CB6" w:rsidRDefault="00AA1CB6" w:rsidP="00AA1CB6">
      <w:r w:rsidRPr="00AA1CB6">
        <w:t xml:space="preserve">4. Mt. 9:13 Hos. 6::6 </w:t>
      </w:r>
      <w:r w:rsidR="001C0F11">
        <w:tab/>
      </w:r>
      <w:r w:rsidR="001C0F11">
        <w:tab/>
      </w:r>
      <w:r w:rsidR="001C0F11">
        <w:tab/>
      </w:r>
      <w:r w:rsidR="001C0F11">
        <w:tab/>
        <w:t xml:space="preserve">          </w:t>
      </w:r>
      <w:r w:rsidRPr="00AA1CB6">
        <w:t>Confrontations with the</w:t>
      </w:r>
      <w:r w:rsidR="001C0F11" w:rsidRPr="001C0F11">
        <w:t xml:space="preserve"> </w:t>
      </w:r>
      <w:r w:rsidR="001C0F11" w:rsidRPr="00AA1CB6">
        <w:t>Jewish Rulers</w:t>
      </w:r>
    </w:p>
    <w:p w:rsidR="00AA1CB6" w:rsidRPr="00AA1CB6" w:rsidRDefault="00891F0A" w:rsidP="00AA1CB6">
      <w:r>
        <w:t xml:space="preserve">    </w:t>
      </w:r>
      <w:r w:rsidR="00AA1CB6" w:rsidRPr="00AA1CB6">
        <w:t xml:space="preserve">Mk. 10:7,8 Gen. 2:24 </w:t>
      </w:r>
      <w:r w:rsidR="001C0F11">
        <w:tab/>
      </w:r>
      <w:r w:rsidR="00AA1CB6" w:rsidRPr="00AA1CB6">
        <w:t>Mk. 12:29.30 Deut. 6:4,5</w:t>
      </w:r>
    </w:p>
    <w:p w:rsidR="00AA1CB6" w:rsidRPr="00AA1CB6" w:rsidRDefault="00891F0A" w:rsidP="00AA1CB6">
      <w:r>
        <w:t xml:space="preserve">    </w:t>
      </w:r>
      <w:r w:rsidR="00AA1CB6" w:rsidRPr="00AA1CB6">
        <w:t>Mt. 15:7-9 Is. 29:13</w:t>
      </w:r>
    </w:p>
    <w:p w:rsidR="00E851F9" w:rsidRDefault="00891F0A" w:rsidP="00AA1CB6">
      <w:r>
        <w:t xml:space="preserve">    </w:t>
      </w:r>
      <w:r w:rsidR="00AA1CB6" w:rsidRPr="00AA1CB6">
        <w:t>Jn. 8:17 Deut. 17:6</w:t>
      </w:r>
    </w:p>
    <w:p w:rsidR="00891F0A" w:rsidRDefault="00891F0A" w:rsidP="00AA1CB6"/>
    <w:p w:rsidR="00E851F9" w:rsidRDefault="00AA1CB6" w:rsidP="00AA1CB6">
      <w:r w:rsidRPr="00AA1CB6">
        <w:t xml:space="preserve">5. Lk. 7:27 Mal. 3:1 </w:t>
      </w:r>
      <w:r w:rsidR="001C0F11">
        <w:tab/>
      </w:r>
      <w:r w:rsidR="001C0F11">
        <w:tab/>
      </w:r>
      <w:r w:rsidR="001C0F11">
        <w:tab/>
      </w:r>
      <w:r w:rsidR="001C0F11">
        <w:tab/>
      </w:r>
      <w:r w:rsidR="001C0F11">
        <w:tab/>
      </w:r>
      <w:r w:rsidR="001C0F11">
        <w:tab/>
      </w:r>
      <w:r w:rsidR="001C0F11">
        <w:tab/>
        <w:t xml:space="preserve">          </w:t>
      </w:r>
      <w:r w:rsidRPr="00AA1CB6">
        <w:t>Tribute to John</w:t>
      </w:r>
    </w:p>
    <w:p w:rsidR="00891F0A" w:rsidRDefault="00891F0A" w:rsidP="00AA1CB6"/>
    <w:p w:rsidR="00AA1CB6" w:rsidRDefault="00AA1CB6" w:rsidP="00AA1CB6">
      <w:r w:rsidRPr="00AA1CB6">
        <w:t xml:space="preserve">6. Mt. 21;16 Ps.8:2 </w:t>
      </w:r>
      <w:r w:rsidR="001C0F11">
        <w:tab/>
      </w:r>
      <w:r w:rsidR="001C0F11">
        <w:tab/>
      </w:r>
      <w:r w:rsidR="001C0F11">
        <w:tab/>
      </w:r>
      <w:r w:rsidR="001C0F11">
        <w:tab/>
      </w:r>
      <w:r w:rsidR="001C0F11">
        <w:tab/>
      </w:r>
      <w:r w:rsidR="001C0F11">
        <w:tab/>
        <w:t xml:space="preserve">                    </w:t>
      </w:r>
      <w:r w:rsidRPr="00AA1CB6">
        <w:t>Triumphal Entry</w:t>
      </w:r>
    </w:p>
    <w:p w:rsidR="00891F0A" w:rsidRPr="00AA1CB6" w:rsidRDefault="00891F0A" w:rsidP="00AA1CB6"/>
    <w:p w:rsidR="00AA1CB6" w:rsidRDefault="00AA1CB6" w:rsidP="00AA1CB6">
      <w:r w:rsidRPr="00AA1CB6">
        <w:t xml:space="preserve">7. Lk.19:46 Is. 56:7 </w:t>
      </w:r>
      <w:r w:rsidR="001C0F11">
        <w:tab/>
      </w:r>
      <w:r w:rsidR="001C0F11">
        <w:tab/>
      </w:r>
      <w:r w:rsidR="001C0F11">
        <w:tab/>
      </w:r>
      <w:r w:rsidR="001C0F11">
        <w:tab/>
      </w:r>
      <w:r w:rsidR="001C0F11">
        <w:tab/>
      </w:r>
      <w:r w:rsidR="001C0F11">
        <w:tab/>
      </w:r>
      <w:r w:rsidR="001C0F11">
        <w:tab/>
        <w:t xml:space="preserve">      </w:t>
      </w:r>
      <w:r w:rsidRPr="00AA1CB6">
        <w:t>Temple Cleansing</w:t>
      </w:r>
    </w:p>
    <w:p w:rsidR="00891F0A" w:rsidRPr="00AA1CB6" w:rsidRDefault="00891F0A" w:rsidP="00AA1CB6"/>
    <w:p w:rsidR="00AA1CB6" w:rsidRDefault="00AA1CB6" w:rsidP="00AA1CB6">
      <w:r w:rsidRPr="00AA1CB6">
        <w:t xml:space="preserve">8. Matt. 21:42,44 Ps. 118:22,23 </w:t>
      </w:r>
      <w:r w:rsidR="001C0F11">
        <w:tab/>
      </w:r>
      <w:r w:rsidR="001C0F11">
        <w:tab/>
      </w:r>
      <w:r w:rsidR="001C0F11">
        <w:tab/>
      </w:r>
      <w:r w:rsidR="001C0F11">
        <w:tab/>
      </w:r>
      <w:r w:rsidR="001C0F11">
        <w:tab/>
        <w:t xml:space="preserve">   </w:t>
      </w:r>
      <w:r w:rsidRPr="00AA1CB6">
        <w:t>Parable about Israel</w:t>
      </w:r>
    </w:p>
    <w:p w:rsidR="00891F0A" w:rsidRPr="00AA1CB6" w:rsidRDefault="00891F0A" w:rsidP="00AA1CB6"/>
    <w:p w:rsidR="00AA1CB6" w:rsidRDefault="00AA1CB6" w:rsidP="00AA1CB6">
      <w:r w:rsidRPr="00AA1CB6">
        <w:t xml:space="preserve">9. Mk. 12:36 Ps. 110:1 </w:t>
      </w:r>
      <w:r w:rsidR="001C0F11">
        <w:tab/>
      </w:r>
      <w:r w:rsidR="001C0F11">
        <w:tab/>
      </w:r>
      <w:r w:rsidR="001C0F11">
        <w:tab/>
      </w:r>
      <w:r w:rsidR="001C0F11">
        <w:tab/>
      </w:r>
      <w:r w:rsidR="001C0F11">
        <w:tab/>
        <w:t xml:space="preserve">      </w:t>
      </w:r>
      <w:r w:rsidRPr="00AA1CB6">
        <w:t>Temple Question Session</w:t>
      </w:r>
    </w:p>
    <w:p w:rsidR="00891F0A" w:rsidRPr="00AA1CB6" w:rsidRDefault="00891F0A" w:rsidP="00AA1CB6"/>
    <w:p w:rsidR="00AA1CB6" w:rsidRDefault="006404BA" w:rsidP="00AA1CB6">
      <w:r>
        <w:t xml:space="preserve">10. Jn. 15:25 Ps. 35:19; 69:4                                                                        </w:t>
      </w:r>
      <w:r w:rsidR="001C0F11">
        <w:t xml:space="preserve">   </w:t>
      </w:r>
      <w:r w:rsidR="00AA1CB6" w:rsidRPr="00AA1CB6">
        <w:t>Last Passover</w:t>
      </w:r>
      <w:r>
        <w:t xml:space="preserve"> </w:t>
      </w:r>
    </w:p>
    <w:p w:rsidR="00891F0A" w:rsidRPr="00AA1CB6" w:rsidRDefault="00891F0A" w:rsidP="00AA1CB6"/>
    <w:p w:rsidR="00AA1CB6" w:rsidRDefault="006404BA" w:rsidP="00AA1CB6">
      <w:r>
        <w:t xml:space="preserve">11. Mt. 27:46 Ps. 22:1; </w:t>
      </w:r>
      <w:r w:rsidR="00AA1CB6" w:rsidRPr="00AA1CB6">
        <w:t>Lk. 23:46 Ps. 31:5</w:t>
      </w:r>
      <w:r w:rsidRPr="006404BA">
        <w:t xml:space="preserve"> </w:t>
      </w:r>
      <w:r w:rsidR="001C0F11">
        <w:tab/>
      </w:r>
      <w:r w:rsidR="001C0F11">
        <w:tab/>
      </w:r>
      <w:r w:rsidR="001C0F11">
        <w:tab/>
      </w:r>
      <w:r w:rsidR="001C0F11">
        <w:tab/>
        <w:t xml:space="preserve">              </w:t>
      </w:r>
      <w:r>
        <w:t>O</w:t>
      </w:r>
      <w:r w:rsidRPr="00AA1CB6">
        <w:t>n the Cross</w:t>
      </w:r>
      <w:r>
        <w:tab/>
      </w:r>
    </w:p>
    <w:p w:rsidR="009F03A0" w:rsidRPr="00AA1CB6" w:rsidRDefault="009F03A0" w:rsidP="00AA1CB6"/>
    <w:p w:rsidR="00E851F9" w:rsidRDefault="003F6F32" w:rsidP="000F76A8">
      <w:r>
        <w:t>The Introduction of Jesus to the World by John The Baptist</w:t>
      </w:r>
      <w:r w:rsidR="00E851F9">
        <w:t xml:space="preserve"> </w:t>
      </w:r>
    </w:p>
    <w:p w:rsidR="004417AA" w:rsidRDefault="004417AA" w:rsidP="000F76A8"/>
    <w:p w:rsidR="000F76A8" w:rsidRDefault="00975C93" w:rsidP="000F76A8">
      <w:pPr>
        <w:rPr>
          <w:bCs/>
          <w:color w:val="000000"/>
        </w:rPr>
      </w:pPr>
      <w:r w:rsidRPr="000F76A8">
        <w:rPr>
          <w:bCs/>
          <w:color w:val="000000"/>
        </w:rPr>
        <w:t xml:space="preserve">STEP 11. From the Temptation wilderness to Bethabara </w:t>
      </w:r>
      <w:r w:rsidR="000F76A8" w:rsidRPr="000F76A8">
        <w:tab/>
      </w:r>
      <w:r w:rsidR="000F76A8" w:rsidRPr="000F76A8">
        <w:tab/>
      </w:r>
      <w:r w:rsidR="000F76A8">
        <w:t xml:space="preserve">          </w:t>
      </w:r>
      <w:r w:rsidR="004417AA">
        <w:tab/>
      </w:r>
      <w:r w:rsidRPr="000F76A8">
        <w:rPr>
          <w:bCs/>
          <w:color w:val="000000"/>
        </w:rPr>
        <w:t>John 1:29-42</w:t>
      </w:r>
    </w:p>
    <w:p w:rsidR="00891F0A" w:rsidRPr="00E851F9" w:rsidRDefault="00891F0A" w:rsidP="000F76A8"/>
    <w:p w:rsidR="00891F0A" w:rsidRDefault="00975C93" w:rsidP="000F76A8">
      <w:pPr>
        <w:rPr>
          <w:bCs/>
          <w:color w:val="000000"/>
        </w:rPr>
      </w:pPr>
      <w:r w:rsidRPr="000F76A8">
        <w:rPr>
          <w:bCs/>
          <w:color w:val="000000"/>
        </w:rPr>
        <w:t>STEP 12</w:t>
      </w:r>
      <w:r w:rsidR="00AB7030">
        <w:rPr>
          <w:bCs/>
          <w:color w:val="000000"/>
        </w:rPr>
        <w:t>.</w:t>
      </w:r>
      <w:r w:rsidRPr="000F76A8">
        <w:rPr>
          <w:bCs/>
          <w:color w:val="000000"/>
        </w:rPr>
        <w:t xml:space="preserve"> From Bethabara to Bethsaida </w:t>
      </w:r>
      <w:r w:rsidR="000F76A8">
        <w:tab/>
      </w:r>
      <w:r w:rsidR="000F76A8">
        <w:tab/>
      </w:r>
      <w:r w:rsidR="000F76A8">
        <w:tab/>
      </w:r>
      <w:r w:rsidR="000F76A8">
        <w:tab/>
        <w:t xml:space="preserve">          </w:t>
      </w:r>
      <w:r w:rsidR="004417AA">
        <w:tab/>
      </w:r>
      <w:r w:rsidRPr="000F76A8">
        <w:rPr>
          <w:bCs/>
          <w:color w:val="000000"/>
        </w:rPr>
        <w:t>John 1:43-51</w:t>
      </w:r>
    </w:p>
    <w:p w:rsidR="001C136C" w:rsidRPr="001C136C" w:rsidRDefault="001C136C" w:rsidP="001C136C">
      <w:pPr>
        <w:spacing w:before="100" w:beforeAutospacing="1"/>
        <w:jc w:val="center"/>
      </w:pPr>
      <w:r w:rsidRPr="001C136C">
        <w:rPr>
          <w:bCs/>
          <w:i/>
          <w:iCs/>
          <w:u w:val="single"/>
        </w:rPr>
        <w:t>COMMUNICATION SKILLS</w:t>
      </w:r>
    </w:p>
    <w:p w:rsidR="001C136C" w:rsidRPr="001C136C" w:rsidRDefault="00C71410" w:rsidP="001C136C">
      <w:pPr>
        <w:spacing w:before="100" w:beforeAutospacing="1"/>
        <w:rPr>
          <w:bCs/>
        </w:rPr>
      </w:pPr>
      <w:r>
        <w:rPr>
          <w:bCs/>
        </w:rPr>
        <w:t xml:space="preserve">In </w:t>
      </w:r>
      <w:r w:rsidR="001C136C" w:rsidRPr="001C136C">
        <w:rPr>
          <w:bCs/>
        </w:rPr>
        <w:t>follow</w:t>
      </w:r>
      <w:r>
        <w:rPr>
          <w:bCs/>
        </w:rPr>
        <w:t>ing</w:t>
      </w:r>
      <w:r w:rsidR="001C136C" w:rsidRPr="001C136C">
        <w:rPr>
          <w:bCs/>
        </w:rPr>
        <w:t xml:space="preserve"> </w:t>
      </w:r>
      <w:r>
        <w:rPr>
          <w:bCs/>
        </w:rPr>
        <w:t xml:space="preserve">Christ these </w:t>
      </w:r>
      <w:r w:rsidR="001C136C" w:rsidRPr="001C136C">
        <w:rPr>
          <w:bCs/>
        </w:rPr>
        <w:t xml:space="preserve">five skills </w:t>
      </w:r>
      <w:r>
        <w:rPr>
          <w:bCs/>
        </w:rPr>
        <w:t xml:space="preserve">are taught to communicate the Gospel.                                                         Prayer </w:t>
      </w:r>
      <w:r w:rsidR="001C136C" w:rsidRPr="001C136C">
        <w:rPr>
          <w:bCs/>
        </w:rPr>
        <w:t>is an absolute Must before communicating the GOSPEL effectively.</w:t>
      </w:r>
    </w:p>
    <w:p w:rsidR="003C1CC8" w:rsidRDefault="001C136C" w:rsidP="00034A27">
      <w:pPr>
        <w:pStyle w:val="ListParagraph"/>
        <w:numPr>
          <w:ilvl w:val="0"/>
          <w:numId w:val="29"/>
        </w:numPr>
        <w:spacing w:before="100" w:beforeAutospacing="1"/>
        <w:rPr>
          <w:bCs/>
        </w:rPr>
      </w:pPr>
      <w:r w:rsidRPr="003C1CC8">
        <w:rPr>
          <w:bCs/>
        </w:rPr>
        <w:t>Read the Bible</w:t>
      </w:r>
      <w:r w:rsidR="003C1CC8" w:rsidRPr="003C1CC8">
        <w:rPr>
          <w:bCs/>
        </w:rPr>
        <w:t xml:space="preserve"> </w:t>
      </w:r>
      <w:r w:rsidR="006851C6">
        <w:rPr>
          <w:bCs/>
        </w:rPr>
        <w:t xml:space="preserve">(the </w:t>
      </w:r>
      <w:r w:rsidR="003C1CC8">
        <w:rPr>
          <w:bCs/>
        </w:rPr>
        <w:t>b</w:t>
      </w:r>
      <w:r w:rsidR="003C1CC8" w:rsidRPr="003C1CC8">
        <w:rPr>
          <w:bCs/>
        </w:rPr>
        <w:t>est source of information</w:t>
      </w:r>
      <w:r w:rsidR="006851C6">
        <w:rPr>
          <w:bCs/>
        </w:rPr>
        <w:t>)</w:t>
      </w:r>
      <w:r w:rsidRPr="003C1CC8">
        <w:rPr>
          <w:bCs/>
        </w:rPr>
        <w:t xml:space="preserve"> to communicate to someone today</w:t>
      </w:r>
    </w:p>
    <w:p w:rsidR="003C1CC8" w:rsidRPr="003C1CC8" w:rsidRDefault="00C71410" w:rsidP="00C71410">
      <w:pPr>
        <w:spacing w:before="100" w:beforeAutospacing="1"/>
        <w:rPr>
          <w:bCs/>
          <w:i/>
        </w:rPr>
      </w:pPr>
      <w:r>
        <w:rPr>
          <w:bCs/>
        </w:rPr>
        <w:t xml:space="preserve">II Tim. </w:t>
      </w:r>
      <w:r w:rsidR="003C1CC8" w:rsidRPr="003C1CC8">
        <w:rPr>
          <w:bCs/>
        </w:rPr>
        <w:t>2:15—</w:t>
      </w:r>
      <w:r w:rsidR="003C1CC8" w:rsidRPr="003C1CC8">
        <w:rPr>
          <w:bCs/>
          <w:i/>
        </w:rPr>
        <w:t xml:space="preserve">Study to shew thyself approved unto God, a workman that needeth not to be ashamed, rightly dividing the word of truth. </w:t>
      </w:r>
    </w:p>
    <w:p w:rsidR="006851C6" w:rsidRDefault="003C1CC8" w:rsidP="00034A27">
      <w:pPr>
        <w:pStyle w:val="ListParagraph"/>
        <w:numPr>
          <w:ilvl w:val="0"/>
          <w:numId w:val="29"/>
        </w:numPr>
        <w:spacing w:before="100" w:beforeAutospacing="1"/>
        <w:rPr>
          <w:bCs/>
        </w:rPr>
      </w:pPr>
      <w:r w:rsidRPr="003C1CC8">
        <w:rPr>
          <w:bCs/>
        </w:rPr>
        <w:t>Reaction</w:t>
      </w:r>
      <w:r w:rsidR="001C136C" w:rsidRPr="003C1CC8">
        <w:rPr>
          <w:bCs/>
        </w:rPr>
        <w:t xml:space="preserve">. . . </w:t>
      </w:r>
      <w:r w:rsidRPr="003C1CC8">
        <w:rPr>
          <w:bCs/>
        </w:rPr>
        <w:t xml:space="preserve">with compassion. </w:t>
      </w:r>
      <w:r w:rsidR="001C136C" w:rsidRPr="003C1CC8">
        <w:rPr>
          <w:bCs/>
        </w:rPr>
        <w:t>Let your heart become involved with the work of God. Your su</w:t>
      </w:r>
      <w:r w:rsidR="006851C6">
        <w:rPr>
          <w:bCs/>
        </w:rPr>
        <w:t xml:space="preserve">rrendered Heart will affect </w:t>
      </w:r>
      <w:r w:rsidR="001C136C" w:rsidRPr="003C1CC8">
        <w:rPr>
          <w:bCs/>
        </w:rPr>
        <w:t>proper</w:t>
      </w:r>
      <w:r w:rsidR="006851C6">
        <w:rPr>
          <w:bCs/>
        </w:rPr>
        <w:t xml:space="preserve"> behaviour</w:t>
      </w:r>
      <w:r w:rsidR="001C136C" w:rsidRPr="003C1CC8">
        <w:rPr>
          <w:bCs/>
        </w:rPr>
        <w:t xml:space="preserve"> which then you will be well able </w:t>
      </w:r>
      <w:r w:rsidR="006851C6">
        <w:rPr>
          <w:bCs/>
        </w:rPr>
        <w:t xml:space="preserve">to </w:t>
      </w:r>
      <w:r w:rsidR="001C136C" w:rsidRPr="003C1CC8">
        <w:rPr>
          <w:bCs/>
        </w:rPr>
        <w:t>convey to others</w:t>
      </w:r>
      <w:r w:rsidR="006851C6">
        <w:rPr>
          <w:bCs/>
        </w:rPr>
        <w:t xml:space="preserve"> your testimony</w:t>
      </w:r>
      <w:r w:rsidR="001C136C" w:rsidRPr="003C1CC8">
        <w:rPr>
          <w:bCs/>
        </w:rPr>
        <w:t xml:space="preserve">. Get your heart involved with the only true lover of your soul. </w:t>
      </w:r>
      <w:r w:rsidR="006851C6">
        <w:rPr>
          <w:bCs/>
        </w:rPr>
        <w:t xml:space="preserve">The song writer wrote </w:t>
      </w:r>
      <w:r w:rsidR="001C136C" w:rsidRPr="003C1CC8">
        <w:rPr>
          <w:bCs/>
        </w:rPr>
        <w:t xml:space="preserve">“I surrender all” </w:t>
      </w:r>
    </w:p>
    <w:p w:rsidR="003C1CC8" w:rsidRPr="006851C6" w:rsidRDefault="00C71410" w:rsidP="006851C6">
      <w:pPr>
        <w:spacing w:before="100" w:beforeAutospacing="1"/>
        <w:rPr>
          <w:bCs/>
        </w:rPr>
      </w:pPr>
      <w:r>
        <w:rPr>
          <w:bCs/>
          <w:iCs/>
        </w:rPr>
        <w:t>Psalm</w:t>
      </w:r>
      <w:r w:rsidR="003C1CC8" w:rsidRPr="006851C6">
        <w:rPr>
          <w:bCs/>
          <w:iCs/>
        </w:rPr>
        <w:t xml:space="preserve"> 126:5</w:t>
      </w:r>
      <w:r w:rsidR="003C1CC8" w:rsidRPr="006851C6">
        <w:rPr>
          <w:bCs/>
          <w:i/>
          <w:iCs/>
        </w:rPr>
        <w:t>—</w:t>
      </w:r>
      <w:r w:rsidR="001C136C" w:rsidRPr="006851C6">
        <w:rPr>
          <w:bCs/>
          <w:i/>
          <w:iCs/>
        </w:rPr>
        <w:t>They that sow in tears shall reap in joy.</w:t>
      </w:r>
    </w:p>
    <w:p w:rsidR="00C71410" w:rsidRDefault="001C136C" w:rsidP="00034A27">
      <w:pPr>
        <w:pStyle w:val="ListParagraph"/>
        <w:numPr>
          <w:ilvl w:val="0"/>
          <w:numId w:val="29"/>
        </w:numPr>
        <w:spacing w:before="100" w:beforeAutospacing="1"/>
        <w:rPr>
          <w:bCs/>
        </w:rPr>
      </w:pPr>
      <w:r w:rsidRPr="003C1CC8">
        <w:rPr>
          <w:bCs/>
        </w:rPr>
        <w:t>Responding . ..Writing is a valuable tool. What are these Words saying to you?</w:t>
      </w:r>
    </w:p>
    <w:p w:rsidR="00C71410" w:rsidRPr="00C71410" w:rsidRDefault="00C71410" w:rsidP="00C71410">
      <w:pPr>
        <w:spacing w:before="100" w:beforeAutospacing="1"/>
        <w:rPr>
          <w:bCs/>
        </w:rPr>
      </w:pPr>
      <w:r w:rsidRPr="00C71410">
        <w:rPr>
          <w:bCs/>
        </w:rPr>
        <w:t xml:space="preserve">In order to Explain you must understand what your material is saying. Writing will help you to understand your material . </w:t>
      </w:r>
    </w:p>
    <w:p w:rsidR="00C71410" w:rsidRPr="007852E1" w:rsidRDefault="00C71410" w:rsidP="00C71410">
      <w:pPr>
        <w:spacing w:before="100" w:beforeAutospacing="1"/>
      </w:pPr>
      <w:r w:rsidRPr="00C71410">
        <w:rPr>
          <w:bCs/>
        </w:rPr>
        <w:t>John 5:46—</w:t>
      </w:r>
      <w:r w:rsidRPr="00C71410">
        <w:rPr>
          <w:bCs/>
          <w:i/>
          <w:iCs/>
        </w:rPr>
        <w:t>For had ye believed Moses, ye would have believed me: for he wrote of me</w:t>
      </w:r>
      <w:r w:rsidRPr="00C71410">
        <w:rPr>
          <w:bCs/>
        </w:rPr>
        <w:t xml:space="preserve"> </w:t>
      </w:r>
      <w:r w:rsidRPr="00C71410">
        <w:rPr>
          <w:bCs/>
          <w:i/>
          <w:iCs/>
        </w:rPr>
        <w:t xml:space="preserve"> 47—if ye believe not his writings, how shall you believe my words?</w:t>
      </w:r>
    </w:p>
    <w:p w:rsidR="001C136C" w:rsidRPr="00C71410" w:rsidRDefault="001C136C" w:rsidP="00034A27">
      <w:pPr>
        <w:pStyle w:val="ListParagraph"/>
        <w:numPr>
          <w:ilvl w:val="0"/>
          <w:numId w:val="29"/>
        </w:numPr>
        <w:spacing w:before="100" w:beforeAutospacing="1"/>
        <w:rPr>
          <w:bCs/>
        </w:rPr>
      </w:pPr>
      <w:r w:rsidRPr="00C71410">
        <w:rPr>
          <w:bCs/>
        </w:rPr>
        <w:t>Research ...Yes, sometimes we are so afraid to speak to others on Eternal issues, as a matter of fact on any issue but if you are sure of what your saying you won’t be so nervous.</w:t>
      </w:r>
    </w:p>
    <w:p w:rsidR="001C136C" w:rsidRPr="001C136C" w:rsidRDefault="00F75104" w:rsidP="00F75104">
      <w:pPr>
        <w:spacing w:before="100" w:beforeAutospacing="1"/>
      </w:pPr>
      <w:r w:rsidRPr="00F75104">
        <w:rPr>
          <w:bCs/>
          <w:iCs/>
        </w:rPr>
        <w:t>James 1: 25</w:t>
      </w:r>
      <w:r>
        <w:rPr>
          <w:bCs/>
          <w:i/>
          <w:iCs/>
        </w:rPr>
        <w:t>—</w:t>
      </w:r>
      <w:r w:rsidR="001C136C" w:rsidRPr="001C136C">
        <w:rPr>
          <w:bCs/>
          <w:i/>
          <w:iCs/>
        </w:rPr>
        <w:t xml:space="preserve">But whoso looketh into the perfect law of liberty, and continueth therein, he being not a forgetful hearer, but a doer of the work, this man shall be blessed in his deed. </w:t>
      </w:r>
    </w:p>
    <w:p w:rsidR="00F75104" w:rsidRPr="00F75104" w:rsidRDefault="00F75104" w:rsidP="00034A27">
      <w:pPr>
        <w:pStyle w:val="ListParagraph"/>
        <w:numPr>
          <w:ilvl w:val="0"/>
          <w:numId w:val="27"/>
        </w:numPr>
        <w:spacing w:before="100" w:beforeAutospacing="1"/>
        <w:rPr>
          <w:bCs/>
          <w:i/>
          <w:iCs/>
        </w:rPr>
      </w:pPr>
      <w:r w:rsidRPr="00F75104">
        <w:rPr>
          <w:bCs/>
        </w:rPr>
        <w:t>Repeat</w:t>
      </w:r>
      <w:r w:rsidR="001C136C" w:rsidRPr="00F75104">
        <w:rPr>
          <w:bCs/>
        </w:rPr>
        <w:t>...Repeat the sounding JOY (to others.)</w:t>
      </w:r>
      <w:r w:rsidR="001C136C" w:rsidRPr="00F75104">
        <w:rPr>
          <w:bCs/>
          <w:i/>
          <w:iCs/>
        </w:rPr>
        <w:t xml:space="preserve"> Notice particularly their ability to speak </w:t>
      </w:r>
      <w:r w:rsidR="00C71410">
        <w:rPr>
          <w:bCs/>
          <w:i/>
          <w:iCs/>
        </w:rPr>
        <w:t xml:space="preserve"> </w:t>
      </w:r>
      <w:r w:rsidR="001C136C" w:rsidRPr="00F75104">
        <w:rPr>
          <w:bCs/>
          <w:i/>
          <w:iCs/>
        </w:rPr>
        <w:t xml:space="preserve">forth the things that they have heard or have been taught by their master. God has innumerable lessons for us to glean from His Creation. </w:t>
      </w:r>
    </w:p>
    <w:p w:rsidR="001C136C" w:rsidRPr="004417AA" w:rsidRDefault="00752142" w:rsidP="00F75104">
      <w:pPr>
        <w:spacing w:before="100" w:beforeAutospacing="1"/>
      </w:pPr>
      <w:r w:rsidRPr="00752142">
        <w:rPr>
          <w:bCs/>
          <w:iCs/>
        </w:rPr>
        <w:t>Ac</w:t>
      </w:r>
      <w:r>
        <w:rPr>
          <w:bCs/>
          <w:iCs/>
        </w:rPr>
        <w:t>ts 4:20—</w:t>
      </w:r>
      <w:r w:rsidRPr="00752142">
        <w:rPr>
          <w:bCs/>
          <w:i/>
          <w:iCs/>
        </w:rPr>
        <w:t>For we cannot but speak the things which we have seen and heard.</w:t>
      </w:r>
      <w:r w:rsidRPr="00752142">
        <w:t xml:space="preserve"> </w:t>
      </w:r>
      <w:r>
        <w:rPr>
          <w:bCs/>
          <w:i/>
          <w:iCs/>
        </w:rPr>
        <w:t xml:space="preserve">                         </w:t>
      </w:r>
      <w:r w:rsidRPr="00752142">
        <w:rPr>
          <w:bCs/>
          <w:iCs/>
        </w:rPr>
        <w:t>26:25</w:t>
      </w:r>
      <w:r>
        <w:rPr>
          <w:bCs/>
          <w:i/>
          <w:iCs/>
        </w:rPr>
        <w:t>—</w:t>
      </w:r>
      <w:r w:rsidRPr="00752142">
        <w:rPr>
          <w:bCs/>
          <w:i/>
          <w:iCs/>
        </w:rPr>
        <w:t>But he said, I am not mad, most noble Festus; but speak forth the words of truth and soberness</w:t>
      </w:r>
      <w:r w:rsidRPr="00752142">
        <w:rPr>
          <w:bCs/>
          <w:iCs/>
        </w:rPr>
        <w:t>.</w:t>
      </w:r>
      <w:r w:rsidRPr="00752142">
        <w:t xml:space="preserve"> </w:t>
      </w:r>
      <w:r>
        <w:t xml:space="preserve">                                                                                                                               </w:t>
      </w:r>
      <w:r w:rsidRPr="00752142">
        <w:rPr>
          <w:bCs/>
          <w:iCs/>
        </w:rPr>
        <w:t>Rom. 1:8</w:t>
      </w:r>
      <w:r>
        <w:rPr>
          <w:bCs/>
          <w:i/>
          <w:iCs/>
        </w:rPr>
        <w:t>—</w:t>
      </w:r>
      <w:r w:rsidRPr="00752142">
        <w:rPr>
          <w:bCs/>
          <w:i/>
          <w:iCs/>
        </w:rPr>
        <w:t>First, I thank my God through Jesus Christ for you all, that your faith is spoken of throughout the whole world.</w:t>
      </w:r>
      <w:r w:rsidRPr="00752142">
        <w:t xml:space="preserve"> </w:t>
      </w:r>
      <w:r>
        <w:t xml:space="preserve">                                                                                        </w:t>
      </w:r>
      <w:r w:rsidRPr="00752142">
        <w:rPr>
          <w:bCs/>
          <w:iCs/>
        </w:rPr>
        <w:t>1Th</w:t>
      </w:r>
      <w:r>
        <w:rPr>
          <w:bCs/>
          <w:iCs/>
        </w:rPr>
        <w:t>ess.</w:t>
      </w:r>
      <w:r w:rsidRPr="00752142">
        <w:rPr>
          <w:bCs/>
          <w:iCs/>
        </w:rPr>
        <w:t xml:space="preserve"> 1:8</w:t>
      </w:r>
      <w:r>
        <w:rPr>
          <w:bCs/>
          <w:i/>
          <w:iCs/>
        </w:rPr>
        <w:t>—</w:t>
      </w:r>
      <w:r w:rsidRPr="00752142">
        <w:rPr>
          <w:bCs/>
          <w:i/>
          <w:iCs/>
        </w:rPr>
        <w:t>For from you sounded out the word of the Lord not only in Macedonia and Achaia, but also in every place your faith to God-ward is spread abroad; so that we need not to speak any thing.</w:t>
      </w:r>
      <w:r w:rsidR="004417AA">
        <w:t xml:space="preserve">                                                                                                                                    </w:t>
      </w:r>
      <w:r w:rsidR="001C136C" w:rsidRPr="00F75104">
        <w:rPr>
          <w:bCs/>
          <w:iCs/>
        </w:rPr>
        <w:t>Rev. 4:11</w:t>
      </w:r>
      <w:r w:rsidR="00F75104">
        <w:rPr>
          <w:bCs/>
        </w:rPr>
        <w:t>—</w:t>
      </w:r>
      <w:r w:rsidR="001C136C" w:rsidRPr="00F75104">
        <w:rPr>
          <w:bCs/>
          <w:i/>
        </w:rPr>
        <w:t>Thou art worthy, O Lord, to receive glory</w:t>
      </w:r>
      <w:r w:rsidR="004417AA">
        <w:rPr>
          <w:bCs/>
          <w:i/>
        </w:rPr>
        <w:t xml:space="preserve"> and honour and power: for thou</w:t>
      </w:r>
      <w:r w:rsidR="001C136C" w:rsidRPr="00F75104">
        <w:rPr>
          <w:bCs/>
          <w:i/>
        </w:rPr>
        <w:t>hast create all things, and for thy pleasure they are and were created</w:t>
      </w:r>
    </w:p>
    <w:p w:rsidR="001C136C" w:rsidRPr="001C136C" w:rsidRDefault="00B3650C" w:rsidP="001C136C">
      <w:pPr>
        <w:spacing w:before="100" w:beforeAutospacing="1"/>
      </w:pPr>
      <w:r w:rsidRPr="00F75104">
        <w:rPr>
          <w:bCs/>
          <w:iCs/>
        </w:rPr>
        <w:t>Dan.1</w:t>
      </w:r>
      <w:r w:rsidR="001C136C" w:rsidRPr="001C136C">
        <w:rPr>
          <w:bCs/>
          <w:iCs/>
        </w:rPr>
        <w:t>2:3</w:t>
      </w:r>
      <w:r w:rsidR="00F75104">
        <w:rPr>
          <w:bCs/>
          <w:i/>
          <w:iCs/>
        </w:rPr>
        <w:t>—</w:t>
      </w:r>
      <w:r w:rsidR="001C136C" w:rsidRPr="001C136C">
        <w:rPr>
          <w:bCs/>
          <w:i/>
          <w:iCs/>
        </w:rPr>
        <w:t>And they that be wise shall shine as the brightness the firmament and they that turn many to righteousness as the stars forever and ever.</w:t>
      </w:r>
    </w:p>
    <w:p w:rsidR="001C136C" w:rsidRPr="001C136C" w:rsidRDefault="001C136C" w:rsidP="00F75104">
      <w:pPr>
        <w:spacing w:before="100" w:beforeAutospacing="1"/>
        <w:ind w:firstLine="1440"/>
        <w:rPr>
          <w:bCs/>
          <w:i/>
          <w:iCs/>
          <w:u w:val="single"/>
        </w:rPr>
      </w:pPr>
      <w:r w:rsidRPr="001C136C">
        <w:rPr>
          <w:bCs/>
          <w:i/>
          <w:iCs/>
          <w:u w:val="single"/>
        </w:rPr>
        <w:t>Preach, Reach, Each</w:t>
      </w:r>
      <w:r w:rsidRPr="001C136C">
        <w:rPr>
          <w:bCs/>
          <w:i/>
          <w:iCs/>
        </w:rPr>
        <w:t xml:space="preserve"> </w:t>
      </w:r>
      <w:r w:rsidR="00B3650C">
        <w:rPr>
          <w:bCs/>
          <w:i/>
          <w:iCs/>
        </w:rPr>
        <w:t xml:space="preserve">             </w:t>
      </w:r>
      <w:r w:rsidRPr="001C136C">
        <w:rPr>
          <w:bCs/>
          <w:i/>
          <w:iCs/>
          <w:u w:val="single"/>
        </w:rPr>
        <w:t>Teach, Each</w:t>
      </w:r>
    </w:p>
    <w:p w:rsidR="001C136C" w:rsidRPr="001C136C" w:rsidRDefault="001C136C" w:rsidP="001C136C">
      <w:pPr>
        <w:spacing w:before="100" w:beforeAutospacing="1"/>
        <w:jc w:val="center"/>
      </w:pPr>
      <w:r w:rsidRPr="001C136C">
        <w:rPr>
          <w:bCs/>
          <w:u w:val="single"/>
        </w:rPr>
        <w:t>Notice:</w:t>
      </w:r>
      <w:r w:rsidR="00B3650C" w:rsidRPr="00B3650C">
        <w:rPr>
          <w:bCs/>
        </w:rPr>
        <w:t xml:space="preserve">    </w:t>
      </w:r>
      <w:r w:rsidRPr="001C136C">
        <w:rPr>
          <w:bCs/>
          <w:u w:val="single"/>
        </w:rPr>
        <w:t>J</w:t>
      </w:r>
      <w:r w:rsidR="00B3650C">
        <w:rPr>
          <w:bCs/>
        </w:rPr>
        <w:t xml:space="preserve"> </w:t>
      </w:r>
      <w:r w:rsidRPr="001C136C">
        <w:rPr>
          <w:bCs/>
          <w:u w:val="single"/>
        </w:rPr>
        <w:t>o</w:t>
      </w:r>
      <w:r w:rsidR="00B3650C">
        <w:rPr>
          <w:bCs/>
        </w:rPr>
        <w:t xml:space="preserve"> </w:t>
      </w:r>
      <w:r w:rsidRPr="001C136C">
        <w:rPr>
          <w:bCs/>
          <w:u w:val="single"/>
        </w:rPr>
        <w:t>y</w:t>
      </w:r>
      <w:r w:rsidRPr="001C136C">
        <w:rPr>
          <w:bCs/>
        </w:rPr>
        <w:t xml:space="preserve"> defines--- </w:t>
      </w:r>
      <w:r w:rsidRPr="00FF3A7B">
        <w:rPr>
          <w:b/>
          <w:bCs/>
          <w:u w:val="single"/>
        </w:rPr>
        <w:t>J</w:t>
      </w:r>
      <w:r w:rsidRPr="001C136C">
        <w:rPr>
          <w:bCs/>
        </w:rPr>
        <w:t xml:space="preserve">esus, </w:t>
      </w:r>
      <w:r w:rsidRPr="00FF3A7B">
        <w:rPr>
          <w:b/>
          <w:bCs/>
          <w:i/>
          <w:iCs/>
          <w:u w:val="single"/>
        </w:rPr>
        <w:t>O</w:t>
      </w:r>
      <w:r w:rsidRPr="001C136C">
        <w:rPr>
          <w:bCs/>
          <w:i/>
          <w:iCs/>
        </w:rPr>
        <w:t xml:space="preserve">thers </w:t>
      </w:r>
      <w:r w:rsidR="00B3650C">
        <w:rPr>
          <w:bCs/>
          <w:i/>
          <w:iCs/>
        </w:rPr>
        <w:t xml:space="preserve">and </w:t>
      </w:r>
      <w:r w:rsidR="00B3650C" w:rsidRPr="00FF3A7B">
        <w:rPr>
          <w:b/>
          <w:bCs/>
          <w:i/>
          <w:iCs/>
          <w:u w:val="single"/>
        </w:rPr>
        <w:t>Y</w:t>
      </w:r>
      <w:r w:rsidRPr="001C136C">
        <w:rPr>
          <w:bCs/>
          <w:i/>
          <w:iCs/>
        </w:rPr>
        <w:t xml:space="preserve">ou, Notice </w:t>
      </w:r>
      <w:r w:rsidR="00B3650C">
        <w:rPr>
          <w:bCs/>
          <w:i/>
          <w:iCs/>
        </w:rPr>
        <w:t xml:space="preserve">the </w:t>
      </w:r>
      <w:r w:rsidRPr="001C136C">
        <w:rPr>
          <w:bCs/>
          <w:i/>
          <w:iCs/>
        </w:rPr>
        <w:t>order</w:t>
      </w:r>
      <w:r w:rsidR="00FF3A7B">
        <w:rPr>
          <w:bCs/>
          <w:i/>
          <w:iCs/>
        </w:rPr>
        <w:t xml:space="preserve"> also.</w:t>
      </w:r>
    </w:p>
    <w:p w:rsidR="001C136C" w:rsidRPr="001C136C" w:rsidRDefault="00F75104" w:rsidP="00F75104">
      <w:pPr>
        <w:spacing w:before="100" w:beforeAutospacing="1"/>
      </w:pPr>
      <w:r w:rsidRPr="00F75104">
        <w:rPr>
          <w:bCs/>
        </w:rPr>
        <w:t xml:space="preserve">I </w:t>
      </w:r>
      <w:r>
        <w:rPr>
          <w:bCs/>
        </w:rPr>
        <w:t>Peter 4:11—</w:t>
      </w:r>
      <w:r w:rsidR="001C136C" w:rsidRPr="001C136C">
        <w:rPr>
          <w:bCs/>
          <w:i/>
        </w:rPr>
        <w:t>If any man speak, let him speak as the oracl</w:t>
      </w:r>
      <w:r w:rsidRPr="00F75104">
        <w:rPr>
          <w:bCs/>
          <w:i/>
        </w:rPr>
        <w:t>es of God; if any man minister,</w:t>
      </w:r>
      <w:r w:rsidR="001C136C" w:rsidRPr="001C136C">
        <w:rPr>
          <w:bCs/>
          <w:i/>
        </w:rPr>
        <w:t>let him do it as of the ability which God giveth: that God</w:t>
      </w:r>
      <w:r w:rsidRPr="00F75104">
        <w:rPr>
          <w:bCs/>
          <w:i/>
        </w:rPr>
        <w:t xml:space="preserve"> in all things may be glorified</w:t>
      </w:r>
      <w:r>
        <w:rPr>
          <w:bCs/>
          <w:i/>
        </w:rPr>
        <w:t xml:space="preserve"> </w:t>
      </w:r>
      <w:r w:rsidR="001C136C" w:rsidRPr="001C136C">
        <w:rPr>
          <w:bCs/>
          <w:i/>
        </w:rPr>
        <w:t>through Jesus Christ, to whom be praise and dominion forever and ever. Amen</w:t>
      </w:r>
      <w:r w:rsidR="001C136C" w:rsidRPr="001C136C">
        <w:rPr>
          <w:bCs/>
        </w:rPr>
        <w:t>.</w:t>
      </w:r>
    </w:p>
    <w:p w:rsidR="003601C8" w:rsidRPr="000F76A8" w:rsidRDefault="003601C8" w:rsidP="001B29E8"/>
    <w:p w:rsidR="000F76A8" w:rsidRPr="00455685" w:rsidRDefault="00975C93" w:rsidP="000F76A8">
      <w:pPr>
        <w:rPr>
          <w:bCs/>
          <w:color w:val="000000"/>
        </w:rPr>
      </w:pPr>
      <w:r w:rsidRPr="000F76A8">
        <w:rPr>
          <w:bCs/>
          <w:color w:val="000000"/>
        </w:rPr>
        <w:t xml:space="preserve">STEP 13. From Bethsaida to Cana </w:t>
      </w:r>
      <w:r w:rsidR="000F76A8">
        <w:tab/>
      </w:r>
      <w:r w:rsidR="000F76A8">
        <w:tab/>
      </w:r>
      <w:r w:rsidR="000F76A8">
        <w:tab/>
      </w:r>
      <w:r w:rsidR="000F76A8">
        <w:tab/>
      </w:r>
      <w:r w:rsidR="000F76A8">
        <w:tab/>
        <w:t xml:space="preserve">          </w:t>
      </w:r>
      <w:r w:rsidRPr="000F76A8">
        <w:rPr>
          <w:bCs/>
          <w:color w:val="000000"/>
        </w:rPr>
        <w:t>J</w:t>
      </w:r>
      <w:r w:rsidR="000F76A8">
        <w:rPr>
          <w:bCs/>
          <w:color w:val="000000"/>
        </w:rPr>
        <w:t>oh</w:t>
      </w:r>
      <w:r w:rsidR="00F6169C">
        <w:rPr>
          <w:bCs/>
          <w:color w:val="000000"/>
        </w:rPr>
        <w:t xml:space="preserve">n </w:t>
      </w:r>
      <w:r w:rsidRPr="000F76A8">
        <w:rPr>
          <w:bCs/>
          <w:color w:val="000000"/>
        </w:rPr>
        <w:t xml:space="preserve"> 2:1-11</w:t>
      </w:r>
    </w:p>
    <w:p w:rsidR="00975C93" w:rsidRPr="000F76A8" w:rsidRDefault="00975C93" w:rsidP="00975C93">
      <w:r w:rsidRPr="000F76A8">
        <w:rPr>
          <w:bCs/>
          <w:color w:val="000000"/>
        </w:rPr>
        <w:t>STEP 14</w:t>
      </w:r>
      <w:r w:rsidR="00AB7030">
        <w:rPr>
          <w:bCs/>
          <w:color w:val="000000"/>
        </w:rPr>
        <w:t>.</w:t>
      </w:r>
      <w:r w:rsidRPr="000F76A8">
        <w:rPr>
          <w:bCs/>
          <w:color w:val="000000"/>
        </w:rPr>
        <w:t xml:space="preserve"> From Cana to Capernaum </w:t>
      </w:r>
      <w:r w:rsidR="00F6169C">
        <w:rPr>
          <w:bCs/>
          <w:color w:val="000000"/>
        </w:rPr>
        <w:tab/>
      </w:r>
      <w:r w:rsidR="00F6169C">
        <w:rPr>
          <w:bCs/>
          <w:color w:val="000000"/>
        </w:rPr>
        <w:tab/>
      </w:r>
      <w:r w:rsidR="00F6169C">
        <w:rPr>
          <w:bCs/>
          <w:color w:val="000000"/>
        </w:rPr>
        <w:tab/>
      </w:r>
      <w:r w:rsidR="00F6169C">
        <w:rPr>
          <w:bCs/>
          <w:color w:val="000000"/>
        </w:rPr>
        <w:tab/>
      </w:r>
      <w:r w:rsidR="00F6169C">
        <w:rPr>
          <w:bCs/>
          <w:color w:val="000000"/>
        </w:rPr>
        <w:tab/>
        <w:t xml:space="preserve">          John  2:12</w:t>
      </w:r>
    </w:p>
    <w:p w:rsidR="003601C8" w:rsidRPr="000F76A8" w:rsidRDefault="00AB7030" w:rsidP="00455685">
      <w:r>
        <w:rPr>
          <w:bCs/>
          <w:color w:val="000000"/>
        </w:rPr>
        <w:t>STEP</w:t>
      </w:r>
      <w:r w:rsidR="00975C93" w:rsidRPr="000F76A8">
        <w:rPr>
          <w:bCs/>
          <w:color w:val="000000"/>
        </w:rPr>
        <w:t xml:space="preserve"> 15</w:t>
      </w:r>
      <w:r>
        <w:rPr>
          <w:bCs/>
          <w:color w:val="000000"/>
        </w:rPr>
        <w:t>.</w:t>
      </w:r>
      <w:r w:rsidR="00975C93" w:rsidRPr="000F76A8">
        <w:rPr>
          <w:bCs/>
          <w:color w:val="000000"/>
        </w:rPr>
        <w:t xml:space="preserve"> From Capernaum to Jerusalem </w:t>
      </w:r>
      <w:r w:rsidR="000F76A8">
        <w:tab/>
      </w:r>
      <w:r w:rsidR="000F76A8">
        <w:tab/>
      </w:r>
      <w:r w:rsidR="000F76A8">
        <w:tab/>
      </w:r>
      <w:r w:rsidR="000F76A8">
        <w:tab/>
        <w:t xml:space="preserve">          </w:t>
      </w:r>
      <w:r w:rsidR="00975C93" w:rsidRPr="000F76A8">
        <w:rPr>
          <w:bCs/>
          <w:color w:val="000000"/>
        </w:rPr>
        <w:t>J</w:t>
      </w:r>
      <w:r w:rsidR="000F76A8">
        <w:rPr>
          <w:bCs/>
          <w:color w:val="000000"/>
        </w:rPr>
        <w:t>oh</w:t>
      </w:r>
      <w:r w:rsidR="00F6169C">
        <w:rPr>
          <w:bCs/>
          <w:color w:val="000000"/>
        </w:rPr>
        <w:t xml:space="preserve">n </w:t>
      </w:r>
      <w:r w:rsidR="00975C93" w:rsidRPr="000F76A8">
        <w:rPr>
          <w:bCs/>
          <w:color w:val="000000"/>
        </w:rPr>
        <w:t xml:space="preserve"> 2:13-3:21</w:t>
      </w:r>
    </w:p>
    <w:p w:rsidR="00F6169C" w:rsidRPr="00455685" w:rsidRDefault="00975C93" w:rsidP="00F6169C">
      <w:pPr>
        <w:rPr>
          <w:bCs/>
          <w:color w:val="000000"/>
        </w:rPr>
      </w:pPr>
      <w:r w:rsidRPr="000F76A8">
        <w:rPr>
          <w:bCs/>
          <w:color w:val="000000"/>
        </w:rPr>
        <w:t xml:space="preserve">STEP 16 From Jerusalem to the Jordan River </w:t>
      </w:r>
      <w:r w:rsidR="00F6169C">
        <w:tab/>
      </w:r>
      <w:r w:rsidR="00F6169C">
        <w:tab/>
      </w:r>
      <w:r w:rsidR="00F6169C">
        <w:tab/>
        <w:t xml:space="preserve">          </w:t>
      </w:r>
      <w:r w:rsidRPr="000F76A8">
        <w:rPr>
          <w:bCs/>
          <w:color w:val="000000"/>
        </w:rPr>
        <w:t>J</w:t>
      </w:r>
      <w:r w:rsidR="00F6169C">
        <w:rPr>
          <w:bCs/>
          <w:color w:val="000000"/>
        </w:rPr>
        <w:t xml:space="preserve">ohn </w:t>
      </w:r>
      <w:r w:rsidRPr="000F76A8">
        <w:rPr>
          <w:bCs/>
          <w:color w:val="000000"/>
        </w:rPr>
        <w:t xml:space="preserve"> 3:22-36</w:t>
      </w:r>
    </w:p>
    <w:p w:rsidR="00782C3E" w:rsidRPr="000F76A8" w:rsidRDefault="00975C93" w:rsidP="00455685">
      <w:r w:rsidRPr="000F76A8">
        <w:rPr>
          <w:bCs/>
          <w:color w:val="000000"/>
        </w:rPr>
        <w:t xml:space="preserve">STEP 17 From the Jordan River to Sychar in Samaria </w:t>
      </w:r>
      <w:r w:rsidR="00F6169C">
        <w:t xml:space="preserve">    </w:t>
      </w:r>
      <w:r w:rsidRPr="000F76A8">
        <w:rPr>
          <w:bCs/>
          <w:color w:val="000000"/>
        </w:rPr>
        <w:t xml:space="preserve">Mt. 4:12: Lk. 3:19,20; Jn. 4:1-42 </w:t>
      </w:r>
    </w:p>
    <w:p w:rsidR="00782C3E" w:rsidRPr="000F76A8" w:rsidRDefault="00975C93" w:rsidP="00455685">
      <w:r w:rsidRPr="000F76A8">
        <w:rPr>
          <w:bCs/>
          <w:color w:val="000000"/>
        </w:rPr>
        <w:t xml:space="preserve">STEP 18. From Sychar to Cana </w:t>
      </w:r>
      <w:r w:rsidR="00F6169C">
        <w:tab/>
      </w:r>
      <w:r w:rsidR="00F6169C">
        <w:tab/>
      </w:r>
      <w:r w:rsidR="00F6169C">
        <w:tab/>
      </w:r>
      <w:r w:rsidR="00F6169C">
        <w:tab/>
      </w:r>
      <w:r w:rsidR="00F6169C">
        <w:tab/>
        <w:t xml:space="preserve">          </w:t>
      </w:r>
      <w:r w:rsidRPr="000F76A8">
        <w:rPr>
          <w:bCs/>
          <w:color w:val="000000"/>
        </w:rPr>
        <w:t>J</w:t>
      </w:r>
      <w:r w:rsidR="00F6169C">
        <w:rPr>
          <w:bCs/>
          <w:color w:val="000000"/>
        </w:rPr>
        <w:t xml:space="preserve">ohn  </w:t>
      </w:r>
      <w:r w:rsidRPr="000F76A8">
        <w:rPr>
          <w:bCs/>
          <w:color w:val="000000"/>
        </w:rPr>
        <w:t>4:43-54</w:t>
      </w:r>
    </w:p>
    <w:p w:rsidR="00782C3E" w:rsidRPr="000F76A8" w:rsidRDefault="00975C93" w:rsidP="00455685">
      <w:r w:rsidRPr="000F76A8">
        <w:rPr>
          <w:bCs/>
          <w:color w:val="000000"/>
        </w:rPr>
        <w:t xml:space="preserve">STEP 19. From Cana to Nazareth </w:t>
      </w:r>
      <w:r w:rsidR="00F6169C">
        <w:tab/>
      </w:r>
      <w:r w:rsidR="00F6169C">
        <w:tab/>
      </w:r>
      <w:r w:rsidR="00F6169C">
        <w:tab/>
      </w:r>
      <w:r w:rsidR="00F6169C">
        <w:tab/>
      </w:r>
      <w:r w:rsidR="00F6169C">
        <w:tab/>
        <w:t xml:space="preserve">          </w:t>
      </w:r>
      <w:r w:rsidRPr="000F76A8">
        <w:rPr>
          <w:bCs/>
          <w:color w:val="000000"/>
        </w:rPr>
        <w:t>L</w:t>
      </w:r>
      <w:r w:rsidR="00F6169C">
        <w:rPr>
          <w:bCs/>
          <w:color w:val="000000"/>
        </w:rPr>
        <w:t xml:space="preserve">uke </w:t>
      </w:r>
      <w:r w:rsidRPr="000F76A8">
        <w:rPr>
          <w:bCs/>
          <w:color w:val="000000"/>
        </w:rPr>
        <w:t xml:space="preserve"> 4:16-30</w:t>
      </w:r>
    </w:p>
    <w:p w:rsidR="00782C3E" w:rsidRDefault="00975C93" w:rsidP="00455685">
      <w:pPr>
        <w:rPr>
          <w:bCs/>
          <w:color w:val="000000"/>
        </w:rPr>
      </w:pPr>
      <w:r w:rsidRPr="000F76A8">
        <w:rPr>
          <w:bCs/>
          <w:color w:val="000000"/>
        </w:rPr>
        <w:t xml:space="preserve">STEP 20 From Nazareth to Capernaum </w:t>
      </w:r>
      <w:r w:rsidR="00F6169C">
        <w:t xml:space="preserve">   </w:t>
      </w:r>
      <w:r w:rsidRPr="000F76A8">
        <w:rPr>
          <w:bCs/>
          <w:color w:val="000000"/>
        </w:rPr>
        <w:t>Mt. 4:13-22; 8:14-17: Mk. 1:14-38; Lk. 4:31-42</w:t>
      </w:r>
    </w:p>
    <w:p w:rsidR="007852E1" w:rsidRPr="000F76A8" w:rsidRDefault="007852E1" w:rsidP="00455685"/>
    <w:p w:rsidR="00975C93" w:rsidRDefault="009E71E3" w:rsidP="00034A27">
      <w:pPr>
        <w:pStyle w:val="Heading1"/>
        <w:numPr>
          <w:ilvl w:val="0"/>
          <w:numId w:val="21"/>
        </w:numPr>
        <w:jc w:val="left"/>
        <w:rPr>
          <w:b w:val="0"/>
          <w:sz w:val="24"/>
          <w:szCs w:val="24"/>
        </w:rPr>
      </w:pPr>
      <w:bookmarkStart w:id="6" w:name="_Toc236294987"/>
      <w:r w:rsidRPr="000F76A8">
        <w:rPr>
          <w:b w:val="0"/>
          <w:sz w:val="24"/>
          <w:szCs w:val="24"/>
        </w:rPr>
        <w:t>The Course</w:t>
      </w:r>
      <w:r w:rsidR="00975C93" w:rsidRPr="000F76A8">
        <w:rPr>
          <w:b w:val="0"/>
          <w:sz w:val="24"/>
          <w:szCs w:val="24"/>
        </w:rPr>
        <w:t xml:space="preserve"> of Christ</w:t>
      </w:r>
      <w:bookmarkEnd w:id="6"/>
    </w:p>
    <w:p w:rsidR="00FF3A7B" w:rsidRPr="00FF3A7B" w:rsidRDefault="00FF3A7B" w:rsidP="00FF3A7B"/>
    <w:p w:rsidR="00EF6A22" w:rsidRPr="00FF3A7B" w:rsidRDefault="00FF3A7B" w:rsidP="00FF3A7B">
      <w:pPr>
        <w:ind w:left="1440" w:firstLine="720"/>
        <w:rPr>
          <w:b/>
          <w:u w:val="single"/>
        </w:rPr>
      </w:pPr>
      <w:r>
        <w:t xml:space="preserve">                  </w:t>
      </w:r>
      <w:r w:rsidRPr="00FF3A7B">
        <w:rPr>
          <w:b/>
          <w:u w:val="single"/>
        </w:rPr>
        <w:t xml:space="preserve"> </w:t>
      </w:r>
      <w:r w:rsidR="00EF6A22" w:rsidRPr="00FF3A7B">
        <w:rPr>
          <w:b/>
          <w:u w:val="single"/>
        </w:rPr>
        <w:t>O</w:t>
      </w:r>
      <w:r w:rsidR="00455685" w:rsidRPr="00FF3A7B">
        <w:rPr>
          <w:b/>
          <w:u w:val="single"/>
        </w:rPr>
        <w:t>pen</w:t>
      </w:r>
      <w:r w:rsidR="00EF6A22" w:rsidRPr="00FF3A7B">
        <w:rPr>
          <w:b/>
          <w:u w:val="single"/>
        </w:rPr>
        <w:t xml:space="preserve"> </w:t>
      </w:r>
      <w:r w:rsidR="00455685" w:rsidRPr="00FF3A7B">
        <w:rPr>
          <w:b/>
          <w:u w:val="single"/>
        </w:rPr>
        <w:t>Public Ministry</w:t>
      </w:r>
    </w:p>
    <w:p w:rsidR="005E4AED" w:rsidRPr="000F1930" w:rsidRDefault="005E4AED" w:rsidP="00975C93"/>
    <w:p w:rsidR="005E4AED" w:rsidRPr="00455685" w:rsidRDefault="00455685" w:rsidP="00975C93">
      <w:pPr>
        <w:rPr>
          <w:i/>
        </w:rPr>
      </w:pPr>
      <w:r>
        <w:t>Mat. 4:16—</w:t>
      </w:r>
      <w:r w:rsidR="005E4AED" w:rsidRPr="00455685">
        <w:rPr>
          <w:i/>
        </w:rPr>
        <w:t>The people which sat in darkness saw great light; and to them which sat in the region and shadow of death light is sprung up.</w:t>
      </w:r>
    </w:p>
    <w:p w:rsidR="00EF6A22" w:rsidRPr="00455685" w:rsidRDefault="00455685" w:rsidP="00975C93">
      <w:pPr>
        <w:rPr>
          <w:i/>
        </w:rPr>
      </w:pPr>
      <w:r>
        <w:t>John 1:29—</w:t>
      </w:r>
      <w:r w:rsidR="005E4AED" w:rsidRPr="00455685">
        <w:rPr>
          <w:i/>
        </w:rPr>
        <w:t>The next day John seeth Jesus coming unto him, and saith, Behold the Lamb of God, which taketh away the sin of the world.</w:t>
      </w:r>
    </w:p>
    <w:p w:rsidR="00753D12" w:rsidRPr="00455685" w:rsidRDefault="00753D12" w:rsidP="00975C93">
      <w:pPr>
        <w:rPr>
          <w:i/>
        </w:rPr>
      </w:pPr>
    </w:p>
    <w:p w:rsidR="00EF6A22" w:rsidRPr="000F1930" w:rsidRDefault="00EF6A22" w:rsidP="00975C93">
      <w:r w:rsidRPr="000F1930">
        <w:t>Christ used the healing of the sick and ministering to the outcast to teach the religious and his disciples lessons they needed to learn. Christ’s ministry was the most complete and perfect ministry ever attempted. It was a perfect success. He knew why</w:t>
      </w:r>
      <w:r w:rsidR="00753D12" w:rsidRPr="000F1930">
        <w:t xml:space="preserve"> he</w:t>
      </w:r>
      <w:r w:rsidRPr="000F1930">
        <w:t xml:space="preserve"> came, what he was to do and how to go about </w:t>
      </w:r>
      <w:r w:rsidR="00753D12" w:rsidRPr="000F1930">
        <w:t xml:space="preserve">to accomplish </w:t>
      </w:r>
      <w:r w:rsidRPr="000F1930">
        <w:t>it. He was prudent and purposeful in every step he took.</w:t>
      </w:r>
    </w:p>
    <w:p w:rsidR="00753D12" w:rsidRPr="007B5542" w:rsidRDefault="007B5542" w:rsidP="00975C93">
      <w:pPr>
        <w:rPr>
          <w:i/>
        </w:rPr>
      </w:pPr>
      <w:r>
        <w:t>Eph. 1:8—</w:t>
      </w:r>
      <w:r w:rsidR="00753D12" w:rsidRPr="007B5542">
        <w:rPr>
          <w:i/>
        </w:rPr>
        <w:t>Wherein he hath abounded toward us in all wisdom and prudence;</w:t>
      </w:r>
    </w:p>
    <w:p w:rsidR="00EF6A22" w:rsidRPr="000F1930" w:rsidRDefault="00EF6A22" w:rsidP="00975C93"/>
    <w:p w:rsidR="00975C93" w:rsidRPr="000F1930" w:rsidRDefault="00975C93" w:rsidP="00975C93">
      <w:r w:rsidRPr="000F1930">
        <w:rPr>
          <w:bCs/>
          <w:color w:val="000000"/>
        </w:rPr>
        <w:t>STEP 21 From Capernaum to His first preaching Tour of Galilee to Capernaum</w:t>
      </w:r>
    </w:p>
    <w:p w:rsidR="00975C93" w:rsidRPr="000F1930" w:rsidRDefault="00975C93" w:rsidP="00975C93">
      <w:pPr>
        <w:ind w:firstLine="1526"/>
        <w:rPr>
          <w:bCs/>
          <w:color w:val="000000"/>
        </w:rPr>
      </w:pPr>
      <w:r w:rsidRPr="000F1930">
        <w:rPr>
          <w:bCs/>
          <w:color w:val="000000"/>
        </w:rPr>
        <w:t>Mt.4:23; 8:2-4; Mk. 1:39-45; Lk. 4:43-5:16</w:t>
      </w:r>
    </w:p>
    <w:p w:rsidR="001E5CAF" w:rsidRPr="000F1930" w:rsidRDefault="001E5CAF" w:rsidP="001E5CAF">
      <w:pPr>
        <w:rPr>
          <w:bCs/>
          <w:color w:val="000000"/>
        </w:rPr>
      </w:pPr>
      <w:r w:rsidRPr="000F1930">
        <w:rPr>
          <w:bCs/>
          <w:color w:val="000000"/>
        </w:rPr>
        <w:t>Jesus perceived the weakness in their faith for following orders and lack of courage so He put them to the test.</w:t>
      </w:r>
    </w:p>
    <w:p w:rsidR="001E5CAF" w:rsidRPr="007B5542" w:rsidRDefault="007B5542" w:rsidP="001E5CAF">
      <w:pPr>
        <w:rPr>
          <w:i/>
        </w:rPr>
      </w:pPr>
      <w:r>
        <w:t>Luke 5:4—</w:t>
      </w:r>
      <w:r w:rsidR="001E5CAF" w:rsidRPr="007B5542">
        <w:rPr>
          <w:i/>
        </w:rPr>
        <w:t>Now when he had left speaking, he said unto Simon, Launch out into the deep, and let down your nets for a draught.</w:t>
      </w:r>
    </w:p>
    <w:p w:rsidR="001E5CAF" w:rsidRPr="007B5542" w:rsidRDefault="007B5542" w:rsidP="001E5CAF">
      <w:pPr>
        <w:rPr>
          <w:i/>
        </w:rPr>
      </w:pPr>
      <w:r>
        <w:t>6—</w:t>
      </w:r>
      <w:r w:rsidR="001E5CAF" w:rsidRPr="007B5542">
        <w:rPr>
          <w:i/>
        </w:rPr>
        <w:t>And when they had this done, they inclosed a great multitude of fishes: and their net brake.</w:t>
      </w:r>
    </w:p>
    <w:p w:rsidR="001E5CAF" w:rsidRPr="000F1930" w:rsidRDefault="007B5542" w:rsidP="001E5CAF">
      <w:r>
        <w:t>7—</w:t>
      </w:r>
      <w:r w:rsidR="001E5CAF" w:rsidRPr="007B5542">
        <w:rPr>
          <w:i/>
        </w:rPr>
        <w:t>And they beckoned unto their partners, which were in the other ship, that they should come and help them. And they came, and filled both the ships, so that they began to sink.</w:t>
      </w:r>
    </w:p>
    <w:p w:rsidR="001E5CAF" w:rsidRPr="000F1930" w:rsidRDefault="001E5CAF" w:rsidP="001E5CAF"/>
    <w:p w:rsidR="001E5CAF" w:rsidRPr="000F1930" w:rsidRDefault="001E5CAF" w:rsidP="001E5CAF">
      <w:r w:rsidRPr="000F1930">
        <w:t>Having weak faith and lacking courage is like filling ships with broken nets.</w:t>
      </w:r>
    </w:p>
    <w:p w:rsidR="00054FA6" w:rsidRPr="000F1930" w:rsidRDefault="00054FA6" w:rsidP="001E5CAF"/>
    <w:p w:rsidR="00054FA6" w:rsidRPr="000F1930" w:rsidRDefault="007B5542" w:rsidP="001E5CAF">
      <w:r>
        <w:t>Luke 5:10—</w:t>
      </w:r>
      <w:r w:rsidR="00054FA6" w:rsidRPr="007B5542">
        <w:rPr>
          <w:i/>
        </w:rPr>
        <w:t>And so was also James, and John, the sons of Zebedee, which were partners with Simon. And Jesus said unto Simon, Fear not; from henceforth thou shalt catch men</w:t>
      </w:r>
      <w:r w:rsidR="00054FA6" w:rsidRPr="000F1930">
        <w:t>.</w:t>
      </w:r>
    </w:p>
    <w:p w:rsidR="00054FA6" w:rsidRDefault="007B5542" w:rsidP="001E5CAF">
      <w:pPr>
        <w:rPr>
          <w:i/>
        </w:rPr>
      </w:pPr>
      <w:r>
        <w:t>16—</w:t>
      </w:r>
      <w:r w:rsidR="00054FA6" w:rsidRPr="007B5542">
        <w:rPr>
          <w:i/>
        </w:rPr>
        <w:t>And he withdrew himself into the wilderness, and prayed.</w:t>
      </w:r>
    </w:p>
    <w:p w:rsidR="001B29E8" w:rsidRDefault="001B29E8" w:rsidP="001B29E8">
      <w:pPr>
        <w:rPr>
          <w:i/>
        </w:rPr>
      </w:pPr>
    </w:p>
    <w:p w:rsidR="00154815" w:rsidRPr="00154815" w:rsidRDefault="00154815" w:rsidP="001B29E8">
      <w:r w:rsidRPr="00154815">
        <w:t>The Sermon On The Mount</w:t>
      </w:r>
      <w:r>
        <w:t xml:space="preserve">    </w:t>
      </w:r>
      <w:r w:rsidR="001B29E8">
        <w:t xml:space="preserve">                            </w:t>
      </w:r>
      <w:r w:rsidRPr="00154815">
        <w:t>Rules For The Redeemed</w:t>
      </w:r>
    </w:p>
    <w:p w:rsidR="00154815" w:rsidRPr="00154815" w:rsidRDefault="00E214B9" w:rsidP="00154815">
      <w:r>
        <w:t>A Rule is an authoritative standard or principle</w:t>
      </w:r>
    </w:p>
    <w:p w:rsidR="00154815" w:rsidRDefault="00154815" w:rsidP="004B602C">
      <w:pPr>
        <w:pStyle w:val="ListParagraph"/>
        <w:numPr>
          <w:ilvl w:val="0"/>
          <w:numId w:val="39"/>
        </w:numPr>
      </w:pPr>
      <w:r w:rsidRPr="00154815">
        <w:t xml:space="preserve">The Money Rule </w:t>
      </w:r>
      <w:r w:rsidR="00056AA3">
        <w:t xml:space="preserve">    </w:t>
      </w:r>
      <w:r w:rsidRPr="00154815">
        <w:t xml:space="preserve">(Mt. 6:19,20) </w:t>
      </w:r>
    </w:p>
    <w:p w:rsidR="005300FF" w:rsidRPr="005300FF" w:rsidRDefault="00361451" w:rsidP="005300FF">
      <w:pPr>
        <w:pStyle w:val="ListParagraph"/>
        <w:ind w:left="1440"/>
        <w:rPr>
          <w:b/>
        </w:rPr>
      </w:pPr>
      <w:r w:rsidRPr="005300FF">
        <w:rPr>
          <w:b/>
        </w:rPr>
        <w:t>The Principles of God’s Word set our Faith</w:t>
      </w:r>
    </w:p>
    <w:p w:rsidR="005300FF" w:rsidRPr="004B602C" w:rsidRDefault="004B602C" w:rsidP="005300FF">
      <w:pPr>
        <w:rPr>
          <w:i/>
        </w:rPr>
      </w:pPr>
      <w:r>
        <w:t>Mt. 6:19—</w:t>
      </w:r>
      <w:r w:rsidR="005300FF" w:rsidRPr="004B602C">
        <w:rPr>
          <w:i/>
        </w:rPr>
        <w:t>Lay not up for yourselves treasures upon earth, where moth and rust doth corrupt, and where thieves break through and steal:</w:t>
      </w:r>
    </w:p>
    <w:p w:rsidR="005300FF" w:rsidRDefault="005300FF" w:rsidP="005300FF">
      <w:pPr>
        <w:ind w:left="720" w:firstLine="720"/>
      </w:pPr>
      <w:r>
        <w:t>Natural Treasures</w:t>
      </w:r>
      <w:r w:rsidR="00FD5513">
        <w:t xml:space="preserve"> – materialism – reversed priorities</w:t>
      </w:r>
    </w:p>
    <w:p w:rsidR="00FD5513" w:rsidRDefault="00FD5513" w:rsidP="005300FF">
      <w:pPr>
        <w:ind w:left="720" w:firstLine="720"/>
      </w:pPr>
      <w:r>
        <w:t>Materialism is like a disease it effects the whole body.</w:t>
      </w:r>
    </w:p>
    <w:p w:rsidR="004B602C" w:rsidRPr="004B602C" w:rsidRDefault="004B602C" w:rsidP="004B602C">
      <w:pPr>
        <w:rPr>
          <w:b/>
          <w:i/>
          <w:u w:val="single"/>
        </w:rPr>
      </w:pPr>
      <w:r>
        <w:t>Col 3:5—“</w:t>
      </w:r>
      <w:r w:rsidRPr="004B602C">
        <w:rPr>
          <w:b/>
          <w:i/>
          <w:u w:val="single"/>
        </w:rPr>
        <w:t>covetousness, which is idolatry</w:t>
      </w:r>
      <w:r w:rsidRPr="004B602C">
        <w:rPr>
          <w:b/>
          <w:i/>
        </w:rPr>
        <w:t>”</w:t>
      </w:r>
    </w:p>
    <w:p w:rsidR="005300FF" w:rsidRPr="004B602C" w:rsidRDefault="004B602C" w:rsidP="004B602C">
      <w:pPr>
        <w:rPr>
          <w:i/>
        </w:rPr>
      </w:pPr>
      <w:r>
        <w:t>Mt.6:20—</w:t>
      </w:r>
      <w:r w:rsidR="005300FF" w:rsidRPr="004B602C">
        <w:rPr>
          <w:i/>
        </w:rPr>
        <w:t>But lay up for yourselves treasures in heaven, where neither moth nor rust doth corrupt, and where thieves do not break through nor steal:</w:t>
      </w:r>
    </w:p>
    <w:p w:rsidR="005300FF" w:rsidRDefault="005300FF" w:rsidP="005300FF">
      <w:r>
        <w:tab/>
      </w:r>
      <w:r>
        <w:tab/>
        <w:t>Spiritual Treasures</w:t>
      </w:r>
      <w:r w:rsidR="00FD5513">
        <w:t xml:space="preserve"> </w:t>
      </w:r>
      <w:r w:rsidR="004B602C">
        <w:t>–</w:t>
      </w:r>
      <w:r w:rsidR="00FD5513">
        <w:t xml:space="preserve"> </w:t>
      </w:r>
    </w:p>
    <w:p w:rsidR="004B602C" w:rsidRDefault="004B602C" w:rsidP="005300FF">
      <w:r w:rsidRPr="004B602C">
        <w:t>Ac</w:t>
      </w:r>
      <w:r>
        <w:t>ts</w:t>
      </w:r>
      <w:r w:rsidRPr="004B602C">
        <w:t xml:space="preserve"> 20:35 </w:t>
      </w:r>
      <w:r>
        <w:t>“</w:t>
      </w:r>
      <w:r w:rsidRPr="004B602C">
        <w:rPr>
          <w:i/>
        </w:rPr>
        <w:t>It is more blessed to give than to receive</w:t>
      </w:r>
      <w:r>
        <w:t>”</w:t>
      </w:r>
    </w:p>
    <w:p w:rsidR="005300FF" w:rsidRDefault="005300FF" w:rsidP="005300FF">
      <w:r>
        <w:t>Precept – hoarding money to yourself is not practical.</w:t>
      </w:r>
    </w:p>
    <w:p w:rsidR="005300FF" w:rsidRDefault="00FD5513" w:rsidP="005300FF">
      <w:r>
        <w:t>Principle – Keep on giving to the Work of God is Practical.</w:t>
      </w:r>
      <w:r w:rsidR="005300FF">
        <w:t xml:space="preserve"> </w:t>
      </w:r>
    </w:p>
    <w:p w:rsidR="00154815" w:rsidRDefault="00154815" w:rsidP="004B602C">
      <w:pPr>
        <w:pStyle w:val="ListParagraph"/>
        <w:numPr>
          <w:ilvl w:val="0"/>
          <w:numId w:val="39"/>
        </w:numPr>
      </w:pPr>
      <w:r w:rsidRPr="00154815">
        <w:t xml:space="preserve">The Golden Rule </w:t>
      </w:r>
      <w:r w:rsidR="00056AA3">
        <w:t xml:space="preserve">    </w:t>
      </w:r>
    </w:p>
    <w:p w:rsidR="004B602C" w:rsidRDefault="004B602C" w:rsidP="004B602C">
      <w:pPr>
        <w:rPr>
          <w:i/>
        </w:rPr>
      </w:pPr>
      <w:r>
        <w:t>Mt 7:12—</w:t>
      </w:r>
      <w:r w:rsidRPr="004B602C">
        <w:rPr>
          <w:i/>
        </w:rPr>
        <w:t>Therefore all things whatsoever ye would that men should do to you, do ye even so to them: for this is the law and the prophets.</w:t>
      </w:r>
    </w:p>
    <w:p w:rsidR="00E65D92" w:rsidRDefault="004B2BD0" w:rsidP="004B2BD0">
      <w:pPr>
        <w:pStyle w:val="ListParagraph"/>
        <w:numPr>
          <w:ilvl w:val="1"/>
          <w:numId w:val="10"/>
        </w:numPr>
      </w:pPr>
      <w:r w:rsidRPr="004B2BD0">
        <w:t>T</w:t>
      </w:r>
      <w:r>
        <w:t>he Context of the Rule</w:t>
      </w:r>
    </w:p>
    <w:p w:rsidR="004B2BD0" w:rsidRDefault="004B2BD0" w:rsidP="004B2BD0">
      <w:pPr>
        <w:pStyle w:val="ListParagraph"/>
        <w:ind w:left="2520"/>
      </w:pPr>
      <w:r>
        <w:t>“Therefore” – This means there is a rule to follow</w:t>
      </w:r>
    </w:p>
    <w:p w:rsidR="004B2BD0" w:rsidRDefault="004B2BD0" w:rsidP="004B2BD0">
      <w:r>
        <w:t>7:1”Judge not”</w:t>
      </w:r>
      <w:r w:rsidR="00432DBD">
        <w:t xml:space="preserve"> 5 “</w:t>
      </w:r>
      <w:r w:rsidR="00432DBD" w:rsidRPr="00432DBD">
        <w:t>first cast ou</w:t>
      </w:r>
      <w:r w:rsidR="00432DBD">
        <w:t>t the beam out of thine own eye” 6 (give not to dogs and hogs)  7 “Ask” “Seek” “Knock” 11 Imatate God’s goodness in giving</w:t>
      </w:r>
    </w:p>
    <w:p w:rsidR="004B2BD0" w:rsidRDefault="004B2BD0" w:rsidP="004B2BD0">
      <w:pPr>
        <w:pStyle w:val="ListParagraph"/>
        <w:numPr>
          <w:ilvl w:val="1"/>
          <w:numId w:val="10"/>
        </w:numPr>
      </w:pPr>
      <w:r>
        <w:t>The Measure of the Rule</w:t>
      </w:r>
    </w:p>
    <w:p w:rsidR="00432DBD" w:rsidRDefault="00432DBD" w:rsidP="004923EC">
      <w:pPr>
        <w:jc w:val="center"/>
      </w:pPr>
      <w:r>
        <w:t>“</w:t>
      </w:r>
      <w:r w:rsidRPr="004B602C">
        <w:rPr>
          <w:i/>
        </w:rPr>
        <w:t>whatsoever ye would tha</w:t>
      </w:r>
      <w:r w:rsidR="004923EC">
        <w:rPr>
          <w:i/>
        </w:rPr>
        <w:t>t men should do to you</w:t>
      </w:r>
      <w:r>
        <w:rPr>
          <w:i/>
        </w:rPr>
        <w:t>”</w:t>
      </w:r>
    </w:p>
    <w:p w:rsidR="004B2BD0" w:rsidRDefault="004B2BD0" w:rsidP="004B2BD0">
      <w:pPr>
        <w:pStyle w:val="ListParagraph"/>
        <w:numPr>
          <w:ilvl w:val="1"/>
          <w:numId w:val="10"/>
        </w:numPr>
      </w:pPr>
      <w:r>
        <w:t>The Practice of the Rule</w:t>
      </w:r>
    </w:p>
    <w:p w:rsidR="004923EC" w:rsidRDefault="004923EC" w:rsidP="004923EC">
      <w:r>
        <w:rPr>
          <w:i/>
        </w:rPr>
        <w:t>“</w:t>
      </w:r>
      <w:r w:rsidRPr="004B602C">
        <w:rPr>
          <w:i/>
        </w:rPr>
        <w:t>do ye even so to them</w:t>
      </w:r>
      <w:r>
        <w:rPr>
          <w:i/>
        </w:rPr>
        <w:t>”</w:t>
      </w:r>
    </w:p>
    <w:p w:rsidR="004B2BD0" w:rsidRDefault="004B2BD0" w:rsidP="004B2BD0">
      <w:pPr>
        <w:pStyle w:val="ListParagraph"/>
        <w:numPr>
          <w:ilvl w:val="1"/>
          <w:numId w:val="10"/>
        </w:numPr>
      </w:pPr>
      <w:r>
        <w:t>The Extent of the Rule</w:t>
      </w:r>
    </w:p>
    <w:p w:rsidR="004923EC" w:rsidRDefault="00E214B9" w:rsidP="00E214B9">
      <w:r>
        <w:t>Mat. 22:37-40; Rom. 13:8-10</w:t>
      </w:r>
    </w:p>
    <w:p w:rsidR="00E214B9" w:rsidRPr="004B2BD0" w:rsidRDefault="00E214B9" w:rsidP="00E214B9">
      <w:r w:rsidRPr="00E214B9">
        <w:t>Ga 5:14 For all the law is fulfilled in one word, even in this; Thou shalt love thy neighbour as thyself.</w:t>
      </w:r>
    </w:p>
    <w:p w:rsidR="00154815" w:rsidRDefault="00154815" w:rsidP="004B602C">
      <w:pPr>
        <w:pStyle w:val="ListParagraph"/>
        <w:numPr>
          <w:ilvl w:val="0"/>
          <w:numId w:val="39"/>
        </w:numPr>
      </w:pPr>
      <w:r w:rsidRPr="00154815">
        <w:t xml:space="preserve">The Judgment Rule (Mt. 7:1) </w:t>
      </w:r>
      <w:r w:rsidR="0075152C">
        <w:t>Luke 6:37; Rom.2:1; II Cor.2:15; Gal.6:1-4</w:t>
      </w:r>
    </w:p>
    <w:p w:rsidR="00E214B9" w:rsidRDefault="00E214B9" w:rsidP="00E214B9">
      <w:pPr>
        <w:pStyle w:val="ListParagraph"/>
        <w:ind w:left="1440"/>
      </w:pPr>
      <w:r>
        <w:t>Hypocrites and those with a half a story</w:t>
      </w:r>
      <w:r w:rsidR="00BC6ACD">
        <w:t xml:space="preserve"> should not make any judgment.</w:t>
      </w:r>
      <w:r>
        <w:t>.</w:t>
      </w:r>
    </w:p>
    <w:p w:rsidR="00154815" w:rsidRDefault="00154815" w:rsidP="004B602C">
      <w:pPr>
        <w:pStyle w:val="ListParagraph"/>
        <w:numPr>
          <w:ilvl w:val="0"/>
          <w:numId w:val="39"/>
        </w:numPr>
      </w:pPr>
      <w:r w:rsidRPr="00154815">
        <w:t xml:space="preserve">The Prayer Rule </w:t>
      </w:r>
      <w:r w:rsidR="00056AA3">
        <w:t xml:space="preserve">      </w:t>
      </w:r>
      <w:r w:rsidRPr="00154815">
        <w:t>(Mt. 7:7,8)</w:t>
      </w:r>
    </w:p>
    <w:p w:rsidR="00BC6ACD" w:rsidRDefault="00BC6ACD" w:rsidP="00BC6ACD">
      <w:r w:rsidRPr="00BC6ACD">
        <w:t>Mt 7:8 For every one that asketh receiveth; and he that seeketh findeth; and to him that knocketh it shall be opened.</w:t>
      </w:r>
    </w:p>
    <w:p w:rsidR="00154815" w:rsidRPr="00154815" w:rsidRDefault="00154815" w:rsidP="004B602C">
      <w:pPr>
        <w:pStyle w:val="ListParagraph"/>
        <w:numPr>
          <w:ilvl w:val="0"/>
          <w:numId w:val="39"/>
        </w:numPr>
      </w:pPr>
      <w:r w:rsidRPr="00154815">
        <w:t xml:space="preserve">The Worry Rule </w:t>
      </w:r>
      <w:r w:rsidR="00056AA3">
        <w:t xml:space="preserve">      </w:t>
      </w:r>
      <w:r w:rsidRPr="00154815">
        <w:t>(Mt. 6:31-33)</w:t>
      </w:r>
    </w:p>
    <w:p w:rsidR="00154815" w:rsidRDefault="00BC6ACD" w:rsidP="00154815">
      <w:r w:rsidRPr="00BC6ACD">
        <w:t>Mt 6:31 Therefore take no thought, saying, What shall we eat? or, What shall we drink? or, Wherewithal shall we be clothed?</w:t>
      </w:r>
    </w:p>
    <w:p w:rsidR="00BC6ACD" w:rsidRPr="00154815" w:rsidRDefault="00BC6ACD" w:rsidP="00154815"/>
    <w:p w:rsidR="00154815" w:rsidRPr="00154815" w:rsidRDefault="00154815" w:rsidP="00154815">
      <w:r w:rsidRPr="00154815">
        <w:t xml:space="preserve">Two Metaphors </w:t>
      </w:r>
      <w:r w:rsidR="00056AA3">
        <w:t xml:space="preserve"> </w:t>
      </w:r>
      <w:r w:rsidRPr="00154815">
        <w:t>(Mt. 5:13,14)</w:t>
      </w:r>
      <w:r w:rsidR="00BC6ACD">
        <w:t xml:space="preserve">      </w:t>
      </w:r>
      <w:r w:rsidR="00DB1C7E">
        <w:tab/>
      </w:r>
      <w:r w:rsidR="00BC6ACD">
        <w:t xml:space="preserve">“Salt”     </w:t>
      </w:r>
      <w:r w:rsidR="00DB1C7E">
        <w:tab/>
      </w:r>
      <w:r w:rsidR="00DB1C7E">
        <w:tab/>
      </w:r>
      <w:r w:rsidR="00BC6ACD">
        <w:t>“ligjht”</w:t>
      </w:r>
    </w:p>
    <w:p w:rsidR="00154815" w:rsidRPr="00154815" w:rsidRDefault="00154815" w:rsidP="00154815">
      <w:r w:rsidRPr="00154815">
        <w:t>Two Gates</w:t>
      </w:r>
      <w:r w:rsidR="00056AA3">
        <w:tab/>
        <w:t xml:space="preserve">   </w:t>
      </w:r>
      <w:r w:rsidRPr="00154815">
        <w:t>(Mt.7:13,14)</w:t>
      </w:r>
      <w:r w:rsidR="00BC6ACD">
        <w:tab/>
      </w:r>
      <w:r w:rsidR="00D32D95">
        <w:t xml:space="preserve">        </w:t>
      </w:r>
      <w:r w:rsidR="00BC6ACD">
        <w:t xml:space="preserve">“Straight gate” </w:t>
      </w:r>
      <w:r w:rsidR="00D32D95">
        <w:t xml:space="preserve">       </w:t>
      </w:r>
      <w:r w:rsidR="00BC6ACD">
        <w:t>“Wide is the gate” “</w:t>
      </w:r>
    </w:p>
    <w:p w:rsidR="00154815" w:rsidRPr="00154815" w:rsidRDefault="00154815" w:rsidP="00154815">
      <w:r w:rsidRPr="00154815">
        <w:t>Two Trees</w:t>
      </w:r>
      <w:r w:rsidR="00056AA3">
        <w:tab/>
        <w:t xml:space="preserve">   </w:t>
      </w:r>
      <w:r w:rsidRPr="00154815">
        <w:t>(Mt. 7:15-23)</w:t>
      </w:r>
      <w:r w:rsidR="00D32D95">
        <w:t xml:space="preserve">        </w:t>
      </w:r>
      <w:r w:rsidR="00DB1C7E">
        <w:t xml:space="preserve"> </w:t>
      </w:r>
      <w:r w:rsidR="00D32D95">
        <w:t xml:space="preserve">“good tree”    </w:t>
      </w:r>
      <w:r w:rsidR="00D32D95">
        <w:tab/>
        <w:t xml:space="preserve">       “corrupt tree”</w:t>
      </w:r>
    </w:p>
    <w:p w:rsidR="00703B8B" w:rsidRDefault="00154815" w:rsidP="001E5CAF">
      <w:r w:rsidRPr="00154815">
        <w:t>Two Builders</w:t>
      </w:r>
      <w:r w:rsidR="00056AA3">
        <w:tab/>
        <w:t xml:space="preserve">   </w:t>
      </w:r>
      <w:r w:rsidRPr="00154815">
        <w:t>(Mt. 7:24-27)</w:t>
      </w:r>
      <w:r w:rsidR="00D32D95">
        <w:t xml:space="preserve">´      </w:t>
      </w:r>
      <w:r w:rsidR="00DB1C7E">
        <w:t xml:space="preserve">  </w:t>
      </w:r>
      <w:r w:rsidR="00D32D95">
        <w:t>“Wise man”                “foolish man”</w:t>
      </w:r>
    </w:p>
    <w:p w:rsidR="001B29E8" w:rsidRDefault="001B29E8" w:rsidP="002B78A7">
      <w:pPr>
        <w:tabs>
          <w:tab w:val="left" w:pos="0"/>
          <w:tab w:val="left" w:pos="958"/>
          <w:tab w:val="left" w:pos="1917"/>
          <w:tab w:val="left" w:pos="2876"/>
          <w:tab w:val="left" w:pos="3835"/>
          <w:tab w:val="left" w:pos="4794"/>
          <w:tab w:val="left" w:pos="5754"/>
          <w:tab w:val="left" w:pos="6712"/>
          <w:tab w:val="left" w:pos="7671"/>
          <w:tab w:val="left" w:pos="8640"/>
        </w:tabs>
        <w:jc w:val="center"/>
        <w:rPr>
          <w:bCs/>
        </w:rPr>
      </w:pPr>
    </w:p>
    <w:p w:rsidR="001B29E8" w:rsidRDefault="001B29E8" w:rsidP="002B78A7">
      <w:pPr>
        <w:tabs>
          <w:tab w:val="left" w:pos="0"/>
          <w:tab w:val="left" w:pos="958"/>
          <w:tab w:val="left" w:pos="1917"/>
          <w:tab w:val="left" w:pos="2876"/>
          <w:tab w:val="left" w:pos="3835"/>
          <w:tab w:val="left" w:pos="4794"/>
          <w:tab w:val="left" w:pos="5754"/>
          <w:tab w:val="left" w:pos="6712"/>
          <w:tab w:val="left" w:pos="7671"/>
          <w:tab w:val="left" w:pos="8640"/>
        </w:tabs>
        <w:jc w:val="center"/>
        <w:rPr>
          <w:bCs/>
        </w:rPr>
      </w:pPr>
    </w:p>
    <w:p w:rsidR="00896BDD" w:rsidRDefault="00896BDD" w:rsidP="00896BDD">
      <w:pPr>
        <w:tabs>
          <w:tab w:val="left" w:pos="0"/>
          <w:tab w:val="left" w:pos="958"/>
          <w:tab w:val="left" w:pos="1917"/>
          <w:tab w:val="left" w:pos="2876"/>
          <w:tab w:val="left" w:pos="3835"/>
          <w:tab w:val="left" w:pos="4794"/>
          <w:tab w:val="left" w:pos="5754"/>
          <w:tab w:val="left" w:pos="6712"/>
          <w:tab w:val="left" w:pos="7671"/>
          <w:tab w:val="left" w:pos="8640"/>
        </w:tabs>
        <w:rPr>
          <w:bCs/>
        </w:rPr>
      </w:pPr>
    </w:p>
    <w:p w:rsidR="00703B8B" w:rsidRPr="003C5936" w:rsidRDefault="003C5936" w:rsidP="002B78A7">
      <w:pPr>
        <w:tabs>
          <w:tab w:val="left" w:pos="0"/>
          <w:tab w:val="left" w:pos="958"/>
          <w:tab w:val="left" w:pos="1917"/>
          <w:tab w:val="left" w:pos="2876"/>
          <w:tab w:val="left" w:pos="3835"/>
          <w:tab w:val="left" w:pos="4794"/>
          <w:tab w:val="left" w:pos="5754"/>
          <w:tab w:val="left" w:pos="6712"/>
          <w:tab w:val="left" w:pos="7671"/>
          <w:tab w:val="left" w:pos="8640"/>
        </w:tabs>
        <w:jc w:val="center"/>
        <w:rPr>
          <w:bCs/>
        </w:rPr>
      </w:pPr>
      <w:r w:rsidRPr="003C5936">
        <w:rPr>
          <w:bCs/>
        </w:rPr>
        <w:t>THE GOSPEL OF MATTHEW</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u w:val="single"/>
        </w:rPr>
        <w:t>INTRODUCTION</w:t>
      </w:r>
      <w:r w:rsidR="002B78A7">
        <w:rPr>
          <w:bCs/>
          <w:u w:val="single"/>
        </w:rPr>
        <w:t xml:space="preserve"> </w:t>
      </w:r>
      <w:r w:rsidR="002B78A7" w:rsidRPr="003C5936">
        <w:rPr>
          <w:bCs/>
        </w:rPr>
        <w:t>To The Sermon On The Mount (5:1-2)</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1. In Matthew 5-7, we have recorded the most famous sermon that has</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ever been preached...</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Commonly referred to as "The Sermon On The Mount"</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b. It has touched more hearts, and in turn has sparked more sermons</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than any other</w:t>
      </w:r>
      <w:r w:rsidR="002B78A7">
        <w:rPr>
          <w:bCs/>
        </w:rPr>
        <w:t>.</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2. In Mt 5:1-2, the setting for the sermon is given...</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He saw the multitudes that were following Him - Mt 4:25</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b. He therefore ascended a mountain</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1) Many believe this refers to a natural amphitheater between the</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"Horns of Hattin", on a slope that arises above Capernaum </w:t>
      </w:r>
    </w:p>
    <w:p w:rsidR="00C76C23"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2) This may be the same occasion as "The Sermon On The Plain" </w:t>
      </w:r>
      <w:r w:rsidR="003C5936">
        <w:rPr>
          <w:bCs/>
        </w:rPr>
        <w:tab/>
        <w:t xml:space="preserve">            </w:t>
      </w:r>
      <w:r w:rsidR="00A71837">
        <w:rPr>
          <w:bCs/>
        </w:rPr>
        <w:t xml:space="preserve">  </w:t>
      </w:r>
      <w:r w:rsidRPr="003C5936">
        <w:rPr>
          <w:bCs/>
        </w:rPr>
        <w:t>Lk 6:17-49</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c. When His disciples came to Him, He sat down and began to speak</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1) It was common to speak while sitting, rather than standing as</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we do today</w:t>
      </w:r>
      <w:r w:rsidR="00A71837">
        <w:rPr>
          <w:bCs/>
        </w:rPr>
        <w:t>.</w:t>
      </w:r>
      <w:r w:rsidR="00A71837">
        <w:rPr>
          <w:bCs/>
        </w:rPr>
        <w:tab/>
      </w:r>
      <w:r w:rsidR="00A71837">
        <w:rPr>
          <w:bCs/>
        </w:rPr>
        <w:tab/>
      </w:r>
      <w:r w:rsidR="00A71837">
        <w:rPr>
          <w:bCs/>
        </w:rPr>
        <w:tab/>
      </w:r>
      <w:r w:rsidR="00A71837">
        <w:rPr>
          <w:bCs/>
        </w:rPr>
        <w:tab/>
      </w:r>
      <w:r w:rsidR="00A71837">
        <w:rPr>
          <w:bCs/>
        </w:rPr>
        <w:tab/>
      </w:r>
      <w:r w:rsidR="00A71837">
        <w:rPr>
          <w:bCs/>
        </w:rPr>
        <w:tab/>
        <w:t xml:space="preserve">    </w:t>
      </w:r>
      <w:r w:rsidRPr="003C5936">
        <w:rPr>
          <w:bCs/>
        </w:rPr>
        <w:t>Mt 13:1-2; Jn 8:2</w:t>
      </w:r>
    </w:p>
    <w:p w:rsidR="00703B8B"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u w:val="single"/>
        </w:rPr>
      </w:pPr>
      <w:r w:rsidRPr="003C5936">
        <w:rPr>
          <w:bCs/>
        </w:rPr>
        <w:t xml:space="preserve">I. </w:t>
      </w:r>
      <w:r w:rsidRPr="003C5936">
        <w:rPr>
          <w:bCs/>
          <w:u w:val="single"/>
        </w:rPr>
        <w:t>THE "THEME" OF THE SERMON</w:t>
      </w:r>
    </w:p>
    <w:p w:rsidR="002B78A7" w:rsidRPr="003C5936" w:rsidRDefault="002B78A7" w:rsidP="002B78A7">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"THE GOSPEL OF THE KINGDOM OF HEAVEN"</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NOTE THE "SETTING" LEADING UP TO THE SERMON...</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1. In Mt 3:1-3, we read of the preaching of John the Baptist</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Who was sent to prepare the way of the Lord</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b. The theme of his preaching concerned "the kingdom of </w:t>
      </w:r>
      <w:r w:rsidR="002B78A7">
        <w:rPr>
          <w:bCs/>
        </w:rPr>
        <w:t xml:space="preserve"> </w:t>
      </w:r>
      <w:r w:rsidRPr="003C5936">
        <w:rPr>
          <w:bCs/>
        </w:rPr>
        <w:t>heaven"</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2. In Mt 4, we read of the beginning of Jesus' ministry</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After His temptation, Jesus preaches a message similar to</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John's - Mt 4:17</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b. His preaching in Galilee pertained to the "gospel of the</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kingdom" - Mt 4:23</w:t>
      </w:r>
    </w:p>
    <w:p w:rsidR="00703B8B" w:rsidRPr="003C5936" w:rsidRDefault="002B78A7"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Pr>
          <w:bCs/>
        </w:rPr>
        <w:t xml:space="preserve">      </w:t>
      </w:r>
      <w:r>
        <w:rPr>
          <w:bCs/>
        </w:rPr>
        <w:tab/>
        <w:t>Could Jesus' theme be the kingdom of heaven</w:t>
      </w:r>
      <w:r w:rsidR="00703B8B" w:rsidRPr="003C5936">
        <w:rPr>
          <w:bCs/>
        </w:rPr>
        <w:t>?</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703B8B" w:rsidRDefault="002B78A7"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Pr>
          <w:bCs/>
        </w:rPr>
        <w:t xml:space="preserve">   B. Note A Phrase Used Throughout The Sermon</w:t>
      </w:r>
    </w:p>
    <w:p w:rsidR="007852E1" w:rsidRPr="003C5936" w:rsidRDefault="007852E1"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1. "for theirs is the kingdom of heaven" - Mt 5:3</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2. "for theirs is the kingdom of heaven" - Mt 5:10</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3. "...shall be called least in the kingdom of heaven" - Mt 5:19</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4. "...shall be called great in the kingdom of heaven" - Mt 5:19</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5. "...will by no means enter the kingdom of heaven" - Mt 5:20</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6. "Your kingdom come" - Mt 6:10</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7. "But seek first the kingdom of God" - Mt 6:33</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sectPr w:rsidR="00703B8B" w:rsidRPr="003C5936">
          <w:type w:val="continuous"/>
          <w:pgSz w:w="12240" w:h="15840"/>
          <w:pgMar w:top="1440" w:right="1800" w:bottom="1440" w:left="1800" w:header="1440" w:footer="1440" w:gutter="0"/>
          <w:cols w:space="720"/>
          <w:noEndnote/>
        </w:sectPr>
      </w:pP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8. ". . . shall enter the kingdom of heaven" - Mt 7:21</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 Isn't Jesus talking about "the kingdom of heaven"?</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Both the setting and His repeated use </w:t>
      </w:r>
      <w:r w:rsidR="002B78A7">
        <w:rPr>
          <w:bCs/>
        </w:rPr>
        <w:t xml:space="preserve">of </w:t>
      </w:r>
      <w:r w:rsidRPr="003C5936">
        <w:rPr>
          <w:bCs/>
        </w:rPr>
        <w:t>a particular phrase should lead</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us to conclude that the "theme" of Jesus' sermon on the mount is:</w:t>
      </w:r>
    </w:p>
    <w:p w:rsidR="0057505C" w:rsidRDefault="0057505C"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1B29E8" w:rsidRPr="003C5936" w:rsidRDefault="001B29E8"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1B29E8"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"THE GOSPEL OF THE KINGDOM OF HEAVEN"</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II. </w:t>
      </w:r>
      <w:r w:rsidRPr="003C5936">
        <w:rPr>
          <w:bCs/>
          <w:u w:val="single"/>
        </w:rPr>
        <w:t>THE "CONTENT" OF THE SERMON</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703B8B" w:rsidRPr="0057505C" w:rsidRDefault="0057505C" w:rsidP="00034A27">
      <w:pPr>
        <w:pStyle w:val="ListParagraph"/>
        <w:numPr>
          <w:ilvl w:val="0"/>
          <w:numId w:val="31"/>
        </w:numPr>
        <w:tabs>
          <w:tab w:val="left" w:pos="0"/>
          <w:tab w:val="left" w:pos="958"/>
          <w:tab w:val="left" w:pos="1917"/>
          <w:tab w:val="left" w:pos="2876"/>
          <w:tab w:val="left" w:pos="3835"/>
          <w:tab w:val="left" w:pos="4794"/>
          <w:tab w:val="left" w:pos="5754"/>
          <w:tab w:val="left" w:pos="6712"/>
          <w:tab w:val="left" w:pos="7671"/>
          <w:tab w:val="left" w:pos="8640"/>
        </w:tabs>
        <w:rPr>
          <w:bCs/>
        </w:rPr>
      </w:pPr>
      <w:r w:rsidRPr="0057505C">
        <w:rPr>
          <w:bCs/>
        </w:rPr>
        <w:t>THE "CITIZENS" OF THE KINGDOM</w:t>
      </w:r>
    </w:p>
    <w:p w:rsidR="0057505C" w:rsidRPr="0057505C" w:rsidRDefault="0057505C" w:rsidP="0057505C">
      <w:pPr>
        <w:pStyle w:val="ListParagraph"/>
        <w:tabs>
          <w:tab w:val="left" w:pos="0"/>
          <w:tab w:val="left" w:pos="958"/>
          <w:tab w:val="left" w:pos="1917"/>
          <w:tab w:val="left" w:pos="2876"/>
          <w:tab w:val="left" w:pos="3835"/>
          <w:tab w:val="left" w:pos="4794"/>
          <w:tab w:val="left" w:pos="5754"/>
          <w:tab w:val="left" w:pos="6712"/>
          <w:tab w:val="left" w:pos="7671"/>
          <w:tab w:val="left" w:pos="8640"/>
        </w:tabs>
        <w:ind w:left="525"/>
        <w:rPr>
          <w:bCs/>
        </w:rPr>
      </w:pP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1. Their character and blessedness - Mt 5:3-12</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Qualities to be found in those who will be citizens of this</w:t>
      </w:r>
      <w:r w:rsidR="00182620">
        <w:rPr>
          <w:bCs/>
        </w:rPr>
        <w:t xml:space="preserve"> </w:t>
      </w:r>
      <w:r w:rsidRPr="003C5936">
        <w:rPr>
          <w:bCs/>
        </w:rPr>
        <w:t>kingdom</w:t>
      </w:r>
    </w:p>
    <w:p w:rsidR="00703B8B"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b. The blessings enjoyed by these citizens</w:t>
      </w:r>
    </w:p>
    <w:p w:rsidR="0057505C" w:rsidRPr="003C5936" w:rsidRDefault="0057505C"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2. Their relation to the world - Mt 5:13-16</w:t>
      </w:r>
    </w:p>
    <w:p w:rsidR="00703B8B"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They are the salt of the earth</w:t>
      </w:r>
      <w:r w:rsidR="0075152C">
        <w:rPr>
          <w:bCs/>
        </w:rPr>
        <w:t xml:space="preserve">     </w:t>
      </w:r>
      <w:r w:rsidRPr="003C5936">
        <w:rPr>
          <w:bCs/>
        </w:rPr>
        <w:t>b. They are the light of the world</w:t>
      </w:r>
    </w:p>
    <w:p w:rsidR="0057505C" w:rsidRPr="003C5936" w:rsidRDefault="0057505C"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703B8B" w:rsidRPr="0057505C" w:rsidRDefault="00703B8B" w:rsidP="00034A27">
      <w:pPr>
        <w:pStyle w:val="ListParagraph"/>
        <w:numPr>
          <w:ilvl w:val="0"/>
          <w:numId w:val="31"/>
        </w:numPr>
        <w:tabs>
          <w:tab w:val="left" w:pos="0"/>
          <w:tab w:val="left" w:pos="958"/>
          <w:tab w:val="left" w:pos="1917"/>
          <w:tab w:val="left" w:pos="2876"/>
          <w:tab w:val="left" w:pos="3835"/>
          <w:tab w:val="left" w:pos="4794"/>
          <w:tab w:val="left" w:pos="5754"/>
          <w:tab w:val="left" w:pos="6712"/>
          <w:tab w:val="left" w:pos="7671"/>
          <w:tab w:val="left" w:pos="8640"/>
        </w:tabs>
        <w:rPr>
          <w:bCs/>
        </w:rPr>
      </w:pPr>
      <w:r w:rsidRPr="0057505C">
        <w:rPr>
          <w:bCs/>
        </w:rPr>
        <w:t>THE "</w:t>
      </w:r>
      <w:r w:rsidR="0057505C" w:rsidRPr="0057505C">
        <w:rPr>
          <w:bCs/>
        </w:rPr>
        <w:t>RIGHTEOUSNESS" OF THE KINGDOM</w:t>
      </w:r>
    </w:p>
    <w:p w:rsidR="0057505C" w:rsidRPr="0057505C" w:rsidRDefault="0057505C" w:rsidP="0057505C">
      <w:pPr>
        <w:pStyle w:val="ListParagraph"/>
        <w:tabs>
          <w:tab w:val="left" w:pos="0"/>
          <w:tab w:val="left" w:pos="958"/>
          <w:tab w:val="left" w:pos="1917"/>
          <w:tab w:val="left" w:pos="2876"/>
          <w:tab w:val="left" w:pos="3835"/>
          <w:tab w:val="left" w:pos="4794"/>
          <w:tab w:val="left" w:pos="5754"/>
          <w:tab w:val="left" w:pos="6712"/>
          <w:tab w:val="left" w:pos="7671"/>
          <w:tab w:val="left" w:pos="8640"/>
        </w:tabs>
        <w:ind w:left="525"/>
        <w:rPr>
          <w:bCs/>
        </w:rPr>
      </w:pPr>
    </w:p>
    <w:p w:rsidR="000F15B2"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1. In contrast to the "traditional interpretations and</w:t>
      </w:r>
      <w:r w:rsidR="000F15B2">
        <w:rPr>
          <w:bCs/>
        </w:rPr>
        <w:t xml:space="preserve"> applications" of the Law </w:t>
      </w:r>
    </w:p>
    <w:p w:rsidR="00703B8B" w:rsidRPr="003C5936" w:rsidRDefault="000F15B2"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Pr>
          <w:bCs/>
        </w:rPr>
        <w:tab/>
      </w:r>
      <w:r w:rsidR="00703B8B" w:rsidRPr="003C5936">
        <w:rPr>
          <w:bCs/>
        </w:rPr>
        <w:t>Mt 5:17-48</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Jesus has not come to destroy or show disrespect to the Law</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1) It will not pass away until it is fulfilled</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2) Those who violate it</w:t>
      </w:r>
      <w:r w:rsidR="005B4C5B">
        <w:rPr>
          <w:bCs/>
        </w:rPr>
        <w:t xml:space="preserve">, or </w:t>
      </w:r>
      <w:r w:rsidRPr="003C5936">
        <w:rPr>
          <w:bCs/>
        </w:rPr>
        <w:t xml:space="preserve"> teach contrary to it</w:t>
      </w:r>
      <w:r w:rsidR="005B4C5B">
        <w:rPr>
          <w:bCs/>
        </w:rPr>
        <w:t xml:space="preserve">, </w:t>
      </w:r>
      <w:r w:rsidRPr="003C5936">
        <w:rPr>
          <w:bCs/>
        </w:rPr>
        <w:t>will be least in the kingdom</w:t>
      </w:r>
      <w:r w:rsidR="005B4C5B">
        <w:rPr>
          <w:bCs/>
        </w:rPr>
        <w:t>.</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sectPr w:rsidR="00703B8B" w:rsidRPr="003C5936" w:rsidSect="005B4C5B">
          <w:type w:val="continuous"/>
          <w:pgSz w:w="12240" w:h="15840"/>
          <w:pgMar w:top="1440" w:right="1800" w:bottom="1440" w:left="1800" w:header="1440" w:footer="1440" w:gutter="0"/>
          <w:cols w:space="720"/>
          <w:noEndnote/>
        </w:sectPr>
      </w:pP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b. Jesus does require that the righteousness of those in the</w:t>
      </w:r>
      <w:r w:rsidR="005B4C5B">
        <w:rPr>
          <w:bCs/>
        </w:rPr>
        <w:t xml:space="preserve"> </w:t>
      </w:r>
      <w:r w:rsidRPr="003C5936">
        <w:rPr>
          <w:bCs/>
        </w:rPr>
        <w:t>kingdom exceed the righteousness of the Scribes and Pharisees</w:t>
      </w:r>
    </w:p>
    <w:p w:rsidR="0057505C"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c. He illustrates by a series of contrasts concerning:</w:t>
      </w:r>
    </w:p>
    <w:p w:rsidR="005B4C5B" w:rsidRDefault="0057505C"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Pr>
          <w:bCs/>
        </w:rPr>
        <w:t>1) Murder, A</w:t>
      </w:r>
      <w:r w:rsidR="00703B8B" w:rsidRPr="003C5936">
        <w:rPr>
          <w:bCs/>
        </w:rPr>
        <w:t>nger</w:t>
      </w:r>
      <w:r>
        <w:rPr>
          <w:bCs/>
        </w:rPr>
        <w:t xml:space="preserve"> </w:t>
      </w:r>
      <w:r w:rsidR="00703B8B" w:rsidRPr="003C5936">
        <w:rPr>
          <w:bCs/>
        </w:rPr>
        <w:t>2) Adultery</w:t>
      </w:r>
      <w:r>
        <w:rPr>
          <w:bCs/>
        </w:rPr>
        <w:t xml:space="preserve">, </w:t>
      </w:r>
      <w:r w:rsidR="00703B8B" w:rsidRPr="003C5936">
        <w:rPr>
          <w:bCs/>
        </w:rPr>
        <w:t>Divorce</w:t>
      </w:r>
      <w:r>
        <w:rPr>
          <w:bCs/>
        </w:rPr>
        <w:t xml:space="preserve"> 4)S</w:t>
      </w:r>
      <w:r w:rsidR="00703B8B" w:rsidRPr="003C5936">
        <w:rPr>
          <w:bCs/>
        </w:rPr>
        <w:t>wearing of oaths</w:t>
      </w:r>
      <w:r>
        <w:rPr>
          <w:bCs/>
        </w:rPr>
        <w:t xml:space="preserve"> 5)R</w:t>
      </w:r>
      <w:r w:rsidR="00703B8B" w:rsidRPr="003C5936">
        <w:rPr>
          <w:bCs/>
        </w:rPr>
        <w:t>evenge</w:t>
      </w:r>
      <w:r>
        <w:rPr>
          <w:bCs/>
        </w:rPr>
        <w:t xml:space="preserve">  6)Enemy</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In each case His </w:t>
      </w:r>
      <w:r w:rsidR="005B4C5B">
        <w:rPr>
          <w:bCs/>
        </w:rPr>
        <w:t xml:space="preserve">teaching is consistent with </w:t>
      </w:r>
      <w:r w:rsidRPr="003C5936">
        <w:rPr>
          <w:bCs/>
        </w:rPr>
        <w:t>Law,</w:t>
      </w:r>
      <w:r w:rsidR="005B4C5B">
        <w:rPr>
          <w:bCs/>
        </w:rPr>
        <w:t xml:space="preserve"> </w:t>
      </w:r>
      <w:r w:rsidRPr="003C5936">
        <w:rPr>
          <w:bCs/>
        </w:rPr>
        <w:t>but not the traditional interpretations and applications</w:t>
      </w:r>
      <w:r w:rsidR="005B4C5B">
        <w:rPr>
          <w:bCs/>
        </w:rPr>
        <w:t xml:space="preserve"> </w:t>
      </w:r>
      <w:r w:rsidRPr="003C5936">
        <w:rPr>
          <w:bCs/>
        </w:rPr>
        <w:t>of the Law</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2. With respect to man's relation to God - Mt 6:1-33</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Charitable deeds</w:t>
      </w:r>
      <w:r w:rsidR="00182620">
        <w:rPr>
          <w:bCs/>
        </w:rPr>
        <w:t xml:space="preserve">    </w:t>
      </w:r>
      <w:r w:rsidR="0075152C">
        <w:rPr>
          <w:bCs/>
        </w:rPr>
        <w:t xml:space="preserve"> </w:t>
      </w:r>
      <w:r w:rsidRPr="003C5936">
        <w:rPr>
          <w:bCs/>
        </w:rPr>
        <w:t>b. Prayer</w:t>
      </w:r>
      <w:r w:rsidR="00182620">
        <w:rPr>
          <w:bCs/>
        </w:rPr>
        <w:t xml:space="preserve">    </w:t>
      </w:r>
      <w:r w:rsidR="0075152C">
        <w:rPr>
          <w:bCs/>
        </w:rPr>
        <w:t xml:space="preserve"> </w:t>
      </w:r>
      <w:r w:rsidRPr="003C5936">
        <w:rPr>
          <w:bCs/>
        </w:rPr>
        <w:t>c. Fasting</w:t>
      </w:r>
      <w:r w:rsidR="00182620">
        <w:rPr>
          <w:bCs/>
        </w:rPr>
        <w:t xml:space="preserve">    </w:t>
      </w:r>
      <w:r w:rsidRPr="003C5936">
        <w:rPr>
          <w:bCs/>
        </w:rPr>
        <w:t>d. Materialism</w:t>
      </w:r>
      <w:r w:rsidR="00182620">
        <w:rPr>
          <w:bCs/>
        </w:rPr>
        <w:t xml:space="preserve">   </w:t>
      </w:r>
      <w:r w:rsidRPr="003C5936">
        <w:rPr>
          <w:bCs/>
        </w:rPr>
        <w:t xml:space="preserve"> e. Anxiety</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3. With respect to man's relation to man - Mt 7:1-12</w:t>
      </w:r>
    </w:p>
    <w:p w:rsidR="00703B8B"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Judging others</w:t>
      </w:r>
      <w:r w:rsidR="0057505C">
        <w:rPr>
          <w:bCs/>
        </w:rPr>
        <w:tab/>
      </w:r>
      <w:r w:rsidRPr="003C5936">
        <w:rPr>
          <w:bCs/>
        </w:rPr>
        <w:t>b. Asking, seeking, knocking</w:t>
      </w:r>
      <w:r w:rsidR="0057505C">
        <w:rPr>
          <w:bCs/>
        </w:rPr>
        <w:tab/>
      </w:r>
      <w:r w:rsidR="0057505C">
        <w:rPr>
          <w:bCs/>
        </w:rPr>
        <w:tab/>
      </w:r>
      <w:r w:rsidRPr="003C5936">
        <w:rPr>
          <w:bCs/>
        </w:rPr>
        <w:t>c. The golden rule</w:t>
      </w:r>
    </w:p>
    <w:p w:rsidR="0057505C" w:rsidRPr="003C5936" w:rsidRDefault="0057505C"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703B8B" w:rsidRPr="0057505C" w:rsidRDefault="00703B8B" w:rsidP="00034A27">
      <w:pPr>
        <w:pStyle w:val="ListParagraph"/>
        <w:numPr>
          <w:ilvl w:val="0"/>
          <w:numId w:val="31"/>
        </w:numPr>
        <w:tabs>
          <w:tab w:val="left" w:pos="0"/>
          <w:tab w:val="left" w:pos="958"/>
          <w:tab w:val="left" w:pos="1917"/>
          <w:tab w:val="left" w:pos="2876"/>
          <w:tab w:val="left" w:pos="3835"/>
          <w:tab w:val="left" w:pos="4794"/>
          <w:tab w:val="left" w:pos="5754"/>
          <w:tab w:val="left" w:pos="6712"/>
          <w:tab w:val="left" w:pos="7671"/>
          <w:tab w:val="left" w:pos="8640"/>
        </w:tabs>
        <w:rPr>
          <w:bCs/>
        </w:rPr>
      </w:pPr>
      <w:r w:rsidRPr="0057505C">
        <w:rPr>
          <w:bCs/>
        </w:rPr>
        <w:t>THE "EXHO</w:t>
      </w:r>
      <w:r w:rsidR="0057505C" w:rsidRPr="0057505C">
        <w:rPr>
          <w:bCs/>
        </w:rPr>
        <w:t>RTATION TO ENTER" THE KINGDOM</w:t>
      </w:r>
    </w:p>
    <w:p w:rsidR="0057505C" w:rsidRPr="0057505C" w:rsidRDefault="0057505C" w:rsidP="0057505C">
      <w:pPr>
        <w:pStyle w:val="ListParagraph"/>
        <w:tabs>
          <w:tab w:val="left" w:pos="0"/>
          <w:tab w:val="left" w:pos="958"/>
          <w:tab w:val="left" w:pos="1917"/>
          <w:tab w:val="left" w:pos="2876"/>
          <w:tab w:val="left" w:pos="3835"/>
          <w:tab w:val="left" w:pos="4794"/>
          <w:tab w:val="left" w:pos="5754"/>
          <w:tab w:val="left" w:pos="6712"/>
          <w:tab w:val="left" w:pos="7671"/>
          <w:tab w:val="left" w:pos="8640"/>
        </w:tabs>
        <w:ind w:left="525"/>
        <w:rPr>
          <w:bCs/>
        </w:rPr>
      </w:pP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1. The "beginning" of the way - Mt 7:13-14</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It will be narrow and difficult</w:t>
      </w:r>
      <w:r w:rsidR="0057505C">
        <w:rPr>
          <w:bCs/>
        </w:rPr>
        <w:tab/>
      </w:r>
      <w:r w:rsidRPr="003C5936">
        <w:rPr>
          <w:bCs/>
        </w:rPr>
        <w:t>b. Not many will find it</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2. The "progress" along the way - Mt 7:15-20</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Beware of false prophets who are wolves in sheep's clothing</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b. You will know them by their fruits</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3. The "end" of the way - Mt 7:21-27</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sectPr w:rsidR="00703B8B" w:rsidRPr="003C5936">
          <w:type w:val="continuous"/>
          <w:pgSz w:w="12240" w:h="15840"/>
          <w:pgMar w:top="1440" w:right="1800" w:bottom="1440" w:left="1800" w:header="1440" w:footer="1440" w:gutter="0"/>
          <w:cols w:space="720"/>
          <w:noEndnote/>
        </w:sectPr>
      </w:pP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In which "sayers" will be contrasted with "doers"</w:t>
      </w:r>
    </w:p>
    <w:p w:rsidR="00703B8B"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b. In which "hearers" will be contrasted with "doers"</w:t>
      </w:r>
    </w:p>
    <w:p w:rsidR="00EC0787" w:rsidRDefault="00EC0787" w:rsidP="00EC0787">
      <w:pPr>
        <w:pStyle w:val="Heading3"/>
        <w:numPr>
          <w:ilvl w:val="0"/>
          <w:numId w:val="0"/>
        </w:numPr>
      </w:pPr>
    </w:p>
    <w:p w:rsidR="00EC0787" w:rsidRDefault="00EC0787" w:rsidP="00EC0787">
      <w:pPr>
        <w:pStyle w:val="Heading3"/>
        <w:numPr>
          <w:ilvl w:val="0"/>
          <w:numId w:val="31"/>
        </w:numPr>
      </w:pPr>
      <w:r>
        <w:t>L</w:t>
      </w:r>
      <w:r w:rsidRPr="003C5936">
        <w:t>essons on "The Beatitudes" - Mt 5:3-12</w:t>
      </w:r>
    </w:p>
    <w:p w:rsidR="00EC0787" w:rsidRDefault="00A35B8E" w:rsidP="00EC0787">
      <w:pPr>
        <w:pStyle w:val="ListParagraph"/>
        <w:numPr>
          <w:ilvl w:val="0"/>
          <w:numId w:val="41"/>
        </w:numPr>
      </w:pPr>
      <w:r w:rsidRPr="00020646">
        <w:rPr>
          <w:b/>
          <w:u w:val="single"/>
        </w:rPr>
        <w:t>Poor in spirit</w:t>
      </w:r>
      <w:r>
        <w:t xml:space="preserve"> – humble, lowly, right estimation of yourself and others.</w:t>
      </w:r>
    </w:p>
    <w:p w:rsidR="00A35B8E" w:rsidRDefault="00020646" w:rsidP="00EC0787">
      <w:pPr>
        <w:pStyle w:val="ListParagraph"/>
        <w:numPr>
          <w:ilvl w:val="0"/>
          <w:numId w:val="41"/>
        </w:numPr>
      </w:pPr>
      <w:r w:rsidRPr="00020646">
        <w:rPr>
          <w:b/>
          <w:u w:val="single"/>
        </w:rPr>
        <w:t>Mourn</w:t>
      </w:r>
      <w:r>
        <w:t xml:space="preserve"> </w:t>
      </w:r>
      <w:r w:rsidR="00A35B8E">
        <w:t>–</w:t>
      </w:r>
      <w:r>
        <w:t xml:space="preserve"> Grieve, </w:t>
      </w:r>
      <w:r w:rsidR="00A35B8E">
        <w:t>Heart felt cry, passion for the lost, intercessory prayer, praying in faith</w:t>
      </w:r>
    </w:p>
    <w:p w:rsidR="00020646" w:rsidRDefault="00020646" w:rsidP="00EC0787">
      <w:pPr>
        <w:pStyle w:val="ListParagraph"/>
        <w:numPr>
          <w:ilvl w:val="0"/>
          <w:numId w:val="41"/>
        </w:numPr>
      </w:pPr>
      <w:r w:rsidRPr="00020646">
        <w:rPr>
          <w:b/>
          <w:u w:val="single"/>
        </w:rPr>
        <w:t>Meek</w:t>
      </w:r>
      <w:r>
        <w:t xml:space="preserve"> – Gentle, strength under control, submissive and mild.</w:t>
      </w:r>
    </w:p>
    <w:p w:rsidR="00020646" w:rsidRPr="00B04477" w:rsidRDefault="00020646" w:rsidP="00EC0787">
      <w:pPr>
        <w:pStyle w:val="ListParagraph"/>
        <w:numPr>
          <w:ilvl w:val="0"/>
          <w:numId w:val="41"/>
        </w:numPr>
        <w:rPr>
          <w:b/>
          <w:u w:val="single"/>
        </w:rPr>
      </w:pPr>
      <w:r w:rsidRPr="00020646">
        <w:rPr>
          <w:b/>
          <w:u w:val="single"/>
        </w:rPr>
        <w:t>Hunger and Thirst after Righteousness</w:t>
      </w:r>
      <w:r w:rsidRPr="00020646">
        <w:t xml:space="preserve"> </w:t>
      </w:r>
      <w:r>
        <w:t>–</w:t>
      </w:r>
      <w:r w:rsidRPr="00020646">
        <w:t xml:space="preserve"> </w:t>
      </w:r>
      <w:r>
        <w:t xml:space="preserve">Desire for God, Truth and </w:t>
      </w:r>
      <w:r w:rsidR="00B04477">
        <w:t>Right.</w:t>
      </w:r>
    </w:p>
    <w:p w:rsidR="00B04477" w:rsidRDefault="00B04477" w:rsidP="00EC0787">
      <w:pPr>
        <w:pStyle w:val="ListParagraph"/>
        <w:numPr>
          <w:ilvl w:val="0"/>
          <w:numId w:val="41"/>
        </w:numPr>
        <w:rPr>
          <w:b/>
          <w:u w:val="single"/>
        </w:rPr>
      </w:pPr>
      <w:r>
        <w:rPr>
          <w:b/>
          <w:u w:val="single"/>
        </w:rPr>
        <w:t>Merciful</w:t>
      </w:r>
      <w:r w:rsidRPr="00B04477">
        <w:rPr>
          <w:b/>
        </w:rPr>
        <w:t xml:space="preserve"> </w:t>
      </w:r>
      <w:r>
        <w:t>–</w:t>
      </w:r>
      <w:r w:rsidRPr="00B04477">
        <w:t xml:space="preserve"> </w:t>
      </w:r>
      <w:r>
        <w:t>gracious, kind, tender hearted, loving, compassionate and</w:t>
      </w:r>
      <w:r w:rsidR="00096FF4">
        <w:t xml:space="preserve"> forgiving.</w:t>
      </w:r>
    </w:p>
    <w:p w:rsidR="00B04477" w:rsidRDefault="00B04477" w:rsidP="00EC0787">
      <w:pPr>
        <w:pStyle w:val="ListParagraph"/>
        <w:numPr>
          <w:ilvl w:val="0"/>
          <w:numId w:val="41"/>
        </w:numPr>
        <w:rPr>
          <w:b/>
          <w:u w:val="single"/>
        </w:rPr>
      </w:pPr>
      <w:r>
        <w:rPr>
          <w:b/>
          <w:u w:val="single"/>
        </w:rPr>
        <w:t>Pure in heart</w:t>
      </w:r>
      <w:r w:rsidR="00096FF4" w:rsidRPr="00096FF4">
        <w:rPr>
          <w:b/>
        </w:rPr>
        <w:t xml:space="preserve"> </w:t>
      </w:r>
      <w:r w:rsidR="00096FF4">
        <w:rPr>
          <w:b/>
        </w:rPr>
        <w:t>–</w:t>
      </w:r>
      <w:r w:rsidR="00096FF4" w:rsidRPr="00096FF4">
        <w:rPr>
          <w:b/>
        </w:rPr>
        <w:t xml:space="preserve"> </w:t>
      </w:r>
      <w:r w:rsidR="00096FF4" w:rsidRPr="00096FF4">
        <w:t>Clean thoughts, Right motives, clear conscience</w:t>
      </w:r>
      <w:r w:rsidR="00096FF4">
        <w:t xml:space="preserve"> and sinless.</w:t>
      </w:r>
    </w:p>
    <w:p w:rsidR="00B04477" w:rsidRPr="00096FF4" w:rsidRDefault="00B04477" w:rsidP="00EC0787">
      <w:pPr>
        <w:pStyle w:val="ListParagraph"/>
        <w:numPr>
          <w:ilvl w:val="0"/>
          <w:numId w:val="41"/>
        </w:numPr>
        <w:rPr>
          <w:u w:val="single"/>
        </w:rPr>
      </w:pPr>
      <w:r>
        <w:rPr>
          <w:b/>
          <w:u w:val="single"/>
        </w:rPr>
        <w:t>Peacemakers</w:t>
      </w:r>
      <w:r w:rsidR="00096FF4" w:rsidRPr="00096FF4">
        <w:rPr>
          <w:b/>
        </w:rPr>
        <w:t xml:space="preserve"> </w:t>
      </w:r>
      <w:r w:rsidR="00096FF4">
        <w:rPr>
          <w:b/>
        </w:rPr>
        <w:t>–</w:t>
      </w:r>
      <w:r w:rsidR="00096FF4" w:rsidRPr="00096FF4">
        <w:rPr>
          <w:b/>
        </w:rPr>
        <w:t xml:space="preserve"> </w:t>
      </w:r>
      <w:r w:rsidR="00096FF4" w:rsidRPr="00096FF4">
        <w:t>stop all strife and never be the cause of it.</w:t>
      </w:r>
    </w:p>
    <w:p w:rsidR="00B04477" w:rsidRDefault="00B04477" w:rsidP="00EC0787">
      <w:pPr>
        <w:pStyle w:val="ListParagraph"/>
        <w:numPr>
          <w:ilvl w:val="0"/>
          <w:numId w:val="41"/>
        </w:numPr>
        <w:rPr>
          <w:b/>
          <w:u w:val="single"/>
        </w:rPr>
      </w:pPr>
      <w:r>
        <w:rPr>
          <w:b/>
          <w:u w:val="single"/>
        </w:rPr>
        <w:t>Persecuted for Righteousness sake</w:t>
      </w:r>
    </w:p>
    <w:p w:rsidR="00B04477" w:rsidRPr="00020646" w:rsidRDefault="00B04477" w:rsidP="00EC0787">
      <w:pPr>
        <w:pStyle w:val="ListParagraph"/>
        <w:numPr>
          <w:ilvl w:val="0"/>
          <w:numId w:val="41"/>
        </w:numPr>
        <w:rPr>
          <w:b/>
          <w:u w:val="single"/>
        </w:rPr>
      </w:pPr>
      <w:r>
        <w:rPr>
          <w:b/>
          <w:u w:val="single"/>
        </w:rPr>
        <w:t>Falsely accused, hated or mis judged, misunderstood</w:t>
      </w:r>
    </w:p>
    <w:p w:rsidR="00EC0787" w:rsidRPr="00EC0787" w:rsidRDefault="00EC0787" w:rsidP="00EC0787"/>
    <w:p w:rsidR="0057505C" w:rsidRPr="003C5936" w:rsidRDefault="0057505C"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u w:val="single"/>
        </w:rPr>
        <w:t>CONCLUSION</w:t>
      </w:r>
    </w:p>
    <w:p w:rsidR="00703B8B" w:rsidRPr="003C5936"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1. In view of its</w:t>
      </w:r>
      <w:r w:rsidR="005B4C5B">
        <w:rPr>
          <w:bCs/>
        </w:rPr>
        <w:t xml:space="preserve"> content, </w:t>
      </w:r>
      <w:r w:rsidRPr="003C5936">
        <w:rPr>
          <w:bCs/>
        </w:rPr>
        <w:t>this sermon has been</w:t>
      </w:r>
      <w:r w:rsidR="005B4C5B">
        <w:rPr>
          <w:bCs/>
        </w:rPr>
        <w:t xml:space="preserve"> called:</w:t>
      </w:r>
    </w:p>
    <w:p w:rsidR="002B78A7" w:rsidRDefault="00703B8B"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r w:rsidRPr="003C5936">
        <w:rPr>
          <w:bCs/>
        </w:rPr>
        <w:t xml:space="preserve">   a. The Magna Carta of His Kingdom</w:t>
      </w:r>
      <w:r w:rsidR="0057505C">
        <w:rPr>
          <w:bCs/>
        </w:rPr>
        <w:tab/>
      </w:r>
      <w:r w:rsidR="0057505C">
        <w:rPr>
          <w:bCs/>
        </w:rPr>
        <w:tab/>
      </w:r>
      <w:r w:rsidRPr="003C5936">
        <w:rPr>
          <w:bCs/>
        </w:rPr>
        <w:t>b. The Manifesto of the King</w:t>
      </w:r>
    </w:p>
    <w:p w:rsidR="00EC0787" w:rsidRDefault="00EC0787" w:rsidP="00703B8B">
      <w:pPr>
        <w:tabs>
          <w:tab w:val="left" w:pos="0"/>
          <w:tab w:val="left" w:pos="958"/>
          <w:tab w:val="left" w:pos="1917"/>
          <w:tab w:val="left" w:pos="2876"/>
          <w:tab w:val="left" w:pos="3835"/>
          <w:tab w:val="left" w:pos="4794"/>
          <w:tab w:val="left" w:pos="5754"/>
          <w:tab w:val="left" w:pos="6712"/>
          <w:tab w:val="left" w:pos="7671"/>
          <w:tab w:val="left" w:pos="8640"/>
        </w:tabs>
        <w:rPr>
          <w:bCs/>
        </w:rPr>
      </w:pPr>
    </w:p>
    <w:p w:rsidR="00EC0787" w:rsidRDefault="00EC0787" w:rsidP="001B29E8">
      <w:pPr>
        <w:tabs>
          <w:tab w:val="left" w:pos="0"/>
          <w:tab w:val="left" w:pos="958"/>
          <w:tab w:val="left" w:pos="1917"/>
          <w:tab w:val="left" w:pos="2876"/>
          <w:tab w:val="left" w:pos="3835"/>
          <w:tab w:val="left" w:pos="4794"/>
          <w:tab w:val="left" w:pos="5754"/>
          <w:tab w:val="left" w:pos="6712"/>
          <w:tab w:val="left" w:pos="7671"/>
          <w:tab w:val="left" w:pos="8640"/>
        </w:tabs>
        <w:jc w:val="center"/>
        <w:rPr>
          <w:bCs/>
        </w:rPr>
      </w:pPr>
    </w:p>
    <w:p w:rsidR="00EC0787" w:rsidRDefault="00EC0787" w:rsidP="001B29E8">
      <w:pPr>
        <w:tabs>
          <w:tab w:val="left" w:pos="0"/>
          <w:tab w:val="left" w:pos="958"/>
          <w:tab w:val="left" w:pos="1917"/>
          <w:tab w:val="left" w:pos="2876"/>
          <w:tab w:val="left" w:pos="3835"/>
          <w:tab w:val="left" w:pos="4794"/>
          <w:tab w:val="left" w:pos="5754"/>
          <w:tab w:val="left" w:pos="6712"/>
          <w:tab w:val="left" w:pos="7671"/>
          <w:tab w:val="left" w:pos="8640"/>
        </w:tabs>
        <w:jc w:val="center"/>
        <w:rPr>
          <w:bCs/>
        </w:rPr>
      </w:pPr>
    </w:p>
    <w:p w:rsidR="00EC0787" w:rsidRDefault="00EC0787" w:rsidP="001B29E8">
      <w:pPr>
        <w:tabs>
          <w:tab w:val="left" w:pos="0"/>
          <w:tab w:val="left" w:pos="958"/>
          <w:tab w:val="left" w:pos="1917"/>
          <w:tab w:val="left" w:pos="2876"/>
          <w:tab w:val="left" w:pos="3835"/>
          <w:tab w:val="left" w:pos="4794"/>
          <w:tab w:val="left" w:pos="5754"/>
          <w:tab w:val="left" w:pos="6712"/>
          <w:tab w:val="left" w:pos="7671"/>
          <w:tab w:val="left" w:pos="8640"/>
        </w:tabs>
        <w:jc w:val="center"/>
        <w:rPr>
          <w:bCs/>
        </w:rPr>
      </w:pPr>
    </w:p>
    <w:p w:rsidR="00EC0787" w:rsidRDefault="00EC0787" w:rsidP="001B29E8">
      <w:pPr>
        <w:tabs>
          <w:tab w:val="left" w:pos="0"/>
          <w:tab w:val="left" w:pos="958"/>
          <w:tab w:val="left" w:pos="1917"/>
          <w:tab w:val="left" w:pos="2876"/>
          <w:tab w:val="left" w:pos="3835"/>
          <w:tab w:val="left" w:pos="4794"/>
          <w:tab w:val="left" w:pos="5754"/>
          <w:tab w:val="left" w:pos="6712"/>
          <w:tab w:val="left" w:pos="7671"/>
          <w:tab w:val="left" w:pos="8640"/>
        </w:tabs>
        <w:jc w:val="center"/>
        <w:rPr>
          <w:bCs/>
        </w:rPr>
      </w:pPr>
    </w:p>
    <w:p w:rsidR="00EC0787" w:rsidRDefault="00EC0787" w:rsidP="001B29E8">
      <w:pPr>
        <w:tabs>
          <w:tab w:val="left" w:pos="0"/>
          <w:tab w:val="left" w:pos="958"/>
          <w:tab w:val="left" w:pos="1917"/>
          <w:tab w:val="left" w:pos="2876"/>
          <w:tab w:val="left" w:pos="3835"/>
          <w:tab w:val="left" w:pos="4794"/>
          <w:tab w:val="left" w:pos="5754"/>
          <w:tab w:val="left" w:pos="6712"/>
          <w:tab w:val="left" w:pos="7671"/>
          <w:tab w:val="left" w:pos="8640"/>
        </w:tabs>
        <w:jc w:val="center"/>
        <w:rPr>
          <w:bCs/>
        </w:rPr>
      </w:pPr>
    </w:p>
    <w:p w:rsidR="00EC0787" w:rsidRDefault="00EC0787" w:rsidP="001B29E8">
      <w:pPr>
        <w:tabs>
          <w:tab w:val="left" w:pos="0"/>
          <w:tab w:val="left" w:pos="958"/>
          <w:tab w:val="left" w:pos="1917"/>
          <w:tab w:val="left" w:pos="2876"/>
          <w:tab w:val="left" w:pos="3835"/>
          <w:tab w:val="left" w:pos="4794"/>
          <w:tab w:val="left" w:pos="5754"/>
          <w:tab w:val="left" w:pos="6712"/>
          <w:tab w:val="left" w:pos="7671"/>
          <w:tab w:val="left" w:pos="8640"/>
        </w:tabs>
        <w:jc w:val="center"/>
        <w:rPr>
          <w:bCs/>
        </w:rPr>
      </w:pPr>
    </w:p>
    <w:p w:rsidR="00EC0787" w:rsidRDefault="00EC0787" w:rsidP="001B29E8">
      <w:pPr>
        <w:tabs>
          <w:tab w:val="left" w:pos="0"/>
          <w:tab w:val="left" w:pos="958"/>
          <w:tab w:val="left" w:pos="1917"/>
          <w:tab w:val="left" w:pos="2876"/>
          <w:tab w:val="left" w:pos="3835"/>
          <w:tab w:val="left" w:pos="4794"/>
          <w:tab w:val="left" w:pos="5754"/>
          <w:tab w:val="left" w:pos="6712"/>
          <w:tab w:val="left" w:pos="7671"/>
          <w:tab w:val="left" w:pos="8640"/>
        </w:tabs>
        <w:jc w:val="center"/>
        <w:rPr>
          <w:bCs/>
        </w:rPr>
      </w:pPr>
    </w:p>
    <w:p w:rsidR="00EC0787" w:rsidRPr="003C5936" w:rsidRDefault="00EC0787" w:rsidP="001B29E8">
      <w:pPr>
        <w:tabs>
          <w:tab w:val="left" w:pos="0"/>
          <w:tab w:val="left" w:pos="958"/>
          <w:tab w:val="left" w:pos="1917"/>
          <w:tab w:val="left" w:pos="2876"/>
          <w:tab w:val="left" w:pos="3835"/>
          <w:tab w:val="left" w:pos="4794"/>
          <w:tab w:val="left" w:pos="5754"/>
          <w:tab w:val="left" w:pos="6712"/>
          <w:tab w:val="left" w:pos="7671"/>
          <w:tab w:val="left" w:pos="8640"/>
        </w:tabs>
        <w:jc w:val="center"/>
        <w:rPr>
          <w:bCs/>
        </w:rPr>
      </w:pPr>
    </w:p>
    <w:p w:rsidR="00703B8B" w:rsidRPr="001B29E8" w:rsidRDefault="002B78A7" w:rsidP="001B29E8">
      <w:pPr>
        <w:sectPr w:rsidR="00703B8B" w:rsidRPr="001B29E8">
          <w:type w:val="continuous"/>
          <w:pgSz w:w="12240" w:h="15840"/>
          <w:pgMar w:top="1440" w:right="1800" w:bottom="1440" w:left="1800" w:header="1440" w:footer="1440" w:gutter="0"/>
          <w:cols w:space="720"/>
          <w:noEndnote/>
        </w:sectPr>
      </w:pPr>
      <w:r>
        <w:rPr>
          <w:bCs/>
        </w:rPr>
        <w:t xml:space="preserve">        </w:t>
      </w:r>
      <w:r w:rsidR="00DD7729" w:rsidRPr="00CE1049">
        <w:t>A. What ever happened to the twelve apostles?</w:t>
      </w:r>
    </w:p>
    <w:p w:rsidR="00CE1049" w:rsidRPr="00CE1049" w:rsidRDefault="00CE1049" w:rsidP="006D4E88">
      <w:r w:rsidRPr="00CE1049">
        <w:t xml:space="preserve">1. Peter </w:t>
      </w:r>
      <w:r w:rsidR="006D4E88">
        <w:t xml:space="preserve">  </w:t>
      </w:r>
      <w:r>
        <w:t>A fisherman whom J</w:t>
      </w:r>
      <w:r w:rsidRPr="00CE1049">
        <w:t>esus called the rock.</w:t>
      </w:r>
    </w:p>
    <w:p w:rsidR="00C46AA8" w:rsidRDefault="00C46AA8" w:rsidP="00DD7729">
      <w:pPr>
        <w:ind w:left="720"/>
      </w:pPr>
      <w:r>
        <w:t>Martyr: crucified at Rome under N</w:t>
      </w:r>
      <w:r w:rsidRPr="00CE1049">
        <w:t>ero. Crucified up side down at his request because he did consider himse</w:t>
      </w:r>
      <w:r>
        <w:t>lf worthy to be crucified like J</w:t>
      </w:r>
      <w:r w:rsidRPr="00CE1049">
        <w:t>esus.</w:t>
      </w:r>
    </w:p>
    <w:p w:rsidR="00DD7729" w:rsidRPr="00CE1049" w:rsidRDefault="00C46AA8" w:rsidP="00C46AA8">
      <w:r w:rsidRPr="00CE1049">
        <w:t>2. Andrew</w:t>
      </w:r>
      <w:r>
        <w:t xml:space="preserve">  </w:t>
      </w:r>
      <w:r w:rsidR="006D4E88">
        <w:t>(brother of P</w:t>
      </w:r>
      <w:r w:rsidRPr="00CE1049">
        <w:t>eter)</w:t>
      </w:r>
      <w:r>
        <w:t xml:space="preserve"> Introduced Peter to J</w:t>
      </w:r>
      <w:r w:rsidRPr="00CE1049">
        <w:t>esus</w:t>
      </w:r>
    </w:p>
    <w:p w:rsidR="00C46AA8" w:rsidRDefault="00C46AA8" w:rsidP="00DD7729">
      <w:pPr>
        <w:ind w:left="720"/>
        <w:rPr>
          <w:i/>
        </w:rPr>
      </w:pPr>
      <w:r w:rsidRPr="00C46AA8">
        <w:t>Joh</w:t>
      </w:r>
      <w:r>
        <w:t>n 1:41—</w:t>
      </w:r>
      <w:r w:rsidRPr="00C46AA8">
        <w:rPr>
          <w:i/>
        </w:rPr>
        <w:t>He first findeth his own brother Simon, and saith unto him, We have found the Messias, which is, being interpreted, the Christ.</w:t>
      </w:r>
    </w:p>
    <w:p w:rsidR="006D4E88" w:rsidRPr="00CE1049" w:rsidRDefault="006D4E88" w:rsidP="00DD7729">
      <w:pPr>
        <w:ind w:firstLine="720"/>
      </w:pPr>
      <w:r w:rsidRPr="00CE1049">
        <w:t xml:space="preserve">Brought the lad </w:t>
      </w:r>
      <w:r>
        <w:t>with five loaves and fishes to J</w:t>
      </w:r>
      <w:r w:rsidRPr="00CE1049">
        <w:t>esus</w:t>
      </w:r>
    </w:p>
    <w:p w:rsidR="005F1D1B" w:rsidRPr="00CE1049" w:rsidRDefault="005F1D1B" w:rsidP="00DD7729">
      <w:pPr>
        <w:ind w:firstLine="720"/>
      </w:pPr>
      <w:r>
        <w:t>Martyr: crucified at Patraea, A</w:t>
      </w:r>
      <w:r w:rsidRPr="00CE1049">
        <w:t>chaia (southern greece).</w:t>
      </w:r>
    </w:p>
    <w:p w:rsidR="00C46AA8" w:rsidRPr="00CE1049" w:rsidRDefault="005F1D1B" w:rsidP="00DD7729">
      <w:pPr>
        <w:ind w:firstLine="720"/>
      </w:pPr>
      <w:r w:rsidRPr="00CE1049">
        <w:t>Hung alive on the cross two days exhorting spectators all the while.</w:t>
      </w:r>
    </w:p>
    <w:p w:rsidR="006D4E88" w:rsidRPr="00CE1049" w:rsidRDefault="00C46AA8" w:rsidP="00DD7729">
      <w:r w:rsidRPr="00CE1049">
        <w:t>3. James</w:t>
      </w:r>
      <w:r w:rsidR="00DD7729">
        <w:t xml:space="preserve"> a </w:t>
      </w:r>
      <w:r w:rsidR="006D4E88" w:rsidRPr="00CE1049">
        <w:t>Martyr: killed 10 years afte</w:t>
      </w:r>
      <w:r w:rsidR="006D4E88">
        <w:t>r the first martyr, S</w:t>
      </w:r>
      <w:r w:rsidR="006D4E88" w:rsidRPr="00CE1049">
        <w:t>tephen.</w:t>
      </w:r>
    </w:p>
    <w:p w:rsidR="00F13748" w:rsidRDefault="006D4E88" w:rsidP="00DD7729">
      <w:pPr>
        <w:ind w:firstLine="720"/>
      </w:pPr>
      <w:r>
        <w:t>His accuser was converted by J</w:t>
      </w:r>
      <w:r w:rsidRPr="00CE1049">
        <w:t>ames courage and the two were beheaded together</w:t>
      </w:r>
    </w:p>
    <w:p w:rsidR="005F1D1B" w:rsidRPr="00CE1049" w:rsidRDefault="005F1D1B" w:rsidP="00DD7729">
      <w:pPr>
        <w:ind w:firstLine="720"/>
      </w:pPr>
      <w:r w:rsidRPr="00CE1049">
        <w:t>Mar</w:t>
      </w:r>
      <w:r>
        <w:t>tyr: crucified by idolaters of I</w:t>
      </w:r>
      <w:r w:rsidRPr="00CE1049">
        <w:t>ndia.</w:t>
      </w:r>
    </w:p>
    <w:p w:rsidR="004269F4" w:rsidRPr="00CE1049" w:rsidRDefault="004269F4" w:rsidP="00DD7729">
      <w:pPr>
        <w:ind w:firstLine="720"/>
      </w:pPr>
      <w:r w:rsidRPr="00CE1049">
        <w:t>Martyr: killed 10 years afte</w:t>
      </w:r>
      <w:r>
        <w:t>r the first martyr, S</w:t>
      </w:r>
      <w:r w:rsidRPr="00CE1049">
        <w:t>tephen.</w:t>
      </w:r>
    </w:p>
    <w:p w:rsidR="004269F4" w:rsidRDefault="004269F4" w:rsidP="00DD7729">
      <w:pPr>
        <w:ind w:firstLine="720"/>
      </w:pPr>
      <w:r>
        <w:t>His accuser was converted by J</w:t>
      </w:r>
      <w:r w:rsidRPr="00CE1049">
        <w:t>ames courage and the two were beheaded together</w:t>
      </w:r>
    </w:p>
    <w:p w:rsidR="00C46AA8" w:rsidRPr="00CE1049" w:rsidRDefault="00C46AA8" w:rsidP="00337514">
      <w:pPr>
        <w:ind w:left="720" w:hanging="720"/>
      </w:pPr>
      <w:r w:rsidRPr="00CE1049">
        <w:t>4. John</w:t>
      </w:r>
      <w:r>
        <w:t xml:space="preserve">  (brother of J</w:t>
      </w:r>
      <w:r w:rsidRPr="00CE1049">
        <w:t>ames)</w:t>
      </w:r>
      <w:r w:rsidR="00DD7729">
        <w:t xml:space="preserve"> </w:t>
      </w:r>
      <w:r w:rsidRPr="00CE1049">
        <w:t>A fisherman</w:t>
      </w:r>
      <w:r>
        <w:t>, With Jesus in G</w:t>
      </w:r>
      <w:r w:rsidRPr="00CE1049">
        <w:t>ethsamane</w:t>
      </w:r>
      <w:r>
        <w:t xml:space="preserve">, </w:t>
      </w:r>
      <w:r w:rsidRPr="00CE1049">
        <w:t xml:space="preserve">Known as the </w:t>
      </w:r>
      <w:r w:rsidR="00DD7729">
        <w:t xml:space="preserve">       </w:t>
      </w:r>
      <w:r w:rsidRPr="00CE1049">
        <w:t>“beloved disciple”</w:t>
      </w:r>
      <w:r w:rsidR="00C74169" w:rsidRPr="00CE1049">
        <w:t>Natural death: the only apostle who did not meet a martyrs death. Banishe</w:t>
      </w:r>
      <w:r w:rsidR="006D4E88">
        <w:t xml:space="preserve">d by Roman </w:t>
      </w:r>
      <w:r w:rsidR="00C74169">
        <w:t>Emperor Domitian to Isle of P</w:t>
      </w:r>
      <w:r w:rsidR="00C74169" w:rsidRPr="00CE1049">
        <w:t>atmos where</w:t>
      </w:r>
      <w:r w:rsidR="00C74169">
        <w:t xml:space="preserve"> he received the Revelation of Jesus C</w:t>
      </w:r>
      <w:r w:rsidR="00C74169" w:rsidRPr="00CE1049">
        <w:t>hr</w:t>
      </w:r>
      <w:r w:rsidR="006D4E88">
        <w:t>ist, the last book in the bible</w:t>
      </w:r>
    </w:p>
    <w:p w:rsidR="00C46AA8" w:rsidRDefault="00C46AA8" w:rsidP="00C46AA8">
      <w:r w:rsidRPr="00CE1049">
        <w:t xml:space="preserve">5. Philip </w:t>
      </w:r>
      <w:r>
        <w:t xml:space="preserve">- </w:t>
      </w:r>
      <w:r w:rsidRPr="00CE1049">
        <w:t>a greek name.</w:t>
      </w:r>
    </w:p>
    <w:p w:rsidR="00C46AA8" w:rsidRPr="00CE1049" w:rsidRDefault="00C46AA8" w:rsidP="00DD7729">
      <w:pPr>
        <w:ind w:firstLine="720"/>
      </w:pPr>
      <w:r>
        <w:t>Brought B</w:t>
      </w:r>
      <w:r w:rsidRPr="00CE1049">
        <w:t>artholomew</w:t>
      </w:r>
      <w:r>
        <w:t xml:space="preserve"> (Nathaniel) to J</w:t>
      </w:r>
      <w:r w:rsidRPr="00CE1049">
        <w:t>esus.</w:t>
      </w:r>
      <w:r>
        <w:t xml:space="preserve"> </w:t>
      </w:r>
      <w:r w:rsidRPr="00CE1049">
        <w:t>Jesus saw him under a fig tree</w:t>
      </w:r>
    </w:p>
    <w:p w:rsidR="00C46AA8" w:rsidRPr="00CE1049" w:rsidRDefault="00F13748" w:rsidP="00DD7729">
      <w:pPr>
        <w:ind w:left="720"/>
      </w:pPr>
      <w:r w:rsidRPr="00CE1049">
        <w:t>Martyr; crucif</w:t>
      </w:r>
      <w:r>
        <w:t>ied about 54 AD</w:t>
      </w:r>
      <w:r w:rsidRPr="00CE1049">
        <w:t>. Preached the gospe</w:t>
      </w:r>
      <w:r>
        <w:t>l in Phrygia which was in the Roman province of Asia near Ephesus, (T</w:t>
      </w:r>
      <w:r w:rsidRPr="00CE1049">
        <w:t>urkey)</w:t>
      </w:r>
    </w:p>
    <w:p w:rsidR="00C46AA8" w:rsidRDefault="00C74169" w:rsidP="00C46AA8">
      <w:r>
        <w:t>6.B</w:t>
      </w:r>
      <w:r w:rsidR="00C46AA8" w:rsidRPr="00CE1049">
        <w:t>artholomew</w:t>
      </w:r>
      <w:r w:rsidR="00C46AA8">
        <w:t xml:space="preserve">  </w:t>
      </w:r>
      <w:r>
        <w:t>(N</w:t>
      </w:r>
      <w:r w:rsidR="00C46AA8" w:rsidRPr="00CE1049">
        <w:t>athaniel)</w:t>
      </w:r>
    </w:p>
    <w:p w:rsidR="005F1D1B" w:rsidRPr="00CE1049" w:rsidRDefault="005F1D1B" w:rsidP="00DD7729">
      <w:pPr>
        <w:ind w:firstLine="720"/>
      </w:pPr>
      <w:r w:rsidRPr="00CE1049">
        <w:t>Mar</w:t>
      </w:r>
      <w:r>
        <w:t>tyr: crucified by idolaters of I</w:t>
      </w:r>
      <w:r w:rsidRPr="00CE1049">
        <w:t>ndia.</w:t>
      </w:r>
    </w:p>
    <w:p w:rsidR="005F1D1B" w:rsidRPr="00CE1049" w:rsidRDefault="005F1D1B" w:rsidP="00DD7729">
      <w:pPr>
        <w:ind w:firstLine="720"/>
      </w:pPr>
      <w:r>
        <w:t>Preached the gospel in Mesopotamia (I</w:t>
      </w:r>
      <w:r w:rsidRPr="00CE1049">
        <w:t>raq)</w:t>
      </w:r>
    </w:p>
    <w:p w:rsidR="006D4E88" w:rsidRPr="00CE1049" w:rsidRDefault="005F1D1B" w:rsidP="00DD7729">
      <w:pPr>
        <w:ind w:firstLine="720"/>
      </w:pPr>
      <w:r>
        <w:t>Persia (Iran) in I</w:t>
      </w:r>
      <w:r w:rsidRPr="00CE1049">
        <w:t>ndia.</w:t>
      </w:r>
    </w:p>
    <w:p w:rsidR="00C46AA8" w:rsidRDefault="00C46AA8" w:rsidP="00CE1049">
      <w:r w:rsidRPr="00CE1049">
        <w:t>7. Thomas</w:t>
      </w:r>
      <w:r>
        <w:t xml:space="preserve">  </w:t>
      </w:r>
      <w:r w:rsidR="00C74169">
        <w:t>(D</w:t>
      </w:r>
      <w:r w:rsidRPr="00CE1049">
        <w:t>idymus)</w:t>
      </w:r>
    </w:p>
    <w:p w:rsidR="00CE1049" w:rsidRPr="00CE1049" w:rsidRDefault="00CE1049" w:rsidP="00DD7729">
      <w:pPr>
        <w:ind w:firstLine="720"/>
      </w:pPr>
      <w:r w:rsidRPr="00CE1049">
        <w:t>A fisherman on the same</w:t>
      </w:r>
      <w:r>
        <w:t xml:space="preserve"> crew as Peter and A</w:t>
      </w:r>
      <w:r w:rsidRPr="00CE1049">
        <w:t>ndrew.</w:t>
      </w:r>
    </w:p>
    <w:p w:rsidR="00CE1049" w:rsidRDefault="00CE1049" w:rsidP="00DD7729">
      <w:pPr>
        <w:ind w:firstLine="720"/>
      </w:pPr>
      <w:r w:rsidRPr="00CE1049">
        <w:t xml:space="preserve">Called </w:t>
      </w:r>
      <w:r w:rsidR="007C34C9">
        <w:t>the “doubter”</w:t>
      </w:r>
    </w:p>
    <w:p w:rsidR="00CE1049" w:rsidRPr="00CE1049" w:rsidRDefault="004269F4" w:rsidP="00DD7729">
      <w:pPr>
        <w:ind w:left="720"/>
      </w:pPr>
      <w:r w:rsidRPr="00CE1049">
        <w:t>Martyr</w:t>
      </w:r>
      <w:r>
        <w:t>: thrust through with spear in I</w:t>
      </w:r>
      <w:r w:rsidRPr="00CE1049">
        <w:t>ndia.</w:t>
      </w:r>
      <w:r>
        <w:t xml:space="preserve"> Preached the gospel in Parthia (Iran) and in Kerala, (Southern I</w:t>
      </w:r>
      <w:r w:rsidRPr="00CE1049">
        <w:t>ndia).</w:t>
      </w:r>
    </w:p>
    <w:p w:rsidR="00CE1049" w:rsidRPr="00773F3C" w:rsidRDefault="00CE1049" w:rsidP="00773F3C">
      <w:pPr>
        <w:rPr>
          <w:bCs/>
          <w:color w:val="000000"/>
        </w:rPr>
      </w:pPr>
      <w:r w:rsidRPr="00CE1049">
        <w:t xml:space="preserve">8. Matthew </w:t>
      </w:r>
      <w:r w:rsidR="00353A64">
        <w:t xml:space="preserve">  (Levi)</w:t>
      </w:r>
      <w:r w:rsidR="00337514" w:rsidRPr="00337514">
        <w:rPr>
          <w:b/>
          <w:bCs/>
          <w:color w:val="000000"/>
          <w:u w:val="single"/>
        </w:rPr>
        <w:t xml:space="preserve"> </w:t>
      </w:r>
      <w:r w:rsidR="00337514" w:rsidRPr="00773F3C">
        <w:rPr>
          <w:bCs/>
          <w:color w:val="000000"/>
          <w:u w:val="single"/>
        </w:rPr>
        <w:t>MARTYR:</w:t>
      </w:r>
      <w:r w:rsidR="00337514" w:rsidRPr="00773F3C">
        <w:rPr>
          <w:bCs/>
          <w:color w:val="000000"/>
        </w:rPr>
        <w:t xml:space="preserve"> Killed with a sword about 60AD.</w:t>
      </w:r>
      <w:r w:rsidR="00773F3C">
        <w:rPr>
          <w:bCs/>
          <w:color w:val="000000"/>
        </w:rPr>
        <w:t xml:space="preserve">                                                                      </w:t>
      </w:r>
      <w:r w:rsidR="00353A64">
        <w:t>Tax collector for the R</w:t>
      </w:r>
      <w:r w:rsidR="00353A64" w:rsidRPr="00CE1049">
        <w:t>omans</w:t>
      </w:r>
      <w:r w:rsidR="00773F3C">
        <w:t xml:space="preserve">                                                                                                    </w:t>
      </w:r>
      <w:r w:rsidRPr="00CE1049">
        <w:t>9. James</w:t>
      </w:r>
      <w:r w:rsidR="00353A64">
        <w:t xml:space="preserve">  (son of A</w:t>
      </w:r>
      <w:r w:rsidRPr="00CE1049">
        <w:t>lphaeus)</w:t>
      </w:r>
      <w:r w:rsidR="00886EDF">
        <w:t xml:space="preserve"> also called Levi</w:t>
      </w:r>
    </w:p>
    <w:p w:rsidR="00F13748" w:rsidRPr="00CE1049" w:rsidRDefault="00F13748" w:rsidP="00773F3C">
      <w:r w:rsidRPr="00773F3C">
        <w:t>Martyr: killed with a sword about 60 AD</w:t>
      </w:r>
      <w:r w:rsidRPr="00CE1049">
        <w:t>.</w:t>
      </w:r>
    </w:p>
    <w:p w:rsidR="00CE1049" w:rsidRPr="00CE1049" w:rsidRDefault="00F13748" w:rsidP="00DD7729">
      <w:pPr>
        <w:ind w:firstLine="720"/>
      </w:pPr>
      <w:r w:rsidRPr="00CE1049">
        <w:t>Preached th</w:t>
      </w:r>
      <w:r>
        <w:t>e gospel in E</w:t>
      </w:r>
      <w:r w:rsidRPr="00CE1049">
        <w:t>thiopia.</w:t>
      </w:r>
    </w:p>
    <w:p w:rsidR="00F13748" w:rsidRPr="00CE1049" w:rsidRDefault="00CE1049" w:rsidP="009B3D7E">
      <w:r w:rsidRPr="00CE1049">
        <w:t>10. Jude</w:t>
      </w:r>
      <w:r w:rsidR="00353A64">
        <w:t xml:space="preserve">  (T</w:t>
      </w:r>
      <w:r w:rsidRPr="00CE1049">
        <w:t xml:space="preserve">haddeus) </w:t>
      </w:r>
      <w:r w:rsidR="009B3D7E">
        <w:t xml:space="preserve"> </w:t>
      </w:r>
      <w:r w:rsidR="00F13748">
        <w:t>Called J</w:t>
      </w:r>
      <w:r w:rsidR="00F13748" w:rsidRPr="00CE1049">
        <w:t>ames, the less (younger).</w:t>
      </w:r>
      <w:r w:rsidR="009B3D7E">
        <w:t xml:space="preserve"> </w:t>
      </w:r>
      <w:r w:rsidR="00F13748">
        <w:t>First</w:t>
      </w:r>
      <w:r w:rsidR="00F13748" w:rsidRPr="00CE1049">
        <w:t xml:space="preserve"> </w:t>
      </w:r>
      <w:r w:rsidR="00F13748">
        <w:t>Pastor of J</w:t>
      </w:r>
      <w:r w:rsidR="00F13748" w:rsidRPr="00CE1049">
        <w:t>erusalem.</w:t>
      </w:r>
    </w:p>
    <w:p w:rsidR="00CE1049" w:rsidRPr="00CE1049" w:rsidRDefault="00F13748" w:rsidP="00DD7729">
      <w:pPr>
        <w:ind w:left="720"/>
      </w:pPr>
      <w:r>
        <w:t>Martyr: stoned by Jews at his age 94</w:t>
      </w:r>
      <w:r w:rsidRPr="00CE1049">
        <w:t xml:space="preserve">, and ended up with his brains bashed out with a fuller’s club (used in dyeing clothes) </w:t>
      </w:r>
    </w:p>
    <w:p w:rsidR="00CE1049" w:rsidRPr="00CE1049" w:rsidRDefault="00CE1049" w:rsidP="00773F3C">
      <w:r w:rsidRPr="00CE1049">
        <w:t>11. Simon</w:t>
      </w:r>
      <w:r w:rsidR="00353A64">
        <w:t xml:space="preserve">  (The C</w:t>
      </w:r>
      <w:r w:rsidRPr="00CE1049">
        <w:t>anaanite)</w:t>
      </w:r>
      <w:r w:rsidR="00773F3C">
        <w:t xml:space="preserve"> </w:t>
      </w:r>
      <w:r w:rsidR="00773F3C" w:rsidRPr="00773F3C">
        <w:rPr>
          <w:u w:val="single"/>
        </w:rPr>
        <w:t>MARTYR:</w:t>
      </w:r>
      <w:r w:rsidR="00773F3C" w:rsidRPr="00773F3C">
        <w:t xml:space="preserve"> Crucified 72AD at the city of Edessa (Turkey).</w:t>
      </w:r>
    </w:p>
    <w:p w:rsidR="00CE1049" w:rsidRDefault="00CE1049" w:rsidP="00773F3C">
      <w:r>
        <w:t>12.</w:t>
      </w:r>
      <w:r w:rsidR="00BF155A">
        <w:t xml:space="preserve"> </w:t>
      </w:r>
      <w:r>
        <w:t>Judas I</w:t>
      </w:r>
      <w:r w:rsidRPr="00CE1049">
        <w:t xml:space="preserve">scariot </w:t>
      </w:r>
      <w:r w:rsidR="00337514" w:rsidRPr="00CE1049">
        <w:t xml:space="preserve">Called “the zealot” because he was associated with that sect. </w:t>
      </w:r>
    </w:p>
    <w:p w:rsidR="007C34C9" w:rsidRDefault="007C34C9" w:rsidP="00773F3C">
      <w:r w:rsidRPr="00CE1049">
        <w:t>Treasurer of the apostolic</w:t>
      </w:r>
      <w:r>
        <w:t xml:space="preserve"> group. The devil entered into Judas and he betrayed J</w:t>
      </w:r>
      <w:r w:rsidR="00DD7729">
        <w:t>esus.</w:t>
      </w:r>
    </w:p>
    <w:p w:rsidR="00353A64" w:rsidRDefault="00353A64" w:rsidP="00353A64">
      <w:r>
        <w:t>Mat. 27:5—</w:t>
      </w:r>
      <w:r w:rsidRPr="00353A64">
        <w:rPr>
          <w:i/>
        </w:rPr>
        <w:t>And he cast down the pieces of silver in the temple, and departed, and went and hanged himself</w:t>
      </w:r>
      <w:r>
        <w:t>.</w:t>
      </w:r>
    </w:p>
    <w:p w:rsidR="00CE1049" w:rsidRPr="00FF3A7B" w:rsidRDefault="00AC5233" w:rsidP="00CE1049">
      <w:pPr>
        <w:rPr>
          <w:i/>
        </w:rPr>
      </w:pPr>
      <w:r w:rsidRPr="00AC5233">
        <w:t>Joh</w:t>
      </w:r>
      <w:r>
        <w:t>n 13:2—</w:t>
      </w:r>
      <w:r w:rsidRPr="00AC5233">
        <w:rPr>
          <w:i/>
        </w:rPr>
        <w:t>And supper being ended, the devil having now put into the heart of Judas Iscariot, Simon's son, to betray him;</w:t>
      </w:r>
    </w:p>
    <w:p w:rsidR="00CE1049" w:rsidRPr="00CE1049" w:rsidRDefault="00CE1049" w:rsidP="00CE1049">
      <w:r w:rsidRPr="00CE1049">
        <w:t>B. In addition to the original 12 apostles</w:t>
      </w:r>
    </w:p>
    <w:p w:rsidR="00CE1049" w:rsidRPr="00CE1049" w:rsidRDefault="00BF155A" w:rsidP="00FF3A7B">
      <w:pPr>
        <w:ind w:firstLine="720"/>
      </w:pPr>
      <w:r>
        <w:t>1. Martyr: M</w:t>
      </w:r>
      <w:r w:rsidR="00CE1049" w:rsidRPr="00CE1049">
        <w:t>ark was dragged to death.</w:t>
      </w:r>
    </w:p>
    <w:p w:rsidR="00CE1049" w:rsidRPr="00CE1049" w:rsidRDefault="00BF155A" w:rsidP="00FF3A7B">
      <w:pPr>
        <w:ind w:firstLine="720"/>
      </w:pPr>
      <w:r>
        <w:t>2. Martyr: L</w:t>
      </w:r>
      <w:r w:rsidR="00CE1049" w:rsidRPr="00CE1049">
        <w:t>uke was hanged on an olive tree.</w:t>
      </w:r>
    </w:p>
    <w:p w:rsidR="00CE1049" w:rsidRPr="00CE1049" w:rsidRDefault="00CE1049" w:rsidP="00FF3A7B">
      <w:pPr>
        <w:ind w:firstLine="720"/>
      </w:pPr>
      <w:r w:rsidRPr="00CE1049">
        <w:t>3. Marty</w:t>
      </w:r>
      <w:r w:rsidR="00BF155A">
        <w:t>r M</w:t>
      </w:r>
      <w:r w:rsidRPr="00CE1049">
        <w:t>at</w:t>
      </w:r>
      <w:r w:rsidR="00BF155A">
        <w:t>thias (who filled the place of Judas was stoned at J</w:t>
      </w:r>
      <w:r w:rsidRPr="00CE1049">
        <w:t>erusalem.</w:t>
      </w:r>
    </w:p>
    <w:p w:rsidR="00CE1049" w:rsidRPr="00CE1049" w:rsidRDefault="00BF155A" w:rsidP="00FF3A7B">
      <w:pPr>
        <w:ind w:firstLine="720"/>
      </w:pPr>
      <w:r>
        <w:t>4</w:t>
      </w:r>
      <w:r w:rsidR="00A116EF">
        <w:t>. Martyr: Paul was beheaded by E</w:t>
      </w:r>
      <w:r>
        <w:t>mperor Nero at R</w:t>
      </w:r>
      <w:r w:rsidR="00CE1049" w:rsidRPr="00CE1049">
        <w:t>ome.</w:t>
      </w:r>
    </w:p>
    <w:p w:rsidR="00CE1049" w:rsidRPr="00CE1049" w:rsidRDefault="00CE1049" w:rsidP="00CE1049">
      <w:r w:rsidRPr="00CE1049">
        <w:t>Rev.6:9</w:t>
      </w:r>
      <w:r w:rsidR="00BF155A">
        <w:t>—A</w:t>
      </w:r>
      <w:r w:rsidRPr="00CE1049">
        <w:t>nd when</w:t>
      </w:r>
      <w:r w:rsidR="00BF155A">
        <w:t xml:space="preserve"> he had opened the fifth seal, I</w:t>
      </w:r>
      <w:r w:rsidRPr="00CE1049">
        <w:t xml:space="preserve"> saw under the altar the souls of them t</w:t>
      </w:r>
      <w:r w:rsidR="00BF155A">
        <w:t>hat were slain for the word of G</w:t>
      </w:r>
      <w:r w:rsidRPr="00CE1049">
        <w:t>od, and for the testimony which they held:</w:t>
      </w:r>
    </w:p>
    <w:p w:rsidR="00CE1049" w:rsidRPr="00CE1049" w:rsidRDefault="00BF155A" w:rsidP="00CE1049">
      <w:r>
        <w:t>10—A</w:t>
      </w:r>
      <w:r w:rsidR="00CE1049" w:rsidRPr="00CE1049">
        <w:t>nd they cried with a</w:t>
      </w:r>
      <w:r>
        <w:t xml:space="preserve"> loud voice, saying, how long, O Lord, Holy and T</w:t>
      </w:r>
      <w:r w:rsidR="00CE1049" w:rsidRPr="00CE1049">
        <w:t>rue, dost thou not judge and avenge our blood on them that dwell on the earth?</w:t>
      </w:r>
    </w:p>
    <w:p w:rsidR="00BF155A" w:rsidRDefault="00BF155A" w:rsidP="00975C93"/>
    <w:p w:rsidR="00975C93" w:rsidRPr="000F1930" w:rsidRDefault="00975C93" w:rsidP="00975C93">
      <w:r w:rsidRPr="000F1930">
        <w:rPr>
          <w:bCs/>
          <w:color w:val="000000"/>
        </w:rPr>
        <w:t xml:space="preserve">STEP 22 From the first Galilean preaching tour to Capernaum </w:t>
      </w:r>
    </w:p>
    <w:p w:rsidR="00975C93" w:rsidRPr="000F1930" w:rsidRDefault="00975C93" w:rsidP="00975C93">
      <w:pPr>
        <w:ind w:firstLine="1526"/>
        <w:rPr>
          <w:bCs/>
          <w:color w:val="000000"/>
        </w:rPr>
      </w:pPr>
      <w:r w:rsidRPr="000F1930">
        <w:rPr>
          <w:bCs/>
          <w:color w:val="000000"/>
        </w:rPr>
        <w:t>Mt. 9:2-9; Mk. 2:1-14; Lk.4</w:t>
      </w:r>
      <w:r w:rsidR="00EC4C39" w:rsidRPr="000F1930">
        <w:rPr>
          <w:bCs/>
          <w:color w:val="000000"/>
        </w:rPr>
        <w:t xml:space="preserve">;31; </w:t>
      </w:r>
      <w:r w:rsidRPr="000F1930">
        <w:rPr>
          <w:bCs/>
          <w:color w:val="000000"/>
        </w:rPr>
        <w:t>5:17-28</w:t>
      </w:r>
    </w:p>
    <w:p w:rsidR="00025998" w:rsidRPr="000F1930" w:rsidRDefault="00025998" w:rsidP="00034A27">
      <w:pPr>
        <w:pStyle w:val="ListParagraph"/>
        <w:numPr>
          <w:ilvl w:val="0"/>
          <w:numId w:val="25"/>
        </w:numPr>
      </w:pPr>
      <w:r w:rsidRPr="000F1930">
        <w:t>Jesus saw the faith of those carring the palsy and Healed him.</w:t>
      </w:r>
    </w:p>
    <w:p w:rsidR="00975C93" w:rsidRPr="000F1930" w:rsidRDefault="00025998" w:rsidP="00034A27">
      <w:pPr>
        <w:pStyle w:val="ListParagraph"/>
        <w:numPr>
          <w:ilvl w:val="0"/>
          <w:numId w:val="25"/>
        </w:numPr>
      </w:pPr>
      <w:r w:rsidRPr="000F1930">
        <w:t>Jesus knew the evil thoughts of the scribes so He challenged them as well when He said to the palsy “thy sin’s be forgiven thee”</w:t>
      </w:r>
    </w:p>
    <w:p w:rsidR="00975C93" w:rsidRPr="000F1930" w:rsidRDefault="00975C93" w:rsidP="00975C93">
      <w:r w:rsidRPr="000F1930">
        <w:rPr>
          <w:bCs/>
          <w:color w:val="000000"/>
        </w:rPr>
        <w:t xml:space="preserve">STEP 23 From Capernaum to Galilean grain field </w:t>
      </w:r>
    </w:p>
    <w:p w:rsidR="00975C93" w:rsidRPr="000F1930" w:rsidRDefault="00975C93" w:rsidP="003601C8">
      <w:pPr>
        <w:ind w:firstLine="1526"/>
      </w:pPr>
      <w:r w:rsidRPr="000F1930">
        <w:rPr>
          <w:bCs/>
          <w:color w:val="000000"/>
        </w:rPr>
        <w:t>Mt. 12:1-8; Mk. 2:23-28; Lk. 6:1-5</w:t>
      </w:r>
    </w:p>
    <w:p w:rsidR="00975C93" w:rsidRPr="000F1930" w:rsidRDefault="00975C93" w:rsidP="00975C93">
      <w:r w:rsidRPr="000F1930">
        <w:rPr>
          <w:bCs/>
          <w:color w:val="000000"/>
        </w:rPr>
        <w:t>STEP 24 From a Galilean grain field to a Galilean synagogue</w:t>
      </w:r>
    </w:p>
    <w:p w:rsidR="00975C93" w:rsidRPr="000F1930" w:rsidRDefault="00975C93" w:rsidP="00455685">
      <w:pPr>
        <w:ind w:left="720" w:firstLine="720"/>
      </w:pPr>
      <w:r w:rsidRPr="000F1930">
        <w:rPr>
          <w:bCs/>
          <w:color w:val="000000"/>
        </w:rPr>
        <w:t>Mt. 12:9-14: Mk. 3:1-6: Lk. 6::6-11</w:t>
      </w:r>
    </w:p>
    <w:p w:rsidR="00975C93" w:rsidRPr="000F1930" w:rsidRDefault="00975C93" w:rsidP="00975C93">
      <w:r w:rsidRPr="000F1930">
        <w:rPr>
          <w:bCs/>
          <w:color w:val="000000"/>
        </w:rPr>
        <w:t>STEP 25 From a Galilean synagogue to Mt Tabor</w:t>
      </w:r>
    </w:p>
    <w:p w:rsidR="00975C93" w:rsidRPr="000F1930" w:rsidRDefault="00AE24EF" w:rsidP="00782C3E">
      <w:pPr>
        <w:ind w:left="720" w:firstLine="720"/>
      </w:pPr>
      <w:r w:rsidRPr="000F1930">
        <w:rPr>
          <w:bCs/>
          <w:color w:val="000000"/>
        </w:rPr>
        <w:t>Mt. 5:1-7-29:4:24,25;10:2-4:</w:t>
      </w:r>
      <w:r w:rsidR="00975C93" w:rsidRPr="000F1930">
        <w:rPr>
          <w:bCs/>
          <w:color w:val="000000"/>
        </w:rPr>
        <w:t>12:15-21; Mk. 1:12; 3:7-19; Lk. 6:12 -49</w:t>
      </w:r>
    </w:p>
    <w:p w:rsidR="00975C93" w:rsidRPr="000F1930" w:rsidRDefault="00975C93" w:rsidP="003601C8">
      <w:pPr>
        <w:ind w:firstLine="1440"/>
      </w:pPr>
      <w:r w:rsidRPr="000F1930">
        <w:rPr>
          <w:bCs/>
          <w:color w:val="000000"/>
        </w:rPr>
        <w:t>Lk. 12:22-31, 57-59; 16:17</w:t>
      </w:r>
    </w:p>
    <w:p w:rsidR="00975C93" w:rsidRPr="000F1930" w:rsidRDefault="00975C93" w:rsidP="00CE5AEE">
      <w:r w:rsidRPr="000F1930">
        <w:rPr>
          <w:bCs/>
          <w:color w:val="000000"/>
        </w:rPr>
        <w:t xml:space="preserve">STEP 26 From Mt Tabor to Capernaum </w:t>
      </w:r>
      <w:r w:rsidR="00CE5AEE">
        <w:tab/>
      </w:r>
      <w:r w:rsidR="00CE5AEE">
        <w:tab/>
      </w:r>
      <w:r w:rsidR="00CE5AEE">
        <w:tab/>
        <w:t xml:space="preserve">        </w:t>
      </w:r>
      <w:r w:rsidRPr="000F1930">
        <w:rPr>
          <w:bCs/>
          <w:color w:val="000000"/>
        </w:rPr>
        <w:t>Mt. 8:1; 5:13; Lk. 7:1-10</w:t>
      </w:r>
    </w:p>
    <w:p w:rsidR="00782C3E" w:rsidRPr="00CE5AEE" w:rsidRDefault="00975C93" w:rsidP="00CE5AEE">
      <w:r w:rsidRPr="000F1930">
        <w:rPr>
          <w:bCs/>
          <w:color w:val="000000"/>
        </w:rPr>
        <w:t xml:space="preserve">STEP 27 From Capernaum to Nain </w:t>
      </w:r>
      <w:r w:rsidR="00CE5AEE">
        <w:tab/>
      </w:r>
      <w:r w:rsidR="00CE5AEE">
        <w:tab/>
      </w:r>
      <w:r w:rsidR="00CE5AEE">
        <w:tab/>
      </w:r>
      <w:r w:rsidR="00CE5AEE">
        <w:tab/>
      </w:r>
      <w:r w:rsidR="00CE5AEE">
        <w:tab/>
        <w:t xml:space="preserve">     </w:t>
      </w:r>
      <w:r w:rsidRPr="000F1930">
        <w:rPr>
          <w:bCs/>
          <w:color w:val="000000"/>
        </w:rPr>
        <w:t>Lk. 7:11-17, 36-50</w:t>
      </w:r>
    </w:p>
    <w:p w:rsidR="00975C93" w:rsidRPr="000F1930" w:rsidRDefault="00975C93" w:rsidP="00975C93">
      <w:r w:rsidRPr="000F1930">
        <w:rPr>
          <w:bCs/>
          <w:color w:val="000000"/>
        </w:rPr>
        <w:t xml:space="preserve">STEP 28 From Nain to the second Galilean preaching Tour </w:t>
      </w:r>
    </w:p>
    <w:p w:rsidR="00782C3E" w:rsidRPr="00455685" w:rsidRDefault="009E3F6F" w:rsidP="00455685">
      <w:pPr>
        <w:ind w:left="720" w:firstLine="720"/>
        <w:rPr>
          <w:bCs/>
          <w:color w:val="000000"/>
        </w:rPr>
      </w:pPr>
      <w:r w:rsidRPr="000F1930">
        <w:rPr>
          <w:bCs/>
          <w:color w:val="000000"/>
        </w:rPr>
        <w:t>Mt 12:46-50;13:1-52;</w:t>
      </w:r>
      <w:r w:rsidR="00AE24EF" w:rsidRPr="000F1930">
        <w:rPr>
          <w:bCs/>
          <w:color w:val="000000"/>
        </w:rPr>
        <w:t xml:space="preserve">Mk 3:19-35; </w:t>
      </w:r>
      <w:r w:rsidRPr="000F1930">
        <w:rPr>
          <w:bCs/>
          <w:color w:val="000000"/>
        </w:rPr>
        <w:t>4:1-34;</w:t>
      </w:r>
      <w:r w:rsidR="00975C93" w:rsidRPr="000F1930">
        <w:rPr>
          <w:bCs/>
          <w:color w:val="000000"/>
        </w:rPr>
        <w:t>Lk. 8:1-21; 12:10; 13:18-21</w:t>
      </w:r>
    </w:p>
    <w:p w:rsidR="00975C93" w:rsidRPr="000F1930" w:rsidRDefault="00975C93" w:rsidP="00975C93">
      <w:r w:rsidRPr="000F1930">
        <w:rPr>
          <w:bCs/>
          <w:color w:val="000000"/>
        </w:rPr>
        <w:t>S</w:t>
      </w:r>
      <w:r w:rsidR="004530FC" w:rsidRPr="000F1930">
        <w:rPr>
          <w:bCs/>
          <w:color w:val="000000"/>
        </w:rPr>
        <w:t>TEP</w:t>
      </w:r>
      <w:r w:rsidRPr="000F1930">
        <w:rPr>
          <w:bCs/>
          <w:color w:val="000000"/>
        </w:rPr>
        <w:t xml:space="preserve"> 29 From the second Galilean preaching tour to the country of Gerasenes</w:t>
      </w:r>
    </w:p>
    <w:p w:rsidR="00782C3E" w:rsidRPr="00455685" w:rsidRDefault="00975C93" w:rsidP="00455685">
      <w:pPr>
        <w:ind w:firstLine="1440"/>
        <w:rPr>
          <w:bCs/>
          <w:color w:val="000000"/>
        </w:rPr>
      </w:pPr>
      <w:r w:rsidRPr="000F1930">
        <w:rPr>
          <w:bCs/>
          <w:color w:val="000000"/>
        </w:rPr>
        <w:t>Mt.8:18, 23,34; Mk. 4:35-5:20; Lk. 8:23,39</w:t>
      </w:r>
    </w:p>
    <w:p w:rsidR="00975C93" w:rsidRPr="000F1930" w:rsidRDefault="00975C93" w:rsidP="00975C93">
      <w:r w:rsidRPr="000F1930">
        <w:rPr>
          <w:bCs/>
          <w:color w:val="000000"/>
        </w:rPr>
        <w:t>S</w:t>
      </w:r>
      <w:r w:rsidR="004530FC" w:rsidRPr="000F1930">
        <w:rPr>
          <w:bCs/>
          <w:color w:val="000000"/>
        </w:rPr>
        <w:t>TEP</w:t>
      </w:r>
      <w:r w:rsidRPr="000F1930">
        <w:rPr>
          <w:bCs/>
          <w:color w:val="000000"/>
        </w:rPr>
        <w:t xml:space="preserve"> 30 From Gerasenes to Capernaum </w:t>
      </w:r>
    </w:p>
    <w:p w:rsidR="008F4612" w:rsidRDefault="00AE24EF" w:rsidP="00975C93">
      <w:pPr>
        <w:rPr>
          <w:bCs/>
          <w:color w:val="000000"/>
        </w:rPr>
      </w:pPr>
      <w:r w:rsidRPr="000F1930">
        <w:rPr>
          <w:bCs/>
          <w:color w:val="000000"/>
        </w:rPr>
        <w:t xml:space="preserve">Mt </w:t>
      </w:r>
      <w:r w:rsidR="004530FC" w:rsidRPr="000F1930">
        <w:rPr>
          <w:bCs/>
          <w:color w:val="000000"/>
        </w:rPr>
        <w:t xml:space="preserve">. </w:t>
      </w:r>
      <w:r w:rsidRPr="000F1930">
        <w:rPr>
          <w:bCs/>
          <w:color w:val="000000"/>
        </w:rPr>
        <w:t>9:1;10:34;11:2-19;</w:t>
      </w:r>
      <w:r w:rsidR="004530FC" w:rsidRPr="000F1930">
        <w:rPr>
          <w:bCs/>
          <w:color w:val="000000"/>
        </w:rPr>
        <w:t xml:space="preserve"> </w:t>
      </w:r>
      <w:r w:rsidRPr="000F1930">
        <w:rPr>
          <w:bCs/>
          <w:color w:val="000000"/>
        </w:rPr>
        <w:t>Mk</w:t>
      </w:r>
      <w:r w:rsidR="004530FC" w:rsidRPr="000F1930">
        <w:rPr>
          <w:bCs/>
          <w:color w:val="000000"/>
        </w:rPr>
        <w:t xml:space="preserve">. </w:t>
      </w:r>
      <w:r w:rsidRPr="000F1930">
        <w:rPr>
          <w:bCs/>
          <w:color w:val="000000"/>
        </w:rPr>
        <w:t xml:space="preserve"> 2:15-22;</w:t>
      </w:r>
      <w:r w:rsidR="004530FC" w:rsidRPr="000F1930">
        <w:rPr>
          <w:bCs/>
          <w:color w:val="000000"/>
        </w:rPr>
        <w:t xml:space="preserve"> </w:t>
      </w:r>
      <w:r w:rsidRPr="000F1930">
        <w:rPr>
          <w:bCs/>
          <w:color w:val="000000"/>
        </w:rPr>
        <w:t>5:21-43;</w:t>
      </w:r>
      <w:r w:rsidR="004530FC" w:rsidRPr="000F1930">
        <w:rPr>
          <w:bCs/>
          <w:color w:val="000000"/>
        </w:rPr>
        <w:t xml:space="preserve"> </w:t>
      </w:r>
      <w:r w:rsidRPr="000F1930">
        <w:rPr>
          <w:bCs/>
          <w:color w:val="000000"/>
        </w:rPr>
        <w:t>Lk</w:t>
      </w:r>
      <w:r w:rsidR="00975C93" w:rsidRPr="000F1930">
        <w:rPr>
          <w:bCs/>
          <w:color w:val="000000"/>
        </w:rPr>
        <w:t>8:40-56;</w:t>
      </w:r>
      <w:r w:rsidR="004530FC" w:rsidRPr="000F1930">
        <w:rPr>
          <w:bCs/>
          <w:color w:val="000000"/>
        </w:rPr>
        <w:t>5:29-39;</w:t>
      </w:r>
      <w:r w:rsidR="00975C93" w:rsidRPr="000F1930">
        <w:rPr>
          <w:bCs/>
          <w:color w:val="000000"/>
        </w:rPr>
        <w:t>7:18-35. 16:16</w:t>
      </w:r>
    </w:p>
    <w:p w:rsidR="008F4612" w:rsidRPr="008F4612" w:rsidRDefault="008F4612" w:rsidP="008F4612">
      <w:pPr>
        <w:rPr>
          <w:i/>
          <w:sz w:val="28"/>
          <w:szCs w:val="28"/>
        </w:rPr>
      </w:pPr>
      <w:r w:rsidRPr="008F4612">
        <w:rPr>
          <w:b/>
          <w:i/>
        </w:rPr>
        <w:t>Miracle Report:</w:t>
      </w:r>
      <w:r>
        <w:rPr>
          <w:b/>
          <w:i/>
          <w:sz w:val="32"/>
          <w:szCs w:val="32"/>
        </w:rPr>
        <w:t xml:space="preserve"> </w:t>
      </w:r>
      <w:r w:rsidRPr="008F4612">
        <w:rPr>
          <w:b/>
          <w:i/>
        </w:rPr>
        <w:t>Jesus</w:t>
      </w:r>
      <w:r>
        <w:rPr>
          <w:b/>
          <w:i/>
          <w:sz w:val="32"/>
          <w:szCs w:val="32"/>
        </w:rPr>
        <w:t xml:space="preserve"> </w:t>
      </w:r>
      <w:r>
        <w:rPr>
          <w:i/>
        </w:rPr>
        <w:t>h</w:t>
      </w:r>
      <w:r w:rsidRPr="008F4612">
        <w:rPr>
          <w:i/>
        </w:rPr>
        <w:t xml:space="preserve">eals the woman who touched him. </w:t>
      </w:r>
    </w:p>
    <w:p w:rsidR="008F4612" w:rsidRDefault="008F4612" w:rsidP="008F4612">
      <w:r>
        <w:t xml:space="preserve">A simple touch of Jesus’ garment was enough to heal the woman. </w:t>
      </w:r>
    </w:p>
    <w:p w:rsidR="008F4612" w:rsidRPr="00B972C5" w:rsidRDefault="008F4612" w:rsidP="008F4612">
      <w:pPr>
        <w:rPr>
          <w:u w:val="single"/>
        </w:rPr>
      </w:pPr>
      <w:r w:rsidRPr="00B972C5">
        <w:rPr>
          <w:u w:val="single"/>
        </w:rPr>
        <w:t>Matthew 9:20-22</w:t>
      </w:r>
    </w:p>
    <w:p w:rsidR="008F4612" w:rsidRPr="008F4612" w:rsidRDefault="008F4612" w:rsidP="008F4612">
      <w:r>
        <w:t xml:space="preserve">20 </w:t>
      </w:r>
      <w:r w:rsidRPr="008F4612">
        <w:t>And, behold, a woman, which was diseased with an issue of blood twelve years, came behind him, and touched the hem of his garment:</w:t>
      </w:r>
    </w:p>
    <w:p w:rsidR="008F4612" w:rsidRPr="008F4612" w:rsidRDefault="008F4612" w:rsidP="008F4612">
      <w:pPr>
        <w:rPr>
          <w:i/>
        </w:rPr>
      </w:pPr>
      <w:r w:rsidRPr="008F4612">
        <w:rPr>
          <w:i/>
        </w:rPr>
        <w:t>This poor woman came to Christ while He was on his way to the house of Jairu</w:t>
      </w:r>
      <w:r>
        <w:rPr>
          <w:i/>
        </w:rPr>
        <w:t>s</w:t>
      </w:r>
      <w:r w:rsidRPr="008F4612">
        <w:rPr>
          <w:i/>
        </w:rPr>
        <w:t>,</w:t>
      </w:r>
    </w:p>
    <w:p w:rsidR="008F4612" w:rsidRPr="008F4612" w:rsidRDefault="008F4612" w:rsidP="008F4612">
      <w:pPr>
        <w:rPr>
          <w:i/>
        </w:rPr>
      </w:pPr>
      <w:r w:rsidRPr="008F4612">
        <w:rPr>
          <w:i/>
        </w:rPr>
        <w:t xml:space="preserve"> She was </w:t>
      </w:r>
      <w:r w:rsidRPr="008F4612">
        <w:rPr>
          <w:i/>
          <w:u w:val="single"/>
        </w:rPr>
        <w:t>trembling</w:t>
      </w:r>
      <w:r w:rsidRPr="008F4612">
        <w:rPr>
          <w:i/>
        </w:rPr>
        <w:t xml:space="preserve"> but </w:t>
      </w:r>
      <w:r w:rsidRPr="008F4612">
        <w:rPr>
          <w:i/>
          <w:u w:val="single"/>
        </w:rPr>
        <w:t>trusting</w:t>
      </w:r>
      <w:r w:rsidRPr="008F4612">
        <w:rPr>
          <w:i/>
        </w:rPr>
        <w:t xml:space="preserve"> and went away </w:t>
      </w:r>
      <w:r w:rsidRPr="008F4612">
        <w:rPr>
          <w:i/>
          <w:u w:val="single"/>
        </w:rPr>
        <w:t>triumphing.</w:t>
      </w:r>
    </w:p>
    <w:p w:rsidR="008F4612" w:rsidRPr="008F4612" w:rsidRDefault="008F4612" w:rsidP="008F4612">
      <w:pPr>
        <w:rPr>
          <w:i/>
        </w:rPr>
      </w:pPr>
      <w:r w:rsidRPr="008F4612">
        <w:rPr>
          <w:i/>
        </w:rPr>
        <w:t xml:space="preserve"> She came behind and touched the hem of his garment. (The ordinary outer Jewish garment was a square or oblong piece of cloth, worn something like an Indian blanket.)</w:t>
      </w:r>
    </w:p>
    <w:p w:rsidR="008F4612" w:rsidRPr="008F4612" w:rsidRDefault="008F4612" w:rsidP="008F4612">
      <w:pPr>
        <w:rPr>
          <w:i/>
        </w:rPr>
      </w:pPr>
    </w:p>
    <w:p w:rsidR="008F4612" w:rsidRPr="008F4612" w:rsidRDefault="008F4612" w:rsidP="008F4612">
      <w:r w:rsidRPr="008F4612">
        <w:t>21 For she said within herself, If I may but touch his garment, I shall be whole.</w:t>
      </w:r>
    </w:p>
    <w:p w:rsidR="008F4612" w:rsidRPr="008F4612" w:rsidRDefault="008F4612" w:rsidP="008F4612">
      <w:r w:rsidRPr="008F4612">
        <w:t>22 But Jesus turned him about, and when he saw her, he said, Daughter, be of good comfort; thy faith hath made thee whole. And the woman was made whole from that hour.</w:t>
      </w:r>
    </w:p>
    <w:p w:rsidR="008F4612" w:rsidRPr="00FF3A7B" w:rsidRDefault="008F4612" w:rsidP="00975C93">
      <w:r w:rsidRPr="008B02F4">
        <w:t>Mark 5:25-34; Luke 8:43-48</w:t>
      </w:r>
    </w:p>
    <w:p w:rsidR="00782C3E" w:rsidRPr="00455685" w:rsidRDefault="004530FC" w:rsidP="00455685">
      <w:r w:rsidRPr="000F1930">
        <w:rPr>
          <w:bCs/>
          <w:color w:val="000000"/>
        </w:rPr>
        <w:t>STEP</w:t>
      </w:r>
      <w:r w:rsidR="00975C93" w:rsidRPr="000F1930">
        <w:rPr>
          <w:bCs/>
          <w:color w:val="000000"/>
        </w:rPr>
        <w:t xml:space="preserve"> 31 From Capernaum to Jerusalem </w:t>
      </w:r>
      <w:r w:rsidR="00455685">
        <w:tab/>
      </w:r>
      <w:r w:rsidR="00455685">
        <w:tab/>
      </w:r>
      <w:r w:rsidR="00455685">
        <w:tab/>
      </w:r>
      <w:r w:rsidR="00455685">
        <w:tab/>
      </w:r>
      <w:r w:rsidR="00455685">
        <w:tab/>
      </w:r>
      <w:r w:rsidR="00975C93" w:rsidRPr="000F1930">
        <w:rPr>
          <w:bCs/>
          <w:color w:val="000000"/>
        </w:rPr>
        <w:t>Jn. 5:1-47</w:t>
      </w:r>
    </w:p>
    <w:p w:rsidR="00975C93" w:rsidRPr="000F1930" w:rsidRDefault="00975C93" w:rsidP="00455685">
      <w:r w:rsidRPr="000F1930">
        <w:rPr>
          <w:bCs/>
          <w:color w:val="000000"/>
        </w:rPr>
        <w:t>STEP 32 From Jerusalem to Nazareth 2</w:t>
      </w:r>
      <w:r w:rsidRPr="000F1930">
        <w:rPr>
          <w:bCs/>
          <w:color w:val="000000"/>
          <w:vertAlign w:val="superscript"/>
        </w:rPr>
        <w:t>nd</w:t>
      </w:r>
      <w:r w:rsidRPr="000F1930">
        <w:rPr>
          <w:bCs/>
          <w:color w:val="000000"/>
        </w:rPr>
        <w:t xml:space="preserve"> visit </w:t>
      </w:r>
      <w:r w:rsidR="00455685">
        <w:tab/>
      </w:r>
      <w:r w:rsidR="00455685">
        <w:tab/>
        <w:t xml:space="preserve"> </w:t>
      </w:r>
      <w:r w:rsidRPr="000F1930">
        <w:rPr>
          <w:bCs/>
          <w:color w:val="000000"/>
        </w:rPr>
        <w:t>Mt. 13:53-58; Mk. 6:1-6</w:t>
      </w:r>
    </w:p>
    <w:p w:rsidR="00975C93" w:rsidRPr="000F1930" w:rsidRDefault="00975C93" w:rsidP="00975C93">
      <w:r w:rsidRPr="000F1930">
        <w:rPr>
          <w:bCs/>
          <w:color w:val="000000"/>
        </w:rPr>
        <w:t xml:space="preserve">STEP 33 From Nazareth to His third Galilean Preaching tour </w:t>
      </w:r>
    </w:p>
    <w:p w:rsidR="00975C93" w:rsidRPr="000F1930" w:rsidRDefault="00975C93" w:rsidP="004530FC">
      <w:pPr>
        <w:ind w:firstLine="1440"/>
      </w:pPr>
      <w:r w:rsidRPr="000F1930">
        <w:rPr>
          <w:bCs/>
          <w:color w:val="000000"/>
        </w:rPr>
        <w:t>Mt.9:35-10:1; 5-16; 24-33; 37-11:1; 14:1-13 Mk. 6:6-29; Lk. 9:1-9</w:t>
      </w:r>
    </w:p>
    <w:p w:rsidR="00975C93" w:rsidRPr="000F1930" w:rsidRDefault="00975C93" w:rsidP="00975C93">
      <w:r w:rsidRPr="000F1930">
        <w:rPr>
          <w:bCs/>
          <w:color w:val="000000"/>
        </w:rPr>
        <w:t>STEP 34 From His third Galilean preaching Tour to a wilderness near Bethsaida</w:t>
      </w:r>
    </w:p>
    <w:p w:rsidR="00975C93" w:rsidRPr="000F1930" w:rsidRDefault="00975C93" w:rsidP="004530FC">
      <w:pPr>
        <w:ind w:firstLine="1440"/>
      </w:pPr>
      <w:r w:rsidRPr="000F1930">
        <w:rPr>
          <w:bCs/>
          <w:color w:val="000000"/>
        </w:rPr>
        <w:t>Mt. 14:13-23; Mk. 6:30-47; Lk. 9:10-17; Jn. 6:1-18</w:t>
      </w:r>
    </w:p>
    <w:p w:rsidR="00975C93" w:rsidRPr="000F1930" w:rsidRDefault="00975C93" w:rsidP="00975C93">
      <w:r w:rsidRPr="000F1930">
        <w:rPr>
          <w:bCs/>
          <w:color w:val="000000"/>
        </w:rPr>
        <w:t>STEP 35 From The Bethsaida wilderness to the Plains of Gennesaret</w:t>
      </w:r>
    </w:p>
    <w:p w:rsidR="00975C93" w:rsidRPr="000F1930" w:rsidRDefault="00975C93" w:rsidP="004530FC">
      <w:pPr>
        <w:ind w:firstLine="1440"/>
      </w:pPr>
      <w:r w:rsidRPr="000F1930">
        <w:rPr>
          <w:bCs/>
          <w:color w:val="000000"/>
        </w:rPr>
        <w:t>Mt. 14:24-36; Mk. 6:48-56; Jn. 6:19-21</w:t>
      </w:r>
    </w:p>
    <w:p w:rsidR="00975C93" w:rsidRPr="000F1930" w:rsidRDefault="00975C93" w:rsidP="00975C93">
      <w:r w:rsidRPr="000F1930">
        <w:rPr>
          <w:bCs/>
          <w:color w:val="000000"/>
        </w:rPr>
        <w:t>STEP 36 From the Plains of Gennesaret to Capernaum</w:t>
      </w:r>
    </w:p>
    <w:p w:rsidR="00975C93" w:rsidRPr="000F1930" w:rsidRDefault="00975C93" w:rsidP="00254517">
      <w:pPr>
        <w:ind w:firstLine="1440"/>
      </w:pPr>
      <w:r w:rsidRPr="000F1930">
        <w:rPr>
          <w:bCs/>
          <w:color w:val="000000"/>
        </w:rPr>
        <w:t xml:space="preserve">Mt. 15:1-20; Mk.7:1-23; Jn. 6:22-71. 7:1 </w:t>
      </w:r>
    </w:p>
    <w:p w:rsidR="00975C93" w:rsidRPr="000F1930" w:rsidRDefault="00975C93" w:rsidP="004331DA">
      <w:r w:rsidRPr="000F1930">
        <w:rPr>
          <w:bCs/>
          <w:color w:val="000000"/>
        </w:rPr>
        <w:t>STEP 37 From Capernaum to Tyre and Sidon area</w:t>
      </w:r>
      <w:r w:rsidR="004331DA">
        <w:tab/>
      </w:r>
      <w:r w:rsidR="004331DA">
        <w:tab/>
      </w:r>
      <w:r w:rsidRPr="000F1930">
        <w:rPr>
          <w:bCs/>
          <w:color w:val="000000"/>
        </w:rPr>
        <w:t xml:space="preserve">Mt: 15:21-28; </w:t>
      </w:r>
      <w:r w:rsidR="004331DA">
        <w:rPr>
          <w:bCs/>
          <w:color w:val="000000"/>
        </w:rPr>
        <w:t xml:space="preserve"> </w:t>
      </w:r>
      <w:r w:rsidRPr="000F1930">
        <w:rPr>
          <w:bCs/>
          <w:color w:val="000000"/>
        </w:rPr>
        <w:t>Mk. 7:24-30</w:t>
      </w:r>
    </w:p>
    <w:p w:rsidR="00975C93" w:rsidRPr="000F1930" w:rsidRDefault="00975C93" w:rsidP="004331DA">
      <w:r w:rsidRPr="000F1930">
        <w:rPr>
          <w:bCs/>
          <w:color w:val="000000"/>
        </w:rPr>
        <w:t>S</w:t>
      </w:r>
      <w:r w:rsidR="00254517" w:rsidRPr="000F1930">
        <w:rPr>
          <w:bCs/>
          <w:color w:val="000000"/>
        </w:rPr>
        <w:t>TEP</w:t>
      </w:r>
      <w:r w:rsidR="009F03A0">
        <w:rPr>
          <w:bCs/>
          <w:color w:val="000000"/>
        </w:rPr>
        <w:t xml:space="preserve"> </w:t>
      </w:r>
      <w:r w:rsidRPr="000F1930">
        <w:rPr>
          <w:bCs/>
          <w:color w:val="000000"/>
        </w:rPr>
        <w:t xml:space="preserve">38 </w:t>
      </w:r>
      <w:r w:rsidR="009F03A0">
        <w:rPr>
          <w:bCs/>
          <w:color w:val="000000"/>
        </w:rPr>
        <w:t xml:space="preserve"> </w:t>
      </w:r>
      <w:r w:rsidRPr="000F1930">
        <w:rPr>
          <w:bCs/>
          <w:color w:val="000000"/>
        </w:rPr>
        <w:t xml:space="preserve">From Trye&amp; Sidon to the Decapolis area </w:t>
      </w:r>
      <w:r w:rsidR="004331DA">
        <w:tab/>
      </w:r>
      <w:r w:rsidR="004331DA">
        <w:tab/>
      </w:r>
      <w:r w:rsidR="004331DA">
        <w:tab/>
      </w:r>
      <w:r w:rsidR="004331DA">
        <w:tab/>
      </w:r>
      <w:r w:rsidRPr="000F1930">
        <w:rPr>
          <w:bCs/>
          <w:color w:val="000000"/>
        </w:rPr>
        <w:t>Mk. 7:31-37</w:t>
      </w:r>
    </w:p>
    <w:p w:rsidR="00975C93" w:rsidRPr="000F1930" w:rsidRDefault="00975C93" w:rsidP="004331DA">
      <w:r w:rsidRPr="000F1930">
        <w:rPr>
          <w:bCs/>
          <w:color w:val="000000"/>
        </w:rPr>
        <w:t>S</w:t>
      </w:r>
      <w:r w:rsidR="00254517" w:rsidRPr="000F1930">
        <w:rPr>
          <w:bCs/>
          <w:color w:val="000000"/>
        </w:rPr>
        <w:t>TEP</w:t>
      </w:r>
      <w:r w:rsidR="009F03A0">
        <w:rPr>
          <w:bCs/>
          <w:color w:val="000000"/>
        </w:rPr>
        <w:t xml:space="preserve"> </w:t>
      </w:r>
      <w:r w:rsidRPr="000F1930">
        <w:rPr>
          <w:bCs/>
          <w:color w:val="000000"/>
        </w:rPr>
        <w:t xml:space="preserve">39 </w:t>
      </w:r>
      <w:r w:rsidR="009F03A0">
        <w:rPr>
          <w:bCs/>
          <w:color w:val="000000"/>
        </w:rPr>
        <w:t xml:space="preserve"> </w:t>
      </w:r>
      <w:r w:rsidRPr="000F1930">
        <w:rPr>
          <w:bCs/>
          <w:color w:val="000000"/>
        </w:rPr>
        <w:t xml:space="preserve">From Decapolis to Mt. Tabor </w:t>
      </w:r>
      <w:r w:rsidR="004331DA">
        <w:tab/>
      </w:r>
      <w:r w:rsidR="004331DA">
        <w:tab/>
        <w:t xml:space="preserve">           </w:t>
      </w:r>
      <w:r w:rsidRPr="000F1930">
        <w:rPr>
          <w:bCs/>
          <w:color w:val="000000"/>
        </w:rPr>
        <w:t xml:space="preserve">Mt. 15:29-38; </w:t>
      </w:r>
      <w:r w:rsidR="004331DA">
        <w:rPr>
          <w:bCs/>
          <w:color w:val="000000"/>
        </w:rPr>
        <w:t xml:space="preserve">  </w:t>
      </w:r>
      <w:r w:rsidRPr="000F1930">
        <w:rPr>
          <w:bCs/>
          <w:color w:val="000000"/>
        </w:rPr>
        <w:t>Mk 8:1-9</w:t>
      </w:r>
    </w:p>
    <w:p w:rsidR="00975C93" w:rsidRPr="000F1930" w:rsidRDefault="00975C93" w:rsidP="004331DA">
      <w:r w:rsidRPr="000F1930">
        <w:rPr>
          <w:bCs/>
          <w:color w:val="000000"/>
        </w:rPr>
        <w:t>S</w:t>
      </w:r>
      <w:r w:rsidR="00254517" w:rsidRPr="000F1930">
        <w:rPr>
          <w:bCs/>
          <w:color w:val="000000"/>
        </w:rPr>
        <w:t>TEP</w:t>
      </w:r>
      <w:r w:rsidRPr="000F1930">
        <w:rPr>
          <w:bCs/>
          <w:color w:val="000000"/>
        </w:rPr>
        <w:t xml:space="preserve"> 40 From Mt. Tabor to Magdala </w:t>
      </w:r>
      <w:r w:rsidR="004331DA">
        <w:tab/>
      </w:r>
      <w:r w:rsidR="004331DA">
        <w:tab/>
        <w:t xml:space="preserve">        </w:t>
      </w:r>
      <w:r w:rsidRPr="000F1930">
        <w:rPr>
          <w:bCs/>
          <w:color w:val="000000"/>
        </w:rPr>
        <w:t>Mt. 15:39-16:12; Mk. 8:9-21</w:t>
      </w:r>
    </w:p>
    <w:p w:rsidR="00975C93" w:rsidRPr="000F1930" w:rsidRDefault="00975C93" w:rsidP="004331DA">
      <w:r w:rsidRPr="000F1930">
        <w:rPr>
          <w:bCs/>
          <w:color w:val="000000"/>
        </w:rPr>
        <w:t xml:space="preserve">STEP 41 From Magdala to Bethsaida </w:t>
      </w:r>
      <w:r w:rsidR="004331DA">
        <w:tab/>
      </w:r>
      <w:r w:rsidR="004331DA">
        <w:tab/>
      </w:r>
      <w:r w:rsidR="004331DA">
        <w:tab/>
        <w:t xml:space="preserve">  </w:t>
      </w:r>
      <w:r w:rsidRPr="000F1930">
        <w:rPr>
          <w:bCs/>
          <w:color w:val="000000"/>
        </w:rPr>
        <w:t>Mk. 8:22-26; Jn. 7:2-9</w:t>
      </w:r>
    </w:p>
    <w:p w:rsidR="00975C93" w:rsidRPr="000F1930" w:rsidRDefault="00975C93" w:rsidP="004331DA">
      <w:r w:rsidRPr="000F1930">
        <w:rPr>
          <w:bCs/>
          <w:color w:val="000000"/>
        </w:rPr>
        <w:t>S</w:t>
      </w:r>
      <w:r w:rsidR="00254517" w:rsidRPr="000F1930">
        <w:rPr>
          <w:bCs/>
          <w:color w:val="000000"/>
        </w:rPr>
        <w:t>TEP</w:t>
      </w:r>
      <w:r w:rsidRPr="000F1930">
        <w:rPr>
          <w:bCs/>
          <w:color w:val="000000"/>
        </w:rPr>
        <w:t xml:space="preserve"> 42 From Bethsaida to Jerusalem </w:t>
      </w:r>
      <w:r w:rsidR="004331DA">
        <w:tab/>
      </w:r>
      <w:r w:rsidR="004331DA">
        <w:tab/>
      </w:r>
      <w:r w:rsidR="004331DA">
        <w:tab/>
      </w:r>
      <w:r w:rsidR="004331DA">
        <w:tab/>
      </w:r>
      <w:r w:rsidR="004331DA">
        <w:tab/>
      </w:r>
      <w:r w:rsidRPr="000F1930">
        <w:rPr>
          <w:bCs/>
          <w:color w:val="000000"/>
        </w:rPr>
        <w:t>Jn. 7:10-10:39</w:t>
      </w:r>
    </w:p>
    <w:p w:rsidR="00975C93" w:rsidRPr="000F1930" w:rsidRDefault="009F03A0" w:rsidP="004331DA">
      <w:r>
        <w:rPr>
          <w:bCs/>
          <w:color w:val="000000"/>
        </w:rPr>
        <w:t xml:space="preserve">STEP </w:t>
      </w:r>
      <w:r w:rsidR="00975C93" w:rsidRPr="000F1930">
        <w:rPr>
          <w:bCs/>
          <w:color w:val="000000"/>
        </w:rPr>
        <w:t xml:space="preserve">43 From Jerusalem to Perea </w:t>
      </w:r>
      <w:r w:rsidR="004331DA">
        <w:tab/>
      </w:r>
      <w:r w:rsidR="004331DA">
        <w:tab/>
      </w:r>
      <w:r w:rsidR="004331DA">
        <w:tab/>
      </w:r>
      <w:r w:rsidR="004331DA">
        <w:tab/>
      </w:r>
      <w:r w:rsidR="004331DA">
        <w:tab/>
      </w:r>
      <w:r w:rsidR="004331DA">
        <w:tab/>
      </w:r>
      <w:r w:rsidR="00975C93" w:rsidRPr="000F1930">
        <w:rPr>
          <w:bCs/>
          <w:color w:val="000000"/>
        </w:rPr>
        <w:t>Jn. 10:40-42</w:t>
      </w:r>
    </w:p>
    <w:p w:rsidR="00975C93" w:rsidRPr="009F03A0" w:rsidRDefault="009F03A0" w:rsidP="004331DA">
      <w:pPr>
        <w:rPr>
          <w:bCs/>
          <w:color w:val="000000"/>
        </w:rPr>
      </w:pPr>
      <w:r>
        <w:rPr>
          <w:bCs/>
          <w:color w:val="000000"/>
        </w:rPr>
        <w:t>S</w:t>
      </w:r>
      <w:r w:rsidR="00975C93" w:rsidRPr="000F1930">
        <w:rPr>
          <w:bCs/>
          <w:color w:val="000000"/>
        </w:rPr>
        <w:t>T</w:t>
      </w:r>
      <w:r>
        <w:rPr>
          <w:bCs/>
          <w:color w:val="000000"/>
        </w:rPr>
        <w:t>EP</w:t>
      </w:r>
      <w:r w:rsidR="00975C93" w:rsidRPr="000F1930">
        <w:rPr>
          <w:bCs/>
          <w:color w:val="000000"/>
        </w:rPr>
        <w:t xml:space="preserve"> 44 From Perea to Caesarea Philippi </w:t>
      </w:r>
      <w:r w:rsidR="004331DA">
        <w:tab/>
        <w:t xml:space="preserve">   </w:t>
      </w:r>
      <w:r w:rsidR="00975C93" w:rsidRPr="000F1930">
        <w:rPr>
          <w:bCs/>
          <w:color w:val="000000"/>
        </w:rPr>
        <w:t>Mt. 16:13-28; Mk 8:27-9:1; Lk. 9: 18-27</w:t>
      </w:r>
    </w:p>
    <w:p w:rsidR="00975C93" w:rsidRPr="000F1930" w:rsidRDefault="00975C93" w:rsidP="004331DA">
      <w:r w:rsidRPr="000F1930">
        <w:rPr>
          <w:bCs/>
          <w:color w:val="000000"/>
        </w:rPr>
        <w:t xml:space="preserve">STEP 45 From Caesarea Philippi to Mt, Hermon </w:t>
      </w:r>
      <w:r w:rsidR="004331DA">
        <w:t xml:space="preserve"> </w:t>
      </w:r>
      <w:r w:rsidRPr="000F1930">
        <w:rPr>
          <w:bCs/>
          <w:color w:val="000000"/>
        </w:rPr>
        <w:t>Mt.17:1-23: Mk. 9:2-31; Lk. 9;28-45</w:t>
      </w:r>
    </w:p>
    <w:p w:rsidR="00975C93" w:rsidRPr="000F1930" w:rsidRDefault="00975C93" w:rsidP="004331DA">
      <w:r w:rsidRPr="000F1930">
        <w:rPr>
          <w:bCs/>
          <w:color w:val="000000"/>
        </w:rPr>
        <w:t xml:space="preserve">STEP 46 From Mt. Hermon to Capernaum </w:t>
      </w:r>
      <w:r w:rsidR="004331DA">
        <w:t xml:space="preserve"> </w:t>
      </w:r>
      <w:r w:rsidR="004331DA">
        <w:rPr>
          <w:bCs/>
          <w:color w:val="000000"/>
        </w:rPr>
        <w:t>Mt.17:24-18:35;Mk. 9:33-10:1,</w:t>
      </w:r>
      <w:r w:rsidRPr="000F1930">
        <w:rPr>
          <w:bCs/>
          <w:color w:val="000000"/>
        </w:rPr>
        <w:t>Lk. 9:46-50</w:t>
      </w:r>
    </w:p>
    <w:p w:rsidR="004331DA" w:rsidRDefault="009F03A0" w:rsidP="004331DA">
      <w:r>
        <w:rPr>
          <w:bCs/>
          <w:color w:val="000000"/>
        </w:rPr>
        <w:t xml:space="preserve">STEP </w:t>
      </w:r>
      <w:r w:rsidR="00975C93" w:rsidRPr="000F1930">
        <w:rPr>
          <w:bCs/>
          <w:color w:val="000000"/>
        </w:rPr>
        <w:t xml:space="preserve">47 From Capernaum to Perea </w:t>
      </w:r>
    </w:p>
    <w:p w:rsidR="00975C93" w:rsidRPr="000F1930" w:rsidRDefault="004331DA" w:rsidP="004331DA">
      <w:pPr>
        <w:ind w:left="2160" w:firstLine="720"/>
      </w:pPr>
      <w:r>
        <w:t xml:space="preserve">     </w:t>
      </w:r>
      <w:r w:rsidR="00975C93" w:rsidRPr="000F1930">
        <w:rPr>
          <w:bCs/>
          <w:color w:val="000000"/>
        </w:rPr>
        <w:t>Mt. 8:19-22; 11:20-30: 19:1,2; Mk. 10:1; Lk. 9:51-10,37</w:t>
      </w:r>
    </w:p>
    <w:p w:rsidR="00975C93" w:rsidRPr="000F1930" w:rsidRDefault="00975C93" w:rsidP="00975C93">
      <w:r w:rsidRPr="000F1930">
        <w:rPr>
          <w:bCs/>
          <w:color w:val="000000"/>
        </w:rPr>
        <w:t>STEP 48 From Perea to Bethany and surround areas</w:t>
      </w:r>
    </w:p>
    <w:p w:rsidR="00975C93" w:rsidRPr="000F1930" w:rsidRDefault="00975C93" w:rsidP="00254517">
      <w:r w:rsidRPr="000F1930">
        <w:rPr>
          <w:bCs/>
          <w:color w:val="000000"/>
        </w:rPr>
        <w:t xml:space="preserve">Mt. 10:34-36: 12:22-38, 42-45; 19:3-20:28: 24:43-51; Mk. 10:2-45; </w:t>
      </w:r>
    </w:p>
    <w:p w:rsidR="00254517" w:rsidRPr="000F1930" w:rsidRDefault="00975C93" w:rsidP="00254517">
      <w:pPr>
        <w:rPr>
          <w:bCs/>
          <w:color w:val="000000"/>
        </w:rPr>
      </w:pPr>
      <w:r w:rsidRPr="000F1930">
        <w:rPr>
          <w:bCs/>
          <w:color w:val="000000"/>
        </w:rPr>
        <w:t xml:space="preserve">Lk. 10: 38-12:9; 13: </w:t>
      </w:r>
      <w:r w:rsidR="007A47D4" w:rsidRPr="000F1930">
        <w:rPr>
          <w:bCs/>
          <w:color w:val="000000"/>
        </w:rPr>
        <w:t>22, , 32-36; 13;1-17; 22-23;</w:t>
      </w:r>
      <w:r w:rsidRPr="000F1930">
        <w:rPr>
          <w:bCs/>
          <w:color w:val="000000"/>
        </w:rPr>
        <w:t xml:space="preserve"> 14:1-16. 18-31. 17:1-37, 18:1</w:t>
      </w:r>
      <w:r w:rsidR="007A47D4" w:rsidRPr="000F1930">
        <w:rPr>
          <w:bCs/>
          <w:color w:val="000000"/>
        </w:rPr>
        <w:t>-</w:t>
      </w:r>
      <w:r w:rsidRPr="000F1930">
        <w:rPr>
          <w:bCs/>
          <w:color w:val="000000"/>
        </w:rPr>
        <w:t xml:space="preserve">34; </w:t>
      </w:r>
    </w:p>
    <w:p w:rsidR="00975C93" w:rsidRPr="000F1930" w:rsidRDefault="007A47D4" w:rsidP="00254517">
      <w:r w:rsidRPr="000F1930">
        <w:rPr>
          <w:bCs/>
          <w:color w:val="000000"/>
        </w:rPr>
        <w:t>Jn. 11;1-34, 13:14:1-</w:t>
      </w:r>
      <w:r w:rsidR="00975C93" w:rsidRPr="000F1930">
        <w:rPr>
          <w:bCs/>
          <w:color w:val="000000"/>
        </w:rPr>
        <w:t>1</w:t>
      </w:r>
      <w:r w:rsidRPr="000F1930">
        <w:rPr>
          <w:bCs/>
          <w:color w:val="000000"/>
        </w:rPr>
        <w:t>6:15; 18--31 ; 17:1-37; 18:1-34;</w:t>
      </w:r>
      <w:r w:rsidR="00975C93" w:rsidRPr="000F1930">
        <w:rPr>
          <w:bCs/>
          <w:color w:val="000000"/>
        </w:rPr>
        <w:t xml:space="preserve"> Jn. 11:1-54</w:t>
      </w:r>
    </w:p>
    <w:p w:rsidR="00975C93" w:rsidRDefault="00975C93" w:rsidP="004331DA">
      <w:pPr>
        <w:rPr>
          <w:bCs/>
          <w:color w:val="000000"/>
        </w:rPr>
      </w:pPr>
      <w:r w:rsidRPr="000F1930">
        <w:rPr>
          <w:color w:val="000000"/>
        </w:rPr>
        <w:t>STEP 49</w:t>
      </w:r>
      <w:r w:rsidRPr="000F1930">
        <w:rPr>
          <w:bCs/>
          <w:color w:val="000000"/>
        </w:rPr>
        <w:t xml:space="preserve"> From Bethany to Jericho </w:t>
      </w:r>
      <w:r w:rsidR="004331DA">
        <w:tab/>
        <w:t xml:space="preserve">        </w:t>
      </w:r>
      <w:r w:rsidRPr="000F1930">
        <w:rPr>
          <w:bCs/>
          <w:color w:val="000000"/>
        </w:rPr>
        <w:t>Mt. 20:29-34 ; Mk. 10:46-52 ; Lk. 18:35-19:28</w:t>
      </w:r>
    </w:p>
    <w:p w:rsidR="00A116EF" w:rsidRPr="00A116EF" w:rsidRDefault="00A116EF" w:rsidP="008852B8">
      <w:pPr>
        <w:spacing w:before="100" w:beforeAutospacing="1"/>
        <w:jc w:val="center"/>
      </w:pPr>
      <w:r w:rsidRPr="00A116EF">
        <w:rPr>
          <w:b/>
          <w:bCs/>
          <w:color w:val="000000"/>
          <w:sz w:val="27"/>
          <w:szCs w:val="27"/>
          <w:u w:val="single"/>
        </w:rPr>
        <w:t>LUKE (A LIGHT GIVING EVANGELIST)</w:t>
      </w:r>
    </w:p>
    <w:p w:rsidR="00A116EF" w:rsidRPr="00A116EF" w:rsidRDefault="00A116EF" w:rsidP="008852B8">
      <w:pPr>
        <w:spacing w:before="100" w:beforeAutospacing="1"/>
      </w:pPr>
      <w:r>
        <w:rPr>
          <w:bCs/>
          <w:color w:val="000000"/>
          <w:u w:val="single"/>
        </w:rPr>
        <w:t xml:space="preserve">The </w:t>
      </w:r>
      <w:r w:rsidRPr="00A116EF">
        <w:rPr>
          <w:bCs/>
          <w:color w:val="000000"/>
          <w:u w:val="single"/>
        </w:rPr>
        <w:t>PURPOSE</w:t>
      </w:r>
      <w:r w:rsidRPr="00A116EF">
        <w:rPr>
          <w:bCs/>
          <w:color w:val="000000"/>
        </w:rPr>
        <w:t xml:space="preserve"> </w:t>
      </w:r>
      <w:r>
        <w:rPr>
          <w:bCs/>
          <w:color w:val="000000"/>
        </w:rPr>
        <w:t xml:space="preserve"> of writing t</w:t>
      </w:r>
      <w:r w:rsidR="008852B8">
        <w:rPr>
          <w:bCs/>
          <w:color w:val="000000"/>
        </w:rPr>
        <w:t>he G</w:t>
      </w:r>
      <w:r w:rsidRPr="00A116EF">
        <w:rPr>
          <w:bCs/>
          <w:color w:val="000000"/>
        </w:rPr>
        <w:t xml:space="preserve">ospel of Luke is to present an accurate account of the life </w:t>
      </w:r>
      <w:r>
        <w:rPr>
          <w:bCs/>
          <w:color w:val="000000"/>
        </w:rPr>
        <w:t xml:space="preserve">of </w:t>
      </w:r>
      <w:r w:rsidRPr="00A116EF">
        <w:rPr>
          <w:bCs/>
          <w:color w:val="000000"/>
        </w:rPr>
        <w:t>the Lord Jesus Christ</w:t>
      </w:r>
      <w:r w:rsidR="008852B8">
        <w:rPr>
          <w:bCs/>
          <w:color w:val="000000"/>
        </w:rPr>
        <w:t xml:space="preserve"> and to present Jesus Christ </w:t>
      </w:r>
      <w:r w:rsidR="007E7350">
        <w:rPr>
          <w:bCs/>
          <w:color w:val="000000"/>
        </w:rPr>
        <w:t>the Perfect M</w:t>
      </w:r>
      <w:r w:rsidRPr="00A116EF">
        <w:rPr>
          <w:bCs/>
          <w:color w:val="000000"/>
        </w:rPr>
        <w:t>an.</w:t>
      </w:r>
    </w:p>
    <w:p w:rsidR="007E7350" w:rsidRPr="00A116EF" w:rsidRDefault="008852B8" w:rsidP="00A116EF">
      <w:pPr>
        <w:spacing w:before="100" w:beforeAutospacing="1"/>
      </w:pPr>
      <w:r w:rsidRPr="008852B8">
        <w:t>Lu</w:t>
      </w:r>
      <w:r>
        <w:t>ke</w:t>
      </w:r>
      <w:r w:rsidRPr="008852B8">
        <w:t xml:space="preserve"> 6:40 The disciple is not above his master: but every one that is perfect shall be as his master.</w:t>
      </w:r>
      <w:r>
        <w:t xml:space="preserve">                                                                                                                                             </w:t>
      </w:r>
      <w:r w:rsidRPr="008852B8">
        <w:t>8:14 And that which fell among thorns are they, which, when they have heard, go forth, and are choked with cares and riches and pleasures of this life, and bring no fruit to perfection.</w:t>
      </w:r>
      <w:r w:rsidR="007E7350" w:rsidRPr="007E7350">
        <w:t xml:space="preserve"> </w:t>
      </w:r>
      <w:r w:rsidR="007E7350">
        <w:t xml:space="preserve"> </w:t>
      </w:r>
      <w:r w:rsidR="008C77E9">
        <w:t xml:space="preserve">                                                                                                                                                  </w:t>
      </w:r>
      <w:r w:rsidR="008C77E9" w:rsidRPr="008C77E9">
        <w:t>15 But that on the good ground are they, which in an honest and good heart, having heard the word, keep it, and bring forth fruit with patience.</w:t>
      </w:r>
      <w:r w:rsidR="007E7350">
        <w:t xml:space="preserve">                                                                                                                                   </w:t>
      </w:r>
      <w:r w:rsidR="007E7350" w:rsidRPr="007E7350">
        <w:t>13:32 And he said unto them, Go ye, and tell that fox, Behold, I cast out devils, and I do cures to day and to morrow, and the third day I shall be perfected.</w:t>
      </w:r>
      <w:r w:rsidR="007E7350">
        <w:t xml:space="preserve">                                              </w:t>
      </w:r>
      <w:r w:rsidR="007E7350" w:rsidRPr="007E7350">
        <w:t xml:space="preserve"> 21:28 And when these things begin to come to pass, then look up, and lift up your heads; for your redemption draweth nigh.</w:t>
      </w:r>
      <w:r w:rsidR="007E7350">
        <w:t xml:space="preserve">                                                                                                                                </w:t>
      </w:r>
      <w:r w:rsidR="007E7350" w:rsidRPr="007E7350">
        <w:t>24:32 And they said one to another, Did not our heart burn within us, while he talked with us by the way, and while he opened to us the scriptures?</w:t>
      </w:r>
    </w:p>
    <w:p w:rsidR="00A116EF" w:rsidRPr="00B52C61" w:rsidRDefault="00FF3A7B" w:rsidP="008C77E9">
      <w:pPr>
        <w:spacing w:before="100" w:beforeAutospacing="1"/>
      </w:pPr>
      <w:r>
        <w:rPr>
          <w:bCs/>
          <w:color w:val="000000"/>
          <w:u w:val="single"/>
        </w:rPr>
        <w:t>WRITE</w:t>
      </w:r>
      <w:r w:rsidR="00A116EF" w:rsidRPr="00A116EF">
        <w:rPr>
          <w:bCs/>
          <w:color w:val="000000"/>
          <w:u w:val="single"/>
        </w:rPr>
        <w:t>R</w:t>
      </w:r>
      <w:r w:rsidRPr="00FF3A7B">
        <w:rPr>
          <w:bCs/>
          <w:color w:val="000000"/>
        </w:rPr>
        <w:t xml:space="preserve">: </w:t>
      </w:r>
      <w:r>
        <w:rPr>
          <w:bCs/>
          <w:color w:val="000000"/>
        </w:rPr>
        <w:t xml:space="preserve">Luke, </w:t>
      </w:r>
      <w:r w:rsidR="00A116EF" w:rsidRPr="00A116EF">
        <w:rPr>
          <w:bCs/>
          <w:color w:val="000000"/>
        </w:rPr>
        <w:t xml:space="preserve"> Greek Gentile Christian</w:t>
      </w:r>
      <w:r>
        <w:rPr>
          <w:bCs/>
          <w:color w:val="000000"/>
        </w:rPr>
        <w:t>,</w:t>
      </w:r>
      <w:r w:rsidR="00A116EF" w:rsidRPr="00A116EF">
        <w:rPr>
          <w:bCs/>
          <w:color w:val="000000"/>
        </w:rPr>
        <w:t xml:space="preserve"> plus a doctor. </w:t>
      </w:r>
      <w:r w:rsidR="00B52C61">
        <w:t xml:space="preserve">                                                                         </w:t>
      </w:r>
      <w:r w:rsidR="00355246" w:rsidRPr="00355246">
        <w:rPr>
          <w:bCs/>
          <w:color w:val="000000"/>
        </w:rPr>
        <w:t>Col</w:t>
      </w:r>
      <w:r w:rsidR="00355246">
        <w:rPr>
          <w:bCs/>
          <w:color w:val="000000"/>
        </w:rPr>
        <w:t>.</w:t>
      </w:r>
      <w:r w:rsidR="00355246" w:rsidRPr="00355246">
        <w:rPr>
          <w:bCs/>
          <w:color w:val="000000"/>
        </w:rPr>
        <w:t xml:space="preserve"> 4:14 Luke, the beloved physician, and Demas, greet you.</w:t>
      </w:r>
      <w:r>
        <w:rPr>
          <w:bCs/>
          <w:color w:val="000000"/>
        </w:rPr>
        <w:t xml:space="preserve">                                                                               </w:t>
      </w:r>
      <w:r w:rsidR="00A116EF" w:rsidRPr="00A116EF">
        <w:rPr>
          <w:bCs/>
          <w:color w:val="000000"/>
        </w:rPr>
        <w:t xml:space="preserve">He is the only Gentile author in the New Testament. He was a </w:t>
      </w:r>
      <w:r w:rsidR="008C77E9">
        <w:rPr>
          <w:bCs/>
          <w:color w:val="000000"/>
        </w:rPr>
        <w:t>v</w:t>
      </w:r>
      <w:r w:rsidR="00A116EF" w:rsidRPr="00A116EF">
        <w:rPr>
          <w:bCs/>
          <w:color w:val="000000"/>
        </w:rPr>
        <w:t xml:space="preserve">ery dear friend of Paul. He also wrote the book of Acts and these two books seem to fit </w:t>
      </w:r>
    </w:p>
    <w:p w:rsidR="00A116EF" w:rsidRPr="00A116EF" w:rsidRDefault="00A116EF" w:rsidP="00A116EF">
      <w:pPr>
        <w:spacing w:before="100" w:beforeAutospacing="1"/>
      </w:pPr>
      <w:r w:rsidRPr="00A116EF">
        <w:rPr>
          <w:bCs/>
          <w:color w:val="000000"/>
          <w:u w:val="single"/>
        </w:rPr>
        <w:t>TO WHOM WRITTEN</w:t>
      </w:r>
      <w:r w:rsidRPr="00A116EF">
        <w:rPr>
          <w:bCs/>
          <w:color w:val="000000"/>
        </w:rPr>
        <w:t xml:space="preserve"> Theophilus (Lover of God) people everywhere.</w:t>
      </w:r>
      <w:r w:rsidR="00B52C61">
        <w:t xml:space="preserve">                                                                                             </w:t>
      </w:r>
      <w:r w:rsidRPr="00A116EF">
        <w:rPr>
          <w:bCs/>
          <w:color w:val="000000"/>
          <w:u w:val="single"/>
        </w:rPr>
        <w:t>DATE WRITTEN</w:t>
      </w:r>
      <w:r w:rsidRPr="00A116EF">
        <w:rPr>
          <w:bCs/>
          <w:color w:val="000000"/>
        </w:rPr>
        <w:t xml:space="preserve"> A.D. 60</w:t>
      </w:r>
      <w:r w:rsidR="008C77E9">
        <w:t xml:space="preserve">                                                                                                                              </w:t>
      </w:r>
      <w:r w:rsidRPr="00A116EF">
        <w:rPr>
          <w:bCs/>
          <w:color w:val="000000"/>
          <w:u w:val="single"/>
        </w:rPr>
        <w:t>SETTING</w:t>
      </w:r>
      <w:r w:rsidRPr="00A116EF">
        <w:rPr>
          <w:bCs/>
          <w:color w:val="000000"/>
        </w:rPr>
        <w:t xml:space="preserve"> Luke wrote from Caesarea or Rome.</w:t>
      </w:r>
      <w:r w:rsidR="00B52C61">
        <w:t xml:space="preserve">                                                                                                  </w:t>
      </w:r>
      <w:r w:rsidRPr="00A116EF">
        <w:rPr>
          <w:bCs/>
          <w:color w:val="000000"/>
          <w:u w:val="single"/>
        </w:rPr>
        <w:t>KEY VERSES</w:t>
      </w:r>
      <w:r w:rsidRPr="00A116EF">
        <w:rPr>
          <w:bCs/>
          <w:color w:val="000000"/>
        </w:rPr>
        <w:t xml:space="preserve"> </w:t>
      </w:r>
      <w:r w:rsidR="00B52C61">
        <w:t xml:space="preserve">                                                                                                                                        </w:t>
      </w:r>
      <w:r w:rsidRPr="00A116EF">
        <w:rPr>
          <w:bCs/>
          <w:color w:val="000000"/>
        </w:rPr>
        <w:t xml:space="preserve">Luke </w:t>
      </w:r>
      <w:r w:rsidR="005D0488">
        <w:rPr>
          <w:bCs/>
          <w:color w:val="000000"/>
        </w:rPr>
        <w:t>19:9—</w:t>
      </w:r>
      <w:r w:rsidRPr="00A116EF">
        <w:rPr>
          <w:bCs/>
          <w:color w:val="000000"/>
        </w:rPr>
        <w:t xml:space="preserve">And Jesus said unto him, This day is salvation come to this house, forasmuch as he also is a son of Abraham. </w:t>
      </w:r>
      <w:r w:rsidR="005D0488">
        <w:t xml:space="preserve">                                                                                                 </w:t>
      </w:r>
      <w:r w:rsidR="005D0488">
        <w:rPr>
          <w:bCs/>
          <w:color w:val="000000"/>
        </w:rPr>
        <w:t>10—</w:t>
      </w:r>
      <w:r w:rsidRPr="00A116EF">
        <w:rPr>
          <w:bCs/>
          <w:color w:val="000000"/>
        </w:rPr>
        <w:t>For the Son of man is come to seek and to save that which was lost.</w:t>
      </w:r>
      <w:r w:rsidR="00B52C61">
        <w:t xml:space="preserve">                                         </w:t>
      </w:r>
      <w:r w:rsidRPr="00A116EF">
        <w:rPr>
          <w:bCs/>
          <w:color w:val="000000"/>
          <w:u w:val="single"/>
        </w:rPr>
        <w:t>KEY PEOPLE</w:t>
      </w:r>
      <w:r w:rsidRPr="00A116EF">
        <w:rPr>
          <w:bCs/>
          <w:color w:val="000000"/>
        </w:rPr>
        <w:t xml:space="preserve"> Jesus, Elizabeth, Zacharias, John the Baptist, Mary, 12 Disciples, Herod, the Great, Mary Magdalene, and Pilate.</w:t>
      </w:r>
    </w:p>
    <w:p w:rsidR="00A116EF" w:rsidRPr="00A116EF" w:rsidRDefault="00A116EF" w:rsidP="00A116EF">
      <w:pPr>
        <w:spacing w:before="100" w:beforeAutospacing="1"/>
      </w:pPr>
      <w:r w:rsidRPr="00A116EF">
        <w:rPr>
          <w:bCs/>
          <w:color w:val="000000"/>
          <w:u w:val="single"/>
        </w:rPr>
        <w:t>KEY PLACES</w:t>
      </w:r>
      <w:r w:rsidRPr="00A116EF">
        <w:rPr>
          <w:bCs/>
          <w:color w:val="000000"/>
        </w:rPr>
        <w:t xml:space="preserve"> Jordan County side, Samaria, Galilee, Bethany, Jerusalem</w:t>
      </w:r>
    </w:p>
    <w:p w:rsidR="00A116EF" w:rsidRPr="00A116EF" w:rsidRDefault="00A116EF" w:rsidP="005D0488">
      <w:pPr>
        <w:spacing w:before="100" w:beforeAutospacing="1"/>
      </w:pPr>
      <w:r w:rsidRPr="00A116EF">
        <w:rPr>
          <w:bCs/>
          <w:color w:val="000000"/>
          <w:u w:val="single"/>
        </w:rPr>
        <w:t>SPECIAL FEATURES</w:t>
      </w:r>
      <w:r w:rsidRPr="00A116EF">
        <w:rPr>
          <w:bCs/>
          <w:color w:val="000000"/>
        </w:rPr>
        <w:t xml:space="preserve"> This is the most comprehensive Gospel. The general vocabulary and dictionary shows that the author was a very educated man. He makes frequent references to illnesses and diagnosis. Records inspired hymns of praise.</w:t>
      </w:r>
      <w:r w:rsidR="005D0488">
        <w:t xml:space="preserve"> </w:t>
      </w:r>
      <w:r w:rsidRPr="00A116EF">
        <w:rPr>
          <w:bCs/>
          <w:color w:val="000000"/>
        </w:rPr>
        <w:t>Emphasizes prayer, miracles and angels.</w:t>
      </w:r>
      <w:r w:rsidR="005D0488">
        <w:t xml:space="preserve"> </w:t>
      </w:r>
      <w:r w:rsidRPr="00A116EF">
        <w:rPr>
          <w:bCs/>
          <w:color w:val="000000"/>
        </w:rPr>
        <w:t xml:space="preserve">Gives a special prominent position to women. </w:t>
      </w:r>
    </w:p>
    <w:p w:rsidR="00A116EF" w:rsidRPr="00A116EF" w:rsidRDefault="00A116EF" w:rsidP="005D0488">
      <w:pPr>
        <w:spacing w:before="100" w:beforeAutospacing="1"/>
      </w:pPr>
      <w:r w:rsidRPr="00A116EF">
        <w:rPr>
          <w:bCs/>
          <w:color w:val="000000"/>
          <w:sz w:val="27"/>
          <w:szCs w:val="27"/>
        </w:rPr>
        <w:t xml:space="preserve">JOHN-- JEHOVAH FAVORED </w:t>
      </w:r>
    </w:p>
    <w:p w:rsidR="00A116EF" w:rsidRPr="00A116EF" w:rsidRDefault="00A116EF" w:rsidP="00A116EF">
      <w:pPr>
        <w:spacing w:before="100" w:beforeAutospacing="1"/>
      </w:pPr>
      <w:r w:rsidRPr="00A116EF">
        <w:rPr>
          <w:bCs/>
          <w:color w:val="000000"/>
        </w:rPr>
        <w:t>PURPOSED To prove conclusively that Jesus</w:t>
      </w:r>
      <w:r w:rsidR="005D0488">
        <w:rPr>
          <w:bCs/>
          <w:color w:val="000000"/>
        </w:rPr>
        <w:t xml:space="preserve"> is the Son of God and that who</w:t>
      </w:r>
      <w:r w:rsidRPr="00A116EF">
        <w:rPr>
          <w:bCs/>
          <w:color w:val="000000"/>
        </w:rPr>
        <w:t xml:space="preserve">soever believes in Him shall have Eternal Life. </w:t>
      </w:r>
    </w:p>
    <w:p w:rsidR="00A116EF" w:rsidRPr="00A116EF" w:rsidRDefault="00FF3A7B" w:rsidP="00A116EF">
      <w:pPr>
        <w:spacing w:before="100" w:beforeAutospacing="1"/>
      </w:pPr>
      <w:r>
        <w:rPr>
          <w:bCs/>
          <w:color w:val="000000"/>
        </w:rPr>
        <w:t>WRITE</w:t>
      </w:r>
      <w:r w:rsidR="00A116EF" w:rsidRPr="00A116EF">
        <w:rPr>
          <w:bCs/>
          <w:color w:val="000000"/>
        </w:rPr>
        <w:t>R</w:t>
      </w:r>
      <w:r>
        <w:rPr>
          <w:bCs/>
          <w:color w:val="000000"/>
        </w:rPr>
        <w:t xml:space="preserve">: </w:t>
      </w:r>
      <w:r w:rsidR="00A116EF" w:rsidRPr="00A116EF">
        <w:rPr>
          <w:bCs/>
          <w:color w:val="000000"/>
        </w:rPr>
        <w:t xml:space="preserve"> John the apostle, son of Zebedee, brother of James, called the” Son of thunder.”</w:t>
      </w:r>
      <w:r w:rsidR="00B52C61">
        <w:t xml:space="preserve">                                                                                                                                                              </w:t>
      </w:r>
      <w:r w:rsidR="00A116EF" w:rsidRPr="00A116EF">
        <w:rPr>
          <w:bCs/>
          <w:color w:val="000000"/>
        </w:rPr>
        <w:t xml:space="preserve">TO WHOM WRITTEN Christians and search for </w:t>
      </w:r>
      <w:r w:rsidR="00B52C61">
        <w:rPr>
          <w:bCs/>
          <w:color w:val="000000"/>
        </w:rPr>
        <w:t>souls.</w:t>
      </w:r>
      <w:r w:rsidR="00B52C61">
        <w:t xml:space="preserve">                                                                                      </w:t>
      </w:r>
      <w:r w:rsidR="00A116EF" w:rsidRPr="00A116EF">
        <w:rPr>
          <w:bCs/>
          <w:color w:val="000000"/>
        </w:rPr>
        <w:t>DATE WRITTEN A.D.85-90</w:t>
      </w:r>
      <w:r>
        <w:t xml:space="preserve">                                                                                                                                      </w:t>
      </w:r>
      <w:r w:rsidR="00A116EF" w:rsidRPr="00A116EF">
        <w:rPr>
          <w:bCs/>
          <w:color w:val="000000"/>
        </w:rPr>
        <w:t>SETTING Written after the destruction of Jerusalem A.D. and before John was exiled to the Isle of Patmos</w:t>
      </w:r>
    </w:p>
    <w:p w:rsidR="005D0488" w:rsidRPr="005D0488" w:rsidRDefault="00A116EF" w:rsidP="00A116EF">
      <w:pPr>
        <w:spacing w:before="100" w:beforeAutospacing="1"/>
        <w:rPr>
          <w:bCs/>
          <w:color w:val="000000"/>
          <w:u w:val="single"/>
        </w:rPr>
      </w:pPr>
      <w:r w:rsidRPr="00A116EF">
        <w:rPr>
          <w:bCs/>
          <w:color w:val="000000"/>
          <w:u w:val="single"/>
        </w:rPr>
        <w:t xml:space="preserve">KEY VERSES </w:t>
      </w:r>
    </w:p>
    <w:p w:rsidR="00A116EF" w:rsidRPr="00A116EF" w:rsidRDefault="005D0488" w:rsidP="00A116EF">
      <w:pPr>
        <w:spacing w:before="100" w:beforeAutospacing="1"/>
      </w:pPr>
      <w:r>
        <w:rPr>
          <w:bCs/>
          <w:color w:val="000000"/>
        </w:rPr>
        <w:t>John 20:30—</w:t>
      </w:r>
      <w:r w:rsidR="00A116EF" w:rsidRPr="00A116EF">
        <w:rPr>
          <w:bCs/>
          <w:color w:val="000000"/>
        </w:rPr>
        <w:t>And many other signs truly did Jesus in the presence of his disciples, which are not written in this book:</w:t>
      </w:r>
      <w:r>
        <w:t xml:space="preserve">                                                                                                                             </w:t>
      </w:r>
      <w:r>
        <w:rPr>
          <w:bCs/>
          <w:color w:val="000000"/>
        </w:rPr>
        <w:t>31—</w:t>
      </w:r>
      <w:r w:rsidR="00A116EF" w:rsidRPr="00A116EF">
        <w:rPr>
          <w:bCs/>
          <w:color w:val="000000"/>
        </w:rPr>
        <w:t>But these are written, that ye might believe that Jesus is the Christ, the Son of God; and that believing ye might have life through his name.</w:t>
      </w:r>
    </w:p>
    <w:p w:rsidR="00A116EF" w:rsidRPr="00A116EF" w:rsidRDefault="00A116EF" w:rsidP="00A116EF">
      <w:pPr>
        <w:spacing w:before="100" w:beforeAutospacing="1"/>
      </w:pPr>
      <w:r w:rsidRPr="00A116EF">
        <w:rPr>
          <w:bCs/>
          <w:color w:val="000000"/>
        </w:rPr>
        <w:t>KEY PEOPLE Jesus, John the Baptist, the 12 Disciples, Mary, Martha, Lazarus, Jesus’ Mother, Pilate, Mary Magdalene.</w:t>
      </w:r>
    </w:p>
    <w:p w:rsidR="00A116EF" w:rsidRPr="00A116EF" w:rsidRDefault="00A116EF" w:rsidP="00A116EF">
      <w:pPr>
        <w:spacing w:before="100" w:beforeAutospacing="1"/>
      </w:pPr>
      <w:r w:rsidRPr="00A116EF">
        <w:rPr>
          <w:bCs/>
          <w:color w:val="000000"/>
        </w:rPr>
        <w:t>KEY PLACES Judean Country side, Samaria, Galilee, Bethany, Jerusalem.</w:t>
      </w:r>
    </w:p>
    <w:p w:rsidR="00ED28BC" w:rsidRDefault="00A116EF" w:rsidP="005D0488">
      <w:pPr>
        <w:spacing w:before="100" w:beforeAutospacing="1"/>
        <w:rPr>
          <w:bCs/>
          <w:color w:val="000000"/>
        </w:rPr>
      </w:pPr>
      <w:r w:rsidRPr="00A116EF">
        <w:rPr>
          <w:bCs/>
          <w:color w:val="000000"/>
        </w:rPr>
        <w:t xml:space="preserve">SPECIAL FEATURES </w:t>
      </w:r>
      <w:r w:rsidR="005D0488">
        <w:rPr>
          <w:bCs/>
          <w:color w:val="000000"/>
        </w:rPr>
        <w:t xml:space="preserve">                                                                                                                              </w:t>
      </w:r>
      <w:r w:rsidRPr="00A116EF">
        <w:rPr>
          <w:bCs/>
          <w:color w:val="000000"/>
        </w:rPr>
        <w:t xml:space="preserve">Of the eight miracles recorded six are unique among the gospels. </w:t>
      </w:r>
    </w:p>
    <w:p w:rsidR="00355246" w:rsidRDefault="00355246" w:rsidP="00ED28BC">
      <w:pPr>
        <w:ind w:left="2160" w:firstLine="720"/>
      </w:pPr>
    </w:p>
    <w:p w:rsidR="00ED28BC" w:rsidRDefault="00ED28BC" w:rsidP="00ED28BC">
      <w:pPr>
        <w:ind w:left="2160" w:firstLine="720"/>
      </w:pPr>
      <w:r>
        <w:t>1)</w:t>
      </w:r>
      <w:r>
        <w:tab/>
        <w:t>Turned water in to wine</w:t>
      </w:r>
      <w:r>
        <w:tab/>
      </w:r>
      <w:r>
        <w:tab/>
        <w:t>John 2:1-10</w:t>
      </w:r>
    </w:p>
    <w:p w:rsidR="00ED28BC" w:rsidRDefault="00ED28BC" w:rsidP="00ED28BC">
      <w:r>
        <w:tab/>
      </w:r>
      <w:r>
        <w:tab/>
      </w:r>
      <w:r>
        <w:tab/>
      </w:r>
      <w:r>
        <w:tab/>
        <w:t>2)</w:t>
      </w:r>
      <w:r>
        <w:tab/>
        <w:t>Healing the Noble man’s son</w:t>
      </w:r>
      <w:r>
        <w:tab/>
      </w:r>
      <w:r>
        <w:tab/>
        <w:t>John 4:46-54</w:t>
      </w:r>
    </w:p>
    <w:p w:rsidR="00ED28BC" w:rsidRDefault="00ED28BC" w:rsidP="00ED28BC">
      <w:r>
        <w:tab/>
      </w:r>
      <w:r>
        <w:tab/>
      </w:r>
      <w:r>
        <w:tab/>
      </w:r>
      <w:r>
        <w:tab/>
        <w:t>3)</w:t>
      </w:r>
      <w:r>
        <w:tab/>
        <w:t>Healing of the impotent man</w:t>
      </w:r>
      <w:r>
        <w:tab/>
      </w:r>
      <w:r>
        <w:tab/>
        <w:t>John 5:1-9</w:t>
      </w:r>
    </w:p>
    <w:p w:rsidR="00ED28BC" w:rsidRDefault="00ED28BC" w:rsidP="00ED28BC">
      <w:r>
        <w:tab/>
      </w:r>
      <w:r>
        <w:tab/>
      </w:r>
      <w:r>
        <w:tab/>
      </w:r>
      <w:r>
        <w:tab/>
        <w:t>4)</w:t>
      </w:r>
      <w:r>
        <w:tab/>
        <w:t>Fed the 5,000</w:t>
      </w:r>
      <w:r>
        <w:tab/>
      </w:r>
      <w:r>
        <w:tab/>
      </w:r>
      <w:r>
        <w:tab/>
      </w:r>
      <w:r>
        <w:tab/>
        <w:t>John 6:1-14</w:t>
      </w:r>
    </w:p>
    <w:p w:rsidR="00ED28BC" w:rsidRDefault="00ED28BC" w:rsidP="00ED28BC">
      <w:r>
        <w:tab/>
      </w:r>
      <w:r>
        <w:tab/>
      </w:r>
      <w:r>
        <w:tab/>
      </w:r>
      <w:r>
        <w:tab/>
        <w:t>5)</w:t>
      </w:r>
      <w:r>
        <w:tab/>
        <w:t xml:space="preserve">Walked on water  </w:t>
      </w:r>
      <w:r>
        <w:tab/>
      </w:r>
      <w:r>
        <w:tab/>
      </w:r>
      <w:r>
        <w:tab/>
        <w:t>John 6:16-21</w:t>
      </w:r>
    </w:p>
    <w:p w:rsidR="00ED28BC" w:rsidRDefault="00ED28BC" w:rsidP="00ED28BC">
      <w:pPr>
        <w:ind w:left="2160" w:firstLine="720"/>
        <w:jc w:val="both"/>
      </w:pPr>
      <w:r>
        <w:t>6)</w:t>
      </w:r>
      <w:r>
        <w:tab/>
        <w:t xml:space="preserve">Healing of the blind man  </w:t>
      </w:r>
      <w:r>
        <w:tab/>
      </w:r>
      <w:r>
        <w:tab/>
        <w:t>John 9:1-12</w:t>
      </w:r>
      <w:r>
        <w:tab/>
      </w:r>
    </w:p>
    <w:p w:rsidR="00ED28BC" w:rsidRDefault="00ED28BC" w:rsidP="00ED28BC">
      <w:r>
        <w:tab/>
      </w:r>
      <w:r>
        <w:tab/>
      </w:r>
      <w:r>
        <w:tab/>
      </w:r>
      <w:r>
        <w:tab/>
        <w:t>7)</w:t>
      </w:r>
      <w:r>
        <w:tab/>
        <w:t xml:space="preserve">Raised Lazareth from the dead  </w:t>
      </w:r>
      <w:r>
        <w:tab/>
        <w:t>John 11:1-46</w:t>
      </w:r>
    </w:p>
    <w:p w:rsidR="00ED28BC" w:rsidRDefault="00ED28BC" w:rsidP="00ED28BC">
      <w:r>
        <w:tab/>
      </w:r>
      <w:r>
        <w:tab/>
      </w:r>
      <w:r>
        <w:tab/>
      </w:r>
      <w:r>
        <w:tab/>
        <w:t>8)</w:t>
      </w:r>
      <w:r>
        <w:tab/>
        <w:t xml:space="preserve">Draught of fish  </w:t>
      </w:r>
      <w:r>
        <w:tab/>
      </w:r>
      <w:r>
        <w:tab/>
      </w:r>
      <w:r>
        <w:tab/>
        <w:t>John 21:1-22</w:t>
      </w:r>
    </w:p>
    <w:p w:rsidR="00A116EF" w:rsidRPr="00A116EF" w:rsidRDefault="00ED28BC" w:rsidP="00B52C61">
      <w:r>
        <w:rPr>
          <w:bCs/>
          <w:color w:val="000000"/>
        </w:rPr>
        <w:t>N</w:t>
      </w:r>
      <w:r w:rsidR="00A116EF" w:rsidRPr="00A116EF">
        <w:rPr>
          <w:bCs/>
          <w:color w:val="000000"/>
        </w:rPr>
        <w:t>otice the Upper Room Discourse John 14-17</w:t>
      </w:r>
      <w:r w:rsidR="005D0488">
        <w:t xml:space="preserve">                                                                                                    </w:t>
      </w:r>
      <w:r w:rsidR="00A116EF" w:rsidRPr="00A116EF">
        <w:rPr>
          <w:bCs/>
          <w:color w:val="000000"/>
        </w:rPr>
        <w:t>Does not contain a genealogy or record of Jesus’ birth or His</w:t>
      </w:r>
      <w:r w:rsidR="005D0488">
        <w:t xml:space="preserve"> </w:t>
      </w:r>
      <w:r w:rsidR="00A116EF" w:rsidRPr="00A116EF">
        <w:rPr>
          <w:bCs/>
          <w:color w:val="000000"/>
        </w:rPr>
        <w:t>Childhood.</w:t>
      </w:r>
    </w:p>
    <w:p w:rsidR="00A116EF" w:rsidRPr="000F1930" w:rsidRDefault="00A116EF" w:rsidP="004331DA"/>
    <w:p w:rsidR="0023665C" w:rsidRDefault="00975C93" w:rsidP="004331DA">
      <w:pPr>
        <w:rPr>
          <w:bCs/>
          <w:color w:val="000000"/>
        </w:rPr>
      </w:pPr>
      <w:r w:rsidRPr="000F1930">
        <w:rPr>
          <w:bCs/>
          <w:color w:val="000000"/>
        </w:rPr>
        <w:t>STEP 50 From Jericho to Bethany</w:t>
      </w:r>
      <w:r w:rsidR="00A116EF">
        <w:t xml:space="preserve">      </w:t>
      </w:r>
      <w:r w:rsidRPr="000F1930">
        <w:rPr>
          <w:bCs/>
          <w:color w:val="000000"/>
        </w:rPr>
        <w:t>Mt. 26:6-13; Mk. 14:3-9; Lk. 22</w:t>
      </w:r>
      <w:r w:rsidR="00A116EF">
        <w:rPr>
          <w:bCs/>
          <w:color w:val="000000"/>
        </w:rPr>
        <w:t xml:space="preserve">:1; Jn. 11:55; </w:t>
      </w:r>
      <w:r w:rsidRPr="000F1930">
        <w:rPr>
          <w:bCs/>
          <w:color w:val="000000"/>
        </w:rPr>
        <w:t>12:11</w:t>
      </w:r>
      <w:bookmarkStart w:id="7" w:name="_Toc236294988"/>
    </w:p>
    <w:p w:rsidR="004331DA" w:rsidRPr="000F1930" w:rsidRDefault="004331DA" w:rsidP="004331DA"/>
    <w:p w:rsidR="00DC1ED0" w:rsidRDefault="00DC1ED0" w:rsidP="00034A27">
      <w:pPr>
        <w:pStyle w:val="Heading1"/>
        <w:numPr>
          <w:ilvl w:val="0"/>
          <w:numId w:val="21"/>
        </w:numPr>
        <w:jc w:val="left"/>
        <w:rPr>
          <w:sz w:val="24"/>
          <w:szCs w:val="24"/>
        </w:rPr>
      </w:pPr>
      <w:r w:rsidRPr="000F1930">
        <w:rPr>
          <w:sz w:val="24"/>
          <w:szCs w:val="24"/>
        </w:rPr>
        <w:t xml:space="preserve">The </w:t>
      </w:r>
      <w:r w:rsidR="0036416C" w:rsidRPr="000F1930">
        <w:rPr>
          <w:sz w:val="24"/>
          <w:szCs w:val="24"/>
        </w:rPr>
        <w:t>Cross</w:t>
      </w:r>
      <w:r w:rsidRPr="000F1930">
        <w:rPr>
          <w:sz w:val="24"/>
          <w:szCs w:val="24"/>
        </w:rPr>
        <w:t xml:space="preserve"> of Christ</w:t>
      </w:r>
      <w:bookmarkEnd w:id="7"/>
    </w:p>
    <w:p w:rsidR="00B52C61" w:rsidRPr="00B52C61" w:rsidRDefault="00B52C61" w:rsidP="00B52C61"/>
    <w:p w:rsidR="007F4E9C" w:rsidRPr="000F1930" w:rsidRDefault="0023665C" w:rsidP="00975C93">
      <w:r w:rsidRPr="000F1930">
        <w:t>The death and resurrection of Jesus Christ are the two main hinges upon which the door of salvation turns. He came into the world on purpose to give his life a ransom;</w:t>
      </w:r>
    </w:p>
    <w:p w:rsidR="007F4E9C" w:rsidRPr="004331DA" w:rsidRDefault="004331DA" w:rsidP="007F4E9C">
      <w:pPr>
        <w:rPr>
          <w:i/>
        </w:rPr>
      </w:pPr>
      <w:r>
        <w:t>Mat. 20:28—</w:t>
      </w:r>
      <w:r w:rsidR="007F4E9C" w:rsidRPr="004331DA">
        <w:rPr>
          <w:i/>
        </w:rPr>
        <w:t>Even as the Son of man came not to be ministered unto, but to minister, and to give his life a ransom for many.</w:t>
      </w:r>
    </w:p>
    <w:p w:rsidR="0082236D" w:rsidRPr="004331DA" w:rsidRDefault="0082236D" w:rsidP="00975C93">
      <w:pPr>
        <w:rPr>
          <w:i/>
        </w:rPr>
      </w:pPr>
    </w:p>
    <w:p w:rsidR="00306362" w:rsidRPr="000F1930" w:rsidRDefault="00306362" w:rsidP="00975C93">
      <w:r w:rsidRPr="000F1930">
        <w:t>Every step here leads up to his death and resurrection, he was not running from his purpose, or wandering, but took purposeful steps that brough</w:t>
      </w:r>
      <w:r w:rsidR="007B5542">
        <w:t xml:space="preserve">t him to his reason for </w:t>
      </w:r>
      <w:r w:rsidR="00753D12" w:rsidRPr="000F1930">
        <w:t>coming—</w:t>
      </w:r>
      <w:r w:rsidRPr="000F1930">
        <w:t>to die on the cross.</w:t>
      </w:r>
    </w:p>
    <w:p w:rsidR="0082236D" w:rsidRPr="000F1930" w:rsidRDefault="0082236D" w:rsidP="00975C93"/>
    <w:p w:rsidR="0082236D" w:rsidRPr="00C27885" w:rsidRDefault="00C27885" w:rsidP="00975C93">
      <w:pPr>
        <w:rPr>
          <w:i/>
        </w:rPr>
      </w:pPr>
      <w:r>
        <w:t>Mt 16:21—</w:t>
      </w:r>
      <w:r w:rsidR="0082236D" w:rsidRPr="00C27885">
        <w:rPr>
          <w:i/>
        </w:rPr>
        <w:t>From that time forth began Jesus to shew unto his disciples, how that he must go unto Jerusalem, and suffer many things of the elders and chief priests and scribes, and be killed, and be raised again the third day.</w:t>
      </w:r>
    </w:p>
    <w:p w:rsidR="0082236D" w:rsidRPr="00C27885" w:rsidRDefault="00C27885" w:rsidP="0082236D">
      <w:pPr>
        <w:rPr>
          <w:i/>
        </w:rPr>
      </w:pPr>
      <w:r>
        <w:t>Mt 17:22—</w:t>
      </w:r>
      <w:r w:rsidR="0082236D" w:rsidRPr="00C27885">
        <w:rPr>
          <w:i/>
        </w:rPr>
        <w:t>And while they abode in Galilee, Jesus said unto them, The Son of man shall be betrayed into the hands of men:</w:t>
      </w:r>
    </w:p>
    <w:p w:rsidR="0082236D" w:rsidRPr="000F1930" w:rsidRDefault="00C27885" w:rsidP="0082236D">
      <w:r>
        <w:t xml:space="preserve"> 23—</w:t>
      </w:r>
      <w:r w:rsidR="0082236D" w:rsidRPr="00C27885">
        <w:rPr>
          <w:i/>
        </w:rPr>
        <w:t>And they shall kill him, and the third day he shall be raised again. And they were exceeding sorry</w:t>
      </w:r>
      <w:r w:rsidR="0082236D" w:rsidRPr="000F1930">
        <w:t>.</w:t>
      </w:r>
    </w:p>
    <w:p w:rsidR="0082236D" w:rsidRPr="000F1930" w:rsidRDefault="0082236D" w:rsidP="0082236D"/>
    <w:p w:rsidR="00CE30A9" w:rsidRPr="000F1930" w:rsidRDefault="00C27885" w:rsidP="00975C93">
      <w:r>
        <w:t>Luke 9:44—</w:t>
      </w:r>
      <w:r w:rsidR="0082236D" w:rsidRPr="00C27885">
        <w:rPr>
          <w:i/>
        </w:rPr>
        <w:t>Let these sayings sink down into your ears: for the Son of man shall be delivered into the hands of men</w:t>
      </w:r>
      <w:r w:rsidR="0082236D" w:rsidRPr="000F1930">
        <w:t>.</w:t>
      </w:r>
    </w:p>
    <w:p w:rsidR="00CE30A9" w:rsidRPr="000F1930" w:rsidRDefault="00CE30A9" w:rsidP="00975C93"/>
    <w:p w:rsidR="00CE30A9" w:rsidRDefault="00C27885" w:rsidP="00975C93">
      <w:pPr>
        <w:rPr>
          <w:i/>
        </w:rPr>
      </w:pPr>
      <w:r>
        <w:t>John 2:22—</w:t>
      </w:r>
      <w:r w:rsidR="00CE30A9" w:rsidRPr="00C27885">
        <w:rPr>
          <w:i/>
        </w:rPr>
        <w:t>When therefore he was risen from the dead, his disciples remembered that he had said this unto them; and they believed the scripture, and the word which Jesus had said.</w:t>
      </w:r>
    </w:p>
    <w:p w:rsidR="00B52C61" w:rsidRPr="00C27885" w:rsidRDefault="00B52C61" w:rsidP="00975C93">
      <w:pPr>
        <w:rPr>
          <w:i/>
        </w:rPr>
      </w:pPr>
    </w:p>
    <w:p w:rsidR="00975C93" w:rsidRPr="00C27885" w:rsidRDefault="00975C93" w:rsidP="00C27885">
      <w:r w:rsidRPr="00C27885">
        <w:rPr>
          <w:bCs/>
          <w:color w:val="000000"/>
        </w:rPr>
        <w:t>STEP 51 From Bethany to Bethphage</w:t>
      </w:r>
      <w:r w:rsidR="00C27885">
        <w:tab/>
        <w:t xml:space="preserve">           </w:t>
      </w:r>
      <w:r w:rsidRPr="00C27885">
        <w:rPr>
          <w:bCs/>
          <w:color w:val="000000"/>
        </w:rPr>
        <w:t>Mt. 21:1-7; Mk. 11:1-7; Lk. 19:29-35</w:t>
      </w:r>
    </w:p>
    <w:p w:rsidR="00975C93" w:rsidRPr="00C27885" w:rsidRDefault="00975C93" w:rsidP="00975C93">
      <w:r w:rsidRPr="00C27885">
        <w:rPr>
          <w:bCs/>
          <w:color w:val="000000"/>
        </w:rPr>
        <w:t>STEP 52 From Bethphage to the Upper Room</w:t>
      </w:r>
    </w:p>
    <w:p w:rsidR="00975C93" w:rsidRPr="00C27885" w:rsidRDefault="00813A5D" w:rsidP="00813A5D">
      <w:r>
        <w:rPr>
          <w:bCs/>
          <w:color w:val="000000"/>
        </w:rPr>
        <w:t>Mt. 10:17-23;21:8–23:39; 24:</w:t>
      </w:r>
      <w:r w:rsidR="00975C93" w:rsidRPr="00C27885">
        <w:rPr>
          <w:bCs/>
          <w:color w:val="000000"/>
        </w:rPr>
        <w:t>1-42; 25:1-46</w:t>
      </w:r>
      <w:r>
        <w:rPr>
          <w:bCs/>
          <w:color w:val="000000"/>
        </w:rPr>
        <w:t>; 26:1-5,14-30; Mk.1l:8-13,37; 14:1,</w:t>
      </w:r>
      <w:r w:rsidR="00493F8C">
        <w:rPr>
          <w:bCs/>
          <w:color w:val="000000"/>
        </w:rPr>
        <w:t>2,</w:t>
      </w:r>
      <w:r>
        <w:rPr>
          <w:bCs/>
          <w:color w:val="000000"/>
        </w:rPr>
        <w:t>10-25</w:t>
      </w:r>
      <w:r w:rsidR="00493F8C">
        <w:rPr>
          <w:bCs/>
          <w:color w:val="000000"/>
        </w:rPr>
        <w:t>;</w:t>
      </w:r>
      <w:r w:rsidR="00975C93" w:rsidRPr="00C27885">
        <w:rPr>
          <w:bCs/>
          <w:color w:val="000000"/>
        </w:rPr>
        <w:t xml:space="preserve"> Lk. 12:11,12; 13:34, 35; 19:36-29:, 20-40, 45-47; 21; 45-47; 21:1-38' 22:2:34; Jn. 12:12</w:t>
      </w:r>
    </w:p>
    <w:p w:rsidR="00C27885" w:rsidRDefault="00975C93" w:rsidP="00C27885">
      <w:r w:rsidRPr="00C27885">
        <w:rPr>
          <w:bCs/>
          <w:color w:val="000000"/>
        </w:rPr>
        <w:t>STEP 53 From Upper Room to Gethsemane</w:t>
      </w:r>
    </w:p>
    <w:p w:rsidR="00975C93" w:rsidRPr="00C27885" w:rsidRDefault="00C27885" w:rsidP="00C27885">
      <w:pPr>
        <w:ind w:left="2880"/>
      </w:pPr>
      <w:r>
        <w:t xml:space="preserve">          </w:t>
      </w:r>
      <w:r w:rsidR="00975C93" w:rsidRPr="00C27885">
        <w:rPr>
          <w:bCs/>
          <w:color w:val="000000"/>
        </w:rPr>
        <w:t>Mt. 26:31-36; Mk. 14:26-52; Lk. 22:35-53; Jn. 12:12</w:t>
      </w:r>
    </w:p>
    <w:p w:rsidR="00975C93" w:rsidRPr="00C27885" w:rsidRDefault="00975C93" w:rsidP="00975C93">
      <w:r w:rsidRPr="00C27885">
        <w:rPr>
          <w:bCs/>
          <w:color w:val="000000"/>
        </w:rPr>
        <w:t>STEP 54 From Gethsemane to Annas’ House</w:t>
      </w:r>
      <w:r w:rsidR="00C27885">
        <w:tab/>
      </w:r>
      <w:r w:rsidR="00C27885">
        <w:tab/>
      </w:r>
      <w:r w:rsidR="00C27885">
        <w:tab/>
        <w:t xml:space="preserve">    </w:t>
      </w:r>
      <w:r w:rsidRPr="00C27885">
        <w:rPr>
          <w:bCs/>
          <w:color w:val="000000"/>
        </w:rPr>
        <w:t>Jn. 18:12-14, 19-24</w:t>
      </w:r>
    </w:p>
    <w:p w:rsidR="00975C93" w:rsidRPr="00C27885" w:rsidRDefault="00975C93" w:rsidP="00975C93">
      <w:r w:rsidRPr="00C27885">
        <w:rPr>
          <w:bCs/>
          <w:color w:val="000000"/>
        </w:rPr>
        <w:t>STEP 55 From Annas’s House to Caiaphas’ Place</w:t>
      </w:r>
    </w:p>
    <w:p w:rsidR="00975C93" w:rsidRPr="00C27885" w:rsidRDefault="00975C93" w:rsidP="00C27885">
      <w:pPr>
        <w:ind w:firstLine="1440"/>
      </w:pPr>
      <w:r w:rsidRPr="00C27885">
        <w:rPr>
          <w:bCs/>
          <w:color w:val="000000"/>
        </w:rPr>
        <w:t>Mt. 26:57-27:1; Mk. 14:53-72; Lk 22:54-71; Jn. 18:15-18; 25-27</w:t>
      </w:r>
    </w:p>
    <w:p w:rsidR="00975C93" w:rsidRPr="00C27885" w:rsidRDefault="00975C93" w:rsidP="00975C93">
      <w:r w:rsidRPr="00C27885">
        <w:rPr>
          <w:bCs/>
          <w:color w:val="000000"/>
        </w:rPr>
        <w:t>STEP 56 From Caiaphas’ Place to Pilate’s Hall</w:t>
      </w:r>
    </w:p>
    <w:p w:rsidR="00975C93" w:rsidRPr="00C27885" w:rsidRDefault="00975C93" w:rsidP="00C27885">
      <w:pPr>
        <w:ind w:firstLine="1440"/>
      </w:pPr>
      <w:r w:rsidRPr="00C27885">
        <w:rPr>
          <w:bCs/>
          <w:color w:val="000000"/>
        </w:rPr>
        <w:t xml:space="preserve">Mt. 27:2, 11-14; Mk. 15:1-5; Lk. 23:1-6; Jn. 18:28-38 </w:t>
      </w:r>
    </w:p>
    <w:p w:rsidR="00975C93" w:rsidRPr="00C27885" w:rsidRDefault="00975C93" w:rsidP="00975C93">
      <w:r w:rsidRPr="00C27885">
        <w:rPr>
          <w:bCs/>
          <w:color w:val="000000"/>
        </w:rPr>
        <w:t>STEP 57 From Pilate’s Place to Herod’s Hall</w:t>
      </w:r>
      <w:r w:rsidR="00C27885">
        <w:tab/>
      </w:r>
      <w:r w:rsidR="00C27885">
        <w:tab/>
      </w:r>
      <w:r w:rsidR="00C27885">
        <w:tab/>
      </w:r>
      <w:r w:rsidR="00C27885">
        <w:tab/>
        <w:t xml:space="preserve">     </w:t>
      </w:r>
      <w:r w:rsidRPr="00C27885">
        <w:rPr>
          <w:bCs/>
          <w:color w:val="000000"/>
        </w:rPr>
        <w:t>Lk. 23:7-12</w:t>
      </w:r>
    </w:p>
    <w:p w:rsidR="00975C93" w:rsidRPr="00C27885" w:rsidRDefault="00975C93" w:rsidP="00975C93">
      <w:r w:rsidRPr="00C27885">
        <w:rPr>
          <w:bCs/>
          <w:color w:val="000000"/>
        </w:rPr>
        <w:t>STEP 58 From Herod’s Place to Pilate’s Hall</w:t>
      </w:r>
    </w:p>
    <w:p w:rsidR="00975C93" w:rsidRPr="00C27885" w:rsidRDefault="00975C93" w:rsidP="00C27885">
      <w:pPr>
        <w:ind w:firstLine="1440"/>
      </w:pPr>
      <w:r w:rsidRPr="00C27885">
        <w:rPr>
          <w:bCs/>
          <w:color w:val="000000"/>
        </w:rPr>
        <w:t>Mt. 27:15-26; Mk. 15:6-15; Lk. 23:13-25; Jn. 18:39-19:16</w:t>
      </w:r>
    </w:p>
    <w:p w:rsidR="00975C93" w:rsidRPr="00C27885" w:rsidRDefault="00975C93" w:rsidP="00975C93">
      <w:r w:rsidRPr="00C27885">
        <w:rPr>
          <w:bCs/>
          <w:color w:val="000000"/>
        </w:rPr>
        <w:t>STEP 59 From Pilate’s Hall to the Praetorium Court</w:t>
      </w:r>
    </w:p>
    <w:p w:rsidR="00975C93" w:rsidRPr="00C27885" w:rsidRDefault="00975C93" w:rsidP="00C27885">
      <w:pPr>
        <w:ind w:firstLine="1440"/>
      </w:pPr>
      <w:r w:rsidRPr="00C27885">
        <w:rPr>
          <w:bCs/>
          <w:color w:val="000000"/>
        </w:rPr>
        <w:t xml:space="preserve">Mt. 27:32-56; Mk. 15:21-41; Lk. 23:26-49; Jn. 19:16-37 </w:t>
      </w:r>
    </w:p>
    <w:p w:rsidR="00975C93" w:rsidRPr="00C27885" w:rsidRDefault="00975C93" w:rsidP="00975C93">
      <w:r w:rsidRPr="00C27885">
        <w:rPr>
          <w:bCs/>
          <w:color w:val="000000"/>
        </w:rPr>
        <w:t>STEP 60 From Praetorium Court to Calvary</w:t>
      </w:r>
    </w:p>
    <w:p w:rsidR="00975C93" w:rsidRDefault="00975C93" w:rsidP="00975C93">
      <w:pPr>
        <w:ind w:firstLine="1440"/>
        <w:rPr>
          <w:bCs/>
          <w:color w:val="000000"/>
        </w:rPr>
      </w:pPr>
      <w:r w:rsidRPr="00C27885">
        <w:rPr>
          <w:bCs/>
          <w:color w:val="000000"/>
        </w:rPr>
        <w:t>Mt. 27:32-56; Mk. 15:21-41; Lk. 23:26-49; Jn. 19:16-37</w:t>
      </w:r>
    </w:p>
    <w:p w:rsidR="002756FB" w:rsidRDefault="002756FB" w:rsidP="00975C93">
      <w:pPr>
        <w:ind w:firstLine="1440"/>
        <w:rPr>
          <w:bCs/>
          <w:color w:val="000000"/>
        </w:rPr>
      </w:pPr>
    </w:p>
    <w:p w:rsidR="002756FB" w:rsidRDefault="002756FB" w:rsidP="00034A27">
      <w:pPr>
        <w:pStyle w:val="ListParagraph"/>
        <w:numPr>
          <w:ilvl w:val="0"/>
          <w:numId w:val="33"/>
        </w:numPr>
      </w:pPr>
      <w:r>
        <w:t>Seven cries from the Cross.</w:t>
      </w:r>
    </w:p>
    <w:p w:rsidR="005D2DB3" w:rsidRDefault="005D2DB3" w:rsidP="005D2DB3">
      <w:pPr>
        <w:pStyle w:val="ListParagraph"/>
      </w:pPr>
    </w:p>
    <w:p w:rsidR="00D23797" w:rsidRDefault="0078543D" w:rsidP="00034A27">
      <w:pPr>
        <w:pStyle w:val="ListParagraph"/>
        <w:numPr>
          <w:ilvl w:val="0"/>
          <w:numId w:val="37"/>
        </w:numPr>
      </w:pPr>
      <w:r>
        <w:t>The Word of F</w:t>
      </w:r>
      <w:r w:rsidR="005D2DB3">
        <w:t>orgiveness – “</w:t>
      </w:r>
      <w:r w:rsidR="005D2DB3" w:rsidRPr="0078543D">
        <w:t xml:space="preserve">Father, </w:t>
      </w:r>
      <w:r w:rsidR="005D2DB3" w:rsidRPr="0078543D">
        <w:rPr>
          <w:b/>
          <w:u w:val="single"/>
        </w:rPr>
        <w:t>forgive them</w:t>
      </w:r>
      <w:r w:rsidR="005D2DB3" w:rsidRPr="0078543D">
        <w:t>; for they know not what</w:t>
      </w:r>
      <w:r w:rsidR="00CB18FB">
        <w:t xml:space="preserve"> </w:t>
      </w:r>
      <w:r w:rsidR="005D2DB3" w:rsidRPr="0078543D">
        <w:t>they do</w:t>
      </w:r>
    </w:p>
    <w:p w:rsidR="0078543D" w:rsidRPr="00822EA0" w:rsidRDefault="0078543D" w:rsidP="0078543D">
      <w:pPr>
        <w:rPr>
          <w:i/>
        </w:rPr>
      </w:pPr>
      <w:r w:rsidRPr="0078543D">
        <w:t>Lu</w:t>
      </w:r>
      <w:r w:rsidR="005D2DB3">
        <w:t>ke</w:t>
      </w:r>
      <w:r w:rsidR="00822EA0">
        <w:t xml:space="preserve"> 23:34—</w:t>
      </w:r>
      <w:r w:rsidRPr="00822EA0">
        <w:rPr>
          <w:i/>
        </w:rPr>
        <w:t xml:space="preserve">Then said Jesus, Father, </w:t>
      </w:r>
      <w:r w:rsidRPr="00822EA0">
        <w:rPr>
          <w:b/>
          <w:i/>
          <w:u w:val="single"/>
        </w:rPr>
        <w:t>forgive them</w:t>
      </w:r>
      <w:r w:rsidRPr="00822EA0">
        <w:rPr>
          <w:i/>
        </w:rPr>
        <w:t>; for they know not what they do. And they parted his raiment, and cast lots.</w:t>
      </w:r>
    </w:p>
    <w:p w:rsidR="005D2DB3" w:rsidRPr="00822EA0" w:rsidRDefault="005D2DB3" w:rsidP="0078543D">
      <w:pPr>
        <w:rPr>
          <w:i/>
        </w:rPr>
      </w:pPr>
    </w:p>
    <w:p w:rsidR="0078543D" w:rsidRDefault="0078543D" w:rsidP="00034A27">
      <w:pPr>
        <w:pStyle w:val="ListParagraph"/>
        <w:numPr>
          <w:ilvl w:val="0"/>
          <w:numId w:val="37"/>
        </w:numPr>
      </w:pPr>
      <w:r>
        <w:t>The Word of Salvation.</w:t>
      </w:r>
    </w:p>
    <w:p w:rsidR="0078543D" w:rsidRDefault="005D2DB3" w:rsidP="0078543D">
      <w:pPr>
        <w:rPr>
          <w:i/>
        </w:rPr>
      </w:pPr>
      <w:r w:rsidRPr="005D2DB3">
        <w:t>Lu</w:t>
      </w:r>
      <w:r>
        <w:t>ke</w:t>
      </w:r>
      <w:r w:rsidR="00822EA0">
        <w:t xml:space="preserve"> 23:43—</w:t>
      </w:r>
      <w:r w:rsidRPr="00822EA0">
        <w:rPr>
          <w:i/>
        </w:rPr>
        <w:t>And Jesus said unto him, Verily I say unto thee, To day shalt thou be with me in paradise.</w:t>
      </w:r>
    </w:p>
    <w:p w:rsidR="00CB18FB" w:rsidRPr="00822EA0" w:rsidRDefault="00CB18FB" w:rsidP="0078543D">
      <w:pPr>
        <w:rPr>
          <w:i/>
        </w:rPr>
      </w:pPr>
    </w:p>
    <w:p w:rsidR="0078543D" w:rsidRDefault="0078543D" w:rsidP="00034A27">
      <w:pPr>
        <w:pStyle w:val="ListParagraph"/>
        <w:numPr>
          <w:ilvl w:val="0"/>
          <w:numId w:val="37"/>
        </w:numPr>
      </w:pPr>
      <w:r>
        <w:t>The Word of Affection.</w:t>
      </w:r>
      <w:r w:rsidR="005D2DB3">
        <w:t xml:space="preserve">     </w:t>
      </w:r>
    </w:p>
    <w:p w:rsidR="005D2DB3" w:rsidRPr="00822EA0" w:rsidRDefault="005D2DB3" w:rsidP="005D2DB3">
      <w:pPr>
        <w:rPr>
          <w:i/>
        </w:rPr>
      </w:pPr>
      <w:r>
        <w:t>John</w:t>
      </w:r>
      <w:r w:rsidR="00822EA0">
        <w:t xml:space="preserve"> 19:26—</w:t>
      </w:r>
      <w:r w:rsidRPr="00822EA0">
        <w:rPr>
          <w:b/>
          <w:i/>
          <w:u w:val="single"/>
        </w:rPr>
        <w:t>Woman, behold thy son</w:t>
      </w:r>
      <w:r w:rsidRPr="00822EA0">
        <w:rPr>
          <w:i/>
        </w:rPr>
        <w:t>!</w:t>
      </w:r>
    </w:p>
    <w:p w:rsidR="005D2DB3" w:rsidRPr="00822EA0" w:rsidRDefault="00822EA0" w:rsidP="005D2DB3">
      <w:pPr>
        <w:rPr>
          <w:i/>
        </w:rPr>
      </w:pPr>
      <w:r>
        <w:t xml:space="preserve"> 27—</w:t>
      </w:r>
      <w:r w:rsidR="005D2DB3" w:rsidRPr="00822EA0">
        <w:rPr>
          <w:i/>
        </w:rPr>
        <w:t xml:space="preserve">disciple, </w:t>
      </w:r>
      <w:r w:rsidR="005D2DB3" w:rsidRPr="00822EA0">
        <w:rPr>
          <w:b/>
          <w:i/>
          <w:u w:val="single"/>
        </w:rPr>
        <w:t>Behold thy mother</w:t>
      </w:r>
      <w:r w:rsidR="005D2DB3" w:rsidRPr="00822EA0">
        <w:rPr>
          <w:i/>
        </w:rPr>
        <w:t xml:space="preserve">! </w:t>
      </w:r>
    </w:p>
    <w:p w:rsidR="005D2DB3" w:rsidRDefault="005D2DB3" w:rsidP="005D2DB3"/>
    <w:p w:rsidR="0078543D" w:rsidRDefault="0078543D" w:rsidP="00034A27">
      <w:pPr>
        <w:pStyle w:val="ListParagraph"/>
        <w:numPr>
          <w:ilvl w:val="0"/>
          <w:numId w:val="37"/>
        </w:numPr>
      </w:pPr>
      <w:r>
        <w:t>Then Word of Anguish.</w:t>
      </w:r>
    </w:p>
    <w:p w:rsidR="00822EA0" w:rsidRPr="00822EA0" w:rsidRDefault="00822EA0" w:rsidP="00822EA0">
      <w:pPr>
        <w:rPr>
          <w:i/>
        </w:rPr>
      </w:pPr>
      <w:r>
        <w:t>Mt 27:46—</w:t>
      </w:r>
      <w:r w:rsidRPr="00822EA0">
        <w:rPr>
          <w:i/>
        </w:rPr>
        <w:t>And about the ninth hour Jesus cried with a loud voice, saying, Eli, Eli, lama sabachthani? that is to say, My God, my God, why hast thou forsaken me?</w:t>
      </w:r>
    </w:p>
    <w:p w:rsidR="00822EA0" w:rsidRDefault="00822EA0" w:rsidP="00822EA0"/>
    <w:p w:rsidR="0078543D" w:rsidRDefault="0078543D" w:rsidP="00034A27">
      <w:pPr>
        <w:pStyle w:val="ListParagraph"/>
        <w:numPr>
          <w:ilvl w:val="0"/>
          <w:numId w:val="37"/>
        </w:numPr>
      </w:pPr>
      <w:r>
        <w:t>The Word of Suffering.</w:t>
      </w:r>
    </w:p>
    <w:p w:rsidR="00822EA0" w:rsidRPr="00822EA0" w:rsidRDefault="00822EA0" w:rsidP="00822EA0">
      <w:pPr>
        <w:rPr>
          <w:i/>
        </w:rPr>
      </w:pPr>
      <w:r>
        <w:t>John 19:28—</w:t>
      </w:r>
      <w:r w:rsidRPr="00822EA0">
        <w:rPr>
          <w:i/>
        </w:rPr>
        <w:t>After this, Jesus knowing that all things were now accomplished, that the scripture might be fulfilled, saith, I thirst.</w:t>
      </w:r>
    </w:p>
    <w:p w:rsidR="00822EA0" w:rsidRDefault="00822EA0" w:rsidP="00822EA0"/>
    <w:p w:rsidR="00822EA0" w:rsidRDefault="0078543D" w:rsidP="00034A27">
      <w:pPr>
        <w:pStyle w:val="ListParagraph"/>
        <w:numPr>
          <w:ilvl w:val="0"/>
          <w:numId w:val="37"/>
        </w:numPr>
      </w:pPr>
      <w:r>
        <w:t>The Word of Victory.</w:t>
      </w:r>
    </w:p>
    <w:p w:rsidR="00822EA0" w:rsidRDefault="00822EA0" w:rsidP="00822EA0">
      <w:r w:rsidRPr="00822EA0">
        <w:t>Joh</w:t>
      </w:r>
      <w:r>
        <w:t>n 19:30—</w:t>
      </w:r>
      <w:r w:rsidRPr="00822EA0">
        <w:rPr>
          <w:i/>
        </w:rPr>
        <w:t>When Jesus therefore had received the vinegar, he said, It is finished: and he bowed his head, and gave up the ghost</w:t>
      </w:r>
      <w:r w:rsidRPr="00822EA0">
        <w:t>.</w:t>
      </w:r>
    </w:p>
    <w:p w:rsidR="00CB18FB" w:rsidRDefault="00CB18FB" w:rsidP="00822EA0"/>
    <w:p w:rsidR="0078543D" w:rsidRDefault="0078543D" w:rsidP="00034A27">
      <w:pPr>
        <w:pStyle w:val="ListParagraph"/>
        <w:numPr>
          <w:ilvl w:val="0"/>
          <w:numId w:val="37"/>
        </w:numPr>
      </w:pPr>
      <w:r>
        <w:t>The Word of Contentment</w:t>
      </w:r>
    </w:p>
    <w:p w:rsidR="00822EA0" w:rsidRDefault="00CB18FB" w:rsidP="00822EA0">
      <w:r w:rsidRPr="00CB18FB">
        <w:t>Lu</w:t>
      </w:r>
      <w:r>
        <w:t>ke 23:46—</w:t>
      </w:r>
      <w:r w:rsidRPr="00CB18FB">
        <w:rPr>
          <w:i/>
        </w:rPr>
        <w:t>And when Jesus had cried with a loud voice, he said, Father, into thy hands I commend my spirit: and having said thus, he gave up the ghost.</w:t>
      </w:r>
    </w:p>
    <w:p w:rsidR="0078543D" w:rsidRDefault="0078543D" w:rsidP="0078543D">
      <w:pPr>
        <w:ind w:left="720"/>
      </w:pPr>
    </w:p>
    <w:p w:rsidR="00E3209D" w:rsidRDefault="00E3209D" w:rsidP="00E3209D">
      <w:pPr>
        <w:pStyle w:val="ListParagraph"/>
      </w:pPr>
    </w:p>
    <w:p w:rsidR="005D2DB3" w:rsidRDefault="00474B97" w:rsidP="005D2DB3">
      <w:r>
        <w:t>Seventeen ways they abused Jesus</w:t>
      </w:r>
      <w:r w:rsidR="00D23797">
        <w:t xml:space="preserve"> from His scourging.</w:t>
      </w:r>
      <w:r w:rsidR="005D2DB3">
        <w:t xml:space="preserve">  Woman, behold thy son!</w:t>
      </w:r>
    </w:p>
    <w:p w:rsidR="00474B97" w:rsidRDefault="005D2DB3" w:rsidP="00034A27">
      <w:pPr>
        <w:pStyle w:val="ListParagraph"/>
        <w:numPr>
          <w:ilvl w:val="0"/>
          <w:numId w:val="38"/>
        </w:numPr>
      </w:pPr>
      <w:r>
        <w:t xml:space="preserve"> 27 Then saith he to the disciple, Behold thy mother!</w:t>
      </w:r>
    </w:p>
    <w:p w:rsidR="00474B97" w:rsidRDefault="00474B97" w:rsidP="00474B97">
      <w:pPr>
        <w:pStyle w:val="NormalWeb"/>
        <w:spacing w:before="0" w:beforeAutospacing="0" w:after="0" w:afterAutospacing="0"/>
        <w:ind w:left="720"/>
      </w:pPr>
    </w:p>
    <w:p w:rsidR="00671F27" w:rsidRDefault="00474B97" w:rsidP="00034A27">
      <w:pPr>
        <w:pStyle w:val="NormalWeb"/>
        <w:numPr>
          <w:ilvl w:val="0"/>
          <w:numId w:val="34"/>
        </w:numPr>
        <w:spacing w:before="0" w:beforeAutospacing="0" w:after="0" w:afterAutospacing="0"/>
      </w:pPr>
      <w:r>
        <w:t xml:space="preserve">Christ was </w:t>
      </w:r>
      <w:r w:rsidR="00671F27">
        <w:t xml:space="preserve">beaten with a </w:t>
      </w:r>
      <w:r>
        <w:t>scourge</w:t>
      </w:r>
      <w:r w:rsidR="00671F27">
        <w:t xml:space="preserve">. </w:t>
      </w:r>
    </w:p>
    <w:p w:rsidR="00E3209D" w:rsidRDefault="00E3209D" w:rsidP="00E3209D">
      <w:pPr>
        <w:pStyle w:val="NormalWeb"/>
        <w:spacing w:before="0" w:beforeAutospacing="0" w:after="0" w:afterAutospacing="0"/>
        <w:ind w:left="1080"/>
      </w:pPr>
    </w:p>
    <w:p w:rsidR="00671F27" w:rsidRDefault="00671F27" w:rsidP="00671F27">
      <w:pPr>
        <w:pStyle w:val="NormalWeb"/>
        <w:spacing w:before="0" w:beforeAutospacing="0" w:after="0" w:afterAutospacing="0"/>
      </w:pPr>
      <w:r>
        <w:t>Mt 27:26—</w:t>
      </w:r>
      <w:r w:rsidRPr="00671F27">
        <w:rPr>
          <w:i/>
        </w:rPr>
        <w:t xml:space="preserve">Then released he Barabbas unto them: and when he had </w:t>
      </w:r>
      <w:r w:rsidRPr="00671F27">
        <w:rPr>
          <w:b/>
          <w:i/>
          <w:u w:val="single"/>
        </w:rPr>
        <w:t>scourged Jesus</w:t>
      </w:r>
      <w:r w:rsidRPr="00671F27">
        <w:rPr>
          <w:i/>
        </w:rPr>
        <w:t>, he delivered him to be crucified.</w:t>
      </w:r>
    </w:p>
    <w:p w:rsidR="00474B97" w:rsidRDefault="00671F27" w:rsidP="00671F27">
      <w:pPr>
        <w:pStyle w:val="NormalWeb"/>
        <w:spacing w:before="0" w:beforeAutospacing="0" w:after="0" w:afterAutospacing="0"/>
      </w:pPr>
      <w:r>
        <w:t>This was a sadistic</w:t>
      </w:r>
      <w:r w:rsidR="00474B97">
        <w:t xml:space="preserve">, </w:t>
      </w:r>
      <w:r>
        <w:t>severe</w:t>
      </w:r>
      <w:r w:rsidR="00474B97">
        <w:t xml:space="preserve"> punishment. The whip (</w:t>
      </w:r>
      <w:r w:rsidR="00474B97">
        <w:rPr>
          <w:i/>
          <w:iCs/>
          <w:sz w:val="26"/>
          <w:szCs w:val="26"/>
        </w:rPr>
        <w:t>phragelloo</w:t>
      </w:r>
      <w:r w:rsidR="00474B97">
        <w:t>) was made of leather straps with two small balls attached to the end of each strap. The balls were made of rough lead or sharp bones or spikes, so that they would cut deeply into the flesh. His hands were tied to a post abov</w:t>
      </w:r>
      <w:r w:rsidR="00E3209D">
        <w:t>e His head and He was scourged</w:t>
      </w:r>
      <w:r w:rsidR="00474B97">
        <w:t xml:space="preserve">. It was the custom for the prisoner to be lashed until He was judged near death by the presiding centurion (Jewish trials allowed only forty lashes.) The </w:t>
      </w:r>
      <w:r w:rsidR="00E3209D">
        <w:t xml:space="preserve">criminal's back was </w:t>
      </w:r>
      <w:r w:rsidR="00474B97">
        <w:t>an unrecognizable mass of torn flesh.</w:t>
      </w:r>
    </w:p>
    <w:p w:rsidR="00474B97" w:rsidRDefault="00E3209D" w:rsidP="00E3209D">
      <w:pPr>
        <w:pStyle w:val="NormalWeb"/>
      </w:pPr>
      <w:r w:rsidRPr="00E3209D">
        <w:t>Joh</w:t>
      </w:r>
      <w:r>
        <w:t>n 19:1—</w:t>
      </w:r>
      <w:r w:rsidRPr="00E3209D">
        <w:rPr>
          <w:i/>
        </w:rPr>
        <w:t>Then Pilate therefore took Jesus, and scourged him</w:t>
      </w:r>
      <w:r w:rsidRPr="00E3209D">
        <w:t>.</w:t>
      </w:r>
    </w:p>
    <w:p w:rsidR="00474B97" w:rsidRDefault="00474B97" w:rsidP="00034A27">
      <w:pPr>
        <w:pStyle w:val="NormalWeb"/>
        <w:numPr>
          <w:ilvl w:val="1"/>
          <w:numId w:val="38"/>
        </w:numPr>
        <w:spacing w:before="0" w:beforeAutospacing="0" w:after="0" w:afterAutospacing="0"/>
      </w:pPr>
      <w:r>
        <w:t>Christ was being punished and chastised for our sins:</w:t>
      </w:r>
    </w:p>
    <w:p w:rsidR="00E3209D" w:rsidRPr="00E3209D" w:rsidRDefault="00E3209D" w:rsidP="00E3209D">
      <w:pPr>
        <w:pStyle w:val="NormalWeb"/>
      </w:pPr>
      <w:r>
        <w:t>Isaiah 53:5—</w:t>
      </w:r>
      <w:r w:rsidRPr="00E3209D">
        <w:rPr>
          <w:i/>
        </w:rPr>
        <w:t xml:space="preserve">But he was wounded for our transgressions, he was bruised for our iniquities: the chastisement of our peace was upon him; and with his stripes </w:t>
      </w:r>
      <w:r w:rsidRPr="00E3209D">
        <w:rPr>
          <w:b/>
          <w:i/>
          <w:u w:val="single"/>
        </w:rPr>
        <w:t>we are healed</w:t>
      </w:r>
      <w:r w:rsidRPr="00E3209D">
        <w:rPr>
          <w:i/>
        </w:rPr>
        <w:t>.</w:t>
      </w:r>
      <w:r>
        <w:t xml:space="preserve"> </w:t>
      </w:r>
      <w:r w:rsidR="00474B97">
        <w:t> </w:t>
      </w:r>
      <w:r>
        <w:t xml:space="preserve">                                                                                                                                                                                                              1Peter 2:24—</w:t>
      </w:r>
      <w:r w:rsidRPr="00E3209D">
        <w:rPr>
          <w:i/>
        </w:rPr>
        <w:t xml:space="preserve">Who his own self bare our sins in his own body on the tree, that we, being dead to sins, should live unto righteousness: by whose stripes </w:t>
      </w:r>
      <w:r w:rsidRPr="00E3209D">
        <w:rPr>
          <w:b/>
          <w:i/>
          <w:u w:val="single"/>
        </w:rPr>
        <w:t>ye were healed</w:t>
      </w:r>
      <w:r w:rsidRPr="00E3209D">
        <w:rPr>
          <w:i/>
        </w:rPr>
        <w:t xml:space="preserve">. </w:t>
      </w:r>
    </w:p>
    <w:p w:rsidR="00474B97" w:rsidRDefault="00474B97" w:rsidP="00034A27">
      <w:pPr>
        <w:pStyle w:val="NormalWeb"/>
        <w:numPr>
          <w:ilvl w:val="1"/>
          <w:numId w:val="38"/>
        </w:numPr>
      </w:pPr>
      <w:r>
        <w:t xml:space="preserve">Christ suffered the chastisement for our sins </w:t>
      </w:r>
      <w:r>
        <w:rPr>
          <w:rStyle w:val="Emphasis"/>
        </w:rPr>
        <w:t>willingly</w:t>
      </w:r>
      <w:r>
        <w:t>:</w:t>
      </w:r>
    </w:p>
    <w:p w:rsidR="00474B97" w:rsidRPr="00E3209D" w:rsidRDefault="00E3209D" w:rsidP="00E3209D">
      <w:pPr>
        <w:pStyle w:val="NormalWeb"/>
        <w:rPr>
          <w:i/>
        </w:rPr>
      </w:pPr>
      <w:r w:rsidRPr="00E3209D">
        <w:t>Isa</w:t>
      </w:r>
      <w:r>
        <w:t>iah 50:6—</w:t>
      </w:r>
      <w:r w:rsidRPr="00E3209D">
        <w:rPr>
          <w:i/>
        </w:rPr>
        <w:t>I gave my back to the smiters, and my cheeks to them that plucked off the hair: I hid not my face from shame and spitting.</w:t>
      </w:r>
      <w:r w:rsidR="00474B97" w:rsidRPr="00E3209D">
        <w:rPr>
          <w:i/>
        </w:rPr>
        <w:t> </w:t>
      </w:r>
    </w:p>
    <w:p w:rsidR="00474B97" w:rsidRDefault="00474B97" w:rsidP="00E3209D">
      <w:pPr>
        <w:pStyle w:val="NormalWeb"/>
        <w:ind w:left="720"/>
      </w:pPr>
      <w:r>
        <w:t> </w:t>
      </w:r>
    </w:p>
    <w:p w:rsidR="00816B3D" w:rsidRDefault="00474B97" w:rsidP="00034A27">
      <w:pPr>
        <w:pStyle w:val="NormalWeb"/>
        <w:numPr>
          <w:ilvl w:val="0"/>
          <w:numId w:val="34"/>
        </w:numPr>
        <w:spacing w:before="0" w:beforeAutospacing="0" w:after="0" w:afterAutospacing="0"/>
      </w:pPr>
      <w:r>
        <w:t>They humiliated Christ bef</w:t>
      </w:r>
      <w:r w:rsidR="00EB3AB1">
        <w:t>ore a hundred or more soldiers</w:t>
      </w:r>
      <w:r>
        <w:t xml:space="preserve">. </w:t>
      </w:r>
      <w:r w:rsidR="00816B3D">
        <w:t xml:space="preserve">"the whole band" </w:t>
      </w:r>
    </w:p>
    <w:p w:rsidR="00474B97" w:rsidRDefault="00474B97" w:rsidP="00816B3D">
      <w:pPr>
        <w:pStyle w:val="NormalWeb"/>
        <w:spacing w:before="0" w:beforeAutospacing="0" w:after="0" w:afterAutospacing="0"/>
      </w:pPr>
      <w:r>
        <w:t>(</w:t>
      </w:r>
      <w:r>
        <w:rPr>
          <w:i/>
          <w:iCs/>
          <w:sz w:val="26"/>
          <w:szCs w:val="26"/>
        </w:rPr>
        <w:t>speiran</w:t>
      </w:r>
      <w:r>
        <w:t xml:space="preserve">). A </w:t>
      </w:r>
      <w:r>
        <w:rPr>
          <w:rStyle w:val="Emphasis"/>
        </w:rPr>
        <w:t>band</w:t>
      </w:r>
      <w:r>
        <w:t xml:space="preserve"> of soldiers usually meant a </w:t>
      </w:r>
      <w:r>
        <w:rPr>
          <w:rStyle w:val="Emphasis"/>
        </w:rPr>
        <w:t>cohort</w:t>
      </w:r>
      <w:r>
        <w:t xml:space="preserve"> which was made up of six hundred soldiers. However, "band" (</w:t>
      </w:r>
      <w:r>
        <w:rPr>
          <w:i/>
          <w:iCs/>
          <w:sz w:val="26"/>
          <w:szCs w:val="26"/>
        </w:rPr>
        <w:t>speiran</w:t>
      </w:r>
      <w:r>
        <w:t xml:space="preserve">) sometimes meant maniple. Every cohort consisted of three maniples, about two hundred soldiers. </w:t>
      </w:r>
    </w:p>
    <w:p w:rsidR="00816B3D" w:rsidRDefault="00816B3D" w:rsidP="00816B3D">
      <w:pPr>
        <w:pStyle w:val="NormalWeb"/>
        <w:spacing w:before="0" w:beforeAutospacing="0" w:after="0" w:afterAutospacing="0"/>
      </w:pPr>
    </w:p>
    <w:p w:rsidR="00EB3AB1" w:rsidRDefault="00EB3AB1" w:rsidP="00EB3AB1">
      <w:pPr>
        <w:pStyle w:val="NormalWeb"/>
        <w:spacing w:before="0" w:beforeAutospacing="0" w:after="0" w:afterAutospacing="0"/>
      </w:pPr>
      <w:r w:rsidRPr="00EB3AB1">
        <w:t>Mt 27:27 Then the soldiers of the governor took Jesus into the common hall, and gathered unto him the whole band of soldiers.</w:t>
      </w:r>
    </w:p>
    <w:p w:rsidR="00474B97" w:rsidRDefault="00474B97" w:rsidP="00EB3AB1">
      <w:pPr>
        <w:pStyle w:val="NormalWeb"/>
      </w:pPr>
      <w:r>
        <w:t>Christ was humiliated and made a spectacle in order to save us. We are to become spectacles for Christ in order to reach some for Him. </w:t>
      </w:r>
    </w:p>
    <w:p w:rsidR="00474B97" w:rsidRDefault="00474B97" w:rsidP="00EB3AB1">
      <w:pPr>
        <w:pStyle w:val="NormalWeb"/>
        <w:spacing w:before="0" w:beforeAutospacing="0" w:after="0" w:afterAutospacing="0"/>
        <w:ind w:left="720"/>
      </w:pPr>
      <w:r>
        <w:t>3.  They stripped Christ and put a scarlet robe on Him</w:t>
      </w:r>
      <w:r w:rsidR="00EB3AB1">
        <w:t xml:space="preserve">. </w:t>
      </w:r>
      <w:r>
        <w:t xml:space="preserve">Christ was stripped </w:t>
      </w:r>
      <w:r>
        <w:rPr>
          <w:rStyle w:val="Emphasis"/>
        </w:rPr>
        <w:t>naked and shamed</w:t>
      </w:r>
      <w:r>
        <w:t xml:space="preserve"> and made to appear </w:t>
      </w:r>
      <w:r>
        <w:rPr>
          <w:rStyle w:val="Emphasis"/>
        </w:rPr>
        <w:t>ridiculous</w:t>
      </w:r>
      <w:r>
        <w:t xml:space="preserve"> by being clad with a royal robe. </w:t>
      </w:r>
    </w:p>
    <w:p w:rsidR="00474B97" w:rsidRDefault="00474B97" w:rsidP="00EB3AB1">
      <w:pPr>
        <w:pStyle w:val="NormalWeb"/>
        <w:spacing w:before="0" w:beforeAutospacing="0" w:after="0" w:afterAutospacing="0"/>
      </w:pPr>
      <w:r>
        <w:t>Sin</w:t>
      </w:r>
      <w:r w:rsidR="00EB3AB1">
        <w:t xml:space="preserve"> made man naked and shamed him</w:t>
      </w:r>
      <w:r>
        <w:t>.  </w:t>
      </w:r>
    </w:p>
    <w:p w:rsidR="00474B97" w:rsidRDefault="00474B97" w:rsidP="00EB3AB1">
      <w:pPr>
        <w:pStyle w:val="NormalWeb"/>
        <w:spacing w:before="0" w:beforeAutospacing="0" w:after="0" w:afterAutospacing="0"/>
      </w:pPr>
      <w:r>
        <w:t>Christ</w:t>
      </w:r>
      <w:r w:rsidR="00EB3AB1">
        <w:t xml:space="preserve"> wore</w:t>
      </w:r>
      <w:r>
        <w:t xml:space="preserve"> the scarlet robe for us. The scarlet robe symbolized that He was to bear our sins.</w:t>
      </w:r>
    </w:p>
    <w:p w:rsidR="00816B3D" w:rsidRDefault="00816B3D" w:rsidP="00EB3AB1">
      <w:pPr>
        <w:pStyle w:val="NormalWeb"/>
        <w:spacing w:before="0" w:beforeAutospacing="0" w:after="0" w:afterAutospacing="0"/>
      </w:pPr>
      <w:r w:rsidRPr="00816B3D">
        <w:t>Mt 27:28 And they stripped him, and put on him a scarlet robe.</w:t>
      </w:r>
    </w:p>
    <w:p w:rsidR="00474B97" w:rsidRDefault="00474B97" w:rsidP="00034A27">
      <w:pPr>
        <w:pStyle w:val="NormalWeb"/>
        <w:numPr>
          <w:ilvl w:val="1"/>
          <w:numId w:val="10"/>
        </w:numPr>
        <w:spacing w:before="0" w:beforeAutospacing="0" w:after="0" w:afterAutospacing="0"/>
      </w:pPr>
      <w:r>
        <w:t>Because He wore the scarlet robe of our sins, our sins can be as white as snow.</w:t>
      </w:r>
    </w:p>
    <w:p w:rsidR="00474B97" w:rsidRDefault="00474B97" w:rsidP="00034A27">
      <w:pPr>
        <w:pStyle w:val="NormalWeb"/>
        <w:numPr>
          <w:ilvl w:val="1"/>
          <w:numId w:val="10"/>
        </w:numPr>
        <w:spacing w:before="0" w:beforeAutospacing="0" w:after="0" w:afterAutospacing="0"/>
      </w:pPr>
      <w:r>
        <w:t>Because He wore the scarlet robe of our sins, we can wash our robes in the blood of the lamb. </w:t>
      </w:r>
    </w:p>
    <w:p w:rsidR="00474B97" w:rsidRDefault="00474B97" w:rsidP="008C6FA8">
      <w:pPr>
        <w:pStyle w:val="NormalWeb"/>
        <w:spacing w:before="0" w:beforeAutospacing="0" w:after="0" w:afterAutospacing="0"/>
        <w:ind w:firstLine="720"/>
      </w:pPr>
      <w:r>
        <w:t xml:space="preserve">4.  They put a crown of thorns on the head of </w:t>
      </w:r>
      <w:r w:rsidR="00816B3D">
        <w:t>Christ and a reed in His hands</w:t>
      </w:r>
      <w:r>
        <w:t xml:space="preserve">. </w:t>
      </w:r>
      <w:r w:rsidR="00816B3D">
        <w:t xml:space="preserve">                                                              </w:t>
      </w:r>
      <w:r>
        <w:t>A mock crown was made out of some limbs from a thorn bush and jammed upon His head. The thorns pierced through the skin of His brow and under His hair. Blood streamed down his head and face. A mock sceptre was made out of the weak, limber reed and thrust into His hand. </w:t>
      </w:r>
    </w:p>
    <w:p w:rsidR="00474B97" w:rsidRDefault="00474B97" w:rsidP="00816B3D">
      <w:pPr>
        <w:pStyle w:val="NormalWeb"/>
        <w:spacing w:before="0" w:beforeAutospacing="0" w:after="0" w:afterAutospacing="0"/>
      </w:pPr>
      <w:r>
        <w:t xml:space="preserve">Thorns are a symbol of God's </w:t>
      </w:r>
      <w:r>
        <w:rPr>
          <w:rStyle w:val="Emphasis"/>
        </w:rPr>
        <w:t>curse</w:t>
      </w:r>
      <w:r>
        <w:t xml:space="preserve"> u</w:t>
      </w:r>
      <w:r w:rsidR="009C7863">
        <w:t>pon the earth, a result of sin</w:t>
      </w:r>
      <w:r>
        <w:t>. Christ was bearing the sin that brought about the curse. He was made a curse for us.</w:t>
      </w:r>
    </w:p>
    <w:p w:rsidR="00474B97" w:rsidRPr="008C6FA8" w:rsidRDefault="008C6FA8" w:rsidP="008C6FA8">
      <w:pPr>
        <w:pStyle w:val="NormalWeb"/>
        <w:rPr>
          <w:i/>
        </w:rPr>
      </w:pPr>
      <w:r>
        <w:t>Gen. 3:18—</w:t>
      </w:r>
      <w:r w:rsidR="009C7863" w:rsidRPr="008C6FA8">
        <w:rPr>
          <w:i/>
        </w:rPr>
        <w:t>Thorns also and thistles shall it bring forth to thee; and thou shalt eat the herb of the field;</w:t>
      </w:r>
      <w:r w:rsidR="00474B97" w:rsidRPr="008C6FA8">
        <w:rPr>
          <w:i/>
        </w:rPr>
        <w:t> </w:t>
      </w:r>
    </w:p>
    <w:p w:rsidR="00474B97" w:rsidRDefault="00474B97" w:rsidP="009C7863">
      <w:pPr>
        <w:pStyle w:val="NormalWeb"/>
        <w:spacing w:before="0" w:beforeAutospacing="0" w:after="0" w:afterAutospacing="0"/>
      </w:pPr>
      <w:r>
        <w:t xml:space="preserve">Christ </w:t>
      </w:r>
      <w:r w:rsidR="008C6FA8">
        <w:t xml:space="preserve">held the weak </w:t>
      </w:r>
      <w:r>
        <w:t xml:space="preserve">reed that is </w:t>
      </w:r>
      <w:r w:rsidR="008C6FA8">
        <w:t>so easily shaken with the wind</w:t>
      </w:r>
      <w:r>
        <w:t>, that wavers and withers and wastes away. He held the reed that symbolizes the weak kingdoms of</w:t>
      </w:r>
      <w:r w:rsidR="008C6FA8">
        <w:t xml:space="preserve"> the world, kingdoms that are </w:t>
      </w:r>
      <w:r>
        <w:t xml:space="preserve"> easily shaken and withered and wasted away. He held it as part of His sufferings so that He might secure an eternal sceptre, an eternal throne and kingdom.</w:t>
      </w:r>
    </w:p>
    <w:p w:rsidR="00474B97" w:rsidRDefault="008C6FA8" w:rsidP="008C6FA8">
      <w:pPr>
        <w:pStyle w:val="NormalWeb"/>
      </w:pPr>
      <w:r w:rsidRPr="008C6FA8">
        <w:t>Mt 27:29 And when they had platted a crown of thorns, they put it upon his head, and a reed in his right hand: and they bowed the knee before him, and mocked him, saying, Hail, King of the Jews!</w:t>
      </w:r>
      <w:r w:rsidR="00474B97">
        <w:t> </w:t>
      </w:r>
    </w:p>
    <w:p w:rsidR="00474B97" w:rsidRDefault="00474B97" w:rsidP="008C6FA8">
      <w:pPr>
        <w:pStyle w:val="NormalWeb"/>
        <w:spacing w:before="0" w:beforeAutospacing="0" w:after="0" w:afterAutospacing="0"/>
        <w:ind w:firstLine="720"/>
      </w:pPr>
      <w:r>
        <w:t xml:space="preserve">5.  They bowed and </w:t>
      </w:r>
      <w:r w:rsidR="008C6FA8">
        <w:t>mocked the claim of Christ to be king</w:t>
      </w:r>
      <w:r>
        <w:t>. </w:t>
      </w:r>
    </w:p>
    <w:p w:rsidR="00474B97" w:rsidRDefault="00474B97" w:rsidP="008C6FA8">
      <w:pPr>
        <w:pStyle w:val="NormalWeb"/>
        <w:spacing w:before="0" w:beforeAutospacing="0" w:after="0" w:afterAutospacing="0"/>
      </w:pPr>
      <w:r>
        <w:t xml:space="preserve"> The day is coming when </w:t>
      </w:r>
      <w:r w:rsidR="008C6FA8">
        <w:t xml:space="preserve">every knee shall bow and every tongue confess that Jesus </w:t>
      </w:r>
      <w:r>
        <w:t xml:space="preserve">Christ </w:t>
      </w:r>
      <w:r w:rsidR="008C6FA8">
        <w:t>is Lord</w:t>
      </w:r>
      <w:r>
        <w:t xml:space="preserve">. </w:t>
      </w:r>
    </w:p>
    <w:p w:rsidR="008C6FA8" w:rsidRDefault="008C6FA8" w:rsidP="004B602C">
      <w:pPr>
        <w:pStyle w:val="NormalWeb"/>
        <w:numPr>
          <w:ilvl w:val="0"/>
          <w:numId w:val="39"/>
        </w:numPr>
      </w:pPr>
      <w:r>
        <w:t xml:space="preserve">They spit </w:t>
      </w:r>
      <w:r w:rsidR="00474B97">
        <w:t xml:space="preserve">on Christ </w:t>
      </w:r>
    </w:p>
    <w:p w:rsidR="003D78AB" w:rsidRDefault="008C6FA8" w:rsidP="008C6FA8">
      <w:pPr>
        <w:pStyle w:val="NormalWeb"/>
      </w:pPr>
      <w:r w:rsidRPr="008C6FA8">
        <w:t xml:space="preserve">Mt 27:30 And they spit upon him, and took the reed, and smote him on the head. </w:t>
      </w:r>
    </w:p>
    <w:p w:rsidR="003D78AB" w:rsidRDefault="003D78AB" w:rsidP="008C6FA8">
      <w:pPr>
        <w:pStyle w:val="NormalWeb"/>
      </w:pPr>
      <w:r>
        <w:t>Isa 50:6 I gave my back to the smiters, and my cheeks to them that plucked off the hair: I hid not my face from shame and spitting.</w:t>
      </w:r>
    </w:p>
    <w:p w:rsidR="00474B97" w:rsidRDefault="003D78AB" w:rsidP="003D78AB">
      <w:pPr>
        <w:pStyle w:val="NormalWeb"/>
      </w:pPr>
      <w:r>
        <w:t xml:space="preserve"> It was a </w:t>
      </w:r>
      <w:r w:rsidR="00474B97">
        <w:t>custom for subjects to kiss their rulers as a sign of homage and allegiance. The soldiers gave the Lord a mock allegiance by spitefully spitting in His face.</w:t>
      </w:r>
      <w:r>
        <w:t xml:space="preserve"> Christ bore the spit and mocking </w:t>
      </w:r>
      <w:r w:rsidR="00474B97">
        <w:t>in ord</w:t>
      </w:r>
      <w:r>
        <w:t>er to deliver men from death</w:t>
      </w:r>
      <w:r w:rsidR="00474B97">
        <w:t>. But the day has now come when the Lord is not to be spit upon, but kissed. He is to be</w:t>
      </w:r>
      <w:r>
        <w:t xml:space="preserve"> given a genuine </w:t>
      </w:r>
      <w:r w:rsidR="00474B97">
        <w:t>allegiance.</w:t>
      </w:r>
    </w:p>
    <w:p w:rsidR="00474B97" w:rsidRDefault="003D78AB" w:rsidP="003D78AB">
      <w:pPr>
        <w:pStyle w:val="NormalWeb"/>
        <w:ind w:firstLine="360"/>
      </w:pPr>
      <w:r>
        <w:t>7.  They smote</w:t>
      </w:r>
      <w:r w:rsidR="00474B97">
        <w:t xml:space="preserve"> Ch</w:t>
      </w:r>
      <w:r>
        <w:t>rist on the head with the reed</w:t>
      </w:r>
      <w:r w:rsidR="00474B97">
        <w:t>. "smote Him</w:t>
      </w:r>
      <w:r>
        <w:t>" (</w:t>
      </w:r>
      <w:r w:rsidR="00474B97">
        <w:rPr>
          <w:i/>
          <w:iCs/>
          <w:sz w:val="26"/>
          <w:szCs w:val="26"/>
        </w:rPr>
        <w:t>etupton</w:t>
      </w:r>
      <w:r>
        <w:rPr>
          <w:i/>
          <w:iCs/>
          <w:sz w:val="26"/>
          <w:szCs w:val="26"/>
        </w:rPr>
        <w:t>)</w:t>
      </w:r>
      <w:r>
        <w:rPr>
          <w:vertAlign w:val="superscript"/>
        </w:rPr>
        <w:t xml:space="preserve"> </w:t>
      </w:r>
      <w:r>
        <w:t xml:space="preserve"> it </w:t>
      </w:r>
      <w:r w:rsidR="00474B97">
        <w:t xml:space="preserve">means they </w:t>
      </w:r>
      <w:r w:rsidR="00474B97">
        <w:rPr>
          <w:rStyle w:val="Emphasis"/>
        </w:rPr>
        <w:t>kept on beating Him</w:t>
      </w:r>
      <w:r w:rsidR="00474B97">
        <w:t>. They took the reed, the mock sceptre, and used it as a weapon, beating Him on the head continuously. He was bruised and bleeding, a horrible sight.</w:t>
      </w:r>
    </w:p>
    <w:p w:rsidR="00474B97" w:rsidRDefault="003D78AB" w:rsidP="003D78AB">
      <w:pPr>
        <w:pStyle w:val="NormalWeb"/>
      </w:pPr>
      <w:r>
        <w:t xml:space="preserve">       </w:t>
      </w:r>
      <w:r w:rsidR="00474B97">
        <w:t>8.  They stripped Christ of the kingly robe and put His own robe back on Him, aggravating the wounds. They were now ready to</w:t>
      </w:r>
      <w:r>
        <w:t xml:space="preserve"> get to the </w:t>
      </w:r>
      <w:r w:rsidR="00474B97">
        <w:t>crucifixion. As they stripped the kingly robe off, two things happened.</w:t>
      </w:r>
    </w:p>
    <w:p w:rsidR="00474B97" w:rsidRDefault="00474B97" w:rsidP="003D78AB">
      <w:pPr>
        <w:pStyle w:val="NormalWeb"/>
        <w:spacing w:before="0" w:beforeAutospacing="0" w:after="0" w:afterAutospacing="0"/>
        <w:ind w:left="720"/>
      </w:pPr>
      <w:r>
        <w:t>a.  The dried bood clinging to the robe ripped away from the wounds. In excruciating pain His blood began to flow from the wounds again.</w:t>
      </w:r>
    </w:p>
    <w:p w:rsidR="00474B97" w:rsidRDefault="00474B97" w:rsidP="003D78AB">
      <w:pPr>
        <w:pStyle w:val="NormalWeb"/>
        <w:spacing w:before="0" w:beforeAutospacing="0" w:after="0" w:afterAutospacing="0"/>
        <w:ind w:left="720"/>
      </w:pPr>
      <w:r>
        <w:t xml:space="preserve">b.  In removing the kingly robe, the soldiers were stripping Him of the authority they had given Him. </w:t>
      </w:r>
      <w:r w:rsidR="003D78AB">
        <w:t xml:space="preserve">They were </w:t>
      </w:r>
      <w:r>
        <w:t>mock</w:t>
      </w:r>
      <w:r w:rsidR="003D78AB">
        <w:t>ing His  authority and honor</w:t>
      </w:r>
      <w:r>
        <w:t>.</w:t>
      </w:r>
    </w:p>
    <w:p w:rsidR="00474B97" w:rsidRDefault="00474B97" w:rsidP="00A96D4D">
      <w:pPr>
        <w:pStyle w:val="NormalWeb"/>
      </w:pPr>
      <w:r>
        <w:t xml:space="preserve"> No man determines the authority of God's Son. He possesses authority because He is God's Son, not because man gives Him authority. God has </w:t>
      </w:r>
      <w:r w:rsidR="00A96D4D">
        <w:t>given Him all authority and power and</w:t>
      </w:r>
      <w:r>
        <w:t xml:space="preserve"> He has borne the sufferings and death of the cross for man.</w:t>
      </w:r>
    </w:p>
    <w:p w:rsidR="00474B97" w:rsidRDefault="00A96D4D" w:rsidP="00A96D4D">
      <w:pPr>
        <w:pStyle w:val="NormalWeb"/>
      </w:pPr>
      <w:r>
        <w:t>9.  Christ carried</w:t>
      </w:r>
      <w:r w:rsidR="00474B97">
        <w:t xml:space="preserve"> th</w:t>
      </w:r>
      <w:r>
        <w:t>e cross until He was exhausted. Having the condemned criminal carry his own cross was a</w:t>
      </w:r>
      <w:r w:rsidR="00474B97">
        <w:t xml:space="preserve"> common practice. A centurion riding upon his stallion led the way. A herald followed, shouting out the criminal charges against the condemned. Immediately behind the herald was the condemned man bearing his cross and a small detachment of soldiers. The criminal had to carry his cross up and down through the streets of the city, The Romans did this as a living lesson to the citizens of a city that crime did not pay.</w:t>
      </w:r>
    </w:p>
    <w:p w:rsidR="00B128D2" w:rsidRDefault="00B128D2" w:rsidP="00A96D4D">
      <w:pPr>
        <w:pStyle w:val="NormalWeb"/>
      </w:pPr>
      <w:r w:rsidRPr="00B128D2">
        <w:t>Mt 27:32 And as they came out, they found a man of Cyrene, Simon by name: him they compelled to bear his cross.</w:t>
      </w:r>
    </w:p>
    <w:p w:rsidR="00474B97" w:rsidRDefault="00A96D4D" w:rsidP="00A96D4D">
      <w:pPr>
        <w:pStyle w:val="NormalWeb"/>
        <w:spacing w:before="0" w:beforeAutospacing="0" w:after="0" w:afterAutospacing="0"/>
      </w:pPr>
      <w:r>
        <w:t xml:space="preserve">               a. </w:t>
      </w:r>
      <w:r w:rsidR="00B128D2">
        <w:t>Man forced man</w:t>
      </w:r>
      <w:r w:rsidR="00474B97">
        <w:t xml:space="preserve"> to carry the cross to Golgotha. There is a spiritual symbol here. Spiritually, it is man's sin that forced </w:t>
      </w:r>
      <w:r w:rsidR="00B128D2">
        <w:t>man unto death.</w:t>
      </w:r>
    </w:p>
    <w:p w:rsidR="00B128D2" w:rsidRDefault="00B128D2" w:rsidP="00A96D4D">
      <w:pPr>
        <w:pStyle w:val="NormalWeb"/>
        <w:spacing w:before="0" w:beforeAutospacing="0" w:after="0" w:afterAutospacing="0"/>
      </w:pPr>
      <w:r>
        <w:tab/>
        <w:t xml:space="preserve">   b.  Christ bore the cross willingly to do the Father’s Will.</w:t>
      </w:r>
      <w:r>
        <w:tab/>
      </w:r>
    </w:p>
    <w:p w:rsidR="00474B97" w:rsidRPr="00A96D4D" w:rsidRDefault="00B128D2" w:rsidP="00B128D2">
      <w:pPr>
        <w:pStyle w:val="NormalWeb"/>
      </w:pPr>
      <w:r>
        <w:t xml:space="preserve">            </w:t>
      </w:r>
    </w:p>
    <w:p w:rsidR="00B128D2" w:rsidRDefault="00B128D2" w:rsidP="00034A27">
      <w:pPr>
        <w:pStyle w:val="NormalWeb"/>
        <w:numPr>
          <w:ilvl w:val="0"/>
          <w:numId w:val="32"/>
        </w:numPr>
        <w:spacing w:before="0" w:beforeAutospacing="0" w:after="0" w:afterAutospacing="0"/>
      </w:pPr>
      <w:r>
        <w:t>They compell</w:t>
      </w:r>
      <w:r w:rsidR="00474B97">
        <w:t xml:space="preserve">ed </w:t>
      </w:r>
      <w:r>
        <w:t xml:space="preserve">Simon </w:t>
      </w:r>
      <w:r w:rsidR="00474B97">
        <w:t>to</w:t>
      </w:r>
      <w:r>
        <w:t xml:space="preserve"> help with the cross of Christ</w:t>
      </w:r>
      <w:r w:rsidR="00474B97">
        <w:t xml:space="preserve">. </w:t>
      </w:r>
      <w:r>
        <w:t xml:space="preserve">It has been said that </w:t>
      </w:r>
      <w:r w:rsidR="00474B97">
        <w:t xml:space="preserve">Christ </w:t>
      </w:r>
      <w:r>
        <w:t xml:space="preserve">suffered so much and </w:t>
      </w:r>
      <w:r w:rsidR="00474B97">
        <w:t xml:space="preserve">broke under the weight of the cross. </w:t>
      </w:r>
    </w:p>
    <w:p w:rsidR="00474B97" w:rsidRDefault="00474B97" w:rsidP="00B128D2">
      <w:pPr>
        <w:pStyle w:val="NormalWeb"/>
        <w:spacing w:before="0" w:beforeAutospacing="0" w:after="0" w:afterAutospacing="0"/>
      </w:pPr>
    </w:p>
    <w:p w:rsidR="00474B97" w:rsidRDefault="00F3226E" w:rsidP="00034A27">
      <w:pPr>
        <w:pStyle w:val="NormalWeb"/>
        <w:numPr>
          <w:ilvl w:val="1"/>
          <w:numId w:val="32"/>
        </w:numPr>
        <w:spacing w:before="0" w:beforeAutospacing="0" w:after="0" w:afterAutospacing="0"/>
      </w:pPr>
      <w:r>
        <w:t>S</w:t>
      </w:r>
      <w:r w:rsidR="00474B97">
        <w:t>uffered the agony of the Garden.</w:t>
      </w:r>
    </w:p>
    <w:p w:rsidR="00474B97" w:rsidRDefault="00F3226E" w:rsidP="00034A27">
      <w:pPr>
        <w:pStyle w:val="NormalWeb"/>
        <w:numPr>
          <w:ilvl w:val="1"/>
          <w:numId w:val="32"/>
        </w:numPr>
        <w:spacing w:before="0" w:beforeAutospacing="0" w:after="0" w:afterAutospacing="0"/>
      </w:pPr>
      <w:r>
        <w:t>S</w:t>
      </w:r>
      <w:r w:rsidR="00474B97">
        <w:t>uffered the tension and excitement of the trials.</w:t>
      </w:r>
    </w:p>
    <w:p w:rsidR="00474B97" w:rsidRDefault="00F3226E" w:rsidP="00034A27">
      <w:pPr>
        <w:pStyle w:val="NormalWeb"/>
        <w:numPr>
          <w:ilvl w:val="1"/>
          <w:numId w:val="32"/>
        </w:numPr>
        <w:spacing w:before="0" w:beforeAutospacing="0" w:after="0" w:afterAutospacing="0"/>
      </w:pPr>
      <w:r>
        <w:t>S</w:t>
      </w:r>
      <w:r w:rsidR="00474B97">
        <w:t>uffered the ridicule and torture of the soldiers.</w:t>
      </w:r>
    </w:p>
    <w:p w:rsidR="00F3226E" w:rsidRDefault="00F3226E" w:rsidP="00034A27">
      <w:pPr>
        <w:pStyle w:val="NormalWeb"/>
        <w:numPr>
          <w:ilvl w:val="1"/>
          <w:numId w:val="32"/>
        </w:numPr>
        <w:spacing w:before="0" w:beforeAutospacing="0" w:after="0" w:afterAutospacing="0"/>
      </w:pPr>
      <w:r>
        <w:t>Suffered the loss of much blood from 39 stripes</w:t>
      </w:r>
      <w:r w:rsidR="00474B97">
        <w:t>,</w:t>
      </w:r>
      <w:r>
        <w:t xml:space="preserve"> crown of thorns</w:t>
      </w:r>
      <w:r w:rsidR="00474B97">
        <w:t xml:space="preserve"> and </w:t>
      </w:r>
    </w:p>
    <w:p w:rsidR="00474B97" w:rsidRDefault="00474B97" w:rsidP="00F3226E">
      <w:pPr>
        <w:pStyle w:val="NormalWeb"/>
        <w:spacing w:before="0" w:beforeAutospacing="0" w:after="0" w:afterAutospacing="0"/>
        <w:ind w:left="720" w:firstLine="720"/>
      </w:pPr>
      <w:r>
        <w:t xml:space="preserve">He had gone without food and sleep for hours. </w:t>
      </w:r>
    </w:p>
    <w:p w:rsidR="00F3226E" w:rsidRDefault="00F3226E" w:rsidP="00F3226E">
      <w:pPr>
        <w:pStyle w:val="NormalWeb"/>
      </w:pPr>
      <w:r w:rsidRPr="00F3226E">
        <w:t xml:space="preserve">Mt 27:32 And as they came out, they found a man of Cyrene, Simon by name: him they compelled to bear his cross. </w:t>
      </w:r>
    </w:p>
    <w:p w:rsidR="00F3226E" w:rsidRDefault="00F3226E" w:rsidP="00F3226E">
      <w:pPr>
        <w:pStyle w:val="NormalWeb"/>
      </w:pPr>
      <w:r>
        <w:t>Mr 15:21 And they compel one Simon a Cyrenian, who passed by, coming out of the country, the father of Alexander and Rufus, to bear his cross.</w:t>
      </w:r>
    </w:p>
    <w:p w:rsidR="00474B97" w:rsidRDefault="00474B97" w:rsidP="00F3226E">
      <w:pPr>
        <w:pStyle w:val="NormalWeb"/>
      </w:pPr>
      <w:r>
        <w:t> Christ bore the cross for us that He might enlist us in the service of God. Even as He bore the cross, we are now to bear the cross for Him. Simon literally bore the cross, symbolizing that we are to bear the cross for Christ spiritually</w:t>
      </w:r>
      <w:r w:rsidR="00F3226E">
        <w:t>.</w:t>
      </w:r>
      <w:r>
        <w:t> </w:t>
      </w:r>
    </w:p>
    <w:p w:rsidR="00474B97" w:rsidRDefault="00474B97" w:rsidP="00F3226E">
      <w:pPr>
        <w:pStyle w:val="NormalWeb"/>
        <w:spacing w:before="0" w:beforeAutospacing="0" w:after="0" w:afterAutospacing="0"/>
        <w:ind w:firstLine="360"/>
      </w:pPr>
      <w:r>
        <w:t>11.  </w:t>
      </w:r>
      <w:r w:rsidR="00F3226E">
        <w:t>The soldiers led Christ to Golgotha to be crucified.</w:t>
      </w:r>
    </w:p>
    <w:p w:rsidR="00F3226E" w:rsidRDefault="00F3226E" w:rsidP="00F3226E">
      <w:pPr>
        <w:pStyle w:val="NormalWeb"/>
        <w:spacing w:before="0" w:beforeAutospacing="0" w:after="0" w:afterAutospacing="0"/>
      </w:pPr>
    </w:p>
    <w:p w:rsidR="00F3226E" w:rsidRPr="00F3226E" w:rsidRDefault="00F3226E" w:rsidP="00F3226E">
      <w:pPr>
        <w:pStyle w:val="NormalWeb"/>
        <w:spacing w:before="0" w:beforeAutospacing="0" w:after="0" w:afterAutospacing="0"/>
        <w:rPr>
          <w:i/>
        </w:rPr>
      </w:pPr>
      <w:r>
        <w:t>Mt 27:33—</w:t>
      </w:r>
      <w:r w:rsidRPr="00F3226E">
        <w:rPr>
          <w:i/>
        </w:rPr>
        <w:t>And when they were come unto a place called Golgotha, that is to say, a place of a skull,</w:t>
      </w:r>
    </w:p>
    <w:p w:rsidR="00F3226E" w:rsidRDefault="00474B97" w:rsidP="00F3226E">
      <w:pPr>
        <w:pStyle w:val="NormalWeb"/>
        <w:spacing w:before="0" w:beforeAutospacing="0" w:after="0" w:afterAutospacing="0"/>
        <w:ind w:left="360"/>
      </w:pPr>
      <w:r>
        <w:t xml:space="preserve"> </w:t>
      </w:r>
    </w:p>
    <w:p w:rsidR="00F3226E" w:rsidRDefault="00474B97" w:rsidP="00F3226E">
      <w:pPr>
        <w:pStyle w:val="NormalWeb"/>
        <w:spacing w:before="0" w:beforeAutospacing="0" w:after="0" w:afterAutospacing="0"/>
        <w:ind w:left="360"/>
      </w:pPr>
      <w:r>
        <w:t>The Lamb of God was led outside the gate as a sheep is led to the slaughter. </w:t>
      </w:r>
    </w:p>
    <w:p w:rsidR="00F3226E" w:rsidRDefault="00F3226E" w:rsidP="00F3226E">
      <w:pPr>
        <w:pStyle w:val="NormalWeb"/>
        <w:spacing w:before="0" w:beforeAutospacing="0" w:after="0" w:afterAutospacing="0"/>
        <w:ind w:left="360"/>
      </w:pPr>
    </w:p>
    <w:p w:rsidR="00C37792" w:rsidRDefault="00474B97" w:rsidP="00C37792">
      <w:pPr>
        <w:pStyle w:val="NormalWeb"/>
        <w:spacing w:before="0" w:beforeAutospacing="0" w:after="0" w:afterAutospacing="0"/>
        <w:ind w:left="360"/>
      </w:pPr>
      <w:r>
        <w:t>He bore the reproach of sin for us. We should, therefore, bear the reproach of righteousness for Him.</w:t>
      </w:r>
    </w:p>
    <w:p w:rsidR="00474B97" w:rsidRDefault="00474B97" w:rsidP="00C37792">
      <w:pPr>
        <w:pStyle w:val="NormalWeb"/>
        <w:spacing w:before="0" w:beforeAutospacing="0" w:after="0" w:afterAutospacing="0"/>
        <w:ind w:left="360"/>
      </w:pPr>
      <w:r>
        <w:t> </w:t>
      </w:r>
    </w:p>
    <w:p w:rsidR="003432B5" w:rsidRDefault="00474B97" w:rsidP="00034A27">
      <w:pPr>
        <w:pStyle w:val="NormalWeb"/>
        <w:numPr>
          <w:ilvl w:val="0"/>
          <w:numId w:val="32"/>
        </w:numPr>
        <w:spacing w:before="0" w:beforeAutospacing="0" w:after="0" w:afterAutospacing="0"/>
      </w:pPr>
      <w:r>
        <w:t xml:space="preserve">They gave </w:t>
      </w:r>
      <w:r w:rsidR="003432B5">
        <w:t>Christ vinegar mixed with gall</w:t>
      </w:r>
      <w:r>
        <w:t xml:space="preserve">. It was </w:t>
      </w:r>
      <w:r w:rsidR="003432B5">
        <w:t xml:space="preserve">the custom to give the criminal </w:t>
      </w:r>
    </w:p>
    <w:p w:rsidR="00474B97" w:rsidRDefault="00474B97" w:rsidP="003432B5">
      <w:pPr>
        <w:pStyle w:val="NormalWeb"/>
        <w:spacing w:before="0" w:beforeAutospacing="0" w:after="0" w:afterAutospacing="0"/>
      </w:pPr>
      <w:r>
        <w:t xml:space="preserve">spiked wine right before he was raised on the cross. The spiked wine was a strong stupefying liquor used as a narcotic drink. </w:t>
      </w:r>
    </w:p>
    <w:p w:rsidR="00474B97" w:rsidRDefault="00474B97" w:rsidP="003432B5">
      <w:pPr>
        <w:pStyle w:val="NormalWeb"/>
        <w:spacing w:before="0" w:beforeAutospacing="0" w:after="0" w:afterAutospacing="0"/>
      </w:pPr>
      <w:r>
        <w:t>Christ came to do the will of God, to die as a sacrifice for man. He refused to do God's will with deadened senses and a semi-conscious mind. He was to taste death for all men, and He would taste it in full consciousness and by being as mentally alert as possible.</w:t>
      </w:r>
    </w:p>
    <w:p w:rsidR="003432B5" w:rsidRDefault="003432B5" w:rsidP="003432B5">
      <w:pPr>
        <w:pStyle w:val="NormalWeb"/>
        <w:spacing w:before="0" w:beforeAutospacing="0" w:after="0" w:afterAutospacing="0"/>
      </w:pPr>
    </w:p>
    <w:p w:rsidR="003432B5" w:rsidRDefault="003432B5" w:rsidP="00034A27">
      <w:pPr>
        <w:pStyle w:val="NormalWeb"/>
        <w:numPr>
          <w:ilvl w:val="0"/>
          <w:numId w:val="35"/>
        </w:numPr>
        <w:spacing w:before="0" w:beforeAutospacing="0" w:after="0" w:afterAutospacing="0"/>
      </w:pPr>
      <w:r>
        <w:t>Vinegar – A type of the wrath of men.</w:t>
      </w:r>
    </w:p>
    <w:p w:rsidR="003432B5" w:rsidRDefault="003432B5" w:rsidP="00034A27">
      <w:pPr>
        <w:pStyle w:val="NormalWeb"/>
        <w:numPr>
          <w:ilvl w:val="0"/>
          <w:numId w:val="35"/>
        </w:numPr>
        <w:spacing w:before="0" w:beforeAutospacing="0" w:after="0" w:afterAutospacing="0"/>
      </w:pPr>
      <w:r>
        <w:t>Gall – The wrath of God.</w:t>
      </w:r>
    </w:p>
    <w:p w:rsidR="003432B5" w:rsidRDefault="003432B5" w:rsidP="003432B5">
      <w:pPr>
        <w:pStyle w:val="NormalWeb"/>
        <w:spacing w:before="0" w:beforeAutospacing="0" w:after="0" w:afterAutospacing="0"/>
      </w:pPr>
    </w:p>
    <w:p w:rsidR="00474B97" w:rsidRDefault="003432B5" w:rsidP="003432B5">
      <w:pPr>
        <w:pStyle w:val="NormalWeb"/>
        <w:spacing w:before="0" w:beforeAutospacing="0" w:after="0" w:afterAutospacing="0"/>
      </w:pPr>
      <w:r w:rsidRPr="003432B5">
        <w:t>Mt 27:34 They gave him vinegar to drink mingled with gall: and when he had tasted thereof, he would not drink.</w:t>
      </w:r>
    </w:p>
    <w:p w:rsidR="003432B5" w:rsidRDefault="003432B5" w:rsidP="003432B5">
      <w:pPr>
        <w:pStyle w:val="NormalWeb"/>
        <w:spacing w:before="0" w:beforeAutospacing="0" w:after="0" w:afterAutospacing="0"/>
      </w:pPr>
    </w:p>
    <w:p w:rsidR="00474B97" w:rsidRDefault="003432B5" w:rsidP="00034A27">
      <w:pPr>
        <w:pStyle w:val="NormalWeb"/>
        <w:numPr>
          <w:ilvl w:val="0"/>
          <w:numId w:val="36"/>
        </w:numPr>
        <w:spacing w:before="0" w:beforeAutospacing="0" w:after="0" w:afterAutospacing="0"/>
      </w:pPr>
      <w:r>
        <w:rPr>
          <w:b/>
          <w:u w:val="single"/>
        </w:rPr>
        <w:t>Jesus would not receive the W</w:t>
      </w:r>
      <w:r w:rsidRPr="003432B5">
        <w:rPr>
          <w:b/>
          <w:u w:val="single"/>
        </w:rPr>
        <w:t>rath of God by the hand of man</w:t>
      </w:r>
      <w:r>
        <w:t>.</w:t>
      </w:r>
      <w:r w:rsidR="00474B97">
        <w:t> </w:t>
      </w:r>
    </w:p>
    <w:p w:rsidR="007E239C" w:rsidRDefault="007E239C" w:rsidP="00C37792">
      <w:pPr>
        <w:pStyle w:val="NormalWeb"/>
        <w:spacing w:before="0" w:beforeAutospacing="0" w:after="0" w:afterAutospacing="0"/>
        <w:ind w:left="1440"/>
      </w:pPr>
    </w:p>
    <w:p w:rsidR="007E239C" w:rsidRDefault="00474B97" w:rsidP="00474B97">
      <w:pPr>
        <w:pStyle w:val="NormalWeb"/>
        <w:spacing w:before="0" w:beforeAutospacing="0" w:after="0" w:afterAutospacing="0"/>
        <w:ind w:left="360"/>
      </w:pPr>
      <w:r>
        <w:t xml:space="preserve">13.  They crucified Christ. The crucifixion itself was the most horrible of deaths. </w:t>
      </w:r>
    </w:p>
    <w:p w:rsidR="007E239C" w:rsidRDefault="00474B97" w:rsidP="007E239C">
      <w:pPr>
        <w:pStyle w:val="NormalWeb"/>
        <w:spacing w:before="0" w:beforeAutospacing="0" w:after="0" w:afterAutospacing="0"/>
      </w:pPr>
      <w:r>
        <w:t>Tacitus</w:t>
      </w:r>
      <w:r w:rsidR="007E239C">
        <w:t xml:space="preserve"> an ancient writer</w:t>
      </w:r>
      <w:r>
        <w:t>, called</w:t>
      </w:r>
      <w:r w:rsidR="007E239C">
        <w:t xml:space="preserve"> crucifixion</w:t>
      </w:r>
      <w:r>
        <w:t xml:space="preserve"> "a despicable death." </w:t>
      </w:r>
    </w:p>
    <w:p w:rsidR="00474B97" w:rsidRDefault="00474B97" w:rsidP="007E239C">
      <w:pPr>
        <w:pStyle w:val="NormalWeb"/>
        <w:spacing w:before="0" w:beforeAutospacing="0" w:after="0" w:afterAutospacing="0"/>
      </w:pPr>
      <w:r>
        <w:t>Cicero called it "the most cruel and horrifying death." He simply said it was "incapable of description." There was the pain of the driven spikes forced through the flesh</w:t>
      </w:r>
      <w:r w:rsidR="007E239C">
        <w:t xml:space="preserve"> of His hands and feet, back and forth trying to get relief for His hands,  pushing with His feet, then pulling with His hands trying to get relief for His feet</w:t>
      </w:r>
      <w:r>
        <w:t>. There was the weight of His body jolting and pulling against the spikes as the cross was lifted and rocked into place</w:t>
      </w:r>
      <w:r w:rsidR="007E239C">
        <w:t>, every bone was wrenched out joint</w:t>
      </w:r>
      <w:r>
        <w:t>. There was the scorching sun and the unquenchable thirst gnawing away at His dry mouth and throat. There was the blood oozing from His scourged back, His thorn crowned brow, His feet, and His stick beaten head. In addition, just imagine the aggravation of flies, gnats, and other insects. There was also the piercing of the spear thrust into His side. On and on the sufferings could be described. There has never been a more cruel form of execution than crucifixion upon a cross.</w:t>
      </w:r>
    </w:p>
    <w:p w:rsidR="00474B97" w:rsidRDefault="00474B97" w:rsidP="00C37792">
      <w:pPr>
        <w:pStyle w:val="NormalWeb"/>
        <w:spacing w:before="0" w:beforeAutospacing="0" w:after="0" w:afterAutospacing="0"/>
      </w:pPr>
      <w:r>
        <w:t>Christ was crucified for our sins in order to bring us to God.</w:t>
      </w:r>
    </w:p>
    <w:p w:rsidR="007E239C" w:rsidRDefault="00B20C6D" w:rsidP="00B20C6D">
      <w:pPr>
        <w:pStyle w:val="NormalWeb"/>
        <w:spacing w:before="0" w:beforeAutospacing="0" w:after="0" w:afterAutospacing="0"/>
        <w:ind w:left="360"/>
      </w:pPr>
      <w:r>
        <w:t xml:space="preserve">14.  </w:t>
      </w:r>
      <w:r w:rsidR="00474B97">
        <w:t xml:space="preserve">They </w:t>
      </w:r>
      <w:r w:rsidR="00AD325C">
        <w:t xml:space="preserve">cast lots </w:t>
      </w:r>
      <w:r w:rsidR="00474B97">
        <w:t>for the clothes of Christ</w:t>
      </w:r>
      <w:r w:rsidR="007E239C">
        <w:t>.</w:t>
      </w:r>
    </w:p>
    <w:p w:rsidR="00474B97" w:rsidRDefault="00474B97" w:rsidP="007E239C">
      <w:pPr>
        <w:pStyle w:val="NormalWeb"/>
        <w:spacing w:before="0" w:beforeAutospacing="0" w:after="0" w:afterAutospacing="0"/>
      </w:pPr>
      <w:r>
        <w:t>The soldiers stripped Christ and divided His clothes among themselves. His coat was valuable. It was seamless, one piece of cloth, woven from top to bottom just as the high Priest's coat or cloak was. The soldiers, therefore, decided to</w:t>
      </w:r>
      <w:r w:rsidR="007E239C">
        <w:t xml:space="preserve"> </w:t>
      </w:r>
      <w:r w:rsidR="00AD325C">
        <w:t>cast</w:t>
      </w:r>
      <w:r w:rsidR="007E239C">
        <w:t xml:space="preserve"> lots for it.</w:t>
      </w:r>
    </w:p>
    <w:p w:rsidR="007E239C" w:rsidRDefault="007E239C" w:rsidP="007E239C">
      <w:pPr>
        <w:pStyle w:val="NormalWeb"/>
      </w:pPr>
      <w:r>
        <w:t>Joh</w:t>
      </w:r>
      <w:r w:rsidR="00AD325C">
        <w:t>n</w:t>
      </w:r>
      <w:r>
        <w:t xml:space="preserve"> 19:23 Then the soldiers, when they had crucified Jesus, took his garments, and made four parts, to every soldier a part; and also his coat: now the coat was without seam, woven from the top throughout.                                                                                                                24 They said therefore among themselves, Let us not rend it, but cast lots for it, whose it shall be: that the scripture might be fulfilled, which saith, They parted my raiment among them, and for my vesture they did cast lots. These things therefore the soldiers did.</w:t>
      </w:r>
    </w:p>
    <w:p w:rsidR="00AD325C" w:rsidRDefault="00B20C6D" w:rsidP="00B20C6D">
      <w:pPr>
        <w:pStyle w:val="NormalWeb"/>
        <w:ind w:left="360"/>
      </w:pPr>
      <w:r>
        <w:t xml:space="preserve">15.  </w:t>
      </w:r>
      <w:r w:rsidR="00474B97">
        <w:t xml:space="preserve">They sat down and stared at Christ </w:t>
      </w:r>
    </w:p>
    <w:p w:rsidR="00AD325C" w:rsidRDefault="00AD325C" w:rsidP="00AD325C">
      <w:pPr>
        <w:pStyle w:val="NormalWeb"/>
      </w:pPr>
      <w:r w:rsidRPr="00AD325C">
        <w:t>Mt 27:36 And sitting down they watched him there;</w:t>
      </w:r>
      <w:r w:rsidR="000D35A3">
        <w:t xml:space="preserve">                                                                                                                      </w:t>
      </w:r>
      <w:r w:rsidRPr="00AD325C">
        <w:t>Ps 22:17 I may tell all my bones: they look and stare upon me.</w:t>
      </w:r>
    </w:p>
    <w:p w:rsidR="00474B97" w:rsidRDefault="00474B97" w:rsidP="00474B97">
      <w:pPr>
        <w:pStyle w:val="NormalWeb"/>
      </w:pPr>
      <w:r>
        <w:t xml:space="preserve">Death by crucifixion was usually slow, very slow. It sometimes took days for the sufferer to die from his agony. Hence, soldiers had to be posted to guard the sufferer to keep any friends from trying to save him from death. They had only to wait. They sat down and watched Him hanging there. We can imagine what they saw by picturing what He looked like after all the torture and by reviewing the seven sayings of the cross. Hanging there naked, being stared at, the whole scene was a shameful sight. </w:t>
      </w:r>
      <w:r w:rsidR="000D35A3">
        <w:t xml:space="preserve">                                                                                                                                              </w:t>
      </w:r>
      <w:r>
        <w:t>Sin is the nakedness, the shame, of man. Sin strips man and makes him naked before God. The cross is the shame of Christ, yet He bore the shame of the cross for us.</w:t>
      </w:r>
    </w:p>
    <w:p w:rsidR="00474B97" w:rsidRDefault="00474B97" w:rsidP="000D35A3">
      <w:pPr>
        <w:pStyle w:val="NormalWeb"/>
        <w:spacing w:before="0" w:beforeAutospacing="0" w:after="0" w:afterAutospacing="0"/>
      </w:pPr>
      <w:r>
        <w:t>God, in His providence, saw that guards were</w:t>
      </w:r>
      <w:r w:rsidR="000D35A3">
        <w:t xml:space="preserve"> posted around the cross s</w:t>
      </w:r>
      <w:r>
        <w:t>o that there could never be any question about His Son really dying.</w:t>
      </w:r>
    </w:p>
    <w:p w:rsidR="000D35A3" w:rsidRDefault="00B20C6D" w:rsidP="00B20C6D">
      <w:pPr>
        <w:pStyle w:val="NormalWeb"/>
        <w:ind w:left="360"/>
      </w:pPr>
      <w:r>
        <w:t>16.</w:t>
      </w:r>
      <w:r>
        <w:tab/>
        <w:t xml:space="preserve"> </w:t>
      </w:r>
      <w:r w:rsidR="00474B97">
        <w:t xml:space="preserve">They shamed Christ and </w:t>
      </w:r>
      <w:r w:rsidR="000D35A3">
        <w:t>mock</w:t>
      </w:r>
      <w:r w:rsidR="00474B97">
        <w:t xml:space="preserve">ed His claim </w:t>
      </w:r>
    </w:p>
    <w:p w:rsidR="000D35A3" w:rsidRDefault="000D35A3" w:rsidP="000D35A3">
      <w:pPr>
        <w:pStyle w:val="NormalWeb"/>
      </w:pPr>
      <w:r w:rsidRPr="000D35A3">
        <w:t>Mt 27:37 And set up over his head his accusation written, THIS IS JESUS THE KING OF THE JEWS.</w:t>
      </w:r>
      <w:r>
        <w:t xml:space="preserve">                                                                                                                                          </w:t>
      </w:r>
      <w:r w:rsidR="00474B97">
        <w:t xml:space="preserve">It was the custom for the charges against a crucified criminal to be written out on a board and nailed to the cross above his head. This served both as information and as a warning to the public. It, of course, added shame and reproach to the crucified sufferer. </w:t>
      </w:r>
      <w:r>
        <w:t xml:space="preserve">   </w:t>
      </w:r>
    </w:p>
    <w:p w:rsidR="00474B97" w:rsidRDefault="000D35A3" w:rsidP="000D35A3">
      <w:pPr>
        <w:pStyle w:val="NormalWeb"/>
      </w:pPr>
      <w:r w:rsidRPr="000D35A3">
        <w:t>Lu</w:t>
      </w:r>
      <w:r w:rsidR="00B20C6D">
        <w:t>ke</w:t>
      </w:r>
      <w:r w:rsidRPr="000D35A3">
        <w:t xml:space="preserve"> 23:38 And a superscription also was written over him in letters of Greek, and Latin, and Hebrew, THIS IS THE KING OF THE JEWS.</w:t>
      </w:r>
      <w:r>
        <w:t xml:space="preserve">                                    </w:t>
      </w:r>
    </w:p>
    <w:p w:rsidR="000D35A3" w:rsidRDefault="000D35A3" w:rsidP="000D35A3">
      <w:pPr>
        <w:pStyle w:val="NormalWeb"/>
      </w:pPr>
      <w:r>
        <w:t>John 19:21 Then said the chief priests of the Jews to Pilate, Write not, The King of the Jews; but that he said, I am King of the Jews.                                                                                     22 Pilate answered, What I have written I have written.</w:t>
      </w:r>
    </w:p>
    <w:p w:rsidR="00B20C6D" w:rsidRDefault="00474B97" w:rsidP="00B20C6D">
      <w:pPr>
        <w:pStyle w:val="NormalWeb"/>
      </w:pPr>
      <w:r>
        <w:t xml:space="preserve">God overruled the shame and reproach of our Lord. God saw to it that the very charges against Him proclaimed His deity and honor. </w:t>
      </w:r>
    </w:p>
    <w:p w:rsidR="00B20C6D" w:rsidRDefault="00474B97" w:rsidP="00B20C6D">
      <w:pPr>
        <w:pStyle w:val="NormalWeb"/>
      </w:pPr>
      <w:r>
        <w:t>He was proclaimed King in three languages, languag</w:t>
      </w:r>
      <w:r w:rsidR="00B20C6D">
        <w:t xml:space="preserve">es which symbolized the world: </w:t>
      </w:r>
    </w:p>
    <w:p w:rsidR="00474B97" w:rsidRDefault="00B20C6D" w:rsidP="00B20C6D">
      <w:pPr>
        <w:pStyle w:val="NormalWeb"/>
        <w:ind w:left="360"/>
      </w:pPr>
      <w:r>
        <w:t>The Aramaic (Jews)                                                                                                                                    The Latin (the Gentiles)                                                                                                                               T</w:t>
      </w:r>
      <w:r w:rsidR="00474B97">
        <w:t>he Greek (the intellectual Jew and Gentile).</w:t>
      </w:r>
    </w:p>
    <w:p w:rsidR="00B20C6D" w:rsidRDefault="00474B97" w:rsidP="00B20C6D">
      <w:pPr>
        <w:pStyle w:val="NormalWeb"/>
        <w:ind w:left="360"/>
      </w:pPr>
      <w:r>
        <w:t> 17.  They added shame and reproach by crucify</w:t>
      </w:r>
      <w:r w:rsidR="00B20C6D">
        <w:t>ing Christ between two thieves.</w:t>
      </w:r>
    </w:p>
    <w:p w:rsidR="00474B97" w:rsidRDefault="00474B97" w:rsidP="00B20C6D">
      <w:pPr>
        <w:pStyle w:val="NormalWeb"/>
      </w:pPr>
      <w:r>
        <w:t>Perhap</w:t>
      </w:r>
      <w:r w:rsidR="00B20C6D">
        <w:t xml:space="preserve">s </w:t>
      </w:r>
      <w:r>
        <w:t xml:space="preserve">the Jewish leaders pressed Pilate to execute Jesus with other criminals. Such would add weight to their position that He was no more than a mere man, an imposter who deserved to die just as other criminals. </w:t>
      </w:r>
      <w:r w:rsidR="00B20C6D">
        <w:t xml:space="preserve">The </w:t>
      </w:r>
      <w:r>
        <w:t xml:space="preserve">Son of God was executed </w:t>
      </w:r>
      <w:r w:rsidR="00B20C6D">
        <w:t>with other criminals adding</w:t>
      </w:r>
      <w:r>
        <w:t xml:space="preserve"> to the shame and reproach He bore. </w:t>
      </w:r>
    </w:p>
    <w:p w:rsidR="00D23797" w:rsidRDefault="00D23797" w:rsidP="00B20C6D">
      <w:pPr>
        <w:pStyle w:val="NormalWeb"/>
      </w:pPr>
      <w:r w:rsidRPr="00D23797">
        <w:t>Mt 27:44  The thieves also, which were crucified with him, cast the same in his teeth.</w:t>
      </w:r>
    </w:p>
    <w:p w:rsidR="00474B97" w:rsidRPr="00C27885" w:rsidRDefault="00474B97" w:rsidP="00474B97">
      <w:pPr>
        <w:pStyle w:val="NormalWeb"/>
        <w:spacing w:before="0" w:beforeAutospacing="0" w:after="0" w:afterAutospacing="0"/>
        <w:ind w:left="360"/>
      </w:pPr>
      <w:r>
        <w:t>Christ was counted as a sinner that He might bear the sin of many.</w:t>
      </w:r>
    </w:p>
    <w:p w:rsidR="00975C93" w:rsidRPr="000F1930" w:rsidRDefault="00975C93" w:rsidP="00975C93"/>
    <w:p w:rsidR="00306362" w:rsidRDefault="00DC1ED0" w:rsidP="00034A27">
      <w:pPr>
        <w:pStyle w:val="Heading1"/>
        <w:numPr>
          <w:ilvl w:val="0"/>
          <w:numId w:val="21"/>
        </w:numPr>
        <w:jc w:val="left"/>
        <w:rPr>
          <w:sz w:val="24"/>
          <w:szCs w:val="24"/>
        </w:rPr>
      </w:pPr>
      <w:bookmarkStart w:id="8" w:name="_Toc236294989"/>
      <w:r w:rsidRPr="000F1930">
        <w:rPr>
          <w:sz w:val="24"/>
          <w:szCs w:val="24"/>
        </w:rPr>
        <w:t>The Conquest of Christ</w:t>
      </w:r>
      <w:bookmarkEnd w:id="8"/>
    </w:p>
    <w:p w:rsidR="00C27885" w:rsidRPr="00C27885" w:rsidRDefault="00C27885" w:rsidP="00C27885"/>
    <w:p w:rsidR="00306362" w:rsidRPr="000F1930" w:rsidRDefault="00306362" w:rsidP="00975C93">
      <w:r w:rsidRPr="000F1930">
        <w:t>The glories and particulars of the resurrection and ascension. He was not defeated on</w:t>
      </w:r>
      <w:r w:rsidR="007F4E9C" w:rsidRPr="000F1930">
        <w:t xml:space="preserve"> the</w:t>
      </w:r>
      <w:r w:rsidRPr="000F1930">
        <w:t xml:space="preserve"> cross, was not defeated 3 days in hell, but was conqueror from “It is Finished” for he was success because that was</w:t>
      </w:r>
      <w:r w:rsidR="00C27885">
        <w:t xml:space="preserve"> why He came. </w:t>
      </w:r>
      <w:r w:rsidRPr="000F1930">
        <w:t xml:space="preserve">Christ’s death gave purpose to his message. He preached repentance and the nearness of the “kingdom of God” but no man could accomplish these things unless one first died to make reconciliation between God and fallen man. </w:t>
      </w:r>
    </w:p>
    <w:p w:rsidR="00306362" w:rsidRPr="000F1930" w:rsidRDefault="00306362" w:rsidP="00975C93">
      <w:r w:rsidRPr="000F1930">
        <w:t>Christ is victorious on the Cross, After the Cross, Forever.</w:t>
      </w:r>
    </w:p>
    <w:p w:rsidR="00C27885" w:rsidRDefault="00C27885" w:rsidP="00975C93"/>
    <w:p w:rsidR="00306362" w:rsidRPr="000F1930" w:rsidRDefault="00306362" w:rsidP="00975C93">
      <w:r w:rsidRPr="000F1930">
        <w:t>The cross could not hold him, the tomb could not keep him, Hell could not resist him taking the keys, the limits of this earthly plain like walls and gravity could not preven</w:t>
      </w:r>
      <w:r w:rsidR="00C27885">
        <w:t>t</w:t>
      </w:r>
      <w:r w:rsidRPr="000F1930">
        <w:t xml:space="preserve"> him. He was and is victorious.</w:t>
      </w:r>
    </w:p>
    <w:p w:rsidR="00306362" w:rsidRPr="000F1930" w:rsidRDefault="00306362" w:rsidP="00975C93"/>
    <w:p w:rsidR="00975C93" w:rsidRPr="00C27885" w:rsidRDefault="00975C93" w:rsidP="00975C93">
      <w:r w:rsidRPr="00C27885">
        <w:rPr>
          <w:bCs/>
          <w:color w:val="000000"/>
        </w:rPr>
        <w:t>STEP 61 From Calvary to Joseph’s Tomb</w:t>
      </w:r>
    </w:p>
    <w:p w:rsidR="00975C93" w:rsidRPr="00C27885" w:rsidRDefault="00975C93" w:rsidP="00CE5AEE">
      <w:pPr>
        <w:ind w:firstLine="1440"/>
      </w:pPr>
      <w:r w:rsidRPr="00C27885">
        <w:rPr>
          <w:bCs/>
          <w:color w:val="000000"/>
        </w:rPr>
        <w:t xml:space="preserve">Mt. 27:57-66; Mk. 15:42-47; Lk. 23:50-56; Jn. 19:31-42 </w:t>
      </w:r>
    </w:p>
    <w:p w:rsidR="00975C93" w:rsidRPr="00C27885" w:rsidRDefault="00975C93" w:rsidP="00975C93">
      <w:r w:rsidRPr="00C27885">
        <w:rPr>
          <w:bCs/>
          <w:color w:val="000000"/>
        </w:rPr>
        <w:t>STEP 62 From Joseph’s Tomb to the heart of the earth</w:t>
      </w:r>
      <w:r w:rsidR="00CE5AEE">
        <w:tab/>
      </w:r>
      <w:r w:rsidR="00CE5AEE">
        <w:tab/>
        <w:t xml:space="preserve">           </w:t>
      </w:r>
      <w:r w:rsidRPr="00C27885">
        <w:rPr>
          <w:bCs/>
          <w:color w:val="000000"/>
        </w:rPr>
        <w:t>1 Peter 3:18-20</w:t>
      </w:r>
    </w:p>
    <w:p w:rsidR="00975C93" w:rsidRPr="00C27885" w:rsidRDefault="00975C93" w:rsidP="00975C93">
      <w:r w:rsidRPr="00C27885">
        <w:rPr>
          <w:bCs/>
          <w:color w:val="000000"/>
        </w:rPr>
        <w:t>STEP 63 From the heart of the earth to the Resurrection Garden</w:t>
      </w:r>
    </w:p>
    <w:p w:rsidR="00975C93" w:rsidRPr="00C27885" w:rsidRDefault="00975C93" w:rsidP="00CE5AEE">
      <w:pPr>
        <w:ind w:firstLine="1440"/>
      </w:pPr>
      <w:r w:rsidRPr="00C27885">
        <w:rPr>
          <w:bCs/>
          <w:color w:val="000000"/>
        </w:rPr>
        <w:t>Mt. 28:2-4; Mk. 16:9-11; Lk. 24?:12; Jn. 20::1-18</w:t>
      </w:r>
    </w:p>
    <w:p w:rsidR="003C4EEC" w:rsidRDefault="00975C93" w:rsidP="003C4EEC">
      <w:pPr>
        <w:rPr>
          <w:bCs/>
          <w:color w:val="000000"/>
        </w:rPr>
      </w:pPr>
      <w:r w:rsidRPr="00C27885">
        <w:rPr>
          <w:bCs/>
          <w:color w:val="000000"/>
        </w:rPr>
        <w:t xml:space="preserve">STEP 64 From the Resurection Garden to </w:t>
      </w:r>
      <w:r w:rsidR="00595DC4">
        <w:rPr>
          <w:bCs/>
          <w:color w:val="000000"/>
        </w:rPr>
        <w:t xml:space="preserve">Galilee </w:t>
      </w:r>
    </w:p>
    <w:p w:rsidR="003C4EEC" w:rsidRPr="00C27885" w:rsidRDefault="00595DC4" w:rsidP="003C4EEC">
      <w:pPr>
        <w:ind w:firstLine="1440"/>
      </w:pPr>
      <w:r w:rsidRPr="00C27885">
        <w:rPr>
          <w:bCs/>
          <w:color w:val="000000"/>
        </w:rPr>
        <w:t>Mt. 28:5-15</w:t>
      </w:r>
      <w:r>
        <w:rPr>
          <w:bCs/>
          <w:color w:val="000000"/>
        </w:rPr>
        <w:t xml:space="preserve">; </w:t>
      </w:r>
      <w:r w:rsidRPr="00C27885">
        <w:rPr>
          <w:bCs/>
          <w:color w:val="000000"/>
        </w:rPr>
        <w:t>Mk. 16:2-8</w:t>
      </w:r>
      <w:r w:rsidR="003C4EEC" w:rsidRPr="00C27885">
        <w:rPr>
          <w:bCs/>
          <w:color w:val="000000"/>
        </w:rPr>
        <w:t>; Lk. 24:1-1</w:t>
      </w:r>
      <w:r w:rsidR="003C4EEC">
        <w:rPr>
          <w:bCs/>
          <w:color w:val="000000"/>
        </w:rPr>
        <w:t>2</w:t>
      </w:r>
    </w:p>
    <w:p w:rsidR="00975C93" w:rsidRPr="00C27885" w:rsidRDefault="00975C93" w:rsidP="00975C93">
      <w:r w:rsidRPr="00C27885">
        <w:rPr>
          <w:bCs/>
          <w:color w:val="000000"/>
        </w:rPr>
        <w:t xml:space="preserve">STEP 65 From </w:t>
      </w:r>
      <w:r w:rsidR="00595DC4">
        <w:rPr>
          <w:bCs/>
          <w:color w:val="000000"/>
        </w:rPr>
        <w:t xml:space="preserve">Galilee </w:t>
      </w:r>
      <w:r w:rsidR="004D171A">
        <w:rPr>
          <w:bCs/>
          <w:color w:val="000000"/>
        </w:rPr>
        <w:t>to a mountain</w:t>
      </w:r>
      <w:r w:rsidRPr="00C27885">
        <w:rPr>
          <w:bCs/>
          <w:color w:val="000000"/>
        </w:rPr>
        <w:t xml:space="preserve"> </w:t>
      </w:r>
      <w:r w:rsidR="00B52C61">
        <w:rPr>
          <w:bCs/>
          <w:color w:val="000000"/>
        </w:rPr>
        <w:t xml:space="preserve">road </w:t>
      </w:r>
      <w:r w:rsidRPr="00C27885">
        <w:rPr>
          <w:bCs/>
          <w:color w:val="000000"/>
        </w:rPr>
        <w:t>near Jerusalem</w:t>
      </w:r>
      <w:r w:rsidR="003C4EEC">
        <w:rPr>
          <w:bCs/>
          <w:color w:val="000000"/>
        </w:rPr>
        <w:t xml:space="preserve"> Mat.28:16</w:t>
      </w:r>
    </w:p>
    <w:p w:rsidR="00975C93" w:rsidRPr="00C27885" w:rsidRDefault="00975C93" w:rsidP="00975C93">
      <w:r w:rsidRPr="00C27885">
        <w:rPr>
          <w:bCs/>
          <w:color w:val="000000"/>
        </w:rPr>
        <w:t>STEP 66 From the Road near Jerusalem to the Emmaus Road</w:t>
      </w:r>
      <w:r w:rsidR="004D171A">
        <w:t xml:space="preserve">.  </w:t>
      </w:r>
      <w:r w:rsidR="004D171A">
        <w:rPr>
          <w:bCs/>
          <w:color w:val="000000"/>
        </w:rPr>
        <w:t>Mk.16:12,13;</w:t>
      </w:r>
      <w:r w:rsidR="00CE5AEE">
        <w:rPr>
          <w:bCs/>
          <w:color w:val="000000"/>
        </w:rPr>
        <w:t>Lk.</w:t>
      </w:r>
      <w:r w:rsidRPr="00C27885">
        <w:rPr>
          <w:bCs/>
          <w:color w:val="000000"/>
        </w:rPr>
        <w:t>24:13-35</w:t>
      </w:r>
    </w:p>
    <w:p w:rsidR="00975C93" w:rsidRPr="00C27885" w:rsidRDefault="00975C93" w:rsidP="00975C93">
      <w:r w:rsidRPr="00C27885">
        <w:rPr>
          <w:bCs/>
          <w:color w:val="000000"/>
        </w:rPr>
        <w:t>STEP 67 From the Road to Emmaus to the Upper Room</w:t>
      </w:r>
      <w:r w:rsidR="00CE5AEE">
        <w:tab/>
        <w:t xml:space="preserve">     </w:t>
      </w:r>
      <w:r w:rsidRPr="00C27885">
        <w:rPr>
          <w:bCs/>
          <w:color w:val="000000"/>
        </w:rPr>
        <w:t>Lk. 24:36-43; Jn. 20:19-23</w:t>
      </w:r>
    </w:p>
    <w:p w:rsidR="00975C93" w:rsidRPr="00C27885" w:rsidRDefault="00975C93" w:rsidP="00975C93">
      <w:r w:rsidRPr="00C27885">
        <w:rPr>
          <w:bCs/>
          <w:color w:val="000000"/>
        </w:rPr>
        <w:t>STEP 68 From the Upper Room back to the Upper room (a week later)</w:t>
      </w:r>
      <w:r w:rsidR="00CE5AEE">
        <w:tab/>
        <w:t xml:space="preserve">    </w:t>
      </w:r>
      <w:r w:rsidRPr="00C27885">
        <w:rPr>
          <w:bCs/>
          <w:color w:val="000000"/>
        </w:rPr>
        <w:t>Jn. 20:24-29</w:t>
      </w:r>
    </w:p>
    <w:p w:rsidR="00975C93" w:rsidRPr="00C27885" w:rsidRDefault="00975C93" w:rsidP="00975C93">
      <w:r w:rsidRPr="00C27885">
        <w:rPr>
          <w:bCs/>
          <w:color w:val="000000"/>
        </w:rPr>
        <w:t>STEP 69 From the Upper Room to the Sea of Tiberias</w:t>
      </w:r>
      <w:r w:rsidR="00CE5AEE">
        <w:tab/>
      </w:r>
      <w:r w:rsidR="00CE5AEE">
        <w:tab/>
      </w:r>
      <w:r w:rsidR="00CE5AEE">
        <w:tab/>
        <w:t xml:space="preserve">    </w:t>
      </w:r>
      <w:r w:rsidRPr="00C27885">
        <w:rPr>
          <w:bCs/>
          <w:color w:val="000000"/>
        </w:rPr>
        <w:t>Jn. 21:1-25</w:t>
      </w:r>
    </w:p>
    <w:p w:rsidR="00975C93" w:rsidRPr="00C27885" w:rsidRDefault="00975C93" w:rsidP="00CE5AEE">
      <w:r w:rsidRPr="00C27885">
        <w:rPr>
          <w:bCs/>
          <w:color w:val="000000"/>
        </w:rPr>
        <w:t>STEP 70 Fom the Sea of Tiberias to Mount Tabor</w:t>
      </w:r>
      <w:r w:rsidR="00CE5AEE">
        <w:tab/>
      </w:r>
      <w:r w:rsidR="00CE5AEE">
        <w:tab/>
      </w:r>
      <w:r w:rsidR="00CE5AEE">
        <w:tab/>
      </w:r>
      <w:r w:rsidR="00CE5AEE">
        <w:tab/>
        <w:t xml:space="preserve">  </w:t>
      </w:r>
      <w:r w:rsidRPr="00C27885">
        <w:rPr>
          <w:bCs/>
          <w:color w:val="000000"/>
        </w:rPr>
        <w:t>Mt. 28:16-20</w:t>
      </w:r>
    </w:p>
    <w:p w:rsidR="00975C93" w:rsidRPr="00C27885" w:rsidRDefault="00975C93" w:rsidP="00CE5AEE">
      <w:r w:rsidRPr="00C27885">
        <w:rPr>
          <w:bCs/>
          <w:color w:val="000000"/>
        </w:rPr>
        <w:t>STEP 71 From Mt. Tabor to the Upper Room</w:t>
      </w:r>
      <w:r w:rsidR="00CE5AEE">
        <w:tab/>
      </w:r>
      <w:r w:rsidR="00CE5AEE">
        <w:tab/>
        <w:t xml:space="preserve">   </w:t>
      </w:r>
      <w:r w:rsidRPr="00C27885">
        <w:rPr>
          <w:bCs/>
          <w:color w:val="000000"/>
        </w:rPr>
        <w:t>Mk. 16:14-18; Lk. 24:44-49</w:t>
      </w:r>
    </w:p>
    <w:p w:rsidR="00DC1ED0" w:rsidRDefault="00975C93" w:rsidP="004D171A">
      <w:pPr>
        <w:rPr>
          <w:bCs/>
          <w:color w:val="000000"/>
        </w:rPr>
      </w:pPr>
      <w:r w:rsidRPr="00C27885">
        <w:rPr>
          <w:bCs/>
          <w:color w:val="000000"/>
        </w:rPr>
        <w:t>STEP 72 From the Upper Room to the Mt. Olives</w:t>
      </w:r>
      <w:r w:rsidR="00595DC4">
        <w:t xml:space="preserve"> </w:t>
      </w:r>
      <w:r w:rsidRPr="00C27885">
        <w:rPr>
          <w:bCs/>
          <w:color w:val="000000"/>
        </w:rPr>
        <w:t>Mk</w:t>
      </w:r>
      <w:r w:rsidR="00595DC4">
        <w:rPr>
          <w:bCs/>
          <w:color w:val="000000"/>
        </w:rPr>
        <w:t>.</w:t>
      </w:r>
      <w:r w:rsidR="002D5649">
        <w:rPr>
          <w:bCs/>
          <w:color w:val="000000"/>
        </w:rPr>
        <w:t>16:19,</w:t>
      </w:r>
      <w:r w:rsidR="00595DC4">
        <w:rPr>
          <w:bCs/>
          <w:color w:val="000000"/>
        </w:rPr>
        <w:t>20; Lk.</w:t>
      </w:r>
      <w:r w:rsidRPr="00C27885">
        <w:rPr>
          <w:bCs/>
          <w:color w:val="000000"/>
        </w:rPr>
        <w:t xml:space="preserve">24:50-53 Acts 1:4-11 </w:t>
      </w:r>
    </w:p>
    <w:p w:rsidR="004417AA" w:rsidRPr="004D171A" w:rsidRDefault="004417AA" w:rsidP="004D171A"/>
    <w:p w:rsidR="00DC1ED0" w:rsidRPr="000F1930" w:rsidRDefault="00DC1ED0" w:rsidP="00034A27">
      <w:pPr>
        <w:pStyle w:val="Heading1"/>
        <w:numPr>
          <w:ilvl w:val="0"/>
          <w:numId w:val="21"/>
        </w:numPr>
        <w:jc w:val="left"/>
        <w:rPr>
          <w:sz w:val="24"/>
          <w:szCs w:val="24"/>
        </w:rPr>
      </w:pPr>
      <w:bookmarkStart w:id="9" w:name="_Toc236294990"/>
      <w:r w:rsidRPr="000F1930">
        <w:rPr>
          <w:sz w:val="24"/>
          <w:szCs w:val="24"/>
        </w:rPr>
        <w:t xml:space="preserve">The </w:t>
      </w:r>
      <w:r w:rsidR="008032FD" w:rsidRPr="000F1930">
        <w:rPr>
          <w:sz w:val="24"/>
          <w:szCs w:val="24"/>
        </w:rPr>
        <w:t>Certainty</w:t>
      </w:r>
      <w:r w:rsidRPr="000F1930">
        <w:rPr>
          <w:sz w:val="24"/>
          <w:szCs w:val="24"/>
        </w:rPr>
        <w:t xml:space="preserve"> of Christ</w:t>
      </w:r>
      <w:bookmarkEnd w:id="9"/>
    </w:p>
    <w:p w:rsidR="00306362" w:rsidRPr="000F1930" w:rsidRDefault="00306362" w:rsidP="008032FD"/>
    <w:p w:rsidR="008032FD" w:rsidRPr="000F1930" w:rsidRDefault="008032FD" w:rsidP="008032FD">
      <w:r w:rsidRPr="000F1930">
        <w:t>Considering Christ and historical and experiential evidence.</w:t>
      </w:r>
    </w:p>
    <w:p w:rsidR="00306362" w:rsidRPr="000F1930" w:rsidRDefault="00306362" w:rsidP="008032FD">
      <w:r w:rsidRPr="000F1930">
        <w:t>Secular beyond the Scripture, Historical signifance an fact of Christ, other historical writings…Josephus, Shakespear, historians, Roman History, Anything in history that substantiates the story of the Gospels…like Roman protocol for capital punishment was indeed crucifixion, herod and pilate did indeed exist at this time, etc.</w:t>
      </w:r>
    </w:p>
    <w:p w:rsidR="00306362" w:rsidRPr="000F1930" w:rsidRDefault="00306362" w:rsidP="008032FD"/>
    <w:p w:rsidR="00DC0993" w:rsidRPr="000F1930" w:rsidRDefault="00813A5D" w:rsidP="008032FD">
      <w:r>
        <w:t>Anythin</w:t>
      </w:r>
      <w:r w:rsidR="00306362" w:rsidRPr="000F1930">
        <w:t>g that lends evidence to the absoluteness of the record of the Gospels.</w:t>
      </w:r>
    </w:p>
    <w:p w:rsidR="00DC0993" w:rsidRPr="000F1930" w:rsidRDefault="00DC0993" w:rsidP="008032FD">
      <w:r w:rsidRPr="000F1930">
        <w:t xml:space="preserve">Herod and Edomites, their history. </w:t>
      </w:r>
    </w:p>
    <w:p w:rsidR="00736508" w:rsidRPr="000F1930" w:rsidRDefault="00736508" w:rsidP="008032FD">
      <w:r w:rsidRPr="000F1930">
        <w:t>More than a Carpentar &amp; Evidence that Demands a Verdict---both by Josh McDowell</w:t>
      </w:r>
    </w:p>
    <w:p w:rsidR="001E6075" w:rsidRPr="000F1930" w:rsidRDefault="001E6075" w:rsidP="008032FD"/>
    <w:p w:rsidR="001E6075" w:rsidRPr="000F1930" w:rsidRDefault="001E6075" w:rsidP="001E6075">
      <w:pPr>
        <w:spacing w:before="100" w:beforeAutospacing="1"/>
        <w:jc w:val="center"/>
        <w:rPr>
          <w:b/>
          <w:bCs/>
          <w:color w:val="000000"/>
          <w:u w:val="single"/>
        </w:rPr>
      </w:pPr>
    </w:p>
    <w:p w:rsidR="001E6075" w:rsidRPr="000F1930" w:rsidRDefault="001E6075" w:rsidP="001E6075">
      <w:pPr>
        <w:spacing w:before="100" w:beforeAutospacing="1"/>
        <w:jc w:val="center"/>
        <w:rPr>
          <w:b/>
          <w:bCs/>
          <w:color w:val="000000"/>
          <w:u w:val="single"/>
        </w:rPr>
      </w:pPr>
    </w:p>
    <w:p w:rsidR="001E6075" w:rsidRPr="000F1930" w:rsidRDefault="001E6075" w:rsidP="001E6075">
      <w:pPr>
        <w:spacing w:before="100" w:beforeAutospacing="1"/>
        <w:jc w:val="center"/>
        <w:rPr>
          <w:b/>
          <w:bCs/>
          <w:color w:val="000000"/>
          <w:u w:val="single"/>
        </w:rPr>
      </w:pPr>
    </w:p>
    <w:p w:rsidR="001E6075" w:rsidRPr="000F1930" w:rsidRDefault="001E6075" w:rsidP="001E6075">
      <w:pPr>
        <w:spacing w:before="100" w:beforeAutospacing="1"/>
        <w:jc w:val="center"/>
        <w:rPr>
          <w:b/>
          <w:bCs/>
          <w:color w:val="000000"/>
          <w:u w:val="single"/>
        </w:rPr>
      </w:pPr>
    </w:p>
    <w:p w:rsidR="001E6075" w:rsidRPr="000F1930" w:rsidRDefault="001E6075" w:rsidP="001E6075">
      <w:pPr>
        <w:spacing w:before="100" w:beforeAutospacing="1"/>
        <w:jc w:val="center"/>
        <w:rPr>
          <w:b/>
          <w:bCs/>
          <w:color w:val="000000"/>
          <w:u w:val="single"/>
        </w:rPr>
      </w:pPr>
    </w:p>
    <w:p w:rsidR="001E6075" w:rsidRPr="000F1930" w:rsidRDefault="001E6075" w:rsidP="00CE5AEE">
      <w:pPr>
        <w:spacing w:before="100" w:beforeAutospacing="1"/>
      </w:pPr>
    </w:p>
    <w:sectPr w:rsidR="001E6075" w:rsidRPr="000F1930" w:rsidSect="00975C93">
      <w:headerReference w:type="default" r:id="rId9"/>
      <w:footerReference w:type="default" r:id="rId10"/>
      <w:endnotePr>
        <w:numFmt w:val="decimal"/>
      </w:endnotePr>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1E41" w:rsidRDefault="001F1E41">
      <w:r>
        <w:separator/>
      </w:r>
    </w:p>
    <w:p w:rsidR="001F1E41" w:rsidRDefault="001F1E41"/>
  </w:endnote>
  <w:endnote w:type="continuationSeparator" w:id="0">
    <w:p w:rsidR="001F1E41" w:rsidRDefault="001F1E41">
      <w:r>
        <w:continuationSeparator/>
      </w:r>
    </w:p>
    <w:p w:rsidR="001F1E41" w:rsidRDefault="001F1E4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E7E" w:rsidRDefault="00397D09">
    <w:pPr>
      <w:pStyle w:val="Footer"/>
      <w:jc w:val="center"/>
    </w:pPr>
    <w:fldSimple w:instr=" PAGE   \* MERGEFORMAT ">
      <w:r w:rsidR="00135E7E">
        <w:rPr>
          <w:noProof/>
        </w:rPr>
        <w:t>12</w:t>
      </w:r>
    </w:fldSimple>
  </w:p>
  <w:p w:rsidR="00135E7E" w:rsidRDefault="00135E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1E41" w:rsidRDefault="001F1E41">
      <w:r>
        <w:separator/>
      </w:r>
    </w:p>
    <w:p w:rsidR="001F1E41" w:rsidRDefault="001F1E41"/>
  </w:footnote>
  <w:footnote w:type="continuationSeparator" w:id="0">
    <w:p w:rsidR="001F1E41" w:rsidRDefault="001F1E41">
      <w:r>
        <w:continuationSeparator/>
      </w:r>
    </w:p>
    <w:p w:rsidR="001F1E41" w:rsidRDefault="001F1E4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E7E" w:rsidRPr="008B3233" w:rsidRDefault="00135E7E" w:rsidP="00F36236">
    <w:pPr>
      <w:pStyle w:val="Header"/>
      <w:jc w:val="center"/>
    </w:pPr>
    <w:r>
      <w:t>Deliverance Bible Institute</w:t>
    </w:r>
  </w:p>
  <w:p w:rsidR="00135E7E" w:rsidRPr="00FB59A4" w:rsidRDefault="00135E7E" w:rsidP="00F36236">
    <w:pPr>
      <w:pStyle w:val="Header"/>
      <w:jc w:val="center"/>
      <w:rPr>
        <w:sz w:val="28"/>
        <w:szCs w:val="28"/>
      </w:rPr>
    </w:pPr>
    <w:r>
      <w:rPr>
        <w:sz w:val="28"/>
        <w:szCs w:val="28"/>
      </w:rPr>
      <w:t>LIFE OF CHRIST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E3D89"/>
    <w:multiLevelType w:val="hybridMultilevel"/>
    <w:tmpl w:val="649C16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B24A0C"/>
    <w:multiLevelType w:val="hybridMultilevel"/>
    <w:tmpl w:val="70587D5A"/>
    <w:lvl w:ilvl="0" w:tplc="B5AC1C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126F43"/>
    <w:multiLevelType w:val="hybridMultilevel"/>
    <w:tmpl w:val="D37A7ED0"/>
    <w:lvl w:ilvl="0" w:tplc="89A03DC6">
      <w:start w:val="1"/>
      <w:numFmt w:val="lowerLetter"/>
      <w:lvlText w:val="%1."/>
      <w:lvlJc w:val="left"/>
      <w:pPr>
        <w:ind w:left="1800" w:hanging="360"/>
      </w:pPr>
      <w:rPr>
        <w:rFonts w:ascii="Times New Roman" w:eastAsia="Times New Roman" w:hAnsi="Times New Roman" w:cs="Times New Roman"/>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E6A3C93"/>
    <w:multiLevelType w:val="hybridMultilevel"/>
    <w:tmpl w:val="4AB2E6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E6007D"/>
    <w:multiLevelType w:val="hybridMultilevel"/>
    <w:tmpl w:val="EF96E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464E59"/>
    <w:multiLevelType w:val="hybridMultilevel"/>
    <w:tmpl w:val="5238AD5E"/>
    <w:lvl w:ilvl="0" w:tplc="372E50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1912BF"/>
    <w:multiLevelType w:val="hybridMultilevel"/>
    <w:tmpl w:val="E7AA0A4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50A06"/>
    <w:multiLevelType w:val="hybridMultilevel"/>
    <w:tmpl w:val="189EC0D2"/>
    <w:lvl w:ilvl="0" w:tplc="671C30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66819A8"/>
    <w:multiLevelType w:val="hybridMultilevel"/>
    <w:tmpl w:val="B4A46D5C"/>
    <w:lvl w:ilvl="0" w:tplc="7528DC5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84933B4"/>
    <w:multiLevelType w:val="hybridMultilevel"/>
    <w:tmpl w:val="B7C2FB48"/>
    <w:lvl w:ilvl="0" w:tplc="3B34CC2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28894CE4"/>
    <w:multiLevelType w:val="hybridMultilevel"/>
    <w:tmpl w:val="4F7E0F12"/>
    <w:lvl w:ilvl="0" w:tplc="B96C14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4E3CC8"/>
    <w:multiLevelType w:val="hybridMultilevel"/>
    <w:tmpl w:val="C0BEBAE2"/>
    <w:lvl w:ilvl="0" w:tplc="B4B40310">
      <w:start w:val="1"/>
      <w:numFmt w:val="upp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4">
    <w:nsid w:val="2CC95246"/>
    <w:multiLevelType w:val="hybridMultilevel"/>
    <w:tmpl w:val="F2ECEF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6517749"/>
    <w:multiLevelType w:val="hybridMultilevel"/>
    <w:tmpl w:val="565ECA0A"/>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nsid w:val="3BD508EB"/>
    <w:multiLevelType w:val="hybridMultilevel"/>
    <w:tmpl w:val="C5C22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CA673F9"/>
    <w:multiLevelType w:val="hybridMultilevel"/>
    <w:tmpl w:val="1044458A"/>
    <w:lvl w:ilvl="0" w:tplc="04090015">
      <w:start w:val="1"/>
      <w:numFmt w:val="upperLetter"/>
      <w:lvlText w:val="%1."/>
      <w:lvlJc w:val="left"/>
      <w:pPr>
        <w:ind w:left="1080" w:hanging="360"/>
      </w:pPr>
      <w:rPr>
        <w:rFonts w:hint="default"/>
      </w:rPr>
    </w:lvl>
    <w:lvl w:ilvl="1" w:tplc="34085E1E">
      <w:start w:val="1"/>
      <w:numFmt w:val="decimal"/>
      <w:lvlText w:val="%2."/>
      <w:lvlJc w:val="left"/>
      <w:pPr>
        <w:ind w:left="1800" w:hanging="360"/>
      </w:pPr>
      <w:rPr>
        <w:rFonts w:ascii="Times New Roman" w:eastAsia="Times New Roman" w:hAnsi="Times New Roman" w:cs="Times New Roman"/>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FDB0110"/>
    <w:multiLevelType w:val="hybridMultilevel"/>
    <w:tmpl w:val="C0BEBAE2"/>
    <w:lvl w:ilvl="0" w:tplc="B4B40310">
      <w:start w:val="1"/>
      <w:numFmt w:val="upperLetter"/>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9">
    <w:nsid w:val="41924400"/>
    <w:multiLevelType w:val="hybridMultilevel"/>
    <w:tmpl w:val="AD121BE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9E0189"/>
    <w:multiLevelType w:val="hybridMultilevel"/>
    <w:tmpl w:val="D42C285E"/>
    <w:lvl w:ilvl="0" w:tplc="04090015">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7F6663E"/>
    <w:multiLevelType w:val="hybridMultilevel"/>
    <w:tmpl w:val="4E069C32"/>
    <w:lvl w:ilvl="0" w:tplc="C61A8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85F20E6"/>
    <w:multiLevelType w:val="hybridMultilevel"/>
    <w:tmpl w:val="9DF8D8C2"/>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3E1A57"/>
    <w:multiLevelType w:val="hybridMultilevel"/>
    <w:tmpl w:val="72E66F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20D0539"/>
    <w:multiLevelType w:val="hybridMultilevel"/>
    <w:tmpl w:val="4AF87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E67DB1"/>
    <w:multiLevelType w:val="hybridMultilevel"/>
    <w:tmpl w:val="46F46464"/>
    <w:lvl w:ilvl="0" w:tplc="38C0A6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9317139"/>
    <w:multiLevelType w:val="hybridMultilevel"/>
    <w:tmpl w:val="F00C98D8"/>
    <w:lvl w:ilvl="0" w:tplc="648A6C02">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97741A"/>
    <w:multiLevelType w:val="hybridMultilevel"/>
    <w:tmpl w:val="9FF85DF0"/>
    <w:lvl w:ilvl="0" w:tplc="3468CC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E702CC2"/>
    <w:multiLevelType w:val="hybridMultilevel"/>
    <w:tmpl w:val="F3F243D4"/>
    <w:lvl w:ilvl="0" w:tplc="1CB466B6">
      <w:start w:val="1"/>
      <w:numFmt w:val="decimal"/>
      <w:lvlText w:val="%1."/>
      <w:lvlJc w:val="left"/>
      <w:pPr>
        <w:ind w:left="2520" w:hanging="360"/>
      </w:pPr>
      <w:rPr>
        <w:rFonts w:hint="default"/>
        <w:color w:val="00000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30">
    <w:nsid w:val="5F01683B"/>
    <w:multiLevelType w:val="hybridMultilevel"/>
    <w:tmpl w:val="BFB89E04"/>
    <w:lvl w:ilvl="0" w:tplc="E41A6A3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B97B25"/>
    <w:multiLevelType w:val="hybridMultilevel"/>
    <w:tmpl w:val="DA2C7644"/>
    <w:lvl w:ilvl="0" w:tplc="1C3EB94A">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32">
    <w:nsid w:val="658D2964"/>
    <w:multiLevelType w:val="hybridMultilevel"/>
    <w:tmpl w:val="E7AA0A4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6E4340"/>
    <w:multiLevelType w:val="hybridMultilevel"/>
    <w:tmpl w:val="4ED473F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9E5533"/>
    <w:multiLevelType w:val="hybridMultilevel"/>
    <w:tmpl w:val="AAE6E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5B1B96"/>
    <w:multiLevelType w:val="hybridMultilevel"/>
    <w:tmpl w:val="505EB714"/>
    <w:lvl w:ilvl="0" w:tplc="0590E06E">
      <w:start w:val="1"/>
      <w:numFmt w:val="upperRoman"/>
      <w:pStyle w:val="Heading2"/>
      <w:lvlText w:val="%1."/>
      <w:lvlJc w:val="left"/>
      <w:pPr>
        <w:ind w:left="1080" w:hanging="720"/>
      </w:pPr>
      <w:rPr>
        <w:rFonts w:cs="Times New Roman" w:hint="default"/>
      </w:rPr>
    </w:lvl>
    <w:lvl w:ilvl="1" w:tplc="C1267E7C"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748612A8"/>
    <w:multiLevelType w:val="hybridMultilevel"/>
    <w:tmpl w:val="B218CE6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B35156"/>
    <w:multiLevelType w:val="hybridMultilevel"/>
    <w:tmpl w:val="473AD1B4"/>
    <w:lvl w:ilvl="0" w:tplc="37EEEC7E">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39">
    <w:nsid w:val="7B861E72"/>
    <w:multiLevelType w:val="hybridMultilevel"/>
    <w:tmpl w:val="4D309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E2513B"/>
    <w:multiLevelType w:val="hybridMultilevel"/>
    <w:tmpl w:val="DA6628AE"/>
    <w:lvl w:ilvl="0" w:tplc="E3A01660">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29"/>
  </w:num>
  <w:num w:numId="2">
    <w:abstractNumId w:val="12"/>
  </w:num>
  <w:num w:numId="3">
    <w:abstractNumId w:val="38"/>
  </w:num>
  <w:num w:numId="4">
    <w:abstractNumId w:val="6"/>
  </w:num>
  <w:num w:numId="5">
    <w:abstractNumId w:val="35"/>
  </w:num>
  <w:num w:numId="6">
    <w:abstractNumId w:val="37"/>
  </w:num>
  <w:num w:numId="7">
    <w:abstractNumId w:val="40"/>
    <w:lvlOverride w:ilvl="0">
      <w:startOverride w:val="1"/>
    </w:lvlOverride>
  </w:num>
  <w:num w:numId="8">
    <w:abstractNumId w:val="22"/>
  </w:num>
  <w:num w:numId="9">
    <w:abstractNumId w:val="15"/>
  </w:num>
  <w:num w:numId="10">
    <w:abstractNumId w:val="2"/>
  </w:num>
  <w:num w:numId="11">
    <w:abstractNumId w:val="10"/>
  </w:num>
  <w:num w:numId="12">
    <w:abstractNumId w:val="16"/>
  </w:num>
  <w:num w:numId="13">
    <w:abstractNumId w:val="0"/>
  </w:num>
  <w:num w:numId="14">
    <w:abstractNumId w:val="33"/>
  </w:num>
  <w:num w:numId="15">
    <w:abstractNumId w:val="23"/>
  </w:num>
  <w:num w:numId="16">
    <w:abstractNumId w:val="17"/>
  </w:num>
  <w:num w:numId="17">
    <w:abstractNumId w:val="9"/>
  </w:num>
  <w:num w:numId="18">
    <w:abstractNumId w:val="11"/>
  </w:num>
  <w:num w:numId="19">
    <w:abstractNumId w:val="19"/>
  </w:num>
  <w:num w:numId="20">
    <w:abstractNumId w:val="25"/>
  </w:num>
  <w:num w:numId="21">
    <w:abstractNumId w:val="26"/>
  </w:num>
  <w:num w:numId="22">
    <w:abstractNumId w:val="30"/>
  </w:num>
  <w:num w:numId="23">
    <w:abstractNumId w:val="5"/>
  </w:num>
  <w:num w:numId="24">
    <w:abstractNumId w:val="24"/>
  </w:num>
  <w:num w:numId="25">
    <w:abstractNumId w:val="28"/>
  </w:num>
  <w:num w:numId="26">
    <w:abstractNumId w:val="20"/>
  </w:num>
  <w:num w:numId="27">
    <w:abstractNumId w:val="34"/>
  </w:num>
  <w:num w:numId="28">
    <w:abstractNumId w:val="36"/>
  </w:num>
  <w:num w:numId="29">
    <w:abstractNumId w:val="39"/>
  </w:num>
  <w:num w:numId="30">
    <w:abstractNumId w:val="4"/>
  </w:num>
  <w:num w:numId="31">
    <w:abstractNumId w:val="13"/>
  </w:num>
  <w:num w:numId="32">
    <w:abstractNumId w:val="14"/>
  </w:num>
  <w:num w:numId="33">
    <w:abstractNumId w:val="7"/>
  </w:num>
  <w:num w:numId="34">
    <w:abstractNumId w:val="21"/>
  </w:num>
  <w:num w:numId="35">
    <w:abstractNumId w:val="8"/>
  </w:num>
  <w:num w:numId="36">
    <w:abstractNumId w:val="3"/>
  </w:num>
  <w:num w:numId="37">
    <w:abstractNumId w:val="1"/>
  </w:num>
  <w:num w:numId="38">
    <w:abstractNumId w:val="32"/>
  </w:num>
  <w:num w:numId="39">
    <w:abstractNumId w:val="27"/>
  </w:num>
  <w:num w:numId="40">
    <w:abstractNumId w:val="18"/>
  </w:num>
  <w:num w:numId="41">
    <w:abstractNumId w:val="31"/>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defaultTabStop w:val="720"/>
  <w:drawingGridHorizontalSpacing w:val="120"/>
  <w:displayHorizontalDrawingGridEvery w:val="2"/>
  <w:noPunctuationKerning/>
  <w:characterSpacingControl w:val="doNotCompress"/>
  <w:savePreviewPicture/>
  <w:hdrShapeDefaults>
    <o:shapedefaults v:ext="edit" spidmax="174082"/>
  </w:hdrShapeDefaults>
  <w:footnotePr>
    <w:footnote w:id="-1"/>
    <w:footnote w:id="0"/>
  </w:footnotePr>
  <w:endnotePr>
    <w:endnote w:id="-1"/>
    <w:endnote w:id="0"/>
  </w:endnotePr>
  <w:compat/>
  <w:rsids>
    <w:rsidRoot w:val="00DC1ED0"/>
    <w:rsid w:val="00000FCD"/>
    <w:rsid w:val="000023B5"/>
    <w:rsid w:val="00003B00"/>
    <w:rsid w:val="00004A50"/>
    <w:rsid w:val="000065AF"/>
    <w:rsid w:val="000128E5"/>
    <w:rsid w:val="00012993"/>
    <w:rsid w:val="00012B16"/>
    <w:rsid w:val="00014E5C"/>
    <w:rsid w:val="00014F1C"/>
    <w:rsid w:val="00016A99"/>
    <w:rsid w:val="00020646"/>
    <w:rsid w:val="00024A6C"/>
    <w:rsid w:val="00025998"/>
    <w:rsid w:val="00033196"/>
    <w:rsid w:val="00033934"/>
    <w:rsid w:val="0003461D"/>
    <w:rsid w:val="000346D4"/>
    <w:rsid w:val="00034A27"/>
    <w:rsid w:val="00034E55"/>
    <w:rsid w:val="00035F80"/>
    <w:rsid w:val="00043319"/>
    <w:rsid w:val="0004447D"/>
    <w:rsid w:val="00044B39"/>
    <w:rsid w:val="00046586"/>
    <w:rsid w:val="00050A78"/>
    <w:rsid w:val="00051285"/>
    <w:rsid w:val="00054FA6"/>
    <w:rsid w:val="00055728"/>
    <w:rsid w:val="00056AA3"/>
    <w:rsid w:val="00056FCD"/>
    <w:rsid w:val="00060442"/>
    <w:rsid w:val="000613DA"/>
    <w:rsid w:val="0006208C"/>
    <w:rsid w:val="0006300B"/>
    <w:rsid w:val="00063444"/>
    <w:rsid w:val="0006520B"/>
    <w:rsid w:val="00066069"/>
    <w:rsid w:val="000724EB"/>
    <w:rsid w:val="00076DA7"/>
    <w:rsid w:val="00080C89"/>
    <w:rsid w:val="0008297D"/>
    <w:rsid w:val="00084191"/>
    <w:rsid w:val="000873E4"/>
    <w:rsid w:val="00087D19"/>
    <w:rsid w:val="00091CD9"/>
    <w:rsid w:val="00091E43"/>
    <w:rsid w:val="000936DB"/>
    <w:rsid w:val="00094BAF"/>
    <w:rsid w:val="00094C90"/>
    <w:rsid w:val="00095366"/>
    <w:rsid w:val="00096FF4"/>
    <w:rsid w:val="000A082E"/>
    <w:rsid w:val="000A0D30"/>
    <w:rsid w:val="000A1D1B"/>
    <w:rsid w:val="000A7249"/>
    <w:rsid w:val="000B6E5F"/>
    <w:rsid w:val="000C1A35"/>
    <w:rsid w:val="000C3FC7"/>
    <w:rsid w:val="000C7411"/>
    <w:rsid w:val="000C7678"/>
    <w:rsid w:val="000C769E"/>
    <w:rsid w:val="000D35A3"/>
    <w:rsid w:val="000D6B7D"/>
    <w:rsid w:val="000E0108"/>
    <w:rsid w:val="000E0A4D"/>
    <w:rsid w:val="000E1AF1"/>
    <w:rsid w:val="000E1FA4"/>
    <w:rsid w:val="000E66A5"/>
    <w:rsid w:val="000E6AD4"/>
    <w:rsid w:val="000F0E97"/>
    <w:rsid w:val="000F15B2"/>
    <w:rsid w:val="000F1930"/>
    <w:rsid w:val="000F41D9"/>
    <w:rsid w:val="000F6E8F"/>
    <w:rsid w:val="000F76A8"/>
    <w:rsid w:val="00100BD1"/>
    <w:rsid w:val="001019CB"/>
    <w:rsid w:val="00101C21"/>
    <w:rsid w:val="0010203D"/>
    <w:rsid w:val="00104361"/>
    <w:rsid w:val="00112477"/>
    <w:rsid w:val="001125B9"/>
    <w:rsid w:val="00113D66"/>
    <w:rsid w:val="00114E62"/>
    <w:rsid w:val="0011585B"/>
    <w:rsid w:val="00121284"/>
    <w:rsid w:val="001213C3"/>
    <w:rsid w:val="00121700"/>
    <w:rsid w:val="00124CF2"/>
    <w:rsid w:val="0012559D"/>
    <w:rsid w:val="0012592A"/>
    <w:rsid w:val="001278C5"/>
    <w:rsid w:val="00127979"/>
    <w:rsid w:val="00127992"/>
    <w:rsid w:val="001304AE"/>
    <w:rsid w:val="00130ED9"/>
    <w:rsid w:val="00131C69"/>
    <w:rsid w:val="00132A1F"/>
    <w:rsid w:val="001350A0"/>
    <w:rsid w:val="001354DD"/>
    <w:rsid w:val="00135E7E"/>
    <w:rsid w:val="00140629"/>
    <w:rsid w:val="00140A94"/>
    <w:rsid w:val="00141D9C"/>
    <w:rsid w:val="00143C80"/>
    <w:rsid w:val="00146325"/>
    <w:rsid w:val="001476A0"/>
    <w:rsid w:val="0014788E"/>
    <w:rsid w:val="00152C7A"/>
    <w:rsid w:val="00152F9E"/>
    <w:rsid w:val="00154815"/>
    <w:rsid w:val="001605EE"/>
    <w:rsid w:val="0016413E"/>
    <w:rsid w:val="00164A4D"/>
    <w:rsid w:val="00172235"/>
    <w:rsid w:val="00174034"/>
    <w:rsid w:val="00175F2A"/>
    <w:rsid w:val="00180258"/>
    <w:rsid w:val="001805DA"/>
    <w:rsid w:val="00182620"/>
    <w:rsid w:val="00182B25"/>
    <w:rsid w:val="0018475A"/>
    <w:rsid w:val="00184D83"/>
    <w:rsid w:val="001868D1"/>
    <w:rsid w:val="001913E7"/>
    <w:rsid w:val="0019353A"/>
    <w:rsid w:val="00193AF7"/>
    <w:rsid w:val="00196E84"/>
    <w:rsid w:val="0019746D"/>
    <w:rsid w:val="001977E3"/>
    <w:rsid w:val="001A0E30"/>
    <w:rsid w:val="001A2206"/>
    <w:rsid w:val="001A3041"/>
    <w:rsid w:val="001A634F"/>
    <w:rsid w:val="001B1C48"/>
    <w:rsid w:val="001B29E8"/>
    <w:rsid w:val="001B2B29"/>
    <w:rsid w:val="001B3DDA"/>
    <w:rsid w:val="001B57DA"/>
    <w:rsid w:val="001B5C63"/>
    <w:rsid w:val="001B5FA1"/>
    <w:rsid w:val="001B6B23"/>
    <w:rsid w:val="001B779D"/>
    <w:rsid w:val="001C0F11"/>
    <w:rsid w:val="001C136C"/>
    <w:rsid w:val="001C1610"/>
    <w:rsid w:val="001C58B5"/>
    <w:rsid w:val="001C7CE2"/>
    <w:rsid w:val="001D059B"/>
    <w:rsid w:val="001D0C15"/>
    <w:rsid w:val="001D0C7F"/>
    <w:rsid w:val="001D3D16"/>
    <w:rsid w:val="001D495F"/>
    <w:rsid w:val="001D5632"/>
    <w:rsid w:val="001D6F1C"/>
    <w:rsid w:val="001E5CAF"/>
    <w:rsid w:val="001E6075"/>
    <w:rsid w:val="001E6134"/>
    <w:rsid w:val="001E7A94"/>
    <w:rsid w:val="001F094D"/>
    <w:rsid w:val="001F1E41"/>
    <w:rsid w:val="001F3578"/>
    <w:rsid w:val="001F5192"/>
    <w:rsid w:val="001F5B39"/>
    <w:rsid w:val="001F5BC4"/>
    <w:rsid w:val="002016C7"/>
    <w:rsid w:val="002023B3"/>
    <w:rsid w:val="0020432C"/>
    <w:rsid w:val="00207249"/>
    <w:rsid w:val="002103CB"/>
    <w:rsid w:val="00211A83"/>
    <w:rsid w:val="0022135E"/>
    <w:rsid w:val="00222959"/>
    <w:rsid w:val="0022563F"/>
    <w:rsid w:val="00225AD2"/>
    <w:rsid w:val="00225BAD"/>
    <w:rsid w:val="002310B5"/>
    <w:rsid w:val="00234E12"/>
    <w:rsid w:val="00235D6C"/>
    <w:rsid w:val="0023665C"/>
    <w:rsid w:val="0023744F"/>
    <w:rsid w:val="0023789D"/>
    <w:rsid w:val="002403E3"/>
    <w:rsid w:val="00242D18"/>
    <w:rsid w:val="00253440"/>
    <w:rsid w:val="00253E36"/>
    <w:rsid w:val="00254517"/>
    <w:rsid w:val="0025574B"/>
    <w:rsid w:val="00255A44"/>
    <w:rsid w:val="002630A3"/>
    <w:rsid w:val="00263862"/>
    <w:rsid w:val="00264981"/>
    <w:rsid w:val="00266DA3"/>
    <w:rsid w:val="00271CE4"/>
    <w:rsid w:val="00274120"/>
    <w:rsid w:val="002751FE"/>
    <w:rsid w:val="002756FB"/>
    <w:rsid w:val="0027797F"/>
    <w:rsid w:val="0028267E"/>
    <w:rsid w:val="00282E5F"/>
    <w:rsid w:val="002932B6"/>
    <w:rsid w:val="002942A1"/>
    <w:rsid w:val="00297032"/>
    <w:rsid w:val="00297912"/>
    <w:rsid w:val="002A1F00"/>
    <w:rsid w:val="002A2187"/>
    <w:rsid w:val="002A3494"/>
    <w:rsid w:val="002A7234"/>
    <w:rsid w:val="002A78F0"/>
    <w:rsid w:val="002B0328"/>
    <w:rsid w:val="002B4C5D"/>
    <w:rsid w:val="002B5690"/>
    <w:rsid w:val="002B78A7"/>
    <w:rsid w:val="002C0790"/>
    <w:rsid w:val="002C10D5"/>
    <w:rsid w:val="002C381E"/>
    <w:rsid w:val="002C429F"/>
    <w:rsid w:val="002C51FB"/>
    <w:rsid w:val="002C75E6"/>
    <w:rsid w:val="002C782E"/>
    <w:rsid w:val="002D2052"/>
    <w:rsid w:val="002D41AE"/>
    <w:rsid w:val="002D5649"/>
    <w:rsid w:val="002D5967"/>
    <w:rsid w:val="002E0FEF"/>
    <w:rsid w:val="002E37D6"/>
    <w:rsid w:val="002E4729"/>
    <w:rsid w:val="002E4EDD"/>
    <w:rsid w:val="002E6BFA"/>
    <w:rsid w:val="002F0D63"/>
    <w:rsid w:val="002F2B04"/>
    <w:rsid w:val="002F4A50"/>
    <w:rsid w:val="002F7DE4"/>
    <w:rsid w:val="00306362"/>
    <w:rsid w:val="0030786A"/>
    <w:rsid w:val="00315A64"/>
    <w:rsid w:val="003223DA"/>
    <w:rsid w:val="00322FD4"/>
    <w:rsid w:val="003246EC"/>
    <w:rsid w:val="00330B16"/>
    <w:rsid w:val="00334B7F"/>
    <w:rsid w:val="003350B8"/>
    <w:rsid w:val="00335B29"/>
    <w:rsid w:val="00337514"/>
    <w:rsid w:val="0034144D"/>
    <w:rsid w:val="00343180"/>
    <w:rsid w:val="003431C2"/>
    <w:rsid w:val="003432B5"/>
    <w:rsid w:val="0034407F"/>
    <w:rsid w:val="00345DEE"/>
    <w:rsid w:val="00346E66"/>
    <w:rsid w:val="003478BE"/>
    <w:rsid w:val="00350E2C"/>
    <w:rsid w:val="00353A64"/>
    <w:rsid w:val="00355246"/>
    <w:rsid w:val="003579A3"/>
    <w:rsid w:val="003601C8"/>
    <w:rsid w:val="00361451"/>
    <w:rsid w:val="003619BA"/>
    <w:rsid w:val="00362030"/>
    <w:rsid w:val="0036416C"/>
    <w:rsid w:val="003667E0"/>
    <w:rsid w:val="00370090"/>
    <w:rsid w:val="003738B0"/>
    <w:rsid w:val="0037799A"/>
    <w:rsid w:val="0038357B"/>
    <w:rsid w:val="00384600"/>
    <w:rsid w:val="00392B0D"/>
    <w:rsid w:val="00397D09"/>
    <w:rsid w:val="003A0616"/>
    <w:rsid w:val="003A5B75"/>
    <w:rsid w:val="003A782D"/>
    <w:rsid w:val="003B0890"/>
    <w:rsid w:val="003B1071"/>
    <w:rsid w:val="003B4BF7"/>
    <w:rsid w:val="003B4CAA"/>
    <w:rsid w:val="003B7D61"/>
    <w:rsid w:val="003C1CC8"/>
    <w:rsid w:val="003C4EEC"/>
    <w:rsid w:val="003C5936"/>
    <w:rsid w:val="003C77B5"/>
    <w:rsid w:val="003D78AB"/>
    <w:rsid w:val="003E1733"/>
    <w:rsid w:val="003E5B84"/>
    <w:rsid w:val="003E5EC2"/>
    <w:rsid w:val="003E6FC1"/>
    <w:rsid w:val="003F595B"/>
    <w:rsid w:val="003F6F32"/>
    <w:rsid w:val="003F77F0"/>
    <w:rsid w:val="00406AB6"/>
    <w:rsid w:val="00410FC9"/>
    <w:rsid w:val="00413121"/>
    <w:rsid w:val="00414EFF"/>
    <w:rsid w:val="00415870"/>
    <w:rsid w:val="00416165"/>
    <w:rsid w:val="00416EEC"/>
    <w:rsid w:val="0042213E"/>
    <w:rsid w:val="00425949"/>
    <w:rsid w:val="004269F4"/>
    <w:rsid w:val="004324B3"/>
    <w:rsid w:val="00432DBD"/>
    <w:rsid w:val="004331DA"/>
    <w:rsid w:val="004331E1"/>
    <w:rsid w:val="00433500"/>
    <w:rsid w:val="00433883"/>
    <w:rsid w:val="00433DB6"/>
    <w:rsid w:val="004364A6"/>
    <w:rsid w:val="00437104"/>
    <w:rsid w:val="004417AA"/>
    <w:rsid w:val="00442335"/>
    <w:rsid w:val="00444229"/>
    <w:rsid w:val="004446E4"/>
    <w:rsid w:val="00446E1B"/>
    <w:rsid w:val="00452F1C"/>
    <w:rsid w:val="004530FC"/>
    <w:rsid w:val="00454C62"/>
    <w:rsid w:val="00454D5D"/>
    <w:rsid w:val="00455685"/>
    <w:rsid w:val="00464110"/>
    <w:rsid w:val="0046567D"/>
    <w:rsid w:val="0046668D"/>
    <w:rsid w:val="00467899"/>
    <w:rsid w:val="00473ED2"/>
    <w:rsid w:val="00473FE1"/>
    <w:rsid w:val="00474B97"/>
    <w:rsid w:val="00482FE0"/>
    <w:rsid w:val="0048414D"/>
    <w:rsid w:val="00484995"/>
    <w:rsid w:val="00487796"/>
    <w:rsid w:val="004923EC"/>
    <w:rsid w:val="00493F43"/>
    <w:rsid w:val="00493F8C"/>
    <w:rsid w:val="0049477E"/>
    <w:rsid w:val="004956C7"/>
    <w:rsid w:val="004965F4"/>
    <w:rsid w:val="004968DE"/>
    <w:rsid w:val="00497DA3"/>
    <w:rsid w:val="004A10B9"/>
    <w:rsid w:val="004A34EC"/>
    <w:rsid w:val="004A4B19"/>
    <w:rsid w:val="004A4C9E"/>
    <w:rsid w:val="004A7813"/>
    <w:rsid w:val="004B270E"/>
    <w:rsid w:val="004B2BD0"/>
    <w:rsid w:val="004B602C"/>
    <w:rsid w:val="004B75C1"/>
    <w:rsid w:val="004B7B25"/>
    <w:rsid w:val="004C4D79"/>
    <w:rsid w:val="004C58A4"/>
    <w:rsid w:val="004C627E"/>
    <w:rsid w:val="004C6C51"/>
    <w:rsid w:val="004D0917"/>
    <w:rsid w:val="004D1077"/>
    <w:rsid w:val="004D171A"/>
    <w:rsid w:val="004D2420"/>
    <w:rsid w:val="004D421B"/>
    <w:rsid w:val="004E090F"/>
    <w:rsid w:val="004E4566"/>
    <w:rsid w:val="004E6EDE"/>
    <w:rsid w:val="004F08DF"/>
    <w:rsid w:val="004F1CA0"/>
    <w:rsid w:val="004F23FF"/>
    <w:rsid w:val="004F3597"/>
    <w:rsid w:val="004F47E3"/>
    <w:rsid w:val="004F48AF"/>
    <w:rsid w:val="004F5C06"/>
    <w:rsid w:val="004F6C32"/>
    <w:rsid w:val="00500B72"/>
    <w:rsid w:val="005022F2"/>
    <w:rsid w:val="00502F39"/>
    <w:rsid w:val="00505E33"/>
    <w:rsid w:val="005065E8"/>
    <w:rsid w:val="00507FD4"/>
    <w:rsid w:val="00511EA7"/>
    <w:rsid w:val="00513AF5"/>
    <w:rsid w:val="00517D99"/>
    <w:rsid w:val="00521A8C"/>
    <w:rsid w:val="00521D9B"/>
    <w:rsid w:val="00522E79"/>
    <w:rsid w:val="005231EB"/>
    <w:rsid w:val="0052571D"/>
    <w:rsid w:val="00525E35"/>
    <w:rsid w:val="005300FF"/>
    <w:rsid w:val="00530E3F"/>
    <w:rsid w:val="00533578"/>
    <w:rsid w:val="0053725B"/>
    <w:rsid w:val="00537D8F"/>
    <w:rsid w:val="0054123C"/>
    <w:rsid w:val="005516E1"/>
    <w:rsid w:val="0055187A"/>
    <w:rsid w:val="00551965"/>
    <w:rsid w:val="0055224B"/>
    <w:rsid w:val="005534FA"/>
    <w:rsid w:val="005557EB"/>
    <w:rsid w:val="005568B4"/>
    <w:rsid w:val="005615D1"/>
    <w:rsid w:val="00562764"/>
    <w:rsid w:val="00562E81"/>
    <w:rsid w:val="00564D35"/>
    <w:rsid w:val="0056589A"/>
    <w:rsid w:val="00567864"/>
    <w:rsid w:val="00570C4E"/>
    <w:rsid w:val="0057344A"/>
    <w:rsid w:val="005736A3"/>
    <w:rsid w:val="00573B26"/>
    <w:rsid w:val="00574F0C"/>
    <w:rsid w:val="0057505C"/>
    <w:rsid w:val="005754C5"/>
    <w:rsid w:val="005811CC"/>
    <w:rsid w:val="00583794"/>
    <w:rsid w:val="00586B05"/>
    <w:rsid w:val="00591BA3"/>
    <w:rsid w:val="0059356B"/>
    <w:rsid w:val="00594085"/>
    <w:rsid w:val="0059533D"/>
    <w:rsid w:val="00595DC4"/>
    <w:rsid w:val="00596DF8"/>
    <w:rsid w:val="0059789B"/>
    <w:rsid w:val="005A09E1"/>
    <w:rsid w:val="005A0CD3"/>
    <w:rsid w:val="005A14EE"/>
    <w:rsid w:val="005A33D1"/>
    <w:rsid w:val="005A6FA4"/>
    <w:rsid w:val="005B4B2E"/>
    <w:rsid w:val="005B4C5B"/>
    <w:rsid w:val="005B5030"/>
    <w:rsid w:val="005B53F4"/>
    <w:rsid w:val="005C1342"/>
    <w:rsid w:val="005D02FD"/>
    <w:rsid w:val="005D0488"/>
    <w:rsid w:val="005D0AC6"/>
    <w:rsid w:val="005D1B1E"/>
    <w:rsid w:val="005D1F03"/>
    <w:rsid w:val="005D2DB3"/>
    <w:rsid w:val="005D3464"/>
    <w:rsid w:val="005D431F"/>
    <w:rsid w:val="005D54B6"/>
    <w:rsid w:val="005D7D62"/>
    <w:rsid w:val="005E0780"/>
    <w:rsid w:val="005E0A7D"/>
    <w:rsid w:val="005E21D8"/>
    <w:rsid w:val="005E370B"/>
    <w:rsid w:val="005E4AED"/>
    <w:rsid w:val="005E69A5"/>
    <w:rsid w:val="005F1D1B"/>
    <w:rsid w:val="005F629A"/>
    <w:rsid w:val="005F75F6"/>
    <w:rsid w:val="005F7FAF"/>
    <w:rsid w:val="00600CB7"/>
    <w:rsid w:val="00607DF8"/>
    <w:rsid w:val="00610826"/>
    <w:rsid w:val="006108AB"/>
    <w:rsid w:val="00610A90"/>
    <w:rsid w:val="00611536"/>
    <w:rsid w:val="00611CAF"/>
    <w:rsid w:val="00611FE8"/>
    <w:rsid w:val="00611FF9"/>
    <w:rsid w:val="00612C07"/>
    <w:rsid w:val="00616FFF"/>
    <w:rsid w:val="006225B7"/>
    <w:rsid w:val="00624F34"/>
    <w:rsid w:val="00631D3F"/>
    <w:rsid w:val="00632BE0"/>
    <w:rsid w:val="006343FC"/>
    <w:rsid w:val="00636924"/>
    <w:rsid w:val="006404BA"/>
    <w:rsid w:val="00644AD8"/>
    <w:rsid w:val="00644DA5"/>
    <w:rsid w:val="00645296"/>
    <w:rsid w:val="00651764"/>
    <w:rsid w:val="00652BAD"/>
    <w:rsid w:val="00652EC1"/>
    <w:rsid w:val="006537ED"/>
    <w:rsid w:val="00655298"/>
    <w:rsid w:val="00660D0D"/>
    <w:rsid w:val="006615F0"/>
    <w:rsid w:val="00662258"/>
    <w:rsid w:val="00662FB8"/>
    <w:rsid w:val="006634FC"/>
    <w:rsid w:val="00667140"/>
    <w:rsid w:val="00667546"/>
    <w:rsid w:val="0067039E"/>
    <w:rsid w:val="0067141D"/>
    <w:rsid w:val="00671F27"/>
    <w:rsid w:val="006723E8"/>
    <w:rsid w:val="0067380A"/>
    <w:rsid w:val="0067426A"/>
    <w:rsid w:val="00675E0F"/>
    <w:rsid w:val="006774D7"/>
    <w:rsid w:val="00680073"/>
    <w:rsid w:val="00680B49"/>
    <w:rsid w:val="006829F4"/>
    <w:rsid w:val="006851C6"/>
    <w:rsid w:val="00686030"/>
    <w:rsid w:val="00691076"/>
    <w:rsid w:val="00691C8D"/>
    <w:rsid w:val="00691FAE"/>
    <w:rsid w:val="00693DB1"/>
    <w:rsid w:val="00694B8A"/>
    <w:rsid w:val="00694D4A"/>
    <w:rsid w:val="006951E2"/>
    <w:rsid w:val="006954ED"/>
    <w:rsid w:val="006A07B4"/>
    <w:rsid w:val="006A16DD"/>
    <w:rsid w:val="006A3D8E"/>
    <w:rsid w:val="006A6474"/>
    <w:rsid w:val="006A704C"/>
    <w:rsid w:val="006A70BF"/>
    <w:rsid w:val="006B5BD8"/>
    <w:rsid w:val="006B6D89"/>
    <w:rsid w:val="006C1687"/>
    <w:rsid w:val="006C2B85"/>
    <w:rsid w:val="006C3ADC"/>
    <w:rsid w:val="006C7FED"/>
    <w:rsid w:val="006D19B3"/>
    <w:rsid w:val="006D1A5E"/>
    <w:rsid w:val="006D4320"/>
    <w:rsid w:val="006D4CEA"/>
    <w:rsid w:val="006D4E88"/>
    <w:rsid w:val="006D6321"/>
    <w:rsid w:val="006D643D"/>
    <w:rsid w:val="006E3F4C"/>
    <w:rsid w:val="006E5E6E"/>
    <w:rsid w:val="006F0080"/>
    <w:rsid w:val="007022BF"/>
    <w:rsid w:val="00703646"/>
    <w:rsid w:val="00703B8B"/>
    <w:rsid w:val="0070744F"/>
    <w:rsid w:val="00707ABA"/>
    <w:rsid w:val="00716D48"/>
    <w:rsid w:val="00720EAE"/>
    <w:rsid w:val="007226C2"/>
    <w:rsid w:val="007248A1"/>
    <w:rsid w:val="00733070"/>
    <w:rsid w:val="00736508"/>
    <w:rsid w:val="00740733"/>
    <w:rsid w:val="007407E0"/>
    <w:rsid w:val="00741BC4"/>
    <w:rsid w:val="00741E9E"/>
    <w:rsid w:val="00743656"/>
    <w:rsid w:val="0074649D"/>
    <w:rsid w:val="00747A29"/>
    <w:rsid w:val="00747B73"/>
    <w:rsid w:val="00751039"/>
    <w:rsid w:val="00751467"/>
    <w:rsid w:val="0075152C"/>
    <w:rsid w:val="0075169A"/>
    <w:rsid w:val="00752142"/>
    <w:rsid w:val="00752C09"/>
    <w:rsid w:val="00753D12"/>
    <w:rsid w:val="00753F55"/>
    <w:rsid w:val="007561F2"/>
    <w:rsid w:val="0076201F"/>
    <w:rsid w:val="00762913"/>
    <w:rsid w:val="007703A8"/>
    <w:rsid w:val="00773F3C"/>
    <w:rsid w:val="00774992"/>
    <w:rsid w:val="00782C3E"/>
    <w:rsid w:val="00784C65"/>
    <w:rsid w:val="007852E1"/>
    <w:rsid w:val="0078543D"/>
    <w:rsid w:val="007857C9"/>
    <w:rsid w:val="00794875"/>
    <w:rsid w:val="00795D54"/>
    <w:rsid w:val="00796FB9"/>
    <w:rsid w:val="007A4635"/>
    <w:rsid w:val="007A47D4"/>
    <w:rsid w:val="007A5431"/>
    <w:rsid w:val="007A5742"/>
    <w:rsid w:val="007A5C2A"/>
    <w:rsid w:val="007B0640"/>
    <w:rsid w:val="007B1663"/>
    <w:rsid w:val="007B5542"/>
    <w:rsid w:val="007C0E9D"/>
    <w:rsid w:val="007C1E69"/>
    <w:rsid w:val="007C2C55"/>
    <w:rsid w:val="007C34C9"/>
    <w:rsid w:val="007C3551"/>
    <w:rsid w:val="007D0B9F"/>
    <w:rsid w:val="007D2472"/>
    <w:rsid w:val="007D3830"/>
    <w:rsid w:val="007D4C6E"/>
    <w:rsid w:val="007D674E"/>
    <w:rsid w:val="007D7494"/>
    <w:rsid w:val="007E034F"/>
    <w:rsid w:val="007E10AB"/>
    <w:rsid w:val="007E239C"/>
    <w:rsid w:val="007E60FB"/>
    <w:rsid w:val="007E640C"/>
    <w:rsid w:val="007E7350"/>
    <w:rsid w:val="007F49A3"/>
    <w:rsid w:val="007F4E9C"/>
    <w:rsid w:val="0080263C"/>
    <w:rsid w:val="008032FD"/>
    <w:rsid w:val="008034E0"/>
    <w:rsid w:val="008036CE"/>
    <w:rsid w:val="00807EBA"/>
    <w:rsid w:val="008106E3"/>
    <w:rsid w:val="00812AC1"/>
    <w:rsid w:val="00813A5D"/>
    <w:rsid w:val="00814560"/>
    <w:rsid w:val="00816A06"/>
    <w:rsid w:val="00816B3D"/>
    <w:rsid w:val="00822022"/>
    <w:rsid w:val="0082236D"/>
    <w:rsid w:val="00822EA0"/>
    <w:rsid w:val="00823499"/>
    <w:rsid w:val="008259CA"/>
    <w:rsid w:val="00827F79"/>
    <w:rsid w:val="00832A73"/>
    <w:rsid w:val="008336CB"/>
    <w:rsid w:val="00834D6D"/>
    <w:rsid w:val="00836070"/>
    <w:rsid w:val="008365A3"/>
    <w:rsid w:val="0084051C"/>
    <w:rsid w:val="008409BA"/>
    <w:rsid w:val="00842B81"/>
    <w:rsid w:val="00843003"/>
    <w:rsid w:val="0084424A"/>
    <w:rsid w:val="00851AB9"/>
    <w:rsid w:val="00852F51"/>
    <w:rsid w:val="00853554"/>
    <w:rsid w:val="008638A2"/>
    <w:rsid w:val="00871358"/>
    <w:rsid w:val="00874A3B"/>
    <w:rsid w:val="00877D0F"/>
    <w:rsid w:val="00880C1D"/>
    <w:rsid w:val="0088117E"/>
    <w:rsid w:val="00881EA9"/>
    <w:rsid w:val="008852B8"/>
    <w:rsid w:val="00886EDF"/>
    <w:rsid w:val="00890AB8"/>
    <w:rsid w:val="00891F0A"/>
    <w:rsid w:val="00893FBB"/>
    <w:rsid w:val="00896B66"/>
    <w:rsid w:val="00896BDD"/>
    <w:rsid w:val="00897311"/>
    <w:rsid w:val="008A2296"/>
    <w:rsid w:val="008A2A87"/>
    <w:rsid w:val="008A7914"/>
    <w:rsid w:val="008B23A8"/>
    <w:rsid w:val="008B2766"/>
    <w:rsid w:val="008B4A02"/>
    <w:rsid w:val="008B6D73"/>
    <w:rsid w:val="008B78A2"/>
    <w:rsid w:val="008C008E"/>
    <w:rsid w:val="008C02F6"/>
    <w:rsid w:val="008C1212"/>
    <w:rsid w:val="008C6FA8"/>
    <w:rsid w:val="008C70C6"/>
    <w:rsid w:val="008C77E9"/>
    <w:rsid w:val="008D1430"/>
    <w:rsid w:val="008D269D"/>
    <w:rsid w:val="008D319C"/>
    <w:rsid w:val="008D5457"/>
    <w:rsid w:val="008E4883"/>
    <w:rsid w:val="008F0781"/>
    <w:rsid w:val="008F4612"/>
    <w:rsid w:val="008F5649"/>
    <w:rsid w:val="00905530"/>
    <w:rsid w:val="0090724D"/>
    <w:rsid w:val="009103B2"/>
    <w:rsid w:val="0091372C"/>
    <w:rsid w:val="00913A10"/>
    <w:rsid w:val="009219BF"/>
    <w:rsid w:val="00924915"/>
    <w:rsid w:val="009273B4"/>
    <w:rsid w:val="00931E0B"/>
    <w:rsid w:val="00935CA6"/>
    <w:rsid w:val="00940A8F"/>
    <w:rsid w:val="00940F18"/>
    <w:rsid w:val="00943339"/>
    <w:rsid w:val="0095033B"/>
    <w:rsid w:val="009557BD"/>
    <w:rsid w:val="00955A80"/>
    <w:rsid w:val="00961A21"/>
    <w:rsid w:val="009637B6"/>
    <w:rsid w:val="0096471B"/>
    <w:rsid w:val="00964DEB"/>
    <w:rsid w:val="00967AFF"/>
    <w:rsid w:val="00970A3A"/>
    <w:rsid w:val="00970B4E"/>
    <w:rsid w:val="00972BC0"/>
    <w:rsid w:val="00973FAC"/>
    <w:rsid w:val="00975C20"/>
    <w:rsid w:val="00975C93"/>
    <w:rsid w:val="00976D49"/>
    <w:rsid w:val="0097724A"/>
    <w:rsid w:val="0098020B"/>
    <w:rsid w:val="009812DA"/>
    <w:rsid w:val="0098693A"/>
    <w:rsid w:val="00986AC3"/>
    <w:rsid w:val="00990031"/>
    <w:rsid w:val="0099742F"/>
    <w:rsid w:val="009A2987"/>
    <w:rsid w:val="009A72F4"/>
    <w:rsid w:val="009B3D7E"/>
    <w:rsid w:val="009B42C2"/>
    <w:rsid w:val="009B4DC7"/>
    <w:rsid w:val="009B6415"/>
    <w:rsid w:val="009B6FEC"/>
    <w:rsid w:val="009C7863"/>
    <w:rsid w:val="009D5891"/>
    <w:rsid w:val="009D6637"/>
    <w:rsid w:val="009D758C"/>
    <w:rsid w:val="009E043F"/>
    <w:rsid w:val="009E1143"/>
    <w:rsid w:val="009E1DDB"/>
    <w:rsid w:val="009E2CEC"/>
    <w:rsid w:val="009E2CFD"/>
    <w:rsid w:val="009E3F6F"/>
    <w:rsid w:val="009E5562"/>
    <w:rsid w:val="009E6228"/>
    <w:rsid w:val="009E66E8"/>
    <w:rsid w:val="009E71E3"/>
    <w:rsid w:val="009F03A0"/>
    <w:rsid w:val="009F12EA"/>
    <w:rsid w:val="009F5D35"/>
    <w:rsid w:val="009F78A1"/>
    <w:rsid w:val="00A013B3"/>
    <w:rsid w:val="00A041CB"/>
    <w:rsid w:val="00A061C0"/>
    <w:rsid w:val="00A07EE6"/>
    <w:rsid w:val="00A116EF"/>
    <w:rsid w:val="00A151BE"/>
    <w:rsid w:val="00A2236C"/>
    <w:rsid w:val="00A23EC6"/>
    <w:rsid w:val="00A260B1"/>
    <w:rsid w:val="00A26AF2"/>
    <w:rsid w:val="00A27C6A"/>
    <w:rsid w:val="00A31E40"/>
    <w:rsid w:val="00A31FF0"/>
    <w:rsid w:val="00A32EDE"/>
    <w:rsid w:val="00A35B8E"/>
    <w:rsid w:val="00A37582"/>
    <w:rsid w:val="00A400AA"/>
    <w:rsid w:val="00A409F3"/>
    <w:rsid w:val="00A410FF"/>
    <w:rsid w:val="00A428F3"/>
    <w:rsid w:val="00A45E83"/>
    <w:rsid w:val="00A4691A"/>
    <w:rsid w:val="00A4697B"/>
    <w:rsid w:val="00A47A88"/>
    <w:rsid w:val="00A50663"/>
    <w:rsid w:val="00A522C8"/>
    <w:rsid w:val="00A535D0"/>
    <w:rsid w:val="00A53763"/>
    <w:rsid w:val="00A5488B"/>
    <w:rsid w:val="00A552F3"/>
    <w:rsid w:val="00A6227E"/>
    <w:rsid w:val="00A643F2"/>
    <w:rsid w:val="00A64621"/>
    <w:rsid w:val="00A64D7E"/>
    <w:rsid w:val="00A659EF"/>
    <w:rsid w:val="00A71837"/>
    <w:rsid w:val="00A72D12"/>
    <w:rsid w:val="00A743FD"/>
    <w:rsid w:val="00A75890"/>
    <w:rsid w:val="00A778AE"/>
    <w:rsid w:val="00A83020"/>
    <w:rsid w:val="00A834B9"/>
    <w:rsid w:val="00A9040B"/>
    <w:rsid w:val="00A940C7"/>
    <w:rsid w:val="00A9659C"/>
    <w:rsid w:val="00A96D4D"/>
    <w:rsid w:val="00AA0A22"/>
    <w:rsid w:val="00AA11D9"/>
    <w:rsid w:val="00AA1CB6"/>
    <w:rsid w:val="00AA34EC"/>
    <w:rsid w:val="00AA68D5"/>
    <w:rsid w:val="00AB0EF3"/>
    <w:rsid w:val="00AB7030"/>
    <w:rsid w:val="00AC4092"/>
    <w:rsid w:val="00AC43AB"/>
    <w:rsid w:val="00AC5233"/>
    <w:rsid w:val="00AC7635"/>
    <w:rsid w:val="00AC7720"/>
    <w:rsid w:val="00AD1FFC"/>
    <w:rsid w:val="00AD28D3"/>
    <w:rsid w:val="00AD2910"/>
    <w:rsid w:val="00AD325C"/>
    <w:rsid w:val="00AD3D37"/>
    <w:rsid w:val="00AD5671"/>
    <w:rsid w:val="00AE24EF"/>
    <w:rsid w:val="00AE2CD7"/>
    <w:rsid w:val="00AE34AD"/>
    <w:rsid w:val="00AE4EAE"/>
    <w:rsid w:val="00AE50AB"/>
    <w:rsid w:val="00AE5B65"/>
    <w:rsid w:val="00AF220C"/>
    <w:rsid w:val="00AF31E8"/>
    <w:rsid w:val="00AF40CE"/>
    <w:rsid w:val="00AF4C05"/>
    <w:rsid w:val="00AF58AC"/>
    <w:rsid w:val="00AF6F64"/>
    <w:rsid w:val="00AF7130"/>
    <w:rsid w:val="00B01806"/>
    <w:rsid w:val="00B01E2C"/>
    <w:rsid w:val="00B024BB"/>
    <w:rsid w:val="00B04477"/>
    <w:rsid w:val="00B06236"/>
    <w:rsid w:val="00B074CB"/>
    <w:rsid w:val="00B128D2"/>
    <w:rsid w:val="00B137B0"/>
    <w:rsid w:val="00B20C6D"/>
    <w:rsid w:val="00B310C1"/>
    <w:rsid w:val="00B3146D"/>
    <w:rsid w:val="00B3418E"/>
    <w:rsid w:val="00B3650C"/>
    <w:rsid w:val="00B402AE"/>
    <w:rsid w:val="00B40820"/>
    <w:rsid w:val="00B40B74"/>
    <w:rsid w:val="00B41A05"/>
    <w:rsid w:val="00B41FD1"/>
    <w:rsid w:val="00B448D1"/>
    <w:rsid w:val="00B50F4B"/>
    <w:rsid w:val="00B51105"/>
    <w:rsid w:val="00B52C61"/>
    <w:rsid w:val="00B5418C"/>
    <w:rsid w:val="00B544DD"/>
    <w:rsid w:val="00B55C0D"/>
    <w:rsid w:val="00B56E7A"/>
    <w:rsid w:val="00B57434"/>
    <w:rsid w:val="00B575E2"/>
    <w:rsid w:val="00B603DA"/>
    <w:rsid w:val="00B616FE"/>
    <w:rsid w:val="00B63779"/>
    <w:rsid w:val="00B65456"/>
    <w:rsid w:val="00B6725A"/>
    <w:rsid w:val="00B706E2"/>
    <w:rsid w:val="00B73FD4"/>
    <w:rsid w:val="00B75770"/>
    <w:rsid w:val="00B7700F"/>
    <w:rsid w:val="00B77C3C"/>
    <w:rsid w:val="00B82099"/>
    <w:rsid w:val="00B85651"/>
    <w:rsid w:val="00B86506"/>
    <w:rsid w:val="00B900FB"/>
    <w:rsid w:val="00B90EB0"/>
    <w:rsid w:val="00B931F8"/>
    <w:rsid w:val="00B95696"/>
    <w:rsid w:val="00B97F83"/>
    <w:rsid w:val="00BA3727"/>
    <w:rsid w:val="00BA3948"/>
    <w:rsid w:val="00BA6CB5"/>
    <w:rsid w:val="00BA74B8"/>
    <w:rsid w:val="00BA7D79"/>
    <w:rsid w:val="00BB1635"/>
    <w:rsid w:val="00BB37A8"/>
    <w:rsid w:val="00BB7191"/>
    <w:rsid w:val="00BB7BD2"/>
    <w:rsid w:val="00BB7CA5"/>
    <w:rsid w:val="00BC17C8"/>
    <w:rsid w:val="00BC25AF"/>
    <w:rsid w:val="00BC3C8E"/>
    <w:rsid w:val="00BC3F2A"/>
    <w:rsid w:val="00BC5EDD"/>
    <w:rsid w:val="00BC6709"/>
    <w:rsid w:val="00BC6ACD"/>
    <w:rsid w:val="00BD0CC2"/>
    <w:rsid w:val="00BD0D05"/>
    <w:rsid w:val="00BD299A"/>
    <w:rsid w:val="00BD5D6C"/>
    <w:rsid w:val="00BD7110"/>
    <w:rsid w:val="00BE312C"/>
    <w:rsid w:val="00BF155A"/>
    <w:rsid w:val="00BF1BD4"/>
    <w:rsid w:val="00BF57F9"/>
    <w:rsid w:val="00BF6EA2"/>
    <w:rsid w:val="00BF7B57"/>
    <w:rsid w:val="00BF7FCF"/>
    <w:rsid w:val="00C013FE"/>
    <w:rsid w:val="00C02CFB"/>
    <w:rsid w:val="00C03D9C"/>
    <w:rsid w:val="00C06923"/>
    <w:rsid w:val="00C10960"/>
    <w:rsid w:val="00C129BF"/>
    <w:rsid w:val="00C13330"/>
    <w:rsid w:val="00C16536"/>
    <w:rsid w:val="00C16D02"/>
    <w:rsid w:val="00C1704D"/>
    <w:rsid w:val="00C20416"/>
    <w:rsid w:val="00C20CF3"/>
    <w:rsid w:val="00C23371"/>
    <w:rsid w:val="00C23986"/>
    <w:rsid w:val="00C253DB"/>
    <w:rsid w:val="00C2638F"/>
    <w:rsid w:val="00C27885"/>
    <w:rsid w:val="00C3014F"/>
    <w:rsid w:val="00C304D3"/>
    <w:rsid w:val="00C30FBB"/>
    <w:rsid w:val="00C312EB"/>
    <w:rsid w:val="00C326F8"/>
    <w:rsid w:val="00C32FBE"/>
    <w:rsid w:val="00C34B36"/>
    <w:rsid w:val="00C35099"/>
    <w:rsid w:val="00C3615C"/>
    <w:rsid w:val="00C37792"/>
    <w:rsid w:val="00C455DE"/>
    <w:rsid w:val="00C45970"/>
    <w:rsid w:val="00C45D6E"/>
    <w:rsid w:val="00C46079"/>
    <w:rsid w:val="00C46191"/>
    <w:rsid w:val="00C46AA8"/>
    <w:rsid w:val="00C52F9C"/>
    <w:rsid w:val="00C53883"/>
    <w:rsid w:val="00C655DA"/>
    <w:rsid w:val="00C71410"/>
    <w:rsid w:val="00C74169"/>
    <w:rsid w:val="00C76330"/>
    <w:rsid w:val="00C76C23"/>
    <w:rsid w:val="00C830A0"/>
    <w:rsid w:val="00C83471"/>
    <w:rsid w:val="00C8773B"/>
    <w:rsid w:val="00C87DA9"/>
    <w:rsid w:val="00C90CE3"/>
    <w:rsid w:val="00C90F25"/>
    <w:rsid w:val="00C910A6"/>
    <w:rsid w:val="00C957B7"/>
    <w:rsid w:val="00C96792"/>
    <w:rsid w:val="00CA15CE"/>
    <w:rsid w:val="00CA386D"/>
    <w:rsid w:val="00CA5F9B"/>
    <w:rsid w:val="00CA7810"/>
    <w:rsid w:val="00CA7F4D"/>
    <w:rsid w:val="00CB1252"/>
    <w:rsid w:val="00CB18FB"/>
    <w:rsid w:val="00CB3AA1"/>
    <w:rsid w:val="00CC0FD9"/>
    <w:rsid w:val="00CC1549"/>
    <w:rsid w:val="00CC48F9"/>
    <w:rsid w:val="00CC4EC8"/>
    <w:rsid w:val="00CC6CE3"/>
    <w:rsid w:val="00CD0A66"/>
    <w:rsid w:val="00CD5569"/>
    <w:rsid w:val="00CD5ADE"/>
    <w:rsid w:val="00CD7A42"/>
    <w:rsid w:val="00CE1049"/>
    <w:rsid w:val="00CE2E39"/>
    <w:rsid w:val="00CE30A9"/>
    <w:rsid w:val="00CE3984"/>
    <w:rsid w:val="00CE4BC1"/>
    <w:rsid w:val="00CE53B0"/>
    <w:rsid w:val="00CE5AEE"/>
    <w:rsid w:val="00CE6BC8"/>
    <w:rsid w:val="00CF40E4"/>
    <w:rsid w:val="00CF49D2"/>
    <w:rsid w:val="00CF6969"/>
    <w:rsid w:val="00CF6E99"/>
    <w:rsid w:val="00D01600"/>
    <w:rsid w:val="00D01E5F"/>
    <w:rsid w:val="00D0280B"/>
    <w:rsid w:val="00D03418"/>
    <w:rsid w:val="00D055E3"/>
    <w:rsid w:val="00D05D4B"/>
    <w:rsid w:val="00D07927"/>
    <w:rsid w:val="00D110BA"/>
    <w:rsid w:val="00D12C63"/>
    <w:rsid w:val="00D14BD5"/>
    <w:rsid w:val="00D1508D"/>
    <w:rsid w:val="00D21B6B"/>
    <w:rsid w:val="00D21FD8"/>
    <w:rsid w:val="00D23797"/>
    <w:rsid w:val="00D24A66"/>
    <w:rsid w:val="00D26B0C"/>
    <w:rsid w:val="00D3188C"/>
    <w:rsid w:val="00D32D95"/>
    <w:rsid w:val="00D33E1D"/>
    <w:rsid w:val="00D3502F"/>
    <w:rsid w:val="00D35D31"/>
    <w:rsid w:val="00D36C46"/>
    <w:rsid w:val="00D40726"/>
    <w:rsid w:val="00D40BBE"/>
    <w:rsid w:val="00D42595"/>
    <w:rsid w:val="00D44D2B"/>
    <w:rsid w:val="00D50DF6"/>
    <w:rsid w:val="00D5573B"/>
    <w:rsid w:val="00D56178"/>
    <w:rsid w:val="00D6369F"/>
    <w:rsid w:val="00D71E60"/>
    <w:rsid w:val="00D72E45"/>
    <w:rsid w:val="00D738EA"/>
    <w:rsid w:val="00D7507C"/>
    <w:rsid w:val="00D763D0"/>
    <w:rsid w:val="00D819A6"/>
    <w:rsid w:val="00D84E80"/>
    <w:rsid w:val="00D84FC5"/>
    <w:rsid w:val="00D91FC8"/>
    <w:rsid w:val="00D921F0"/>
    <w:rsid w:val="00DA096D"/>
    <w:rsid w:val="00DA534A"/>
    <w:rsid w:val="00DA632C"/>
    <w:rsid w:val="00DA633B"/>
    <w:rsid w:val="00DA6409"/>
    <w:rsid w:val="00DA76C7"/>
    <w:rsid w:val="00DB0E5D"/>
    <w:rsid w:val="00DB1C7E"/>
    <w:rsid w:val="00DB24EB"/>
    <w:rsid w:val="00DB54A5"/>
    <w:rsid w:val="00DB5545"/>
    <w:rsid w:val="00DB69D4"/>
    <w:rsid w:val="00DC0993"/>
    <w:rsid w:val="00DC1B37"/>
    <w:rsid w:val="00DC1ED0"/>
    <w:rsid w:val="00DC400A"/>
    <w:rsid w:val="00DC7221"/>
    <w:rsid w:val="00DD0A34"/>
    <w:rsid w:val="00DD7729"/>
    <w:rsid w:val="00DD7928"/>
    <w:rsid w:val="00DD7FDA"/>
    <w:rsid w:val="00DE0BBB"/>
    <w:rsid w:val="00DE1405"/>
    <w:rsid w:val="00DE2B29"/>
    <w:rsid w:val="00DE47EA"/>
    <w:rsid w:val="00DE6BB1"/>
    <w:rsid w:val="00DE7E4F"/>
    <w:rsid w:val="00DF0430"/>
    <w:rsid w:val="00DF081A"/>
    <w:rsid w:val="00DF7D8B"/>
    <w:rsid w:val="00E01C58"/>
    <w:rsid w:val="00E01CF9"/>
    <w:rsid w:val="00E060B9"/>
    <w:rsid w:val="00E06494"/>
    <w:rsid w:val="00E10450"/>
    <w:rsid w:val="00E1180E"/>
    <w:rsid w:val="00E164A1"/>
    <w:rsid w:val="00E17B2C"/>
    <w:rsid w:val="00E17DD0"/>
    <w:rsid w:val="00E214B9"/>
    <w:rsid w:val="00E22FB6"/>
    <w:rsid w:val="00E3209D"/>
    <w:rsid w:val="00E328F3"/>
    <w:rsid w:val="00E34075"/>
    <w:rsid w:val="00E358F2"/>
    <w:rsid w:val="00E37FBF"/>
    <w:rsid w:val="00E40366"/>
    <w:rsid w:val="00E41245"/>
    <w:rsid w:val="00E45750"/>
    <w:rsid w:val="00E50A9D"/>
    <w:rsid w:val="00E50B46"/>
    <w:rsid w:val="00E5131C"/>
    <w:rsid w:val="00E528FA"/>
    <w:rsid w:val="00E53ABA"/>
    <w:rsid w:val="00E5745F"/>
    <w:rsid w:val="00E60B17"/>
    <w:rsid w:val="00E62C28"/>
    <w:rsid w:val="00E65D92"/>
    <w:rsid w:val="00E6677F"/>
    <w:rsid w:val="00E71251"/>
    <w:rsid w:val="00E71A7A"/>
    <w:rsid w:val="00E71AB1"/>
    <w:rsid w:val="00E73CA1"/>
    <w:rsid w:val="00E7490D"/>
    <w:rsid w:val="00E74923"/>
    <w:rsid w:val="00E82FE2"/>
    <w:rsid w:val="00E851F9"/>
    <w:rsid w:val="00E852D9"/>
    <w:rsid w:val="00E86B90"/>
    <w:rsid w:val="00E913AB"/>
    <w:rsid w:val="00E91C65"/>
    <w:rsid w:val="00E96CCD"/>
    <w:rsid w:val="00EA1DD5"/>
    <w:rsid w:val="00EA3D58"/>
    <w:rsid w:val="00EA6137"/>
    <w:rsid w:val="00EA7D28"/>
    <w:rsid w:val="00EB0894"/>
    <w:rsid w:val="00EB0DA2"/>
    <w:rsid w:val="00EB3AB1"/>
    <w:rsid w:val="00EB54F4"/>
    <w:rsid w:val="00EB5690"/>
    <w:rsid w:val="00EB7F45"/>
    <w:rsid w:val="00EC0787"/>
    <w:rsid w:val="00EC3A96"/>
    <w:rsid w:val="00EC4C39"/>
    <w:rsid w:val="00ED0968"/>
    <w:rsid w:val="00ED1593"/>
    <w:rsid w:val="00ED28BC"/>
    <w:rsid w:val="00ED323C"/>
    <w:rsid w:val="00ED4753"/>
    <w:rsid w:val="00ED6999"/>
    <w:rsid w:val="00ED709D"/>
    <w:rsid w:val="00EE2661"/>
    <w:rsid w:val="00EE5C25"/>
    <w:rsid w:val="00EE5E51"/>
    <w:rsid w:val="00EE5FA2"/>
    <w:rsid w:val="00EE660A"/>
    <w:rsid w:val="00EE69D6"/>
    <w:rsid w:val="00EE7655"/>
    <w:rsid w:val="00EF08C6"/>
    <w:rsid w:val="00EF6A22"/>
    <w:rsid w:val="00EF6FF6"/>
    <w:rsid w:val="00F0164F"/>
    <w:rsid w:val="00F0473E"/>
    <w:rsid w:val="00F073EB"/>
    <w:rsid w:val="00F10CF4"/>
    <w:rsid w:val="00F10EB9"/>
    <w:rsid w:val="00F13748"/>
    <w:rsid w:val="00F13B2D"/>
    <w:rsid w:val="00F141D1"/>
    <w:rsid w:val="00F147FF"/>
    <w:rsid w:val="00F14B4D"/>
    <w:rsid w:val="00F20CF2"/>
    <w:rsid w:val="00F20F11"/>
    <w:rsid w:val="00F20FDE"/>
    <w:rsid w:val="00F221A7"/>
    <w:rsid w:val="00F242AF"/>
    <w:rsid w:val="00F26FBB"/>
    <w:rsid w:val="00F3196C"/>
    <w:rsid w:val="00F3226E"/>
    <w:rsid w:val="00F36236"/>
    <w:rsid w:val="00F3776C"/>
    <w:rsid w:val="00F402A5"/>
    <w:rsid w:val="00F41187"/>
    <w:rsid w:val="00F4244E"/>
    <w:rsid w:val="00F44596"/>
    <w:rsid w:val="00F45842"/>
    <w:rsid w:val="00F46B72"/>
    <w:rsid w:val="00F47E26"/>
    <w:rsid w:val="00F50F7E"/>
    <w:rsid w:val="00F51D74"/>
    <w:rsid w:val="00F553E2"/>
    <w:rsid w:val="00F61693"/>
    <w:rsid w:val="00F6169C"/>
    <w:rsid w:val="00F6206B"/>
    <w:rsid w:val="00F634CE"/>
    <w:rsid w:val="00F64643"/>
    <w:rsid w:val="00F64979"/>
    <w:rsid w:val="00F670AC"/>
    <w:rsid w:val="00F67EE6"/>
    <w:rsid w:val="00F71052"/>
    <w:rsid w:val="00F7484B"/>
    <w:rsid w:val="00F75104"/>
    <w:rsid w:val="00F76CC5"/>
    <w:rsid w:val="00F82790"/>
    <w:rsid w:val="00F82AC6"/>
    <w:rsid w:val="00F839CC"/>
    <w:rsid w:val="00F83AE7"/>
    <w:rsid w:val="00F83BD2"/>
    <w:rsid w:val="00F84397"/>
    <w:rsid w:val="00F86275"/>
    <w:rsid w:val="00F870C2"/>
    <w:rsid w:val="00F91169"/>
    <w:rsid w:val="00F923F0"/>
    <w:rsid w:val="00F92AC2"/>
    <w:rsid w:val="00F93D02"/>
    <w:rsid w:val="00F948B2"/>
    <w:rsid w:val="00F95797"/>
    <w:rsid w:val="00F96F8E"/>
    <w:rsid w:val="00F97D85"/>
    <w:rsid w:val="00FA0886"/>
    <w:rsid w:val="00FA0E51"/>
    <w:rsid w:val="00FA13D1"/>
    <w:rsid w:val="00FA47F3"/>
    <w:rsid w:val="00FA7085"/>
    <w:rsid w:val="00FA7131"/>
    <w:rsid w:val="00FA7FA2"/>
    <w:rsid w:val="00FB0395"/>
    <w:rsid w:val="00FB14CA"/>
    <w:rsid w:val="00FB348F"/>
    <w:rsid w:val="00FB7BB9"/>
    <w:rsid w:val="00FC0043"/>
    <w:rsid w:val="00FC24AC"/>
    <w:rsid w:val="00FC2B99"/>
    <w:rsid w:val="00FC58DA"/>
    <w:rsid w:val="00FD25C7"/>
    <w:rsid w:val="00FD2F45"/>
    <w:rsid w:val="00FD3A4F"/>
    <w:rsid w:val="00FD5513"/>
    <w:rsid w:val="00FE0B14"/>
    <w:rsid w:val="00FE18CA"/>
    <w:rsid w:val="00FE26A3"/>
    <w:rsid w:val="00FE28ED"/>
    <w:rsid w:val="00FE715C"/>
    <w:rsid w:val="00FF1881"/>
    <w:rsid w:val="00FF2AB4"/>
    <w:rsid w:val="00FF3A7B"/>
    <w:rsid w:val="00FF4B42"/>
    <w:rsid w:val="00FF6594"/>
    <w:rsid w:val="00FF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CA6"/>
    <w:rPr>
      <w:sz w:val="24"/>
      <w:szCs w:val="24"/>
    </w:rPr>
  </w:style>
  <w:style w:type="paragraph" w:styleId="Heading1">
    <w:name w:val="heading 1"/>
    <w:basedOn w:val="Normal"/>
    <w:next w:val="Normal"/>
    <w:link w:val="Heading1Char"/>
    <w:qFormat/>
    <w:rsid w:val="00935CA6"/>
    <w:pPr>
      <w:keepNext/>
      <w:jc w:val="center"/>
      <w:outlineLvl w:val="0"/>
    </w:pPr>
    <w:rPr>
      <w:b/>
      <w:bCs/>
      <w:sz w:val="48"/>
      <w:szCs w:val="48"/>
    </w:rPr>
  </w:style>
  <w:style w:type="paragraph" w:styleId="Heading2">
    <w:name w:val="heading 2"/>
    <w:basedOn w:val="Normal"/>
    <w:next w:val="Normal"/>
    <w:link w:val="Heading2Char"/>
    <w:qFormat/>
    <w:rsid w:val="00DE2B29"/>
    <w:pPr>
      <w:keepNext/>
      <w:numPr>
        <w:numId w:val="5"/>
      </w:numPr>
      <w:ind w:left="360" w:hanging="360"/>
      <w:outlineLvl w:val="1"/>
    </w:pPr>
    <w:rPr>
      <w:sz w:val="28"/>
    </w:rPr>
  </w:style>
  <w:style w:type="paragraph" w:styleId="Heading3">
    <w:name w:val="heading 3"/>
    <w:basedOn w:val="Normal"/>
    <w:next w:val="Normal"/>
    <w:link w:val="Heading3Char"/>
    <w:qFormat/>
    <w:rsid w:val="00935CA6"/>
    <w:pPr>
      <w:numPr>
        <w:numId w:val="6"/>
      </w:numPr>
      <w:outlineLvl w:val="2"/>
    </w:pPr>
  </w:style>
  <w:style w:type="paragraph" w:styleId="Heading4">
    <w:name w:val="heading 4"/>
    <w:basedOn w:val="Normal"/>
    <w:next w:val="Normal"/>
    <w:link w:val="Heading4Char"/>
    <w:qFormat/>
    <w:rsid w:val="00DE2B29"/>
    <w:pPr>
      <w:numPr>
        <w:numId w:val="7"/>
      </w:numPr>
      <w:ind w:left="1080"/>
      <w:outlineLvl w:val="3"/>
    </w:pPr>
  </w:style>
  <w:style w:type="paragraph" w:styleId="Heading5">
    <w:name w:val="heading 5"/>
    <w:basedOn w:val="Style1"/>
    <w:next w:val="Normal"/>
    <w:link w:val="Heading5Char"/>
    <w:qFormat/>
    <w:rsid w:val="00935CA6"/>
    <w:pPr>
      <w:numPr>
        <w:numId w:val="9"/>
      </w:numPr>
      <w:outlineLvl w:val="4"/>
    </w:pPr>
  </w:style>
  <w:style w:type="paragraph" w:styleId="Heading6">
    <w:name w:val="heading 6"/>
    <w:basedOn w:val="Normal"/>
    <w:next w:val="Normal"/>
    <w:link w:val="Heading6Char"/>
    <w:uiPriority w:val="9"/>
    <w:qFormat/>
    <w:rsid w:val="00D0280B"/>
    <w:pPr>
      <w:numPr>
        <w:numId w:val="8"/>
      </w:numPr>
      <w:ind w:left="1800"/>
      <w:outlineLvl w:val="5"/>
    </w:pPr>
    <w:rPr>
      <w:snapToGrid w:val="0"/>
    </w:rPr>
  </w:style>
  <w:style w:type="paragraph" w:styleId="Heading7">
    <w:name w:val="heading 7"/>
    <w:basedOn w:val="Heading6"/>
    <w:next w:val="Normal"/>
    <w:link w:val="Heading7Char"/>
    <w:uiPriority w:val="9"/>
    <w:qFormat/>
    <w:rsid w:val="00655298"/>
    <w:pPr>
      <w:numPr>
        <w:ilvl w:val="1"/>
      </w:numPr>
      <w:ind w:left="2160"/>
      <w:outlineLvl w:val="6"/>
    </w:pPr>
  </w:style>
  <w:style w:type="paragraph" w:styleId="Heading8">
    <w:name w:val="heading 8"/>
    <w:basedOn w:val="Normal"/>
    <w:next w:val="Normal"/>
    <w:link w:val="Heading8Char"/>
    <w:uiPriority w:val="9"/>
    <w:qFormat/>
    <w:rsid w:val="00935CA6"/>
    <w:pPr>
      <w:keepNext/>
      <w:jc w:val="center"/>
      <w:outlineLvl w:val="7"/>
    </w:pPr>
    <w:rPr>
      <w:sz w:val="32"/>
    </w:rPr>
  </w:style>
  <w:style w:type="paragraph" w:styleId="Heading9">
    <w:name w:val="heading 9"/>
    <w:basedOn w:val="Normal"/>
    <w:next w:val="Normal"/>
    <w:link w:val="Heading9Char"/>
    <w:uiPriority w:val="9"/>
    <w:qFormat/>
    <w:rsid w:val="00935CA6"/>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uiPriority w:val="99"/>
    <w:semiHidden/>
    <w:rsid w:val="005D54B6"/>
  </w:style>
  <w:style w:type="paragraph" w:styleId="Title">
    <w:name w:val="Title"/>
    <w:basedOn w:val="Normal"/>
    <w:link w:val="TitleChar"/>
    <w:qFormat/>
    <w:rsid w:val="00935CA6"/>
    <w:pPr>
      <w:jc w:val="center"/>
    </w:pPr>
    <w:rPr>
      <w:sz w:val="36"/>
    </w:rPr>
  </w:style>
  <w:style w:type="paragraph" w:styleId="BodyText">
    <w:name w:val="Body Text"/>
    <w:basedOn w:val="Normal"/>
    <w:link w:val="BodyTextChar"/>
    <w:uiPriority w:val="99"/>
    <w:semiHidden/>
    <w:rsid w:val="005D54B6"/>
    <w:pPr>
      <w:jc w:val="both"/>
    </w:pPr>
    <w:rPr>
      <w:sz w:val="28"/>
    </w:rPr>
  </w:style>
  <w:style w:type="paragraph" w:styleId="BodyTextIndent">
    <w:name w:val="Body Text Indent"/>
    <w:basedOn w:val="Normal"/>
    <w:link w:val="BodyTextIndentChar"/>
    <w:uiPriority w:val="99"/>
    <w:semiHidden/>
    <w:rsid w:val="005D54B6"/>
    <w:pPr>
      <w:tabs>
        <w:tab w:val="left" w:pos="1060"/>
      </w:tabs>
      <w:ind w:left="180" w:hanging="180"/>
    </w:pPr>
  </w:style>
  <w:style w:type="paragraph" w:styleId="BodyText2">
    <w:name w:val="Body Text 2"/>
    <w:basedOn w:val="Normal"/>
    <w:link w:val="BodyText2Char"/>
    <w:uiPriority w:val="99"/>
    <w:semiHidden/>
    <w:rsid w:val="005D54B6"/>
    <w:rPr>
      <w:b/>
      <w:bCs/>
      <w:sz w:val="28"/>
    </w:rPr>
  </w:style>
  <w:style w:type="paragraph" w:styleId="BodyTextIndent2">
    <w:name w:val="Body Text Indent 2"/>
    <w:basedOn w:val="Normal"/>
    <w:link w:val="BodyTextIndent2Char"/>
    <w:uiPriority w:val="99"/>
    <w:semiHidden/>
    <w:rsid w:val="005D54B6"/>
    <w:pPr>
      <w:ind w:left="360" w:firstLine="360"/>
    </w:pPr>
  </w:style>
  <w:style w:type="paragraph" w:styleId="BodyTextIndent3">
    <w:name w:val="Body Text Indent 3"/>
    <w:basedOn w:val="Normal"/>
    <w:link w:val="BodyTextIndent3Char"/>
    <w:uiPriority w:val="99"/>
    <w:semiHidden/>
    <w:rsid w:val="005D54B6"/>
    <w:pPr>
      <w:ind w:left="360"/>
    </w:pPr>
  </w:style>
  <w:style w:type="paragraph" w:styleId="EndnoteText">
    <w:name w:val="endnote text"/>
    <w:basedOn w:val="Normal"/>
    <w:link w:val="EndnoteTextChar"/>
    <w:uiPriority w:val="99"/>
    <w:semiHidden/>
    <w:rsid w:val="005D54B6"/>
    <w:rPr>
      <w:sz w:val="20"/>
      <w:szCs w:val="20"/>
    </w:rPr>
  </w:style>
  <w:style w:type="character" w:styleId="EndnoteReference">
    <w:name w:val="endnote reference"/>
    <w:basedOn w:val="DefaultParagraphFont"/>
    <w:uiPriority w:val="99"/>
    <w:semiHidden/>
    <w:rsid w:val="005D54B6"/>
    <w:rPr>
      <w:vertAlign w:val="superscript"/>
    </w:rPr>
  </w:style>
  <w:style w:type="paragraph" w:styleId="FootnoteText">
    <w:name w:val="footnote text"/>
    <w:basedOn w:val="Normal"/>
    <w:link w:val="FootnoteTextChar"/>
    <w:uiPriority w:val="99"/>
    <w:semiHidden/>
    <w:rsid w:val="005D54B6"/>
    <w:rPr>
      <w:sz w:val="20"/>
      <w:szCs w:val="20"/>
    </w:rPr>
  </w:style>
  <w:style w:type="table" w:styleId="TableGrid">
    <w:name w:val="Table Grid"/>
    <w:basedOn w:val="TableNormal"/>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935CA6"/>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935CA6"/>
    <w:rPr>
      <w:rFonts w:ascii="Calibri" w:hAnsi="Calibri"/>
      <w:sz w:val="22"/>
      <w:szCs w:val="22"/>
    </w:rPr>
  </w:style>
  <w:style w:type="character" w:customStyle="1" w:styleId="NoSpacingChar">
    <w:name w:val="No Spacing Char"/>
    <w:basedOn w:val="DefaultParagraphFont"/>
    <w:link w:val="NoSpacing"/>
    <w:uiPriority w:val="1"/>
    <w:rsid w:val="00935CA6"/>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935CA6"/>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935CA6"/>
    <w:rPr>
      <w:rFonts w:ascii="Cambria" w:hAnsi="Cambria"/>
      <w:sz w:val="24"/>
      <w:szCs w:val="24"/>
    </w:rPr>
  </w:style>
  <w:style w:type="character" w:customStyle="1" w:styleId="Heading1Char">
    <w:name w:val="Heading 1 Char"/>
    <w:basedOn w:val="DefaultParagraphFont"/>
    <w:link w:val="Heading1"/>
    <w:rsid w:val="00935CA6"/>
    <w:rPr>
      <w:b/>
      <w:bCs/>
      <w:sz w:val="48"/>
      <w:szCs w:val="48"/>
    </w:rPr>
  </w:style>
  <w:style w:type="character" w:customStyle="1" w:styleId="Heading2Char">
    <w:name w:val="Heading 2 Char"/>
    <w:basedOn w:val="DefaultParagraphFont"/>
    <w:link w:val="Heading2"/>
    <w:rsid w:val="00DE2B29"/>
    <w:rPr>
      <w:sz w:val="28"/>
      <w:szCs w:val="24"/>
    </w:rPr>
  </w:style>
  <w:style w:type="character" w:customStyle="1" w:styleId="Heading3Char">
    <w:name w:val="Heading 3 Char"/>
    <w:basedOn w:val="DefaultParagraphFont"/>
    <w:link w:val="Heading3"/>
    <w:rsid w:val="00935CA6"/>
    <w:rPr>
      <w:sz w:val="24"/>
      <w:szCs w:val="24"/>
    </w:rPr>
  </w:style>
  <w:style w:type="character" w:customStyle="1" w:styleId="Heading4Char">
    <w:name w:val="Heading 4 Char"/>
    <w:basedOn w:val="DefaultParagraphFont"/>
    <w:link w:val="Heading4"/>
    <w:rsid w:val="00DE2B29"/>
    <w:rPr>
      <w:sz w:val="24"/>
      <w:szCs w:val="24"/>
    </w:rPr>
  </w:style>
  <w:style w:type="character" w:customStyle="1" w:styleId="Heading5Char">
    <w:name w:val="Heading 5 Char"/>
    <w:basedOn w:val="DefaultParagraphFont"/>
    <w:link w:val="Heading5"/>
    <w:rsid w:val="00935CA6"/>
    <w:rPr>
      <w:sz w:val="24"/>
      <w:szCs w:val="24"/>
    </w:rPr>
  </w:style>
  <w:style w:type="character" w:customStyle="1" w:styleId="Heading6Char">
    <w:name w:val="Heading 6 Char"/>
    <w:basedOn w:val="DefaultParagraphFont"/>
    <w:link w:val="Heading6"/>
    <w:uiPriority w:val="9"/>
    <w:rsid w:val="00D0280B"/>
    <w:rPr>
      <w:snapToGrid w:val="0"/>
      <w:sz w:val="24"/>
      <w:szCs w:val="24"/>
    </w:rPr>
  </w:style>
  <w:style w:type="character" w:customStyle="1" w:styleId="Heading7Char">
    <w:name w:val="Heading 7 Char"/>
    <w:basedOn w:val="DefaultParagraphFont"/>
    <w:link w:val="Heading7"/>
    <w:uiPriority w:val="9"/>
    <w:rsid w:val="00655298"/>
    <w:rPr>
      <w:snapToGrid w:val="0"/>
      <w:sz w:val="24"/>
      <w:szCs w:val="24"/>
    </w:rPr>
  </w:style>
  <w:style w:type="character" w:customStyle="1" w:styleId="Heading8Char">
    <w:name w:val="Heading 8 Char"/>
    <w:basedOn w:val="DefaultParagraphFont"/>
    <w:link w:val="Heading8"/>
    <w:uiPriority w:val="9"/>
    <w:rsid w:val="00935CA6"/>
    <w:rPr>
      <w:sz w:val="32"/>
      <w:szCs w:val="24"/>
    </w:rPr>
  </w:style>
  <w:style w:type="character" w:customStyle="1" w:styleId="Heading9Char">
    <w:name w:val="Heading 9 Char"/>
    <w:basedOn w:val="DefaultParagraphFont"/>
    <w:link w:val="Heading9"/>
    <w:uiPriority w:val="9"/>
    <w:rsid w:val="00935CA6"/>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935CA6"/>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935CA6"/>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935CA6"/>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uiPriority w:val="99"/>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character" w:styleId="Emphasis">
    <w:name w:val="Emphasis"/>
    <w:basedOn w:val="DefaultParagraphFont"/>
    <w:uiPriority w:val="20"/>
    <w:qFormat/>
    <w:rsid w:val="0018475A"/>
    <w:rPr>
      <w:i/>
      <w:iCs/>
    </w:rPr>
  </w:style>
  <w:style w:type="character" w:styleId="HTMLCite">
    <w:name w:val="HTML Cite"/>
    <w:basedOn w:val="DefaultParagraphFont"/>
    <w:uiPriority w:val="99"/>
    <w:semiHidden/>
    <w:unhideWhenUsed/>
    <w:rsid w:val="00EB54F4"/>
    <w:rPr>
      <w:i/>
      <w:iCs/>
    </w:rPr>
  </w:style>
</w:styles>
</file>

<file path=word/webSettings.xml><?xml version="1.0" encoding="utf-8"?>
<w:webSettings xmlns:r="http://schemas.openxmlformats.org/officeDocument/2006/relationships" xmlns:w="http://schemas.openxmlformats.org/wordprocessingml/2006/main">
  <w:divs>
    <w:div w:id="20012003">
      <w:bodyDiv w:val="1"/>
      <w:marLeft w:val="0"/>
      <w:marRight w:val="0"/>
      <w:marTop w:val="0"/>
      <w:marBottom w:val="0"/>
      <w:divBdr>
        <w:top w:val="none" w:sz="0" w:space="0" w:color="auto"/>
        <w:left w:val="none" w:sz="0" w:space="0" w:color="auto"/>
        <w:bottom w:val="none" w:sz="0" w:space="0" w:color="auto"/>
        <w:right w:val="none" w:sz="0" w:space="0" w:color="auto"/>
      </w:divBdr>
    </w:div>
    <w:div w:id="153575447">
      <w:bodyDiv w:val="1"/>
      <w:marLeft w:val="0"/>
      <w:marRight w:val="0"/>
      <w:marTop w:val="0"/>
      <w:marBottom w:val="0"/>
      <w:divBdr>
        <w:top w:val="none" w:sz="0" w:space="0" w:color="auto"/>
        <w:left w:val="none" w:sz="0" w:space="0" w:color="auto"/>
        <w:bottom w:val="none" w:sz="0" w:space="0" w:color="auto"/>
        <w:right w:val="none" w:sz="0" w:space="0" w:color="auto"/>
      </w:divBdr>
    </w:div>
    <w:div w:id="186527392">
      <w:bodyDiv w:val="1"/>
      <w:marLeft w:val="0"/>
      <w:marRight w:val="0"/>
      <w:marTop w:val="0"/>
      <w:marBottom w:val="0"/>
      <w:divBdr>
        <w:top w:val="none" w:sz="0" w:space="0" w:color="auto"/>
        <w:left w:val="none" w:sz="0" w:space="0" w:color="auto"/>
        <w:bottom w:val="none" w:sz="0" w:space="0" w:color="auto"/>
        <w:right w:val="none" w:sz="0" w:space="0" w:color="auto"/>
      </w:divBdr>
    </w:div>
    <w:div w:id="348718772">
      <w:bodyDiv w:val="1"/>
      <w:marLeft w:val="0"/>
      <w:marRight w:val="0"/>
      <w:marTop w:val="0"/>
      <w:marBottom w:val="0"/>
      <w:divBdr>
        <w:top w:val="none" w:sz="0" w:space="0" w:color="auto"/>
        <w:left w:val="none" w:sz="0" w:space="0" w:color="auto"/>
        <w:bottom w:val="none" w:sz="0" w:space="0" w:color="auto"/>
        <w:right w:val="none" w:sz="0" w:space="0" w:color="auto"/>
      </w:divBdr>
    </w:div>
    <w:div w:id="401029041">
      <w:bodyDiv w:val="1"/>
      <w:marLeft w:val="0"/>
      <w:marRight w:val="0"/>
      <w:marTop w:val="0"/>
      <w:marBottom w:val="0"/>
      <w:divBdr>
        <w:top w:val="none" w:sz="0" w:space="0" w:color="auto"/>
        <w:left w:val="none" w:sz="0" w:space="0" w:color="auto"/>
        <w:bottom w:val="none" w:sz="0" w:space="0" w:color="auto"/>
        <w:right w:val="none" w:sz="0" w:space="0" w:color="auto"/>
      </w:divBdr>
    </w:div>
    <w:div w:id="563637440">
      <w:bodyDiv w:val="1"/>
      <w:marLeft w:val="0"/>
      <w:marRight w:val="0"/>
      <w:marTop w:val="0"/>
      <w:marBottom w:val="0"/>
      <w:divBdr>
        <w:top w:val="none" w:sz="0" w:space="0" w:color="auto"/>
        <w:left w:val="none" w:sz="0" w:space="0" w:color="auto"/>
        <w:bottom w:val="none" w:sz="0" w:space="0" w:color="auto"/>
        <w:right w:val="none" w:sz="0" w:space="0" w:color="auto"/>
      </w:divBdr>
    </w:div>
    <w:div w:id="594097346">
      <w:bodyDiv w:val="1"/>
      <w:marLeft w:val="0"/>
      <w:marRight w:val="0"/>
      <w:marTop w:val="0"/>
      <w:marBottom w:val="0"/>
      <w:divBdr>
        <w:top w:val="none" w:sz="0" w:space="0" w:color="auto"/>
        <w:left w:val="none" w:sz="0" w:space="0" w:color="auto"/>
        <w:bottom w:val="none" w:sz="0" w:space="0" w:color="auto"/>
        <w:right w:val="none" w:sz="0" w:space="0" w:color="auto"/>
      </w:divBdr>
    </w:div>
    <w:div w:id="628587050">
      <w:bodyDiv w:val="1"/>
      <w:marLeft w:val="0"/>
      <w:marRight w:val="0"/>
      <w:marTop w:val="0"/>
      <w:marBottom w:val="0"/>
      <w:divBdr>
        <w:top w:val="none" w:sz="0" w:space="0" w:color="auto"/>
        <w:left w:val="none" w:sz="0" w:space="0" w:color="auto"/>
        <w:bottom w:val="none" w:sz="0" w:space="0" w:color="auto"/>
        <w:right w:val="none" w:sz="0" w:space="0" w:color="auto"/>
      </w:divBdr>
    </w:div>
    <w:div w:id="706679642">
      <w:bodyDiv w:val="1"/>
      <w:marLeft w:val="0"/>
      <w:marRight w:val="0"/>
      <w:marTop w:val="0"/>
      <w:marBottom w:val="0"/>
      <w:divBdr>
        <w:top w:val="none" w:sz="0" w:space="0" w:color="auto"/>
        <w:left w:val="none" w:sz="0" w:space="0" w:color="auto"/>
        <w:bottom w:val="none" w:sz="0" w:space="0" w:color="auto"/>
        <w:right w:val="none" w:sz="0" w:space="0" w:color="auto"/>
      </w:divBdr>
    </w:div>
    <w:div w:id="892542622">
      <w:bodyDiv w:val="1"/>
      <w:marLeft w:val="0"/>
      <w:marRight w:val="0"/>
      <w:marTop w:val="0"/>
      <w:marBottom w:val="0"/>
      <w:divBdr>
        <w:top w:val="none" w:sz="0" w:space="0" w:color="auto"/>
        <w:left w:val="none" w:sz="0" w:space="0" w:color="auto"/>
        <w:bottom w:val="none" w:sz="0" w:space="0" w:color="auto"/>
        <w:right w:val="none" w:sz="0" w:space="0" w:color="auto"/>
      </w:divBdr>
    </w:div>
    <w:div w:id="903834183">
      <w:bodyDiv w:val="1"/>
      <w:marLeft w:val="0"/>
      <w:marRight w:val="0"/>
      <w:marTop w:val="0"/>
      <w:marBottom w:val="0"/>
      <w:divBdr>
        <w:top w:val="none" w:sz="0" w:space="0" w:color="auto"/>
        <w:left w:val="none" w:sz="0" w:space="0" w:color="auto"/>
        <w:bottom w:val="none" w:sz="0" w:space="0" w:color="auto"/>
        <w:right w:val="none" w:sz="0" w:space="0" w:color="auto"/>
      </w:divBdr>
    </w:div>
    <w:div w:id="910771128">
      <w:bodyDiv w:val="1"/>
      <w:marLeft w:val="0"/>
      <w:marRight w:val="0"/>
      <w:marTop w:val="0"/>
      <w:marBottom w:val="0"/>
      <w:divBdr>
        <w:top w:val="none" w:sz="0" w:space="0" w:color="auto"/>
        <w:left w:val="none" w:sz="0" w:space="0" w:color="auto"/>
        <w:bottom w:val="none" w:sz="0" w:space="0" w:color="auto"/>
        <w:right w:val="none" w:sz="0" w:space="0" w:color="auto"/>
      </w:divBdr>
    </w:div>
    <w:div w:id="915362434">
      <w:bodyDiv w:val="1"/>
      <w:marLeft w:val="0"/>
      <w:marRight w:val="0"/>
      <w:marTop w:val="0"/>
      <w:marBottom w:val="0"/>
      <w:divBdr>
        <w:top w:val="none" w:sz="0" w:space="0" w:color="auto"/>
        <w:left w:val="none" w:sz="0" w:space="0" w:color="auto"/>
        <w:bottom w:val="none" w:sz="0" w:space="0" w:color="auto"/>
        <w:right w:val="none" w:sz="0" w:space="0" w:color="auto"/>
      </w:divBdr>
    </w:div>
    <w:div w:id="1032073697">
      <w:bodyDiv w:val="1"/>
      <w:marLeft w:val="0"/>
      <w:marRight w:val="0"/>
      <w:marTop w:val="0"/>
      <w:marBottom w:val="0"/>
      <w:divBdr>
        <w:top w:val="none" w:sz="0" w:space="0" w:color="auto"/>
        <w:left w:val="none" w:sz="0" w:space="0" w:color="auto"/>
        <w:bottom w:val="none" w:sz="0" w:space="0" w:color="auto"/>
        <w:right w:val="none" w:sz="0" w:space="0" w:color="auto"/>
      </w:divBdr>
    </w:div>
    <w:div w:id="1129206956">
      <w:bodyDiv w:val="1"/>
      <w:marLeft w:val="0"/>
      <w:marRight w:val="0"/>
      <w:marTop w:val="0"/>
      <w:marBottom w:val="0"/>
      <w:divBdr>
        <w:top w:val="none" w:sz="0" w:space="0" w:color="auto"/>
        <w:left w:val="none" w:sz="0" w:space="0" w:color="auto"/>
        <w:bottom w:val="none" w:sz="0" w:space="0" w:color="auto"/>
        <w:right w:val="none" w:sz="0" w:space="0" w:color="auto"/>
      </w:divBdr>
    </w:div>
    <w:div w:id="1141078269">
      <w:bodyDiv w:val="1"/>
      <w:marLeft w:val="0"/>
      <w:marRight w:val="0"/>
      <w:marTop w:val="0"/>
      <w:marBottom w:val="0"/>
      <w:divBdr>
        <w:top w:val="none" w:sz="0" w:space="0" w:color="auto"/>
        <w:left w:val="none" w:sz="0" w:space="0" w:color="auto"/>
        <w:bottom w:val="none" w:sz="0" w:space="0" w:color="auto"/>
        <w:right w:val="none" w:sz="0" w:space="0" w:color="auto"/>
      </w:divBdr>
    </w:div>
    <w:div w:id="1475610038">
      <w:bodyDiv w:val="1"/>
      <w:marLeft w:val="0"/>
      <w:marRight w:val="0"/>
      <w:marTop w:val="0"/>
      <w:marBottom w:val="0"/>
      <w:divBdr>
        <w:top w:val="none" w:sz="0" w:space="0" w:color="auto"/>
        <w:left w:val="none" w:sz="0" w:space="0" w:color="auto"/>
        <w:bottom w:val="none" w:sz="0" w:space="0" w:color="auto"/>
        <w:right w:val="none" w:sz="0" w:space="0" w:color="auto"/>
      </w:divBdr>
    </w:div>
    <w:div w:id="1566603506">
      <w:bodyDiv w:val="1"/>
      <w:marLeft w:val="0"/>
      <w:marRight w:val="0"/>
      <w:marTop w:val="0"/>
      <w:marBottom w:val="0"/>
      <w:divBdr>
        <w:top w:val="none" w:sz="0" w:space="0" w:color="auto"/>
        <w:left w:val="none" w:sz="0" w:space="0" w:color="auto"/>
        <w:bottom w:val="none" w:sz="0" w:space="0" w:color="auto"/>
        <w:right w:val="none" w:sz="0" w:space="0" w:color="auto"/>
      </w:divBdr>
    </w:div>
    <w:div w:id="1595745813">
      <w:bodyDiv w:val="1"/>
      <w:marLeft w:val="0"/>
      <w:marRight w:val="0"/>
      <w:marTop w:val="0"/>
      <w:marBottom w:val="0"/>
      <w:divBdr>
        <w:top w:val="none" w:sz="0" w:space="0" w:color="auto"/>
        <w:left w:val="none" w:sz="0" w:space="0" w:color="auto"/>
        <w:bottom w:val="none" w:sz="0" w:space="0" w:color="auto"/>
        <w:right w:val="none" w:sz="0" w:space="0" w:color="auto"/>
      </w:divBdr>
    </w:div>
    <w:div w:id="1659306665">
      <w:bodyDiv w:val="1"/>
      <w:marLeft w:val="0"/>
      <w:marRight w:val="0"/>
      <w:marTop w:val="0"/>
      <w:marBottom w:val="0"/>
      <w:divBdr>
        <w:top w:val="none" w:sz="0" w:space="0" w:color="auto"/>
        <w:left w:val="none" w:sz="0" w:space="0" w:color="auto"/>
        <w:bottom w:val="none" w:sz="0" w:space="0" w:color="auto"/>
        <w:right w:val="none" w:sz="0" w:space="0" w:color="auto"/>
      </w:divBdr>
    </w:div>
    <w:div w:id="1765875130">
      <w:bodyDiv w:val="1"/>
      <w:marLeft w:val="0"/>
      <w:marRight w:val="0"/>
      <w:marTop w:val="0"/>
      <w:marBottom w:val="0"/>
      <w:divBdr>
        <w:top w:val="none" w:sz="0" w:space="0" w:color="auto"/>
        <w:left w:val="none" w:sz="0" w:space="0" w:color="auto"/>
        <w:bottom w:val="none" w:sz="0" w:space="0" w:color="auto"/>
        <w:right w:val="none" w:sz="0" w:space="0" w:color="auto"/>
      </w:divBdr>
    </w:div>
    <w:div w:id="1867988656">
      <w:bodyDiv w:val="1"/>
      <w:marLeft w:val="0"/>
      <w:marRight w:val="0"/>
      <w:marTop w:val="0"/>
      <w:marBottom w:val="0"/>
      <w:divBdr>
        <w:top w:val="none" w:sz="0" w:space="0" w:color="auto"/>
        <w:left w:val="none" w:sz="0" w:space="0" w:color="auto"/>
        <w:bottom w:val="none" w:sz="0" w:space="0" w:color="auto"/>
        <w:right w:val="none" w:sz="0" w:space="0" w:color="auto"/>
      </w:divBdr>
    </w:div>
    <w:div w:id="1944528504">
      <w:bodyDiv w:val="1"/>
      <w:marLeft w:val="0"/>
      <w:marRight w:val="0"/>
      <w:marTop w:val="0"/>
      <w:marBottom w:val="0"/>
      <w:divBdr>
        <w:top w:val="none" w:sz="0" w:space="0" w:color="auto"/>
        <w:left w:val="none" w:sz="0" w:space="0" w:color="auto"/>
        <w:bottom w:val="none" w:sz="0" w:space="0" w:color="auto"/>
        <w:right w:val="none" w:sz="0" w:space="0" w:color="auto"/>
      </w:divBdr>
    </w:div>
    <w:div w:id="213308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13B0F-38E1-4DDA-82C6-342F602B6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Cirriculum_template.dotx</Template>
  <TotalTime>1</TotalTime>
  <Pages>3</Pages>
  <Words>16140</Words>
  <Characters>92001</Characters>
  <Application>Microsoft Office Word</Application>
  <DocSecurity>0</DocSecurity>
  <Lines>766</Lines>
  <Paragraphs>215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Genesis</vt:lpstr>
      <vt:lpstr>The Constancy of Christ</vt:lpstr>
      <vt:lpstr>II.	The Cry for Christ</vt:lpstr>
      <vt:lpstr>The Childhood of Christ</vt:lpstr>
      <vt:lpstr>The Call of Christ</vt:lpstr>
      <vt:lpstr>The Course of Christ</vt:lpstr>
      <vt:lpstr>        </vt:lpstr>
      <vt:lpstr>        Lessons on "The Beatitudes" - Mt 5:3-12</vt:lpstr>
      <vt:lpstr>The Cross of Christ</vt:lpstr>
    </vt:vector>
  </TitlesOfParts>
  <Company/>
  <LinksUpToDate>false</LinksUpToDate>
  <CharactersWithSpaces>107926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Reynolds, Jr.</cp:lastModifiedBy>
  <cp:revision>2</cp:revision>
  <cp:lastPrinted>2009-10-07T14:57:00Z</cp:lastPrinted>
  <dcterms:created xsi:type="dcterms:W3CDTF">2010-02-19T03:37:00Z</dcterms:created>
  <dcterms:modified xsi:type="dcterms:W3CDTF">2010-02-19T03:37:00Z</dcterms:modified>
</cp:coreProperties>
</file>