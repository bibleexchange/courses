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Pr="002C668B" w:rsidRDefault="006304C7" w:rsidP="002A1C9D">
      <w:pPr>
        <w:jc w:val="right"/>
      </w:pPr>
      <w:r w:rsidRPr="002C668B">
        <w:t>THIRD</w:t>
      </w:r>
      <w:r w:rsidR="00CD5ADE" w:rsidRPr="002C668B">
        <w:t xml:space="preserve"> YEAR</w:t>
      </w:r>
    </w:p>
    <w:p w:rsidR="00044B39" w:rsidRPr="002C668B" w:rsidRDefault="00044B39" w:rsidP="002A1C9D">
      <w:pPr>
        <w:jc w:val="both"/>
      </w:pPr>
    </w:p>
    <w:p w:rsidR="00044B39" w:rsidRPr="002C668B" w:rsidRDefault="00044B39" w:rsidP="002A1C9D"/>
    <w:p w:rsidR="00044B39" w:rsidRPr="002C668B" w:rsidRDefault="00044B39" w:rsidP="002A1C9D"/>
    <w:p w:rsidR="00044B39" w:rsidRPr="002C668B" w:rsidRDefault="00044B39" w:rsidP="002A1C9D"/>
    <w:p w:rsidR="00044B39" w:rsidRPr="002C668B" w:rsidRDefault="00044B39" w:rsidP="002A1C9D"/>
    <w:p w:rsidR="00044B39" w:rsidRPr="002C668B" w:rsidRDefault="00044B39" w:rsidP="002A1C9D"/>
    <w:p w:rsidR="00044B39" w:rsidRPr="002C668B" w:rsidRDefault="00044B39" w:rsidP="002A1C9D"/>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RPr="002C668B" w:rsidTr="00044B39">
        <w:trPr>
          <w:trHeight w:val="909"/>
        </w:trPr>
        <w:tc>
          <w:tcPr>
            <w:tcW w:w="0" w:type="auto"/>
          </w:tcPr>
          <w:p w:rsidR="00044B39" w:rsidRPr="002C668B" w:rsidRDefault="006304C7" w:rsidP="002A1C9D">
            <w:pPr>
              <w:pStyle w:val="NoSpacing"/>
              <w:rPr>
                <w:rFonts w:ascii="Times New Roman" w:hAnsi="Times New Roman"/>
                <w:b/>
                <w:bCs/>
                <w:caps/>
                <w:sz w:val="72"/>
                <w:szCs w:val="72"/>
              </w:rPr>
            </w:pPr>
            <w:r w:rsidRPr="002C668B">
              <w:rPr>
                <w:rFonts w:ascii="Times New Roman" w:hAnsi="Times New Roman"/>
                <w:b/>
                <w:bCs/>
                <w:caps/>
                <w:sz w:val="72"/>
                <w:szCs w:val="72"/>
              </w:rPr>
              <w:t>prophecy</w:t>
            </w:r>
          </w:p>
        </w:tc>
      </w:tr>
      <w:tr w:rsidR="00044B39" w:rsidRPr="002C668B" w:rsidTr="00044B39">
        <w:trPr>
          <w:trHeight w:val="533"/>
        </w:trPr>
        <w:tc>
          <w:tcPr>
            <w:tcW w:w="0" w:type="auto"/>
          </w:tcPr>
          <w:p w:rsidR="00044B39" w:rsidRPr="002C668B" w:rsidRDefault="006304C7" w:rsidP="002A1C9D">
            <w:pPr>
              <w:pStyle w:val="NoSpacing"/>
              <w:rPr>
                <w:rFonts w:ascii="Times New Roman" w:hAnsi="Times New Roman"/>
                <w:color w:val="7F7F7F" w:themeColor="background1" w:themeShade="7F"/>
              </w:rPr>
            </w:pPr>
            <w:r w:rsidRPr="002C668B">
              <w:rPr>
                <w:rFonts w:ascii="Times New Roman" w:hAnsi="Times New Roman"/>
                <w:sz w:val="44"/>
                <w:szCs w:val="44"/>
              </w:rPr>
              <w:t>The Bible and the Future</w:t>
            </w:r>
          </w:p>
        </w:tc>
      </w:tr>
    </w:tbl>
    <w:p w:rsidR="00D26B0C" w:rsidRPr="002C668B" w:rsidRDefault="007A4439" w:rsidP="002A1C9D">
      <w:pPr>
        <w:jc w:val="right"/>
        <w:rPr>
          <w:sz w:val="48"/>
          <w:szCs w:val="48"/>
          <w:u w:val="single"/>
        </w:rPr>
      </w:pPr>
      <w:r>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rsidR="00F139A3" w:rsidRPr="00454C62" w:rsidRDefault="00F139A3" w:rsidP="00ED1593">
                  <w:pPr>
                    <w:pStyle w:val="NoSpacing"/>
                    <w:rPr>
                      <w:b/>
                      <w:sz w:val="28"/>
                      <w:szCs w:val="28"/>
                    </w:rPr>
                  </w:pPr>
                  <w:r w:rsidRPr="00454C62">
                    <w:rPr>
                      <w:b/>
                      <w:sz w:val="28"/>
                      <w:szCs w:val="28"/>
                    </w:rPr>
                    <w:t>DELIVERANCE BIBLE INSTITUTE</w:t>
                  </w:r>
                </w:p>
                <w:p w:rsidR="00F139A3" w:rsidRDefault="00F139A3" w:rsidP="00ED1593">
                  <w:pPr>
                    <w:pStyle w:val="NoSpacing"/>
                    <w:rPr>
                      <w:i/>
                      <w:sz w:val="24"/>
                      <w:szCs w:val="24"/>
                    </w:rPr>
                  </w:pPr>
                  <w:r>
                    <w:rPr>
                      <w:i/>
                      <w:sz w:val="24"/>
                      <w:szCs w:val="24"/>
                    </w:rPr>
                    <w:t>Portland, Maine, USA</w:t>
                  </w:r>
                </w:p>
                <w:p w:rsidR="00F139A3" w:rsidRDefault="00F139A3" w:rsidP="00ED1593"/>
                <w:p w:rsidR="00F139A3" w:rsidRDefault="00F139A3"/>
              </w:txbxContent>
            </v:textbox>
          </v:rect>
        </w:pict>
      </w:r>
      <w:r w:rsidR="0096471B" w:rsidRPr="002C668B">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r w:rsidR="006304C7" w:rsidRPr="002C668B">
        <w:rPr>
          <w:sz w:val="48"/>
          <w:szCs w:val="48"/>
          <w:u w:val="single"/>
        </w:rPr>
        <w:t>TEXT</w:t>
      </w:r>
      <w:r w:rsidR="00ED1593" w:rsidRPr="002C668B">
        <w:rPr>
          <w:sz w:val="48"/>
          <w:szCs w:val="48"/>
          <w:u w:val="single"/>
        </w:rPr>
        <w:t>BOOK</w:t>
      </w:r>
      <w:r w:rsidR="00FB348F" w:rsidRPr="002C668B">
        <w:rPr>
          <w:sz w:val="48"/>
          <w:szCs w:val="48"/>
          <w:u w:val="single"/>
        </w:rPr>
        <w:br w:type="page"/>
      </w:r>
    </w:p>
    <w:tbl>
      <w:tblPr>
        <w:tblW w:w="5000" w:type="pct"/>
        <w:jc w:val="center"/>
        <w:tblLook w:val="04A0" w:firstRow="1" w:lastRow="0" w:firstColumn="1" w:lastColumn="0" w:noHBand="0" w:noVBand="1"/>
      </w:tblPr>
      <w:tblGrid>
        <w:gridCol w:w="8856"/>
      </w:tblGrid>
      <w:tr w:rsidR="004331E1" w:rsidRPr="002C668B" w:rsidTr="0037799A">
        <w:trPr>
          <w:trHeight w:val="1440"/>
          <w:jc w:val="center"/>
        </w:trPr>
        <w:tc>
          <w:tcPr>
            <w:tcW w:w="5000" w:type="pct"/>
            <w:tcBorders>
              <w:bottom w:val="single" w:sz="4" w:space="0" w:color="4F81BD"/>
            </w:tcBorders>
            <w:vAlign w:val="center"/>
          </w:tcPr>
          <w:p w:rsidR="004331E1" w:rsidRPr="002C668B" w:rsidRDefault="006304C7" w:rsidP="002A1C9D">
            <w:pPr>
              <w:pStyle w:val="NoSpacing"/>
              <w:jc w:val="center"/>
              <w:rPr>
                <w:rFonts w:ascii="Times New Roman" w:hAnsi="Times New Roman"/>
                <w:sz w:val="80"/>
                <w:szCs w:val="80"/>
              </w:rPr>
            </w:pPr>
            <w:r w:rsidRPr="002C668B">
              <w:rPr>
                <w:rFonts w:ascii="Times New Roman" w:hAnsi="Times New Roman"/>
                <w:sz w:val="80"/>
                <w:szCs w:val="80"/>
              </w:rPr>
              <w:lastRenderedPageBreak/>
              <w:t>Prophecy</w:t>
            </w:r>
          </w:p>
        </w:tc>
      </w:tr>
      <w:tr w:rsidR="004331E1" w:rsidRPr="002C668B" w:rsidTr="0037799A">
        <w:trPr>
          <w:trHeight w:val="720"/>
          <w:jc w:val="center"/>
        </w:trPr>
        <w:tc>
          <w:tcPr>
            <w:tcW w:w="5000" w:type="pct"/>
            <w:tcBorders>
              <w:top w:val="single" w:sz="4" w:space="0" w:color="4F81BD"/>
            </w:tcBorders>
            <w:vAlign w:val="center"/>
          </w:tcPr>
          <w:p w:rsidR="004331E1" w:rsidRPr="002C668B" w:rsidRDefault="005534FA" w:rsidP="002A1C9D">
            <w:pPr>
              <w:pStyle w:val="NoSpacing"/>
              <w:jc w:val="center"/>
              <w:rPr>
                <w:rFonts w:ascii="Times New Roman" w:hAnsi="Times New Roman"/>
                <w:sz w:val="44"/>
                <w:szCs w:val="44"/>
              </w:rPr>
            </w:pPr>
            <w:r w:rsidRPr="002C668B">
              <w:rPr>
                <w:rFonts w:ascii="Times New Roman" w:hAnsi="Times New Roman"/>
                <w:sz w:val="44"/>
                <w:szCs w:val="44"/>
              </w:rPr>
              <w:t xml:space="preserve">The </w:t>
            </w:r>
            <w:r w:rsidR="006304C7" w:rsidRPr="002C668B">
              <w:rPr>
                <w:rFonts w:ascii="Times New Roman" w:hAnsi="Times New Roman"/>
                <w:sz w:val="44"/>
                <w:szCs w:val="44"/>
              </w:rPr>
              <w:t>Bible and the Future</w:t>
            </w:r>
          </w:p>
        </w:tc>
      </w:tr>
      <w:tr w:rsidR="004331E1" w:rsidRPr="002C668B" w:rsidTr="0037799A">
        <w:trPr>
          <w:trHeight w:val="360"/>
          <w:jc w:val="center"/>
        </w:trPr>
        <w:tc>
          <w:tcPr>
            <w:tcW w:w="5000" w:type="pct"/>
            <w:vAlign w:val="center"/>
          </w:tcPr>
          <w:p w:rsidR="00F64979" w:rsidRPr="002C668B" w:rsidRDefault="00F64979" w:rsidP="00F83219">
            <w:pPr>
              <w:pStyle w:val="NoSpacing"/>
              <w:rPr>
                <w:rFonts w:ascii="Times New Roman" w:hAnsi="Times New Roman"/>
                <w:b/>
                <w:bCs/>
              </w:rPr>
            </w:pPr>
          </w:p>
        </w:tc>
      </w:tr>
    </w:tbl>
    <w:p w:rsidR="00F30E00" w:rsidRDefault="007604EB">
      <w:pPr>
        <w:pStyle w:val="TOC1"/>
        <w:tabs>
          <w:tab w:val="right" w:leader="dot" w:pos="8630"/>
        </w:tabs>
        <w:rPr>
          <w:rFonts w:asciiTheme="minorHAnsi" w:eastAsiaTheme="minorEastAsia" w:hAnsiTheme="minorHAnsi" w:cstheme="minorBidi"/>
          <w:noProof/>
          <w:sz w:val="22"/>
          <w:szCs w:val="22"/>
        </w:rPr>
      </w:pPr>
      <w:r w:rsidRPr="002C668B">
        <w:fldChar w:fldCharType="begin"/>
      </w:r>
      <w:r w:rsidR="002C668B" w:rsidRPr="002C668B">
        <w:instrText xml:space="preserve"> TOC \o "1-1" \h \z \u </w:instrText>
      </w:r>
      <w:r w:rsidRPr="002C668B">
        <w:fldChar w:fldCharType="separate"/>
      </w:r>
      <w:hyperlink w:anchor="_Toc245407427" w:history="1">
        <w:r w:rsidR="00F30E00" w:rsidRPr="00755831">
          <w:rPr>
            <w:rStyle w:val="Hyperlink"/>
            <w:noProof/>
          </w:rPr>
          <w:t>Introduction to Prophecy</w:t>
        </w:r>
        <w:r w:rsidR="00F30E00">
          <w:rPr>
            <w:noProof/>
            <w:webHidden/>
          </w:rPr>
          <w:tab/>
        </w:r>
        <w:r>
          <w:rPr>
            <w:noProof/>
            <w:webHidden/>
          </w:rPr>
          <w:fldChar w:fldCharType="begin"/>
        </w:r>
        <w:r w:rsidR="00F30E00">
          <w:rPr>
            <w:noProof/>
            <w:webHidden/>
          </w:rPr>
          <w:instrText xml:space="preserve"> PAGEREF _Toc245407427 \h </w:instrText>
        </w:r>
        <w:r>
          <w:rPr>
            <w:noProof/>
            <w:webHidden/>
          </w:rPr>
        </w:r>
        <w:r>
          <w:rPr>
            <w:noProof/>
            <w:webHidden/>
          </w:rPr>
          <w:fldChar w:fldCharType="separate"/>
        </w:r>
        <w:r w:rsidR="00B37E95">
          <w:rPr>
            <w:noProof/>
            <w:webHidden/>
          </w:rPr>
          <w:t>2</w:t>
        </w:r>
        <w:r>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28" w:history="1">
        <w:r w:rsidR="00F30E00" w:rsidRPr="00755831">
          <w:rPr>
            <w:rStyle w:val="Hyperlink"/>
            <w:noProof/>
          </w:rPr>
          <w:t>The Future</w:t>
        </w:r>
        <w:r w:rsidR="00F30E00">
          <w:rPr>
            <w:noProof/>
            <w:webHidden/>
          </w:rPr>
          <w:tab/>
        </w:r>
        <w:r w:rsidR="007604EB">
          <w:rPr>
            <w:noProof/>
            <w:webHidden/>
          </w:rPr>
          <w:fldChar w:fldCharType="begin"/>
        </w:r>
        <w:r w:rsidR="00F30E00">
          <w:rPr>
            <w:noProof/>
            <w:webHidden/>
          </w:rPr>
          <w:instrText xml:space="preserve"> PAGEREF _Toc245407428 \h </w:instrText>
        </w:r>
        <w:r w:rsidR="007604EB">
          <w:rPr>
            <w:noProof/>
            <w:webHidden/>
          </w:rPr>
        </w:r>
        <w:r w:rsidR="007604EB">
          <w:rPr>
            <w:noProof/>
            <w:webHidden/>
          </w:rPr>
          <w:fldChar w:fldCharType="separate"/>
        </w:r>
        <w:r w:rsidR="00B37E95">
          <w:rPr>
            <w:noProof/>
            <w:webHidden/>
          </w:rPr>
          <w:t>10</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29" w:history="1">
        <w:r w:rsidR="00F30E00" w:rsidRPr="00755831">
          <w:rPr>
            <w:rStyle w:val="Hyperlink"/>
            <w:noProof/>
          </w:rPr>
          <w:t>The Jews &amp; Prophecy</w:t>
        </w:r>
        <w:r w:rsidR="00F30E00">
          <w:rPr>
            <w:noProof/>
            <w:webHidden/>
          </w:rPr>
          <w:tab/>
        </w:r>
        <w:r w:rsidR="007604EB">
          <w:rPr>
            <w:noProof/>
            <w:webHidden/>
          </w:rPr>
          <w:fldChar w:fldCharType="begin"/>
        </w:r>
        <w:r w:rsidR="00F30E00">
          <w:rPr>
            <w:noProof/>
            <w:webHidden/>
          </w:rPr>
          <w:instrText xml:space="preserve"> PAGEREF _Toc245407429 \h </w:instrText>
        </w:r>
        <w:r w:rsidR="007604EB">
          <w:rPr>
            <w:noProof/>
            <w:webHidden/>
          </w:rPr>
        </w:r>
        <w:r w:rsidR="007604EB">
          <w:rPr>
            <w:noProof/>
            <w:webHidden/>
          </w:rPr>
          <w:fldChar w:fldCharType="separate"/>
        </w:r>
        <w:r w:rsidR="00B37E95">
          <w:rPr>
            <w:noProof/>
            <w:webHidden/>
          </w:rPr>
          <w:t>13</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30" w:history="1">
        <w:r w:rsidR="00F30E00" w:rsidRPr="00755831">
          <w:rPr>
            <w:rStyle w:val="Hyperlink"/>
            <w:noProof/>
          </w:rPr>
          <w:t>Ch. 1 - The Book of Daniel</w:t>
        </w:r>
        <w:r w:rsidR="00F30E00">
          <w:rPr>
            <w:noProof/>
            <w:webHidden/>
          </w:rPr>
          <w:tab/>
        </w:r>
        <w:r w:rsidR="007604EB">
          <w:rPr>
            <w:noProof/>
            <w:webHidden/>
          </w:rPr>
          <w:fldChar w:fldCharType="begin"/>
        </w:r>
        <w:r w:rsidR="00F30E00">
          <w:rPr>
            <w:noProof/>
            <w:webHidden/>
          </w:rPr>
          <w:instrText xml:space="preserve"> PAGEREF _Toc245407430 \h </w:instrText>
        </w:r>
        <w:r w:rsidR="007604EB">
          <w:rPr>
            <w:noProof/>
            <w:webHidden/>
          </w:rPr>
        </w:r>
        <w:r w:rsidR="007604EB">
          <w:rPr>
            <w:noProof/>
            <w:webHidden/>
          </w:rPr>
          <w:fldChar w:fldCharType="separate"/>
        </w:r>
        <w:r w:rsidR="00B37E95">
          <w:rPr>
            <w:noProof/>
            <w:webHidden/>
          </w:rPr>
          <w:t>19</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31" w:history="1">
        <w:r w:rsidR="00F30E00" w:rsidRPr="00755831">
          <w:rPr>
            <w:rStyle w:val="Hyperlink"/>
            <w:noProof/>
          </w:rPr>
          <w:t>Ch. 2 – Nebuchadnezzar’s Dream</w:t>
        </w:r>
        <w:r w:rsidR="00F30E00">
          <w:rPr>
            <w:noProof/>
            <w:webHidden/>
          </w:rPr>
          <w:tab/>
        </w:r>
        <w:r w:rsidR="007604EB">
          <w:rPr>
            <w:noProof/>
            <w:webHidden/>
          </w:rPr>
          <w:fldChar w:fldCharType="begin"/>
        </w:r>
        <w:r w:rsidR="00F30E00">
          <w:rPr>
            <w:noProof/>
            <w:webHidden/>
          </w:rPr>
          <w:instrText xml:space="preserve"> PAGEREF _Toc245407431 \h </w:instrText>
        </w:r>
        <w:r w:rsidR="007604EB">
          <w:rPr>
            <w:noProof/>
            <w:webHidden/>
          </w:rPr>
        </w:r>
        <w:r w:rsidR="007604EB">
          <w:rPr>
            <w:noProof/>
            <w:webHidden/>
          </w:rPr>
          <w:fldChar w:fldCharType="separate"/>
        </w:r>
        <w:r w:rsidR="00B37E95">
          <w:rPr>
            <w:noProof/>
            <w:webHidden/>
          </w:rPr>
          <w:t>23</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32" w:history="1">
        <w:r w:rsidR="00F30E00" w:rsidRPr="00755831">
          <w:rPr>
            <w:rStyle w:val="Hyperlink"/>
            <w:noProof/>
          </w:rPr>
          <w:t>Ch. 3 - Unbending and Unburned</w:t>
        </w:r>
        <w:r w:rsidR="00F30E00">
          <w:rPr>
            <w:noProof/>
            <w:webHidden/>
          </w:rPr>
          <w:tab/>
        </w:r>
        <w:r w:rsidR="007604EB">
          <w:rPr>
            <w:noProof/>
            <w:webHidden/>
          </w:rPr>
          <w:fldChar w:fldCharType="begin"/>
        </w:r>
        <w:r w:rsidR="00F30E00">
          <w:rPr>
            <w:noProof/>
            <w:webHidden/>
          </w:rPr>
          <w:instrText xml:space="preserve"> PAGEREF _Toc245407432 \h </w:instrText>
        </w:r>
        <w:r w:rsidR="007604EB">
          <w:rPr>
            <w:noProof/>
            <w:webHidden/>
          </w:rPr>
        </w:r>
        <w:r w:rsidR="007604EB">
          <w:rPr>
            <w:noProof/>
            <w:webHidden/>
          </w:rPr>
          <w:fldChar w:fldCharType="separate"/>
        </w:r>
        <w:r w:rsidR="00B37E95">
          <w:rPr>
            <w:noProof/>
            <w:webHidden/>
          </w:rPr>
          <w:t>27</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33" w:history="1">
        <w:r w:rsidR="00F30E00" w:rsidRPr="00755831">
          <w:rPr>
            <w:rStyle w:val="Hyperlink"/>
            <w:noProof/>
          </w:rPr>
          <w:t>Ch. 4 - The Conversion of the King</w:t>
        </w:r>
        <w:r w:rsidR="00F30E00">
          <w:rPr>
            <w:noProof/>
            <w:webHidden/>
          </w:rPr>
          <w:tab/>
        </w:r>
        <w:r w:rsidR="007604EB">
          <w:rPr>
            <w:noProof/>
            <w:webHidden/>
          </w:rPr>
          <w:fldChar w:fldCharType="begin"/>
        </w:r>
        <w:r w:rsidR="00F30E00">
          <w:rPr>
            <w:noProof/>
            <w:webHidden/>
          </w:rPr>
          <w:instrText xml:space="preserve"> PAGEREF _Toc245407433 \h </w:instrText>
        </w:r>
        <w:r w:rsidR="007604EB">
          <w:rPr>
            <w:noProof/>
            <w:webHidden/>
          </w:rPr>
        </w:r>
        <w:r w:rsidR="007604EB">
          <w:rPr>
            <w:noProof/>
            <w:webHidden/>
          </w:rPr>
          <w:fldChar w:fldCharType="separate"/>
        </w:r>
        <w:r w:rsidR="00B37E95">
          <w:rPr>
            <w:noProof/>
            <w:webHidden/>
          </w:rPr>
          <w:t>34</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34" w:history="1">
        <w:r w:rsidR="00F30E00" w:rsidRPr="00755831">
          <w:rPr>
            <w:rStyle w:val="Hyperlink"/>
            <w:noProof/>
          </w:rPr>
          <w:t>Ch. 5 - The Handwriting on the Wall</w:t>
        </w:r>
        <w:r w:rsidR="00F30E00">
          <w:rPr>
            <w:noProof/>
            <w:webHidden/>
          </w:rPr>
          <w:tab/>
        </w:r>
        <w:r w:rsidR="007604EB">
          <w:rPr>
            <w:noProof/>
            <w:webHidden/>
          </w:rPr>
          <w:fldChar w:fldCharType="begin"/>
        </w:r>
        <w:r w:rsidR="00F30E00">
          <w:rPr>
            <w:noProof/>
            <w:webHidden/>
          </w:rPr>
          <w:instrText xml:space="preserve"> PAGEREF _Toc245407434 \h </w:instrText>
        </w:r>
        <w:r w:rsidR="007604EB">
          <w:rPr>
            <w:noProof/>
            <w:webHidden/>
          </w:rPr>
        </w:r>
        <w:r w:rsidR="007604EB">
          <w:rPr>
            <w:noProof/>
            <w:webHidden/>
          </w:rPr>
          <w:fldChar w:fldCharType="separate"/>
        </w:r>
        <w:r w:rsidR="00B37E95">
          <w:rPr>
            <w:noProof/>
            <w:webHidden/>
          </w:rPr>
          <w:t>36</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35" w:history="1">
        <w:r w:rsidR="00F30E00" w:rsidRPr="00755831">
          <w:rPr>
            <w:rStyle w:val="Hyperlink"/>
            <w:noProof/>
          </w:rPr>
          <w:t>Ch. 6 - The Lion’s Den</w:t>
        </w:r>
        <w:r w:rsidR="00F30E00">
          <w:rPr>
            <w:noProof/>
            <w:webHidden/>
          </w:rPr>
          <w:tab/>
        </w:r>
        <w:r w:rsidR="007604EB">
          <w:rPr>
            <w:noProof/>
            <w:webHidden/>
          </w:rPr>
          <w:fldChar w:fldCharType="begin"/>
        </w:r>
        <w:r w:rsidR="00F30E00">
          <w:rPr>
            <w:noProof/>
            <w:webHidden/>
          </w:rPr>
          <w:instrText xml:space="preserve"> PAGEREF _Toc245407435 \h </w:instrText>
        </w:r>
        <w:r w:rsidR="007604EB">
          <w:rPr>
            <w:noProof/>
            <w:webHidden/>
          </w:rPr>
        </w:r>
        <w:r w:rsidR="007604EB">
          <w:rPr>
            <w:noProof/>
            <w:webHidden/>
          </w:rPr>
          <w:fldChar w:fldCharType="separate"/>
        </w:r>
        <w:r w:rsidR="00B37E95">
          <w:rPr>
            <w:noProof/>
            <w:webHidden/>
          </w:rPr>
          <w:t>40</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36" w:history="1">
        <w:r w:rsidR="00F30E00" w:rsidRPr="00755831">
          <w:rPr>
            <w:rStyle w:val="Hyperlink"/>
            <w:noProof/>
          </w:rPr>
          <w:t>Ch. 7 - End-Time World Powers in the Light of Prophecy</w:t>
        </w:r>
        <w:r w:rsidR="00F30E00">
          <w:rPr>
            <w:noProof/>
            <w:webHidden/>
          </w:rPr>
          <w:tab/>
        </w:r>
        <w:r w:rsidR="007604EB">
          <w:rPr>
            <w:noProof/>
            <w:webHidden/>
          </w:rPr>
          <w:fldChar w:fldCharType="begin"/>
        </w:r>
        <w:r w:rsidR="00F30E00">
          <w:rPr>
            <w:noProof/>
            <w:webHidden/>
          </w:rPr>
          <w:instrText xml:space="preserve"> PAGEREF _Toc245407436 \h </w:instrText>
        </w:r>
        <w:r w:rsidR="007604EB">
          <w:rPr>
            <w:noProof/>
            <w:webHidden/>
          </w:rPr>
        </w:r>
        <w:r w:rsidR="007604EB">
          <w:rPr>
            <w:noProof/>
            <w:webHidden/>
          </w:rPr>
          <w:fldChar w:fldCharType="separate"/>
        </w:r>
        <w:r w:rsidR="00B37E95">
          <w:rPr>
            <w:noProof/>
            <w:webHidden/>
          </w:rPr>
          <w:t>42</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37" w:history="1">
        <w:r w:rsidR="00F30E00" w:rsidRPr="00755831">
          <w:rPr>
            <w:rStyle w:val="Hyperlink"/>
            <w:noProof/>
          </w:rPr>
          <w:t>Ch. 8 - Daniel's Second Vision</w:t>
        </w:r>
        <w:r w:rsidR="00F30E00">
          <w:rPr>
            <w:noProof/>
            <w:webHidden/>
          </w:rPr>
          <w:tab/>
        </w:r>
        <w:r w:rsidR="007604EB">
          <w:rPr>
            <w:noProof/>
            <w:webHidden/>
          </w:rPr>
          <w:fldChar w:fldCharType="begin"/>
        </w:r>
        <w:r w:rsidR="00F30E00">
          <w:rPr>
            <w:noProof/>
            <w:webHidden/>
          </w:rPr>
          <w:instrText xml:space="preserve"> PAGEREF _Toc245407437 \h </w:instrText>
        </w:r>
        <w:r w:rsidR="007604EB">
          <w:rPr>
            <w:noProof/>
            <w:webHidden/>
          </w:rPr>
        </w:r>
        <w:r w:rsidR="007604EB">
          <w:rPr>
            <w:noProof/>
            <w:webHidden/>
          </w:rPr>
          <w:fldChar w:fldCharType="separate"/>
        </w:r>
        <w:r w:rsidR="00B37E95">
          <w:rPr>
            <w:noProof/>
            <w:webHidden/>
          </w:rPr>
          <w:t>45</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38" w:history="1">
        <w:r w:rsidR="00F30E00" w:rsidRPr="00755831">
          <w:rPr>
            <w:rStyle w:val="Hyperlink"/>
            <w:noProof/>
          </w:rPr>
          <w:t>Ch. 9 - Daniel and The Seventy Weeks</w:t>
        </w:r>
        <w:r w:rsidR="00F30E00">
          <w:rPr>
            <w:noProof/>
            <w:webHidden/>
          </w:rPr>
          <w:tab/>
        </w:r>
        <w:r w:rsidR="007604EB">
          <w:rPr>
            <w:noProof/>
            <w:webHidden/>
          </w:rPr>
          <w:fldChar w:fldCharType="begin"/>
        </w:r>
        <w:r w:rsidR="00F30E00">
          <w:rPr>
            <w:noProof/>
            <w:webHidden/>
          </w:rPr>
          <w:instrText xml:space="preserve"> PAGEREF _Toc245407438 \h </w:instrText>
        </w:r>
        <w:r w:rsidR="007604EB">
          <w:rPr>
            <w:noProof/>
            <w:webHidden/>
          </w:rPr>
        </w:r>
        <w:r w:rsidR="007604EB">
          <w:rPr>
            <w:noProof/>
            <w:webHidden/>
          </w:rPr>
          <w:fldChar w:fldCharType="separate"/>
        </w:r>
        <w:r w:rsidR="00B37E95">
          <w:rPr>
            <w:noProof/>
            <w:webHidden/>
          </w:rPr>
          <w:t>47</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39" w:history="1">
        <w:r w:rsidR="00F30E00" w:rsidRPr="00755831">
          <w:rPr>
            <w:rStyle w:val="Hyperlink"/>
            <w:noProof/>
          </w:rPr>
          <w:t>Ch. 10a - Daniel's Vision of Christ And End-Time Events</w:t>
        </w:r>
        <w:r w:rsidR="00F30E00">
          <w:rPr>
            <w:noProof/>
            <w:webHidden/>
          </w:rPr>
          <w:tab/>
        </w:r>
        <w:r w:rsidR="007604EB">
          <w:rPr>
            <w:noProof/>
            <w:webHidden/>
          </w:rPr>
          <w:fldChar w:fldCharType="begin"/>
        </w:r>
        <w:r w:rsidR="00F30E00">
          <w:rPr>
            <w:noProof/>
            <w:webHidden/>
          </w:rPr>
          <w:instrText xml:space="preserve"> PAGEREF _Toc245407439 \h </w:instrText>
        </w:r>
        <w:r w:rsidR="007604EB">
          <w:rPr>
            <w:noProof/>
            <w:webHidden/>
          </w:rPr>
        </w:r>
        <w:r w:rsidR="007604EB">
          <w:rPr>
            <w:noProof/>
            <w:webHidden/>
          </w:rPr>
          <w:fldChar w:fldCharType="separate"/>
        </w:r>
        <w:r w:rsidR="00B37E95">
          <w:rPr>
            <w:noProof/>
            <w:webHidden/>
          </w:rPr>
          <w:t>49</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40" w:history="1">
        <w:r w:rsidR="00F30E00" w:rsidRPr="00755831">
          <w:rPr>
            <w:rStyle w:val="Hyperlink"/>
            <w:noProof/>
          </w:rPr>
          <w:t>Ch. 10b - War in High Places</w:t>
        </w:r>
        <w:r w:rsidR="00F30E00">
          <w:rPr>
            <w:noProof/>
            <w:webHidden/>
          </w:rPr>
          <w:tab/>
        </w:r>
        <w:r w:rsidR="007604EB">
          <w:rPr>
            <w:noProof/>
            <w:webHidden/>
          </w:rPr>
          <w:fldChar w:fldCharType="begin"/>
        </w:r>
        <w:r w:rsidR="00F30E00">
          <w:rPr>
            <w:noProof/>
            <w:webHidden/>
          </w:rPr>
          <w:instrText xml:space="preserve"> PAGEREF _Toc245407440 \h </w:instrText>
        </w:r>
        <w:r w:rsidR="007604EB">
          <w:rPr>
            <w:noProof/>
            <w:webHidden/>
          </w:rPr>
        </w:r>
        <w:r w:rsidR="007604EB">
          <w:rPr>
            <w:noProof/>
            <w:webHidden/>
          </w:rPr>
          <w:fldChar w:fldCharType="separate"/>
        </w:r>
        <w:r w:rsidR="00B37E95">
          <w:rPr>
            <w:noProof/>
            <w:webHidden/>
          </w:rPr>
          <w:t>52</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41" w:history="1">
        <w:r w:rsidR="00F30E00" w:rsidRPr="00755831">
          <w:rPr>
            <w:rStyle w:val="Hyperlink"/>
            <w:noProof/>
          </w:rPr>
          <w:t>Ch. 11 - Conflict of the Kings</w:t>
        </w:r>
        <w:r w:rsidR="00F30E00">
          <w:rPr>
            <w:noProof/>
            <w:webHidden/>
          </w:rPr>
          <w:tab/>
        </w:r>
        <w:r w:rsidR="007604EB">
          <w:rPr>
            <w:noProof/>
            <w:webHidden/>
          </w:rPr>
          <w:fldChar w:fldCharType="begin"/>
        </w:r>
        <w:r w:rsidR="00F30E00">
          <w:rPr>
            <w:noProof/>
            <w:webHidden/>
          </w:rPr>
          <w:instrText xml:space="preserve"> PAGEREF _Toc245407441 \h </w:instrText>
        </w:r>
        <w:r w:rsidR="007604EB">
          <w:rPr>
            <w:noProof/>
            <w:webHidden/>
          </w:rPr>
        </w:r>
        <w:r w:rsidR="007604EB">
          <w:rPr>
            <w:noProof/>
            <w:webHidden/>
          </w:rPr>
          <w:fldChar w:fldCharType="separate"/>
        </w:r>
        <w:r w:rsidR="00B37E95">
          <w:rPr>
            <w:noProof/>
            <w:webHidden/>
          </w:rPr>
          <w:t>54</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42" w:history="1">
        <w:r w:rsidR="00F30E00" w:rsidRPr="00755831">
          <w:rPr>
            <w:rStyle w:val="Hyperlink"/>
            <w:noProof/>
          </w:rPr>
          <w:t>Ch. 12 - The Revealing of Mysteries</w:t>
        </w:r>
        <w:r w:rsidR="00F30E00">
          <w:rPr>
            <w:noProof/>
            <w:webHidden/>
          </w:rPr>
          <w:tab/>
        </w:r>
        <w:r w:rsidR="007604EB">
          <w:rPr>
            <w:noProof/>
            <w:webHidden/>
          </w:rPr>
          <w:fldChar w:fldCharType="begin"/>
        </w:r>
        <w:r w:rsidR="00F30E00">
          <w:rPr>
            <w:noProof/>
            <w:webHidden/>
          </w:rPr>
          <w:instrText xml:space="preserve"> PAGEREF _Toc245407442 \h </w:instrText>
        </w:r>
        <w:r w:rsidR="007604EB">
          <w:rPr>
            <w:noProof/>
            <w:webHidden/>
          </w:rPr>
        </w:r>
        <w:r w:rsidR="007604EB">
          <w:rPr>
            <w:noProof/>
            <w:webHidden/>
          </w:rPr>
          <w:fldChar w:fldCharType="separate"/>
        </w:r>
        <w:r w:rsidR="00B37E95">
          <w:rPr>
            <w:noProof/>
            <w:webHidden/>
          </w:rPr>
          <w:t>56</w:t>
        </w:r>
        <w:r w:rsidR="007604EB">
          <w:rPr>
            <w:noProof/>
            <w:webHidden/>
          </w:rPr>
          <w:fldChar w:fldCharType="end"/>
        </w:r>
      </w:hyperlink>
    </w:p>
    <w:p w:rsidR="00F30E00" w:rsidRDefault="007A4439">
      <w:pPr>
        <w:pStyle w:val="TOC1"/>
        <w:tabs>
          <w:tab w:val="right" w:leader="dot" w:pos="8630"/>
        </w:tabs>
        <w:rPr>
          <w:rFonts w:asciiTheme="minorHAnsi" w:eastAsiaTheme="minorEastAsia" w:hAnsiTheme="minorHAnsi" w:cstheme="minorBidi"/>
          <w:noProof/>
          <w:sz w:val="22"/>
          <w:szCs w:val="22"/>
        </w:rPr>
      </w:pPr>
      <w:hyperlink w:anchor="_Toc245407443" w:history="1">
        <w:r w:rsidR="00F30E00" w:rsidRPr="00755831">
          <w:rPr>
            <w:rStyle w:val="Hyperlink"/>
            <w:noProof/>
          </w:rPr>
          <w:t>Final Exam</w:t>
        </w:r>
        <w:r w:rsidR="00F30E00">
          <w:rPr>
            <w:noProof/>
            <w:webHidden/>
          </w:rPr>
          <w:tab/>
        </w:r>
        <w:r w:rsidR="007604EB">
          <w:rPr>
            <w:noProof/>
            <w:webHidden/>
          </w:rPr>
          <w:fldChar w:fldCharType="begin"/>
        </w:r>
        <w:r w:rsidR="00F30E00">
          <w:rPr>
            <w:noProof/>
            <w:webHidden/>
          </w:rPr>
          <w:instrText xml:space="preserve"> PAGEREF _Toc245407443 \h </w:instrText>
        </w:r>
        <w:r w:rsidR="007604EB">
          <w:rPr>
            <w:noProof/>
            <w:webHidden/>
          </w:rPr>
        </w:r>
        <w:r w:rsidR="007604EB">
          <w:rPr>
            <w:noProof/>
            <w:webHidden/>
          </w:rPr>
          <w:fldChar w:fldCharType="separate"/>
        </w:r>
        <w:r w:rsidR="00B37E95">
          <w:rPr>
            <w:noProof/>
            <w:webHidden/>
          </w:rPr>
          <w:t>58</w:t>
        </w:r>
        <w:r w:rsidR="007604EB">
          <w:rPr>
            <w:noProof/>
            <w:webHidden/>
          </w:rPr>
          <w:fldChar w:fldCharType="end"/>
        </w:r>
      </w:hyperlink>
    </w:p>
    <w:p w:rsidR="006304C7" w:rsidRPr="002C668B" w:rsidRDefault="007604EB" w:rsidP="002C668B">
      <w:pPr>
        <w:pStyle w:val="NormalWeb"/>
        <w:spacing w:before="0" w:beforeAutospacing="0" w:after="0" w:afterAutospacing="0"/>
        <w:outlineLvl w:val="1"/>
      </w:pPr>
      <w:r w:rsidRPr="002C668B">
        <w:rPr>
          <w:sz w:val="28"/>
          <w:szCs w:val="20"/>
        </w:rPr>
        <w:fldChar w:fldCharType="end"/>
      </w:r>
      <w:r w:rsidR="00D26B0C" w:rsidRPr="002C668B">
        <w:br w:type="page"/>
      </w:r>
    </w:p>
    <w:p w:rsidR="00686FFD" w:rsidRPr="002C668B" w:rsidRDefault="006304C7" w:rsidP="00433357">
      <w:pPr>
        <w:pStyle w:val="Heading1"/>
        <w:rPr>
          <w:color w:val="000000"/>
          <w:sz w:val="27"/>
          <w:szCs w:val="27"/>
        </w:rPr>
      </w:pPr>
      <w:bookmarkStart w:id="0" w:name="_Toc245407427"/>
      <w:r w:rsidRPr="002C668B">
        <w:lastRenderedPageBreak/>
        <w:t>Introduction to Prophecy</w:t>
      </w:r>
      <w:bookmarkEnd w:id="0"/>
      <w:r w:rsidR="00424F28" w:rsidRPr="002C668B">
        <w:br w:type="textWrapping" w:clear="all"/>
      </w:r>
    </w:p>
    <w:p w:rsidR="006304C7" w:rsidRPr="002C668B" w:rsidRDefault="006304C7" w:rsidP="002A1C9D">
      <w:pPr>
        <w:ind w:left="360" w:hanging="360"/>
        <w:rPr>
          <w:i/>
          <w:color w:val="000000"/>
        </w:rPr>
      </w:pPr>
      <w:r w:rsidRPr="002C668B">
        <w:rPr>
          <w:color w:val="000000"/>
        </w:rPr>
        <w:t>Matthew 1:22—</w:t>
      </w:r>
      <w:proofErr w:type="gramStart"/>
      <w:r w:rsidRPr="002C668B">
        <w:rPr>
          <w:i/>
          <w:color w:val="000000"/>
        </w:rPr>
        <w:t>Now</w:t>
      </w:r>
      <w:proofErr w:type="gramEnd"/>
      <w:r w:rsidRPr="002C668B">
        <w:rPr>
          <w:i/>
          <w:color w:val="000000"/>
        </w:rPr>
        <w:t xml:space="preserve"> all this was done, that it might be fulfilled which was spoken of the Lord by the prophet, saying,</w:t>
      </w:r>
    </w:p>
    <w:p w:rsidR="00AE6AD8" w:rsidRPr="002C668B" w:rsidRDefault="00AE6AD8" w:rsidP="002A1C9D">
      <w:pPr>
        <w:ind w:left="360" w:hanging="360"/>
        <w:rPr>
          <w:color w:val="000000"/>
        </w:rPr>
      </w:pPr>
    </w:p>
    <w:p w:rsidR="006304C7" w:rsidRPr="002C668B" w:rsidRDefault="006304C7" w:rsidP="002A1C9D">
      <w:r w:rsidRPr="002C668B">
        <w:rPr>
          <w:color w:val="000000"/>
          <w:sz w:val="27"/>
          <w:szCs w:val="27"/>
        </w:rPr>
        <w:t xml:space="preserve">I. </w:t>
      </w:r>
      <w:proofErr w:type="gramStart"/>
      <w:r w:rsidRPr="002C668B">
        <w:rPr>
          <w:color w:val="000000"/>
          <w:sz w:val="27"/>
          <w:szCs w:val="27"/>
        </w:rPr>
        <w:t>The</w:t>
      </w:r>
      <w:proofErr w:type="gramEnd"/>
      <w:r w:rsidRPr="002C668B">
        <w:rPr>
          <w:color w:val="000000"/>
          <w:sz w:val="27"/>
          <w:szCs w:val="27"/>
        </w:rPr>
        <w:t xml:space="preserve"> Bible is Prophetic -</w:t>
      </w:r>
    </w:p>
    <w:p w:rsidR="006304C7" w:rsidRPr="002C668B" w:rsidRDefault="006304C7" w:rsidP="002A1C9D"/>
    <w:p w:rsidR="006304C7" w:rsidRDefault="006304C7" w:rsidP="00D62EDF">
      <w:pPr>
        <w:ind w:firstLine="720"/>
      </w:pPr>
      <w:r w:rsidRPr="002C668B">
        <w:t xml:space="preserve">Two-thirds </w:t>
      </w:r>
      <w:r w:rsidR="0072023A">
        <w:t>S</w:t>
      </w:r>
      <w:r w:rsidRPr="002C668B">
        <w:t xml:space="preserve">cripture </w:t>
      </w:r>
      <w:r w:rsidR="0072023A">
        <w:t>is</w:t>
      </w:r>
      <w:r w:rsidRPr="002C668B">
        <w:t xml:space="preserve"> prophetic, either in type, symbol, or direct statement.</w:t>
      </w:r>
      <w:r w:rsidR="00D62EDF">
        <w:t xml:space="preserve"> </w:t>
      </w:r>
      <w:r w:rsidRPr="002C668B">
        <w:t>Unlike all other religious books it bases its “authenticity, authority, and inspiration” on prophecy.</w:t>
      </w:r>
    </w:p>
    <w:p w:rsidR="005D347F" w:rsidRPr="002C668B" w:rsidRDefault="005D347F" w:rsidP="002A1C9D">
      <w:pPr>
        <w:ind w:firstLine="720"/>
      </w:pPr>
    </w:p>
    <w:p w:rsidR="006304C7" w:rsidRDefault="006304C7" w:rsidP="002A1C9D">
      <w:pPr>
        <w:rPr>
          <w:color w:val="000000"/>
          <w:sz w:val="27"/>
          <w:szCs w:val="27"/>
        </w:rPr>
      </w:pPr>
      <w:r w:rsidRPr="002C668B">
        <w:rPr>
          <w:color w:val="000000"/>
          <w:sz w:val="27"/>
          <w:szCs w:val="27"/>
        </w:rPr>
        <w:t xml:space="preserve">II. The Meaning of Prophecy </w:t>
      </w:r>
      <w:r w:rsidR="00F139A3">
        <w:rPr>
          <w:color w:val="000000"/>
          <w:sz w:val="27"/>
          <w:szCs w:val="27"/>
        </w:rPr>
        <w:t>–</w:t>
      </w:r>
    </w:p>
    <w:p w:rsidR="00F139A3" w:rsidRPr="002C668B" w:rsidRDefault="00F139A3" w:rsidP="002A1C9D"/>
    <w:p w:rsidR="006304C7" w:rsidRPr="002C668B" w:rsidRDefault="006304C7" w:rsidP="002A1C9D">
      <w:pPr>
        <w:ind w:firstLine="720"/>
      </w:pPr>
      <w:r w:rsidRPr="002C668B">
        <w:rPr>
          <w:color w:val="000000"/>
        </w:rPr>
        <w:t>1. Prophecy is history written in advance.</w:t>
      </w:r>
    </w:p>
    <w:p w:rsidR="006304C7" w:rsidRPr="002C668B" w:rsidRDefault="006304C7" w:rsidP="002A1C9D">
      <w:pPr>
        <w:ind w:firstLine="1440"/>
      </w:pPr>
      <w:r w:rsidRPr="002C668B">
        <w:rPr>
          <w:color w:val="000000"/>
        </w:rPr>
        <w:t>Dan. 2:45</w:t>
      </w:r>
    </w:p>
    <w:p w:rsidR="006304C7" w:rsidRDefault="006304C7" w:rsidP="002A1C9D">
      <w:pPr>
        <w:ind w:firstLine="1440"/>
        <w:rPr>
          <w:color w:val="000000"/>
        </w:rPr>
      </w:pPr>
      <w:r w:rsidRPr="002C668B">
        <w:rPr>
          <w:color w:val="000000"/>
        </w:rPr>
        <w:t>History is - His Story.</w:t>
      </w:r>
    </w:p>
    <w:p w:rsidR="00826ACA" w:rsidRPr="002C668B" w:rsidRDefault="00826ACA" w:rsidP="002A1C9D">
      <w:pPr>
        <w:ind w:firstLine="1440"/>
      </w:pPr>
    </w:p>
    <w:p w:rsidR="006304C7" w:rsidRPr="002C668B" w:rsidRDefault="006304C7" w:rsidP="002A1C9D">
      <w:pPr>
        <w:ind w:firstLine="720"/>
      </w:pPr>
      <w:r w:rsidRPr="002C668B">
        <w:rPr>
          <w:color w:val="000000"/>
        </w:rPr>
        <w:t>2. Prophecy is two-fold.</w:t>
      </w:r>
    </w:p>
    <w:p w:rsidR="006304C7" w:rsidRPr="002C668B" w:rsidRDefault="006304C7" w:rsidP="002A1C9D">
      <w:pPr>
        <w:ind w:firstLine="1440"/>
      </w:pPr>
      <w:r w:rsidRPr="002C668B">
        <w:rPr>
          <w:color w:val="000000"/>
        </w:rPr>
        <w:t>(1) Descriptive</w:t>
      </w:r>
    </w:p>
    <w:p w:rsidR="006304C7" w:rsidRPr="002C668B" w:rsidRDefault="006304C7" w:rsidP="002A1C9D">
      <w:pPr>
        <w:ind w:firstLine="1440"/>
      </w:pPr>
      <w:r w:rsidRPr="002C668B">
        <w:rPr>
          <w:color w:val="000000"/>
        </w:rPr>
        <w:t>(2) Predictive</w:t>
      </w:r>
    </w:p>
    <w:p w:rsidR="006304C7" w:rsidRPr="002C668B" w:rsidRDefault="006304C7" w:rsidP="002A1C9D">
      <w:pPr>
        <w:ind w:firstLine="2160"/>
      </w:pPr>
      <w:r w:rsidRPr="002C668B">
        <w:rPr>
          <w:color w:val="000000"/>
        </w:rPr>
        <w:t xml:space="preserve">The prophets were both “forth-tellers” and “fore-tellers”. </w:t>
      </w:r>
    </w:p>
    <w:p w:rsidR="006304C7" w:rsidRDefault="006304C7" w:rsidP="002A1C9D">
      <w:pPr>
        <w:ind w:firstLine="2160"/>
        <w:rPr>
          <w:color w:val="000000"/>
        </w:rPr>
      </w:pPr>
      <w:r w:rsidRPr="002C668B">
        <w:rPr>
          <w:color w:val="000000"/>
        </w:rPr>
        <w:t>They had both “insight” and “foresight”.</w:t>
      </w:r>
    </w:p>
    <w:p w:rsidR="00826ACA" w:rsidRPr="002C668B" w:rsidRDefault="00826ACA" w:rsidP="002A1C9D">
      <w:pPr>
        <w:ind w:firstLine="2160"/>
      </w:pPr>
    </w:p>
    <w:p w:rsidR="006304C7" w:rsidRPr="002C668B" w:rsidRDefault="006304C7" w:rsidP="002A1C9D">
      <w:pPr>
        <w:ind w:firstLine="720"/>
      </w:pPr>
      <w:r w:rsidRPr="002C668B">
        <w:rPr>
          <w:color w:val="000000"/>
        </w:rPr>
        <w:t>3. Prophecy is divine utterance.</w:t>
      </w:r>
    </w:p>
    <w:p w:rsidR="006304C7" w:rsidRPr="002C668B" w:rsidRDefault="006304C7" w:rsidP="002A1C9D">
      <w:pPr>
        <w:ind w:firstLine="1440"/>
      </w:pPr>
      <w:r w:rsidRPr="002C668B">
        <w:rPr>
          <w:color w:val="000000"/>
        </w:rPr>
        <w:t>(1) It is not reasoned discourse.</w:t>
      </w:r>
    </w:p>
    <w:p w:rsidR="006304C7" w:rsidRPr="002C668B" w:rsidRDefault="006304C7" w:rsidP="002A1C9D">
      <w:pPr>
        <w:ind w:firstLine="1440"/>
      </w:pPr>
      <w:r w:rsidRPr="002C668B">
        <w:rPr>
          <w:color w:val="000000"/>
        </w:rPr>
        <w:t>(2) It is not inspired preaching.</w:t>
      </w:r>
    </w:p>
    <w:p w:rsidR="006304C7" w:rsidRPr="002C668B" w:rsidRDefault="006304C7" w:rsidP="0072023A">
      <w:pPr>
        <w:ind w:firstLine="1440"/>
      </w:pPr>
      <w:r w:rsidRPr="002C668B">
        <w:rPr>
          <w:color w:val="000000"/>
        </w:rPr>
        <w:t>(3) It is the utterance of the Spirit.</w:t>
      </w:r>
      <w:r w:rsidR="0072023A">
        <w:t xml:space="preserve"> </w:t>
      </w:r>
      <w:r w:rsidRPr="002C668B">
        <w:rPr>
          <w:color w:val="000000"/>
        </w:rPr>
        <w:t>II Peter 1:21</w:t>
      </w:r>
    </w:p>
    <w:p w:rsidR="00AE6AD8" w:rsidRPr="002C668B" w:rsidRDefault="00AE6AD8" w:rsidP="002A1C9D">
      <w:pPr>
        <w:rPr>
          <w:color w:val="000000"/>
          <w:sz w:val="27"/>
          <w:szCs w:val="27"/>
        </w:rPr>
      </w:pPr>
    </w:p>
    <w:p w:rsidR="006304C7" w:rsidRPr="0072023A" w:rsidRDefault="006304C7" w:rsidP="0072023A">
      <w:r w:rsidRPr="002C668B">
        <w:rPr>
          <w:color w:val="000000"/>
          <w:sz w:val="27"/>
          <w:szCs w:val="27"/>
        </w:rPr>
        <w:t>III. The Study of Prophecy -</w:t>
      </w:r>
    </w:p>
    <w:p w:rsidR="006304C7" w:rsidRPr="002C668B" w:rsidRDefault="006304C7" w:rsidP="002A1C9D">
      <w:pPr>
        <w:ind w:left="450"/>
      </w:pPr>
      <w:r w:rsidRPr="002C668B">
        <w:rPr>
          <w:color w:val="000000"/>
        </w:rPr>
        <w:t>Reasons we study prophecy -</w:t>
      </w:r>
    </w:p>
    <w:p w:rsidR="006304C7" w:rsidRPr="002C668B" w:rsidRDefault="006304C7" w:rsidP="002A1C9D">
      <w:pPr>
        <w:ind w:firstLine="720"/>
        <w:rPr>
          <w:color w:val="000000"/>
        </w:rPr>
      </w:pPr>
    </w:p>
    <w:p w:rsidR="006304C7" w:rsidRPr="002C668B" w:rsidRDefault="006304C7" w:rsidP="002A1C9D">
      <w:pPr>
        <w:ind w:firstLine="720"/>
      </w:pPr>
      <w:r w:rsidRPr="002C668B">
        <w:rPr>
          <w:color w:val="000000"/>
        </w:rPr>
        <w:t>1. That we be not ignorant of God’s plan.</w:t>
      </w:r>
    </w:p>
    <w:p w:rsidR="006304C7" w:rsidRPr="002C668B" w:rsidRDefault="006304C7" w:rsidP="00D62EDF">
      <w:pPr>
        <w:ind w:firstLine="990"/>
      </w:pPr>
      <w:r w:rsidRPr="002C668B">
        <w:rPr>
          <w:color w:val="000000"/>
        </w:rPr>
        <w:t>If we do not know</w:t>
      </w:r>
      <w:r w:rsidR="00D62EDF">
        <w:rPr>
          <w:color w:val="000000"/>
        </w:rPr>
        <w:t>,</w:t>
      </w:r>
      <w:r w:rsidRPr="002C668B">
        <w:rPr>
          <w:color w:val="000000"/>
        </w:rPr>
        <w:t xml:space="preserve"> we will not make preparation.</w:t>
      </w:r>
      <w:r w:rsidR="00D62EDF">
        <w:t xml:space="preserve"> </w:t>
      </w:r>
      <w:r w:rsidRPr="002C668B">
        <w:rPr>
          <w:color w:val="000000"/>
        </w:rPr>
        <w:t>II Peter 3:3-8</w:t>
      </w:r>
    </w:p>
    <w:p w:rsidR="006304C7" w:rsidRPr="002C668B" w:rsidRDefault="006304C7" w:rsidP="002A1C9D">
      <w:pPr>
        <w:ind w:firstLine="720"/>
        <w:rPr>
          <w:color w:val="000000"/>
        </w:rPr>
      </w:pPr>
    </w:p>
    <w:p w:rsidR="006304C7" w:rsidRPr="002C668B" w:rsidRDefault="006304C7" w:rsidP="002A1C9D">
      <w:pPr>
        <w:ind w:firstLine="720"/>
      </w:pPr>
      <w:r w:rsidRPr="002C668B">
        <w:rPr>
          <w:color w:val="000000"/>
        </w:rPr>
        <w:t>2. That we can understand the future.</w:t>
      </w:r>
    </w:p>
    <w:p w:rsidR="006304C7" w:rsidRPr="002C668B" w:rsidRDefault="006304C7" w:rsidP="002A1C9D">
      <w:pPr>
        <w:ind w:firstLine="990"/>
      </w:pPr>
      <w:r w:rsidRPr="002C668B">
        <w:rPr>
          <w:color w:val="000000"/>
        </w:rPr>
        <w:t>The Bible is filled with signs of the times.</w:t>
      </w:r>
    </w:p>
    <w:p w:rsidR="006304C7" w:rsidRPr="002C668B" w:rsidRDefault="006304C7" w:rsidP="002A1C9D">
      <w:pPr>
        <w:ind w:firstLine="990"/>
        <w:rPr>
          <w:color w:val="000000"/>
        </w:rPr>
      </w:pPr>
    </w:p>
    <w:p w:rsidR="006304C7" w:rsidRPr="002C668B" w:rsidRDefault="006304C7" w:rsidP="00D62EDF">
      <w:pPr>
        <w:ind w:firstLine="990"/>
      </w:pPr>
      <w:r w:rsidRPr="002C668B">
        <w:rPr>
          <w:color w:val="000000"/>
        </w:rPr>
        <w:t>I Thess. 5:1-6</w:t>
      </w:r>
      <w:r w:rsidR="00D62EDF">
        <w:rPr>
          <w:color w:val="000000"/>
        </w:rPr>
        <w:t>;</w:t>
      </w:r>
      <w:r w:rsidRPr="002C668B">
        <w:rPr>
          <w:color w:val="000000"/>
        </w:rPr>
        <w:t xml:space="preserve"> II Tim. 3:13</w:t>
      </w:r>
      <w:r w:rsidR="00D62EDF">
        <w:rPr>
          <w:color w:val="000000"/>
        </w:rPr>
        <w:t>;</w:t>
      </w:r>
      <w:r w:rsidRPr="002C668B">
        <w:rPr>
          <w:color w:val="000000"/>
        </w:rPr>
        <w:t xml:space="preserve"> II Thess. 2:3</w:t>
      </w:r>
      <w:r w:rsidR="00D62EDF">
        <w:t xml:space="preserve">; </w:t>
      </w:r>
      <w:r w:rsidR="00D62EDF">
        <w:rPr>
          <w:color w:val="000000"/>
        </w:rPr>
        <w:t>Dan. 12:4-10;</w:t>
      </w:r>
      <w:r w:rsidRPr="002C668B">
        <w:rPr>
          <w:color w:val="000000"/>
        </w:rPr>
        <w:t xml:space="preserve"> II Peter 1:19</w:t>
      </w:r>
    </w:p>
    <w:p w:rsidR="006304C7" w:rsidRPr="002C668B" w:rsidRDefault="006304C7" w:rsidP="002A1C9D">
      <w:pPr>
        <w:ind w:firstLine="720"/>
        <w:rPr>
          <w:color w:val="000000"/>
        </w:rPr>
      </w:pPr>
    </w:p>
    <w:p w:rsidR="006304C7" w:rsidRPr="00D62EDF" w:rsidRDefault="006304C7" w:rsidP="00D62EDF">
      <w:pPr>
        <w:ind w:firstLine="720"/>
      </w:pPr>
      <w:r w:rsidRPr="002C668B">
        <w:rPr>
          <w:color w:val="000000"/>
        </w:rPr>
        <w:t>3. That we be not led into error.</w:t>
      </w:r>
    </w:p>
    <w:p w:rsidR="006304C7" w:rsidRPr="002C668B" w:rsidRDefault="006304C7" w:rsidP="002A1C9D">
      <w:pPr>
        <w:ind w:firstLine="990"/>
      </w:pPr>
      <w:r w:rsidRPr="002C668B">
        <w:rPr>
          <w:color w:val="000000"/>
        </w:rPr>
        <w:t>It is possible for believers to be led astray.</w:t>
      </w:r>
    </w:p>
    <w:p w:rsidR="006304C7" w:rsidRPr="002C668B" w:rsidRDefault="006304C7" w:rsidP="002A1C9D">
      <w:pPr>
        <w:ind w:firstLine="1440"/>
        <w:rPr>
          <w:color w:val="000000"/>
        </w:rPr>
      </w:pPr>
    </w:p>
    <w:p w:rsidR="006304C7" w:rsidRDefault="00D62EDF" w:rsidP="00D62EDF">
      <w:pPr>
        <w:ind w:firstLine="990"/>
        <w:rPr>
          <w:color w:val="000000"/>
        </w:rPr>
      </w:pPr>
      <w:proofErr w:type="gramStart"/>
      <w:r>
        <w:rPr>
          <w:color w:val="000000"/>
        </w:rPr>
        <w:t xml:space="preserve">Matt. 24:24; Rev. 3:18-22; </w:t>
      </w:r>
      <w:r w:rsidR="006304C7" w:rsidRPr="002C668B">
        <w:rPr>
          <w:color w:val="000000"/>
        </w:rPr>
        <w:t>II Tim. 3:13 “Deceiving and being deceived.”</w:t>
      </w:r>
      <w:proofErr w:type="gramEnd"/>
    </w:p>
    <w:p w:rsidR="00D62EDF" w:rsidRDefault="00D62EDF">
      <w:pPr>
        <w:rPr>
          <w:color w:val="000000"/>
          <w:sz w:val="27"/>
          <w:szCs w:val="27"/>
        </w:rPr>
      </w:pPr>
    </w:p>
    <w:p w:rsidR="00826ACA" w:rsidRDefault="00826ACA">
      <w:pPr>
        <w:rPr>
          <w:color w:val="000000"/>
          <w:sz w:val="27"/>
          <w:szCs w:val="27"/>
        </w:rPr>
      </w:pPr>
      <w:r>
        <w:rPr>
          <w:color w:val="000000"/>
          <w:sz w:val="27"/>
          <w:szCs w:val="27"/>
        </w:rPr>
        <w:br w:type="page"/>
      </w:r>
    </w:p>
    <w:p w:rsidR="006304C7" w:rsidRPr="002C668B" w:rsidRDefault="006304C7" w:rsidP="002A1C9D">
      <w:r w:rsidRPr="002C668B">
        <w:rPr>
          <w:color w:val="000000"/>
          <w:sz w:val="27"/>
          <w:szCs w:val="27"/>
        </w:rPr>
        <w:lastRenderedPageBreak/>
        <w:t>IV. The Proof of Prophecy -</w:t>
      </w:r>
    </w:p>
    <w:p w:rsidR="006304C7" w:rsidRPr="002C668B" w:rsidRDefault="006304C7" w:rsidP="002A1C9D">
      <w:pPr>
        <w:ind w:firstLine="720"/>
        <w:rPr>
          <w:color w:val="000000"/>
        </w:rPr>
      </w:pPr>
    </w:p>
    <w:p w:rsidR="006304C7" w:rsidRPr="002C668B" w:rsidRDefault="006304C7" w:rsidP="00AC24B9">
      <w:pPr>
        <w:pStyle w:val="ListParagraph"/>
        <w:numPr>
          <w:ilvl w:val="0"/>
          <w:numId w:val="6"/>
        </w:numPr>
      </w:pPr>
      <w:r w:rsidRPr="002C668B">
        <w:rPr>
          <w:color w:val="000000"/>
        </w:rPr>
        <w:t>It must be beyond all human attempts or foresight.</w:t>
      </w:r>
    </w:p>
    <w:p w:rsidR="006304C7" w:rsidRPr="002C668B" w:rsidRDefault="006304C7" w:rsidP="002A1C9D">
      <w:pPr>
        <w:pStyle w:val="ListParagraph"/>
        <w:ind w:left="1080"/>
        <w:rPr>
          <w:color w:val="000000"/>
        </w:rPr>
      </w:pPr>
      <w:r w:rsidRPr="002C668B">
        <w:rPr>
          <w:color w:val="000000"/>
        </w:rPr>
        <w:t>Beyond one’s knowledge of a situation.</w:t>
      </w:r>
    </w:p>
    <w:p w:rsidR="006304C7" w:rsidRPr="002C668B" w:rsidRDefault="006304C7" w:rsidP="002A1C9D">
      <w:pPr>
        <w:pStyle w:val="ListParagraph"/>
        <w:ind w:left="1080"/>
        <w:rPr>
          <w:color w:val="000000"/>
        </w:rPr>
      </w:pPr>
    </w:p>
    <w:p w:rsidR="006304C7" w:rsidRPr="002C668B" w:rsidRDefault="006304C7" w:rsidP="00AC24B9">
      <w:pPr>
        <w:pStyle w:val="ListParagraph"/>
        <w:numPr>
          <w:ilvl w:val="0"/>
          <w:numId w:val="6"/>
        </w:numPr>
      </w:pPr>
      <w:r w:rsidRPr="002C668B">
        <w:rPr>
          <w:color w:val="000000"/>
        </w:rPr>
        <w:t>It must have been made known prior to its fulfillment.</w:t>
      </w:r>
    </w:p>
    <w:p w:rsidR="006304C7" w:rsidRPr="002C668B" w:rsidRDefault="006304C7" w:rsidP="002A1C9D">
      <w:pPr>
        <w:ind w:firstLine="720"/>
        <w:rPr>
          <w:color w:val="000000"/>
        </w:rPr>
      </w:pPr>
    </w:p>
    <w:p w:rsidR="006304C7" w:rsidRPr="002C668B" w:rsidRDefault="006304C7" w:rsidP="00AC24B9">
      <w:pPr>
        <w:pStyle w:val="ListParagraph"/>
        <w:numPr>
          <w:ilvl w:val="0"/>
          <w:numId w:val="6"/>
        </w:numPr>
      </w:pPr>
      <w:r w:rsidRPr="002C668B">
        <w:rPr>
          <w:color w:val="000000"/>
        </w:rPr>
        <w:t>It must have a clear and detailed fulfillment.</w:t>
      </w:r>
    </w:p>
    <w:p w:rsidR="006304C7" w:rsidRPr="002C668B" w:rsidRDefault="006304C7" w:rsidP="002A1C9D">
      <w:pPr>
        <w:pStyle w:val="ListParagraph"/>
        <w:ind w:left="1080"/>
      </w:pPr>
      <w:r w:rsidRPr="002C668B">
        <w:rPr>
          <w:color w:val="000000"/>
        </w:rPr>
        <w:t>There are some true prophets. Eph. 4:11</w:t>
      </w:r>
    </w:p>
    <w:p w:rsidR="006304C7" w:rsidRPr="002C668B" w:rsidRDefault="006304C7" w:rsidP="002A1C9D">
      <w:pPr>
        <w:rPr>
          <w:color w:val="000000"/>
          <w:sz w:val="27"/>
          <w:szCs w:val="27"/>
        </w:rPr>
      </w:pPr>
    </w:p>
    <w:p w:rsidR="006304C7" w:rsidRPr="002C668B" w:rsidRDefault="006304C7" w:rsidP="002A1C9D">
      <w:r w:rsidRPr="002C668B">
        <w:rPr>
          <w:color w:val="000000"/>
          <w:sz w:val="27"/>
          <w:szCs w:val="27"/>
        </w:rPr>
        <w:t>V. The Object of Prophecy -</w:t>
      </w:r>
    </w:p>
    <w:p w:rsidR="006304C7" w:rsidRPr="002C668B" w:rsidRDefault="006304C7" w:rsidP="002A1C9D">
      <w:pPr>
        <w:ind w:firstLine="720"/>
        <w:rPr>
          <w:color w:val="000000"/>
        </w:rPr>
      </w:pPr>
    </w:p>
    <w:p w:rsidR="006304C7" w:rsidRPr="002C668B" w:rsidRDefault="006304C7" w:rsidP="002A1C9D">
      <w:pPr>
        <w:ind w:firstLine="720"/>
      </w:pPr>
      <w:r w:rsidRPr="002C668B">
        <w:rPr>
          <w:color w:val="000000"/>
        </w:rPr>
        <w:t>There are classes</w:t>
      </w:r>
      <w:r w:rsidR="003C7ECC">
        <w:rPr>
          <w:color w:val="000000"/>
        </w:rPr>
        <w:t xml:space="preserve"> of Prophecy</w:t>
      </w:r>
      <w:r w:rsidRPr="002C668B">
        <w:rPr>
          <w:color w:val="000000"/>
        </w:rPr>
        <w:t xml:space="preserve"> - I Cor. 10:32</w:t>
      </w:r>
    </w:p>
    <w:p w:rsidR="006304C7" w:rsidRPr="002C668B" w:rsidRDefault="006304C7" w:rsidP="002A1C9D">
      <w:pPr>
        <w:ind w:firstLine="720"/>
        <w:rPr>
          <w:color w:val="000000"/>
        </w:rPr>
      </w:pPr>
    </w:p>
    <w:p w:rsidR="006304C7" w:rsidRPr="002C668B" w:rsidRDefault="006304C7" w:rsidP="002A1C9D">
      <w:pPr>
        <w:ind w:firstLine="720"/>
      </w:pPr>
      <w:r w:rsidRPr="002C668B">
        <w:rPr>
          <w:color w:val="000000"/>
        </w:rPr>
        <w:t>1. Jews -</w:t>
      </w:r>
    </w:p>
    <w:p w:rsidR="006304C7" w:rsidRPr="002C668B" w:rsidRDefault="006304C7" w:rsidP="002A1C9D"/>
    <w:p w:rsidR="006304C7" w:rsidRPr="002C668B" w:rsidRDefault="006304C7" w:rsidP="002A1C9D">
      <w:pPr>
        <w:ind w:firstLine="720"/>
      </w:pPr>
      <w:r w:rsidRPr="002C668B">
        <w:rPr>
          <w:color w:val="000000"/>
        </w:rPr>
        <w:t>2. Gentiles -</w:t>
      </w:r>
    </w:p>
    <w:p w:rsidR="006304C7" w:rsidRPr="002C668B" w:rsidRDefault="006304C7" w:rsidP="002A1C9D"/>
    <w:p w:rsidR="006304C7" w:rsidRPr="002C668B" w:rsidRDefault="006304C7" w:rsidP="002A1C9D">
      <w:pPr>
        <w:ind w:firstLine="720"/>
      </w:pPr>
      <w:r w:rsidRPr="002C668B">
        <w:rPr>
          <w:color w:val="000000"/>
        </w:rPr>
        <w:t>3. Church -</w:t>
      </w:r>
    </w:p>
    <w:p w:rsidR="006304C7" w:rsidRPr="002C668B" w:rsidRDefault="006304C7" w:rsidP="002A1C9D"/>
    <w:p w:rsidR="00F514B4" w:rsidRPr="002C668B" w:rsidRDefault="00F514B4" w:rsidP="002A1C9D">
      <w:r w:rsidRPr="002C668B">
        <w:br w:type="page"/>
      </w:r>
    </w:p>
    <w:p w:rsidR="00F514B4" w:rsidRPr="002C668B" w:rsidRDefault="00F514B4" w:rsidP="002A1C9D">
      <w:pPr>
        <w:pStyle w:val="Heading2"/>
        <w:numPr>
          <w:ilvl w:val="0"/>
          <w:numId w:val="0"/>
        </w:numPr>
        <w:jc w:val="center"/>
      </w:pPr>
      <w:bookmarkStart w:id="1" w:name="_Toc245405356"/>
      <w:r w:rsidRPr="002C668B">
        <w:lastRenderedPageBreak/>
        <w:t>Study Questions 1</w:t>
      </w:r>
      <w:bookmarkEnd w:id="1"/>
    </w:p>
    <w:p w:rsidR="00F514B4" w:rsidRPr="002C668B" w:rsidRDefault="00F514B4" w:rsidP="002A1C9D"/>
    <w:p w:rsidR="00F514B4" w:rsidRPr="002C668B" w:rsidRDefault="00F514B4" w:rsidP="002A1C9D"/>
    <w:p w:rsidR="00F514B4" w:rsidRPr="002C668B" w:rsidRDefault="00F514B4" w:rsidP="002A1C9D">
      <w:r w:rsidRPr="002C668B">
        <w:rPr>
          <w:color w:val="000000"/>
        </w:rPr>
        <w:t>1. What type of a book is the Bible?</w:t>
      </w:r>
    </w:p>
    <w:p w:rsidR="00F514B4" w:rsidRPr="002C668B" w:rsidRDefault="00F514B4" w:rsidP="002A1C9D">
      <w:pPr>
        <w:ind w:left="270"/>
        <w:rPr>
          <w:color w:val="FFFFFF" w:themeColor="background1"/>
          <w:u w:val="single"/>
        </w:rPr>
      </w:pPr>
      <w:r w:rsidRPr="002C668B">
        <w:rPr>
          <w:color w:val="FFFFFF" w:themeColor="background1"/>
          <w:u w:val="single"/>
        </w:rPr>
        <w:t>The Bible is a prophetic book.</w:t>
      </w:r>
    </w:p>
    <w:p w:rsidR="00F514B4" w:rsidRPr="002C668B" w:rsidRDefault="00F514B4" w:rsidP="002A1C9D"/>
    <w:p w:rsidR="00F514B4" w:rsidRPr="002C668B" w:rsidRDefault="00F514B4" w:rsidP="002A1C9D">
      <w:r w:rsidRPr="002C668B">
        <w:rPr>
          <w:color w:val="000000"/>
        </w:rPr>
        <w:t>2. How much of the Bible is prophetic?</w:t>
      </w:r>
    </w:p>
    <w:p w:rsidR="00F514B4" w:rsidRPr="002C668B" w:rsidRDefault="00F514B4" w:rsidP="002A1C9D">
      <w:pPr>
        <w:ind w:left="270"/>
        <w:rPr>
          <w:color w:val="FFFFFF" w:themeColor="background1"/>
          <w:u w:val="single"/>
        </w:rPr>
      </w:pPr>
      <w:r w:rsidRPr="002C668B">
        <w:rPr>
          <w:color w:val="FFFFFF" w:themeColor="background1"/>
          <w:u w:val="single"/>
        </w:rPr>
        <w:t>Two-thirds of Scripture is prophetic.</w:t>
      </w:r>
    </w:p>
    <w:p w:rsidR="00F514B4" w:rsidRPr="002C668B" w:rsidRDefault="00F514B4" w:rsidP="002A1C9D"/>
    <w:p w:rsidR="00F514B4" w:rsidRPr="002C668B" w:rsidRDefault="00F514B4" w:rsidP="002A1C9D">
      <w:r w:rsidRPr="002C668B">
        <w:rPr>
          <w:color w:val="000000"/>
        </w:rPr>
        <w:t>3. In what way is the Bible prophetic?</w:t>
      </w:r>
    </w:p>
    <w:p w:rsidR="00F514B4" w:rsidRPr="002C668B" w:rsidRDefault="00F514B4" w:rsidP="002A1C9D">
      <w:pPr>
        <w:ind w:left="270"/>
        <w:rPr>
          <w:color w:val="FFFFFF" w:themeColor="background1"/>
          <w:u w:val="single"/>
        </w:rPr>
      </w:pPr>
      <w:r w:rsidRPr="002C668B">
        <w:rPr>
          <w:color w:val="FFFFFF" w:themeColor="background1"/>
          <w:u w:val="single"/>
        </w:rPr>
        <w:t>The Bible is prophetic in types, symbols and direct statement.</w:t>
      </w:r>
    </w:p>
    <w:p w:rsidR="00F514B4" w:rsidRPr="002C668B" w:rsidRDefault="00F514B4" w:rsidP="002A1C9D"/>
    <w:p w:rsidR="00F514B4" w:rsidRPr="002C668B" w:rsidRDefault="00F514B4" w:rsidP="002A1C9D">
      <w:r w:rsidRPr="002C668B">
        <w:rPr>
          <w:color w:val="000000"/>
        </w:rPr>
        <w:t>4. What does the Bible base its authenticity, authority and inspiration on?</w:t>
      </w:r>
    </w:p>
    <w:p w:rsidR="00F514B4" w:rsidRPr="002C668B" w:rsidRDefault="00F514B4" w:rsidP="002A1C9D">
      <w:pPr>
        <w:ind w:left="270"/>
        <w:rPr>
          <w:color w:val="FFFFFF" w:themeColor="background1"/>
          <w:u w:val="single"/>
        </w:rPr>
      </w:pPr>
      <w:r w:rsidRPr="002C668B">
        <w:rPr>
          <w:color w:val="FFFFFF" w:themeColor="background1"/>
          <w:u w:val="single"/>
        </w:rPr>
        <w:t>The Bible bases these on prophecy.</w:t>
      </w:r>
    </w:p>
    <w:p w:rsidR="00F514B4" w:rsidRPr="002C668B" w:rsidRDefault="00F514B4" w:rsidP="002A1C9D"/>
    <w:p w:rsidR="00F514B4" w:rsidRPr="002C668B" w:rsidRDefault="00F514B4" w:rsidP="002A1C9D">
      <w:r w:rsidRPr="002C668B">
        <w:rPr>
          <w:color w:val="000000"/>
        </w:rPr>
        <w:t>5. What is prophecy?</w:t>
      </w:r>
    </w:p>
    <w:p w:rsidR="00F514B4" w:rsidRPr="002C668B" w:rsidRDefault="00F514B4" w:rsidP="002A1C9D">
      <w:pPr>
        <w:ind w:left="270"/>
        <w:rPr>
          <w:color w:val="FFFFFF" w:themeColor="background1"/>
          <w:u w:val="single"/>
        </w:rPr>
      </w:pPr>
      <w:r w:rsidRPr="002C668B">
        <w:rPr>
          <w:color w:val="FFFFFF" w:themeColor="background1"/>
          <w:u w:val="single"/>
        </w:rPr>
        <w:t>The telling of history before it happens.</w:t>
      </w:r>
    </w:p>
    <w:p w:rsidR="00F514B4" w:rsidRPr="002C668B" w:rsidRDefault="00F514B4" w:rsidP="002A1C9D"/>
    <w:p w:rsidR="00F514B4" w:rsidRPr="002C668B" w:rsidRDefault="00F514B4" w:rsidP="002A1C9D">
      <w:r w:rsidRPr="002C668B">
        <w:rPr>
          <w:color w:val="000000"/>
        </w:rPr>
        <w:t>6. What is meant by prophecy being two-fold?</w:t>
      </w:r>
    </w:p>
    <w:p w:rsidR="00F514B4" w:rsidRPr="002C668B" w:rsidRDefault="00F514B4" w:rsidP="002A1C9D">
      <w:pPr>
        <w:ind w:left="270"/>
        <w:rPr>
          <w:color w:val="FFFFFF" w:themeColor="background1"/>
          <w:u w:val="single"/>
        </w:rPr>
      </w:pPr>
      <w:r w:rsidRPr="002C668B">
        <w:rPr>
          <w:color w:val="FFFFFF" w:themeColor="background1"/>
          <w:u w:val="single"/>
        </w:rPr>
        <w:t>1. It is predictive—foresight; foretelling</w:t>
      </w:r>
    </w:p>
    <w:p w:rsidR="00F514B4" w:rsidRPr="002C668B" w:rsidRDefault="00F514B4" w:rsidP="002A1C9D">
      <w:pPr>
        <w:ind w:left="270"/>
        <w:rPr>
          <w:color w:val="FFFFFF" w:themeColor="background1"/>
          <w:u w:val="single"/>
        </w:rPr>
      </w:pPr>
      <w:r w:rsidRPr="002C668B">
        <w:rPr>
          <w:color w:val="FFFFFF" w:themeColor="background1"/>
          <w:u w:val="single"/>
        </w:rPr>
        <w:t xml:space="preserve">2. It is descriptive—insight; </w:t>
      </w:r>
      <w:proofErr w:type="spellStart"/>
      <w:r w:rsidRPr="002C668B">
        <w:rPr>
          <w:color w:val="FFFFFF" w:themeColor="background1"/>
          <w:u w:val="single"/>
        </w:rPr>
        <w:t>forthtelling</w:t>
      </w:r>
      <w:proofErr w:type="spellEnd"/>
    </w:p>
    <w:p w:rsidR="00F514B4" w:rsidRPr="002C668B" w:rsidRDefault="00F514B4" w:rsidP="002A1C9D"/>
    <w:p w:rsidR="00F514B4" w:rsidRPr="002C668B" w:rsidRDefault="00F514B4" w:rsidP="002A1C9D">
      <w:r w:rsidRPr="002C668B">
        <w:rPr>
          <w:color w:val="000000"/>
        </w:rPr>
        <w:t>7. Is prophecy reasoned discourse?</w:t>
      </w:r>
    </w:p>
    <w:p w:rsidR="00F514B4" w:rsidRPr="002C668B" w:rsidRDefault="00F514B4" w:rsidP="002A1C9D">
      <w:pPr>
        <w:ind w:left="270"/>
        <w:rPr>
          <w:color w:val="FFFFFF" w:themeColor="background1"/>
          <w:u w:val="single"/>
        </w:rPr>
      </w:pPr>
      <w:r w:rsidRPr="002C668B">
        <w:rPr>
          <w:color w:val="FFFFFF" w:themeColor="background1"/>
          <w:u w:val="single"/>
        </w:rPr>
        <w:t>No, it is the utterance of the Holy Ghost.</w:t>
      </w:r>
    </w:p>
    <w:p w:rsidR="00F514B4" w:rsidRPr="002C668B" w:rsidRDefault="00F514B4" w:rsidP="002A1C9D"/>
    <w:p w:rsidR="00F514B4" w:rsidRPr="002C668B" w:rsidRDefault="00F514B4" w:rsidP="002A1C9D">
      <w:r w:rsidRPr="002C668B">
        <w:rPr>
          <w:color w:val="000000"/>
        </w:rPr>
        <w:t>8. Give verbatim II Peter 1:21.</w:t>
      </w:r>
    </w:p>
    <w:p w:rsidR="00F514B4" w:rsidRPr="002C668B" w:rsidRDefault="00F514B4" w:rsidP="002A1C9D">
      <w:pPr>
        <w:ind w:left="270"/>
        <w:rPr>
          <w:color w:val="FFFFFF" w:themeColor="background1"/>
          <w:u w:val="single"/>
        </w:rPr>
      </w:pPr>
      <w:r w:rsidRPr="002C668B">
        <w:rPr>
          <w:color w:val="FFFFFF" w:themeColor="background1"/>
          <w:u w:val="single"/>
        </w:rPr>
        <w:t>2 Peter 1:21—</w:t>
      </w:r>
      <w:proofErr w:type="gramStart"/>
      <w:r w:rsidRPr="002C668B">
        <w:rPr>
          <w:color w:val="FFFFFF" w:themeColor="background1"/>
          <w:u w:val="single"/>
        </w:rPr>
        <w:t>For</w:t>
      </w:r>
      <w:proofErr w:type="gramEnd"/>
      <w:r w:rsidRPr="002C668B">
        <w:rPr>
          <w:color w:val="FFFFFF" w:themeColor="background1"/>
          <w:u w:val="single"/>
        </w:rPr>
        <w:t xml:space="preserve"> the prophecy came not in old time by the will of man: but holy men of God </w:t>
      </w:r>
      <w:proofErr w:type="spellStart"/>
      <w:r w:rsidRPr="002C668B">
        <w:rPr>
          <w:color w:val="FFFFFF" w:themeColor="background1"/>
          <w:u w:val="single"/>
        </w:rPr>
        <w:t>spake</w:t>
      </w:r>
      <w:proofErr w:type="spellEnd"/>
      <w:r w:rsidRPr="002C668B">
        <w:rPr>
          <w:color w:val="FFFFFF" w:themeColor="background1"/>
          <w:u w:val="single"/>
        </w:rPr>
        <w:t xml:space="preserve"> as they were moved by the Holy Ghost.</w:t>
      </w:r>
    </w:p>
    <w:p w:rsidR="00F514B4" w:rsidRPr="002C668B" w:rsidRDefault="00F514B4" w:rsidP="002A1C9D"/>
    <w:p w:rsidR="00F514B4" w:rsidRPr="002C668B" w:rsidRDefault="00F514B4" w:rsidP="002A1C9D">
      <w:r w:rsidRPr="002C668B">
        <w:rPr>
          <w:color w:val="000000"/>
        </w:rPr>
        <w:t>9. Why do we study prophecy?</w:t>
      </w:r>
    </w:p>
    <w:p w:rsidR="00F514B4" w:rsidRPr="002C668B" w:rsidRDefault="00F514B4" w:rsidP="002A1C9D">
      <w:pPr>
        <w:ind w:left="270"/>
        <w:rPr>
          <w:color w:val="FFFFFF" w:themeColor="background1"/>
          <w:u w:val="single"/>
        </w:rPr>
      </w:pPr>
      <w:r w:rsidRPr="002C668B">
        <w:rPr>
          <w:color w:val="FFFFFF" w:themeColor="background1"/>
          <w:u w:val="single"/>
        </w:rPr>
        <w:t>1. That we may know God’s plan.</w:t>
      </w:r>
    </w:p>
    <w:p w:rsidR="00F514B4" w:rsidRPr="002C668B" w:rsidRDefault="00F514B4" w:rsidP="002A1C9D">
      <w:pPr>
        <w:ind w:left="270"/>
        <w:rPr>
          <w:color w:val="FFFFFF" w:themeColor="background1"/>
          <w:u w:val="single"/>
        </w:rPr>
      </w:pPr>
      <w:r w:rsidRPr="002C668B">
        <w:rPr>
          <w:color w:val="FFFFFF" w:themeColor="background1"/>
          <w:u w:val="single"/>
        </w:rPr>
        <w:t>2. That we may understand the future.</w:t>
      </w:r>
    </w:p>
    <w:p w:rsidR="00F514B4" w:rsidRPr="002C668B" w:rsidRDefault="00F514B4" w:rsidP="002A1C9D">
      <w:pPr>
        <w:ind w:left="270"/>
        <w:rPr>
          <w:color w:val="FFFFFF" w:themeColor="background1"/>
          <w:u w:val="single"/>
        </w:rPr>
      </w:pPr>
      <w:r w:rsidRPr="002C668B">
        <w:rPr>
          <w:color w:val="FFFFFF" w:themeColor="background1"/>
          <w:u w:val="single"/>
        </w:rPr>
        <w:t>3. That we may not be lead into error.</w:t>
      </w:r>
    </w:p>
    <w:p w:rsidR="00F514B4" w:rsidRPr="002C668B" w:rsidRDefault="00F514B4" w:rsidP="002A1C9D"/>
    <w:p w:rsidR="00F514B4" w:rsidRPr="002C668B" w:rsidRDefault="00F514B4" w:rsidP="002A1C9D">
      <w:r w:rsidRPr="002C668B">
        <w:rPr>
          <w:color w:val="000000"/>
        </w:rPr>
        <w:t>10. What is the proof of prophecy?</w:t>
      </w:r>
    </w:p>
    <w:p w:rsidR="00F514B4" w:rsidRPr="002C668B" w:rsidRDefault="00F514B4" w:rsidP="002A1C9D">
      <w:pPr>
        <w:ind w:left="270"/>
        <w:rPr>
          <w:color w:val="FFFFFF" w:themeColor="background1"/>
          <w:u w:val="single"/>
        </w:rPr>
      </w:pPr>
      <w:r w:rsidRPr="002C668B">
        <w:rPr>
          <w:color w:val="FFFFFF" w:themeColor="background1"/>
          <w:u w:val="single"/>
        </w:rPr>
        <w:t>1. It must be beyond human reasoning or foresight.</w:t>
      </w:r>
    </w:p>
    <w:p w:rsidR="00F514B4" w:rsidRPr="002C668B" w:rsidRDefault="00F514B4" w:rsidP="002A1C9D">
      <w:pPr>
        <w:ind w:left="270"/>
        <w:rPr>
          <w:color w:val="FFFFFF" w:themeColor="background1"/>
          <w:u w:val="single"/>
        </w:rPr>
      </w:pPr>
      <w:r w:rsidRPr="002C668B">
        <w:rPr>
          <w:color w:val="FFFFFF" w:themeColor="background1"/>
          <w:u w:val="single"/>
        </w:rPr>
        <w:t>2. It must have been made known prior to its fulfillment.</w:t>
      </w:r>
    </w:p>
    <w:p w:rsidR="00F514B4" w:rsidRPr="002C668B" w:rsidRDefault="00F514B4" w:rsidP="002A1C9D">
      <w:pPr>
        <w:ind w:left="270"/>
        <w:rPr>
          <w:color w:val="FFFFFF" w:themeColor="background1"/>
          <w:u w:val="single"/>
        </w:rPr>
      </w:pPr>
      <w:r w:rsidRPr="002C668B">
        <w:rPr>
          <w:color w:val="FFFFFF" w:themeColor="background1"/>
          <w:u w:val="single"/>
        </w:rPr>
        <w:t>3. It must have a clear, detailed fulfillment.</w:t>
      </w:r>
    </w:p>
    <w:p w:rsidR="00F514B4" w:rsidRPr="002C668B" w:rsidRDefault="00F514B4" w:rsidP="002A1C9D"/>
    <w:p w:rsidR="00F514B4" w:rsidRPr="002C668B" w:rsidRDefault="00F514B4" w:rsidP="002A1C9D">
      <w:r w:rsidRPr="002C668B">
        <w:rPr>
          <w:color w:val="000000"/>
        </w:rPr>
        <w:t>11. To whom is prophecy written?</w:t>
      </w:r>
    </w:p>
    <w:p w:rsidR="00F514B4" w:rsidRPr="002C668B" w:rsidRDefault="00F514B4" w:rsidP="002A1C9D">
      <w:pPr>
        <w:ind w:left="270"/>
        <w:rPr>
          <w:color w:val="FFFFFF" w:themeColor="background1"/>
          <w:u w:val="single"/>
        </w:rPr>
      </w:pPr>
      <w:r w:rsidRPr="002C668B">
        <w:rPr>
          <w:color w:val="FFFFFF" w:themeColor="background1"/>
          <w:u w:val="single"/>
        </w:rPr>
        <w:t>Prophecy is written to Jews, Gentiles and the Church.</w:t>
      </w:r>
    </w:p>
    <w:p w:rsidR="00F514B4" w:rsidRPr="002C668B" w:rsidRDefault="00F514B4" w:rsidP="002A1C9D"/>
    <w:p w:rsidR="00F514B4" w:rsidRPr="002C668B" w:rsidRDefault="00F514B4" w:rsidP="002A1C9D">
      <w:r w:rsidRPr="002C668B">
        <w:rPr>
          <w:color w:val="000000"/>
        </w:rPr>
        <w:t>12. Give verbatim I Cor. 10:32.</w:t>
      </w:r>
    </w:p>
    <w:p w:rsidR="00F514B4" w:rsidRPr="003A241D" w:rsidRDefault="00777018" w:rsidP="002A1C9D">
      <w:pPr>
        <w:ind w:left="270"/>
        <w:rPr>
          <w:color w:val="FFFFFF" w:themeColor="background1"/>
          <w:u w:val="single"/>
        </w:rPr>
      </w:pPr>
      <w:r w:rsidRPr="003A241D">
        <w:rPr>
          <w:color w:val="FFFFFF" w:themeColor="background1"/>
          <w:u w:val="single"/>
        </w:rPr>
        <w:t>I Cor. 10:32—</w:t>
      </w:r>
      <w:r w:rsidR="00D82135" w:rsidRPr="003A241D">
        <w:rPr>
          <w:color w:val="FFFFFF" w:themeColor="background1"/>
          <w:u w:val="single"/>
        </w:rPr>
        <w:t>Give none offence, neither to the Jews, nor to the Gentiles, nor to the church of God:</w:t>
      </w:r>
    </w:p>
    <w:p w:rsidR="00F514B4" w:rsidRPr="002C668B" w:rsidRDefault="00F514B4" w:rsidP="002A1C9D">
      <w:pPr>
        <w:rPr>
          <w:sz w:val="28"/>
        </w:rPr>
      </w:pPr>
      <w:r w:rsidRPr="002C668B">
        <w:br w:type="page"/>
      </w:r>
    </w:p>
    <w:p w:rsidR="00535BFF" w:rsidRPr="002C668B" w:rsidRDefault="00535BFF" w:rsidP="002A1C9D">
      <w:pPr>
        <w:rPr>
          <w:color w:val="000000"/>
          <w:sz w:val="27"/>
          <w:szCs w:val="27"/>
        </w:rPr>
      </w:pPr>
      <w:r w:rsidRPr="002C668B">
        <w:rPr>
          <w:color w:val="000000"/>
          <w:sz w:val="27"/>
          <w:szCs w:val="27"/>
        </w:rPr>
        <w:lastRenderedPageBreak/>
        <w:t>VI. The Prophetic Aspect of the Ages -</w:t>
      </w:r>
    </w:p>
    <w:p w:rsidR="00535BFF" w:rsidRPr="002C668B" w:rsidRDefault="00535BFF" w:rsidP="002A1C9D">
      <w:pPr>
        <w:ind w:firstLine="720"/>
      </w:pPr>
    </w:p>
    <w:p w:rsidR="00535BFF" w:rsidRPr="002C668B" w:rsidRDefault="00535BFF" w:rsidP="002A1C9D">
      <w:pPr>
        <w:ind w:firstLine="720"/>
      </w:pPr>
      <w:r w:rsidRPr="002C668B">
        <w:rPr>
          <w:color w:val="000000"/>
        </w:rPr>
        <w:t>The first recorded age is prophetic of every other age.</w:t>
      </w:r>
    </w:p>
    <w:p w:rsidR="00535BFF" w:rsidRPr="002C668B" w:rsidRDefault="00535BFF" w:rsidP="002A1C9D"/>
    <w:p w:rsidR="00535BFF" w:rsidRPr="002C668B" w:rsidRDefault="00535BFF" w:rsidP="002A1C9D">
      <w:pPr>
        <w:ind w:firstLine="720"/>
      </w:pPr>
      <w:r w:rsidRPr="002C668B">
        <w:rPr>
          <w:color w:val="000000"/>
        </w:rPr>
        <w:t xml:space="preserve">1. Age of progress and civilization </w:t>
      </w:r>
    </w:p>
    <w:p w:rsidR="00535BFF" w:rsidRPr="002C668B" w:rsidRDefault="00535BFF" w:rsidP="002A1C9D"/>
    <w:p w:rsidR="00535BFF" w:rsidRPr="002C668B" w:rsidRDefault="00535BFF" w:rsidP="002A1C9D">
      <w:pPr>
        <w:ind w:firstLine="1440"/>
      </w:pPr>
      <w:r w:rsidRPr="002C668B">
        <w:rPr>
          <w:color w:val="000000"/>
        </w:rPr>
        <w:t>(1) Cities were built</w:t>
      </w:r>
      <w:r w:rsidRPr="002C668B">
        <w:t xml:space="preserve"> </w:t>
      </w:r>
      <w:r w:rsidRPr="002C668B">
        <w:rPr>
          <w:color w:val="000000"/>
        </w:rPr>
        <w:t>Gen. 4:16-17</w:t>
      </w:r>
    </w:p>
    <w:p w:rsidR="00535BFF" w:rsidRPr="002C668B" w:rsidRDefault="00535BFF" w:rsidP="002A1C9D">
      <w:pPr>
        <w:ind w:firstLine="1440"/>
      </w:pPr>
      <w:r w:rsidRPr="002C668B">
        <w:rPr>
          <w:color w:val="000000"/>
        </w:rPr>
        <w:t>(2) Agriculture flourished</w:t>
      </w:r>
      <w:r w:rsidRPr="002C668B">
        <w:t xml:space="preserve"> </w:t>
      </w:r>
      <w:r w:rsidRPr="002C668B">
        <w:rPr>
          <w:color w:val="000000"/>
        </w:rPr>
        <w:t>Gen. 4:20</w:t>
      </w:r>
    </w:p>
    <w:p w:rsidR="00535BFF" w:rsidRPr="002C668B" w:rsidRDefault="00535BFF" w:rsidP="002A1C9D">
      <w:pPr>
        <w:ind w:firstLine="1440"/>
      </w:pPr>
      <w:r w:rsidRPr="002C668B">
        <w:rPr>
          <w:color w:val="000000"/>
        </w:rPr>
        <w:t>(3) Instruments invented</w:t>
      </w:r>
      <w:r w:rsidRPr="002C668B">
        <w:t xml:space="preserve"> </w:t>
      </w:r>
      <w:r w:rsidRPr="002C668B">
        <w:rPr>
          <w:color w:val="000000"/>
        </w:rPr>
        <w:t>Gen. 4:21 - music</w:t>
      </w:r>
    </w:p>
    <w:p w:rsidR="00535BFF" w:rsidRPr="002C668B" w:rsidRDefault="00535BFF" w:rsidP="002A1C9D">
      <w:pPr>
        <w:ind w:firstLine="1440"/>
      </w:pPr>
      <w:r w:rsidRPr="002C668B">
        <w:rPr>
          <w:color w:val="000000"/>
        </w:rPr>
        <w:t>(4) Discoveries and inventions</w:t>
      </w:r>
      <w:r w:rsidRPr="002C668B">
        <w:t xml:space="preserve"> </w:t>
      </w:r>
      <w:r w:rsidRPr="002C668B">
        <w:rPr>
          <w:color w:val="000000"/>
        </w:rPr>
        <w:t>Gen. 4:22</w:t>
      </w:r>
    </w:p>
    <w:p w:rsidR="00535BFF" w:rsidRPr="002C668B" w:rsidRDefault="00535BFF" w:rsidP="002A1C9D"/>
    <w:p w:rsidR="00535BFF" w:rsidRPr="002C668B" w:rsidRDefault="00535BFF" w:rsidP="002A1C9D">
      <w:pPr>
        <w:ind w:firstLine="720"/>
      </w:pPr>
      <w:r w:rsidRPr="002C668B">
        <w:rPr>
          <w:color w:val="000000"/>
        </w:rPr>
        <w:t xml:space="preserve">2. Age of separation </w:t>
      </w:r>
    </w:p>
    <w:p w:rsidR="00535BFF" w:rsidRPr="002C668B" w:rsidRDefault="00535BFF" w:rsidP="002A1C9D"/>
    <w:p w:rsidR="00535BFF" w:rsidRPr="002C668B" w:rsidRDefault="00535BFF" w:rsidP="002A1C9D">
      <w:pPr>
        <w:ind w:firstLine="1440"/>
      </w:pPr>
      <w:r w:rsidRPr="002C668B">
        <w:rPr>
          <w:color w:val="000000"/>
        </w:rPr>
        <w:t>Two classes of people -</w:t>
      </w:r>
    </w:p>
    <w:p w:rsidR="00535BFF" w:rsidRPr="002C668B" w:rsidRDefault="00535BFF" w:rsidP="002A1C9D">
      <w:pPr>
        <w:ind w:firstLine="1440"/>
      </w:pPr>
    </w:p>
    <w:p w:rsidR="00535BFF" w:rsidRPr="002C668B" w:rsidRDefault="00535BFF" w:rsidP="002A1C9D">
      <w:pPr>
        <w:ind w:firstLine="1440"/>
      </w:pPr>
      <w:r w:rsidRPr="002C668B">
        <w:rPr>
          <w:color w:val="000000"/>
        </w:rPr>
        <w:t xml:space="preserve">(1) </w:t>
      </w:r>
      <w:proofErr w:type="spellStart"/>
      <w:r w:rsidRPr="002C668B">
        <w:rPr>
          <w:color w:val="000000"/>
        </w:rPr>
        <w:t>Cainites</w:t>
      </w:r>
      <w:proofErr w:type="spellEnd"/>
      <w:r w:rsidRPr="002C668B">
        <w:rPr>
          <w:color w:val="000000"/>
        </w:rPr>
        <w:t xml:space="preserve"> - the worldly</w:t>
      </w:r>
    </w:p>
    <w:p w:rsidR="00535BFF" w:rsidRPr="002C668B" w:rsidRDefault="00535BFF" w:rsidP="002A1C9D">
      <w:pPr>
        <w:ind w:firstLine="1440"/>
      </w:pPr>
      <w:r w:rsidRPr="002C668B">
        <w:rPr>
          <w:color w:val="000000"/>
        </w:rPr>
        <w:t xml:space="preserve">(2) </w:t>
      </w:r>
      <w:proofErr w:type="spellStart"/>
      <w:r w:rsidRPr="002C668B">
        <w:rPr>
          <w:color w:val="000000"/>
        </w:rPr>
        <w:t>Sethites</w:t>
      </w:r>
      <w:proofErr w:type="spellEnd"/>
      <w:r w:rsidRPr="002C668B">
        <w:rPr>
          <w:color w:val="000000"/>
        </w:rPr>
        <w:t xml:space="preserve"> - the Godly</w:t>
      </w:r>
    </w:p>
    <w:p w:rsidR="00535BFF" w:rsidRPr="002C668B" w:rsidRDefault="00535BFF" w:rsidP="002A1C9D">
      <w:pPr>
        <w:ind w:firstLine="2160"/>
      </w:pPr>
    </w:p>
    <w:p w:rsidR="00535BFF" w:rsidRPr="002C668B" w:rsidRDefault="00535BFF" w:rsidP="002A1C9D">
      <w:pPr>
        <w:ind w:firstLine="2160"/>
      </w:pPr>
      <w:r w:rsidRPr="002C668B">
        <w:rPr>
          <w:color w:val="000000"/>
        </w:rPr>
        <w:t>Age grew progressively worse, tremendous moral collapse</w:t>
      </w:r>
    </w:p>
    <w:p w:rsidR="00535BFF" w:rsidRPr="002C668B" w:rsidRDefault="00535BFF" w:rsidP="002A1C9D">
      <w:pPr>
        <w:ind w:firstLine="2160"/>
      </w:pPr>
      <w:r w:rsidRPr="002C668B">
        <w:rPr>
          <w:color w:val="000000"/>
        </w:rPr>
        <w:t>Religious corruption set in</w:t>
      </w:r>
    </w:p>
    <w:p w:rsidR="00535BFF" w:rsidRPr="002C668B" w:rsidRDefault="00535BFF" w:rsidP="002A1C9D"/>
    <w:p w:rsidR="00535BFF" w:rsidRPr="002C668B" w:rsidRDefault="00535BFF" w:rsidP="002A1C9D">
      <w:pPr>
        <w:ind w:firstLine="720"/>
      </w:pPr>
      <w:r w:rsidRPr="002C668B">
        <w:rPr>
          <w:color w:val="000000"/>
        </w:rPr>
        <w:t xml:space="preserve">3. Age of grace </w:t>
      </w:r>
    </w:p>
    <w:p w:rsidR="00535BFF" w:rsidRPr="002C668B" w:rsidRDefault="00535BFF" w:rsidP="002A1C9D"/>
    <w:p w:rsidR="00535BFF" w:rsidRPr="002C668B" w:rsidRDefault="00535BFF" w:rsidP="002A1C9D">
      <w:pPr>
        <w:ind w:firstLine="1440"/>
      </w:pPr>
      <w:r w:rsidRPr="002C668B">
        <w:rPr>
          <w:color w:val="000000"/>
        </w:rPr>
        <w:t>Noah found grace in the sight of God.</w:t>
      </w:r>
    </w:p>
    <w:p w:rsidR="00535BFF" w:rsidRPr="002C668B" w:rsidRDefault="00535BFF" w:rsidP="002A1C9D"/>
    <w:p w:rsidR="00535BFF" w:rsidRPr="002C668B" w:rsidRDefault="00535BFF" w:rsidP="002A1C9D">
      <w:pPr>
        <w:ind w:firstLine="1440"/>
      </w:pPr>
      <w:r w:rsidRPr="002C668B">
        <w:rPr>
          <w:color w:val="000000"/>
        </w:rPr>
        <w:t>(1) Coming judgment announced</w:t>
      </w:r>
    </w:p>
    <w:p w:rsidR="00535BFF" w:rsidRPr="002C668B" w:rsidRDefault="00535BFF" w:rsidP="002A1C9D">
      <w:pPr>
        <w:ind w:firstLine="2160"/>
      </w:pPr>
      <w:r w:rsidRPr="002C668B">
        <w:rPr>
          <w:color w:val="000000"/>
        </w:rPr>
        <w:t>The warning was an act of grace</w:t>
      </w:r>
    </w:p>
    <w:p w:rsidR="00535BFF" w:rsidRPr="002C668B" w:rsidRDefault="00535BFF" w:rsidP="002A1C9D"/>
    <w:p w:rsidR="00535BFF" w:rsidRPr="002C668B" w:rsidRDefault="00535BFF" w:rsidP="002A1C9D">
      <w:pPr>
        <w:ind w:firstLine="1440"/>
      </w:pPr>
      <w:r w:rsidRPr="002C668B">
        <w:rPr>
          <w:color w:val="000000"/>
        </w:rPr>
        <w:t>(2) The Ark for a refuge</w:t>
      </w:r>
    </w:p>
    <w:p w:rsidR="00535BFF" w:rsidRPr="002C668B" w:rsidRDefault="00535BFF" w:rsidP="002A1C9D">
      <w:pPr>
        <w:ind w:firstLine="2160"/>
      </w:pPr>
      <w:r w:rsidRPr="002C668B">
        <w:rPr>
          <w:color w:val="000000"/>
        </w:rPr>
        <w:t>For salvation and safety</w:t>
      </w:r>
    </w:p>
    <w:p w:rsidR="00535BFF" w:rsidRPr="002C668B" w:rsidRDefault="00535BFF" w:rsidP="002A1C9D"/>
    <w:p w:rsidR="00535BFF" w:rsidRPr="002C668B" w:rsidRDefault="00535BFF" w:rsidP="002A1C9D">
      <w:pPr>
        <w:ind w:firstLine="1440"/>
      </w:pPr>
      <w:r w:rsidRPr="002C668B">
        <w:rPr>
          <w:color w:val="000000"/>
        </w:rPr>
        <w:t>(3) The Deluge</w:t>
      </w:r>
    </w:p>
    <w:p w:rsidR="00535BFF" w:rsidRPr="002C668B" w:rsidRDefault="00535BFF" w:rsidP="002A1C9D">
      <w:pPr>
        <w:ind w:firstLine="2160"/>
      </w:pPr>
      <w:r w:rsidRPr="002C668B">
        <w:rPr>
          <w:color w:val="000000"/>
        </w:rPr>
        <w:t>Not to contaminate the rest</w:t>
      </w:r>
    </w:p>
    <w:p w:rsidR="00535BFF" w:rsidRPr="002C668B" w:rsidRDefault="00535BFF" w:rsidP="002A1C9D">
      <w:pPr>
        <w:ind w:firstLine="2160"/>
      </w:pPr>
      <w:r w:rsidRPr="002C668B">
        <w:rPr>
          <w:color w:val="000000"/>
        </w:rPr>
        <w:t>All this is prophetic of this age</w:t>
      </w:r>
      <w:r w:rsidRPr="002C668B">
        <w:t xml:space="preserve"> </w:t>
      </w:r>
      <w:r w:rsidRPr="002C668B">
        <w:rPr>
          <w:color w:val="000000"/>
        </w:rPr>
        <w:t>Matt. 24:37</w:t>
      </w:r>
    </w:p>
    <w:p w:rsidR="00535BFF" w:rsidRPr="002C668B" w:rsidRDefault="00535BFF" w:rsidP="002A1C9D"/>
    <w:p w:rsidR="00535BFF" w:rsidRPr="002C668B" w:rsidRDefault="00535BFF" w:rsidP="002A1C9D">
      <w:pPr>
        <w:ind w:firstLine="1440"/>
      </w:pPr>
      <w:r w:rsidRPr="002C668B">
        <w:rPr>
          <w:color w:val="000000"/>
        </w:rPr>
        <w:t>(4) The Translation</w:t>
      </w:r>
    </w:p>
    <w:p w:rsidR="00535BFF" w:rsidRPr="002C668B" w:rsidRDefault="00535BFF" w:rsidP="002A1C9D">
      <w:pPr>
        <w:ind w:firstLine="2160"/>
      </w:pPr>
      <w:r w:rsidRPr="002C668B">
        <w:rPr>
          <w:color w:val="000000"/>
        </w:rPr>
        <w:t>Enoch is a type of the translated saints.</w:t>
      </w:r>
      <w:r w:rsidRPr="002C668B">
        <w:t xml:space="preserve"> </w:t>
      </w:r>
      <w:r w:rsidRPr="002C668B">
        <w:rPr>
          <w:color w:val="000000"/>
        </w:rPr>
        <w:t>Heb. 11:5 Jude 14</w:t>
      </w:r>
      <w:proofErr w:type="gramStart"/>
      <w:r w:rsidRPr="002C668B">
        <w:rPr>
          <w:color w:val="000000"/>
        </w:rPr>
        <w:t>,15</w:t>
      </w:r>
      <w:proofErr w:type="gramEnd"/>
    </w:p>
    <w:p w:rsidR="00535BFF" w:rsidRPr="002C668B" w:rsidRDefault="00535BFF" w:rsidP="002A1C9D"/>
    <w:p w:rsidR="00535BFF" w:rsidRPr="002C668B" w:rsidRDefault="00535BFF" w:rsidP="002A1C9D">
      <w:pPr>
        <w:ind w:firstLine="1440"/>
      </w:pPr>
      <w:r w:rsidRPr="002C668B">
        <w:rPr>
          <w:color w:val="000000"/>
        </w:rPr>
        <w:t>(5) The Rapture</w:t>
      </w:r>
    </w:p>
    <w:p w:rsidR="00535BFF" w:rsidRPr="002C668B" w:rsidRDefault="00535BFF" w:rsidP="002A1C9D">
      <w:pPr>
        <w:ind w:firstLine="2160"/>
      </w:pPr>
      <w:r w:rsidRPr="002C668B">
        <w:rPr>
          <w:color w:val="000000"/>
        </w:rPr>
        <w:t>Methuselah is a type of the Church</w:t>
      </w:r>
      <w:r w:rsidRPr="002C668B">
        <w:t xml:space="preserve"> </w:t>
      </w:r>
      <w:r w:rsidRPr="002C668B">
        <w:rPr>
          <w:color w:val="000000"/>
        </w:rPr>
        <w:t xml:space="preserve">II </w:t>
      </w:r>
      <w:proofErr w:type="spellStart"/>
      <w:r w:rsidRPr="002C668B">
        <w:rPr>
          <w:color w:val="000000"/>
        </w:rPr>
        <w:t>Thes</w:t>
      </w:r>
      <w:proofErr w:type="spellEnd"/>
      <w:r w:rsidRPr="002C668B">
        <w:rPr>
          <w:color w:val="000000"/>
        </w:rPr>
        <w:t>. 2:7</w:t>
      </w:r>
    </w:p>
    <w:p w:rsidR="00535BFF" w:rsidRPr="002C668B" w:rsidRDefault="00535BFF" w:rsidP="002A1C9D"/>
    <w:p w:rsidR="00535BFF" w:rsidRPr="002C668B" w:rsidRDefault="00535BFF" w:rsidP="002A1C9D">
      <w:pPr>
        <w:ind w:firstLine="1440"/>
      </w:pPr>
      <w:r w:rsidRPr="002C668B">
        <w:rPr>
          <w:color w:val="000000"/>
        </w:rPr>
        <w:t>(6) The Revelation</w:t>
      </w:r>
    </w:p>
    <w:p w:rsidR="00535BFF" w:rsidRPr="002C668B" w:rsidRDefault="00535BFF" w:rsidP="002A1C9D">
      <w:pPr>
        <w:ind w:left="1800" w:firstLine="90"/>
      </w:pPr>
      <w:r w:rsidRPr="002C668B">
        <w:rPr>
          <w:color w:val="000000"/>
        </w:rPr>
        <w:t>Noah is a type of the saints that pass through the Tribulation</w:t>
      </w:r>
      <w:r w:rsidRPr="002C668B">
        <w:t xml:space="preserve"> </w:t>
      </w:r>
      <w:r w:rsidRPr="002C668B">
        <w:rPr>
          <w:color w:val="000000"/>
        </w:rPr>
        <w:t>Rev. 12:17</w:t>
      </w:r>
    </w:p>
    <w:p w:rsidR="009E5C18" w:rsidRPr="002C668B" w:rsidRDefault="009E5C18" w:rsidP="002A1C9D">
      <w:pPr>
        <w:rPr>
          <w:sz w:val="28"/>
        </w:rPr>
      </w:pPr>
    </w:p>
    <w:p w:rsidR="0041258A" w:rsidRPr="002C668B" w:rsidRDefault="0041258A" w:rsidP="002A1C9D">
      <w:pPr>
        <w:rPr>
          <w:sz w:val="28"/>
        </w:rPr>
      </w:pPr>
      <w:r w:rsidRPr="002C668B">
        <w:br w:type="page"/>
      </w:r>
      <w:r w:rsidRPr="002C668B">
        <w:rPr>
          <w:color w:val="000000"/>
        </w:rPr>
        <w:lastRenderedPageBreak/>
        <w:t>4. Age of judgment</w:t>
      </w:r>
    </w:p>
    <w:p w:rsidR="0041258A" w:rsidRPr="002C668B" w:rsidRDefault="0041258A" w:rsidP="002A1C9D"/>
    <w:p w:rsidR="0041258A" w:rsidRPr="002C668B" w:rsidRDefault="0041258A" w:rsidP="002A1C9D">
      <w:pPr>
        <w:ind w:firstLine="1440"/>
      </w:pPr>
      <w:r w:rsidRPr="002C668B">
        <w:rPr>
          <w:color w:val="000000"/>
        </w:rPr>
        <w:t>(1) The judgment of man</w:t>
      </w:r>
    </w:p>
    <w:p w:rsidR="0041258A" w:rsidRPr="002C668B" w:rsidRDefault="0041258A" w:rsidP="002A1C9D">
      <w:pPr>
        <w:ind w:firstLine="2160"/>
      </w:pPr>
      <w:r w:rsidRPr="002C668B">
        <w:rPr>
          <w:color w:val="000000"/>
        </w:rPr>
        <w:t>The results of man’s own wickedness</w:t>
      </w:r>
    </w:p>
    <w:p w:rsidR="0041258A" w:rsidRPr="002C668B" w:rsidRDefault="0041258A" w:rsidP="002A1C9D">
      <w:pPr>
        <w:ind w:firstLine="2160"/>
      </w:pPr>
      <w:r w:rsidRPr="002C668B">
        <w:rPr>
          <w:color w:val="000000"/>
        </w:rPr>
        <w:t>Disease - sickness - murder</w:t>
      </w:r>
    </w:p>
    <w:p w:rsidR="0041258A" w:rsidRPr="002C668B" w:rsidRDefault="0041258A" w:rsidP="002A1C9D"/>
    <w:p w:rsidR="0041258A" w:rsidRPr="002C668B" w:rsidRDefault="0041258A" w:rsidP="002A1C9D">
      <w:pPr>
        <w:ind w:firstLine="1440"/>
      </w:pPr>
      <w:r w:rsidRPr="002C668B">
        <w:rPr>
          <w:color w:val="000000"/>
        </w:rPr>
        <w:t>(2) The judgment of God</w:t>
      </w:r>
      <w:r w:rsidRPr="002C668B">
        <w:t xml:space="preserve"> </w:t>
      </w:r>
      <w:r w:rsidRPr="002C668B">
        <w:rPr>
          <w:color w:val="000000"/>
        </w:rPr>
        <w:t>Gen. 7:11-24</w:t>
      </w:r>
    </w:p>
    <w:p w:rsidR="0041258A" w:rsidRPr="002C668B" w:rsidRDefault="0041258A" w:rsidP="002A1C9D"/>
    <w:p w:rsidR="0041258A" w:rsidRPr="002C668B" w:rsidRDefault="0041258A" w:rsidP="002A1C9D">
      <w:pPr>
        <w:ind w:firstLine="720"/>
      </w:pPr>
      <w:r w:rsidRPr="002C668B">
        <w:rPr>
          <w:color w:val="000000"/>
        </w:rPr>
        <w:t>Noah’s prophecy - Gen. 9:25-27</w:t>
      </w:r>
    </w:p>
    <w:p w:rsidR="0041258A" w:rsidRPr="002C668B" w:rsidRDefault="0041258A" w:rsidP="002A1C9D">
      <w:pPr>
        <w:ind w:firstLine="720"/>
      </w:pPr>
      <w:proofErr w:type="gramStart"/>
      <w:r w:rsidRPr="002C668B">
        <w:rPr>
          <w:color w:val="000000"/>
        </w:rPr>
        <w:t>Brief sketch of the history of nations.</w:t>
      </w:r>
      <w:proofErr w:type="gramEnd"/>
    </w:p>
    <w:p w:rsidR="0041258A" w:rsidRPr="002C668B" w:rsidRDefault="0041258A" w:rsidP="002A1C9D">
      <w:pPr>
        <w:ind w:firstLine="720"/>
      </w:pPr>
    </w:p>
    <w:p w:rsidR="0041258A" w:rsidRPr="002C668B" w:rsidRDefault="0041258A" w:rsidP="002A1C9D">
      <w:pPr>
        <w:ind w:firstLine="720"/>
      </w:pPr>
      <w:r w:rsidRPr="002C668B">
        <w:rPr>
          <w:color w:val="000000"/>
        </w:rPr>
        <w:t>Curse pronounced upon Ham.</w:t>
      </w:r>
    </w:p>
    <w:p w:rsidR="0041258A" w:rsidRPr="002C668B" w:rsidRDefault="0041258A" w:rsidP="002A1C9D">
      <w:pPr>
        <w:ind w:firstLine="720"/>
      </w:pPr>
    </w:p>
    <w:p w:rsidR="0041258A" w:rsidRPr="002C668B" w:rsidRDefault="0041258A" w:rsidP="002A1C9D">
      <w:pPr>
        <w:ind w:firstLine="720"/>
      </w:pPr>
      <w:proofErr w:type="gramStart"/>
      <w:r w:rsidRPr="002C668B">
        <w:rPr>
          <w:color w:val="000000"/>
        </w:rPr>
        <w:t>Blessing upon Japheth and Shem.</w:t>
      </w:r>
      <w:proofErr w:type="gramEnd"/>
    </w:p>
    <w:p w:rsidR="0041258A" w:rsidRPr="002C668B" w:rsidRDefault="0041258A" w:rsidP="002A1C9D"/>
    <w:p w:rsidR="0041258A" w:rsidRPr="002C668B" w:rsidRDefault="0041258A" w:rsidP="002A1C9D">
      <w:pPr>
        <w:ind w:firstLine="720"/>
      </w:pPr>
      <w:r w:rsidRPr="002C668B">
        <w:rPr>
          <w:color w:val="000000"/>
        </w:rPr>
        <w:t>Gen. 10:6 - Four sons of Ham</w:t>
      </w:r>
    </w:p>
    <w:p w:rsidR="0041258A" w:rsidRPr="002C668B" w:rsidRDefault="0041258A" w:rsidP="002A1C9D">
      <w:pPr>
        <w:ind w:firstLine="1440"/>
      </w:pPr>
      <w:r w:rsidRPr="002C668B">
        <w:rPr>
          <w:color w:val="000000"/>
        </w:rPr>
        <w:t xml:space="preserve">Cush, </w:t>
      </w:r>
      <w:proofErr w:type="spellStart"/>
      <w:r w:rsidRPr="002C668B">
        <w:rPr>
          <w:color w:val="000000"/>
        </w:rPr>
        <w:t>Mairaim</w:t>
      </w:r>
      <w:proofErr w:type="spellEnd"/>
      <w:r w:rsidRPr="002C668B">
        <w:rPr>
          <w:color w:val="000000"/>
        </w:rPr>
        <w:t xml:space="preserve">, </w:t>
      </w:r>
      <w:proofErr w:type="spellStart"/>
      <w:r w:rsidRPr="002C668B">
        <w:rPr>
          <w:color w:val="000000"/>
        </w:rPr>
        <w:t>Phut</w:t>
      </w:r>
      <w:proofErr w:type="spellEnd"/>
      <w:r w:rsidRPr="002C668B">
        <w:rPr>
          <w:color w:val="000000"/>
        </w:rPr>
        <w:t xml:space="preserve"> and Canaan</w:t>
      </w:r>
    </w:p>
    <w:p w:rsidR="0041258A" w:rsidRPr="002C668B" w:rsidRDefault="0041258A" w:rsidP="002A1C9D">
      <w:pPr>
        <w:ind w:firstLine="720"/>
      </w:pPr>
    </w:p>
    <w:p w:rsidR="0041258A" w:rsidRPr="002C668B" w:rsidRDefault="0041258A" w:rsidP="002A1C9D">
      <w:pPr>
        <w:ind w:firstLine="720"/>
      </w:pPr>
      <w:r w:rsidRPr="002C668B">
        <w:rPr>
          <w:color w:val="000000"/>
        </w:rPr>
        <w:t>Curse pronounced upon Canaan</w:t>
      </w:r>
    </w:p>
    <w:p w:rsidR="0041258A" w:rsidRPr="002C668B" w:rsidRDefault="0041258A" w:rsidP="002A1C9D"/>
    <w:p w:rsidR="0041258A" w:rsidRPr="002C668B" w:rsidRDefault="0041258A" w:rsidP="002A1C9D">
      <w:pPr>
        <w:ind w:firstLine="720"/>
      </w:pPr>
      <w:proofErr w:type="gramStart"/>
      <w:r w:rsidRPr="002C668B">
        <w:rPr>
          <w:color w:val="000000"/>
        </w:rPr>
        <w:t>Ham, the father of Cush, grandfather to Nimrod who became the founder of Babylon.</w:t>
      </w:r>
      <w:proofErr w:type="gramEnd"/>
    </w:p>
    <w:p w:rsidR="0041258A" w:rsidRPr="002C668B" w:rsidRDefault="0041258A" w:rsidP="002A1C9D">
      <w:pPr>
        <w:ind w:firstLine="720"/>
      </w:pPr>
    </w:p>
    <w:p w:rsidR="0041258A" w:rsidRPr="002C668B" w:rsidRDefault="0041258A" w:rsidP="002A1C9D">
      <w:pPr>
        <w:ind w:firstLine="720"/>
      </w:pPr>
      <w:proofErr w:type="gramStart"/>
      <w:r w:rsidRPr="002C668B">
        <w:rPr>
          <w:color w:val="000000"/>
        </w:rPr>
        <w:t xml:space="preserve">Ham, father of </w:t>
      </w:r>
      <w:proofErr w:type="spellStart"/>
      <w:r w:rsidRPr="002C668B">
        <w:rPr>
          <w:color w:val="000000"/>
        </w:rPr>
        <w:t>Mizraim</w:t>
      </w:r>
      <w:proofErr w:type="spellEnd"/>
      <w:r w:rsidRPr="002C668B">
        <w:rPr>
          <w:color w:val="000000"/>
        </w:rPr>
        <w:t xml:space="preserve"> the progenitor of Egypt.</w:t>
      </w:r>
      <w:proofErr w:type="gramEnd"/>
    </w:p>
    <w:p w:rsidR="0041258A" w:rsidRPr="002C668B" w:rsidRDefault="0041258A" w:rsidP="002A1C9D">
      <w:pPr>
        <w:ind w:firstLine="720"/>
      </w:pPr>
    </w:p>
    <w:p w:rsidR="0041258A" w:rsidRPr="002C668B" w:rsidRDefault="0041258A" w:rsidP="002A1C9D">
      <w:pPr>
        <w:ind w:firstLine="720"/>
      </w:pPr>
      <w:proofErr w:type="gramStart"/>
      <w:r w:rsidRPr="002C668B">
        <w:rPr>
          <w:color w:val="000000"/>
        </w:rPr>
        <w:t>Ham, father of Canaan from who sprang the Canaanites.</w:t>
      </w:r>
      <w:proofErr w:type="gramEnd"/>
    </w:p>
    <w:p w:rsidR="0041258A" w:rsidRPr="002C668B" w:rsidRDefault="0041258A" w:rsidP="002A1C9D">
      <w:pPr>
        <w:ind w:firstLine="720"/>
      </w:pPr>
    </w:p>
    <w:p w:rsidR="0041258A" w:rsidRPr="002C668B" w:rsidRDefault="0041258A" w:rsidP="002A1C9D">
      <w:pPr>
        <w:ind w:firstLine="720"/>
      </w:pPr>
      <w:r w:rsidRPr="002C668B">
        <w:rPr>
          <w:color w:val="000000"/>
        </w:rPr>
        <w:t>Eventually both Egypt and Canaan succumbed to the descendants of Japheth (the Greeks and Romans)</w:t>
      </w:r>
    </w:p>
    <w:p w:rsidR="0041258A" w:rsidRPr="002C668B" w:rsidRDefault="0041258A" w:rsidP="002A1C9D">
      <w:pPr>
        <w:ind w:firstLine="720"/>
      </w:pPr>
      <w:r w:rsidRPr="002C668B">
        <w:rPr>
          <w:color w:val="000000"/>
        </w:rPr>
        <w:t>(The Gentiles)</w:t>
      </w:r>
    </w:p>
    <w:p w:rsidR="0041258A" w:rsidRPr="002C668B" w:rsidRDefault="0041258A" w:rsidP="002A1C9D">
      <w:pPr>
        <w:ind w:firstLine="720"/>
      </w:pPr>
    </w:p>
    <w:p w:rsidR="0041258A" w:rsidRPr="002C668B" w:rsidRDefault="0041258A" w:rsidP="002A1C9D">
      <w:pPr>
        <w:ind w:firstLine="720"/>
      </w:pPr>
      <w:r w:rsidRPr="002C668B">
        <w:rPr>
          <w:color w:val="000000"/>
        </w:rPr>
        <w:t xml:space="preserve">Shem from </w:t>
      </w:r>
      <w:proofErr w:type="gramStart"/>
      <w:r w:rsidRPr="002C668B">
        <w:rPr>
          <w:color w:val="000000"/>
        </w:rPr>
        <w:t>whom</w:t>
      </w:r>
      <w:proofErr w:type="gramEnd"/>
      <w:r w:rsidRPr="002C668B">
        <w:rPr>
          <w:color w:val="000000"/>
        </w:rPr>
        <w:t xml:space="preserve"> comes the Jews.</w:t>
      </w:r>
    </w:p>
    <w:p w:rsidR="0041258A" w:rsidRPr="002C668B" w:rsidRDefault="0041258A" w:rsidP="002A1C9D">
      <w:pPr>
        <w:ind w:firstLine="720"/>
      </w:pPr>
    </w:p>
    <w:p w:rsidR="0041258A" w:rsidRPr="002C668B" w:rsidRDefault="0041258A" w:rsidP="002A1C9D">
      <w:pPr>
        <w:ind w:firstLine="720"/>
      </w:pPr>
      <w:r w:rsidRPr="002C668B">
        <w:rPr>
          <w:color w:val="000000"/>
        </w:rPr>
        <w:t xml:space="preserve">Japheth means extended or enlarged - “Let God </w:t>
      </w:r>
      <w:proofErr w:type="gramStart"/>
      <w:r w:rsidRPr="002C668B">
        <w:rPr>
          <w:color w:val="000000"/>
        </w:rPr>
        <w:t>enlarge</w:t>
      </w:r>
      <w:proofErr w:type="gramEnd"/>
      <w:r w:rsidRPr="002C668B">
        <w:rPr>
          <w:color w:val="000000"/>
        </w:rPr>
        <w:t xml:space="preserve"> Japheth, and let him dwell in the tents of Shem and Canaan be his servant.”</w:t>
      </w:r>
    </w:p>
    <w:p w:rsidR="0041258A" w:rsidRPr="002C668B" w:rsidRDefault="0041258A" w:rsidP="002A1C9D">
      <w:pPr>
        <w:ind w:firstLine="720"/>
      </w:pPr>
    </w:p>
    <w:p w:rsidR="0041258A" w:rsidRPr="002C668B" w:rsidRDefault="0041258A" w:rsidP="002A1C9D">
      <w:pPr>
        <w:ind w:firstLine="720"/>
      </w:pPr>
      <w:r w:rsidRPr="002C668B">
        <w:rPr>
          <w:color w:val="000000"/>
        </w:rPr>
        <w:t>Thru Shem, Japheth is to receive and share the promised blessing.</w:t>
      </w:r>
    </w:p>
    <w:p w:rsidR="0041258A" w:rsidRPr="002C668B" w:rsidRDefault="0041258A" w:rsidP="002A1C9D">
      <w:pPr>
        <w:ind w:firstLine="720"/>
      </w:pPr>
      <w:r w:rsidRPr="002C668B">
        <w:rPr>
          <w:color w:val="000000"/>
        </w:rPr>
        <w:t>John 4:22 Eph. 2:12</w:t>
      </w:r>
    </w:p>
    <w:p w:rsidR="0041258A" w:rsidRPr="002C668B" w:rsidRDefault="0041258A" w:rsidP="002A1C9D"/>
    <w:p w:rsidR="0041258A" w:rsidRPr="002C668B" w:rsidRDefault="0041258A" w:rsidP="002A1C9D">
      <w:pPr>
        <w:ind w:firstLine="720"/>
        <w:rPr>
          <w:u w:val="single"/>
        </w:rPr>
      </w:pPr>
      <w:r w:rsidRPr="002C668B">
        <w:rPr>
          <w:color w:val="000000"/>
          <w:u w:val="single"/>
        </w:rPr>
        <w:t>Text for the Course - I Cor. 10:32 - Memorize the verse.</w:t>
      </w:r>
    </w:p>
    <w:p w:rsidR="0041258A" w:rsidRPr="002C668B" w:rsidRDefault="0041258A" w:rsidP="002A1C9D"/>
    <w:p w:rsidR="0041258A" w:rsidRPr="002C668B" w:rsidRDefault="0041258A" w:rsidP="002A1C9D">
      <w:pPr>
        <w:ind w:firstLine="720"/>
      </w:pPr>
      <w:r w:rsidRPr="002C668B">
        <w:rPr>
          <w:color w:val="000000"/>
        </w:rPr>
        <w:t>Divine analysis of the human race:</w:t>
      </w:r>
    </w:p>
    <w:p w:rsidR="0041258A" w:rsidRPr="002C668B" w:rsidRDefault="0041258A" w:rsidP="002A1C9D"/>
    <w:p w:rsidR="0041258A" w:rsidRPr="002C668B" w:rsidRDefault="0041258A" w:rsidP="002A1C9D">
      <w:pPr>
        <w:ind w:firstLine="1440"/>
      </w:pPr>
      <w:r w:rsidRPr="002C668B">
        <w:rPr>
          <w:color w:val="000000"/>
        </w:rPr>
        <w:t xml:space="preserve">I. </w:t>
      </w:r>
      <w:proofErr w:type="gramStart"/>
      <w:r w:rsidRPr="002C668B">
        <w:rPr>
          <w:color w:val="000000"/>
        </w:rPr>
        <w:t xml:space="preserve">Jews </w:t>
      </w:r>
      <w:r w:rsidR="000C0304" w:rsidRPr="002C668B">
        <w:rPr>
          <w:color w:val="000000"/>
        </w:rPr>
        <w:t xml:space="preserve"> </w:t>
      </w:r>
      <w:r w:rsidRPr="002C668B">
        <w:rPr>
          <w:color w:val="000000"/>
        </w:rPr>
        <w:t>II</w:t>
      </w:r>
      <w:proofErr w:type="gramEnd"/>
      <w:r w:rsidRPr="002C668B">
        <w:rPr>
          <w:color w:val="000000"/>
        </w:rPr>
        <w:t xml:space="preserve">. </w:t>
      </w:r>
      <w:proofErr w:type="gramStart"/>
      <w:r w:rsidRPr="002C668B">
        <w:rPr>
          <w:color w:val="000000"/>
        </w:rPr>
        <w:t xml:space="preserve">Gentiles </w:t>
      </w:r>
      <w:r w:rsidR="000C0304" w:rsidRPr="002C668B">
        <w:rPr>
          <w:color w:val="000000"/>
        </w:rPr>
        <w:t xml:space="preserve"> </w:t>
      </w:r>
      <w:r w:rsidRPr="002C668B">
        <w:rPr>
          <w:color w:val="000000"/>
        </w:rPr>
        <w:t>III</w:t>
      </w:r>
      <w:proofErr w:type="gramEnd"/>
      <w:r w:rsidRPr="002C668B">
        <w:rPr>
          <w:color w:val="000000"/>
        </w:rPr>
        <w:t>. Church</w:t>
      </w:r>
    </w:p>
    <w:p w:rsidR="0041258A" w:rsidRPr="002C668B" w:rsidRDefault="0041258A" w:rsidP="002A1C9D">
      <w:pPr>
        <w:rPr>
          <w:sz w:val="28"/>
        </w:rPr>
      </w:pPr>
    </w:p>
    <w:p w:rsidR="00F514B4" w:rsidRPr="002C668B" w:rsidRDefault="00F514B4" w:rsidP="002A1C9D">
      <w:pPr>
        <w:pStyle w:val="Heading2"/>
        <w:numPr>
          <w:ilvl w:val="0"/>
          <w:numId w:val="0"/>
        </w:numPr>
        <w:jc w:val="center"/>
      </w:pPr>
      <w:bookmarkStart w:id="2" w:name="_Toc245405358"/>
      <w:bookmarkStart w:id="3" w:name="OLE_LINK1"/>
      <w:bookmarkStart w:id="4" w:name="OLE_LINK2"/>
      <w:bookmarkStart w:id="5" w:name="OLE_LINK3"/>
      <w:bookmarkStart w:id="6" w:name="OLE_LINK4"/>
      <w:r w:rsidRPr="002C668B">
        <w:lastRenderedPageBreak/>
        <w:t>Study Questions 2</w:t>
      </w:r>
      <w:bookmarkEnd w:id="2"/>
    </w:p>
    <w:p w:rsidR="00F514B4" w:rsidRPr="002C668B" w:rsidRDefault="00F514B4" w:rsidP="002A1C9D"/>
    <w:p w:rsidR="00F514B4" w:rsidRPr="002C668B" w:rsidRDefault="00F514B4" w:rsidP="002A1C9D">
      <w:r w:rsidRPr="002C668B">
        <w:rPr>
          <w:color w:val="000000"/>
        </w:rPr>
        <w:t>1. What is the first recorded age prophetic of?</w:t>
      </w:r>
    </w:p>
    <w:p w:rsidR="00F514B4" w:rsidRPr="002C668B" w:rsidRDefault="00F514B4" w:rsidP="002A1C9D">
      <w:pPr>
        <w:ind w:left="360"/>
        <w:rPr>
          <w:color w:val="FFFFFF" w:themeColor="background1"/>
          <w:u w:val="single"/>
        </w:rPr>
      </w:pPr>
      <w:r w:rsidRPr="002C668B">
        <w:rPr>
          <w:color w:val="FFFFFF" w:themeColor="background1"/>
          <w:u w:val="single"/>
        </w:rPr>
        <w:t>The first recorded age is prophetic of every other age.</w:t>
      </w:r>
    </w:p>
    <w:p w:rsidR="00F514B4" w:rsidRPr="002C668B" w:rsidRDefault="00F514B4" w:rsidP="002A1C9D"/>
    <w:p w:rsidR="00F514B4" w:rsidRPr="002C668B" w:rsidRDefault="00F514B4" w:rsidP="002A1C9D">
      <w:r w:rsidRPr="002C668B">
        <w:rPr>
          <w:color w:val="000000"/>
        </w:rPr>
        <w:t>2. Name the different ages.</w:t>
      </w:r>
    </w:p>
    <w:p w:rsidR="007B33EC" w:rsidRPr="002C668B" w:rsidRDefault="007B33EC" w:rsidP="002A1C9D">
      <w:pPr>
        <w:ind w:left="360"/>
        <w:rPr>
          <w:u w:val="single"/>
        </w:rPr>
        <w:sectPr w:rsidR="007B33EC" w:rsidRPr="002C668B" w:rsidSect="008820E7">
          <w:headerReference w:type="default" r:id="rId10"/>
          <w:footerReference w:type="default" r:id="rId11"/>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F514B4" w:rsidRPr="002C668B" w:rsidRDefault="00F514B4" w:rsidP="002A1C9D">
      <w:pPr>
        <w:ind w:left="360"/>
        <w:rPr>
          <w:color w:val="FFFFFF" w:themeColor="background1"/>
          <w:u w:val="single"/>
        </w:rPr>
      </w:pPr>
      <w:r w:rsidRPr="002C668B">
        <w:rPr>
          <w:color w:val="FFFFFF" w:themeColor="background1"/>
          <w:u w:val="single"/>
        </w:rPr>
        <w:lastRenderedPageBreak/>
        <w:t>1. Age of Progress &amp; Civilization</w:t>
      </w:r>
    </w:p>
    <w:p w:rsidR="00F514B4" w:rsidRPr="002C668B" w:rsidRDefault="00F514B4" w:rsidP="002A1C9D">
      <w:pPr>
        <w:ind w:left="360"/>
        <w:rPr>
          <w:color w:val="FFFFFF" w:themeColor="background1"/>
          <w:u w:val="single"/>
        </w:rPr>
      </w:pPr>
      <w:r w:rsidRPr="002C668B">
        <w:rPr>
          <w:color w:val="FFFFFF" w:themeColor="background1"/>
          <w:u w:val="single"/>
        </w:rPr>
        <w:t>2. Age of Separation</w:t>
      </w:r>
    </w:p>
    <w:p w:rsidR="00F514B4" w:rsidRPr="002C668B" w:rsidRDefault="00F514B4" w:rsidP="002A1C9D">
      <w:pPr>
        <w:ind w:left="360"/>
        <w:rPr>
          <w:color w:val="FFFFFF" w:themeColor="background1"/>
          <w:u w:val="single"/>
        </w:rPr>
      </w:pPr>
      <w:r w:rsidRPr="002C668B">
        <w:rPr>
          <w:color w:val="FFFFFF" w:themeColor="background1"/>
          <w:u w:val="single"/>
        </w:rPr>
        <w:lastRenderedPageBreak/>
        <w:t>3. Age of Grace</w:t>
      </w:r>
    </w:p>
    <w:p w:rsidR="00F514B4" w:rsidRPr="002C668B" w:rsidRDefault="00F514B4" w:rsidP="002A1C9D">
      <w:pPr>
        <w:ind w:left="360"/>
        <w:rPr>
          <w:color w:val="FFFFFF" w:themeColor="background1"/>
          <w:u w:val="single"/>
        </w:rPr>
      </w:pPr>
      <w:r w:rsidRPr="002C668B">
        <w:rPr>
          <w:color w:val="FFFFFF" w:themeColor="background1"/>
          <w:u w:val="single"/>
        </w:rPr>
        <w:t>4. Age of Judgment</w:t>
      </w:r>
    </w:p>
    <w:p w:rsidR="007B33EC" w:rsidRPr="002C668B" w:rsidRDefault="007B33EC" w:rsidP="002A1C9D">
      <w:pPr>
        <w:sectPr w:rsidR="007B33EC" w:rsidRPr="002C668B" w:rsidSect="008820E7">
          <w:endnotePr>
            <w:numFmt w:val="decimal"/>
          </w:endnotePr>
          <w:type w:val="continuous"/>
          <w:pgSz w:w="12240" w:h="15840" w:code="1"/>
          <w:pgMar w:top="1440" w:right="1800" w:bottom="1440" w:left="1800" w:header="720" w:footer="720" w:gutter="0"/>
          <w:cols w:num="2" w:space="720"/>
          <w:docGrid w:linePitch="360"/>
        </w:sectPr>
      </w:pPr>
    </w:p>
    <w:p w:rsidR="00F514B4" w:rsidRPr="002C668B" w:rsidRDefault="00F514B4" w:rsidP="002A1C9D"/>
    <w:p w:rsidR="00F514B4" w:rsidRPr="002C668B" w:rsidRDefault="00F514B4" w:rsidP="002A1C9D">
      <w:r w:rsidRPr="002C668B">
        <w:rPr>
          <w:color w:val="000000"/>
        </w:rPr>
        <w:t>3. What happened under the First Age?</w:t>
      </w:r>
    </w:p>
    <w:p w:rsidR="007B33EC" w:rsidRPr="002C668B" w:rsidRDefault="007B33EC" w:rsidP="002A1C9D">
      <w:pPr>
        <w:ind w:left="360"/>
        <w:rPr>
          <w:u w:val="single"/>
        </w:rPr>
        <w:sectPr w:rsidR="007B33EC" w:rsidRPr="002C668B" w:rsidSect="008820E7">
          <w:endnotePr>
            <w:numFmt w:val="decimal"/>
          </w:endnotePr>
          <w:type w:val="continuous"/>
          <w:pgSz w:w="12240" w:h="15840" w:code="1"/>
          <w:pgMar w:top="1440" w:right="1800" w:bottom="1440" w:left="1800" w:header="720" w:footer="720" w:gutter="0"/>
          <w:cols w:space="720"/>
          <w:docGrid w:linePitch="360"/>
        </w:sectPr>
      </w:pPr>
    </w:p>
    <w:p w:rsidR="00F514B4" w:rsidRPr="002C668B" w:rsidRDefault="007B33EC" w:rsidP="002A1C9D">
      <w:pPr>
        <w:ind w:left="360"/>
        <w:rPr>
          <w:color w:val="FFFFFF" w:themeColor="background1"/>
          <w:u w:val="single"/>
        </w:rPr>
      </w:pPr>
      <w:r w:rsidRPr="002C668B">
        <w:rPr>
          <w:color w:val="FFFFFF" w:themeColor="background1"/>
          <w:u w:val="single"/>
        </w:rPr>
        <w:lastRenderedPageBreak/>
        <w:t>1. Cities were built.</w:t>
      </w:r>
    </w:p>
    <w:p w:rsidR="007B33EC" w:rsidRPr="002C668B" w:rsidRDefault="007B33EC" w:rsidP="002A1C9D">
      <w:pPr>
        <w:ind w:left="360"/>
        <w:rPr>
          <w:color w:val="FFFFFF" w:themeColor="background1"/>
          <w:u w:val="single"/>
        </w:rPr>
      </w:pPr>
      <w:r w:rsidRPr="002C668B">
        <w:rPr>
          <w:color w:val="FFFFFF" w:themeColor="background1"/>
          <w:u w:val="single"/>
        </w:rPr>
        <w:t>2. Agriculture flourished</w:t>
      </w:r>
    </w:p>
    <w:p w:rsidR="007B33EC" w:rsidRPr="002C668B" w:rsidRDefault="007B33EC" w:rsidP="002A1C9D">
      <w:pPr>
        <w:ind w:left="360"/>
        <w:rPr>
          <w:color w:val="FFFFFF" w:themeColor="background1"/>
          <w:u w:val="single"/>
        </w:rPr>
      </w:pPr>
      <w:r w:rsidRPr="002C668B">
        <w:rPr>
          <w:color w:val="FFFFFF" w:themeColor="background1"/>
          <w:u w:val="single"/>
        </w:rPr>
        <w:lastRenderedPageBreak/>
        <w:t>3. Instruments Invented</w:t>
      </w:r>
    </w:p>
    <w:p w:rsidR="007B33EC" w:rsidRPr="002C668B" w:rsidRDefault="007B33EC" w:rsidP="002A1C9D">
      <w:pPr>
        <w:ind w:left="360"/>
        <w:rPr>
          <w:color w:val="FFFFFF" w:themeColor="background1"/>
          <w:u w:val="single"/>
        </w:rPr>
        <w:sectPr w:rsidR="007B33EC" w:rsidRPr="002C668B" w:rsidSect="008820E7">
          <w:endnotePr>
            <w:numFmt w:val="decimal"/>
          </w:endnotePr>
          <w:type w:val="continuous"/>
          <w:pgSz w:w="12240" w:h="15840" w:code="1"/>
          <w:pgMar w:top="1440" w:right="1800" w:bottom="1440" w:left="1800" w:header="720" w:footer="720" w:gutter="0"/>
          <w:cols w:num="2" w:space="720"/>
          <w:docGrid w:linePitch="360"/>
        </w:sectPr>
      </w:pPr>
      <w:r w:rsidRPr="002C668B">
        <w:rPr>
          <w:color w:val="FFFFFF" w:themeColor="background1"/>
          <w:u w:val="single"/>
        </w:rPr>
        <w:t>4. Discoveries Made</w:t>
      </w:r>
    </w:p>
    <w:p w:rsidR="008820E7" w:rsidRPr="002C668B" w:rsidRDefault="008820E7" w:rsidP="002A1C9D">
      <w:pPr>
        <w:rPr>
          <w:color w:val="000000"/>
        </w:rPr>
      </w:pPr>
    </w:p>
    <w:p w:rsidR="00F514B4" w:rsidRPr="002C668B" w:rsidRDefault="00F514B4" w:rsidP="002A1C9D">
      <w:r w:rsidRPr="002C668B">
        <w:rPr>
          <w:color w:val="000000"/>
        </w:rPr>
        <w:t>4. Who were the two classes of people under the Age of Separation?</w:t>
      </w:r>
    </w:p>
    <w:p w:rsidR="00F514B4" w:rsidRPr="002C668B" w:rsidRDefault="00211B81" w:rsidP="002A1C9D">
      <w:pPr>
        <w:ind w:left="360"/>
        <w:rPr>
          <w:color w:val="FFFFFF" w:themeColor="background1"/>
          <w:u w:val="single"/>
        </w:rPr>
      </w:pPr>
      <w:proofErr w:type="spellStart"/>
      <w:r w:rsidRPr="002C668B">
        <w:rPr>
          <w:color w:val="FFFFFF" w:themeColor="background1"/>
          <w:u w:val="single"/>
        </w:rPr>
        <w:t>Cainites</w:t>
      </w:r>
      <w:proofErr w:type="spellEnd"/>
      <w:r w:rsidRPr="002C668B">
        <w:rPr>
          <w:color w:val="FFFFFF" w:themeColor="background1"/>
          <w:u w:val="single"/>
        </w:rPr>
        <w:t xml:space="preserve">—the </w:t>
      </w:r>
      <w:proofErr w:type="spellStart"/>
      <w:r w:rsidRPr="002C668B">
        <w:rPr>
          <w:color w:val="FFFFFF" w:themeColor="background1"/>
          <w:u w:val="single"/>
        </w:rPr>
        <w:t>worldy</w:t>
      </w:r>
      <w:proofErr w:type="spellEnd"/>
      <w:r w:rsidRPr="002C668B">
        <w:rPr>
          <w:color w:val="FFFFFF" w:themeColor="background1"/>
        </w:rPr>
        <w:t xml:space="preserve"> &amp; </w:t>
      </w:r>
      <w:proofErr w:type="spellStart"/>
      <w:r w:rsidRPr="002C668B">
        <w:rPr>
          <w:color w:val="FFFFFF" w:themeColor="background1"/>
          <w:u w:val="single"/>
        </w:rPr>
        <w:t>Sethites</w:t>
      </w:r>
      <w:proofErr w:type="spellEnd"/>
      <w:r w:rsidRPr="002C668B">
        <w:rPr>
          <w:color w:val="FFFFFF" w:themeColor="background1"/>
          <w:u w:val="single"/>
        </w:rPr>
        <w:t>—the Godly</w:t>
      </w:r>
    </w:p>
    <w:p w:rsidR="00F514B4" w:rsidRPr="002C668B" w:rsidRDefault="00F514B4" w:rsidP="002A1C9D"/>
    <w:p w:rsidR="00F514B4" w:rsidRPr="002C668B" w:rsidRDefault="00F514B4" w:rsidP="002A1C9D">
      <w:r w:rsidRPr="002C668B">
        <w:rPr>
          <w:color w:val="000000"/>
        </w:rPr>
        <w:t>5. What was the warning of judgment an act of?</w:t>
      </w:r>
    </w:p>
    <w:p w:rsidR="00F514B4" w:rsidRPr="002C668B" w:rsidRDefault="00766918" w:rsidP="002A1C9D">
      <w:pPr>
        <w:ind w:left="360"/>
        <w:rPr>
          <w:color w:val="FFFFFF" w:themeColor="background1"/>
          <w:u w:val="single"/>
        </w:rPr>
      </w:pPr>
      <w:r w:rsidRPr="002C668B">
        <w:rPr>
          <w:color w:val="FFFFFF" w:themeColor="background1"/>
          <w:u w:val="single"/>
        </w:rPr>
        <w:t>The warning was an act of grace.</w:t>
      </w:r>
    </w:p>
    <w:p w:rsidR="00F514B4" w:rsidRPr="002C668B" w:rsidRDefault="00F514B4" w:rsidP="002A1C9D"/>
    <w:p w:rsidR="00F514B4" w:rsidRPr="002C668B" w:rsidRDefault="00F514B4" w:rsidP="002A1C9D">
      <w:r w:rsidRPr="002C668B">
        <w:rPr>
          <w:color w:val="000000"/>
        </w:rPr>
        <w:t>6. What was the Ark a type of?</w:t>
      </w:r>
    </w:p>
    <w:p w:rsidR="00F514B4" w:rsidRPr="002C668B" w:rsidRDefault="00766918" w:rsidP="002A1C9D">
      <w:pPr>
        <w:ind w:left="360"/>
        <w:rPr>
          <w:color w:val="FFFFFF" w:themeColor="background1"/>
          <w:u w:val="single"/>
        </w:rPr>
      </w:pPr>
      <w:proofErr w:type="gramStart"/>
      <w:r w:rsidRPr="002C668B">
        <w:rPr>
          <w:color w:val="FFFFFF" w:themeColor="background1"/>
          <w:u w:val="single"/>
        </w:rPr>
        <w:t>Salvation and place of refuge, such as the cross.</w:t>
      </w:r>
      <w:proofErr w:type="gramEnd"/>
    </w:p>
    <w:p w:rsidR="00F514B4" w:rsidRPr="002C668B" w:rsidRDefault="00F514B4" w:rsidP="002A1C9D"/>
    <w:p w:rsidR="00F514B4" w:rsidRPr="002C668B" w:rsidRDefault="00F514B4" w:rsidP="002A1C9D">
      <w:r w:rsidRPr="002C668B">
        <w:rPr>
          <w:color w:val="000000"/>
        </w:rPr>
        <w:t>7. What is Enoch a type of?</w:t>
      </w:r>
    </w:p>
    <w:p w:rsidR="00F514B4" w:rsidRPr="002C668B" w:rsidRDefault="00766918" w:rsidP="002A1C9D">
      <w:pPr>
        <w:ind w:left="360"/>
        <w:rPr>
          <w:color w:val="FFFFFF" w:themeColor="background1"/>
          <w:u w:val="single"/>
        </w:rPr>
      </w:pPr>
      <w:r w:rsidRPr="002C668B">
        <w:rPr>
          <w:color w:val="FFFFFF" w:themeColor="background1"/>
          <w:u w:val="single"/>
        </w:rPr>
        <w:t>The translated saints, Bride, Overcomers</w:t>
      </w:r>
    </w:p>
    <w:p w:rsidR="00F514B4" w:rsidRPr="002C668B" w:rsidRDefault="00F514B4" w:rsidP="002A1C9D"/>
    <w:p w:rsidR="00F514B4" w:rsidRPr="002C668B" w:rsidRDefault="00F514B4" w:rsidP="002A1C9D">
      <w:r w:rsidRPr="002C668B">
        <w:rPr>
          <w:color w:val="000000"/>
        </w:rPr>
        <w:t>8. What is Methuselah a type of?</w:t>
      </w:r>
    </w:p>
    <w:p w:rsidR="00F514B4" w:rsidRPr="002C668B" w:rsidRDefault="00766918" w:rsidP="002A1C9D">
      <w:pPr>
        <w:ind w:left="360"/>
        <w:rPr>
          <w:color w:val="FFFFFF" w:themeColor="background1"/>
          <w:u w:val="single"/>
        </w:rPr>
      </w:pPr>
      <w:proofErr w:type="gramStart"/>
      <w:r w:rsidRPr="002C668B">
        <w:rPr>
          <w:color w:val="FFFFFF" w:themeColor="background1"/>
          <w:u w:val="single"/>
        </w:rPr>
        <w:t>A type of the Church.</w:t>
      </w:r>
      <w:proofErr w:type="gramEnd"/>
    </w:p>
    <w:p w:rsidR="00F514B4" w:rsidRPr="002C668B" w:rsidRDefault="00F514B4" w:rsidP="002A1C9D"/>
    <w:p w:rsidR="00F514B4" w:rsidRPr="002C668B" w:rsidRDefault="00F514B4" w:rsidP="002A1C9D">
      <w:r w:rsidRPr="002C668B">
        <w:rPr>
          <w:color w:val="000000"/>
        </w:rPr>
        <w:t>9. What is Noah a type of?</w:t>
      </w:r>
    </w:p>
    <w:p w:rsidR="00F514B4" w:rsidRPr="002C668B" w:rsidRDefault="00766918" w:rsidP="002A1C9D">
      <w:pPr>
        <w:ind w:left="360"/>
        <w:rPr>
          <w:color w:val="FFFFFF" w:themeColor="background1"/>
          <w:u w:val="single"/>
        </w:rPr>
      </w:pPr>
      <w:proofErr w:type="gramStart"/>
      <w:r w:rsidRPr="002C668B">
        <w:rPr>
          <w:color w:val="FFFFFF" w:themeColor="background1"/>
          <w:u w:val="single"/>
        </w:rPr>
        <w:t>The saints that go through tribulation.</w:t>
      </w:r>
      <w:proofErr w:type="gramEnd"/>
    </w:p>
    <w:p w:rsidR="00F514B4" w:rsidRPr="002C668B" w:rsidRDefault="00F514B4" w:rsidP="002A1C9D"/>
    <w:p w:rsidR="00F514B4" w:rsidRPr="002C668B" w:rsidRDefault="00F514B4" w:rsidP="002A1C9D">
      <w:r w:rsidRPr="002C668B">
        <w:rPr>
          <w:color w:val="000000"/>
        </w:rPr>
        <w:t>10. What does Jared mean?</w:t>
      </w:r>
    </w:p>
    <w:p w:rsidR="00F514B4" w:rsidRPr="002C668B" w:rsidRDefault="00766918" w:rsidP="002A1C9D">
      <w:pPr>
        <w:ind w:left="360"/>
        <w:rPr>
          <w:color w:val="FFFFFF" w:themeColor="background1"/>
          <w:u w:val="single"/>
        </w:rPr>
      </w:pPr>
      <w:r w:rsidRPr="002C668B">
        <w:rPr>
          <w:color w:val="FFFFFF" w:themeColor="background1"/>
          <w:u w:val="single"/>
        </w:rPr>
        <w:t>Decline, to descend, to go downward, or even (conventionally) to a lower region</w:t>
      </w:r>
    </w:p>
    <w:p w:rsidR="00F514B4" w:rsidRPr="002C668B" w:rsidRDefault="00F514B4" w:rsidP="002A1C9D"/>
    <w:p w:rsidR="00F514B4" w:rsidRPr="002C668B" w:rsidRDefault="00F514B4" w:rsidP="002A1C9D">
      <w:r w:rsidRPr="002C668B">
        <w:rPr>
          <w:color w:val="000000"/>
        </w:rPr>
        <w:t>11. What does Enoch mean?</w:t>
      </w:r>
    </w:p>
    <w:p w:rsidR="00F514B4" w:rsidRPr="002C668B" w:rsidRDefault="00766918" w:rsidP="002A1C9D">
      <w:pPr>
        <w:ind w:left="360"/>
        <w:rPr>
          <w:color w:val="FFFFFF" w:themeColor="background1"/>
          <w:u w:val="single"/>
        </w:rPr>
      </w:pPr>
      <w:r w:rsidRPr="002C668B">
        <w:rPr>
          <w:color w:val="FFFFFF" w:themeColor="background1"/>
          <w:u w:val="single"/>
        </w:rPr>
        <w:t>Dedicated, disciplined, instructed</w:t>
      </w:r>
    </w:p>
    <w:p w:rsidR="00F514B4" w:rsidRPr="002C668B" w:rsidRDefault="00F514B4" w:rsidP="002A1C9D"/>
    <w:p w:rsidR="00F514B4" w:rsidRPr="002C668B" w:rsidRDefault="00F514B4" w:rsidP="002A1C9D">
      <w:r w:rsidRPr="002C668B">
        <w:rPr>
          <w:color w:val="000000"/>
        </w:rPr>
        <w:t>12. What does Methuselah mean?</w:t>
      </w:r>
    </w:p>
    <w:p w:rsidR="00F514B4" w:rsidRPr="002C668B" w:rsidRDefault="00766918" w:rsidP="002A1C9D">
      <w:pPr>
        <w:ind w:left="360"/>
        <w:rPr>
          <w:color w:val="FFFFFF" w:themeColor="background1"/>
          <w:u w:val="single"/>
        </w:rPr>
      </w:pPr>
      <w:r w:rsidRPr="002C668B">
        <w:rPr>
          <w:color w:val="FFFFFF" w:themeColor="background1"/>
          <w:u w:val="single"/>
        </w:rPr>
        <w:t>When he is gone it will come</w:t>
      </w:r>
    </w:p>
    <w:bookmarkEnd w:id="3"/>
    <w:bookmarkEnd w:id="4"/>
    <w:p w:rsidR="00F514B4" w:rsidRPr="002C668B" w:rsidRDefault="00F514B4" w:rsidP="002A1C9D">
      <w:pPr>
        <w:rPr>
          <w:color w:val="000000"/>
          <w:sz w:val="48"/>
          <w:szCs w:val="48"/>
        </w:rPr>
      </w:pPr>
      <w:r w:rsidRPr="002C668B">
        <w:rPr>
          <w:color w:val="000000"/>
          <w:sz w:val="48"/>
          <w:szCs w:val="48"/>
        </w:rPr>
        <w:br w:type="page"/>
      </w:r>
    </w:p>
    <w:p w:rsidR="009E5C18" w:rsidRPr="002C668B" w:rsidRDefault="009676BD" w:rsidP="00603BC6">
      <w:pPr>
        <w:pStyle w:val="Heading1"/>
      </w:pPr>
      <w:bookmarkStart w:id="7" w:name="_Toc245407428"/>
      <w:bookmarkEnd w:id="5"/>
      <w:bookmarkEnd w:id="6"/>
      <w:r w:rsidRPr="002C668B">
        <w:lastRenderedPageBreak/>
        <w:t>The Future</w:t>
      </w:r>
      <w:bookmarkEnd w:id="7"/>
    </w:p>
    <w:p w:rsidR="009E5C18" w:rsidRPr="002C668B" w:rsidRDefault="009E5C18" w:rsidP="002A1C9D">
      <w:pPr>
        <w:rPr>
          <w:color w:val="000000"/>
        </w:rPr>
      </w:pPr>
    </w:p>
    <w:p w:rsidR="009E5C18" w:rsidRPr="002C668B" w:rsidRDefault="00424F28" w:rsidP="002A1C9D">
      <w:pPr>
        <w:pStyle w:val="Heading2"/>
      </w:pPr>
      <w:bookmarkStart w:id="8" w:name="_Toc245405361"/>
      <w:bookmarkStart w:id="9" w:name="_Toc245405573"/>
      <w:r w:rsidRPr="002C668B">
        <w:t>Human Attempts to Know t</w:t>
      </w:r>
      <w:r w:rsidR="009E5C18" w:rsidRPr="002C668B">
        <w:t>he Future</w:t>
      </w:r>
      <w:bookmarkEnd w:id="8"/>
      <w:bookmarkEnd w:id="9"/>
    </w:p>
    <w:p w:rsidR="009E5C18" w:rsidRPr="002C668B" w:rsidRDefault="009E5C18" w:rsidP="002A1C9D"/>
    <w:p w:rsidR="00424F28" w:rsidRPr="002C668B" w:rsidRDefault="00CE241D" w:rsidP="002A1C9D">
      <w:pPr>
        <w:ind w:firstLine="720"/>
      </w:pPr>
      <w:r w:rsidRPr="002C668B">
        <w:rPr>
          <w:color w:val="000000"/>
        </w:rPr>
        <w:t>A</w:t>
      </w:r>
      <w:r w:rsidR="009E5C18" w:rsidRPr="002C668B">
        <w:rPr>
          <w:color w:val="000000"/>
        </w:rPr>
        <w:t xml:space="preserve">ttempts to know the future </w:t>
      </w:r>
      <w:r w:rsidRPr="002C668B">
        <w:rPr>
          <w:color w:val="000000"/>
        </w:rPr>
        <w:t xml:space="preserve">are </w:t>
      </w:r>
      <w:r w:rsidR="009E5C18" w:rsidRPr="002C668B">
        <w:rPr>
          <w:color w:val="000000"/>
        </w:rPr>
        <w:t>found in all peoples.</w:t>
      </w:r>
      <w:r w:rsidR="00424F28" w:rsidRPr="002C668B">
        <w:rPr>
          <w:color w:val="000000"/>
        </w:rPr>
        <w:t xml:space="preserve"> It is a natural desire in the heart of man to know the future.</w:t>
      </w:r>
      <w:r w:rsidR="00424F28" w:rsidRPr="002C668B">
        <w:t xml:space="preserve"> </w:t>
      </w:r>
      <w:r w:rsidRPr="002C668B">
        <w:rPr>
          <w:color w:val="000000"/>
        </w:rPr>
        <w:t xml:space="preserve">Astrology </w:t>
      </w:r>
      <w:r w:rsidR="009E5C18" w:rsidRPr="002C668B">
        <w:rPr>
          <w:color w:val="000000"/>
        </w:rPr>
        <w:t xml:space="preserve">attempts to interpret the motion of heavenly </w:t>
      </w:r>
      <w:r w:rsidRPr="002C668B">
        <w:rPr>
          <w:color w:val="000000"/>
        </w:rPr>
        <w:t xml:space="preserve">bodies as signs of the future and astrologers are </w:t>
      </w:r>
      <w:r w:rsidR="009E5C18" w:rsidRPr="002C668B">
        <w:rPr>
          <w:color w:val="000000"/>
        </w:rPr>
        <w:t>sometimes called stargazers</w:t>
      </w:r>
      <w:r w:rsidR="00424F28" w:rsidRPr="002C668B">
        <w:rPr>
          <w:color w:val="000000"/>
        </w:rPr>
        <w:t>. Astrology should not be confused with Astronomy which is based on scientific facts. (</w:t>
      </w:r>
      <w:r w:rsidR="009E5C18" w:rsidRPr="002C668B">
        <w:rPr>
          <w:i/>
          <w:color w:val="000000"/>
        </w:rPr>
        <w:t>The Lord, Himself, will give a sign</w:t>
      </w:r>
      <w:r w:rsidR="003C1D52" w:rsidRPr="002C668B">
        <w:rPr>
          <w:color w:val="000000"/>
        </w:rPr>
        <w:t>…</w:t>
      </w:r>
      <w:r w:rsidR="009E5C18" w:rsidRPr="002C668B">
        <w:rPr>
          <w:color w:val="000000"/>
        </w:rPr>
        <w:t xml:space="preserve"> Isa. 7:14</w:t>
      </w:r>
      <w:r w:rsidR="00424F28" w:rsidRPr="002C668B">
        <w:t>)</w:t>
      </w:r>
    </w:p>
    <w:p w:rsidR="00894259" w:rsidRPr="002C668B" w:rsidRDefault="00894259" w:rsidP="002A1C9D">
      <w:pPr>
        <w:ind w:firstLine="720"/>
      </w:pPr>
    </w:p>
    <w:p w:rsidR="00894259" w:rsidRPr="002C668B" w:rsidRDefault="00894259" w:rsidP="002A1C9D">
      <w:pPr>
        <w:ind w:firstLine="720"/>
        <w:sectPr w:rsidR="00894259" w:rsidRPr="002C668B" w:rsidSect="008820E7">
          <w:headerReference w:type="default" r:id="rId12"/>
          <w:footerReference w:type="default" r:id="rId13"/>
          <w:endnotePr>
            <w:numFmt w:val="decimal"/>
          </w:endnotePr>
          <w:type w:val="continuous"/>
          <w:pgSz w:w="12240" w:h="15840" w:code="1"/>
          <w:pgMar w:top="1440" w:right="1800" w:bottom="1440" w:left="1800" w:header="720" w:footer="720" w:gutter="0"/>
          <w:cols w:space="720"/>
          <w:docGrid w:linePitch="360"/>
        </w:sectPr>
      </w:pPr>
    </w:p>
    <w:p w:rsidR="009E5C18" w:rsidRPr="002C668B" w:rsidRDefault="009E5C18" w:rsidP="002A1C9D">
      <w:r w:rsidRPr="002C668B">
        <w:rPr>
          <w:color w:val="000000"/>
        </w:rPr>
        <w:lastRenderedPageBreak/>
        <w:t xml:space="preserve">1. Divination </w:t>
      </w:r>
      <w:r w:rsidR="00424F28" w:rsidRPr="002C668B">
        <w:rPr>
          <w:color w:val="000000"/>
        </w:rPr>
        <w:br w:type="textWrapping" w:clear="all"/>
        <w:t xml:space="preserve">2. </w:t>
      </w:r>
      <w:proofErr w:type="gramStart"/>
      <w:r w:rsidR="00424F28" w:rsidRPr="002C668B">
        <w:rPr>
          <w:color w:val="000000"/>
        </w:rPr>
        <w:t>Witchcraft</w:t>
      </w:r>
      <w:r w:rsidR="00424F28" w:rsidRPr="002C668B">
        <w:rPr>
          <w:color w:val="000000"/>
        </w:rPr>
        <w:br w:type="column"/>
      </w:r>
      <w:r w:rsidRPr="002C668B">
        <w:rPr>
          <w:color w:val="000000"/>
        </w:rPr>
        <w:lastRenderedPageBreak/>
        <w:t>3.</w:t>
      </w:r>
      <w:proofErr w:type="gramEnd"/>
      <w:r w:rsidRPr="002C668B">
        <w:rPr>
          <w:color w:val="000000"/>
        </w:rPr>
        <w:t xml:space="preserve"> Sorcerers</w:t>
      </w:r>
    </w:p>
    <w:p w:rsidR="009E5C18" w:rsidRPr="002C668B" w:rsidRDefault="009E5C18" w:rsidP="002A1C9D">
      <w:r w:rsidRPr="002C668B">
        <w:rPr>
          <w:color w:val="000000"/>
        </w:rPr>
        <w:t>4. Enchanters</w:t>
      </w:r>
      <w:r w:rsidR="00424F28" w:rsidRPr="002C668B">
        <w:rPr>
          <w:color w:val="000000"/>
        </w:rPr>
        <w:br w:type="textWrapping" w:clear="all"/>
      </w:r>
      <w:r w:rsidR="00424F28" w:rsidRPr="002C668B">
        <w:rPr>
          <w:color w:val="000000"/>
        </w:rPr>
        <w:br w:type="column"/>
      </w:r>
      <w:r w:rsidRPr="002C668B">
        <w:rPr>
          <w:color w:val="000000"/>
        </w:rPr>
        <w:lastRenderedPageBreak/>
        <w:t xml:space="preserve">5. </w:t>
      </w:r>
      <w:proofErr w:type="gramStart"/>
      <w:r w:rsidRPr="002C668B">
        <w:rPr>
          <w:color w:val="000000"/>
        </w:rPr>
        <w:t xml:space="preserve">Necromancers </w:t>
      </w:r>
      <w:r w:rsidR="00424F28" w:rsidRPr="002C668B">
        <w:rPr>
          <w:color w:val="000000"/>
        </w:rPr>
        <w:br w:type="textWrapping" w:clear="all"/>
      </w:r>
      <w:r w:rsidRPr="002C668B">
        <w:rPr>
          <w:color w:val="000000"/>
        </w:rPr>
        <w:t>6.</w:t>
      </w:r>
      <w:proofErr w:type="gramEnd"/>
      <w:r w:rsidRPr="002C668B">
        <w:rPr>
          <w:color w:val="000000"/>
        </w:rPr>
        <w:t xml:space="preserve"> </w:t>
      </w:r>
      <w:proofErr w:type="spellStart"/>
      <w:r w:rsidRPr="002C668B">
        <w:rPr>
          <w:color w:val="000000"/>
        </w:rPr>
        <w:t>Spiritism</w:t>
      </w:r>
      <w:proofErr w:type="spellEnd"/>
    </w:p>
    <w:p w:rsidR="00424F28" w:rsidRPr="002C668B" w:rsidRDefault="00424F28" w:rsidP="002A1C9D">
      <w:pPr>
        <w:sectPr w:rsidR="00424F28" w:rsidRPr="002C668B" w:rsidSect="007C60C4">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720"/>
          <w:docGrid w:linePitch="360"/>
        </w:sectPr>
      </w:pPr>
    </w:p>
    <w:p w:rsidR="009E5C18" w:rsidRPr="002C668B" w:rsidRDefault="009E5C18" w:rsidP="002A1C9D"/>
    <w:p w:rsidR="009E5C18" w:rsidRPr="002C668B" w:rsidRDefault="00424F28" w:rsidP="002A1C9D">
      <w:pPr>
        <w:pStyle w:val="Heading2"/>
      </w:pPr>
      <w:bookmarkStart w:id="10" w:name="_Toc245405362"/>
      <w:bookmarkStart w:id="11" w:name="_Toc245405574"/>
      <w:bookmarkStart w:id="12" w:name="_Toc245405731"/>
      <w:r w:rsidRPr="002C668B">
        <w:t>Origin o</w:t>
      </w:r>
      <w:r w:rsidR="009E5C18" w:rsidRPr="002C668B">
        <w:t>f This Desire</w:t>
      </w:r>
      <w:bookmarkEnd w:id="10"/>
      <w:bookmarkEnd w:id="11"/>
      <w:bookmarkEnd w:id="12"/>
    </w:p>
    <w:p w:rsidR="009E5C18" w:rsidRPr="002C668B" w:rsidRDefault="009E5C18" w:rsidP="002A1C9D"/>
    <w:p w:rsidR="009E5C18" w:rsidRPr="002C668B" w:rsidRDefault="009E5C18" w:rsidP="002A1C9D">
      <w:pPr>
        <w:ind w:firstLine="720"/>
      </w:pPr>
      <w:r w:rsidRPr="002C668B">
        <w:rPr>
          <w:color w:val="000000"/>
        </w:rPr>
        <w:t>1. Natural or native feeling that there is a future.</w:t>
      </w:r>
    </w:p>
    <w:p w:rsidR="009E5C18" w:rsidRPr="002C668B" w:rsidRDefault="009E5C18" w:rsidP="002A1C9D">
      <w:pPr>
        <w:ind w:firstLine="720"/>
      </w:pPr>
      <w:r w:rsidRPr="002C668B">
        <w:rPr>
          <w:color w:val="000000"/>
        </w:rPr>
        <w:t>2. We are more than creatures of time.</w:t>
      </w:r>
    </w:p>
    <w:p w:rsidR="009E5C18" w:rsidRPr="002C668B" w:rsidRDefault="009E5C18" w:rsidP="002A1C9D">
      <w:pPr>
        <w:ind w:firstLine="720"/>
      </w:pPr>
      <w:r w:rsidRPr="002C668B">
        <w:rPr>
          <w:color w:val="000000"/>
        </w:rPr>
        <w:t>3. Man is an endless being.</w:t>
      </w:r>
    </w:p>
    <w:p w:rsidR="009E5C18" w:rsidRPr="002C668B" w:rsidRDefault="009E5C18" w:rsidP="002A1C9D">
      <w:pPr>
        <w:ind w:firstLine="720"/>
      </w:pPr>
      <w:r w:rsidRPr="002C668B">
        <w:rPr>
          <w:color w:val="000000"/>
        </w:rPr>
        <w:t>4. Man has a soul, the very breath of the Almighty and that part can never die.</w:t>
      </w:r>
    </w:p>
    <w:p w:rsidR="009E5C18" w:rsidRPr="002C668B" w:rsidRDefault="009E5C18" w:rsidP="002A1C9D">
      <w:pPr>
        <w:ind w:firstLine="1440"/>
      </w:pPr>
      <w:r w:rsidRPr="002C668B">
        <w:rPr>
          <w:color w:val="000000"/>
        </w:rPr>
        <w:t xml:space="preserve">“God has set the world in their heart” </w:t>
      </w:r>
      <w:proofErr w:type="spellStart"/>
      <w:r w:rsidRPr="002C668B">
        <w:rPr>
          <w:color w:val="000000"/>
        </w:rPr>
        <w:t>Ecc</w:t>
      </w:r>
      <w:proofErr w:type="spellEnd"/>
      <w:r w:rsidRPr="002C668B">
        <w:rPr>
          <w:color w:val="000000"/>
        </w:rPr>
        <w:t>. 3:11 “</w:t>
      </w:r>
      <w:proofErr w:type="spellStart"/>
      <w:r w:rsidRPr="002C668B">
        <w:rPr>
          <w:color w:val="000000"/>
        </w:rPr>
        <w:t>owlam</w:t>
      </w:r>
      <w:proofErr w:type="spellEnd"/>
      <w:r w:rsidRPr="002C668B">
        <w:rPr>
          <w:color w:val="000000"/>
        </w:rPr>
        <w:t>”</w:t>
      </w:r>
    </w:p>
    <w:p w:rsidR="009E5C18" w:rsidRPr="002C668B" w:rsidRDefault="009E5C18" w:rsidP="002A1C9D">
      <w:pPr>
        <w:ind w:firstLine="1440"/>
      </w:pPr>
      <w:proofErr w:type="gramStart"/>
      <w:r w:rsidRPr="002C668B">
        <w:rPr>
          <w:color w:val="000000"/>
        </w:rPr>
        <w:t>Eternity in our hearts, i.e. consciousness of eternal being.</w:t>
      </w:r>
      <w:proofErr w:type="gramEnd"/>
    </w:p>
    <w:p w:rsidR="009E5C18" w:rsidRPr="002C668B" w:rsidRDefault="009E5C18" w:rsidP="002A1C9D"/>
    <w:p w:rsidR="009E5C18" w:rsidRPr="002C668B" w:rsidRDefault="009E5C18" w:rsidP="002A1C9D">
      <w:pPr>
        <w:pStyle w:val="Heading2"/>
      </w:pPr>
      <w:bookmarkStart w:id="13" w:name="_Toc245405363"/>
      <w:bookmarkStart w:id="14" w:name="_Toc245405575"/>
      <w:bookmarkStart w:id="15" w:name="_Toc245405732"/>
      <w:r w:rsidRPr="002C668B">
        <w:t>The Future Is God’s Secret</w:t>
      </w:r>
      <w:bookmarkEnd w:id="13"/>
      <w:bookmarkEnd w:id="14"/>
      <w:bookmarkEnd w:id="15"/>
    </w:p>
    <w:p w:rsidR="009E5C18" w:rsidRPr="002C668B" w:rsidRDefault="009E5C18" w:rsidP="002A1C9D"/>
    <w:p w:rsidR="009E5C18" w:rsidRPr="002C668B" w:rsidRDefault="009E5C18" w:rsidP="002A1C9D">
      <w:pPr>
        <w:ind w:firstLine="720"/>
      </w:pPr>
      <w:r w:rsidRPr="002C668B">
        <w:rPr>
          <w:color w:val="000000"/>
        </w:rPr>
        <w:t>In the Bible it is forbidden to practice man-made attempts to pry into the future.</w:t>
      </w:r>
      <w:r w:rsidR="009676BD" w:rsidRPr="002C668B">
        <w:rPr>
          <w:color w:val="000000"/>
        </w:rPr>
        <w:t xml:space="preserve"> (</w:t>
      </w:r>
      <w:r w:rsidRPr="002C668B">
        <w:rPr>
          <w:color w:val="000000"/>
        </w:rPr>
        <w:t>Ex. 22:18 Lev. 19:31 Lev. 20:6, 20:27 Deut. 18:10</w:t>
      </w:r>
      <w:proofErr w:type="gramStart"/>
      <w:r w:rsidRPr="002C668B">
        <w:rPr>
          <w:color w:val="000000"/>
        </w:rPr>
        <w:t>,11</w:t>
      </w:r>
      <w:proofErr w:type="gramEnd"/>
      <w:r w:rsidR="009676BD" w:rsidRPr="002C668B">
        <w:rPr>
          <w:color w:val="000000"/>
        </w:rPr>
        <w:t>)</w:t>
      </w:r>
      <w:r w:rsidR="009676BD" w:rsidRPr="002C668B">
        <w:t xml:space="preserve"> </w:t>
      </w:r>
      <w:r w:rsidRPr="002C668B">
        <w:rPr>
          <w:color w:val="000000"/>
        </w:rPr>
        <w:t xml:space="preserve">In the </w:t>
      </w:r>
      <w:r w:rsidR="009676BD" w:rsidRPr="002C668B">
        <w:rPr>
          <w:color w:val="000000"/>
        </w:rPr>
        <w:t>N.T.</w:t>
      </w:r>
      <w:r w:rsidRPr="002C668B">
        <w:rPr>
          <w:color w:val="000000"/>
        </w:rPr>
        <w:t xml:space="preserve"> witchcraft is classified with murder, fornication, idolatry, etc. </w:t>
      </w:r>
      <w:r w:rsidR="009676BD" w:rsidRPr="002C668B">
        <w:rPr>
          <w:color w:val="000000"/>
        </w:rPr>
        <w:t>(</w:t>
      </w:r>
      <w:r w:rsidRPr="002C668B">
        <w:rPr>
          <w:color w:val="000000"/>
        </w:rPr>
        <w:t>Gal. 5:20</w:t>
      </w:r>
      <w:r w:rsidR="009676BD" w:rsidRPr="002C668B">
        <w:rPr>
          <w:color w:val="000000"/>
        </w:rPr>
        <w:t>;</w:t>
      </w:r>
      <w:r w:rsidRPr="002C668B">
        <w:rPr>
          <w:color w:val="000000"/>
        </w:rPr>
        <w:t xml:space="preserve"> Rev. 21:8</w:t>
      </w:r>
      <w:r w:rsidR="009676BD" w:rsidRPr="002C668B">
        <w:rPr>
          <w:color w:val="000000"/>
        </w:rPr>
        <w:t>)</w:t>
      </w:r>
    </w:p>
    <w:p w:rsidR="009E5C18" w:rsidRPr="002C668B" w:rsidRDefault="009E5C18" w:rsidP="002A1C9D">
      <w:pPr>
        <w:ind w:firstLine="720"/>
      </w:pPr>
      <w:r w:rsidRPr="002C668B">
        <w:rPr>
          <w:color w:val="000000"/>
        </w:rPr>
        <w:t>1. God alone knows the end from the beginning.</w:t>
      </w:r>
    </w:p>
    <w:p w:rsidR="009E5C18" w:rsidRPr="002C668B" w:rsidRDefault="009E5C18" w:rsidP="002A1C9D">
      <w:pPr>
        <w:ind w:firstLine="720"/>
      </w:pPr>
      <w:r w:rsidRPr="002C668B">
        <w:rPr>
          <w:color w:val="000000"/>
        </w:rPr>
        <w:t>2. God reveals the future to any He pleases.</w:t>
      </w:r>
    </w:p>
    <w:p w:rsidR="009676BD" w:rsidRPr="002C668B" w:rsidRDefault="009676BD" w:rsidP="002A1C9D">
      <w:pPr>
        <w:rPr>
          <w:color w:val="000000"/>
        </w:rPr>
        <w:sectPr w:rsidR="009676BD" w:rsidRPr="002C668B" w:rsidSect="007C60C4">
          <w:endnotePr>
            <w:numFmt w:val="decimal"/>
          </w:endnotePr>
          <w:type w:val="continuous"/>
          <w:pgSz w:w="12240" w:h="15840" w:code="1"/>
          <w:pgMar w:top="1440" w:right="1800" w:bottom="1440" w:left="1800" w:header="720" w:footer="720" w:gutter="0"/>
          <w:cols w:space="720"/>
          <w:docGrid w:linePitch="360"/>
        </w:sectPr>
      </w:pPr>
    </w:p>
    <w:p w:rsidR="009E5C18" w:rsidRPr="002C668B" w:rsidRDefault="009E5C18" w:rsidP="002A1C9D">
      <w:pPr>
        <w:ind w:left="1080"/>
      </w:pPr>
      <w:r w:rsidRPr="002C668B">
        <w:rPr>
          <w:color w:val="000000"/>
        </w:rPr>
        <w:lastRenderedPageBreak/>
        <w:t>(1) Joseph - Gen. 41:1-32</w:t>
      </w:r>
    </w:p>
    <w:p w:rsidR="009E5C18" w:rsidRPr="002C668B" w:rsidRDefault="009E5C18" w:rsidP="002A1C9D">
      <w:pPr>
        <w:ind w:left="360"/>
      </w:pPr>
      <w:r w:rsidRPr="002C668B">
        <w:rPr>
          <w:color w:val="000000"/>
        </w:rPr>
        <w:lastRenderedPageBreak/>
        <w:t>(2) Daniel - Dan. 2:20</w:t>
      </w:r>
    </w:p>
    <w:p w:rsidR="009676BD" w:rsidRPr="002C668B" w:rsidRDefault="009676BD" w:rsidP="002A1C9D">
      <w:pPr>
        <w:sectPr w:rsidR="009676BD" w:rsidRPr="002C668B" w:rsidSect="007C60C4">
          <w:endnotePr>
            <w:numFmt w:val="decimal"/>
          </w:endnotePr>
          <w:type w:val="continuous"/>
          <w:pgSz w:w="12240" w:h="15840" w:code="1"/>
          <w:pgMar w:top="1440" w:right="1800" w:bottom="1440" w:left="1800" w:header="720" w:footer="720" w:gutter="0"/>
          <w:cols w:num="2" w:space="720"/>
          <w:docGrid w:linePitch="360"/>
        </w:sectPr>
      </w:pPr>
    </w:p>
    <w:p w:rsidR="009E5C18" w:rsidRPr="002C668B" w:rsidRDefault="009E5C18" w:rsidP="002A1C9D"/>
    <w:p w:rsidR="009E5C18" w:rsidRPr="002C668B" w:rsidRDefault="009E5C18" w:rsidP="002A1C9D">
      <w:pPr>
        <w:pStyle w:val="Heading2"/>
      </w:pPr>
      <w:bookmarkStart w:id="16" w:name="_Toc245405364"/>
      <w:bookmarkStart w:id="17" w:name="_Toc245405576"/>
      <w:bookmarkStart w:id="18" w:name="_Toc245405733"/>
      <w:r w:rsidRPr="002C668B">
        <w:t>Can Man Know The Future?</w:t>
      </w:r>
      <w:bookmarkEnd w:id="16"/>
      <w:bookmarkEnd w:id="17"/>
      <w:bookmarkEnd w:id="18"/>
    </w:p>
    <w:p w:rsidR="009E5C18" w:rsidRPr="002C668B" w:rsidRDefault="009E5C18" w:rsidP="002A1C9D"/>
    <w:p w:rsidR="009E5C18" w:rsidRPr="002C668B" w:rsidRDefault="009E5C18" w:rsidP="002A1C9D">
      <w:pPr>
        <w:ind w:firstLine="720"/>
      </w:pPr>
      <w:r w:rsidRPr="002C668B">
        <w:rPr>
          <w:color w:val="000000"/>
        </w:rPr>
        <w:t>1. Yes, through the Bible, but never apart from it.</w:t>
      </w:r>
    </w:p>
    <w:p w:rsidR="009E5C18" w:rsidRPr="002C668B" w:rsidRDefault="009E5C18" w:rsidP="002A1C9D">
      <w:pPr>
        <w:ind w:firstLine="720"/>
      </w:pPr>
      <w:r w:rsidRPr="002C668B">
        <w:rPr>
          <w:color w:val="000000"/>
        </w:rPr>
        <w:t>2. Yes, through the Holy Spirit - dreams, visions, revelation.</w:t>
      </w:r>
    </w:p>
    <w:p w:rsidR="009E5C18" w:rsidRPr="002C668B" w:rsidRDefault="009E5C18" w:rsidP="002A1C9D"/>
    <w:p w:rsidR="009E5C18" w:rsidRPr="002C668B" w:rsidRDefault="009E5C18" w:rsidP="002A1C9D">
      <w:pPr>
        <w:pStyle w:val="Heading2"/>
      </w:pPr>
      <w:bookmarkStart w:id="19" w:name="_Toc245405365"/>
      <w:bookmarkStart w:id="20" w:name="_Toc245405577"/>
      <w:bookmarkStart w:id="21" w:name="_Toc245405734"/>
      <w:r w:rsidRPr="002C668B">
        <w:t>Is Prophecy Confined To Certain Books In The Bible?</w:t>
      </w:r>
      <w:bookmarkEnd w:id="19"/>
      <w:bookmarkEnd w:id="20"/>
      <w:bookmarkEnd w:id="21"/>
    </w:p>
    <w:p w:rsidR="009E5C18" w:rsidRPr="002C668B" w:rsidRDefault="009E5C18" w:rsidP="002A1C9D"/>
    <w:p w:rsidR="009676BD" w:rsidRPr="002C668B" w:rsidRDefault="009E5C18" w:rsidP="00AC24B9">
      <w:pPr>
        <w:pStyle w:val="ListParagraph"/>
        <w:numPr>
          <w:ilvl w:val="0"/>
          <w:numId w:val="7"/>
        </w:numPr>
        <w:tabs>
          <w:tab w:val="left" w:pos="1080"/>
        </w:tabs>
        <w:rPr>
          <w:color w:val="000000"/>
        </w:rPr>
      </w:pPr>
      <w:r w:rsidRPr="002C668B">
        <w:rPr>
          <w:color w:val="000000"/>
        </w:rPr>
        <w:t xml:space="preserve">Prophecy is not confined to certain </w:t>
      </w:r>
      <w:r w:rsidR="009676BD" w:rsidRPr="002C668B">
        <w:rPr>
          <w:color w:val="000000"/>
        </w:rPr>
        <w:t>Bible books classified as prophetic.</w:t>
      </w:r>
    </w:p>
    <w:p w:rsidR="009E5C18" w:rsidRPr="002C668B" w:rsidRDefault="009E5C18" w:rsidP="00AC24B9">
      <w:pPr>
        <w:pStyle w:val="ListParagraph"/>
        <w:numPr>
          <w:ilvl w:val="0"/>
          <w:numId w:val="7"/>
        </w:numPr>
        <w:tabs>
          <w:tab w:val="left" w:pos="1080"/>
        </w:tabs>
        <w:rPr>
          <w:color w:val="000000"/>
        </w:rPr>
      </w:pPr>
      <w:r w:rsidRPr="002C668B">
        <w:rPr>
          <w:color w:val="000000"/>
        </w:rPr>
        <w:t>Gen. 3:15 - First prophecy</w:t>
      </w:r>
    </w:p>
    <w:p w:rsidR="006304C7" w:rsidRPr="002C668B" w:rsidRDefault="006304C7" w:rsidP="002A1C9D"/>
    <w:p w:rsidR="009676BD" w:rsidRPr="002C668B" w:rsidRDefault="009676BD" w:rsidP="002A1C9D">
      <w:pPr>
        <w:rPr>
          <w:sz w:val="28"/>
        </w:rPr>
      </w:pPr>
      <w:r w:rsidRPr="002C668B">
        <w:br w:type="page"/>
      </w:r>
    </w:p>
    <w:p w:rsidR="00664F91" w:rsidRPr="002C668B" w:rsidRDefault="00664F91" w:rsidP="002A1C9D">
      <w:pPr>
        <w:pStyle w:val="Heading2"/>
        <w:numPr>
          <w:ilvl w:val="0"/>
          <w:numId w:val="0"/>
        </w:numPr>
        <w:jc w:val="center"/>
      </w:pPr>
      <w:bookmarkStart w:id="22" w:name="_Toc245405366"/>
      <w:bookmarkStart w:id="23" w:name="_Toc245405578"/>
      <w:bookmarkStart w:id="24" w:name="_Toc245405735"/>
      <w:r w:rsidRPr="002C668B">
        <w:lastRenderedPageBreak/>
        <w:t>Study Questions 3</w:t>
      </w:r>
      <w:bookmarkEnd w:id="22"/>
      <w:bookmarkEnd w:id="23"/>
      <w:bookmarkEnd w:id="24"/>
    </w:p>
    <w:p w:rsidR="00664F91" w:rsidRPr="002C668B" w:rsidRDefault="00664F91" w:rsidP="002A1C9D"/>
    <w:p w:rsidR="00664F91" w:rsidRPr="002C668B" w:rsidRDefault="00664F91" w:rsidP="002A1C9D"/>
    <w:p w:rsidR="00664F91" w:rsidRPr="002C668B" w:rsidRDefault="00664F91" w:rsidP="002A1C9D">
      <w:r w:rsidRPr="002C668B">
        <w:rPr>
          <w:color w:val="000000"/>
        </w:rPr>
        <w:t>1. What is the natural desire in the hearts of men?</w:t>
      </w:r>
    </w:p>
    <w:p w:rsidR="00664F91" w:rsidRPr="002C668B" w:rsidRDefault="00664F91" w:rsidP="002A1C9D">
      <w:pPr>
        <w:ind w:left="270"/>
        <w:rPr>
          <w:color w:val="FFFFFF" w:themeColor="background1"/>
          <w:u w:val="single"/>
        </w:rPr>
      </w:pPr>
      <w:r w:rsidRPr="002C668B">
        <w:rPr>
          <w:color w:val="FFFFFF" w:themeColor="background1"/>
          <w:u w:val="single"/>
        </w:rPr>
        <w:t>It is to know the future.</w:t>
      </w:r>
    </w:p>
    <w:p w:rsidR="00664F91" w:rsidRPr="002C668B" w:rsidRDefault="00664F91" w:rsidP="002A1C9D"/>
    <w:p w:rsidR="00664F91" w:rsidRPr="002C668B" w:rsidRDefault="00664F91" w:rsidP="002A1C9D">
      <w:pPr>
        <w:rPr>
          <w:color w:val="000000"/>
        </w:rPr>
      </w:pPr>
      <w:r w:rsidRPr="002C668B">
        <w:rPr>
          <w:color w:val="000000"/>
        </w:rPr>
        <w:t>2. Where do we find human attempts to know the future?</w:t>
      </w:r>
    </w:p>
    <w:p w:rsidR="00664F91" w:rsidRPr="002C668B" w:rsidRDefault="00664F91" w:rsidP="002A1C9D">
      <w:pPr>
        <w:ind w:left="270"/>
        <w:rPr>
          <w:color w:val="FFFFFF" w:themeColor="background1"/>
          <w:u w:val="single"/>
        </w:rPr>
      </w:pPr>
      <w:proofErr w:type="gramStart"/>
      <w:r w:rsidRPr="002C668B">
        <w:rPr>
          <w:color w:val="FFFFFF" w:themeColor="background1"/>
          <w:u w:val="single"/>
        </w:rPr>
        <w:t>Among all people and cultures.</w:t>
      </w:r>
      <w:proofErr w:type="gramEnd"/>
    </w:p>
    <w:p w:rsidR="00664F91" w:rsidRPr="002C668B" w:rsidRDefault="00664F91" w:rsidP="002A1C9D"/>
    <w:p w:rsidR="00664F91" w:rsidRPr="002C668B" w:rsidRDefault="00664F91" w:rsidP="002A1C9D">
      <w:r w:rsidRPr="002C668B">
        <w:rPr>
          <w:color w:val="000000"/>
        </w:rPr>
        <w:t>3. What</w:t>
      </w:r>
      <w:r w:rsidR="009E4272" w:rsidRPr="002C668B">
        <w:rPr>
          <w:color w:val="000000"/>
        </w:rPr>
        <w:t xml:space="preserve"> is astrology?</w:t>
      </w:r>
    </w:p>
    <w:p w:rsidR="00664F91" w:rsidRPr="002C668B" w:rsidRDefault="000C50C0" w:rsidP="002A1C9D">
      <w:pPr>
        <w:ind w:left="270"/>
        <w:rPr>
          <w:color w:val="FFFFFF" w:themeColor="background1"/>
          <w:u w:val="single"/>
        </w:rPr>
      </w:pPr>
      <w:r w:rsidRPr="002C668B">
        <w:rPr>
          <w:color w:val="FFFFFF" w:themeColor="background1"/>
          <w:u w:val="single"/>
        </w:rPr>
        <w:t>Astrology is an attempt to interpret the motion of heavenly bodies as signs of the future.</w:t>
      </w:r>
    </w:p>
    <w:p w:rsidR="00664F91" w:rsidRPr="002C668B" w:rsidRDefault="00664F91" w:rsidP="002A1C9D"/>
    <w:p w:rsidR="00664F91" w:rsidRPr="002C668B" w:rsidRDefault="00664F91" w:rsidP="002A1C9D">
      <w:r w:rsidRPr="002C668B">
        <w:rPr>
          <w:color w:val="000000"/>
        </w:rPr>
        <w:t>4. Wh</w:t>
      </w:r>
      <w:r w:rsidR="009E4272" w:rsidRPr="002C668B">
        <w:rPr>
          <w:color w:val="000000"/>
        </w:rPr>
        <w:t>at is astronomy?</w:t>
      </w:r>
    </w:p>
    <w:p w:rsidR="00664F91" w:rsidRPr="002C668B" w:rsidRDefault="00533F60" w:rsidP="002A1C9D">
      <w:pPr>
        <w:ind w:left="270"/>
        <w:rPr>
          <w:color w:val="FFFFFF" w:themeColor="background1"/>
          <w:u w:val="single"/>
        </w:rPr>
      </w:pPr>
      <w:r w:rsidRPr="002C668B">
        <w:rPr>
          <w:color w:val="FFFFFF" w:themeColor="background1"/>
          <w:u w:val="single"/>
        </w:rPr>
        <w:t>Astronomy is based on scientific fact and the observation of stars and other heavenly bodies.</w:t>
      </w:r>
    </w:p>
    <w:p w:rsidR="00664F91" w:rsidRPr="002C668B" w:rsidRDefault="00664F91" w:rsidP="002A1C9D"/>
    <w:p w:rsidR="00664F91" w:rsidRPr="002C668B" w:rsidRDefault="009E4272" w:rsidP="002A1C9D">
      <w:pPr>
        <w:rPr>
          <w:color w:val="000000"/>
        </w:rPr>
      </w:pPr>
      <w:r w:rsidRPr="002C668B">
        <w:rPr>
          <w:color w:val="000000"/>
        </w:rPr>
        <w:t>5. Tell something about each of the following:</w:t>
      </w:r>
    </w:p>
    <w:p w:rsidR="009E4272" w:rsidRPr="002C668B" w:rsidRDefault="009E4272" w:rsidP="00AC24B9">
      <w:pPr>
        <w:pStyle w:val="ListParagraph"/>
        <w:numPr>
          <w:ilvl w:val="1"/>
          <w:numId w:val="9"/>
        </w:numPr>
        <w:ind w:left="720"/>
      </w:pPr>
      <w:r w:rsidRPr="002C668B">
        <w:t xml:space="preserve">Divination – </w:t>
      </w:r>
      <w:r w:rsidRPr="002C668B">
        <w:rPr>
          <w:color w:val="FFFFFF" w:themeColor="background1"/>
          <w:u w:val="single"/>
        </w:rPr>
        <w:t>foretelling of future events</w:t>
      </w:r>
    </w:p>
    <w:p w:rsidR="009E4272" w:rsidRPr="002C668B" w:rsidRDefault="009E4272" w:rsidP="00AC24B9">
      <w:pPr>
        <w:pStyle w:val="ListParagraph"/>
        <w:numPr>
          <w:ilvl w:val="1"/>
          <w:numId w:val="9"/>
        </w:numPr>
        <w:ind w:left="720"/>
        <w:rPr>
          <w:u w:val="single"/>
        </w:rPr>
      </w:pPr>
      <w:r w:rsidRPr="002C668B">
        <w:t xml:space="preserve">Witchcraft – </w:t>
      </w:r>
      <w:r w:rsidRPr="002C668B">
        <w:rPr>
          <w:color w:val="FFFFFF" w:themeColor="background1"/>
          <w:u w:val="single"/>
        </w:rPr>
        <w:t>interaction with evil spirits</w:t>
      </w:r>
    </w:p>
    <w:p w:rsidR="009E4272" w:rsidRPr="002C668B" w:rsidRDefault="009E4272" w:rsidP="00AC24B9">
      <w:pPr>
        <w:pStyle w:val="ListParagraph"/>
        <w:numPr>
          <w:ilvl w:val="1"/>
          <w:numId w:val="9"/>
        </w:numPr>
        <w:ind w:left="720"/>
      </w:pPr>
      <w:r w:rsidRPr="002C668B">
        <w:t xml:space="preserve">Sorcerers – </w:t>
      </w:r>
      <w:r w:rsidRPr="002C668B">
        <w:rPr>
          <w:color w:val="FFFFFF" w:themeColor="background1"/>
          <w:u w:val="single"/>
        </w:rPr>
        <w:t>demon possession and control</w:t>
      </w:r>
    </w:p>
    <w:p w:rsidR="009E4272" w:rsidRPr="002C668B" w:rsidRDefault="009E4272" w:rsidP="00AC24B9">
      <w:pPr>
        <w:pStyle w:val="ListParagraph"/>
        <w:numPr>
          <w:ilvl w:val="1"/>
          <w:numId w:val="9"/>
        </w:numPr>
        <w:tabs>
          <w:tab w:val="left" w:pos="720"/>
        </w:tabs>
        <w:ind w:left="2340" w:hanging="1980"/>
        <w:rPr>
          <w:color w:val="FFFFFF" w:themeColor="background1"/>
        </w:rPr>
      </w:pPr>
      <w:r w:rsidRPr="002C668B">
        <w:t>Necromancers –</w:t>
      </w:r>
      <w:r w:rsidRPr="002C668B">
        <w:rPr>
          <w:color w:val="FFFFFF" w:themeColor="background1"/>
          <w:u w:val="single"/>
        </w:rPr>
        <w:t xml:space="preserve">communicate with the dead </w:t>
      </w:r>
      <w:r w:rsidR="0035080E" w:rsidRPr="002C668B">
        <w:rPr>
          <w:color w:val="FFFFFF" w:themeColor="background1"/>
          <w:u w:val="single"/>
        </w:rPr>
        <w:t>in attempt to</w:t>
      </w:r>
      <w:r w:rsidRPr="002C668B">
        <w:rPr>
          <w:color w:val="FFFFFF" w:themeColor="background1"/>
          <w:u w:val="single"/>
        </w:rPr>
        <w:t xml:space="preserve"> tell the future</w:t>
      </w:r>
    </w:p>
    <w:p w:rsidR="009E4272" w:rsidRPr="002C668B" w:rsidRDefault="009E4272" w:rsidP="00AC24B9">
      <w:pPr>
        <w:pStyle w:val="ListParagraph"/>
        <w:numPr>
          <w:ilvl w:val="1"/>
          <w:numId w:val="9"/>
        </w:numPr>
        <w:ind w:left="720"/>
      </w:pPr>
      <w:proofErr w:type="spellStart"/>
      <w:r w:rsidRPr="002C668B">
        <w:t>Spiritism</w:t>
      </w:r>
      <w:proofErr w:type="spellEnd"/>
      <w:r w:rsidRPr="002C668B">
        <w:t xml:space="preserve"> – </w:t>
      </w:r>
      <w:r w:rsidRPr="002C668B">
        <w:rPr>
          <w:color w:val="FFFFFF" w:themeColor="background1"/>
          <w:u w:val="single"/>
        </w:rPr>
        <w:t>communicating with spirits of the dead by phenomena</w:t>
      </w:r>
    </w:p>
    <w:p w:rsidR="00664F91" w:rsidRPr="002C668B" w:rsidRDefault="00664F91" w:rsidP="002A1C9D"/>
    <w:p w:rsidR="00664F91" w:rsidRPr="002C668B" w:rsidRDefault="00664F91" w:rsidP="002A1C9D">
      <w:r w:rsidRPr="002C668B">
        <w:rPr>
          <w:color w:val="000000"/>
        </w:rPr>
        <w:t xml:space="preserve">6. </w:t>
      </w:r>
      <w:r w:rsidR="00533F60" w:rsidRPr="002C668B">
        <w:rPr>
          <w:color w:val="000000"/>
        </w:rPr>
        <w:t>Is man simply a creature of time?</w:t>
      </w:r>
    </w:p>
    <w:p w:rsidR="00664F91" w:rsidRPr="002C668B" w:rsidRDefault="00533F60" w:rsidP="002A1C9D">
      <w:pPr>
        <w:ind w:left="270"/>
        <w:rPr>
          <w:color w:val="FFFFFF" w:themeColor="background1"/>
          <w:u w:val="single"/>
        </w:rPr>
      </w:pPr>
      <w:r w:rsidRPr="002C668B">
        <w:rPr>
          <w:color w:val="FFFFFF" w:themeColor="background1"/>
          <w:u w:val="single"/>
        </w:rPr>
        <w:t>No, he is an endless being and more than just a creature of time.</w:t>
      </w:r>
    </w:p>
    <w:p w:rsidR="00664F91" w:rsidRPr="002C668B" w:rsidRDefault="00664F91" w:rsidP="002A1C9D"/>
    <w:p w:rsidR="00664F91" w:rsidRPr="002C668B" w:rsidRDefault="00664F91" w:rsidP="002A1C9D">
      <w:r w:rsidRPr="002C668B">
        <w:rPr>
          <w:color w:val="000000"/>
        </w:rPr>
        <w:t xml:space="preserve">7. </w:t>
      </w:r>
      <w:r w:rsidR="00533F60" w:rsidRPr="002C668B">
        <w:rPr>
          <w:color w:val="000000"/>
        </w:rPr>
        <w:t>What is man?</w:t>
      </w:r>
    </w:p>
    <w:p w:rsidR="00664F91" w:rsidRPr="002C668B" w:rsidRDefault="00533F60" w:rsidP="002A1C9D">
      <w:pPr>
        <w:ind w:left="270"/>
        <w:rPr>
          <w:color w:val="FFFFFF" w:themeColor="background1"/>
          <w:u w:val="single"/>
        </w:rPr>
      </w:pPr>
      <w:bookmarkStart w:id="25" w:name="OLE_LINK5"/>
      <w:bookmarkStart w:id="26" w:name="OLE_LINK6"/>
      <w:r w:rsidRPr="002C668B">
        <w:rPr>
          <w:color w:val="FFFFFF" w:themeColor="background1"/>
          <w:u w:val="single"/>
        </w:rPr>
        <w:t>He is an en</w:t>
      </w:r>
      <w:r w:rsidR="0035080E" w:rsidRPr="002C668B">
        <w:rPr>
          <w:color w:val="FFFFFF" w:themeColor="background1"/>
          <w:u w:val="single"/>
        </w:rPr>
        <w:t>dless being that has an endless soul.</w:t>
      </w:r>
    </w:p>
    <w:bookmarkEnd w:id="25"/>
    <w:bookmarkEnd w:id="26"/>
    <w:p w:rsidR="00664F91" w:rsidRPr="002C668B" w:rsidRDefault="00664F91" w:rsidP="002A1C9D"/>
    <w:p w:rsidR="00664F91" w:rsidRPr="002C668B" w:rsidRDefault="00664F91" w:rsidP="002A1C9D">
      <w:r w:rsidRPr="002C668B">
        <w:rPr>
          <w:color w:val="000000"/>
        </w:rPr>
        <w:t xml:space="preserve">8. </w:t>
      </w:r>
      <w:r w:rsidR="00533F60" w:rsidRPr="002C668B">
        <w:rPr>
          <w:color w:val="000000"/>
        </w:rPr>
        <w:t>What is the origin of man’s soul?</w:t>
      </w:r>
    </w:p>
    <w:p w:rsidR="00664F91" w:rsidRPr="002C668B" w:rsidRDefault="00533F60" w:rsidP="002A1C9D">
      <w:pPr>
        <w:ind w:left="270"/>
        <w:rPr>
          <w:color w:val="FFFFFF" w:themeColor="background1"/>
          <w:u w:val="single"/>
        </w:rPr>
      </w:pPr>
      <w:proofErr w:type="gramStart"/>
      <w:r w:rsidRPr="002C668B">
        <w:rPr>
          <w:color w:val="FFFFFF" w:themeColor="background1"/>
          <w:u w:val="single"/>
        </w:rPr>
        <w:t>The breath of Almighty God.</w:t>
      </w:r>
      <w:proofErr w:type="gramEnd"/>
    </w:p>
    <w:p w:rsidR="00664F91" w:rsidRPr="002C668B" w:rsidRDefault="00664F91" w:rsidP="002A1C9D"/>
    <w:p w:rsidR="00664F91" w:rsidRPr="002C668B" w:rsidRDefault="00664F91" w:rsidP="002A1C9D">
      <w:r w:rsidRPr="002C668B">
        <w:rPr>
          <w:color w:val="000000"/>
        </w:rPr>
        <w:t xml:space="preserve">9. </w:t>
      </w:r>
      <w:r w:rsidR="00533F60" w:rsidRPr="002C668B">
        <w:rPr>
          <w:color w:val="000000"/>
        </w:rPr>
        <w:t>What is the future known as?</w:t>
      </w:r>
    </w:p>
    <w:p w:rsidR="00664F91" w:rsidRPr="002C668B" w:rsidRDefault="00533F60" w:rsidP="002A1C9D">
      <w:pPr>
        <w:ind w:left="270"/>
        <w:rPr>
          <w:color w:val="FFFFFF" w:themeColor="background1"/>
          <w:u w:val="single"/>
        </w:rPr>
      </w:pPr>
      <w:r w:rsidRPr="002C668B">
        <w:rPr>
          <w:color w:val="FFFFFF" w:themeColor="background1"/>
          <w:u w:val="single"/>
        </w:rPr>
        <w:t>It is God’s secret.</w:t>
      </w:r>
    </w:p>
    <w:p w:rsidR="00533F60" w:rsidRPr="002C668B" w:rsidRDefault="00533F60" w:rsidP="002A1C9D">
      <w:pPr>
        <w:ind w:left="270"/>
        <w:rPr>
          <w:u w:val="single"/>
        </w:rPr>
      </w:pPr>
    </w:p>
    <w:p w:rsidR="00664F91" w:rsidRPr="002C668B" w:rsidRDefault="00664F91" w:rsidP="002A1C9D">
      <w:r w:rsidRPr="002C668B">
        <w:rPr>
          <w:color w:val="000000"/>
        </w:rPr>
        <w:t xml:space="preserve">10. </w:t>
      </w:r>
      <w:r w:rsidR="00533F60" w:rsidRPr="002C668B">
        <w:rPr>
          <w:color w:val="000000"/>
        </w:rPr>
        <w:t>Can man know the future?</w:t>
      </w:r>
    </w:p>
    <w:p w:rsidR="00664F91" w:rsidRPr="002C668B" w:rsidRDefault="00533F60" w:rsidP="002A1C9D">
      <w:pPr>
        <w:ind w:left="270"/>
        <w:rPr>
          <w:color w:val="FFFFFF" w:themeColor="background1"/>
          <w:u w:val="single"/>
        </w:rPr>
      </w:pPr>
      <w:proofErr w:type="gramStart"/>
      <w:r w:rsidRPr="002C668B">
        <w:rPr>
          <w:color w:val="FFFFFF" w:themeColor="background1"/>
          <w:u w:val="single"/>
        </w:rPr>
        <w:t>Through the Bible and the Holy Ghost but never apart from them.</w:t>
      </w:r>
      <w:proofErr w:type="gramEnd"/>
    </w:p>
    <w:p w:rsidR="00664F91" w:rsidRPr="002C668B" w:rsidRDefault="00664F91" w:rsidP="002A1C9D"/>
    <w:p w:rsidR="00664F91" w:rsidRPr="002C668B" w:rsidRDefault="00664F91" w:rsidP="002A1C9D">
      <w:r w:rsidRPr="002C668B">
        <w:rPr>
          <w:color w:val="000000"/>
        </w:rPr>
        <w:t xml:space="preserve">11. </w:t>
      </w:r>
      <w:r w:rsidR="00533F60" w:rsidRPr="002C668B">
        <w:rPr>
          <w:color w:val="000000"/>
        </w:rPr>
        <w:t>Is prophecy confined to certain books in the Bible?</w:t>
      </w:r>
    </w:p>
    <w:p w:rsidR="00664F91" w:rsidRPr="002C668B" w:rsidRDefault="00533F60" w:rsidP="002A1C9D">
      <w:pPr>
        <w:ind w:left="270"/>
        <w:rPr>
          <w:color w:val="FFFFFF" w:themeColor="background1"/>
          <w:u w:val="single"/>
        </w:rPr>
      </w:pPr>
      <w:r w:rsidRPr="002C668B">
        <w:rPr>
          <w:color w:val="FFFFFF" w:themeColor="background1"/>
          <w:u w:val="single"/>
        </w:rPr>
        <w:t>No, it is not confined to just certain books of the Bible.</w:t>
      </w:r>
    </w:p>
    <w:p w:rsidR="00664F91" w:rsidRPr="002C668B" w:rsidRDefault="00664F91" w:rsidP="002A1C9D"/>
    <w:p w:rsidR="00664F91" w:rsidRPr="002C668B" w:rsidRDefault="00664F91" w:rsidP="002A1C9D">
      <w:r w:rsidRPr="002C668B">
        <w:rPr>
          <w:color w:val="000000"/>
        </w:rPr>
        <w:t xml:space="preserve">12. What </w:t>
      </w:r>
      <w:r w:rsidR="00533F60" w:rsidRPr="002C668B">
        <w:rPr>
          <w:color w:val="000000"/>
        </w:rPr>
        <w:t>is the first recorded prophecy in the Bible?</w:t>
      </w:r>
    </w:p>
    <w:p w:rsidR="00664F91" w:rsidRPr="002C668B" w:rsidRDefault="00664F91" w:rsidP="002A1C9D"/>
    <w:p w:rsidR="0035080E" w:rsidRPr="002C668B" w:rsidRDefault="00533F60" w:rsidP="002A1C9D">
      <w:pPr>
        <w:rPr>
          <w:color w:val="FFFFFF" w:themeColor="background1"/>
          <w:u w:val="single"/>
        </w:rPr>
      </w:pPr>
      <w:r w:rsidRPr="002C668B">
        <w:rPr>
          <w:color w:val="FFFFFF" w:themeColor="background1"/>
          <w:u w:val="single"/>
        </w:rPr>
        <w:t>Genesis 3:15—And I will put enmity between thee and the woman, and between thy seed and her seed; it shall bruise thy head, and thou shalt bruise his heel.</w:t>
      </w:r>
    </w:p>
    <w:p w:rsidR="006304C7" w:rsidRPr="002C668B" w:rsidRDefault="009E5C18" w:rsidP="00603BC6">
      <w:pPr>
        <w:pStyle w:val="Heading1"/>
      </w:pPr>
      <w:bookmarkStart w:id="27" w:name="_Toc245407429"/>
      <w:r w:rsidRPr="002C668B">
        <w:lastRenderedPageBreak/>
        <w:t>The Jews &amp; Prophecy</w:t>
      </w:r>
      <w:bookmarkEnd w:id="27"/>
    </w:p>
    <w:p w:rsidR="007C60C4" w:rsidRPr="002C668B" w:rsidRDefault="007C60C4" w:rsidP="002A1C9D">
      <w:pPr>
        <w:rPr>
          <w:color w:val="000000"/>
          <w:sz w:val="27"/>
          <w:szCs w:val="27"/>
        </w:rPr>
      </w:pPr>
    </w:p>
    <w:p w:rsidR="006304C7" w:rsidRPr="002C668B" w:rsidRDefault="006304C7" w:rsidP="00AC24B9">
      <w:pPr>
        <w:pStyle w:val="Heading2"/>
        <w:numPr>
          <w:ilvl w:val="0"/>
          <w:numId w:val="10"/>
        </w:numPr>
        <w:tabs>
          <w:tab w:val="left" w:pos="360"/>
        </w:tabs>
        <w:ind w:left="360" w:hanging="360"/>
      </w:pPr>
      <w:bookmarkStart w:id="28" w:name="_Toc245405369"/>
      <w:bookmarkStart w:id="29" w:name="_Toc245405581"/>
      <w:bookmarkStart w:id="30" w:name="_Toc245405738"/>
      <w:r w:rsidRPr="002C668B">
        <w:t>Call of Abram -</w:t>
      </w:r>
      <w:r w:rsidR="00B944B0" w:rsidRPr="002C668B">
        <w:t xml:space="preserve"> </w:t>
      </w:r>
      <w:r w:rsidRPr="002C668B">
        <w:rPr>
          <w:color w:val="000000"/>
          <w:sz w:val="24"/>
        </w:rPr>
        <w:t>Gen. 12:1 Joshua 24:2 Acts 7:2</w:t>
      </w:r>
      <w:bookmarkEnd w:id="28"/>
      <w:bookmarkEnd w:id="29"/>
      <w:bookmarkEnd w:id="30"/>
    </w:p>
    <w:p w:rsidR="006304C7" w:rsidRPr="002C668B" w:rsidRDefault="006304C7" w:rsidP="002A1C9D"/>
    <w:p w:rsidR="00B944B0" w:rsidRPr="002C668B" w:rsidRDefault="006304C7" w:rsidP="002A1C9D">
      <w:pPr>
        <w:ind w:firstLine="720"/>
      </w:pPr>
      <w:r w:rsidRPr="002C668B">
        <w:rPr>
          <w:color w:val="000000"/>
        </w:rPr>
        <w:t>Revelations is a progressive way, that is, not everything was revealed at one time.</w:t>
      </w:r>
    </w:p>
    <w:p w:rsidR="00B944B0" w:rsidRPr="002C668B" w:rsidRDefault="006304C7" w:rsidP="002A1C9D">
      <w:pPr>
        <w:ind w:firstLine="720"/>
      </w:pPr>
      <w:r w:rsidRPr="002C668B">
        <w:rPr>
          <w:color w:val="000000"/>
        </w:rPr>
        <w:t xml:space="preserve">Promises given to Abram </w:t>
      </w:r>
      <w:r w:rsidR="00B944B0" w:rsidRPr="002C668B">
        <w:rPr>
          <w:color w:val="000000"/>
        </w:rPr>
        <w:t>were</w:t>
      </w:r>
      <w:r w:rsidRPr="002C668B">
        <w:rPr>
          <w:color w:val="000000"/>
        </w:rPr>
        <w:t xml:space="preserve"> unconditional.</w:t>
      </w:r>
      <w:r w:rsidR="00B944B0" w:rsidRPr="002C668B">
        <w:t xml:space="preserve"> </w:t>
      </w:r>
      <w:r w:rsidRPr="002C668B">
        <w:rPr>
          <w:color w:val="000000"/>
        </w:rPr>
        <w:t>Gen. 12:3</w:t>
      </w:r>
      <w:proofErr w:type="gramStart"/>
      <w:r w:rsidRPr="002C668B">
        <w:rPr>
          <w:color w:val="000000"/>
        </w:rPr>
        <w:t>,4</w:t>
      </w:r>
      <w:proofErr w:type="gramEnd"/>
    </w:p>
    <w:p w:rsidR="00B944B0" w:rsidRPr="002C668B" w:rsidRDefault="006304C7" w:rsidP="002A1C9D">
      <w:pPr>
        <w:ind w:firstLine="720"/>
      </w:pPr>
      <w:r w:rsidRPr="002C668B">
        <w:rPr>
          <w:color w:val="000000"/>
        </w:rPr>
        <w:t>History answers to the fulfillment of the promise.</w:t>
      </w:r>
    </w:p>
    <w:p w:rsidR="00B944B0" w:rsidRPr="002C668B" w:rsidRDefault="006304C7" w:rsidP="00AC24B9">
      <w:pPr>
        <w:pStyle w:val="ListParagraph"/>
        <w:numPr>
          <w:ilvl w:val="0"/>
          <w:numId w:val="11"/>
        </w:numPr>
      </w:pPr>
      <w:r w:rsidRPr="002C668B">
        <w:rPr>
          <w:color w:val="000000"/>
        </w:rPr>
        <w:t>Promises</w:t>
      </w:r>
      <w:r w:rsidR="00B944B0" w:rsidRPr="002C668B">
        <w:rPr>
          <w:color w:val="000000"/>
        </w:rPr>
        <w:t xml:space="preserve"> were</w:t>
      </w:r>
      <w:r w:rsidRPr="002C668B">
        <w:rPr>
          <w:color w:val="000000"/>
        </w:rPr>
        <w:t xml:space="preserve"> expanded</w:t>
      </w:r>
      <w:r w:rsidR="00B944B0" w:rsidRPr="002C668B">
        <w:rPr>
          <w:color w:val="000000"/>
        </w:rPr>
        <w:t xml:space="preserve"> in</w:t>
      </w:r>
      <w:r w:rsidRPr="002C668B">
        <w:rPr>
          <w:color w:val="000000"/>
        </w:rPr>
        <w:t xml:space="preserve"> Gen. 12:7 “unto thy seed will I give this land.”</w:t>
      </w:r>
    </w:p>
    <w:p w:rsidR="00B944B0" w:rsidRPr="002C668B" w:rsidRDefault="00B944B0" w:rsidP="00AC24B9">
      <w:pPr>
        <w:pStyle w:val="ListParagraph"/>
        <w:numPr>
          <w:ilvl w:val="0"/>
          <w:numId w:val="11"/>
        </w:numPr>
      </w:pPr>
      <w:r w:rsidRPr="002C668B">
        <w:rPr>
          <w:color w:val="000000"/>
        </w:rPr>
        <w:t xml:space="preserve">Promises were </w:t>
      </w:r>
      <w:r w:rsidR="006304C7" w:rsidRPr="002C668B">
        <w:rPr>
          <w:color w:val="000000"/>
        </w:rPr>
        <w:t xml:space="preserve">Enlarged </w:t>
      </w:r>
      <w:r w:rsidRPr="002C668B">
        <w:rPr>
          <w:color w:val="000000"/>
        </w:rPr>
        <w:t>in</w:t>
      </w:r>
      <w:r w:rsidR="006304C7" w:rsidRPr="002C668B">
        <w:rPr>
          <w:color w:val="000000"/>
        </w:rPr>
        <w:t xml:space="preserve"> Gen. 13:14-18</w:t>
      </w:r>
    </w:p>
    <w:p w:rsidR="006304C7" w:rsidRPr="002C668B" w:rsidRDefault="00B944B0" w:rsidP="00AC24B9">
      <w:pPr>
        <w:pStyle w:val="ListParagraph"/>
        <w:numPr>
          <w:ilvl w:val="0"/>
          <w:numId w:val="11"/>
        </w:numPr>
      </w:pPr>
      <w:r w:rsidRPr="002C668B">
        <w:rPr>
          <w:color w:val="000000"/>
        </w:rPr>
        <w:t>Promises were Completed in</w:t>
      </w:r>
      <w:r w:rsidR="006304C7" w:rsidRPr="002C668B">
        <w:rPr>
          <w:color w:val="000000"/>
        </w:rPr>
        <w:t xml:space="preserve"> Gen. 15:18</w:t>
      </w:r>
    </w:p>
    <w:p w:rsidR="006304C7" w:rsidRPr="002C668B" w:rsidRDefault="006304C7" w:rsidP="002A1C9D"/>
    <w:p w:rsidR="006304C7" w:rsidRPr="002C668B" w:rsidRDefault="006304C7" w:rsidP="002A1C9D">
      <w:pPr>
        <w:ind w:firstLine="720"/>
      </w:pPr>
      <w:r w:rsidRPr="002C668B">
        <w:rPr>
          <w:color w:val="000000"/>
        </w:rPr>
        <w:t>Genesis 15:12-14</w:t>
      </w:r>
      <w:r w:rsidR="00B944B0" w:rsidRPr="002C668B">
        <w:t xml:space="preserve"> gives </w:t>
      </w:r>
      <w:r w:rsidRPr="002C668B">
        <w:rPr>
          <w:color w:val="000000"/>
        </w:rPr>
        <w:t>6 future facts</w:t>
      </w:r>
      <w:r w:rsidR="00B944B0" w:rsidRPr="002C668B">
        <w:rPr>
          <w:color w:val="000000"/>
        </w:rPr>
        <w:t>:</w:t>
      </w:r>
    </w:p>
    <w:p w:rsidR="006304C7" w:rsidRPr="002C668B" w:rsidRDefault="006304C7" w:rsidP="002A1C9D">
      <w:pPr>
        <w:ind w:firstLine="1350"/>
      </w:pPr>
      <w:r w:rsidRPr="002C668B">
        <w:rPr>
          <w:color w:val="000000"/>
        </w:rPr>
        <w:t>1. His seed to be strangers in a strange land.</w:t>
      </w:r>
    </w:p>
    <w:p w:rsidR="006304C7" w:rsidRPr="002C668B" w:rsidRDefault="006304C7" w:rsidP="002A1C9D">
      <w:pPr>
        <w:ind w:firstLine="1350"/>
      </w:pPr>
      <w:r w:rsidRPr="002C668B">
        <w:rPr>
          <w:color w:val="000000"/>
        </w:rPr>
        <w:t>2. That they were to serve.</w:t>
      </w:r>
    </w:p>
    <w:p w:rsidR="006304C7" w:rsidRPr="002C668B" w:rsidRDefault="006304C7" w:rsidP="002A1C9D">
      <w:pPr>
        <w:ind w:firstLine="1350"/>
      </w:pPr>
      <w:r w:rsidRPr="002C668B">
        <w:rPr>
          <w:color w:val="000000"/>
        </w:rPr>
        <w:t>3. Affliction for 400 years.</w:t>
      </w:r>
    </w:p>
    <w:p w:rsidR="006304C7" w:rsidRPr="002C668B" w:rsidRDefault="006304C7" w:rsidP="002A1C9D">
      <w:pPr>
        <w:ind w:firstLine="1350"/>
      </w:pPr>
      <w:r w:rsidRPr="002C668B">
        <w:rPr>
          <w:color w:val="000000"/>
        </w:rPr>
        <w:t>4. The oppressive nation God will judge.</w:t>
      </w:r>
    </w:p>
    <w:p w:rsidR="006304C7" w:rsidRPr="002C668B" w:rsidRDefault="006304C7" w:rsidP="002A1C9D">
      <w:pPr>
        <w:ind w:firstLine="1350"/>
      </w:pPr>
      <w:r w:rsidRPr="002C668B">
        <w:rPr>
          <w:color w:val="000000"/>
        </w:rPr>
        <w:t>5. They were to come out of the land with great substance.</w:t>
      </w:r>
    </w:p>
    <w:p w:rsidR="006304C7" w:rsidRPr="002C668B" w:rsidRDefault="006304C7" w:rsidP="002A1C9D">
      <w:pPr>
        <w:ind w:left="1620" w:hanging="270"/>
      </w:pPr>
      <w:r w:rsidRPr="002C668B">
        <w:rPr>
          <w:color w:val="000000"/>
        </w:rPr>
        <w:t>6. Abram’s seed would return to their own land in the fourth generation.</w:t>
      </w:r>
      <w:r w:rsidR="00CB4DD5" w:rsidRPr="002C668B">
        <w:t xml:space="preserve"> </w:t>
      </w:r>
      <w:r w:rsidRPr="002C668B">
        <w:rPr>
          <w:color w:val="000000"/>
        </w:rPr>
        <w:t>All fulfilled.</w:t>
      </w:r>
    </w:p>
    <w:p w:rsidR="006304C7" w:rsidRPr="002C668B" w:rsidRDefault="006304C7" w:rsidP="002A1C9D"/>
    <w:p w:rsidR="006304C7" w:rsidRPr="002C668B" w:rsidRDefault="006304C7" w:rsidP="002A1C9D">
      <w:pPr>
        <w:pStyle w:val="Heading2"/>
      </w:pPr>
      <w:bookmarkStart w:id="31" w:name="_Toc245405370"/>
      <w:bookmarkStart w:id="32" w:name="_Toc245405582"/>
      <w:bookmarkStart w:id="33" w:name="_Toc245405739"/>
      <w:r w:rsidRPr="002C668B">
        <w:t xml:space="preserve">Jacob’s prophecy - </w:t>
      </w:r>
      <w:r w:rsidR="00B944B0" w:rsidRPr="002C668B">
        <w:rPr>
          <w:color w:val="000000"/>
        </w:rPr>
        <w:t>G</w:t>
      </w:r>
      <w:r w:rsidRPr="002C668B">
        <w:rPr>
          <w:color w:val="000000"/>
        </w:rPr>
        <w:t>en. 49</w:t>
      </w:r>
      <w:bookmarkEnd w:id="31"/>
      <w:bookmarkEnd w:id="32"/>
      <w:bookmarkEnd w:id="33"/>
    </w:p>
    <w:p w:rsidR="006304C7" w:rsidRPr="002C668B" w:rsidRDefault="006304C7" w:rsidP="002A1C9D"/>
    <w:p w:rsidR="006304C7" w:rsidRPr="002C668B" w:rsidRDefault="006304C7" w:rsidP="002A1C9D">
      <w:pPr>
        <w:ind w:firstLine="1440"/>
      </w:pPr>
      <w:r w:rsidRPr="002C668B">
        <w:rPr>
          <w:color w:val="000000"/>
        </w:rPr>
        <w:t xml:space="preserve">Background - </w:t>
      </w:r>
      <w:proofErr w:type="spellStart"/>
      <w:r w:rsidRPr="002C668B">
        <w:rPr>
          <w:color w:val="000000"/>
        </w:rPr>
        <w:t>vs</w:t>
      </w:r>
      <w:proofErr w:type="spellEnd"/>
      <w:r w:rsidRPr="002C668B">
        <w:rPr>
          <w:color w:val="000000"/>
        </w:rPr>
        <w:t xml:space="preserve"> 1 Jacob speaks as a prophet.</w:t>
      </w:r>
    </w:p>
    <w:p w:rsidR="006304C7" w:rsidRPr="002C668B" w:rsidRDefault="006304C7" w:rsidP="002A1C9D"/>
    <w:p w:rsidR="006304C7" w:rsidRPr="002C668B" w:rsidRDefault="006304C7" w:rsidP="002A1C9D">
      <w:pPr>
        <w:ind w:firstLine="1440"/>
      </w:pPr>
      <w:r w:rsidRPr="002C668B">
        <w:rPr>
          <w:color w:val="000000"/>
        </w:rPr>
        <w:t xml:space="preserve">1. </w:t>
      </w:r>
      <w:r w:rsidRPr="002C668B">
        <w:rPr>
          <w:b/>
          <w:color w:val="000000"/>
        </w:rPr>
        <w:t xml:space="preserve">Simeon, Reuben, Levi </w:t>
      </w:r>
      <w:r w:rsidRPr="002C668B">
        <w:rPr>
          <w:color w:val="000000"/>
        </w:rPr>
        <w:t>-Evil, defilement, treachery vs. 3-7</w:t>
      </w:r>
      <w:r w:rsidR="00B944B0" w:rsidRPr="002C668B">
        <w:t xml:space="preserve"> </w:t>
      </w:r>
      <w:r w:rsidRPr="002C668B">
        <w:rPr>
          <w:color w:val="000000"/>
        </w:rPr>
        <w:t>Israel as a nation before Christ.</w:t>
      </w:r>
      <w:r w:rsidR="00B944B0" w:rsidRPr="002C668B">
        <w:t xml:space="preserve"> </w:t>
      </w:r>
      <w:proofErr w:type="gramStart"/>
      <w:r w:rsidRPr="002C668B">
        <w:rPr>
          <w:color w:val="000000"/>
        </w:rPr>
        <w:t>Israel as seen in the Old Testament.</w:t>
      </w:r>
      <w:proofErr w:type="gramEnd"/>
    </w:p>
    <w:p w:rsidR="006304C7" w:rsidRPr="002C668B" w:rsidRDefault="006304C7" w:rsidP="002A1C9D"/>
    <w:p w:rsidR="006304C7" w:rsidRPr="002C668B" w:rsidRDefault="006304C7" w:rsidP="002A1C9D">
      <w:pPr>
        <w:ind w:firstLine="1440"/>
      </w:pPr>
      <w:r w:rsidRPr="002C668B">
        <w:rPr>
          <w:color w:val="000000"/>
        </w:rPr>
        <w:t xml:space="preserve">2. </w:t>
      </w:r>
      <w:r w:rsidRPr="002C668B">
        <w:rPr>
          <w:b/>
          <w:color w:val="000000"/>
        </w:rPr>
        <w:t>Judah</w:t>
      </w:r>
      <w:r w:rsidRPr="002C668B">
        <w:rPr>
          <w:color w:val="000000"/>
        </w:rPr>
        <w:t xml:space="preserve"> -vs. 8-12</w:t>
      </w:r>
      <w:r w:rsidR="00B944B0" w:rsidRPr="002C668B">
        <w:t xml:space="preserve">. </w:t>
      </w:r>
      <w:r w:rsidRPr="002C668B">
        <w:rPr>
          <w:color w:val="000000"/>
        </w:rPr>
        <w:t>vs. 9 Judah means praise and is represented by a lion.</w:t>
      </w:r>
      <w:r w:rsidR="00B944B0" w:rsidRPr="002C668B">
        <w:t xml:space="preserve"> </w:t>
      </w:r>
      <w:r w:rsidRPr="002C668B">
        <w:rPr>
          <w:color w:val="000000"/>
        </w:rPr>
        <w:t>vs. 10 Shiloh</w:t>
      </w:r>
      <w:r w:rsidR="00B944B0" w:rsidRPr="002C668B">
        <w:rPr>
          <w:color w:val="000000"/>
        </w:rPr>
        <w:t xml:space="preserve"> is</w:t>
      </w:r>
      <w:r w:rsidRPr="002C668B">
        <w:rPr>
          <w:color w:val="000000"/>
        </w:rPr>
        <w:t xml:space="preserve"> a name for Christ.</w:t>
      </w:r>
      <w:r w:rsidR="00B944B0" w:rsidRPr="002C668B">
        <w:t xml:space="preserve"> </w:t>
      </w:r>
      <w:r w:rsidRPr="002C668B">
        <w:rPr>
          <w:color w:val="000000"/>
        </w:rPr>
        <w:t>Rev. 5:5</w:t>
      </w:r>
      <w:r w:rsidR="00B944B0" w:rsidRPr="002C668B">
        <w:t xml:space="preserve"> </w:t>
      </w:r>
      <w:proofErr w:type="gramStart"/>
      <w:r w:rsidRPr="002C668B">
        <w:rPr>
          <w:color w:val="000000"/>
        </w:rPr>
        <w:t>This</w:t>
      </w:r>
      <w:proofErr w:type="gramEnd"/>
      <w:r w:rsidRPr="002C668B">
        <w:rPr>
          <w:color w:val="000000"/>
        </w:rPr>
        <w:t xml:space="preserve"> prophecy concerns Israel at the time of Christ.</w:t>
      </w:r>
      <w:r w:rsidR="00B944B0" w:rsidRPr="002C668B">
        <w:t xml:space="preserve"> </w:t>
      </w:r>
      <w:proofErr w:type="gramStart"/>
      <w:r w:rsidRPr="002C668B">
        <w:rPr>
          <w:color w:val="000000"/>
        </w:rPr>
        <w:t>Israel during the Gospels.</w:t>
      </w:r>
      <w:proofErr w:type="gramEnd"/>
    </w:p>
    <w:p w:rsidR="006304C7" w:rsidRPr="002C668B" w:rsidRDefault="006304C7" w:rsidP="002A1C9D"/>
    <w:p w:rsidR="006304C7" w:rsidRPr="002C668B" w:rsidRDefault="006304C7" w:rsidP="002A1C9D">
      <w:pPr>
        <w:ind w:firstLine="1440"/>
      </w:pPr>
      <w:r w:rsidRPr="002C668B">
        <w:rPr>
          <w:color w:val="000000"/>
        </w:rPr>
        <w:t xml:space="preserve">3. </w:t>
      </w:r>
      <w:proofErr w:type="spellStart"/>
      <w:r w:rsidRPr="002C668B">
        <w:rPr>
          <w:b/>
          <w:color w:val="000000"/>
        </w:rPr>
        <w:t>Zebulum</w:t>
      </w:r>
      <w:proofErr w:type="spellEnd"/>
      <w:r w:rsidRPr="002C668B">
        <w:rPr>
          <w:b/>
          <w:color w:val="000000"/>
        </w:rPr>
        <w:t xml:space="preserve"> and Issachar</w:t>
      </w:r>
      <w:r w:rsidRPr="002C668B">
        <w:rPr>
          <w:color w:val="000000"/>
        </w:rPr>
        <w:t xml:space="preserve"> -</w:t>
      </w:r>
      <w:proofErr w:type="spellStart"/>
      <w:r w:rsidRPr="002C668B">
        <w:rPr>
          <w:color w:val="000000"/>
        </w:rPr>
        <w:t>Zebulum</w:t>
      </w:r>
      <w:proofErr w:type="spellEnd"/>
      <w:r w:rsidRPr="002C668B">
        <w:rPr>
          <w:color w:val="000000"/>
        </w:rPr>
        <w:t xml:space="preserve"> - haven of the sea vs. 13</w:t>
      </w:r>
      <w:r w:rsidR="00D81C79" w:rsidRPr="002C668B">
        <w:t xml:space="preserve"> </w:t>
      </w:r>
      <w:r w:rsidRPr="002C668B">
        <w:rPr>
          <w:color w:val="000000"/>
        </w:rPr>
        <w:t>Refers to commerce</w:t>
      </w:r>
      <w:r w:rsidR="00D81C79" w:rsidRPr="002C668B">
        <w:t xml:space="preserve">. </w:t>
      </w:r>
      <w:r w:rsidRPr="002C668B">
        <w:rPr>
          <w:color w:val="000000"/>
        </w:rPr>
        <w:t>Issachar - a strong but burdened ass vs. 14</w:t>
      </w:r>
      <w:r w:rsidR="00D81C79" w:rsidRPr="002C668B">
        <w:t xml:space="preserve">. </w:t>
      </w:r>
      <w:proofErr w:type="gramStart"/>
      <w:r w:rsidRPr="002C668B">
        <w:rPr>
          <w:color w:val="000000"/>
        </w:rPr>
        <w:t>Picture of the Jews in the present age.</w:t>
      </w:r>
      <w:proofErr w:type="gramEnd"/>
      <w:r w:rsidR="00D81C79" w:rsidRPr="002C668B">
        <w:t xml:space="preserve"> </w:t>
      </w:r>
      <w:proofErr w:type="gramStart"/>
      <w:r w:rsidRPr="002C668B">
        <w:rPr>
          <w:color w:val="000000"/>
        </w:rPr>
        <w:t>Merchants but enslaved by business.</w:t>
      </w:r>
      <w:proofErr w:type="gramEnd"/>
      <w:r w:rsidR="00D81C79" w:rsidRPr="002C668B">
        <w:t xml:space="preserve"> </w:t>
      </w:r>
      <w:r w:rsidRPr="002C668B">
        <w:rPr>
          <w:color w:val="000000"/>
        </w:rPr>
        <w:t>Israel rejected after Christ as today.</w:t>
      </w:r>
    </w:p>
    <w:p w:rsidR="006304C7" w:rsidRPr="002C668B" w:rsidRDefault="006304C7" w:rsidP="002A1C9D"/>
    <w:p w:rsidR="006304C7" w:rsidRPr="002C668B" w:rsidRDefault="006304C7" w:rsidP="002A1C9D">
      <w:pPr>
        <w:ind w:firstLine="1440"/>
      </w:pPr>
      <w:r w:rsidRPr="002C668B">
        <w:rPr>
          <w:color w:val="000000"/>
        </w:rPr>
        <w:t xml:space="preserve">4. </w:t>
      </w:r>
      <w:r w:rsidRPr="002C668B">
        <w:rPr>
          <w:b/>
          <w:color w:val="000000"/>
        </w:rPr>
        <w:t>Dan</w:t>
      </w:r>
      <w:r w:rsidRPr="002C668B">
        <w:rPr>
          <w:color w:val="000000"/>
        </w:rPr>
        <w:t xml:space="preserve"> -vs. 17</w:t>
      </w:r>
      <w:proofErr w:type="gramStart"/>
      <w:r w:rsidRPr="002C668B">
        <w:rPr>
          <w:color w:val="000000"/>
        </w:rPr>
        <w:t>,18</w:t>
      </w:r>
      <w:proofErr w:type="gramEnd"/>
      <w:r w:rsidR="00D81C79" w:rsidRPr="002C668B">
        <w:t xml:space="preserve">. </w:t>
      </w:r>
      <w:proofErr w:type="gramStart"/>
      <w:r w:rsidRPr="002C668B">
        <w:rPr>
          <w:color w:val="000000"/>
        </w:rPr>
        <w:t>Judge and serpent.</w:t>
      </w:r>
      <w:proofErr w:type="gramEnd"/>
      <w:r w:rsidR="00D81C79" w:rsidRPr="002C668B">
        <w:t xml:space="preserve"> </w:t>
      </w:r>
      <w:proofErr w:type="gramStart"/>
      <w:r w:rsidRPr="002C668B">
        <w:rPr>
          <w:color w:val="000000"/>
        </w:rPr>
        <w:t>When Jews restored to Palestine in unbelief.</w:t>
      </w:r>
      <w:proofErr w:type="gramEnd"/>
      <w:r w:rsidR="00D81C79" w:rsidRPr="002C668B">
        <w:t xml:space="preserve"> </w:t>
      </w:r>
      <w:proofErr w:type="gramStart"/>
      <w:r w:rsidR="00D81C79" w:rsidRPr="002C668B">
        <w:t xml:space="preserve">A picture of the Jews during </w:t>
      </w:r>
      <w:r w:rsidRPr="002C668B">
        <w:rPr>
          <w:color w:val="000000"/>
        </w:rPr>
        <w:t>The Tribulation.</w:t>
      </w:r>
      <w:proofErr w:type="gramEnd"/>
    </w:p>
    <w:p w:rsidR="006304C7" w:rsidRPr="002C668B" w:rsidRDefault="006304C7" w:rsidP="002A1C9D"/>
    <w:p w:rsidR="006304C7" w:rsidRPr="002C668B" w:rsidRDefault="006304C7" w:rsidP="002A1C9D">
      <w:pPr>
        <w:ind w:firstLine="1440"/>
      </w:pPr>
      <w:r w:rsidRPr="002C668B">
        <w:rPr>
          <w:color w:val="000000"/>
        </w:rPr>
        <w:t xml:space="preserve">5. </w:t>
      </w:r>
      <w:r w:rsidRPr="002C668B">
        <w:rPr>
          <w:b/>
          <w:color w:val="000000"/>
        </w:rPr>
        <w:t>Gad, Asher, Naphtali</w:t>
      </w:r>
      <w:r w:rsidRPr="002C668B">
        <w:rPr>
          <w:color w:val="000000"/>
        </w:rPr>
        <w:t xml:space="preserve"> - vs. 19-21</w:t>
      </w:r>
      <w:r w:rsidR="00D81C79" w:rsidRPr="002C668B">
        <w:t xml:space="preserve">. </w:t>
      </w:r>
      <w:proofErr w:type="gramStart"/>
      <w:r w:rsidRPr="002C668B">
        <w:rPr>
          <w:color w:val="000000"/>
        </w:rPr>
        <w:t>Godly remnant.</w:t>
      </w:r>
      <w:proofErr w:type="gramEnd"/>
      <w:r w:rsidR="00D81C79" w:rsidRPr="002C668B">
        <w:t xml:space="preserve"> </w:t>
      </w:r>
      <w:proofErr w:type="gramStart"/>
      <w:r w:rsidRPr="002C668B">
        <w:rPr>
          <w:color w:val="000000"/>
        </w:rPr>
        <w:t>Faithful victorious remnant.</w:t>
      </w:r>
      <w:proofErr w:type="gramEnd"/>
    </w:p>
    <w:p w:rsidR="006304C7" w:rsidRPr="002C668B" w:rsidRDefault="006304C7" w:rsidP="002A1C9D"/>
    <w:p w:rsidR="006304C7" w:rsidRPr="002C668B" w:rsidRDefault="006304C7" w:rsidP="002A1C9D">
      <w:pPr>
        <w:ind w:firstLine="1440"/>
      </w:pPr>
      <w:r w:rsidRPr="002C668B">
        <w:rPr>
          <w:color w:val="000000"/>
        </w:rPr>
        <w:t xml:space="preserve">6. </w:t>
      </w:r>
      <w:r w:rsidRPr="002C668B">
        <w:rPr>
          <w:b/>
          <w:color w:val="000000"/>
        </w:rPr>
        <w:t>Joseph and Benjamin -</w:t>
      </w:r>
      <w:r w:rsidRPr="002C668B">
        <w:rPr>
          <w:color w:val="000000"/>
        </w:rPr>
        <w:t>vs. 22-27</w:t>
      </w:r>
      <w:r w:rsidR="00D81C79" w:rsidRPr="002C668B">
        <w:t xml:space="preserve">. </w:t>
      </w:r>
      <w:proofErr w:type="gramStart"/>
      <w:r w:rsidRPr="002C668B">
        <w:rPr>
          <w:color w:val="000000"/>
        </w:rPr>
        <w:t>The Millennial Age.</w:t>
      </w:r>
      <w:proofErr w:type="gramEnd"/>
      <w:r w:rsidR="00D81C79" w:rsidRPr="002C668B">
        <w:t xml:space="preserve"> </w:t>
      </w:r>
      <w:r w:rsidRPr="002C668B">
        <w:rPr>
          <w:color w:val="000000"/>
        </w:rPr>
        <w:t>Here we see Israel’s past, present and future.</w:t>
      </w:r>
    </w:p>
    <w:p w:rsidR="00894259" w:rsidRPr="002C668B" w:rsidRDefault="00894259" w:rsidP="002A1C9D">
      <w:pPr>
        <w:rPr>
          <w:b/>
          <w:bCs/>
          <w:sz w:val="48"/>
          <w:szCs w:val="48"/>
        </w:rPr>
      </w:pPr>
      <w:r w:rsidRPr="002C668B">
        <w:rPr>
          <w:color w:val="000000"/>
        </w:rPr>
        <w:br w:type="page"/>
      </w:r>
    </w:p>
    <w:p w:rsidR="006304C7" w:rsidRPr="002C668B" w:rsidRDefault="006304C7" w:rsidP="002A1C9D">
      <w:pPr>
        <w:pStyle w:val="Heading2"/>
      </w:pPr>
      <w:bookmarkStart w:id="34" w:name="_Toc245405371"/>
      <w:bookmarkStart w:id="35" w:name="_Toc245405583"/>
      <w:bookmarkStart w:id="36" w:name="_Toc245405740"/>
      <w:r w:rsidRPr="002C668B">
        <w:lastRenderedPageBreak/>
        <w:t>Song of Moses -</w:t>
      </w:r>
      <w:r w:rsidR="00CE0066" w:rsidRPr="002C668B">
        <w:t xml:space="preserve"> </w:t>
      </w:r>
      <w:r w:rsidRPr="002C668B">
        <w:rPr>
          <w:color w:val="000000"/>
        </w:rPr>
        <w:t>Deut. 32:1-42</w:t>
      </w:r>
      <w:bookmarkEnd w:id="34"/>
      <w:bookmarkEnd w:id="35"/>
      <w:bookmarkEnd w:id="36"/>
    </w:p>
    <w:p w:rsidR="006304C7" w:rsidRPr="002C668B" w:rsidRDefault="006304C7" w:rsidP="002A1C9D"/>
    <w:p w:rsidR="006304C7" w:rsidRPr="002C668B" w:rsidRDefault="006304C7" w:rsidP="002A1C9D">
      <w:pPr>
        <w:ind w:firstLine="450"/>
      </w:pPr>
      <w:r w:rsidRPr="002C668B">
        <w:rPr>
          <w:color w:val="000000"/>
        </w:rPr>
        <w:t>1. Jehovah’s Praises - Rock vs. 104</w:t>
      </w:r>
    </w:p>
    <w:p w:rsidR="006304C7" w:rsidRPr="002C668B" w:rsidRDefault="006304C7" w:rsidP="002A1C9D">
      <w:pPr>
        <w:ind w:firstLine="720"/>
      </w:pPr>
    </w:p>
    <w:p w:rsidR="006304C7" w:rsidRPr="002C668B" w:rsidRDefault="006304C7" w:rsidP="002A1C9D">
      <w:pPr>
        <w:ind w:firstLine="360"/>
      </w:pPr>
      <w:r w:rsidRPr="002C668B">
        <w:rPr>
          <w:color w:val="000000"/>
        </w:rPr>
        <w:t>2. Jehovah’s dealings with Israel - vs. 5-7</w:t>
      </w:r>
    </w:p>
    <w:p w:rsidR="00CE0066" w:rsidRPr="002C668B" w:rsidRDefault="006304C7" w:rsidP="002A1C9D">
      <w:pPr>
        <w:ind w:firstLine="720"/>
      </w:pPr>
      <w:proofErr w:type="gramStart"/>
      <w:r w:rsidRPr="002C668B">
        <w:rPr>
          <w:color w:val="000000"/>
        </w:rPr>
        <w:t>Stiff necked and disobedient on Israel’s part.</w:t>
      </w:r>
      <w:proofErr w:type="gramEnd"/>
      <w:r w:rsidR="00CE0066" w:rsidRPr="002C668B">
        <w:t xml:space="preserve"> </w:t>
      </w:r>
    </w:p>
    <w:p w:rsidR="006304C7" w:rsidRPr="002C668B" w:rsidRDefault="006304C7" w:rsidP="002A1C9D">
      <w:pPr>
        <w:ind w:firstLine="720"/>
      </w:pPr>
      <w:proofErr w:type="gramStart"/>
      <w:r w:rsidRPr="002C668B">
        <w:rPr>
          <w:color w:val="000000"/>
        </w:rPr>
        <w:t>God’s dealings with them.</w:t>
      </w:r>
      <w:proofErr w:type="gramEnd"/>
    </w:p>
    <w:p w:rsidR="006304C7" w:rsidRPr="002C668B" w:rsidRDefault="006304C7" w:rsidP="002A1C9D"/>
    <w:p w:rsidR="006304C7" w:rsidRPr="002C668B" w:rsidRDefault="006304C7" w:rsidP="002A1C9D">
      <w:pPr>
        <w:ind w:firstLine="360"/>
      </w:pPr>
      <w:r w:rsidRPr="002C668B">
        <w:rPr>
          <w:color w:val="000000"/>
        </w:rPr>
        <w:t>3. Israel’s calling and God’s doings -</w:t>
      </w:r>
      <w:r w:rsidR="00CE0066" w:rsidRPr="002C668B">
        <w:rPr>
          <w:color w:val="000000"/>
        </w:rPr>
        <w:t xml:space="preserve"> </w:t>
      </w:r>
      <w:r w:rsidRPr="002C668B">
        <w:rPr>
          <w:color w:val="000000"/>
        </w:rPr>
        <w:t>vs. 8-14</w:t>
      </w:r>
    </w:p>
    <w:p w:rsidR="006304C7" w:rsidRPr="002C668B" w:rsidRDefault="006304C7" w:rsidP="002A1C9D"/>
    <w:p w:rsidR="006304C7" w:rsidRPr="002C668B" w:rsidRDefault="006304C7" w:rsidP="002A1C9D">
      <w:pPr>
        <w:ind w:firstLine="360"/>
      </w:pPr>
      <w:r w:rsidRPr="002C668B">
        <w:rPr>
          <w:color w:val="000000"/>
        </w:rPr>
        <w:t>4. Apostasy -</w:t>
      </w:r>
      <w:r w:rsidR="00CE0066" w:rsidRPr="002C668B">
        <w:t xml:space="preserve"> </w:t>
      </w:r>
      <w:r w:rsidRPr="002C668B">
        <w:rPr>
          <w:color w:val="000000"/>
        </w:rPr>
        <w:t>vs. 15-18</w:t>
      </w:r>
    </w:p>
    <w:p w:rsidR="006304C7" w:rsidRPr="002C668B" w:rsidRDefault="006304C7" w:rsidP="002A1C9D"/>
    <w:p w:rsidR="006304C7" w:rsidRPr="002C668B" w:rsidRDefault="006304C7" w:rsidP="002A1C9D">
      <w:pPr>
        <w:ind w:firstLine="360"/>
      </w:pPr>
      <w:r w:rsidRPr="002C668B">
        <w:rPr>
          <w:color w:val="000000"/>
        </w:rPr>
        <w:t>5. God’s dealings with Israel on account of their unbelief and apostate -</w:t>
      </w:r>
      <w:r w:rsidR="00CE0066" w:rsidRPr="002C668B">
        <w:t xml:space="preserve"> </w:t>
      </w:r>
      <w:r w:rsidRPr="002C668B">
        <w:rPr>
          <w:color w:val="000000"/>
        </w:rPr>
        <w:t>vs. 19-33</w:t>
      </w:r>
    </w:p>
    <w:p w:rsidR="006304C7" w:rsidRPr="002C668B" w:rsidRDefault="006304C7" w:rsidP="002A1C9D">
      <w:pPr>
        <w:ind w:firstLine="720"/>
      </w:pPr>
      <w:proofErr w:type="gramStart"/>
      <w:r w:rsidRPr="002C668B">
        <w:rPr>
          <w:color w:val="000000"/>
        </w:rPr>
        <w:t>His anger against them.</w:t>
      </w:r>
      <w:proofErr w:type="gramEnd"/>
      <w:r w:rsidR="00CE0066" w:rsidRPr="002C668B">
        <w:t xml:space="preserve"> </w:t>
      </w:r>
      <w:r w:rsidRPr="002C668B">
        <w:rPr>
          <w:color w:val="000000"/>
        </w:rPr>
        <w:t>Sound without and terror within.</w:t>
      </w:r>
      <w:r w:rsidR="00CE0066" w:rsidRPr="002C668B">
        <w:t xml:space="preserve"> </w:t>
      </w:r>
      <w:r w:rsidRPr="002C668B">
        <w:rPr>
          <w:color w:val="000000"/>
        </w:rPr>
        <w:t>Jer. 30:11</w:t>
      </w:r>
    </w:p>
    <w:p w:rsidR="006304C7" w:rsidRPr="002C668B" w:rsidRDefault="006304C7" w:rsidP="002A1C9D"/>
    <w:p w:rsidR="006304C7" w:rsidRPr="002C668B" w:rsidRDefault="006304C7" w:rsidP="002A1C9D">
      <w:pPr>
        <w:ind w:firstLine="360"/>
      </w:pPr>
      <w:r w:rsidRPr="002C668B">
        <w:rPr>
          <w:color w:val="000000"/>
        </w:rPr>
        <w:t>6. Day of their calamity -</w:t>
      </w:r>
      <w:r w:rsidR="00CE0066" w:rsidRPr="002C668B">
        <w:t xml:space="preserve"> </w:t>
      </w:r>
      <w:r w:rsidRPr="002C668B">
        <w:rPr>
          <w:color w:val="000000"/>
        </w:rPr>
        <w:t>vs. 34-42</w:t>
      </w:r>
    </w:p>
    <w:p w:rsidR="00CE0066" w:rsidRPr="002C668B" w:rsidRDefault="006304C7" w:rsidP="002A1C9D">
      <w:pPr>
        <w:ind w:firstLine="720"/>
      </w:pPr>
      <w:r w:rsidRPr="002C668B">
        <w:rPr>
          <w:color w:val="000000"/>
        </w:rPr>
        <w:t>Jacob’s trouble - Jer. 30:7</w:t>
      </w:r>
    </w:p>
    <w:p w:rsidR="006304C7" w:rsidRPr="002C668B" w:rsidRDefault="006304C7" w:rsidP="002A1C9D">
      <w:pPr>
        <w:ind w:firstLine="720"/>
      </w:pPr>
      <w:r w:rsidRPr="002C668B">
        <w:rPr>
          <w:color w:val="000000"/>
        </w:rPr>
        <w:t>Day of trouble - Matt. 24:21</w:t>
      </w:r>
    </w:p>
    <w:p w:rsidR="006304C7" w:rsidRPr="002C668B" w:rsidRDefault="006304C7" w:rsidP="002A1C9D"/>
    <w:p w:rsidR="006304C7" w:rsidRPr="002C668B" w:rsidRDefault="006304C7" w:rsidP="002A1C9D">
      <w:pPr>
        <w:ind w:firstLine="360"/>
      </w:pPr>
      <w:r w:rsidRPr="002C668B">
        <w:rPr>
          <w:color w:val="000000"/>
        </w:rPr>
        <w:t>7. The great finale -vs. 43</w:t>
      </w:r>
    </w:p>
    <w:p w:rsidR="006304C7" w:rsidRPr="002C668B" w:rsidRDefault="006304C7" w:rsidP="002A1C9D"/>
    <w:p w:rsidR="006304C7" w:rsidRPr="002C668B" w:rsidRDefault="006304C7" w:rsidP="002A1C9D">
      <w:pPr>
        <w:pStyle w:val="Heading2"/>
      </w:pPr>
      <w:bookmarkStart w:id="37" w:name="_Toc245405372"/>
      <w:bookmarkStart w:id="38" w:name="_Toc245405584"/>
      <w:bookmarkStart w:id="39" w:name="_Toc245405741"/>
      <w:r w:rsidRPr="002C668B">
        <w:t>Prophecies of Judgment and Dispersion -</w:t>
      </w:r>
      <w:bookmarkEnd w:id="37"/>
      <w:bookmarkEnd w:id="38"/>
      <w:bookmarkEnd w:id="39"/>
    </w:p>
    <w:p w:rsidR="006304C7" w:rsidRPr="002C668B" w:rsidRDefault="006304C7" w:rsidP="002A1C9D">
      <w:pPr>
        <w:ind w:firstLine="1440"/>
      </w:pPr>
    </w:p>
    <w:p w:rsidR="006304C7" w:rsidRPr="002C668B" w:rsidRDefault="006304C7" w:rsidP="002A1C9D">
      <w:pPr>
        <w:ind w:firstLine="720"/>
      </w:pPr>
      <w:proofErr w:type="gramStart"/>
      <w:r w:rsidRPr="002C668B">
        <w:rPr>
          <w:color w:val="000000"/>
        </w:rPr>
        <w:t>Literally fulfilled</w:t>
      </w:r>
      <w:r w:rsidR="00CE0066" w:rsidRPr="002C668B">
        <w:t>.</w:t>
      </w:r>
      <w:proofErr w:type="gramEnd"/>
      <w:r w:rsidR="00CE0066" w:rsidRPr="002C668B">
        <w:t xml:space="preserve"> </w:t>
      </w:r>
      <w:r w:rsidRPr="002C668B">
        <w:rPr>
          <w:color w:val="000000"/>
        </w:rPr>
        <w:t>Deut. 31:16</w:t>
      </w:r>
      <w:proofErr w:type="gramStart"/>
      <w:r w:rsidRPr="002C668B">
        <w:rPr>
          <w:color w:val="000000"/>
        </w:rPr>
        <w:t>,17</w:t>
      </w:r>
      <w:proofErr w:type="gramEnd"/>
    </w:p>
    <w:p w:rsidR="006304C7" w:rsidRPr="002C668B" w:rsidRDefault="006304C7" w:rsidP="002A1C9D">
      <w:pPr>
        <w:ind w:firstLine="720"/>
      </w:pPr>
      <w:r w:rsidRPr="002C668B">
        <w:rPr>
          <w:color w:val="000000"/>
        </w:rPr>
        <w:t>Lev. 26</w:t>
      </w:r>
      <w:r w:rsidR="00CE0066" w:rsidRPr="002C668B">
        <w:t>-</w:t>
      </w:r>
      <w:r w:rsidRPr="002C668B">
        <w:rPr>
          <w:color w:val="000000"/>
        </w:rPr>
        <w:t>Dispersion - judgment upon the nations</w:t>
      </w:r>
    </w:p>
    <w:p w:rsidR="006304C7" w:rsidRPr="002C668B" w:rsidRDefault="006304C7" w:rsidP="002A1C9D">
      <w:pPr>
        <w:ind w:firstLine="720"/>
      </w:pPr>
      <w:r w:rsidRPr="002C668B">
        <w:rPr>
          <w:color w:val="000000"/>
        </w:rPr>
        <w:t>Lev. 26:33</w:t>
      </w:r>
      <w:r w:rsidR="00CE0066" w:rsidRPr="002C668B">
        <w:t>-</w:t>
      </w:r>
      <w:r w:rsidRPr="002C668B">
        <w:rPr>
          <w:color w:val="000000"/>
        </w:rPr>
        <w:t>Became a byword - Deut. 28:37</w:t>
      </w:r>
    </w:p>
    <w:p w:rsidR="006304C7" w:rsidRPr="002C668B" w:rsidRDefault="006304C7" w:rsidP="002A1C9D">
      <w:pPr>
        <w:ind w:firstLine="720"/>
      </w:pPr>
      <w:r w:rsidRPr="002C668B">
        <w:rPr>
          <w:color w:val="000000"/>
        </w:rPr>
        <w:t>Note verses 54-57 - all fulfilled in 70 AD</w:t>
      </w:r>
      <w:r w:rsidR="00CE0066" w:rsidRPr="002C668B">
        <w:rPr>
          <w:color w:val="000000"/>
        </w:rPr>
        <w:t>.</w:t>
      </w:r>
    </w:p>
    <w:p w:rsidR="00CE0066" w:rsidRPr="002C668B" w:rsidRDefault="00CE0066" w:rsidP="002A1C9D">
      <w:pPr>
        <w:ind w:firstLine="720"/>
        <w:rPr>
          <w:color w:val="000000"/>
        </w:rPr>
      </w:pPr>
    </w:p>
    <w:p w:rsidR="00CE0066" w:rsidRPr="002C668B" w:rsidRDefault="006304C7" w:rsidP="002A1C9D">
      <w:pPr>
        <w:ind w:firstLine="720"/>
      </w:pPr>
      <w:r w:rsidRPr="002C668B">
        <w:rPr>
          <w:color w:val="000000"/>
        </w:rPr>
        <w:t>Note verse 68</w:t>
      </w:r>
      <w:r w:rsidR="00CE0066" w:rsidRPr="002C668B">
        <w:t xml:space="preserve"> </w:t>
      </w:r>
      <w:r w:rsidRPr="002C668B">
        <w:rPr>
          <w:color w:val="000000"/>
        </w:rPr>
        <w:t>Josephus says that after 70 AD many went to Egypt to work in the mines. They became slaves - so many he says “No man shall buy you.”</w:t>
      </w:r>
      <w:r w:rsidR="00CE0066" w:rsidRPr="002C668B">
        <w:t xml:space="preserve"> </w:t>
      </w:r>
      <w:r w:rsidRPr="002C668B">
        <w:rPr>
          <w:color w:val="000000"/>
        </w:rPr>
        <w:t>World-wide dispersion - vs. 64-67</w:t>
      </w:r>
      <w:r w:rsidR="00CE0066" w:rsidRPr="002C668B">
        <w:t xml:space="preserve"> </w:t>
      </w:r>
    </w:p>
    <w:p w:rsidR="00CE0066" w:rsidRPr="002C668B" w:rsidRDefault="00CE0066" w:rsidP="002A1C9D">
      <w:pPr>
        <w:ind w:firstLine="720"/>
        <w:rPr>
          <w:color w:val="000000"/>
        </w:rPr>
      </w:pPr>
    </w:p>
    <w:p w:rsidR="00CE0066" w:rsidRPr="002C668B" w:rsidRDefault="006304C7" w:rsidP="002A1C9D">
      <w:pPr>
        <w:ind w:firstLine="720"/>
      </w:pPr>
      <w:r w:rsidRPr="002C668B">
        <w:rPr>
          <w:color w:val="000000"/>
        </w:rPr>
        <w:t>Jonah in the belly of the fish but not digested -type of Israel in all nations of the world but not absorbed by them.</w:t>
      </w:r>
      <w:r w:rsidR="00CE0066" w:rsidRPr="002C668B">
        <w:t xml:space="preserve"> </w:t>
      </w:r>
      <w:r w:rsidRPr="002C668B">
        <w:rPr>
          <w:color w:val="000000"/>
        </w:rPr>
        <w:t>Lev. 26:44 Jer. 22:7-9</w:t>
      </w:r>
      <w:r w:rsidR="00CE0066" w:rsidRPr="002C668B">
        <w:t xml:space="preserve">. </w:t>
      </w:r>
    </w:p>
    <w:p w:rsidR="00CE0066" w:rsidRPr="002C668B" w:rsidRDefault="00CE0066" w:rsidP="002A1C9D">
      <w:pPr>
        <w:ind w:firstLine="720"/>
        <w:rPr>
          <w:color w:val="000000"/>
        </w:rPr>
      </w:pPr>
    </w:p>
    <w:p w:rsidR="00CE0066" w:rsidRPr="002C668B" w:rsidRDefault="006304C7" w:rsidP="002A1C9D">
      <w:pPr>
        <w:ind w:firstLine="720"/>
      </w:pPr>
      <w:r w:rsidRPr="002C668B">
        <w:rPr>
          <w:color w:val="000000"/>
        </w:rPr>
        <w:t>Fulfillment of these Scriptures since Israel rejected their Messiah.</w:t>
      </w:r>
      <w:r w:rsidR="00CE0066" w:rsidRPr="002C668B">
        <w:t xml:space="preserve"> </w:t>
      </w:r>
      <w:r w:rsidRPr="002C668B">
        <w:rPr>
          <w:color w:val="000000"/>
        </w:rPr>
        <w:t>Luke 23:28-31 Luke 21:24</w:t>
      </w:r>
    </w:p>
    <w:p w:rsidR="00CE0066" w:rsidRPr="002C668B" w:rsidRDefault="00CE0066" w:rsidP="002A1C9D">
      <w:pPr>
        <w:ind w:firstLine="720"/>
        <w:rPr>
          <w:color w:val="000000"/>
        </w:rPr>
      </w:pPr>
    </w:p>
    <w:p w:rsidR="00CE0066" w:rsidRPr="002C668B" w:rsidRDefault="006304C7" w:rsidP="002A1C9D">
      <w:pPr>
        <w:ind w:firstLine="720"/>
      </w:pPr>
      <w:r w:rsidRPr="002C668B">
        <w:rPr>
          <w:color w:val="000000"/>
        </w:rPr>
        <w:t>Fires of persecution have burned fiercely in almost every century.</w:t>
      </w:r>
      <w:r w:rsidR="00CE0066" w:rsidRPr="002C668B">
        <w:t xml:space="preserve"> </w:t>
      </w:r>
      <w:r w:rsidRPr="002C668B">
        <w:rPr>
          <w:color w:val="000000"/>
        </w:rPr>
        <w:t>Middle Ages - “Black Death” over 25 million perished.</w:t>
      </w:r>
      <w:r w:rsidR="00CE0066" w:rsidRPr="002C668B">
        <w:t xml:space="preserve"> </w:t>
      </w:r>
      <w:proofErr w:type="gramStart"/>
      <w:r w:rsidRPr="002C668B">
        <w:rPr>
          <w:color w:val="000000"/>
        </w:rPr>
        <w:t>Spain, France, England, Germany, Russia, etc.</w:t>
      </w:r>
      <w:proofErr w:type="gramEnd"/>
    </w:p>
    <w:p w:rsidR="00CE0066" w:rsidRPr="002C668B" w:rsidRDefault="00CE0066" w:rsidP="002A1C9D">
      <w:pPr>
        <w:ind w:firstLine="720"/>
        <w:rPr>
          <w:color w:val="000000"/>
        </w:rPr>
      </w:pPr>
    </w:p>
    <w:p w:rsidR="006304C7" w:rsidRPr="002C668B" w:rsidRDefault="006304C7" w:rsidP="002A1C9D">
      <w:pPr>
        <w:ind w:firstLine="720"/>
      </w:pPr>
      <w:r w:rsidRPr="002C668B">
        <w:rPr>
          <w:color w:val="000000"/>
        </w:rPr>
        <w:t xml:space="preserve">Jews are the miracle of history. They never pass </w:t>
      </w:r>
      <w:proofErr w:type="spellStart"/>
      <w:r w:rsidRPr="002C668B">
        <w:rPr>
          <w:color w:val="000000"/>
        </w:rPr>
        <w:t>away.Moses</w:t>
      </w:r>
      <w:proofErr w:type="spellEnd"/>
      <w:r w:rsidRPr="002C668B">
        <w:rPr>
          <w:color w:val="000000"/>
        </w:rPr>
        <w:t xml:space="preserve"> at burning bush - it was not consumed.</w:t>
      </w:r>
      <w:r w:rsidR="00D87F21" w:rsidRPr="002C668B">
        <w:t xml:space="preserve"> </w:t>
      </w:r>
      <w:r w:rsidRPr="002C668B">
        <w:rPr>
          <w:color w:val="000000"/>
        </w:rPr>
        <w:t xml:space="preserve">Type of Israel - amid fires of persecution, yet are never </w:t>
      </w:r>
      <w:r w:rsidR="00CE0066" w:rsidRPr="002C668B">
        <w:rPr>
          <w:color w:val="000000"/>
        </w:rPr>
        <w:t>annihilated. The</w:t>
      </w:r>
      <w:r w:rsidR="00D87F21" w:rsidRPr="002C668B">
        <w:rPr>
          <w:color w:val="000000"/>
        </w:rPr>
        <w:t xml:space="preserve"> Jews</w:t>
      </w:r>
      <w:r w:rsidRPr="002C668B">
        <w:rPr>
          <w:color w:val="000000"/>
        </w:rPr>
        <w:t xml:space="preserve"> are the greatest witnesses that the Bible is the supernatural revelation of God.</w:t>
      </w:r>
    </w:p>
    <w:p w:rsidR="006304C7" w:rsidRPr="002C668B" w:rsidRDefault="006304C7" w:rsidP="002A1C9D"/>
    <w:p w:rsidR="00CE0066" w:rsidRPr="002C668B" w:rsidRDefault="00CE0066" w:rsidP="002A1C9D">
      <w:pPr>
        <w:rPr>
          <w:sz w:val="28"/>
        </w:rPr>
      </w:pPr>
      <w:r w:rsidRPr="002C668B">
        <w:br w:type="page"/>
      </w:r>
    </w:p>
    <w:p w:rsidR="006304C7" w:rsidRPr="002C668B" w:rsidRDefault="006304C7" w:rsidP="002A1C9D">
      <w:pPr>
        <w:pStyle w:val="Heading2"/>
      </w:pPr>
      <w:bookmarkStart w:id="40" w:name="_Toc245405373"/>
      <w:bookmarkStart w:id="41" w:name="_Toc245405585"/>
      <w:bookmarkStart w:id="42" w:name="_Toc245405742"/>
      <w:r w:rsidRPr="002C668B">
        <w:lastRenderedPageBreak/>
        <w:t>The Great Tribulation -</w:t>
      </w:r>
      <w:bookmarkEnd w:id="40"/>
      <w:bookmarkEnd w:id="41"/>
      <w:bookmarkEnd w:id="42"/>
    </w:p>
    <w:p w:rsidR="006304C7" w:rsidRPr="002C668B" w:rsidRDefault="006304C7" w:rsidP="002A1C9D"/>
    <w:p w:rsidR="00CE0066" w:rsidRPr="002C668B" w:rsidRDefault="00CE0066" w:rsidP="002A1C9D">
      <w:pPr>
        <w:ind w:firstLine="540"/>
      </w:pPr>
      <w:r w:rsidRPr="002C668B">
        <w:rPr>
          <w:color w:val="000000"/>
          <w:u w:val="single"/>
        </w:rPr>
        <w:t>Still futur</w:t>
      </w:r>
      <w:r w:rsidR="00F04473" w:rsidRPr="002C668B">
        <w:rPr>
          <w:color w:val="000000"/>
        </w:rPr>
        <w:t>e-</w:t>
      </w:r>
      <w:r w:rsidRPr="002C668B">
        <w:rPr>
          <w:color w:val="000000"/>
        </w:rPr>
        <w:t xml:space="preserve">before the promised blessings the </w:t>
      </w:r>
      <w:r w:rsidR="00F04473" w:rsidRPr="002C668B">
        <w:rPr>
          <w:color w:val="000000"/>
        </w:rPr>
        <w:t>Jews</w:t>
      </w:r>
      <w:r w:rsidRPr="002C668B">
        <w:rPr>
          <w:color w:val="000000"/>
        </w:rPr>
        <w:t xml:space="preserve"> will pass through horrible</w:t>
      </w:r>
      <w:r w:rsidR="00F04473" w:rsidRPr="002C668B">
        <w:rPr>
          <w:color w:val="000000"/>
        </w:rPr>
        <w:t xml:space="preserve"> times</w:t>
      </w:r>
      <w:r w:rsidRPr="002C668B">
        <w:rPr>
          <w:color w:val="000000"/>
        </w:rPr>
        <w:t>.</w:t>
      </w:r>
    </w:p>
    <w:p w:rsidR="00CE0066" w:rsidRPr="002C668B" w:rsidRDefault="006304C7" w:rsidP="002A1C9D">
      <w:pPr>
        <w:pStyle w:val="ListParagraph"/>
        <w:numPr>
          <w:ilvl w:val="1"/>
          <w:numId w:val="5"/>
        </w:numPr>
      </w:pPr>
      <w:r w:rsidRPr="002C668B">
        <w:rPr>
          <w:color w:val="000000"/>
        </w:rPr>
        <w:t xml:space="preserve">Moses predicted the day of “Their </w:t>
      </w:r>
      <w:r w:rsidR="00F04473" w:rsidRPr="002C668B">
        <w:rPr>
          <w:color w:val="000000"/>
        </w:rPr>
        <w:t>calamity”. Deut</w:t>
      </w:r>
      <w:r w:rsidRPr="002C668B">
        <w:rPr>
          <w:color w:val="000000"/>
        </w:rPr>
        <w:t>. 32:35-42</w:t>
      </w:r>
    </w:p>
    <w:p w:rsidR="00CE0066" w:rsidRPr="002C668B" w:rsidRDefault="006304C7" w:rsidP="002A1C9D">
      <w:pPr>
        <w:pStyle w:val="ListParagraph"/>
        <w:numPr>
          <w:ilvl w:val="1"/>
          <w:numId w:val="5"/>
        </w:numPr>
      </w:pPr>
      <w:r w:rsidRPr="002C668B">
        <w:rPr>
          <w:color w:val="000000"/>
        </w:rPr>
        <w:t>Foretold by Jeremiah - 30:4-7</w:t>
      </w:r>
      <w:r w:rsidR="00CE0066" w:rsidRPr="002C668B">
        <w:t xml:space="preserve"> </w:t>
      </w:r>
      <w:r w:rsidRPr="002C668B">
        <w:rPr>
          <w:color w:val="000000"/>
        </w:rPr>
        <w:t>Day of Jacob’s trouble</w:t>
      </w:r>
    </w:p>
    <w:p w:rsidR="00CE0066" w:rsidRPr="002C668B" w:rsidRDefault="006304C7" w:rsidP="002A1C9D">
      <w:pPr>
        <w:pStyle w:val="ListParagraph"/>
        <w:numPr>
          <w:ilvl w:val="1"/>
          <w:numId w:val="5"/>
        </w:numPr>
      </w:pPr>
      <w:r w:rsidRPr="002C668B">
        <w:rPr>
          <w:color w:val="000000"/>
        </w:rPr>
        <w:t>Daniel also - 12:1 “time of trouble”</w:t>
      </w:r>
    </w:p>
    <w:p w:rsidR="00CE0066" w:rsidRPr="002C668B" w:rsidRDefault="006304C7" w:rsidP="002A1C9D">
      <w:pPr>
        <w:pStyle w:val="ListParagraph"/>
        <w:numPr>
          <w:ilvl w:val="1"/>
          <w:numId w:val="5"/>
        </w:numPr>
      </w:pPr>
      <w:r w:rsidRPr="002C668B">
        <w:rPr>
          <w:color w:val="000000"/>
        </w:rPr>
        <w:t>Foretold by Jesus also - Matt. 24:21 “the great tribulation” is yet to come.</w:t>
      </w:r>
    </w:p>
    <w:p w:rsidR="006304C7" w:rsidRPr="002C668B" w:rsidRDefault="006304C7" w:rsidP="002A1C9D">
      <w:pPr>
        <w:pStyle w:val="ListParagraph"/>
        <w:numPr>
          <w:ilvl w:val="1"/>
          <w:numId w:val="5"/>
        </w:numPr>
      </w:pPr>
      <w:r w:rsidRPr="002C668B">
        <w:rPr>
          <w:color w:val="000000"/>
        </w:rPr>
        <w:t>It will affect all nations.</w:t>
      </w:r>
      <w:r w:rsidR="00CE0066" w:rsidRPr="002C668B">
        <w:rPr>
          <w:color w:val="000000"/>
        </w:rPr>
        <w:t xml:space="preserve"> </w:t>
      </w:r>
      <w:r w:rsidRPr="002C668B">
        <w:rPr>
          <w:color w:val="000000"/>
        </w:rPr>
        <w:t>It will be world-wide.</w:t>
      </w:r>
    </w:p>
    <w:p w:rsidR="006304C7" w:rsidRPr="002C668B" w:rsidRDefault="006304C7" w:rsidP="002A1C9D">
      <w:pPr>
        <w:ind w:firstLine="720"/>
      </w:pPr>
    </w:p>
    <w:p w:rsidR="006304C7" w:rsidRPr="002C668B" w:rsidRDefault="006304C7" w:rsidP="002A1C9D">
      <w:pPr>
        <w:ind w:firstLine="720"/>
      </w:pPr>
      <w:r w:rsidRPr="002C668B">
        <w:rPr>
          <w:color w:val="000000"/>
        </w:rPr>
        <w:t>Why does God allow it?</w:t>
      </w:r>
      <w:r w:rsidR="00F04473" w:rsidRPr="002C668B">
        <w:t xml:space="preserve"> </w:t>
      </w:r>
      <w:proofErr w:type="gramStart"/>
      <w:r w:rsidRPr="002C668B">
        <w:rPr>
          <w:color w:val="000000"/>
        </w:rPr>
        <w:t>On account of their apostasy.</w:t>
      </w:r>
      <w:proofErr w:type="gramEnd"/>
    </w:p>
    <w:p w:rsidR="006304C7" w:rsidRPr="002C668B" w:rsidRDefault="006304C7" w:rsidP="002A1C9D">
      <w:pPr>
        <w:ind w:firstLine="720"/>
      </w:pPr>
      <w:r w:rsidRPr="002C668B">
        <w:rPr>
          <w:color w:val="000000"/>
        </w:rPr>
        <w:t>God has promised Palestine to the Jews.</w:t>
      </w:r>
      <w:r w:rsidR="00F04473" w:rsidRPr="002C668B">
        <w:t xml:space="preserve"> Palestine is the </w:t>
      </w:r>
      <w:r w:rsidRPr="002C668B">
        <w:rPr>
          <w:color w:val="000000"/>
        </w:rPr>
        <w:t>Land of Promise</w:t>
      </w:r>
      <w:r w:rsidR="00F04473" w:rsidRPr="002C668B">
        <w:t xml:space="preserve"> </w:t>
      </w:r>
      <w:proofErr w:type="gramStart"/>
      <w:r w:rsidRPr="002C668B">
        <w:rPr>
          <w:color w:val="000000"/>
        </w:rPr>
        <w:t>They</w:t>
      </w:r>
      <w:proofErr w:type="gramEnd"/>
      <w:r w:rsidRPr="002C668B">
        <w:rPr>
          <w:color w:val="000000"/>
        </w:rPr>
        <w:t xml:space="preserve"> are to be brought back and restored.</w:t>
      </w:r>
      <w:r w:rsidR="00F04473" w:rsidRPr="002C668B">
        <w:t xml:space="preserve"> </w:t>
      </w:r>
      <w:r w:rsidRPr="002C668B">
        <w:rPr>
          <w:color w:val="000000"/>
        </w:rPr>
        <w:t>Whole-hearted return to the Lord - Joel 2:23</w:t>
      </w:r>
      <w:r w:rsidR="00F04473" w:rsidRPr="002C668B">
        <w:t xml:space="preserve"> </w:t>
      </w:r>
      <w:r w:rsidR="005A6E6E" w:rsidRPr="002C668B">
        <w:rPr>
          <w:color w:val="000000"/>
        </w:rPr>
        <w:t>Zionism is a nationally</w:t>
      </w:r>
      <w:r w:rsidRPr="002C668B">
        <w:rPr>
          <w:color w:val="000000"/>
        </w:rPr>
        <w:t xml:space="preserve"> attempted restoration</w:t>
      </w:r>
      <w:r w:rsidR="005A6E6E" w:rsidRPr="002C668B">
        <w:rPr>
          <w:color w:val="000000"/>
        </w:rPr>
        <w:t xml:space="preserve"> of Israel.</w:t>
      </w:r>
      <w:r w:rsidR="00F04473" w:rsidRPr="002C668B">
        <w:t xml:space="preserve"> </w:t>
      </w:r>
      <w:r w:rsidRPr="002C668B">
        <w:rPr>
          <w:color w:val="000000"/>
        </w:rPr>
        <w:t>It is a restoration in unbelief. God has something better.</w:t>
      </w:r>
      <w:r w:rsidR="00F04473" w:rsidRPr="002C668B">
        <w:t xml:space="preserve"> </w:t>
      </w:r>
      <w:r w:rsidRPr="002C668B">
        <w:rPr>
          <w:color w:val="000000"/>
        </w:rPr>
        <w:t>The temple and its worship restored.</w:t>
      </w:r>
    </w:p>
    <w:p w:rsidR="006304C7" w:rsidRPr="002C668B" w:rsidRDefault="006304C7" w:rsidP="002A1C9D"/>
    <w:p w:rsidR="00F04473" w:rsidRPr="002C668B" w:rsidRDefault="006304C7" w:rsidP="002A1C9D">
      <w:pPr>
        <w:ind w:firstLine="720"/>
        <w:rPr>
          <w:color w:val="000000"/>
        </w:rPr>
      </w:pPr>
      <w:r w:rsidRPr="002C668B">
        <w:rPr>
          <w:color w:val="000000"/>
        </w:rPr>
        <w:t xml:space="preserve">The Two Classes </w:t>
      </w:r>
      <w:r w:rsidR="00F04473" w:rsidRPr="002C668B">
        <w:rPr>
          <w:color w:val="000000"/>
        </w:rPr>
        <w:t>–.Rom. 9:6 Rom. 3:28</w:t>
      </w:r>
      <w:proofErr w:type="gramStart"/>
      <w:r w:rsidR="00F04473" w:rsidRPr="002C668B">
        <w:rPr>
          <w:color w:val="000000"/>
        </w:rPr>
        <w:t>,29</w:t>
      </w:r>
      <w:proofErr w:type="gramEnd"/>
    </w:p>
    <w:p w:rsidR="00F04473" w:rsidRPr="002C668B" w:rsidRDefault="006304C7" w:rsidP="002A1C9D">
      <w:pPr>
        <w:ind w:firstLine="720"/>
        <w:rPr>
          <w:color w:val="000000"/>
        </w:rPr>
      </w:pPr>
      <w:r w:rsidRPr="002C668B">
        <w:rPr>
          <w:color w:val="000000"/>
        </w:rPr>
        <w:t>Seed of Abraham has alw</w:t>
      </w:r>
      <w:r w:rsidR="00F04473" w:rsidRPr="002C668B">
        <w:rPr>
          <w:color w:val="000000"/>
        </w:rPr>
        <w:t>ays been divided into 2 classes:</w:t>
      </w:r>
    </w:p>
    <w:p w:rsidR="00F04473" w:rsidRPr="002C668B" w:rsidRDefault="00F04473" w:rsidP="002A1C9D">
      <w:pPr>
        <w:pStyle w:val="ListParagraph"/>
        <w:numPr>
          <w:ilvl w:val="1"/>
          <w:numId w:val="5"/>
        </w:numPr>
        <w:rPr>
          <w:color w:val="000000"/>
        </w:rPr>
        <w:sectPr w:rsidR="00F04473" w:rsidRPr="002C668B" w:rsidSect="007C60C4">
          <w:headerReference w:type="default" r:id="rId14"/>
          <w:footerReference w:type="default" r:id="rId15"/>
          <w:endnotePr>
            <w:numFmt w:val="decimal"/>
          </w:endnotePr>
          <w:type w:val="continuous"/>
          <w:pgSz w:w="12240" w:h="15840" w:code="1"/>
          <w:pgMar w:top="1440" w:right="1800" w:bottom="1440" w:left="1800" w:header="720" w:footer="720" w:gutter="0"/>
          <w:cols w:space="720"/>
          <w:docGrid w:linePitch="360"/>
        </w:sectPr>
      </w:pPr>
    </w:p>
    <w:p w:rsidR="00F04473" w:rsidRPr="002C668B" w:rsidRDefault="005A6E6E" w:rsidP="002A1C9D">
      <w:pPr>
        <w:pStyle w:val="ListParagraph"/>
        <w:numPr>
          <w:ilvl w:val="1"/>
          <w:numId w:val="5"/>
        </w:numPr>
      </w:pPr>
      <w:r w:rsidRPr="002C668B">
        <w:rPr>
          <w:color w:val="000000"/>
        </w:rPr>
        <w:lastRenderedPageBreak/>
        <w:t xml:space="preserve">Isaac </w:t>
      </w:r>
      <w:r w:rsidR="00F04473" w:rsidRPr="002C668B">
        <w:rPr>
          <w:color w:val="000000"/>
        </w:rPr>
        <w:t xml:space="preserve">–Promise </w:t>
      </w:r>
    </w:p>
    <w:p w:rsidR="006304C7" w:rsidRPr="002C668B" w:rsidRDefault="005A6E6E" w:rsidP="002A1C9D">
      <w:pPr>
        <w:pStyle w:val="ListParagraph"/>
        <w:numPr>
          <w:ilvl w:val="1"/>
          <w:numId w:val="5"/>
        </w:numPr>
      </w:pPr>
      <w:r w:rsidRPr="002C668B">
        <w:rPr>
          <w:color w:val="000000"/>
        </w:rPr>
        <w:lastRenderedPageBreak/>
        <w:t>Ishmae</w:t>
      </w:r>
      <w:r w:rsidR="00F04473" w:rsidRPr="002C668B">
        <w:rPr>
          <w:color w:val="000000"/>
        </w:rPr>
        <w:t>l—</w:t>
      </w:r>
      <w:r w:rsidRPr="002C668B">
        <w:rPr>
          <w:color w:val="000000"/>
        </w:rPr>
        <w:t>Flesh</w:t>
      </w:r>
    </w:p>
    <w:p w:rsidR="00F04473" w:rsidRPr="002C668B" w:rsidRDefault="00F04473" w:rsidP="002A1C9D">
      <w:pPr>
        <w:sectPr w:rsidR="00F04473" w:rsidRPr="002C668B" w:rsidSect="00F04473">
          <w:endnotePr>
            <w:numFmt w:val="decimal"/>
          </w:endnotePr>
          <w:type w:val="continuous"/>
          <w:pgSz w:w="12240" w:h="15840" w:code="1"/>
          <w:pgMar w:top="1440" w:right="1800" w:bottom="1440" w:left="1800" w:header="720" w:footer="720" w:gutter="0"/>
          <w:cols w:num="2" w:space="720"/>
          <w:docGrid w:linePitch="360"/>
        </w:sectPr>
      </w:pPr>
    </w:p>
    <w:p w:rsidR="006304C7" w:rsidRPr="002C668B" w:rsidRDefault="006304C7" w:rsidP="002A1C9D"/>
    <w:p w:rsidR="00F04473" w:rsidRPr="002C668B" w:rsidRDefault="006304C7" w:rsidP="002A1C9D">
      <w:pPr>
        <w:ind w:firstLine="720"/>
      </w:pPr>
      <w:r w:rsidRPr="002C668B">
        <w:rPr>
          <w:color w:val="000000"/>
        </w:rPr>
        <w:t>In the O.T. the Israelites who turned away from Jehovah and worshipped idols, God judged.</w:t>
      </w:r>
      <w:r w:rsidR="00F04473" w:rsidRPr="002C668B">
        <w:t xml:space="preserve"> </w:t>
      </w:r>
    </w:p>
    <w:p w:rsidR="006304C7" w:rsidRPr="002C668B" w:rsidRDefault="006304C7" w:rsidP="002A1C9D">
      <w:pPr>
        <w:ind w:firstLine="720"/>
      </w:pPr>
      <w:r w:rsidRPr="002C668B">
        <w:rPr>
          <w:color w:val="000000"/>
        </w:rPr>
        <w:t>A remnant always believed (faith and hope).</w:t>
      </w:r>
      <w:r w:rsidR="00F04473" w:rsidRPr="002C668B">
        <w:t xml:space="preserve"> </w:t>
      </w:r>
      <w:proofErr w:type="gramStart"/>
      <w:r w:rsidRPr="002C668B">
        <w:rPr>
          <w:color w:val="000000"/>
        </w:rPr>
        <w:t>Ezekiel 9:4</w:t>
      </w:r>
      <w:r w:rsidR="00F04473" w:rsidRPr="002C668B">
        <w:t xml:space="preserve"> </w:t>
      </w:r>
      <w:r w:rsidRPr="002C668B">
        <w:rPr>
          <w:color w:val="000000"/>
        </w:rPr>
        <w:t>Godly remnant</w:t>
      </w:r>
      <w:r w:rsidR="00F04473" w:rsidRPr="002C668B">
        <w:t xml:space="preserve"> </w:t>
      </w:r>
      <w:r w:rsidR="00F04473" w:rsidRPr="002C668B">
        <w:rPr>
          <w:color w:val="000000"/>
        </w:rPr>
        <w:t xml:space="preserve">Mal. </w:t>
      </w:r>
      <w:r w:rsidRPr="002C668B">
        <w:rPr>
          <w:color w:val="000000"/>
        </w:rPr>
        <w:t>3</w:t>
      </w:r>
      <w:r w:rsidR="00F04473" w:rsidRPr="002C668B">
        <w:rPr>
          <w:color w:val="000000"/>
        </w:rPr>
        <w:t>.</w:t>
      </w:r>
      <w:proofErr w:type="gramEnd"/>
      <w:r w:rsidR="00F04473" w:rsidRPr="002C668B">
        <w:rPr>
          <w:color w:val="000000"/>
        </w:rPr>
        <w:t xml:space="preserve"> </w:t>
      </w:r>
      <w:r w:rsidRPr="002C668B">
        <w:rPr>
          <w:color w:val="000000"/>
        </w:rPr>
        <w:t>Hope of the orthodox believing Jews has never died.</w:t>
      </w:r>
      <w:r w:rsidR="00D87F21" w:rsidRPr="002C668B">
        <w:t xml:space="preserve"> </w:t>
      </w:r>
      <w:r w:rsidRPr="002C668B">
        <w:rPr>
          <w:color w:val="000000"/>
        </w:rPr>
        <w:t>During the tribulation this godly remnant will accept the Christ and suffer for Him.</w:t>
      </w:r>
    </w:p>
    <w:p w:rsidR="00F04473" w:rsidRPr="002C668B" w:rsidRDefault="006304C7" w:rsidP="002A1C9D">
      <w:pPr>
        <w:ind w:firstLine="720"/>
        <w:rPr>
          <w:color w:val="000000"/>
        </w:rPr>
      </w:pPr>
      <w:r w:rsidRPr="002C668B">
        <w:rPr>
          <w:color w:val="000000"/>
        </w:rPr>
        <w:t>Jew’s prediction - Matt. 24:14</w:t>
      </w:r>
      <w:r w:rsidR="00F04473" w:rsidRPr="002C668B">
        <w:t xml:space="preserve"> </w:t>
      </w:r>
      <w:proofErr w:type="gramStart"/>
      <w:r w:rsidRPr="002C668B">
        <w:rPr>
          <w:color w:val="000000"/>
        </w:rPr>
        <w:t>The</w:t>
      </w:r>
      <w:proofErr w:type="gramEnd"/>
      <w:r w:rsidRPr="002C668B">
        <w:rPr>
          <w:color w:val="000000"/>
        </w:rPr>
        <w:t xml:space="preserve"> abomination of desolation in Israel’s land during the Tribulation. </w:t>
      </w:r>
    </w:p>
    <w:p w:rsidR="00F04473" w:rsidRPr="002C668B" w:rsidRDefault="006304C7" w:rsidP="002A1C9D">
      <w:pPr>
        <w:ind w:firstLine="720"/>
        <w:rPr>
          <w:color w:val="000000"/>
        </w:rPr>
      </w:pPr>
      <w:r w:rsidRPr="002C668B">
        <w:rPr>
          <w:color w:val="000000"/>
        </w:rPr>
        <w:t xml:space="preserve">They bear witness to Christ and His soon coming to </w:t>
      </w:r>
      <w:proofErr w:type="spellStart"/>
      <w:r w:rsidRPr="002C668B">
        <w:rPr>
          <w:color w:val="000000"/>
        </w:rPr>
        <w:t>judge</w:t>
      </w:r>
      <w:proofErr w:type="gramStart"/>
      <w:r w:rsidRPr="002C668B">
        <w:rPr>
          <w:color w:val="000000"/>
        </w:rPr>
        <w:t>.“</w:t>
      </w:r>
      <w:proofErr w:type="gramEnd"/>
      <w:r w:rsidRPr="002C668B">
        <w:rPr>
          <w:color w:val="000000"/>
        </w:rPr>
        <w:t>All</w:t>
      </w:r>
      <w:proofErr w:type="spellEnd"/>
      <w:r w:rsidRPr="002C668B">
        <w:rPr>
          <w:color w:val="000000"/>
        </w:rPr>
        <w:t xml:space="preserve"> Israel shall be saved” does not include the idolatrous, God-blaspheming part of the nation.”</w:t>
      </w:r>
      <w:r w:rsidR="00F04473" w:rsidRPr="002C668B">
        <w:t xml:space="preserve"> </w:t>
      </w:r>
    </w:p>
    <w:p w:rsidR="006304C7" w:rsidRPr="002C668B" w:rsidRDefault="006304C7" w:rsidP="002A1C9D">
      <w:pPr>
        <w:ind w:firstLine="720"/>
      </w:pPr>
      <w:r w:rsidRPr="002C668B">
        <w:rPr>
          <w:color w:val="000000"/>
        </w:rPr>
        <w:t>Ezek. 20:30</w:t>
      </w:r>
      <w:r w:rsidR="00F04473" w:rsidRPr="002C668B">
        <w:t xml:space="preserve">; </w:t>
      </w:r>
      <w:r w:rsidRPr="002C668B">
        <w:rPr>
          <w:color w:val="000000"/>
        </w:rPr>
        <w:t>13:8</w:t>
      </w:r>
      <w:proofErr w:type="gramStart"/>
      <w:r w:rsidRPr="002C668B">
        <w:rPr>
          <w:color w:val="000000"/>
        </w:rPr>
        <w:t>,9</w:t>
      </w:r>
      <w:proofErr w:type="gramEnd"/>
      <w:r w:rsidR="00F04473" w:rsidRPr="002C668B">
        <w:t xml:space="preserve">; </w:t>
      </w:r>
      <w:r w:rsidRPr="002C668B">
        <w:rPr>
          <w:color w:val="000000"/>
        </w:rPr>
        <w:t>12:9-13:1</w:t>
      </w:r>
    </w:p>
    <w:p w:rsidR="006304C7" w:rsidRPr="002C668B" w:rsidRDefault="006304C7" w:rsidP="002A1C9D"/>
    <w:p w:rsidR="006304C7" w:rsidRPr="002C668B" w:rsidRDefault="006304C7" w:rsidP="002A1C9D">
      <w:pPr>
        <w:pStyle w:val="Heading2"/>
      </w:pPr>
      <w:bookmarkStart w:id="43" w:name="_Toc245405374"/>
      <w:bookmarkStart w:id="44" w:name="_Toc245405586"/>
      <w:bookmarkStart w:id="45" w:name="_Toc245405743"/>
      <w:r w:rsidRPr="002C668B">
        <w:t>Israel’s Future Restoration -</w:t>
      </w:r>
      <w:bookmarkEnd w:id="43"/>
      <w:bookmarkEnd w:id="44"/>
      <w:bookmarkEnd w:id="45"/>
    </w:p>
    <w:p w:rsidR="006304C7" w:rsidRPr="002C668B" w:rsidRDefault="006304C7" w:rsidP="002A1C9D"/>
    <w:p w:rsidR="006304C7" w:rsidRPr="002C668B" w:rsidRDefault="006304C7" w:rsidP="002A1C9D">
      <w:pPr>
        <w:ind w:firstLine="720"/>
      </w:pPr>
      <w:r w:rsidRPr="002C668B">
        <w:rPr>
          <w:color w:val="000000"/>
        </w:rPr>
        <w:t xml:space="preserve">The curses and </w:t>
      </w:r>
      <w:proofErr w:type="spellStart"/>
      <w:r w:rsidRPr="002C668B">
        <w:rPr>
          <w:color w:val="000000"/>
        </w:rPr>
        <w:t>threatenings</w:t>
      </w:r>
      <w:proofErr w:type="spellEnd"/>
      <w:r w:rsidRPr="002C668B">
        <w:rPr>
          <w:color w:val="000000"/>
        </w:rPr>
        <w:t>, the dispersion and the sufferings mean literal Israel and have been literally fulfilled.</w:t>
      </w:r>
      <w:r w:rsidR="00F04473" w:rsidRPr="002C668B">
        <w:t xml:space="preserve"> </w:t>
      </w:r>
      <w:r w:rsidRPr="002C668B">
        <w:rPr>
          <w:color w:val="000000"/>
        </w:rPr>
        <w:t>The predictions of the future blessing and glory have not been transferred to the church but will be fulfilled in Israel.</w:t>
      </w:r>
      <w:r w:rsidR="00F04473" w:rsidRPr="002C668B">
        <w:t xml:space="preserve"> </w:t>
      </w:r>
      <w:r w:rsidRPr="002C668B">
        <w:rPr>
          <w:color w:val="000000"/>
        </w:rPr>
        <w:t>Read Deut. 30:1-9</w:t>
      </w:r>
      <w:r w:rsidR="00F04473" w:rsidRPr="002C668B">
        <w:t xml:space="preserve">. </w:t>
      </w:r>
      <w:r w:rsidRPr="002C668B">
        <w:rPr>
          <w:color w:val="000000"/>
        </w:rPr>
        <w:t>Outstanding facts in the above passage:</w:t>
      </w:r>
    </w:p>
    <w:p w:rsidR="006304C7" w:rsidRPr="002C668B" w:rsidRDefault="006304C7" w:rsidP="002A1C9D">
      <w:pPr>
        <w:tabs>
          <w:tab w:val="left" w:pos="720"/>
        </w:tabs>
        <w:ind w:left="720" w:hanging="360"/>
      </w:pPr>
      <w:r w:rsidRPr="002C668B">
        <w:rPr>
          <w:color w:val="000000"/>
        </w:rPr>
        <w:t xml:space="preserve">1. The </w:t>
      </w:r>
      <w:r w:rsidRPr="002C668B">
        <w:rPr>
          <w:color w:val="000000"/>
          <w:u w:val="single"/>
        </w:rPr>
        <w:t>future</w:t>
      </w:r>
      <w:r w:rsidRPr="002C668B">
        <w:rPr>
          <w:color w:val="000000"/>
        </w:rPr>
        <w:t xml:space="preserve"> dispersion is assumed.</w:t>
      </w:r>
      <w:r w:rsidR="00A83A88" w:rsidRPr="002C668B">
        <w:t xml:space="preserve"> </w:t>
      </w:r>
      <w:proofErr w:type="gramStart"/>
      <w:r w:rsidRPr="002C668B">
        <w:rPr>
          <w:color w:val="000000"/>
        </w:rPr>
        <w:t>Not the Babylonian captivity of 70 years nor</w:t>
      </w:r>
      <w:proofErr w:type="gramEnd"/>
      <w:r w:rsidRPr="002C668B">
        <w:rPr>
          <w:color w:val="000000"/>
        </w:rPr>
        <w:t xml:space="preserve"> the captivity of the 10 tribes.</w:t>
      </w:r>
      <w:r w:rsidR="00A83A88" w:rsidRPr="002C668B">
        <w:t xml:space="preserve"> </w:t>
      </w:r>
      <w:r w:rsidRPr="002C668B">
        <w:rPr>
          <w:color w:val="000000"/>
        </w:rPr>
        <w:t>The dispersion of Matt. 21:24</w:t>
      </w:r>
    </w:p>
    <w:p w:rsidR="006304C7" w:rsidRPr="002C668B" w:rsidRDefault="006304C7" w:rsidP="002A1C9D">
      <w:pPr>
        <w:tabs>
          <w:tab w:val="left" w:pos="720"/>
        </w:tabs>
        <w:ind w:left="720" w:hanging="360"/>
      </w:pPr>
      <w:r w:rsidRPr="002C668B">
        <w:rPr>
          <w:color w:val="000000"/>
        </w:rPr>
        <w:t>2. If they return unto the Lord and obey, He will have compassion upon them.</w:t>
      </w:r>
    </w:p>
    <w:p w:rsidR="006304C7" w:rsidRPr="002C668B" w:rsidRDefault="006304C7" w:rsidP="002A1C9D">
      <w:pPr>
        <w:tabs>
          <w:tab w:val="left" w:pos="720"/>
        </w:tabs>
        <w:ind w:left="720" w:hanging="360"/>
      </w:pPr>
      <w:r w:rsidRPr="002C668B">
        <w:rPr>
          <w:color w:val="000000"/>
        </w:rPr>
        <w:t>3. He will return.</w:t>
      </w:r>
    </w:p>
    <w:p w:rsidR="006304C7" w:rsidRPr="002C668B" w:rsidRDefault="006304C7" w:rsidP="002A1C9D">
      <w:pPr>
        <w:tabs>
          <w:tab w:val="left" w:pos="720"/>
        </w:tabs>
        <w:ind w:left="720" w:hanging="360"/>
      </w:pPr>
      <w:r w:rsidRPr="002C668B">
        <w:rPr>
          <w:color w:val="000000"/>
        </w:rPr>
        <w:t>4. They will be re</w:t>
      </w:r>
      <w:r w:rsidR="001E4055" w:rsidRPr="002C668B">
        <w:rPr>
          <w:color w:val="000000"/>
        </w:rPr>
        <w:t>-</w:t>
      </w:r>
      <w:r w:rsidRPr="002C668B">
        <w:rPr>
          <w:color w:val="000000"/>
        </w:rPr>
        <w:t>gathered.</w:t>
      </w:r>
    </w:p>
    <w:p w:rsidR="006304C7" w:rsidRPr="002C668B" w:rsidRDefault="006304C7" w:rsidP="002A1C9D">
      <w:pPr>
        <w:tabs>
          <w:tab w:val="left" w:pos="720"/>
        </w:tabs>
        <w:ind w:left="720" w:hanging="360"/>
      </w:pPr>
      <w:r w:rsidRPr="002C668B">
        <w:rPr>
          <w:color w:val="000000"/>
        </w:rPr>
        <w:t>5. They will be restored to their land and possess it.</w:t>
      </w:r>
    </w:p>
    <w:p w:rsidR="006304C7" w:rsidRPr="002C668B" w:rsidRDefault="006304C7" w:rsidP="002A1C9D">
      <w:pPr>
        <w:tabs>
          <w:tab w:val="left" w:pos="720"/>
        </w:tabs>
        <w:ind w:left="720" w:hanging="360"/>
      </w:pPr>
      <w:r w:rsidRPr="002C668B">
        <w:rPr>
          <w:color w:val="000000"/>
        </w:rPr>
        <w:t>6. National rebirth.</w:t>
      </w:r>
    </w:p>
    <w:p w:rsidR="006304C7" w:rsidRPr="002C668B" w:rsidRDefault="006304C7" w:rsidP="002A1C9D">
      <w:pPr>
        <w:tabs>
          <w:tab w:val="left" w:pos="720"/>
        </w:tabs>
        <w:ind w:left="720" w:hanging="360"/>
      </w:pPr>
      <w:r w:rsidRPr="002C668B">
        <w:rPr>
          <w:color w:val="000000"/>
        </w:rPr>
        <w:t>7. He will deal with their enemies.</w:t>
      </w:r>
    </w:p>
    <w:p w:rsidR="006304C7" w:rsidRPr="002C668B" w:rsidRDefault="006304C7" w:rsidP="002A1C9D">
      <w:pPr>
        <w:tabs>
          <w:tab w:val="left" w:pos="720"/>
        </w:tabs>
        <w:ind w:left="720" w:hanging="360"/>
      </w:pPr>
      <w:r w:rsidRPr="002C668B">
        <w:rPr>
          <w:color w:val="000000"/>
        </w:rPr>
        <w:t>8. The Lord will abundantly bless them.</w:t>
      </w:r>
    </w:p>
    <w:p w:rsidR="006304C7" w:rsidRPr="002C668B" w:rsidRDefault="006304C7" w:rsidP="002A1C9D">
      <w:pPr>
        <w:ind w:firstLine="1440"/>
        <w:rPr>
          <w:u w:val="single"/>
        </w:rPr>
      </w:pPr>
      <w:r w:rsidRPr="002C668B">
        <w:rPr>
          <w:color w:val="000000"/>
          <w:u w:val="single"/>
        </w:rPr>
        <w:t>These 8 facts are the basic facts of Israel’s future.</w:t>
      </w:r>
    </w:p>
    <w:p w:rsidR="006304C7" w:rsidRPr="002C668B" w:rsidRDefault="006304C7" w:rsidP="002A1C9D"/>
    <w:p w:rsidR="006304C7" w:rsidRPr="002C668B" w:rsidRDefault="006304C7" w:rsidP="002A1C9D">
      <w:pPr>
        <w:ind w:firstLine="720"/>
      </w:pPr>
      <w:proofErr w:type="gramStart"/>
      <w:r w:rsidRPr="002C668B">
        <w:rPr>
          <w:color w:val="000000"/>
        </w:rPr>
        <w:t>Blessing and glory.</w:t>
      </w:r>
      <w:proofErr w:type="gramEnd"/>
    </w:p>
    <w:p w:rsidR="006304C7" w:rsidRPr="002C668B" w:rsidRDefault="006304C7" w:rsidP="002A1C9D">
      <w:pPr>
        <w:ind w:firstLine="720"/>
      </w:pPr>
      <w:r w:rsidRPr="002C668B">
        <w:rPr>
          <w:color w:val="000000"/>
        </w:rPr>
        <w:t>Key to all is His return.</w:t>
      </w:r>
    </w:p>
    <w:p w:rsidR="006304C7" w:rsidRPr="002C668B" w:rsidRDefault="006304C7" w:rsidP="002A1C9D"/>
    <w:p w:rsidR="006304C7" w:rsidRPr="002C668B" w:rsidRDefault="006304C7" w:rsidP="002A1C9D">
      <w:pPr>
        <w:ind w:firstLine="720"/>
      </w:pPr>
      <w:r w:rsidRPr="002C668B">
        <w:rPr>
          <w:color w:val="000000"/>
        </w:rPr>
        <w:t>Hosea 5:15</w:t>
      </w:r>
      <w:r w:rsidR="00A83A88" w:rsidRPr="002C668B">
        <w:rPr>
          <w:color w:val="000000"/>
        </w:rPr>
        <w:t xml:space="preserve"> </w:t>
      </w:r>
      <w:r w:rsidR="00A83A88" w:rsidRPr="002C668B">
        <w:sym w:font="Wingdings" w:char="F0DF"/>
      </w:r>
      <w:r w:rsidR="00A83A88" w:rsidRPr="002C668B">
        <w:t xml:space="preserve"> </w:t>
      </w:r>
      <w:r w:rsidRPr="002C668B">
        <w:rPr>
          <w:color w:val="000000"/>
        </w:rPr>
        <w:t>All this refers to His Second Coming.</w:t>
      </w:r>
    </w:p>
    <w:p w:rsidR="006304C7" w:rsidRPr="002C668B" w:rsidRDefault="006304C7" w:rsidP="002A1C9D"/>
    <w:p w:rsidR="006304C7" w:rsidRPr="002C668B" w:rsidRDefault="006304C7" w:rsidP="002A1C9D">
      <w:pPr>
        <w:ind w:firstLine="720"/>
      </w:pPr>
      <w:r w:rsidRPr="002C668B">
        <w:rPr>
          <w:color w:val="000000"/>
        </w:rPr>
        <w:t>Acts 3:19-21</w:t>
      </w:r>
    </w:p>
    <w:p w:rsidR="006304C7" w:rsidRPr="002C668B" w:rsidRDefault="006304C7" w:rsidP="002A1C9D">
      <w:pPr>
        <w:ind w:firstLine="1440"/>
      </w:pPr>
      <w:r w:rsidRPr="002C668B">
        <w:rPr>
          <w:color w:val="000000"/>
        </w:rPr>
        <w:t>Note - “the restitution of all things”</w:t>
      </w:r>
    </w:p>
    <w:p w:rsidR="006304C7" w:rsidRPr="002C668B" w:rsidRDefault="006304C7" w:rsidP="002A1C9D">
      <w:pPr>
        <w:ind w:firstLine="2160"/>
      </w:pPr>
      <w:r w:rsidRPr="002C668B">
        <w:rPr>
          <w:color w:val="000000"/>
        </w:rPr>
        <w:t>“</w:t>
      </w:r>
      <w:proofErr w:type="gramStart"/>
      <w:r w:rsidRPr="002C668B">
        <w:rPr>
          <w:color w:val="000000"/>
        </w:rPr>
        <w:t>all</w:t>
      </w:r>
      <w:proofErr w:type="gramEnd"/>
      <w:r w:rsidRPr="002C668B">
        <w:rPr>
          <w:color w:val="000000"/>
        </w:rPr>
        <w:t xml:space="preserve"> the prophets have spoken”</w:t>
      </w:r>
    </w:p>
    <w:p w:rsidR="006304C7" w:rsidRPr="002C668B" w:rsidRDefault="006304C7" w:rsidP="002A1C9D"/>
    <w:p w:rsidR="006304C7" w:rsidRPr="002C668B" w:rsidRDefault="006304C7" w:rsidP="002A1C9D">
      <w:pPr>
        <w:ind w:firstLine="720"/>
      </w:pPr>
      <w:r w:rsidRPr="002C668B">
        <w:rPr>
          <w:color w:val="000000"/>
        </w:rPr>
        <w:t>Acts 15:14-18</w:t>
      </w:r>
    </w:p>
    <w:p w:rsidR="006304C7" w:rsidRPr="002C668B" w:rsidRDefault="006304C7" w:rsidP="002A1C9D">
      <w:pPr>
        <w:ind w:firstLine="720"/>
      </w:pPr>
      <w:r w:rsidRPr="002C668B">
        <w:rPr>
          <w:color w:val="000000"/>
        </w:rPr>
        <w:t>Note the new fact - The Gentile world is to receive the Gospel witness before Israel’s hope can be realized.</w:t>
      </w:r>
    </w:p>
    <w:p w:rsidR="006304C7" w:rsidRPr="002C668B" w:rsidRDefault="006304C7" w:rsidP="002A1C9D"/>
    <w:p w:rsidR="006304C7" w:rsidRPr="002C668B" w:rsidRDefault="006304C7" w:rsidP="002A1C9D">
      <w:pPr>
        <w:ind w:firstLine="720"/>
      </w:pPr>
      <w:r w:rsidRPr="002C668B">
        <w:rPr>
          <w:color w:val="000000"/>
        </w:rPr>
        <w:t>Calling of the church - when completed, He will return.</w:t>
      </w:r>
    </w:p>
    <w:p w:rsidR="006304C7" w:rsidRPr="002C668B" w:rsidRDefault="006304C7" w:rsidP="002A1C9D"/>
    <w:p w:rsidR="006304C7" w:rsidRPr="002C668B" w:rsidRDefault="006304C7" w:rsidP="002A1C9D">
      <w:pPr>
        <w:ind w:firstLine="1440"/>
      </w:pPr>
      <w:r w:rsidRPr="002C668B">
        <w:rPr>
          <w:color w:val="000000"/>
        </w:rPr>
        <w:t>Isa. 10:20-24; 11:1-4</w:t>
      </w:r>
    </w:p>
    <w:p w:rsidR="0026659F" w:rsidRPr="002C668B" w:rsidRDefault="0026659F" w:rsidP="002A1C9D">
      <w:pPr>
        <w:rPr>
          <w:sz w:val="28"/>
        </w:rPr>
      </w:pPr>
    </w:p>
    <w:p w:rsidR="006304C7" w:rsidRPr="002C668B" w:rsidRDefault="006304C7" w:rsidP="002A1C9D">
      <w:pPr>
        <w:pStyle w:val="Heading2"/>
      </w:pPr>
      <w:bookmarkStart w:id="46" w:name="_Toc245405375"/>
      <w:bookmarkStart w:id="47" w:name="_Toc245405587"/>
      <w:bookmarkStart w:id="48" w:name="_Toc245405744"/>
      <w:r w:rsidRPr="002C668B">
        <w:t>Results of His Coming -</w:t>
      </w:r>
      <w:bookmarkEnd w:id="46"/>
      <w:bookmarkEnd w:id="47"/>
      <w:bookmarkEnd w:id="48"/>
    </w:p>
    <w:p w:rsidR="006304C7" w:rsidRPr="002C668B" w:rsidRDefault="006304C7" w:rsidP="002A1C9D"/>
    <w:p w:rsidR="006304C7" w:rsidRPr="002C668B" w:rsidRDefault="006304C7" w:rsidP="00AC24B9">
      <w:pPr>
        <w:pStyle w:val="ListParagraph"/>
        <w:numPr>
          <w:ilvl w:val="0"/>
          <w:numId w:val="12"/>
        </w:numPr>
        <w:rPr>
          <w:color w:val="000000"/>
        </w:rPr>
      </w:pPr>
      <w:r w:rsidRPr="002C668B">
        <w:rPr>
          <w:color w:val="000000"/>
        </w:rPr>
        <w:t>Change in the animal world.</w:t>
      </w:r>
    </w:p>
    <w:p w:rsidR="00E0554E" w:rsidRPr="002C668B" w:rsidRDefault="00E0554E" w:rsidP="002A1C9D">
      <w:pPr>
        <w:pStyle w:val="ListParagraph"/>
        <w:ind w:left="1800"/>
      </w:pPr>
    </w:p>
    <w:p w:rsidR="006304C7" w:rsidRPr="002C668B" w:rsidRDefault="006304C7" w:rsidP="00AC24B9">
      <w:pPr>
        <w:pStyle w:val="ListParagraph"/>
        <w:numPr>
          <w:ilvl w:val="0"/>
          <w:numId w:val="12"/>
        </w:numPr>
        <w:rPr>
          <w:color w:val="000000"/>
        </w:rPr>
      </w:pPr>
      <w:r w:rsidRPr="002C668B">
        <w:rPr>
          <w:color w:val="000000"/>
        </w:rPr>
        <w:t>Earth shall be full of the knowledge of the Lord.</w:t>
      </w:r>
    </w:p>
    <w:p w:rsidR="00E0554E" w:rsidRPr="002C668B" w:rsidRDefault="00E0554E" w:rsidP="002A1C9D"/>
    <w:p w:rsidR="006304C7" w:rsidRPr="002C668B" w:rsidRDefault="006304C7" w:rsidP="00AC24B9">
      <w:pPr>
        <w:pStyle w:val="ListParagraph"/>
        <w:numPr>
          <w:ilvl w:val="0"/>
          <w:numId w:val="12"/>
        </w:numPr>
        <w:rPr>
          <w:color w:val="000000"/>
        </w:rPr>
      </w:pPr>
      <w:r w:rsidRPr="002C668B">
        <w:rPr>
          <w:color w:val="000000"/>
        </w:rPr>
        <w:t>The Son of David will stand for an ensign.</w:t>
      </w:r>
    </w:p>
    <w:p w:rsidR="00E0554E" w:rsidRPr="002C668B" w:rsidRDefault="00E0554E" w:rsidP="002A1C9D"/>
    <w:p w:rsidR="006304C7" w:rsidRPr="002C668B" w:rsidRDefault="006304C7" w:rsidP="00AC24B9">
      <w:pPr>
        <w:pStyle w:val="ListParagraph"/>
        <w:numPr>
          <w:ilvl w:val="0"/>
          <w:numId w:val="12"/>
        </w:numPr>
        <w:rPr>
          <w:color w:val="000000"/>
        </w:rPr>
      </w:pPr>
      <w:r w:rsidRPr="002C668B">
        <w:rPr>
          <w:color w:val="000000"/>
        </w:rPr>
        <w:t>The Gentiles shall seek Him.</w:t>
      </w:r>
    </w:p>
    <w:p w:rsidR="00E0554E" w:rsidRPr="002C668B" w:rsidRDefault="00E0554E" w:rsidP="002A1C9D"/>
    <w:p w:rsidR="006304C7" w:rsidRPr="002C668B" w:rsidRDefault="006304C7" w:rsidP="00AC24B9">
      <w:pPr>
        <w:pStyle w:val="ListParagraph"/>
        <w:numPr>
          <w:ilvl w:val="0"/>
          <w:numId w:val="12"/>
        </w:numPr>
        <w:rPr>
          <w:color w:val="000000"/>
        </w:rPr>
      </w:pPr>
      <w:r w:rsidRPr="002C668B">
        <w:rPr>
          <w:color w:val="000000"/>
        </w:rPr>
        <w:t>His rest will be glorious.</w:t>
      </w:r>
    </w:p>
    <w:p w:rsidR="00E0554E" w:rsidRPr="002C668B" w:rsidRDefault="00E0554E" w:rsidP="002A1C9D"/>
    <w:p w:rsidR="006304C7" w:rsidRPr="002C668B" w:rsidRDefault="001E4055" w:rsidP="002A1C9D">
      <w:pPr>
        <w:ind w:firstLine="1440"/>
      </w:pPr>
      <w:r w:rsidRPr="002C668B">
        <w:rPr>
          <w:color w:val="000000"/>
        </w:rPr>
        <w:t>6. Israel will be re-gathered</w:t>
      </w:r>
      <w:r w:rsidR="006304C7" w:rsidRPr="002C668B">
        <w:rPr>
          <w:color w:val="000000"/>
        </w:rPr>
        <w:t xml:space="preserve"> and restored.</w:t>
      </w:r>
    </w:p>
    <w:p w:rsidR="006304C7" w:rsidRPr="002C668B" w:rsidRDefault="006304C7" w:rsidP="002A1C9D"/>
    <w:p w:rsidR="006304C7" w:rsidRPr="002C668B" w:rsidRDefault="006304C7" w:rsidP="002A1C9D">
      <w:pPr>
        <w:ind w:firstLine="720"/>
      </w:pPr>
      <w:r w:rsidRPr="002C668B">
        <w:rPr>
          <w:color w:val="000000"/>
        </w:rPr>
        <w:t>Matt. 24:29</w:t>
      </w:r>
      <w:proofErr w:type="gramStart"/>
      <w:r w:rsidRPr="002C668B">
        <w:rPr>
          <w:color w:val="000000"/>
        </w:rPr>
        <w:t>,30</w:t>
      </w:r>
      <w:proofErr w:type="gramEnd"/>
      <w:r w:rsidRPr="002C668B">
        <w:rPr>
          <w:color w:val="000000"/>
        </w:rPr>
        <w:t xml:space="preserve"> - “the elect” refers to the Jews</w:t>
      </w:r>
    </w:p>
    <w:p w:rsidR="006304C7" w:rsidRPr="002C668B" w:rsidRDefault="006304C7" w:rsidP="002A1C9D"/>
    <w:p w:rsidR="006304C7" w:rsidRPr="002C668B" w:rsidRDefault="006304C7" w:rsidP="002A1C9D">
      <w:pPr>
        <w:ind w:firstLine="720"/>
      </w:pPr>
      <w:r w:rsidRPr="002C668B">
        <w:rPr>
          <w:color w:val="000000"/>
        </w:rPr>
        <w:t>Jer. 23:5</w:t>
      </w:r>
      <w:proofErr w:type="gramStart"/>
      <w:r w:rsidRPr="002C668B">
        <w:rPr>
          <w:color w:val="000000"/>
        </w:rPr>
        <w:t>,6</w:t>
      </w:r>
      <w:proofErr w:type="gramEnd"/>
      <w:r w:rsidRPr="002C668B">
        <w:rPr>
          <w:color w:val="000000"/>
        </w:rPr>
        <w:t xml:space="preserve"> - Luke 1:32</w:t>
      </w:r>
    </w:p>
    <w:p w:rsidR="006304C7" w:rsidRPr="002C668B" w:rsidRDefault="006304C7" w:rsidP="002A1C9D"/>
    <w:p w:rsidR="006304C7" w:rsidRPr="002C668B" w:rsidRDefault="0068187C" w:rsidP="002A1C9D">
      <w:pPr>
        <w:ind w:firstLine="720"/>
      </w:pPr>
      <w:r>
        <w:rPr>
          <w:color w:val="000000"/>
        </w:rPr>
        <w:t>Ezekiel 3</w:t>
      </w:r>
      <w:r w:rsidR="006304C7" w:rsidRPr="002C668B">
        <w:rPr>
          <w:color w:val="000000"/>
        </w:rPr>
        <w:t>7 - valley of dry bones</w:t>
      </w:r>
    </w:p>
    <w:p w:rsidR="006304C7" w:rsidRPr="002C668B" w:rsidRDefault="006304C7" w:rsidP="002A1C9D">
      <w:pPr>
        <w:ind w:firstLine="1440"/>
      </w:pPr>
      <w:r w:rsidRPr="002C668B">
        <w:rPr>
          <w:color w:val="000000"/>
        </w:rPr>
        <w:t>7:22</w:t>
      </w:r>
      <w:proofErr w:type="gramStart"/>
      <w:r w:rsidRPr="002C668B">
        <w:rPr>
          <w:color w:val="000000"/>
        </w:rPr>
        <w:t>,27</w:t>
      </w:r>
      <w:proofErr w:type="gramEnd"/>
    </w:p>
    <w:p w:rsidR="006304C7" w:rsidRPr="002C668B" w:rsidRDefault="006304C7" w:rsidP="002A1C9D"/>
    <w:p w:rsidR="006304C7" w:rsidRPr="002C668B" w:rsidRDefault="006304C7" w:rsidP="002A1C9D">
      <w:pPr>
        <w:ind w:firstLine="720"/>
      </w:pPr>
      <w:r w:rsidRPr="002C668B">
        <w:rPr>
          <w:color w:val="000000"/>
        </w:rPr>
        <w:t>Joel 2:18</w:t>
      </w:r>
    </w:p>
    <w:p w:rsidR="006304C7" w:rsidRPr="002C668B" w:rsidRDefault="006304C7" w:rsidP="002A1C9D"/>
    <w:p w:rsidR="006304C7" w:rsidRPr="002C668B" w:rsidRDefault="006304C7" w:rsidP="002A1C9D">
      <w:pPr>
        <w:ind w:firstLine="720"/>
      </w:pPr>
      <w:r w:rsidRPr="002C668B">
        <w:rPr>
          <w:color w:val="000000"/>
        </w:rPr>
        <w:t>Past Privileges of the Jews</w:t>
      </w:r>
    </w:p>
    <w:p w:rsidR="006304C7" w:rsidRPr="002C668B" w:rsidRDefault="006304C7" w:rsidP="002A1C9D">
      <w:pPr>
        <w:ind w:firstLine="720"/>
      </w:pPr>
      <w:proofErr w:type="gramStart"/>
      <w:r w:rsidRPr="002C668B">
        <w:rPr>
          <w:color w:val="000000"/>
        </w:rPr>
        <w:t>From the call of Abram to the Crucifixion - actually from Failure of Adam to Destruction of Jerusalem - virtually.</w:t>
      </w:r>
      <w:proofErr w:type="gramEnd"/>
    </w:p>
    <w:p w:rsidR="006304C7" w:rsidRPr="002C668B" w:rsidRDefault="006304C7" w:rsidP="002A1C9D"/>
    <w:p w:rsidR="0066491D" w:rsidRPr="002C668B" w:rsidRDefault="0066491D" w:rsidP="002A1C9D">
      <w:pPr>
        <w:rPr>
          <w:sz w:val="28"/>
        </w:rPr>
      </w:pPr>
      <w:r w:rsidRPr="002C668B">
        <w:br w:type="page"/>
      </w:r>
    </w:p>
    <w:p w:rsidR="006304C7" w:rsidRPr="002C668B" w:rsidRDefault="0066491D" w:rsidP="002A1C9D">
      <w:pPr>
        <w:pStyle w:val="Heading2"/>
        <w:numPr>
          <w:ilvl w:val="0"/>
          <w:numId w:val="0"/>
        </w:numPr>
        <w:jc w:val="center"/>
      </w:pPr>
      <w:bookmarkStart w:id="49" w:name="_Toc245405376"/>
      <w:bookmarkStart w:id="50" w:name="_Toc245405588"/>
      <w:r w:rsidRPr="002C668B">
        <w:lastRenderedPageBreak/>
        <w:t xml:space="preserve">Study Questions </w:t>
      </w:r>
      <w:r w:rsidR="0044326A" w:rsidRPr="002C668B">
        <w:t>4</w:t>
      </w:r>
      <w:bookmarkEnd w:id="49"/>
      <w:bookmarkEnd w:id="50"/>
    </w:p>
    <w:p w:rsidR="0066491D" w:rsidRPr="002C668B" w:rsidRDefault="0066491D" w:rsidP="002A1C9D"/>
    <w:p w:rsidR="006304C7" w:rsidRPr="002C668B" w:rsidRDefault="006304C7" w:rsidP="002A1C9D">
      <w:r w:rsidRPr="002C668B">
        <w:rPr>
          <w:color w:val="000000"/>
        </w:rPr>
        <w:t>1. Through whom does the Jewish nation descend in relationship to Noah’s sons?</w:t>
      </w:r>
    </w:p>
    <w:p w:rsidR="006304C7" w:rsidRPr="002C668B" w:rsidRDefault="00A77A64" w:rsidP="002A1C9D">
      <w:pPr>
        <w:ind w:left="360"/>
        <w:rPr>
          <w:color w:val="FFFFFF" w:themeColor="background1"/>
          <w:u w:val="single"/>
        </w:rPr>
      </w:pPr>
      <w:r w:rsidRPr="002C668B">
        <w:rPr>
          <w:color w:val="FFFFFF" w:themeColor="background1"/>
          <w:u w:val="single"/>
        </w:rPr>
        <w:t>Shem is the ancestor of the Jewish nation.</w:t>
      </w:r>
    </w:p>
    <w:p w:rsidR="00A77A64" w:rsidRPr="002C668B" w:rsidRDefault="00A77A64" w:rsidP="002A1C9D">
      <w:pPr>
        <w:ind w:left="360"/>
        <w:rPr>
          <w:u w:val="single"/>
        </w:rPr>
      </w:pPr>
    </w:p>
    <w:p w:rsidR="006304C7" w:rsidRPr="002C668B" w:rsidRDefault="006304C7" w:rsidP="002A1C9D">
      <w:r w:rsidRPr="002C668B">
        <w:rPr>
          <w:color w:val="000000"/>
        </w:rPr>
        <w:t>2. Give a word that describes how revelation comes.</w:t>
      </w:r>
      <w:r w:rsidR="00062ACF" w:rsidRPr="002C668B">
        <w:tab/>
      </w:r>
      <w:r w:rsidR="00062ACF" w:rsidRPr="002C668B">
        <w:rPr>
          <w:color w:val="FFFFFF" w:themeColor="background1"/>
        </w:rPr>
        <w:tab/>
      </w:r>
      <w:proofErr w:type="gramStart"/>
      <w:r w:rsidR="00A77A64" w:rsidRPr="002C668B">
        <w:rPr>
          <w:color w:val="FFFFFF" w:themeColor="background1"/>
          <w:u w:val="single"/>
        </w:rPr>
        <w:t>Progressively.</w:t>
      </w:r>
      <w:proofErr w:type="gramEnd"/>
    </w:p>
    <w:p w:rsidR="006304C7" w:rsidRPr="002C668B" w:rsidRDefault="006304C7" w:rsidP="002A1C9D"/>
    <w:p w:rsidR="006304C7" w:rsidRPr="002C668B" w:rsidRDefault="006304C7" w:rsidP="002A1C9D">
      <w:r w:rsidRPr="002C668B">
        <w:rPr>
          <w:color w:val="000000"/>
        </w:rPr>
        <w:t>3. Where is Jacob’s prophecy found?</w:t>
      </w:r>
    </w:p>
    <w:p w:rsidR="006304C7" w:rsidRPr="002C668B" w:rsidRDefault="00A77A64" w:rsidP="002A1C9D">
      <w:pPr>
        <w:ind w:left="360"/>
        <w:rPr>
          <w:color w:val="FFFFFF" w:themeColor="background1"/>
          <w:u w:val="single"/>
        </w:rPr>
      </w:pPr>
      <w:r w:rsidRPr="002C668B">
        <w:rPr>
          <w:color w:val="FFFFFF" w:themeColor="background1"/>
          <w:u w:val="single"/>
        </w:rPr>
        <w:t>Jacob’s prophecy is found in Genesis 49.</w:t>
      </w:r>
    </w:p>
    <w:p w:rsidR="00A77A64" w:rsidRPr="002C668B" w:rsidRDefault="00A77A64" w:rsidP="002A1C9D">
      <w:pPr>
        <w:ind w:left="360"/>
        <w:rPr>
          <w:u w:val="single"/>
        </w:rPr>
      </w:pPr>
    </w:p>
    <w:p w:rsidR="006304C7" w:rsidRPr="002C668B" w:rsidRDefault="006304C7" w:rsidP="002A1C9D">
      <w:r w:rsidRPr="002C668B">
        <w:rPr>
          <w:color w:val="000000"/>
        </w:rPr>
        <w:t>4. Where is the expansion of this prophecy given by Moses?</w:t>
      </w:r>
    </w:p>
    <w:p w:rsidR="006304C7" w:rsidRPr="002C668B" w:rsidRDefault="00A77A64" w:rsidP="002A1C9D">
      <w:pPr>
        <w:ind w:left="360"/>
        <w:rPr>
          <w:color w:val="FFFFFF" w:themeColor="background1"/>
          <w:u w:val="single"/>
        </w:rPr>
      </w:pPr>
      <w:r w:rsidRPr="002C668B">
        <w:rPr>
          <w:color w:val="FFFFFF" w:themeColor="background1"/>
          <w:u w:val="single"/>
        </w:rPr>
        <w:t>The expansion of Jacob’s prophecy is given by Moses in Deuteronomy 32</w:t>
      </w:r>
      <w:proofErr w:type="gramStart"/>
      <w:r w:rsidRPr="002C668B">
        <w:rPr>
          <w:color w:val="FFFFFF" w:themeColor="background1"/>
          <w:u w:val="single"/>
        </w:rPr>
        <w:t>,33</w:t>
      </w:r>
      <w:proofErr w:type="gramEnd"/>
      <w:r w:rsidRPr="002C668B">
        <w:rPr>
          <w:color w:val="FFFFFF" w:themeColor="background1"/>
          <w:u w:val="single"/>
        </w:rPr>
        <w:t>.</w:t>
      </w:r>
    </w:p>
    <w:p w:rsidR="006304C7" w:rsidRPr="002C668B" w:rsidRDefault="006304C7" w:rsidP="002A1C9D"/>
    <w:p w:rsidR="006304C7" w:rsidRPr="002C668B" w:rsidRDefault="006304C7" w:rsidP="002A1C9D">
      <w:r w:rsidRPr="002C668B">
        <w:rPr>
          <w:color w:val="000000"/>
        </w:rPr>
        <w:t>5. Explain how Jonah was a type of Israel.</w:t>
      </w:r>
    </w:p>
    <w:p w:rsidR="006304C7" w:rsidRPr="002C668B" w:rsidRDefault="00A77A64" w:rsidP="002A1C9D">
      <w:pPr>
        <w:ind w:left="360"/>
        <w:rPr>
          <w:color w:val="FFFFFF" w:themeColor="background1"/>
          <w:u w:val="single"/>
        </w:rPr>
      </w:pPr>
      <w:r w:rsidRPr="002C668B">
        <w:rPr>
          <w:color w:val="FFFFFF" w:themeColor="background1"/>
          <w:u w:val="single"/>
        </w:rPr>
        <w:t>Jonah was in the belly of a great fish but not digested, as Israel is in all the nations of the world, but not absorbed by them.</w:t>
      </w:r>
    </w:p>
    <w:p w:rsidR="006304C7" w:rsidRPr="002C668B" w:rsidRDefault="006304C7" w:rsidP="002A1C9D"/>
    <w:p w:rsidR="006304C7" w:rsidRPr="002C668B" w:rsidRDefault="006304C7" w:rsidP="002A1C9D">
      <w:r w:rsidRPr="002C668B">
        <w:rPr>
          <w:color w:val="000000"/>
        </w:rPr>
        <w:t>6. Explain how the burning bush was a type of Israel.</w:t>
      </w:r>
    </w:p>
    <w:p w:rsidR="006304C7" w:rsidRPr="002C668B" w:rsidRDefault="00062ACF" w:rsidP="002A1C9D">
      <w:pPr>
        <w:ind w:left="360"/>
        <w:rPr>
          <w:color w:val="FFFFFF" w:themeColor="background1"/>
          <w:u w:val="single"/>
        </w:rPr>
      </w:pPr>
      <w:r w:rsidRPr="002C668B">
        <w:rPr>
          <w:color w:val="FFFFFF" w:themeColor="background1"/>
          <w:u w:val="single"/>
        </w:rPr>
        <w:t>Like the</w:t>
      </w:r>
      <w:r w:rsidR="00A77A64" w:rsidRPr="002C668B">
        <w:rPr>
          <w:color w:val="FFFFFF" w:themeColor="background1"/>
          <w:u w:val="single"/>
        </w:rPr>
        <w:t xml:space="preserve"> bush, Israel has been amid the flam</w:t>
      </w:r>
      <w:r w:rsidRPr="002C668B">
        <w:rPr>
          <w:color w:val="FFFFFF" w:themeColor="background1"/>
          <w:u w:val="single"/>
        </w:rPr>
        <w:t xml:space="preserve">es of persecution, yet is not </w:t>
      </w:r>
      <w:r w:rsidR="00A77A64" w:rsidRPr="002C668B">
        <w:rPr>
          <w:color w:val="FFFFFF" w:themeColor="background1"/>
          <w:u w:val="single"/>
        </w:rPr>
        <w:t>annihilated.</w:t>
      </w:r>
    </w:p>
    <w:p w:rsidR="006304C7" w:rsidRPr="002C668B" w:rsidRDefault="006304C7" w:rsidP="002A1C9D"/>
    <w:p w:rsidR="006304C7" w:rsidRPr="002C668B" w:rsidRDefault="006304C7" w:rsidP="002A1C9D">
      <w:r w:rsidRPr="002C668B">
        <w:rPr>
          <w:color w:val="000000"/>
        </w:rPr>
        <w:t>7. What is the greatest witness that the Bible is the supernatural revelation of God?</w:t>
      </w:r>
    </w:p>
    <w:p w:rsidR="006304C7" w:rsidRPr="002C668B" w:rsidRDefault="005A6E6E" w:rsidP="002A1C9D">
      <w:pPr>
        <w:ind w:left="360"/>
        <w:rPr>
          <w:color w:val="FFFFFF" w:themeColor="background1"/>
          <w:u w:val="single"/>
        </w:rPr>
      </w:pPr>
      <w:r w:rsidRPr="002C668B">
        <w:rPr>
          <w:color w:val="FFFFFF" w:themeColor="background1"/>
          <w:u w:val="single"/>
        </w:rPr>
        <w:t>The Jews are the greatest witness.</w:t>
      </w:r>
    </w:p>
    <w:p w:rsidR="006304C7" w:rsidRPr="002C668B" w:rsidRDefault="006304C7" w:rsidP="002A1C9D"/>
    <w:p w:rsidR="006304C7" w:rsidRPr="002C668B" w:rsidRDefault="006304C7" w:rsidP="002A1C9D">
      <w:r w:rsidRPr="002C668B">
        <w:rPr>
          <w:color w:val="000000"/>
        </w:rPr>
        <w:t>8. Why will God allow the Great Tribulation?</w:t>
      </w:r>
    </w:p>
    <w:p w:rsidR="006304C7" w:rsidRPr="002C668B" w:rsidRDefault="005A6E6E" w:rsidP="002A1C9D">
      <w:pPr>
        <w:ind w:left="360"/>
        <w:rPr>
          <w:color w:val="FFFFFF" w:themeColor="background1"/>
          <w:u w:val="single"/>
        </w:rPr>
      </w:pPr>
      <w:r w:rsidRPr="002C668B">
        <w:rPr>
          <w:color w:val="FFFFFF" w:themeColor="background1"/>
          <w:u w:val="single"/>
        </w:rPr>
        <w:t>God will allow the Great Tribulation on account of Israel’s apostasy.</w:t>
      </w:r>
    </w:p>
    <w:p w:rsidR="006304C7" w:rsidRPr="002C668B" w:rsidRDefault="006304C7" w:rsidP="002A1C9D"/>
    <w:p w:rsidR="006304C7" w:rsidRPr="002C668B" w:rsidRDefault="006304C7" w:rsidP="002A1C9D">
      <w:r w:rsidRPr="002C668B">
        <w:rPr>
          <w:color w:val="000000"/>
        </w:rPr>
        <w:t>9. To whom did God promise the land of Palestine?</w:t>
      </w:r>
    </w:p>
    <w:p w:rsidR="006304C7" w:rsidRPr="002C668B" w:rsidRDefault="005A6E6E" w:rsidP="002A1C9D">
      <w:pPr>
        <w:ind w:left="360"/>
        <w:rPr>
          <w:color w:val="FFFFFF" w:themeColor="background1"/>
          <w:u w:val="single"/>
        </w:rPr>
      </w:pPr>
      <w:proofErr w:type="gramStart"/>
      <w:r w:rsidRPr="002C668B">
        <w:rPr>
          <w:color w:val="FFFFFF" w:themeColor="background1"/>
          <w:u w:val="single"/>
        </w:rPr>
        <w:t>To the Jews—Abraham and his seed through Isaac.</w:t>
      </w:r>
      <w:proofErr w:type="gramEnd"/>
    </w:p>
    <w:p w:rsidR="005A6E6E" w:rsidRPr="002C668B" w:rsidRDefault="005A6E6E" w:rsidP="002A1C9D">
      <w:pPr>
        <w:ind w:left="360"/>
        <w:rPr>
          <w:u w:val="single"/>
        </w:rPr>
      </w:pPr>
    </w:p>
    <w:p w:rsidR="006304C7" w:rsidRPr="002C668B" w:rsidRDefault="006304C7" w:rsidP="002A1C9D">
      <w:r w:rsidRPr="002C668B">
        <w:rPr>
          <w:color w:val="000000"/>
        </w:rPr>
        <w:t>10. Explain what Zionism is.</w:t>
      </w:r>
    </w:p>
    <w:p w:rsidR="006304C7" w:rsidRPr="002C668B" w:rsidRDefault="005A6E6E" w:rsidP="002A1C9D">
      <w:pPr>
        <w:ind w:left="360"/>
        <w:rPr>
          <w:color w:val="FFFFFF" w:themeColor="background1"/>
          <w:u w:val="single"/>
        </w:rPr>
      </w:pPr>
      <w:r w:rsidRPr="002C668B">
        <w:rPr>
          <w:color w:val="FFFFFF" w:themeColor="background1"/>
          <w:u w:val="single"/>
        </w:rPr>
        <w:t>It is a nationally attempted restoration of Israel. It is a restoration in unbelief.</w:t>
      </w:r>
    </w:p>
    <w:p w:rsidR="006304C7" w:rsidRPr="002C668B" w:rsidRDefault="006304C7" w:rsidP="002A1C9D"/>
    <w:p w:rsidR="006304C7" w:rsidRPr="002C668B" w:rsidRDefault="006304C7" w:rsidP="002A1C9D">
      <w:pPr>
        <w:ind w:left="360" w:hanging="360"/>
      </w:pPr>
      <w:r w:rsidRPr="002C668B">
        <w:rPr>
          <w:color w:val="000000"/>
        </w:rPr>
        <w:t>11. Into how many classes of people has the seed of Abraham been divided?</w:t>
      </w:r>
    </w:p>
    <w:p w:rsidR="006304C7" w:rsidRPr="002C668B" w:rsidRDefault="005B543C" w:rsidP="002A1C9D">
      <w:pPr>
        <w:ind w:left="360"/>
        <w:rPr>
          <w:color w:val="FFFFFF" w:themeColor="background1"/>
          <w:u w:val="single"/>
        </w:rPr>
      </w:pPr>
      <w:r w:rsidRPr="002C668B">
        <w:rPr>
          <w:color w:val="FFFFFF" w:themeColor="background1"/>
          <w:u w:val="single"/>
        </w:rPr>
        <w:t>Into two classes: Isaac or Ishmael—Promise or Flesh.</w:t>
      </w:r>
    </w:p>
    <w:p w:rsidR="006304C7" w:rsidRPr="002C668B" w:rsidRDefault="006304C7" w:rsidP="002A1C9D"/>
    <w:p w:rsidR="006304C7" w:rsidRPr="002C668B" w:rsidRDefault="006304C7" w:rsidP="002A1C9D">
      <w:r w:rsidRPr="002C668B">
        <w:rPr>
          <w:color w:val="000000"/>
        </w:rPr>
        <w:t>12. Is there any hope of Israel’s restoration?</w:t>
      </w:r>
    </w:p>
    <w:p w:rsidR="006304C7" w:rsidRPr="002C668B" w:rsidRDefault="00062ACF" w:rsidP="002A1C9D">
      <w:pPr>
        <w:ind w:left="360"/>
        <w:rPr>
          <w:color w:val="FFFFFF" w:themeColor="background1"/>
          <w:u w:val="single"/>
        </w:rPr>
      </w:pPr>
      <w:r w:rsidRPr="002C668B">
        <w:rPr>
          <w:color w:val="FFFFFF" w:themeColor="background1"/>
          <w:u w:val="single"/>
        </w:rPr>
        <w:t>Yes, it absolutely will happen, they return to the Lord and obey Him.</w:t>
      </w:r>
    </w:p>
    <w:p w:rsidR="006304C7" w:rsidRPr="002C668B" w:rsidRDefault="006304C7" w:rsidP="002A1C9D"/>
    <w:p w:rsidR="006304C7" w:rsidRPr="002C668B" w:rsidRDefault="006304C7" w:rsidP="002A1C9D">
      <w:r w:rsidRPr="002C668B">
        <w:rPr>
          <w:color w:val="000000"/>
        </w:rPr>
        <w:t>13. What is the key to their blessing and glory?</w:t>
      </w:r>
      <w:r w:rsidR="00062ACF" w:rsidRPr="002C668B">
        <w:t xml:space="preserve"> </w:t>
      </w:r>
      <w:r w:rsidR="00062ACF" w:rsidRPr="002C668B">
        <w:rPr>
          <w:color w:val="FFFFFF" w:themeColor="background1"/>
          <w:u w:val="single"/>
        </w:rPr>
        <w:t>Christ’s return.</w:t>
      </w:r>
    </w:p>
    <w:p w:rsidR="006304C7" w:rsidRPr="002C668B" w:rsidRDefault="006304C7" w:rsidP="002A1C9D"/>
    <w:p w:rsidR="006304C7" w:rsidRPr="002C668B" w:rsidRDefault="006304C7" w:rsidP="002A1C9D">
      <w:r w:rsidRPr="002C668B">
        <w:rPr>
          <w:color w:val="000000"/>
        </w:rPr>
        <w:t>14. What are the results of His coming?</w:t>
      </w:r>
      <w:r w:rsidR="00062ACF" w:rsidRPr="002C668B">
        <w:rPr>
          <w:color w:val="000000"/>
        </w:rPr>
        <w:t xml:space="preserve"> (Name at least 4)</w:t>
      </w:r>
    </w:p>
    <w:p w:rsidR="00062ACF" w:rsidRPr="002C668B" w:rsidRDefault="00062ACF" w:rsidP="002A1C9D">
      <w:pPr>
        <w:ind w:left="360"/>
        <w:rPr>
          <w:u w:val="single"/>
        </w:rPr>
        <w:sectPr w:rsidR="00062ACF" w:rsidRPr="002C668B" w:rsidSect="007C60C4">
          <w:endnotePr>
            <w:numFmt w:val="decimal"/>
          </w:endnotePr>
          <w:type w:val="continuous"/>
          <w:pgSz w:w="12240" w:h="15840" w:code="1"/>
          <w:pgMar w:top="1440" w:right="1800" w:bottom="1440" w:left="1800" w:header="720" w:footer="720" w:gutter="0"/>
          <w:cols w:space="720"/>
          <w:docGrid w:linePitch="360"/>
        </w:sectPr>
      </w:pPr>
    </w:p>
    <w:p w:rsidR="006304C7" w:rsidRPr="002C668B" w:rsidRDefault="00062ACF" w:rsidP="002A1C9D">
      <w:pPr>
        <w:rPr>
          <w:color w:val="FFFFFF" w:themeColor="background1"/>
          <w:u w:val="single"/>
        </w:rPr>
      </w:pPr>
      <w:r w:rsidRPr="002C668B">
        <w:rPr>
          <w:color w:val="FFFFFF" w:themeColor="background1"/>
          <w:u w:val="single"/>
        </w:rPr>
        <w:lastRenderedPageBreak/>
        <w:t>Change in the animal world.</w:t>
      </w:r>
    </w:p>
    <w:p w:rsidR="00062ACF" w:rsidRPr="002C668B" w:rsidRDefault="00062ACF" w:rsidP="002A1C9D">
      <w:pPr>
        <w:rPr>
          <w:color w:val="FFFFFF" w:themeColor="background1"/>
          <w:u w:val="single"/>
        </w:rPr>
      </w:pPr>
      <w:proofErr w:type="gramStart"/>
      <w:r w:rsidRPr="002C668B">
        <w:rPr>
          <w:color w:val="FFFFFF" w:themeColor="background1"/>
          <w:u w:val="single"/>
        </w:rPr>
        <w:t>Earth full of the knowledge of the Lord.</w:t>
      </w:r>
      <w:proofErr w:type="gramEnd"/>
    </w:p>
    <w:p w:rsidR="00062ACF" w:rsidRPr="002C668B" w:rsidRDefault="00062ACF" w:rsidP="002A1C9D">
      <w:pPr>
        <w:ind w:right="-180"/>
        <w:rPr>
          <w:color w:val="FFFFFF" w:themeColor="background1"/>
          <w:u w:val="single"/>
        </w:rPr>
      </w:pPr>
      <w:r w:rsidRPr="002C668B">
        <w:rPr>
          <w:color w:val="FFFFFF" w:themeColor="background1"/>
          <w:u w:val="single"/>
        </w:rPr>
        <w:t>The Son of David will stand for an ensign.</w:t>
      </w:r>
    </w:p>
    <w:p w:rsidR="00062ACF" w:rsidRPr="002C668B" w:rsidRDefault="00062ACF" w:rsidP="002A1C9D">
      <w:pPr>
        <w:rPr>
          <w:color w:val="FFFFFF" w:themeColor="background1"/>
          <w:u w:val="single"/>
        </w:rPr>
      </w:pPr>
      <w:r w:rsidRPr="002C668B">
        <w:rPr>
          <w:color w:val="FFFFFF" w:themeColor="background1"/>
          <w:u w:val="single"/>
        </w:rPr>
        <w:lastRenderedPageBreak/>
        <w:t>The Gentiles shall seek Him.</w:t>
      </w:r>
    </w:p>
    <w:p w:rsidR="00062ACF" w:rsidRPr="002C668B" w:rsidRDefault="00062ACF" w:rsidP="002A1C9D">
      <w:pPr>
        <w:rPr>
          <w:color w:val="FFFFFF" w:themeColor="background1"/>
          <w:u w:val="single"/>
        </w:rPr>
      </w:pPr>
      <w:r w:rsidRPr="002C668B">
        <w:rPr>
          <w:color w:val="FFFFFF" w:themeColor="background1"/>
          <w:u w:val="single"/>
        </w:rPr>
        <w:t>His rest will be glorious.</w:t>
      </w:r>
    </w:p>
    <w:p w:rsidR="00062ACF" w:rsidRPr="002C668B" w:rsidRDefault="00062ACF" w:rsidP="002A1C9D">
      <w:pPr>
        <w:rPr>
          <w:color w:val="FFFFFF" w:themeColor="background1"/>
          <w:u w:val="single"/>
        </w:rPr>
        <w:sectPr w:rsidR="00062ACF" w:rsidRPr="002C668B" w:rsidSect="00062ACF">
          <w:endnotePr>
            <w:numFmt w:val="decimal"/>
          </w:endnotePr>
          <w:type w:val="continuous"/>
          <w:pgSz w:w="12240" w:h="15840" w:code="1"/>
          <w:pgMar w:top="1440" w:right="1800" w:bottom="1440" w:left="2160" w:header="720" w:footer="720" w:gutter="0"/>
          <w:cols w:num="2" w:space="180"/>
          <w:docGrid w:linePitch="360"/>
        </w:sectPr>
      </w:pPr>
      <w:r w:rsidRPr="002C668B">
        <w:rPr>
          <w:color w:val="FFFFFF" w:themeColor="background1"/>
          <w:u w:val="single"/>
        </w:rPr>
        <w:t xml:space="preserve">Israel will be </w:t>
      </w:r>
      <w:r w:rsidR="001E4055" w:rsidRPr="002C668B">
        <w:rPr>
          <w:color w:val="FFFFFF" w:themeColor="background1"/>
          <w:u w:val="single"/>
        </w:rPr>
        <w:t>re-gathered</w:t>
      </w:r>
      <w:r w:rsidRPr="002C668B">
        <w:rPr>
          <w:color w:val="FFFFFF" w:themeColor="background1"/>
          <w:u w:val="single"/>
        </w:rPr>
        <w:t xml:space="preserve"> and restored</w:t>
      </w:r>
    </w:p>
    <w:p w:rsidR="00062ACF" w:rsidRPr="002C668B" w:rsidRDefault="00062ACF" w:rsidP="002A1C9D">
      <w:pPr>
        <w:rPr>
          <w:color w:val="000000"/>
        </w:rPr>
      </w:pPr>
    </w:p>
    <w:p w:rsidR="0066491D" w:rsidRPr="002C668B" w:rsidRDefault="006304C7" w:rsidP="002A1C9D">
      <w:pPr>
        <w:rPr>
          <w:color w:val="000000"/>
          <w:sz w:val="48"/>
          <w:szCs w:val="48"/>
        </w:rPr>
      </w:pPr>
      <w:r w:rsidRPr="002C668B">
        <w:rPr>
          <w:color w:val="000000"/>
        </w:rPr>
        <w:t>15. What does the valley of dry bones speak of?</w:t>
      </w:r>
      <w:r w:rsidR="00062ACF" w:rsidRPr="002C668B">
        <w:t xml:space="preserve"> </w:t>
      </w:r>
      <w:proofErr w:type="gramStart"/>
      <w:r w:rsidR="00062ACF" w:rsidRPr="002C668B">
        <w:rPr>
          <w:color w:val="FFFFFF" w:themeColor="background1"/>
          <w:u w:val="single"/>
        </w:rPr>
        <w:t>The whole house of Israel.</w:t>
      </w:r>
      <w:proofErr w:type="gramEnd"/>
      <w:r w:rsidR="0066491D" w:rsidRPr="002C668B">
        <w:rPr>
          <w:color w:val="000000"/>
          <w:sz w:val="48"/>
          <w:szCs w:val="48"/>
        </w:rPr>
        <w:br w:type="page"/>
      </w:r>
    </w:p>
    <w:p w:rsidR="006304C7" w:rsidRPr="002C668B" w:rsidRDefault="0033291C" w:rsidP="00603BC6">
      <w:pPr>
        <w:pStyle w:val="Heading1"/>
      </w:pPr>
      <w:bookmarkStart w:id="51" w:name="_Toc245407430"/>
      <w:bookmarkStart w:id="52" w:name="OLE_LINK7"/>
      <w:bookmarkStart w:id="53" w:name="OLE_LINK8"/>
      <w:r>
        <w:lastRenderedPageBreak/>
        <w:t xml:space="preserve">Ch. 1 </w:t>
      </w:r>
      <w:r w:rsidR="00081A2D">
        <w:t>–</w:t>
      </w:r>
      <w:r>
        <w:t xml:space="preserve"> </w:t>
      </w:r>
      <w:r w:rsidR="00081A2D">
        <w:t>Message &amp; Development of</w:t>
      </w:r>
      <w:r w:rsidR="006304C7" w:rsidRPr="002C668B">
        <w:t xml:space="preserve"> Daniel</w:t>
      </w:r>
      <w:bookmarkEnd w:id="51"/>
    </w:p>
    <w:p w:rsidR="006304C7" w:rsidRPr="002C668B" w:rsidRDefault="006304C7" w:rsidP="002A1C9D"/>
    <w:p w:rsidR="006304C7" w:rsidRPr="002C668B" w:rsidRDefault="005774E4" w:rsidP="00AC24B9">
      <w:pPr>
        <w:pStyle w:val="Heading2"/>
        <w:numPr>
          <w:ilvl w:val="0"/>
          <w:numId w:val="8"/>
        </w:numPr>
        <w:tabs>
          <w:tab w:val="left" w:pos="450"/>
        </w:tabs>
        <w:ind w:left="360" w:hanging="360"/>
      </w:pPr>
      <w:bookmarkStart w:id="54" w:name="_Toc245405379"/>
      <w:r w:rsidRPr="002C668B">
        <w:t>The Message</w:t>
      </w:r>
      <w:bookmarkEnd w:id="54"/>
      <w:r w:rsidR="00081A2D">
        <w:t xml:space="preserve"> of Daniel</w:t>
      </w:r>
    </w:p>
    <w:p w:rsidR="006304C7" w:rsidRPr="002C668B" w:rsidRDefault="006304C7" w:rsidP="002A1C9D">
      <w:pPr>
        <w:ind w:firstLine="720"/>
      </w:pPr>
      <w:r w:rsidRPr="002C668B">
        <w:rPr>
          <w:color w:val="000000"/>
        </w:rPr>
        <w:t>Dan. 1:1-3; 2:46-49; 5:11</w:t>
      </w:r>
      <w:proofErr w:type="gramStart"/>
      <w:r w:rsidRPr="002C668B">
        <w:rPr>
          <w:color w:val="000000"/>
        </w:rPr>
        <w:t>,12</w:t>
      </w:r>
      <w:proofErr w:type="gramEnd"/>
      <w:r w:rsidRPr="002C668B">
        <w:rPr>
          <w:color w:val="000000"/>
        </w:rPr>
        <w:t>; 5:29-6:3; 8:27-9:4</w:t>
      </w:r>
    </w:p>
    <w:p w:rsidR="006304C7" w:rsidRPr="002C668B" w:rsidRDefault="006304C7" w:rsidP="002A1C9D"/>
    <w:p w:rsidR="006304C7" w:rsidRPr="002C668B" w:rsidRDefault="006304C7" w:rsidP="002A1C9D">
      <w:pPr>
        <w:ind w:firstLine="720"/>
      </w:pPr>
      <w:r w:rsidRPr="002C668B">
        <w:rPr>
          <w:color w:val="000000"/>
        </w:rPr>
        <w:t>1. The Truth of It</w:t>
      </w:r>
    </w:p>
    <w:p w:rsidR="006304C7" w:rsidRPr="002C668B" w:rsidRDefault="006304C7" w:rsidP="002A1C9D"/>
    <w:p w:rsidR="00CB2320" w:rsidRPr="002C668B" w:rsidRDefault="006304C7" w:rsidP="002A1C9D">
      <w:pPr>
        <w:ind w:firstLine="720"/>
      </w:pPr>
      <w:r w:rsidRPr="002C668B">
        <w:rPr>
          <w:color w:val="000000"/>
        </w:rPr>
        <w:t>Porphyry, a Syrian, in the third century -Not written by Daniel B.C. 533 - it was a forgery written in</w:t>
      </w:r>
      <w:r w:rsidR="00CB2320" w:rsidRPr="002C668B">
        <w:t xml:space="preserve"> </w:t>
      </w:r>
      <w:r w:rsidRPr="002C668B">
        <w:rPr>
          <w:color w:val="000000"/>
        </w:rPr>
        <w:t xml:space="preserve">the time of </w:t>
      </w:r>
      <w:bookmarkEnd w:id="52"/>
      <w:bookmarkEnd w:id="53"/>
      <w:r w:rsidRPr="002C668B">
        <w:rPr>
          <w:color w:val="000000"/>
        </w:rPr>
        <w:t>the Maccabees about B.C. 168.</w:t>
      </w:r>
      <w:r w:rsidR="00CB2320" w:rsidRPr="002C668B">
        <w:t xml:space="preserve"> </w:t>
      </w:r>
      <w:proofErr w:type="gramStart"/>
      <w:r w:rsidRPr="002C668B">
        <w:rPr>
          <w:color w:val="000000"/>
        </w:rPr>
        <w:t xml:space="preserve">After </w:t>
      </w:r>
      <w:proofErr w:type="spellStart"/>
      <w:r w:rsidRPr="002C668B">
        <w:rPr>
          <w:color w:val="000000"/>
        </w:rPr>
        <w:t>Autiochus</w:t>
      </w:r>
      <w:proofErr w:type="spellEnd"/>
      <w:r w:rsidRPr="002C668B">
        <w:rPr>
          <w:color w:val="000000"/>
        </w:rPr>
        <w:t xml:space="preserve"> </w:t>
      </w:r>
      <w:proofErr w:type="spellStart"/>
      <w:r w:rsidRPr="002C668B">
        <w:rPr>
          <w:color w:val="000000"/>
        </w:rPr>
        <w:t>Epiphanes</w:t>
      </w:r>
      <w:proofErr w:type="spellEnd"/>
      <w:r w:rsidR="00CB2320" w:rsidRPr="002C668B">
        <w:rPr>
          <w:color w:val="000000"/>
        </w:rPr>
        <w:t>.</w:t>
      </w:r>
      <w:proofErr w:type="gramEnd"/>
      <w:r w:rsidR="00CB2320" w:rsidRPr="002C668B">
        <w:rPr>
          <w:color w:val="000000"/>
        </w:rPr>
        <w:t xml:space="preserve"> </w:t>
      </w:r>
      <w:r w:rsidRPr="002C668B">
        <w:rPr>
          <w:color w:val="000000"/>
        </w:rPr>
        <w:t>It was written before B.C. 175-165 (if not)</w:t>
      </w:r>
      <w:r w:rsidR="00CB2320" w:rsidRPr="002C668B">
        <w:t xml:space="preserve"> </w:t>
      </w:r>
      <w:proofErr w:type="gramStart"/>
      <w:r w:rsidRPr="002C668B">
        <w:rPr>
          <w:color w:val="000000"/>
        </w:rPr>
        <w:t>How</w:t>
      </w:r>
      <w:proofErr w:type="gramEnd"/>
      <w:r w:rsidRPr="002C668B">
        <w:rPr>
          <w:color w:val="000000"/>
        </w:rPr>
        <w:t xml:space="preserve"> did it get into the Septuagint, Greek Trans;</w:t>
      </w:r>
      <w:r w:rsidR="00CB2320" w:rsidRPr="002C668B">
        <w:t xml:space="preserve"> </w:t>
      </w:r>
      <w:r w:rsidRPr="002C668B">
        <w:rPr>
          <w:color w:val="000000"/>
        </w:rPr>
        <w:t>completed B.C. 285, or over 100 years before it is claimed</w:t>
      </w:r>
      <w:r w:rsidR="00CB2320" w:rsidRPr="002C668B">
        <w:t xml:space="preserve"> </w:t>
      </w:r>
      <w:r w:rsidRPr="002C668B">
        <w:rPr>
          <w:color w:val="000000"/>
        </w:rPr>
        <w:t xml:space="preserve">to be written. </w:t>
      </w:r>
    </w:p>
    <w:p w:rsidR="006304C7" w:rsidRPr="002C668B" w:rsidRDefault="006304C7" w:rsidP="002A1C9D">
      <w:pPr>
        <w:ind w:firstLine="720"/>
      </w:pPr>
      <w:r w:rsidRPr="002C668B">
        <w:rPr>
          <w:color w:val="000000"/>
        </w:rPr>
        <w:t xml:space="preserve">Josephus says - of Alexander the Great, who is foretold in Dan. 8:5-8 came to Jerusalem B.C. 332, </w:t>
      </w:r>
      <w:proofErr w:type="spellStart"/>
      <w:r w:rsidRPr="002C668B">
        <w:rPr>
          <w:color w:val="000000"/>
        </w:rPr>
        <w:t>Juddua</w:t>
      </w:r>
      <w:proofErr w:type="spellEnd"/>
      <w:r w:rsidRPr="002C668B">
        <w:rPr>
          <w:color w:val="000000"/>
        </w:rPr>
        <w:t xml:space="preserve"> the High</w:t>
      </w:r>
      <w:r w:rsidR="00CB2320" w:rsidRPr="002C668B">
        <w:t xml:space="preserve"> </w:t>
      </w:r>
      <w:r w:rsidRPr="002C668B">
        <w:rPr>
          <w:color w:val="000000"/>
        </w:rPr>
        <w:t>Priest showed him the reference to himself.</w:t>
      </w:r>
    </w:p>
    <w:p w:rsidR="006304C7" w:rsidRPr="002C668B" w:rsidRDefault="006304C7" w:rsidP="002A1C9D">
      <w:pPr>
        <w:ind w:firstLine="720"/>
      </w:pPr>
      <w:r w:rsidRPr="002C668B">
        <w:rPr>
          <w:color w:val="000000"/>
        </w:rPr>
        <w:t xml:space="preserve">Ezekiel </w:t>
      </w:r>
      <w:r w:rsidR="00CB2320" w:rsidRPr="002C668B">
        <w:rPr>
          <w:color w:val="000000"/>
        </w:rPr>
        <w:t>was</w:t>
      </w:r>
      <w:r w:rsidRPr="002C668B">
        <w:rPr>
          <w:color w:val="000000"/>
        </w:rPr>
        <w:t xml:space="preserve"> a contemporary of Daniel - </w:t>
      </w:r>
      <w:proofErr w:type="spellStart"/>
      <w:r w:rsidRPr="002C668B">
        <w:rPr>
          <w:color w:val="000000"/>
        </w:rPr>
        <w:t>Eze</w:t>
      </w:r>
      <w:proofErr w:type="spellEnd"/>
      <w:r w:rsidRPr="002C668B">
        <w:rPr>
          <w:color w:val="000000"/>
        </w:rPr>
        <w:t>. 14:14</w:t>
      </w:r>
      <w:proofErr w:type="gramStart"/>
      <w:r w:rsidRPr="002C668B">
        <w:rPr>
          <w:color w:val="000000"/>
        </w:rPr>
        <w:t>,20</w:t>
      </w:r>
      <w:proofErr w:type="gramEnd"/>
      <w:r w:rsidRPr="002C668B">
        <w:rPr>
          <w:color w:val="000000"/>
        </w:rPr>
        <w:t>; 28:3</w:t>
      </w:r>
      <w:r w:rsidR="00CB2320" w:rsidRPr="002C668B">
        <w:t xml:space="preserve">. </w:t>
      </w:r>
      <w:r w:rsidRPr="002C668B">
        <w:rPr>
          <w:color w:val="000000"/>
        </w:rPr>
        <w:t>Jesus - Matt 24:15</w:t>
      </w:r>
    </w:p>
    <w:p w:rsidR="006304C7" w:rsidRPr="002C668B" w:rsidRDefault="006304C7" w:rsidP="002A1C9D">
      <w:pPr>
        <w:ind w:firstLine="720"/>
      </w:pPr>
      <w:proofErr w:type="spellStart"/>
      <w:r w:rsidRPr="002C668B">
        <w:rPr>
          <w:color w:val="000000"/>
        </w:rPr>
        <w:t>Ashpenaz</w:t>
      </w:r>
      <w:proofErr w:type="spellEnd"/>
      <w:r w:rsidRPr="002C668B">
        <w:rPr>
          <w:color w:val="000000"/>
        </w:rPr>
        <w:t xml:space="preserve"> - Dan. 1:3 (</w:t>
      </w:r>
      <w:proofErr w:type="spellStart"/>
      <w:r w:rsidRPr="002C668B">
        <w:rPr>
          <w:color w:val="000000"/>
        </w:rPr>
        <w:t>Rabsaris</w:t>
      </w:r>
      <w:proofErr w:type="spellEnd"/>
      <w:r w:rsidRPr="002C668B">
        <w:rPr>
          <w:color w:val="000000"/>
        </w:rPr>
        <w:t>) has been found upon a brick</w:t>
      </w:r>
      <w:r w:rsidR="00CB2320" w:rsidRPr="002C668B">
        <w:t xml:space="preserve"> </w:t>
      </w:r>
      <w:r w:rsidRPr="002C668B">
        <w:rPr>
          <w:color w:val="000000"/>
        </w:rPr>
        <w:t>preserved in the British Museum.</w:t>
      </w:r>
    </w:p>
    <w:p w:rsidR="006304C7" w:rsidRPr="002C668B" w:rsidRDefault="006304C7" w:rsidP="002A1C9D"/>
    <w:p w:rsidR="006304C7" w:rsidRPr="002C668B" w:rsidRDefault="006304C7" w:rsidP="002A1C9D">
      <w:pPr>
        <w:ind w:firstLine="720"/>
      </w:pPr>
      <w:r w:rsidRPr="002C668B">
        <w:rPr>
          <w:color w:val="000000"/>
        </w:rPr>
        <w:t>2. The Theme of It</w:t>
      </w:r>
    </w:p>
    <w:p w:rsidR="006304C7" w:rsidRPr="002C668B" w:rsidRDefault="006304C7" w:rsidP="002A1C9D">
      <w:pPr>
        <w:ind w:firstLine="720"/>
      </w:pPr>
    </w:p>
    <w:p w:rsidR="006304C7" w:rsidRPr="002C668B" w:rsidRDefault="006304C7" w:rsidP="002A1C9D">
      <w:pPr>
        <w:ind w:firstLine="720"/>
      </w:pPr>
      <w:r w:rsidRPr="002C668B">
        <w:rPr>
          <w:color w:val="000000"/>
        </w:rPr>
        <w:t>What is it all about?</w:t>
      </w:r>
      <w:r w:rsidR="00CB2320" w:rsidRPr="002C668B">
        <w:rPr>
          <w:color w:val="000000"/>
        </w:rPr>
        <w:t xml:space="preserve"> </w:t>
      </w:r>
      <w:r w:rsidRPr="002C668B">
        <w:rPr>
          <w:color w:val="000000"/>
        </w:rPr>
        <w:t>The Universal Sovereignty of God, “God is still on the throne.”</w:t>
      </w:r>
      <w:r w:rsidR="00CB2320" w:rsidRPr="002C668B">
        <w:t xml:space="preserve"> </w:t>
      </w:r>
      <w:r w:rsidRPr="002C668B">
        <w:rPr>
          <w:color w:val="000000"/>
        </w:rPr>
        <w:t>2:28; 4:25 Notice 1:2; 2:37; 5:18</w:t>
      </w:r>
    </w:p>
    <w:p w:rsidR="006304C7" w:rsidRPr="002C668B" w:rsidRDefault="006304C7" w:rsidP="002A1C9D"/>
    <w:p w:rsidR="006304C7" w:rsidRPr="002C668B" w:rsidRDefault="006304C7" w:rsidP="002A1C9D">
      <w:pPr>
        <w:ind w:firstLine="720"/>
      </w:pPr>
      <w:r w:rsidRPr="002C668B">
        <w:rPr>
          <w:color w:val="000000"/>
        </w:rPr>
        <w:t>3. The Time of It</w:t>
      </w:r>
    </w:p>
    <w:p w:rsidR="006304C7" w:rsidRPr="002C668B" w:rsidRDefault="006304C7" w:rsidP="002A1C9D">
      <w:pPr>
        <w:ind w:firstLine="1440"/>
      </w:pPr>
    </w:p>
    <w:p w:rsidR="00CB2320" w:rsidRPr="002C668B" w:rsidRDefault="006304C7" w:rsidP="002A1C9D">
      <w:pPr>
        <w:ind w:firstLine="720"/>
      </w:pPr>
      <w:r w:rsidRPr="002C668B">
        <w:rPr>
          <w:color w:val="000000"/>
        </w:rPr>
        <w:t xml:space="preserve">At the beginning of Babylonian </w:t>
      </w:r>
      <w:proofErr w:type="spellStart"/>
      <w:r w:rsidRPr="002C668B">
        <w:rPr>
          <w:color w:val="000000"/>
        </w:rPr>
        <w:t>conquest.This</w:t>
      </w:r>
      <w:proofErr w:type="spellEnd"/>
      <w:r w:rsidRPr="002C668B">
        <w:rPr>
          <w:color w:val="000000"/>
        </w:rPr>
        <w:t xml:space="preserve"> is how the book opens. “In the third year of the reign of </w:t>
      </w:r>
      <w:proofErr w:type="spellStart"/>
      <w:r w:rsidRPr="002C668B">
        <w:rPr>
          <w:color w:val="000000"/>
        </w:rPr>
        <w:t>Jehoiakim</w:t>
      </w:r>
      <w:proofErr w:type="spellEnd"/>
      <w:r w:rsidRPr="002C668B">
        <w:rPr>
          <w:color w:val="000000"/>
        </w:rPr>
        <w:t xml:space="preserve"> King of Judah came Nebuchadnezzar king of Babylon</w:t>
      </w:r>
      <w:r w:rsidR="00CB2320" w:rsidRPr="002C668B">
        <w:t xml:space="preserve"> </w:t>
      </w:r>
      <w:r w:rsidRPr="002C668B">
        <w:rPr>
          <w:color w:val="000000"/>
        </w:rPr>
        <w:t>unto Jerusalem, and besieged it.” Dan. 1:1</w:t>
      </w:r>
    </w:p>
    <w:p w:rsidR="00CB2320" w:rsidRPr="002C668B" w:rsidRDefault="006304C7" w:rsidP="002A1C9D">
      <w:pPr>
        <w:ind w:firstLine="720"/>
      </w:pPr>
      <w:r w:rsidRPr="002C668B">
        <w:rPr>
          <w:color w:val="000000"/>
        </w:rPr>
        <w:t xml:space="preserve">Jeremiah 25:1 places this captivity in the fourth year of </w:t>
      </w:r>
      <w:proofErr w:type="spellStart"/>
      <w:r w:rsidRPr="002C668B">
        <w:rPr>
          <w:color w:val="000000"/>
        </w:rPr>
        <w:t>Jehoiakim</w:t>
      </w:r>
      <w:proofErr w:type="spellEnd"/>
      <w:r w:rsidRPr="002C668B">
        <w:rPr>
          <w:color w:val="000000"/>
        </w:rPr>
        <w:t>,</w:t>
      </w:r>
      <w:r w:rsidR="00CB2320" w:rsidRPr="002C668B">
        <w:t xml:space="preserve"> </w:t>
      </w:r>
      <w:r w:rsidRPr="002C668B">
        <w:rPr>
          <w:color w:val="000000"/>
        </w:rPr>
        <w:t>Daniel in the third.</w:t>
      </w:r>
      <w:r w:rsidR="00CB2320" w:rsidRPr="002C668B">
        <w:t xml:space="preserve"> </w:t>
      </w:r>
      <w:r w:rsidRPr="002C668B">
        <w:rPr>
          <w:color w:val="000000"/>
        </w:rPr>
        <w:t>Is this an error? Is the Bible wrong?</w:t>
      </w:r>
      <w:r w:rsidR="00CB2320" w:rsidRPr="002C668B">
        <w:t xml:space="preserve"> </w:t>
      </w:r>
      <w:r w:rsidRPr="002C668B">
        <w:rPr>
          <w:color w:val="000000"/>
        </w:rPr>
        <w:t>The Jews, counted every bit of a year as one year.</w:t>
      </w:r>
      <w:r w:rsidR="00CB2320" w:rsidRPr="002C668B">
        <w:t xml:space="preserve"> </w:t>
      </w:r>
      <w:r w:rsidRPr="002C668B">
        <w:rPr>
          <w:color w:val="000000"/>
        </w:rPr>
        <w:t>Jeremiah is writing to the Jews.</w:t>
      </w:r>
      <w:r w:rsidR="00CB2320" w:rsidRPr="002C668B">
        <w:t xml:space="preserve"> </w:t>
      </w:r>
      <w:r w:rsidRPr="002C668B">
        <w:rPr>
          <w:color w:val="000000"/>
        </w:rPr>
        <w:t>Daniel is writing more for the Gentiles.</w:t>
      </w:r>
      <w:r w:rsidR="00CB2320" w:rsidRPr="002C668B">
        <w:t xml:space="preserve"> </w:t>
      </w:r>
      <w:proofErr w:type="gramStart"/>
      <w:r w:rsidRPr="002C668B">
        <w:rPr>
          <w:color w:val="000000"/>
        </w:rPr>
        <w:t>(9th month of the next year.)</w:t>
      </w:r>
      <w:proofErr w:type="gramEnd"/>
      <w:r w:rsidR="00CB2320" w:rsidRPr="002C668B">
        <w:t xml:space="preserve"> </w:t>
      </w:r>
      <w:r w:rsidRPr="002C668B">
        <w:rPr>
          <w:color w:val="000000"/>
        </w:rPr>
        <w:t>Also - The Babylonian conquest was in three stages.</w:t>
      </w:r>
      <w:r w:rsidR="00CB2320" w:rsidRPr="002C668B">
        <w:t xml:space="preserve"> </w:t>
      </w:r>
      <w:proofErr w:type="gramStart"/>
      <w:r w:rsidRPr="002C668B">
        <w:rPr>
          <w:color w:val="000000"/>
        </w:rPr>
        <w:t>The servitude - the captivity - the destruction.</w:t>
      </w:r>
      <w:proofErr w:type="gramEnd"/>
    </w:p>
    <w:p w:rsidR="00CB2320" w:rsidRPr="002C668B" w:rsidRDefault="006304C7" w:rsidP="002A1C9D">
      <w:pPr>
        <w:ind w:firstLine="720"/>
        <w:rPr>
          <w:color w:val="000000"/>
        </w:rPr>
      </w:pPr>
      <w:r w:rsidRPr="002C668B">
        <w:rPr>
          <w:color w:val="000000"/>
        </w:rPr>
        <w:t>This is at the servitude stage - (3 years 9 months)</w:t>
      </w:r>
      <w:r w:rsidR="00CB2320" w:rsidRPr="002C668B">
        <w:t xml:space="preserve"> </w:t>
      </w:r>
      <w:r w:rsidRPr="002C668B">
        <w:rPr>
          <w:color w:val="000000"/>
        </w:rPr>
        <w:t>Nebuchadnezzar demanded submission -</w:t>
      </w:r>
      <w:r w:rsidR="00CB2320" w:rsidRPr="002C668B">
        <w:t xml:space="preserve"> </w:t>
      </w:r>
      <w:r w:rsidRPr="002C668B">
        <w:rPr>
          <w:color w:val="000000"/>
        </w:rPr>
        <w:t>Judah lost their independence -Nebuchadnezzar returned to Babylon wit choicest treasures.</w:t>
      </w:r>
      <w:r w:rsidR="00CB2320" w:rsidRPr="002C668B">
        <w:t xml:space="preserve"> </w:t>
      </w:r>
      <w:r w:rsidRPr="002C668B">
        <w:rPr>
          <w:color w:val="000000"/>
        </w:rPr>
        <w:t>Daniel was taken - at about sixteen years old.</w:t>
      </w:r>
    </w:p>
    <w:p w:rsidR="006304C7" w:rsidRPr="002C668B" w:rsidRDefault="006304C7" w:rsidP="002A1C9D">
      <w:pPr>
        <w:ind w:firstLine="720"/>
      </w:pPr>
      <w:r w:rsidRPr="002C668B">
        <w:rPr>
          <w:color w:val="000000"/>
        </w:rPr>
        <w:t>The history of Daniel covers about seventy five years.</w:t>
      </w:r>
    </w:p>
    <w:p w:rsidR="006304C7" w:rsidRPr="002C668B" w:rsidRDefault="006304C7" w:rsidP="002A1C9D">
      <w:pPr>
        <w:ind w:firstLine="720"/>
      </w:pPr>
    </w:p>
    <w:p w:rsidR="006304C7" w:rsidRPr="002C668B" w:rsidRDefault="006304C7" w:rsidP="002A1C9D">
      <w:pPr>
        <w:ind w:firstLine="720"/>
      </w:pPr>
      <w:r w:rsidRPr="002C668B">
        <w:rPr>
          <w:color w:val="000000"/>
        </w:rPr>
        <w:t>4. The Aim of It -What does it set out to do?</w:t>
      </w:r>
      <w:r w:rsidR="00CB2320" w:rsidRPr="002C668B">
        <w:t xml:space="preserve"> </w:t>
      </w:r>
      <w:r w:rsidRPr="002C668B">
        <w:rPr>
          <w:color w:val="000000"/>
        </w:rPr>
        <w:t>(They are in captivity.)</w:t>
      </w:r>
    </w:p>
    <w:p w:rsidR="006304C7" w:rsidRPr="002C668B" w:rsidRDefault="006304C7" w:rsidP="002A1C9D"/>
    <w:p w:rsidR="006304C7" w:rsidRPr="002C668B" w:rsidRDefault="006304C7" w:rsidP="002A1C9D">
      <w:pPr>
        <w:ind w:firstLine="1440"/>
      </w:pPr>
      <w:r w:rsidRPr="002C668B">
        <w:rPr>
          <w:color w:val="000000"/>
        </w:rPr>
        <w:t>(1) To encourage the people of God to the sovereignty of God,</w:t>
      </w:r>
    </w:p>
    <w:p w:rsidR="006304C7" w:rsidRPr="002C668B" w:rsidRDefault="006304C7" w:rsidP="002A1C9D">
      <w:pPr>
        <w:ind w:firstLine="2160"/>
      </w:pPr>
      <w:proofErr w:type="gramStart"/>
      <w:r w:rsidRPr="002C668B">
        <w:rPr>
          <w:color w:val="000000"/>
        </w:rPr>
        <w:t>to</w:t>
      </w:r>
      <w:proofErr w:type="gramEnd"/>
      <w:r w:rsidRPr="002C668B">
        <w:rPr>
          <w:color w:val="000000"/>
        </w:rPr>
        <w:t xml:space="preserve"> see the purpose of God, and to put their faith in God.</w:t>
      </w:r>
    </w:p>
    <w:p w:rsidR="006304C7" w:rsidRPr="002C668B" w:rsidRDefault="006304C7" w:rsidP="002A1C9D">
      <w:pPr>
        <w:ind w:firstLine="1440"/>
      </w:pPr>
      <w:r w:rsidRPr="002C668B">
        <w:rPr>
          <w:color w:val="000000"/>
        </w:rPr>
        <w:t>(2) To give them prophetic truth -</w:t>
      </w:r>
    </w:p>
    <w:p w:rsidR="006304C7" w:rsidRPr="002C668B" w:rsidRDefault="006304C7" w:rsidP="002A1C9D">
      <w:pPr>
        <w:ind w:firstLine="2160"/>
      </w:pPr>
      <w:r w:rsidRPr="002C668B">
        <w:rPr>
          <w:color w:val="000000"/>
        </w:rPr>
        <w:t xml:space="preserve">Speaks much of the future, end-time, </w:t>
      </w:r>
      <w:proofErr w:type="gramStart"/>
      <w:r w:rsidRPr="002C668B">
        <w:rPr>
          <w:color w:val="000000"/>
        </w:rPr>
        <w:t>Second</w:t>
      </w:r>
      <w:proofErr w:type="gramEnd"/>
      <w:r w:rsidRPr="002C668B">
        <w:rPr>
          <w:color w:val="000000"/>
        </w:rPr>
        <w:t xml:space="preserve"> coming.</w:t>
      </w:r>
    </w:p>
    <w:p w:rsidR="006304C7" w:rsidRPr="002C668B" w:rsidRDefault="006304C7" w:rsidP="002A1C9D">
      <w:pPr>
        <w:ind w:firstLine="1440"/>
      </w:pPr>
      <w:r w:rsidRPr="002C668B">
        <w:rPr>
          <w:color w:val="000000"/>
        </w:rPr>
        <w:t>(3) It is a missionary account -</w:t>
      </w:r>
    </w:p>
    <w:p w:rsidR="006304C7" w:rsidRPr="002C668B" w:rsidRDefault="006304C7" w:rsidP="002A1C9D">
      <w:pPr>
        <w:ind w:firstLine="2160"/>
      </w:pPr>
      <w:proofErr w:type="gramStart"/>
      <w:r w:rsidRPr="002C668B">
        <w:rPr>
          <w:color w:val="000000"/>
        </w:rPr>
        <w:t>To give a missionary vision.</w:t>
      </w:r>
      <w:proofErr w:type="gramEnd"/>
    </w:p>
    <w:p w:rsidR="006304C7" w:rsidRPr="002C668B" w:rsidRDefault="006304C7" w:rsidP="002A1C9D">
      <w:pPr>
        <w:ind w:firstLine="720"/>
      </w:pPr>
      <w:r w:rsidRPr="002C668B">
        <w:rPr>
          <w:color w:val="000000"/>
        </w:rPr>
        <w:lastRenderedPageBreak/>
        <w:t>5. The Form of It -</w:t>
      </w:r>
      <w:r w:rsidR="00CB2320" w:rsidRPr="002C668B">
        <w:t xml:space="preserve"> </w:t>
      </w:r>
      <w:r w:rsidRPr="002C668B">
        <w:rPr>
          <w:color w:val="000000"/>
        </w:rPr>
        <w:t>What form does this book take?</w:t>
      </w:r>
    </w:p>
    <w:p w:rsidR="006304C7" w:rsidRPr="002C668B" w:rsidRDefault="006304C7" w:rsidP="002A1C9D"/>
    <w:p w:rsidR="006304C7" w:rsidRPr="002C668B" w:rsidRDefault="006304C7" w:rsidP="002A1C9D">
      <w:pPr>
        <w:ind w:firstLine="1440"/>
      </w:pPr>
      <w:r w:rsidRPr="002C668B">
        <w:rPr>
          <w:color w:val="000000"/>
        </w:rPr>
        <w:t>Divided into two equal parts -</w:t>
      </w:r>
    </w:p>
    <w:p w:rsidR="006304C7" w:rsidRPr="002C668B" w:rsidRDefault="006304C7" w:rsidP="002A1C9D">
      <w:pPr>
        <w:ind w:firstLine="2160"/>
      </w:pPr>
      <w:r w:rsidRPr="002C668B">
        <w:rPr>
          <w:color w:val="000000"/>
        </w:rPr>
        <w:t xml:space="preserve">First six </w:t>
      </w:r>
      <w:proofErr w:type="gramStart"/>
      <w:r w:rsidRPr="002C668B">
        <w:rPr>
          <w:color w:val="000000"/>
        </w:rPr>
        <w:t>chapters</w:t>
      </w:r>
      <w:proofErr w:type="gramEnd"/>
      <w:r w:rsidRPr="002C668B">
        <w:rPr>
          <w:color w:val="000000"/>
        </w:rPr>
        <w:t xml:space="preserve"> history -</w:t>
      </w:r>
    </w:p>
    <w:p w:rsidR="006304C7" w:rsidRPr="002C668B" w:rsidRDefault="006304C7" w:rsidP="002A1C9D">
      <w:pPr>
        <w:ind w:firstLine="2160"/>
      </w:pPr>
      <w:r w:rsidRPr="002C668B">
        <w:rPr>
          <w:color w:val="000000"/>
        </w:rPr>
        <w:t xml:space="preserve">Second six </w:t>
      </w:r>
      <w:proofErr w:type="gramStart"/>
      <w:r w:rsidRPr="002C668B">
        <w:rPr>
          <w:color w:val="000000"/>
        </w:rPr>
        <w:t>chapters</w:t>
      </w:r>
      <w:proofErr w:type="gramEnd"/>
      <w:r w:rsidRPr="002C668B">
        <w:rPr>
          <w:color w:val="000000"/>
        </w:rPr>
        <w:t xml:space="preserve"> prophecy -</w:t>
      </w:r>
    </w:p>
    <w:p w:rsidR="006304C7" w:rsidRPr="002C668B" w:rsidRDefault="004C2E39" w:rsidP="002A1C9D">
      <w:pPr>
        <w:ind w:firstLine="1440"/>
      </w:pPr>
      <w:r>
        <w:rPr>
          <w:color w:val="000000"/>
        </w:rPr>
        <w:t>Ch</w:t>
      </w:r>
      <w:r w:rsidR="006304C7" w:rsidRPr="002C668B">
        <w:rPr>
          <w:color w:val="000000"/>
        </w:rPr>
        <w:t>. 1-6 Daniel revealing God’s secrets to kings</w:t>
      </w:r>
    </w:p>
    <w:p w:rsidR="006304C7" w:rsidRPr="002C668B" w:rsidRDefault="004C2E39" w:rsidP="002A1C9D">
      <w:pPr>
        <w:ind w:firstLine="1440"/>
      </w:pPr>
      <w:r>
        <w:rPr>
          <w:color w:val="000000"/>
        </w:rPr>
        <w:t>Ch</w:t>
      </w:r>
      <w:r w:rsidR="006304C7" w:rsidRPr="002C668B">
        <w:rPr>
          <w:color w:val="000000"/>
        </w:rPr>
        <w:t>. 7-12 Angels revealing God’s secrets to Daniel</w:t>
      </w:r>
    </w:p>
    <w:p w:rsidR="006304C7" w:rsidRPr="002C668B" w:rsidRDefault="006304C7" w:rsidP="002A1C9D"/>
    <w:p w:rsidR="006304C7" w:rsidRPr="002C668B" w:rsidRDefault="006304C7" w:rsidP="002A1C9D">
      <w:pPr>
        <w:ind w:firstLine="720"/>
      </w:pPr>
      <w:r w:rsidRPr="002C668B">
        <w:rPr>
          <w:color w:val="000000"/>
        </w:rPr>
        <w:t>What is history and what is prophecy?</w:t>
      </w:r>
      <w:r w:rsidR="005774E4" w:rsidRPr="002C668B">
        <w:t xml:space="preserve"> </w:t>
      </w:r>
      <w:r w:rsidRPr="002C668B">
        <w:rPr>
          <w:color w:val="000000"/>
        </w:rPr>
        <w:t>What is the difference between them?</w:t>
      </w:r>
      <w:r w:rsidR="005774E4" w:rsidRPr="002C668B">
        <w:t xml:space="preserve"> </w:t>
      </w:r>
      <w:r w:rsidRPr="002C668B">
        <w:rPr>
          <w:color w:val="000000"/>
        </w:rPr>
        <w:t>History is the record of events - present and past.</w:t>
      </w:r>
      <w:r w:rsidR="005774E4" w:rsidRPr="002C668B">
        <w:t xml:space="preserve"> </w:t>
      </w:r>
      <w:r w:rsidRPr="002C668B">
        <w:rPr>
          <w:color w:val="000000"/>
        </w:rPr>
        <w:t>Prophecy is history written in advance.</w:t>
      </w:r>
    </w:p>
    <w:p w:rsidR="006304C7" w:rsidRPr="002C668B" w:rsidRDefault="006304C7" w:rsidP="002A1C9D">
      <w:pPr>
        <w:ind w:firstLine="720"/>
      </w:pPr>
      <w:r w:rsidRPr="002C668B">
        <w:rPr>
          <w:color w:val="000000"/>
        </w:rPr>
        <w:t>How did these men write prophetically?</w:t>
      </w:r>
      <w:r w:rsidR="005774E4" w:rsidRPr="002C668B">
        <w:t xml:space="preserve"> </w:t>
      </w:r>
      <w:r w:rsidRPr="002C668B">
        <w:rPr>
          <w:color w:val="000000"/>
        </w:rPr>
        <w:t>II Peter 1:21</w:t>
      </w:r>
    </w:p>
    <w:p w:rsidR="00CB2320" w:rsidRPr="002C668B" w:rsidRDefault="006304C7" w:rsidP="002A1C9D">
      <w:pPr>
        <w:ind w:firstLine="720"/>
      </w:pPr>
      <w:r w:rsidRPr="002C668B">
        <w:rPr>
          <w:color w:val="000000"/>
        </w:rPr>
        <w:t>Why is the Book of Daniel different from the other prophetic books?</w:t>
      </w:r>
    </w:p>
    <w:p w:rsidR="00CB2320" w:rsidRPr="002C668B" w:rsidRDefault="006304C7" w:rsidP="002A1C9D">
      <w:pPr>
        <w:ind w:firstLine="720"/>
      </w:pPr>
      <w:r w:rsidRPr="002C668B">
        <w:rPr>
          <w:color w:val="000000"/>
        </w:rPr>
        <w:t>God is not speaking to His own people.</w:t>
      </w:r>
      <w:r w:rsidR="00CB2320" w:rsidRPr="002C668B">
        <w:t xml:space="preserve"> </w:t>
      </w:r>
      <w:r w:rsidRPr="002C668B">
        <w:rPr>
          <w:color w:val="000000"/>
        </w:rPr>
        <w:t xml:space="preserve">You don’t find “Thus </w:t>
      </w:r>
      <w:proofErr w:type="spellStart"/>
      <w:r w:rsidRPr="002C668B">
        <w:rPr>
          <w:color w:val="000000"/>
        </w:rPr>
        <w:t>saith</w:t>
      </w:r>
      <w:proofErr w:type="spellEnd"/>
      <w:r w:rsidRPr="002C668B">
        <w:rPr>
          <w:color w:val="000000"/>
        </w:rPr>
        <w:t xml:space="preserve"> the Lord.”</w:t>
      </w:r>
      <w:r w:rsidR="00CB2320" w:rsidRPr="002C668B">
        <w:t xml:space="preserve"> </w:t>
      </w:r>
      <w:r w:rsidRPr="002C668B">
        <w:rPr>
          <w:color w:val="000000"/>
        </w:rPr>
        <w:t>You don’t find “My people” Isaiah - Hosea</w:t>
      </w:r>
      <w:r w:rsidR="00CB2320" w:rsidRPr="002C668B">
        <w:t xml:space="preserve"> </w:t>
      </w:r>
      <w:r w:rsidRPr="002C668B">
        <w:rPr>
          <w:color w:val="000000"/>
        </w:rPr>
        <w:t>(Lo-</w:t>
      </w:r>
      <w:proofErr w:type="spellStart"/>
      <w:r w:rsidRPr="002C668B">
        <w:rPr>
          <w:color w:val="000000"/>
        </w:rPr>
        <w:t>Ammi</w:t>
      </w:r>
      <w:proofErr w:type="spellEnd"/>
      <w:r w:rsidRPr="002C668B">
        <w:rPr>
          <w:color w:val="000000"/>
        </w:rPr>
        <w:t xml:space="preserve"> - not my People.)</w:t>
      </w:r>
      <w:r w:rsidR="00CB2320" w:rsidRPr="002C668B">
        <w:t xml:space="preserve"> </w:t>
      </w:r>
      <w:r w:rsidRPr="002C668B">
        <w:rPr>
          <w:color w:val="000000"/>
        </w:rPr>
        <w:t>In the closing chapters God says repeatedly</w:t>
      </w:r>
      <w:r w:rsidR="004C2E39">
        <w:rPr>
          <w:color w:val="000000"/>
        </w:rPr>
        <w:t xml:space="preserve"> </w:t>
      </w:r>
      <w:r w:rsidRPr="002C668B">
        <w:rPr>
          <w:color w:val="000000"/>
        </w:rPr>
        <w:t>“</w:t>
      </w:r>
      <w:r w:rsidRPr="002C668B">
        <w:rPr>
          <w:color w:val="000000"/>
          <w:u w:val="single"/>
        </w:rPr>
        <w:t>Thy</w:t>
      </w:r>
      <w:r w:rsidRPr="002C668B">
        <w:rPr>
          <w:color w:val="000000"/>
        </w:rPr>
        <w:t xml:space="preserve"> </w:t>
      </w:r>
      <w:proofErr w:type="spellStart"/>
      <w:r w:rsidRPr="002C668B">
        <w:rPr>
          <w:color w:val="000000"/>
          <w:u w:val="single"/>
        </w:rPr>
        <w:t>people</w:t>
      </w:r>
      <w:r w:rsidRPr="002C668B">
        <w:rPr>
          <w:color w:val="000000"/>
        </w:rPr>
        <w:t>”“Jehovah</w:t>
      </w:r>
      <w:proofErr w:type="spellEnd"/>
      <w:r w:rsidRPr="002C668B">
        <w:rPr>
          <w:color w:val="000000"/>
        </w:rPr>
        <w:t>” hardly ever occurs in Daniel -</w:t>
      </w:r>
      <w:r w:rsidR="00CB2320" w:rsidRPr="002C668B">
        <w:t xml:space="preserve"> </w:t>
      </w:r>
      <w:r w:rsidR="004C2E39">
        <w:rPr>
          <w:color w:val="000000"/>
        </w:rPr>
        <w:t>Only in Ch</w:t>
      </w:r>
      <w:r w:rsidRPr="002C668B">
        <w:rPr>
          <w:color w:val="000000"/>
        </w:rPr>
        <w:t xml:space="preserve">. 9 - Daniel is grieving for his own </w:t>
      </w:r>
      <w:proofErr w:type="spellStart"/>
      <w:r w:rsidRPr="002C668B">
        <w:rPr>
          <w:color w:val="000000"/>
        </w:rPr>
        <w:t>people</w:t>
      </w:r>
      <w:proofErr w:type="gramStart"/>
      <w:r w:rsidRPr="002C668B">
        <w:rPr>
          <w:color w:val="000000"/>
        </w:rPr>
        <w:t>.“</w:t>
      </w:r>
      <w:proofErr w:type="gramEnd"/>
      <w:r w:rsidRPr="002C668B">
        <w:rPr>
          <w:color w:val="000000"/>
        </w:rPr>
        <w:t>Jehovah</w:t>
      </w:r>
      <w:proofErr w:type="spellEnd"/>
      <w:r w:rsidRPr="002C668B">
        <w:rPr>
          <w:color w:val="000000"/>
        </w:rPr>
        <w:t>” is the covenant name for God.</w:t>
      </w:r>
      <w:r w:rsidR="00C3400C" w:rsidRPr="002C668B">
        <w:t xml:space="preserve"> </w:t>
      </w:r>
      <w:r w:rsidRPr="002C668B">
        <w:rPr>
          <w:color w:val="000000"/>
        </w:rPr>
        <w:t>Not appropriate for Gentile world powers.</w:t>
      </w:r>
      <w:r w:rsidR="00CB2320" w:rsidRPr="002C668B">
        <w:t xml:space="preserve"> </w:t>
      </w:r>
      <w:r w:rsidRPr="002C668B">
        <w:rPr>
          <w:color w:val="000000"/>
        </w:rPr>
        <w:t>The most usual name for God is “</w:t>
      </w:r>
      <w:proofErr w:type="spellStart"/>
      <w:r w:rsidRPr="002C668B">
        <w:rPr>
          <w:color w:val="000000"/>
        </w:rPr>
        <w:t>Adonai-Elohim</w:t>
      </w:r>
      <w:proofErr w:type="spellEnd"/>
      <w:r w:rsidRPr="002C668B">
        <w:rPr>
          <w:color w:val="000000"/>
        </w:rPr>
        <w:t>”</w:t>
      </w:r>
      <w:r w:rsidR="00CB2320" w:rsidRPr="002C668B">
        <w:t xml:space="preserve"> </w:t>
      </w:r>
      <w:r w:rsidRPr="002C668B">
        <w:rPr>
          <w:color w:val="000000"/>
        </w:rPr>
        <w:t>The Sovereign Lord God.</w:t>
      </w:r>
    </w:p>
    <w:p w:rsidR="006304C7" w:rsidRPr="002C668B" w:rsidRDefault="006304C7" w:rsidP="002A1C9D">
      <w:pPr>
        <w:ind w:firstLine="720"/>
      </w:pPr>
      <w:r w:rsidRPr="002C668B">
        <w:rPr>
          <w:color w:val="000000"/>
        </w:rPr>
        <w:t>Part of this book is written in Hebrew,</w:t>
      </w:r>
      <w:r w:rsidR="00CB2320" w:rsidRPr="002C668B">
        <w:t xml:space="preserve"> </w:t>
      </w:r>
      <w:r w:rsidR="004C2E39">
        <w:rPr>
          <w:color w:val="000000"/>
        </w:rPr>
        <w:t>Ch</w:t>
      </w:r>
      <w:r w:rsidRPr="002C668B">
        <w:rPr>
          <w:color w:val="000000"/>
        </w:rPr>
        <w:t>. 1-2:3 - 8-12</w:t>
      </w:r>
      <w:r w:rsidR="00C3400C" w:rsidRPr="002C668B">
        <w:rPr>
          <w:color w:val="000000"/>
        </w:rPr>
        <w:t xml:space="preserve">. </w:t>
      </w:r>
      <w:proofErr w:type="gramStart"/>
      <w:r w:rsidRPr="002C668B">
        <w:rPr>
          <w:color w:val="000000"/>
        </w:rPr>
        <w:t>Part in Aramaic - the ancient language of Syria,</w:t>
      </w:r>
      <w:r w:rsidR="00CB2320" w:rsidRPr="002C668B">
        <w:t xml:space="preserve"> </w:t>
      </w:r>
      <w:r w:rsidR="004C2E39">
        <w:rPr>
          <w:color w:val="000000"/>
        </w:rPr>
        <w:t>Ch</w:t>
      </w:r>
      <w:r w:rsidRPr="002C668B">
        <w:rPr>
          <w:color w:val="000000"/>
        </w:rPr>
        <w:t xml:space="preserve">. 2:4 - end </w:t>
      </w:r>
      <w:r w:rsidR="004C2E39">
        <w:rPr>
          <w:color w:val="000000"/>
        </w:rPr>
        <w:t>of Ch</w:t>
      </w:r>
      <w:r w:rsidRPr="002C668B">
        <w:rPr>
          <w:color w:val="000000"/>
        </w:rPr>
        <w:t>. 7</w:t>
      </w:r>
      <w:r w:rsidR="00CB2320" w:rsidRPr="002C668B">
        <w:t xml:space="preserve"> </w:t>
      </w:r>
      <w:r w:rsidRPr="002C668B">
        <w:rPr>
          <w:color w:val="000000"/>
        </w:rPr>
        <w:t>Why do</w:t>
      </w:r>
      <w:proofErr w:type="gramEnd"/>
      <w:r w:rsidRPr="002C668B">
        <w:rPr>
          <w:color w:val="000000"/>
        </w:rPr>
        <w:t xml:space="preserve"> you suppose it is written in two languages?</w:t>
      </w:r>
      <w:r w:rsidR="00CB2320" w:rsidRPr="002C668B">
        <w:t xml:space="preserve"> </w:t>
      </w:r>
      <w:r w:rsidRPr="002C668B">
        <w:rPr>
          <w:color w:val="000000"/>
        </w:rPr>
        <w:t xml:space="preserve">What </w:t>
      </w:r>
      <w:proofErr w:type="gramStart"/>
      <w:r w:rsidRPr="002C668B">
        <w:rPr>
          <w:color w:val="000000"/>
        </w:rPr>
        <w:t>concerns</w:t>
      </w:r>
      <w:proofErr w:type="gramEnd"/>
      <w:r w:rsidRPr="002C668B">
        <w:rPr>
          <w:color w:val="000000"/>
        </w:rPr>
        <w:t xml:space="preserve"> the Gentile Empires is written in their language, Aramaic, and what concerns the Jews is written in Hebrew.</w:t>
      </w:r>
    </w:p>
    <w:p w:rsidR="006304C7" w:rsidRPr="002C668B" w:rsidRDefault="006304C7" w:rsidP="002A1C9D"/>
    <w:p w:rsidR="006304C7" w:rsidRPr="002C668B" w:rsidRDefault="006304C7" w:rsidP="002A1C9D">
      <w:pPr>
        <w:ind w:firstLine="720"/>
      </w:pPr>
      <w:r w:rsidRPr="002C668B">
        <w:rPr>
          <w:color w:val="000000"/>
        </w:rPr>
        <w:t>6. The name of it -</w:t>
      </w:r>
    </w:p>
    <w:p w:rsidR="006304C7" w:rsidRPr="002C668B" w:rsidRDefault="006304C7" w:rsidP="002A1C9D"/>
    <w:p w:rsidR="006304C7" w:rsidRPr="002C668B" w:rsidRDefault="006304C7" w:rsidP="002A1C9D">
      <w:pPr>
        <w:ind w:firstLine="1440"/>
      </w:pPr>
      <w:r w:rsidRPr="002C668B">
        <w:rPr>
          <w:color w:val="000000"/>
        </w:rPr>
        <w:t>(1) The book is like a diary of Daniel</w:t>
      </w:r>
    </w:p>
    <w:p w:rsidR="006304C7" w:rsidRPr="002C668B" w:rsidRDefault="006304C7" w:rsidP="002A1C9D">
      <w:pPr>
        <w:ind w:firstLine="2160"/>
      </w:pPr>
      <w:proofErr w:type="gramStart"/>
      <w:r w:rsidRPr="002C668B">
        <w:rPr>
          <w:color w:val="000000"/>
        </w:rPr>
        <w:t>“I Daniel” - No definite proof who wrote it.</w:t>
      </w:r>
      <w:proofErr w:type="gramEnd"/>
      <w:r w:rsidR="00CB2320" w:rsidRPr="002C668B">
        <w:t xml:space="preserve"> </w:t>
      </w:r>
      <w:r w:rsidRPr="002C668B">
        <w:rPr>
          <w:color w:val="000000"/>
        </w:rPr>
        <w:t>7:15</w:t>
      </w:r>
      <w:proofErr w:type="gramStart"/>
      <w:r w:rsidR="00CB2320" w:rsidRPr="002C668B">
        <w:t>;</w:t>
      </w:r>
      <w:r w:rsidRPr="002C668B">
        <w:rPr>
          <w:color w:val="000000"/>
        </w:rPr>
        <w:t>8:15</w:t>
      </w:r>
      <w:r w:rsidR="00CB2320" w:rsidRPr="002C668B">
        <w:rPr>
          <w:color w:val="000000"/>
        </w:rPr>
        <w:t>,</w:t>
      </w:r>
      <w:r w:rsidRPr="002C668B">
        <w:rPr>
          <w:color w:val="000000"/>
        </w:rPr>
        <w:t>27</w:t>
      </w:r>
      <w:proofErr w:type="gramEnd"/>
      <w:r w:rsidR="00CB2320" w:rsidRPr="002C668B">
        <w:t>;</w:t>
      </w:r>
      <w:r w:rsidRPr="002C668B">
        <w:rPr>
          <w:color w:val="000000"/>
        </w:rPr>
        <w:t>10:2</w:t>
      </w:r>
      <w:r w:rsidR="00CB2320" w:rsidRPr="002C668B">
        <w:t xml:space="preserve">, </w:t>
      </w:r>
      <w:r w:rsidRPr="002C668B">
        <w:rPr>
          <w:color w:val="000000"/>
        </w:rPr>
        <w:t>7</w:t>
      </w:r>
    </w:p>
    <w:p w:rsidR="00CB2320" w:rsidRPr="002C668B" w:rsidRDefault="006304C7" w:rsidP="00AC24B9">
      <w:pPr>
        <w:pStyle w:val="ListParagraph"/>
        <w:numPr>
          <w:ilvl w:val="0"/>
          <w:numId w:val="11"/>
        </w:numPr>
        <w:ind w:left="2520"/>
      </w:pPr>
      <w:r w:rsidRPr="002C668B">
        <w:rPr>
          <w:color w:val="000000"/>
        </w:rPr>
        <w:t>Isa. 1:1 Written by Isaiah</w:t>
      </w:r>
    </w:p>
    <w:p w:rsidR="00CB2320" w:rsidRPr="002C668B" w:rsidRDefault="006304C7" w:rsidP="00AC24B9">
      <w:pPr>
        <w:pStyle w:val="ListParagraph"/>
        <w:numPr>
          <w:ilvl w:val="0"/>
          <w:numId w:val="11"/>
        </w:numPr>
        <w:ind w:left="2520"/>
      </w:pPr>
      <w:r w:rsidRPr="002C668B">
        <w:rPr>
          <w:color w:val="000000"/>
        </w:rPr>
        <w:t>Jer. 1:1 Written by Jeremiah</w:t>
      </w:r>
    </w:p>
    <w:p w:rsidR="006304C7" w:rsidRPr="002C668B" w:rsidRDefault="006304C7" w:rsidP="00AC24B9">
      <w:pPr>
        <w:pStyle w:val="ListParagraph"/>
        <w:numPr>
          <w:ilvl w:val="0"/>
          <w:numId w:val="11"/>
        </w:numPr>
        <w:ind w:left="2520"/>
      </w:pPr>
      <w:proofErr w:type="spellStart"/>
      <w:r w:rsidRPr="002C668B">
        <w:rPr>
          <w:color w:val="000000"/>
        </w:rPr>
        <w:t>Eze</w:t>
      </w:r>
      <w:proofErr w:type="spellEnd"/>
      <w:r w:rsidRPr="002C668B">
        <w:rPr>
          <w:color w:val="000000"/>
        </w:rPr>
        <w:t>. 1:3 Written by Ezekiel</w:t>
      </w:r>
    </w:p>
    <w:p w:rsidR="006304C7" w:rsidRPr="002C668B" w:rsidRDefault="006304C7" w:rsidP="002A1C9D"/>
    <w:p w:rsidR="006304C7" w:rsidRPr="002C668B" w:rsidRDefault="006304C7" w:rsidP="002A1C9D">
      <w:pPr>
        <w:ind w:left="1440"/>
      </w:pPr>
      <w:r w:rsidRPr="002C668B">
        <w:rPr>
          <w:color w:val="000000"/>
        </w:rPr>
        <w:t>(2) Believed to be written by Daniel when in Captivity</w:t>
      </w:r>
    </w:p>
    <w:p w:rsidR="006304C7" w:rsidRPr="002C668B" w:rsidRDefault="006304C7" w:rsidP="002A1C9D">
      <w:pPr>
        <w:ind w:firstLine="2160"/>
      </w:pPr>
    </w:p>
    <w:p w:rsidR="006304C7" w:rsidRPr="002C668B" w:rsidRDefault="006304C7" w:rsidP="002A1C9D">
      <w:pPr>
        <w:ind w:firstLine="720"/>
      </w:pPr>
      <w:r w:rsidRPr="002C668B">
        <w:rPr>
          <w:color w:val="000000"/>
        </w:rPr>
        <w:t>606 BC carried into the land of Babylon between 16-20 years old.</w:t>
      </w:r>
      <w:r w:rsidR="00CB2320" w:rsidRPr="002C668B">
        <w:t xml:space="preserve"> </w:t>
      </w:r>
      <w:r w:rsidRPr="002C668B">
        <w:rPr>
          <w:color w:val="000000"/>
        </w:rPr>
        <w:t>Daniel was a great man.</w:t>
      </w:r>
      <w:r w:rsidR="00CB2320" w:rsidRPr="002C668B">
        <w:t xml:space="preserve"> </w:t>
      </w:r>
      <w:proofErr w:type="gramStart"/>
      <w:r w:rsidRPr="002C668B">
        <w:rPr>
          <w:color w:val="000000"/>
        </w:rPr>
        <w:t>Became a great statesman of Babylon.</w:t>
      </w:r>
      <w:proofErr w:type="gramEnd"/>
      <w:r w:rsidR="00CB2320" w:rsidRPr="002C668B">
        <w:t xml:space="preserve"> </w:t>
      </w:r>
      <w:proofErr w:type="gramStart"/>
      <w:r w:rsidRPr="002C668B">
        <w:rPr>
          <w:color w:val="000000"/>
        </w:rPr>
        <w:t>Considered as Prime Minister.</w:t>
      </w:r>
      <w:proofErr w:type="gramEnd"/>
    </w:p>
    <w:p w:rsidR="006304C7" w:rsidRPr="002C668B" w:rsidRDefault="006304C7" w:rsidP="002A1C9D"/>
    <w:p w:rsidR="006304C7" w:rsidRPr="002C668B" w:rsidRDefault="006304C7" w:rsidP="002A1C9D">
      <w:pPr>
        <w:ind w:firstLine="1440"/>
      </w:pPr>
      <w:r w:rsidRPr="002C668B">
        <w:rPr>
          <w:color w:val="000000"/>
        </w:rPr>
        <w:t>(3) It is all about Daniel</w:t>
      </w:r>
    </w:p>
    <w:p w:rsidR="006304C7" w:rsidRPr="002C668B" w:rsidRDefault="006304C7" w:rsidP="002A1C9D">
      <w:pPr>
        <w:ind w:firstLine="2160"/>
      </w:pPr>
    </w:p>
    <w:p w:rsidR="006304C7" w:rsidRPr="002C668B" w:rsidRDefault="006304C7" w:rsidP="002A1C9D">
      <w:pPr>
        <w:ind w:firstLine="720"/>
      </w:pPr>
      <w:r w:rsidRPr="002C668B">
        <w:rPr>
          <w:color w:val="000000"/>
        </w:rPr>
        <w:t>How did Daniel get promoted so quickly?</w:t>
      </w:r>
      <w:r w:rsidR="00CB2320" w:rsidRPr="002C668B">
        <w:t xml:space="preserve"> </w:t>
      </w:r>
      <w:r w:rsidRPr="002C668B">
        <w:rPr>
          <w:color w:val="000000"/>
        </w:rPr>
        <w:t>“Daniel purposed in his heart”</w:t>
      </w:r>
      <w:r w:rsidR="00CB2320" w:rsidRPr="002C668B">
        <w:rPr>
          <w:color w:val="000000"/>
        </w:rPr>
        <w:t xml:space="preserve"> </w:t>
      </w:r>
      <w:r w:rsidRPr="002C668B">
        <w:rPr>
          <w:color w:val="000000"/>
        </w:rPr>
        <w:t>1:8</w:t>
      </w:r>
    </w:p>
    <w:p w:rsidR="006304C7" w:rsidRPr="002C668B" w:rsidRDefault="006304C7" w:rsidP="002A1C9D"/>
    <w:p w:rsidR="006304C7" w:rsidRPr="002C668B" w:rsidRDefault="006304C7" w:rsidP="002A1C9D">
      <w:pPr>
        <w:ind w:firstLine="2160"/>
      </w:pPr>
      <w:r w:rsidRPr="002C668B">
        <w:rPr>
          <w:color w:val="000000"/>
        </w:rPr>
        <w:t>(a) Not to defile himself</w:t>
      </w:r>
    </w:p>
    <w:p w:rsidR="006304C7" w:rsidRPr="002C668B" w:rsidRDefault="006304C7" w:rsidP="002A1C9D">
      <w:pPr>
        <w:ind w:firstLine="2160"/>
      </w:pPr>
      <w:r w:rsidRPr="002C668B">
        <w:rPr>
          <w:color w:val="000000"/>
        </w:rPr>
        <w:t>(b) Not to disobey God</w:t>
      </w:r>
    </w:p>
    <w:p w:rsidR="006304C7" w:rsidRPr="002C668B" w:rsidRDefault="006304C7" w:rsidP="002A1C9D">
      <w:pPr>
        <w:ind w:firstLine="2160"/>
      </w:pPr>
      <w:r w:rsidRPr="002C668B">
        <w:rPr>
          <w:color w:val="000000"/>
        </w:rPr>
        <w:t>(c) Not to disappoint his people</w:t>
      </w:r>
    </w:p>
    <w:p w:rsidR="00C3400C" w:rsidRPr="002C668B" w:rsidRDefault="00C3400C" w:rsidP="002A1C9D">
      <w:pPr>
        <w:ind w:firstLine="720"/>
        <w:rPr>
          <w:color w:val="000000"/>
        </w:rPr>
      </w:pPr>
    </w:p>
    <w:p w:rsidR="006304C7" w:rsidRPr="002C668B" w:rsidRDefault="006304C7" w:rsidP="002A1C9D">
      <w:pPr>
        <w:ind w:firstLine="720"/>
      </w:pPr>
      <w:r w:rsidRPr="002C668B">
        <w:rPr>
          <w:color w:val="000000"/>
        </w:rPr>
        <w:t>God exalted him because of his obedience.</w:t>
      </w:r>
      <w:r w:rsidR="005774E4" w:rsidRPr="002C668B">
        <w:t xml:space="preserve"> </w:t>
      </w:r>
      <w:r w:rsidRPr="002C668B">
        <w:rPr>
          <w:color w:val="000000"/>
        </w:rPr>
        <w:t>Daniel is referred to as the re</w:t>
      </w:r>
      <w:r w:rsidR="005774E4" w:rsidRPr="002C668B">
        <w:rPr>
          <w:color w:val="000000"/>
        </w:rPr>
        <w:t xml:space="preserve">velation of Jesus Christ in the </w:t>
      </w:r>
      <w:r w:rsidRPr="002C668B">
        <w:rPr>
          <w:color w:val="000000"/>
        </w:rPr>
        <w:t>O.T.</w:t>
      </w:r>
    </w:p>
    <w:p w:rsidR="006304C7" w:rsidRPr="002C668B" w:rsidRDefault="00081A2D" w:rsidP="00081A2D">
      <w:pPr>
        <w:pStyle w:val="Heading2"/>
        <w:numPr>
          <w:ilvl w:val="0"/>
          <w:numId w:val="0"/>
        </w:numPr>
        <w:tabs>
          <w:tab w:val="left" w:pos="450"/>
        </w:tabs>
        <w:ind w:left="360" w:hanging="360"/>
      </w:pPr>
      <w:bookmarkStart w:id="55" w:name="_Toc245405380"/>
      <w:r>
        <w:lastRenderedPageBreak/>
        <w:t xml:space="preserve">II. </w:t>
      </w:r>
      <w:r w:rsidR="006304C7" w:rsidRPr="002C668B">
        <w:t>The Development of Daniel</w:t>
      </w:r>
      <w:bookmarkEnd w:id="55"/>
    </w:p>
    <w:p w:rsidR="006304C7" w:rsidRPr="002C668B" w:rsidRDefault="006304C7" w:rsidP="002A1C9D">
      <w:pPr>
        <w:ind w:firstLine="720"/>
      </w:pPr>
      <w:r w:rsidRPr="002C668B">
        <w:rPr>
          <w:color w:val="000000"/>
        </w:rPr>
        <w:t>Dan. 1:1-21</w:t>
      </w:r>
    </w:p>
    <w:p w:rsidR="006304C7" w:rsidRPr="002C668B" w:rsidRDefault="006304C7" w:rsidP="002A1C9D"/>
    <w:p w:rsidR="006304C7" w:rsidRPr="002C668B" w:rsidRDefault="006304C7" w:rsidP="002A1C9D">
      <w:pPr>
        <w:ind w:firstLine="720"/>
      </w:pPr>
      <w:r w:rsidRPr="002C668B">
        <w:rPr>
          <w:color w:val="000000"/>
        </w:rPr>
        <w:t>1. The Background -</w:t>
      </w:r>
    </w:p>
    <w:p w:rsidR="006304C7" w:rsidRPr="002C668B" w:rsidRDefault="006304C7" w:rsidP="002A1C9D"/>
    <w:p w:rsidR="006304C7" w:rsidRPr="002C668B" w:rsidRDefault="006304C7" w:rsidP="002A1C9D">
      <w:pPr>
        <w:ind w:firstLine="1440"/>
      </w:pPr>
      <w:r w:rsidRPr="002C668B">
        <w:rPr>
          <w:color w:val="000000"/>
        </w:rPr>
        <w:t>(1) His birth - Vs. 3</w:t>
      </w:r>
    </w:p>
    <w:p w:rsidR="006304C7" w:rsidRPr="002C668B" w:rsidRDefault="006304C7" w:rsidP="002A1C9D">
      <w:pPr>
        <w:ind w:firstLine="2160"/>
      </w:pPr>
      <w:r w:rsidRPr="002C668B">
        <w:rPr>
          <w:color w:val="000000"/>
        </w:rPr>
        <w:t xml:space="preserve">“Of the </w:t>
      </w:r>
      <w:proofErr w:type="gramStart"/>
      <w:r w:rsidRPr="002C668B">
        <w:rPr>
          <w:color w:val="000000"/>
        </w:rPr>
        <w:t>kings</w:t>
      </w:r>
      <w:proofErr w:type="gramEnd"/>
      <w:r w:rsidRPr="002C668B">
        <w:rPr>
          <w:color w:val="000000"/>
        </w:rPr>
        <w:t xml:space="preserve"> seed”</w:t>
      </w:r>
    </w:p>
    <w:p w:rsidR="006304C7" w:rsidRPr="002C668B" w:rsidRDefault="006304C7" w:rsidP="002A1C9D"/>
    <w:p w:rsidR="006304C7" w:rsidRPr="002C668B" w:rsidRDefault="006304C7" w:rsidP="002A1C9D">
      <w:pPr>
        <w:ind w:firstLine="1440"/>
      </w:pPr>
      <w:r w:rsidRPr="002C668B">
        <w:rPr>
          <w:color w:val="000000"/>
        </w:rPr>
        <w:t>(2) His upbringing -Vs. 4</w:t>
      </w:r>
    </w:p>
    <w:p w:rsidR="006304C7" w:rsidRPr="002C668B" w:rsidRDefault="006304C7" w:rsidP="002A1C9D">
      <w:pPr>
        <w:ind w:firstLine="2160"/>
      </w:pPr>
      <w:r w:rsidRPr="002C668B">
        <w:rPr>
          <w:color w:val="000000"/>
        </w:rPr>
        <w:t>Moffatt “Intelligent in all branches of knowledge, adept</w:t>
      </w:r>
    </w:p>
    <w:p w:rsidR="006304C7" w:rsidRPr="002C668B" w:rsidRDefault="006304C7" w:rsidP="002A1C9D">
      <w:pPr>
        <w:ind w:firstLine="2160"/>
      </w:pPr>
      <w:proofErr w:type="gramStart"/>
      <w:r w:rsidRPr="002C668B">
        <w:rPr>
          <w:color w:val="000000"/>
        </w:rPr>
        <w:t>in</w:t>
      </w:r>
      <w:proofErr w:type="gramEnd"/>
      <w:r w:rsidRPr="002C668B">
        <w:rPr>
          <w:color w:val="000000"/>
        </w:rPr>
        <w:t xml:space="preserve"> learning, accomplished scholars.”</w:t>
      </w:r>
    </w:p>
    <w:p w:rsidR="006304C7" w:rsidRPr="002C668B" w:rsidRDefault="006304C7" w:rsidP="002A1C9D"/>
    <w:p w:rsidR="006304C7" w:rsidRPr="002C668B" w:rsidRDefault="006304C7" w:rsidP="002A1C9D">
      <w:pPr>
        <w:ind w:firstLine="1440"/>
      </w:pPr>
      <w:r w:rsidRPr="002C668B">
        <w:rPr>
          <w:color w:val="000000"/>
        </w:rPr>
        <w:t>(3) Enduring hardship -Vs. 1</w:t>
      </w:r>
      <w:proofErr w:type="gramStart"/>
      <w:r w:rsidRPr="002C668B">
        <w:rPr>
          <w:color w:val="000000"/>
        </w:rPr>
        <w:t>,2</w:t>
      </w:r>
      <w:proofErr w:type="gramEnd"/>
    </w:p>
    <w:p w:rsidR="006304C7" w:rsidRPr="002C668B" w:rsidRDefault="006304C7" w:rsidP="002A1C9D"/>
    <w:p w:rsidR="006304C7" w:rsidRPr="002C668B" w:rsidRDefault="006304C7" w:rsidP="002A1C9D">
      <w:pPr>
        <w:ind w:firstLine="1440"/>
      </w:pPr>
      <w:r w:rsidRPr="002C668B">
        <w:rPr>
          <w:color w:val="000000"/>
        </w:rPr>
        <w:t>(4) Education in Babylon -Vs. 4 (last part)</w:t>
      </w:r>
    </w:p>
    <w:p w:rsidR="006304C7" w:rsidRPr="002C668B" w:rsidRDefault="006304C7" w:rsidP="002A1C9D"/>
    <w:p w:rsidR="006304C7" w:rsidRPr="002C668B" w:rsidRDefault="006304C7" w:rsidP="002A1C9D">
      <w:pPr>
        <w:ind w:firstLine="1440"/>
      </w:pPr>
      <w:r w:rsidRPr="002C668B">
        <w:rPr>
          <w:color w:val="000000"/>
        </w:rPr>
        <w:t>(5) Names and changes of names -Vs. 7</w:t>
      </w:r>
    </w:p>
    <w:p w:rsidR="006304C7" w:rsidRPr="002C668B" w:rsidRDefault="006304C7" w:rsidP="002A1C9D">
      <w:pPr>
        <w:ind w:firstLine="2160"/>
      </w:pPr>
      <w:r w:rsidRPr="002C668B">
        <w:rPr>
          <w:color w:val="000000"/>
        </w:rPr>
        <w:t>Daniel - God is my judge</w:t>
      </w:r>
    </w:p>
    <w:p w:rsidR="006304C7" w:rsidRPr="002C668B" w:rsidRDefault="006304C7" w:rsidP="002A1C9D">
      <w:pPr>
        <w:ind w:firstLine="2160"/>
      </w:pPr>
      <w:proofErr w:type="spellStart"/>
      <w:r w:rsidRPr="002C668B">
        <w:rPr>
          <w:color w:val="000000"/>
        </w:rPr>
        <w:t>Hananiah</w:t>
      </w:r>
      <w:proofErr w:type="spellEnd"/>
      <w:r w:rsidRPr="002C668B">
        <w:rPr>
          <w:color w:val="000000"/>
        </w:rPr>
        <w:t xml:space="preserve"> - Jehovah is gracious</w:t>
      </w:r>
    </w:p>
    <w:p w:rsidR="006304C7" w:rsidRPr="002C668B" w:rsidRDefault="006304C7" w:rsidP="002A1C9D">
      <w:pPr>
        <w:ind w:firstLine="2160"/>
      </w:pPr>
      <w:proofErr w:type="spellStart"/>
      <w:r w:rsidRPr="002C668B">
        <w:rPr>
          <w:color w:val="000000"/>
        </w:rPr>
        <w:t>Mishael</w:t>
      </w:r>
      <w:proofErr w:type="spellEnd"/>
      <w:r w:rsidRPr="002C668B">
        <w:rPr>
          <w:color w:val="000000"/>
        </w:rPr>
        <w:t xml:space="preserve"> - Who is like </w:t>
      </w:r>
      <w:proofErr w:type="gramStart"/>
      <w:r w:rsidRPr="002C668B">
        <w:rPr>
          <w:color w:val="000000"/>
        </w:rPr>
        <w:t>God</w:t>
      </w:r>
      <w:proofErr w:type="gramEnd"/>
    </w:p>
    <w:p w:rsidR="006304C7" w:rsidRPr="002C668B" w:rsidRDefault="006304C7" w:rsidP="002A1C9D">
      <w:pPr>
        <w:ind w:firstLine="2160"/>
      </w:pPr>
      <w:proofErr w:type="spellStart"/>
      <w:r w:rsidRPr="002C668B">
        <w:rPr>
          <w:color w:val="000000"/>
        </w:rPr>
        <w:t>Azariah</w:t>
      </w:r>
      <w:proofErr w:type="spellEnd"/>
      <w:r w:rsidRPr="002C668B">
        <w:rPr>
          <w:color w:val="000000"/>
        </w:rPr>
        <w:t xml:space="preserve"> - Jehovah is my helper</w:t>
      </w:r>
    </w:p>
    <w:p w:rsidR="006304C7" w:rsidRPr="002C668B" w:rsidRDefault="006304C7" w:rsidP="002A1C9D">
      <w:pPr>
        <w:ind w:firstLine="2160"/>
      </w:pPr>
      <w:proofErr w:type="spellStart"/>
      <w:r w:rsidRPr="002C668B">
        <w:rPr>
          <w:color w:val="000000"/>
        </w:rPr>
        <w:t>Belteshazzar</w:t>
      </w:r>
      <w:proofErr w:type="spellEnd"/>
      <w:r w:rsidRPr="002C668B">
        <w:rPr>
          <w:color w:val="000000"/>
        </w:rPr>
        <w:t xml:space="preserve"> - Bell (god of Babylon) protector his life</w:t>
      </w:r>
    </w:p>
    <w:p w:rsidR="006304C7" w:rsidRPr="002C668B" w:rsidRDefault="006304C7" w:rsidP="002A1C9D">
      <w:pPr>
        <w:ind w:firstLine="2160"/>
      </w:pPr>
      <w:r w:rsidRPr="002C668B">
        <w:rPr>
          <w:color w:val="000000"/>
        </w:rPr>
        <w:t xml:space="preserve">Shadrach - Command of </w:t>
      </w:r>
      <w:proofErr w:type="spellStart"/>
      <w:r w:rsidRPr="002C668B">
        <w:rPr>
          <w:color w:val="000000"/>
        </w:rPr>
        <w:t>Aku</w:t>
      </w:r>
      <w:proofErr w:type="spellEnd"/>
      <w:r w:rsidRPr="002C668B">
        <w:rPr>
          <w:color w:val="000000"/>
        </w:rPr>
        <w:t xml:space="preserve"> (Moon god)</w:t>
      </w:r>
    </w:p>
    <w:p w:rsidR="006304C7" w:rsidRPr="002C668B" w:rsidRDefault="006304C7" w:rsidP="002A1C9D">
      <w:pPr>
        <w:ind w:firstLine="2160"/>
      </w:pPr>
      <w:r w:rsidRPr="002C668B">
        <w:rPr>
          <w:color w:val="000000"/>
        </w:rPr>
        <w:t xml:space="preserve">Meshach - Who is like </w:t>
      </w:r>
      <w:proofErr w:type="spellStart"/>
      <w:proofErr w:type="gramStart"/>
      <w:r w:rsidRPr="002C668B">
        <w:rPr>
          <w:color w:val="000000"/>
        </w:rPr>
        <w:t>Aku</w:t>
      </w:r>
      <w:proofErr w:type="spellEnd"/>
      <w:proofErr w:type="gramEnd"/>
    </w:p>
    <w:p w:rsidR="006304C7" w:rsidRPr="002C668B" w:rsidRDefault="006304C7" w:rsidP="002A1C9D">
      <w:pPr>
        <w:ind w:firstLine="2160"/>
      </w:pPr>
      <w:r w:rsidRPr="002C668B">
        <w:rPr>
          <w:color w:val="000000"/>
        </w:rPr>
        <w:t xml:space="preserve">Abednego - Servant of </w:t>
      </w:r>
      <w:proofErr w:type="spellStart"/>
      <w:r w:rsidRPr="002C668B">
        <w:rPr>
          <w:color w:val="000000"/>
        </w:rPr>
        <w:t>Nego</w:t>
      </w:r>
      <w:proofErr w:type="spellEnd"/>
      <w:r w:rsidRPr="002C668B">
        <w:rPr>
          <w:color w:val="000000"/>
        </w:rPr>
        <w:t xml:space="preserve"> -</w:t>
      </w:r>
    </w:p>
    <w:p w:rsidR="005774E4" w:rsidRPr="002C668B" w:rsidRDefault="005774E4" w:rsidP="002A1C9D">
      <w:pPr>
        <w:ind w:firstLine="720"/>
      </w:pPr>
    </w:p>
    <w:p w:rsidR="006304C7" w:rsidRPr="002C668B" w:rsidRDefault="006304C7" w:rsidP="002A1C9D">
      <w:pPr>
        <w:ind w:firstLine="720"/>
      </w:pPr>
      <w:proofErr w:type="gramStart"/>
      <w:r w:rsidRPr="002C668B">
        <w:rPr>
          <w:color w:val="000000"/>
        </w:rPr>
        <w:t>The purpose - trying to destroy their faith and teach them in the gods of Babylon.</w:t>
      </w:r>
      <w:proofErr w:type="gramEnd"/>
    </w:p>
    <w:p w:rsidR="006304C7" w:rsidRPr="002C668B" w:rsidRDefault="006304C7" w:rsidP="002A1C9D"/>
    <w:p w:rsidR="006304C7" w:rsidRPr="002C668B" w:rsidRDefault="006304C7" w:rsidP="002A1C9D">
      <w:pPr>
        <w:ind w:firstLine="720"/>
      </w:pPr>
      <w:r w:rsidRPr="002C668B">
        <w:rPr>
          <w:color w:val="000000"/>
        </w:rPr>
        <w:t>2. The Outline of Chapter 1 -</w:t>
      </w:r>
    </w:p>
    <w:p w:rsidR="006304C7" w:rsidRPr="002C668B" w:rsidRDefault="006304C7" w:rsidP="002A1C9D">
      <w:pPr>
        <w:ind w:firstLine="1440"/>
      </w:pPr>
    </w:p>
    <w:p w:rsidR="006304C7" w:rsidRPr="002C668B" w:rsidRDefault="006304C7" w:rsidP="002A1C9D">
      <w:pPr>
        <w:ind w:firstLine="1440"/>
      </w:pPr>
      <w:r w:rsidRPr="002C668B">
        <w:rPr>
          <w:color w:val="000000"/>
        </w:rPr>
        <w:t>The Siege - Vs. 1</w:t>
      </w:r>
      <w:proofErr w:type="gramStart"/>
      <w:r w:rsidRPr="002C668B">
        <w:rPr>
          <w:color w:val="000000"/>
        </w:rPr>
        <w:t>,2</w:t>
      </w:r>
      <w:proofErr w:type="gramEnd"/>
    </w:p>
    <w:p w:rsidR="006304C7" w:rsidRPr="002C668B" w:rsidRDefault="006304C7" w:rsidP="002A1C9D">
      <w:pPr>
        <w:ind w:firstLine="1440"/>
      </w:pPr>
      <w:r w:rsidRPr="002C668B">
        <w:rPr>
          <w:color w:val="000000"/>
        </w:rPr>
        <w:t>The Captivity - Vs. 3</w:t>
      </w:r>
      <w:proofErr w:type="gramStart"/>
      <w:r w:rsidRPr="002C668B">
        <w:rPr>
          <w:color w:val="000000"/>
        </w:rPr>
        <w:t>,4</w:t>
      </w:r>
      <w:proofErr w:type="gramEnd"/>
    </w:p>
    <w:p w:rsidR="006304C7" w:rsidRPr="002C668B" w:rsidRDefault="006304C7" w:rsidP="002A1C9D">
      <w:pPr>
        <w:ind w:firstLine="1440"/>
      </w:pPr>
      <w:r w:rsidRPr="002C668B">
        <w:rPr>
          <w:color w:val="000000"/>
        </w:rPr>
        <w:t>The Temptation - Vs. 5-7</w:t>
      </w:r>
    </w:p>
    <w:p w:rsidR="006304C7" w:rsidRPr="002C668B" w:rsidRDefault="006304C7" w:rsidP="002A1C9D">
      <w:pPr>
        <w:ind w:firstLine="1440"/>
      </w:pPr>
      <w:r w:rsidRPr="002C668B">
        <w:rPr>
          <w:color w:val="000000"/>
        </w:rPr>
        <w:t>The Proposition - Vs. 8-14</w:t>
      </w:r>
    </w:p>
    <w:p w:rsidR="006304C7" w:rsidRPr="002C668B" w:rsidRDefault="006304C7" w:rsidP="002A1C9D">
      <w:pPr>
        <w:ind w:firstLine="1440"/>
      </w:pPr>
      <w:r w:rsidRPr="002C668B">
        <w:rPr>
          <w:color w:val="000000"/>
        </w:rPr>
        <w:t xml:space="preserve">The Results - Vs. 13-21 </w:t>
      </w:r>
    </w:p>
    <w:p w:rsidR="005774E4" w:rsidRPr="002C668B" w:rsidRDefault="005774E4" w:rsidP="002A1C9D">
      <w:pPr>
        <w:ind w:firstLine="720"/>
        <w:rPr>
          <w:color w:val="000000"/>
        </w:rPr>
      </w:pPr>
    </w:p>
    <w:p w:rsidR="006304C7" w:rsidRPr="002C668B" w:rsidRDefault="006304C7" w:rsidP="002A1C9D">
      <w:pPr>
        <w:ind w:firstLine="720"/>
      </w:pPr>
      <w:r w:rsidRPr="002C668B">
        <w:rPr>
          <w:color w:val="000000"/>
        </w:rPr>
        <w:t>3. The Test -</w:t>
      </w:r>
    </w:p>
    <w:p w:rsidR="006304C7" w:rsidRPr="002C668B" w:rsidRDefault="006304C7" w:rsidP="002A1C9D"/>
    <w:p w:rsidR="006304C7" w:rsidRPr="002C668B" w:rsidRDefault="006304C7" w:rsidP="002A1C9D">
      <w:pPr>
        <w:ind w:firstLine="1440"/>
      </w:pPr>
      <w:r w:rsidRPr="002C668B">
        <w:rPr>
          <w:color w:val="000000"/>
        </w:rPr>
        <w:t>(1) The resolution</w:t>
      </w:r>
      <w:r w:rsidR="00C3400C" w:rsidRPr="002C668B">
        <w:t xml:space="preserve"> </w:t>
      </w:r>
      <w:proofErr w:type="gramStart"/>
      <w:r w:rsidRPr="002C668B">
        <w:rPr>
          <w:color w:val="000000"/>
        </w:rPr>
        <w:t>Vs</w:t>
      </w:r>
      <w:proofErr w:type="gramEnd"/>
      <w:r w:rsidRPr="002C668B">
        <w:rPr>
          <w:color w:val="000000"/>
        </w:rPr>
        <w:t>. 8</w:t>
      </w:r>
    </w:p>
    <w:p w:rsidR="006304C7" w:rsidRPr="002C668B" w:rsidRDefault="006304C7" w:rsidP="002A1C9D">
      <w:pPr>
        <w:ind w:firstLine="2160"/>
      </w:pPr>
      <w:proofErr w:type="gramStart"/>
      <w:r w:rsidRPr="002C668B">
        <w:rPr>
          <w:color w:val="000000"/>
        </w:rPr>
        <w:t xml:space="preserve">Two reasons why he did not want to </w:t>
      </w:r>
      <w:proofErr w:type="spellStart"/>
      <w:r w:rsidRPr="002C668B">
        <w:rPr>
          <w:color w:val="000000"/>
        </w:rPr>
        <w:t>teat</w:t>
      </w:r>
      <w:proofErr w:type="spellEnd"/>
      <w:r w:rsidRPr="002C668B">
        <w:rPr>
          <w:color w:val="000000"/>
        </w:rPr>
        <w:t xml:space="preserve"> the kings’ meat.</w:t>
      </w:r>
      <w:proofErr w:type="gramEnd"/>
    </w:p>
    <w:p w:rsidR="006304C7" w:rsidRPr="002C668B" w:rsidRDefault="006304C7" w:rsidP="002A1C9D">
      <w:pPr>
        <w:ind w:firstLine="1440"/>
      </w:pPr>
    </w:p>
    <w:p w:rsidR="006304C7" w:rsidRPr="002C668B" w:rsidRDefault="006304C7" w:rsidP="002A1C9D">
      <w:pPr>
        <w:ind w:firstLine="2160"/>
      </w:pPr>
      <w:r w:rsidRPr="002C668B">
        <w:rPr>
          <w:color w:val="000000"/>
        </w:rPr>
        <w:t xml:space="preserve">(a) Offered to idols </w:t>
      </w:r>
    </w:p>
    <w:p w:rsidR="006304C7" w:rsidRPr="002C668B" w:rsidRDefault="006304C7" w:rsidP="002A1C9D">
      <w:pPr>
        <w:ind w:firstLine="2880"/>
      </w:pPr>
      <w:r w:rsidRPr="002C668B">
        <w:rPr>
          <w:color w:val="000000"/>
        </w:rPr>
        <w:t>Lev. Ex.</w:t>
      </w:r>
    </w:p>
    <w:p w:rsidR="006304C7" w:rsidRPr="002C668B" w:rsidRDefault="006304C7" w:rsidP="002A1C9D"/>
    <w:p w:rsidR="006304C7" w:rsidRPr="002C668B" w:rsidRDefault="006304C7" w:rsidP="002A1C9D">
      <w:pPr>
        <w:ind w:firstLine="2160"/>
      </w:pPr>
      <w:r w:rsidRPr="002C668B">
        <w:rPr>
          <w:color w:val="000000"/>
        </w:rPr>
        <w:t>(b) Not eat meat with blood</w:t>
      </w:r>
    </w:p>
    <w:p w:rsidR="006304C7" w:rsidRPr="002C668B" w:rsidRDefault="006304C7" w:rsidP="002A1C9D">
      <w:pPr>
        <w:ind w:firstLine="2880"/>
      </w:pPr>
      <w:r w:rsidRPr="002C668B">
        <w:rPr>
          <w:color w:val="000000"/>
        </w:rPr>
        <w:t>Babylon</w:t>
      </w:r>
      <w:r w:rsidR="0055177E">
        <w:rPr>
          <w:color w:val="000000"/>
        </w:rPr>
        <w:t>ians</w:t>
      </w:r>
      <w:r w:rsidRPr="002C668B">
        <w:rPr>
          <w:color w:val="000000"/>
        </w:rPr>
        <w:t xml:space="preserve"> did</w:t>
      </w:r>
    </w:p>
    <w:p w:rsidR="006304C7" w:rsidRPr="002C668B" w:rsidRDefault="006304C7" w:rsidP="002A1C9D">
      <w:pPr>
        <w:ind w:firstLine="1440"/>
      </w:pPr>
      <w:r w:rsidRPr="002C668B">
        <w:rPr>
          <w:color w:val="000000"/>
        </w:rPr>
        <w:lastRenderedPageBreak/>
        <w:t>(2) The request</w:t>
      </w:r>
    </w:p>
    <w:p w:rsidR="006304C7" w:rsidRPr="002C668B" w:rsidRDefault="006304C7" w:rsidP="002A1C9D">
      <w:pPr>
        <w:ind w:firstLine="2160"/>
      </w:pPr>
      <w:r w:rsidRPr="002C668B">
        <w:rPr>
          <w:color w:val="000000"/>
        </w:rPr>
        <w:t>Vs. 8-13</w:t>
      </w:r>
    </w:p>
    <w:p w:rsidR="006304C7" w:rsidRPr="002C668B" w:rsidRDefault="006304C7" w:rsidP="002A1C9D"/>
    <w:p w:rsidR="006304C7" w:rsidRPr="002C668B" w:rsidRDefault="006304C7" w:rsidP="002A1C9D">
      <w:pPr>
        <w:ind w:firstLine="2160"/>
      </w:pPr>
      <w:r w:rsidRPr="002C668B">
        <w:rPr>
          <w:color w:val="000000"/>
        </w:rPr>
        <w:t>(a) An impossible request</w:t>
      </w:r>
    </w:p>
    <w:p w:rsidR="006304C7" w:rsidRPr="002C668B" w:rsidRDefault="006304C7" w:rsidP="002A1C9D">
      <w:pPr>
        <w:ind w:firstLine="2880"/>
      </w:pPr>
      <w:r w:rsidRPr="002C668B">
        <w:rPr>
          <w:color w:val="000000"/>
        </w:rPr>
        <w:t>Vs. 10</w:t>
      </w:r>
    </w:p>
    <w:p w:rsidR="006304C7" w:rsidRPr="002C668B" w:rsidRDefault="006304C7" w:rsidP="002A1C9D"/>
    <w:p w:rsidR="006304C7" w:rsidRPr="002C668B" w:rsidRDefault="006304C7" w:rsidP="002A1C9D">
      <w:pPr>
        <w:ind w:firstLine="2160"/>
      </w:pPr>
      <w:r w:rsidRPr="002C668B">
        <w:rPr>
          <w:color w:val="000000"/>
        </w:rPr>
        <w:t>(b) Tries another avenue</w:t>
      </w:r>
    </w:p>
    <w:p w:rsidR="006304C7" w:rsidRPr="002C668B" w:rsidRDefault="006304C7" w:rsidP="002A1C9D">
      <w:pPr>
        <w:ind w:firstLine="2880"/>
      </w:pPr>
      <w:r w:rsidRPr="002C668B">
        <w:rPr>
          <w:color w:val="000000"/>
        </w:rPr>
        <w:t>Vs. 11-14</w:t>
      </w:r>
    </w:p>
    <w:p w:rsidR="006304C7" w:rsidRPr="002C668B" w:rsidRDefault="006304C7" w:rsidP="002A1C9D"/>
    <w:p w:rsidR="006304C7" w:rsidRPr="002C668B" w:rsidRDefault="006304C7" w:rsidP="002A1C9D">
      <w:pPr>
        <w:ind w:firstLine="1440"/>
      </w:pPr>
      <w:r w:rsidRPr="002C668B">
        <w:rPr>
          <w:color w:val="000000"/>
        </w:rPr>
        <w:t>(3) The results</w:t>
      </w:r>
    </w:p>
    <w:p w:rsidR="006304C7" w:rsidRPr="002C668B" w:rsidRDefault="006304C7" w:rsidP="002A1C9D">
      <w:pPr>
        <w:ind w:firstLine="2160"/>
      </w:pPr>
      <w:r w:rsidRPr="002C668B">
        <w:rPr>
          <w:color w:val="000000"/>
        </w:rPr>
        <w:t>Vs. 15-20</w:t>
      </w:r>
    </w:p>
    <w:p w:rsidR="006304C7" w:rsidRPr="002C668B" w:rsidRDefault="006304C7" w:rsidP="002A1C9D"/>
    <w:p w:rsidR="006304C7" w:rsidRPr="002C668B" w:rsidRDefault="006304C7" w:rsidP="002A1C9D">
      <w:pPr>
        <w:ind w:firstLine="2160"/>
      </w:pPr>
      <w:r w:rsidRPr="002C668B">
        <w:rPr>
          <w:color w:val="000000"/>
        </w:rPr>
        <w:t>(a) In the face - character comes out in the face</w:t>
      </w:r>
    </w:p>
    <w:p w:rsidR="005774E4" w:rsidRPr="002C668B" w:rsidRDefault="005774E4" w:rsidP="002A1C9D">
      <w:pPr>
        <w:rPr>
          <w:color w:val="000000"/>
        </w:rPr>
      </w:pPr>
    </w:p>
    <w:p w:rsidR="006304C7" w:rsidRPr="002C668B" w:rsidRDefault="006304C7" w:rsidP="002A1C9D">
      <w:r w:rsidRPr="002C668B">
        <w:rPr>
          <w:color w:val="000000"/>
        </w:rPr>
        <w:t>“Godliness promotes temperance and temperance heath and health, a good complexion.”</w:t>
      </w:r>
    </w:p>
    <w:p w:rsidR="006304C7" w:rsidRPr="002C668B" w:rsidRDefault="006304C7" w:rsidP="002A1C9D"/>
    <w:p w:rsidR="006304C7" w:rsidRPr="002C668B" w:rsidRDefault="006304C7" w:rsidP="002A1C9D">
      <w:pPr>
        <w:ind w:firstLine="2160"/>
      </w:pPr>
      <w:r w:rsidRPr="002C668B">
        <w:rPr>
          <w:color w:val="000000"/>
        </w:rPr>
        <w:t>(b) In the head -</w:t>
      </w:r>
    </w:p>
    <w:p w:rsidR="006304C7" w:rsidRPr="002C668B" w:rsidRDefault="006304C7" w:rsidP="002A1C9D">
      <w:pPr>
        <w:ind w:firstLine="2880"/>
      </w:pPr>
      <w:r w:rsidRPr="002C668B">
        <w:rPr>
          <w:color w:val="000000"/>
        </w:rPr>
        <w:t>Vs. 17 “God gave them” margin “God made”</w:t>
      </w:r>
    </w:p>
    <w:p w:rsidR="006304C7" w:rsidRPr="002C668B" w:rsidRDefault="006304C7" w:rsidP="002A1C9D">
      <w:pPr>
        <w:ind w:firstLine="2880"/>
      </w:pPr>
      <w:r w:rsidRPr="002C668B">
        <w:rPr>
          <w:color w:val="000000"/>
        </w:rPr>
        <w:t>Vs. 20 “Ten times better”</w:t>
      </w:r>
    </w:p>
    <w:p w:rsidR="006304C7" w:rsidRPr="002C668B" w:rsidRDefault="006304C7" w:rsidP="002A1C9D"/>
    <w:p w:rsidR="006304C7" w:rsidRPr="002C668B" w:rsidRDefault="006304C7" w:rsidP="002A1C9D">
      <w:pPr>
        <w:ind w:firstLine="720"/>
      </w:pPr>
      <w:r w:rsidRPr="002C668B">
        <w:rPr>
          <w:color w:val="000000"/>
        </w:rPr>
        <w:t>4. The Endurance -</w:t>
      </w:r>
    </w:p>
    <w:p w:rsidR="006304C7" w:rsidRPr="002C668B" w:rsidRDefault="006304C7" w:rsidP="002A1C9D">
      <w:pPr>
        <w:ind w:firstLine="1440"/>
      </w:pPr>
      <w:r w:rsidRPr="002C668B">
        <w:rPr>
          <w:color w:val="000000"/>
        </w:rPr>
        <w:t>Vs. 21 “Daniel continued”</w:t>
      </w:r>
    </w:p>
    <w:p w:rsidR="006304C7" w:rsidRPr="002C668B" w:rsidRDefault="006304C7" w:rsidP="002A1C9D">
      <w:pPr>
        <w:ind w:firstLine="1440"/>
      </w:pPr>
      <w:r w:rsidRPr="002C668B">
        <w:rPr>
          <w:color w:val="000000"/>
        </w:rPr>
        <w:t>“Godliness is great gain”</w:t>
      </w:r>
    </w:p>
    <w:p w:rsidR="006304C7" w:rsidRPr="002C668B" w:rsidRDefault="006304C7" w:rsidP="002A1C9D">
      <w:pPr>
        <w:ind w:firstLine="1440"/>
      </w:pPr>
      <w:r w:rsidRPr="002C668B">
        <w:rPr>
          <w:color w:val="000000"/>
        </w:rPr>
        <w:t>He outlived the Empire that took him.</w:t>
      </w:r>
    </w:p>
    <w:p w:rsidR="006304C7" w:rsidRPr="002C668B" w:rsidRDefault="006304C7" w:rsidP="002A1C9D"/>
    <w:p w:rsidR="006304C7" w:rsidRPr="002C668B" w:rsidRDefault="006304C7" w:rsidP="002A1C9D">
      <w:pPr>
        <w:ind w:firstLine="1440"/>
      </w:pPr>
      <w:r w:rsidRPr="002C668B">
        <w:rPr>
          <w:color w:val="000000"/>
        </w:rPr>
        <w:t>(1) The influence of Babylon</w:t>
      </w:r>
    </w:p>
    <w:p w:rsidR="006304C7" w:rsidRPr="002C668B" w:rsidRDefault="006304C7" w:rsidP="002A1C9D">
      <w:pPr>
        <w:ind w:firstLine="2160"/>
      </w:pPr>
      <w:r w:rsidRPr="002C668B">
        <w:rPr>
          <w:color w:val="000000"/>
        </w:rPr>
        <w:t>The land - The gods - The worship</w:t>
      </w:r>
    </w:p>
    <w:p w:rsidR="006304C7" w:rsidRPr="002C668B" w:rsidRDefault="006304C7" w:rsidP="002A1C9D"/>
    <w:p w:rsidR="006304C7" w:rsidRPr="002C668B" w:rsidRDefault="006304C7" w:rsidP="002A1C9D">
      <w:pPr>
        <w:ind w:firstLine="1440"/>
      </w:pPr>
      <w:r w:rsidRPr="002C668B">
        <w:rPr>
          <w:color w:val="000000"/>
        </w:rPr>
        <w:t>(2) The teaching of Babylon</w:t>
      </w:r>
    </w:p>
    <w:p w:rsidR="006304C7" w:rsidRPr="002C668B" w:rsidRDefault="006304C7" w:rsidP="002A1C9D">
      <w:pPr>
        <w:ind w:firstLine="2160"/>
      </w:pPr>
      <w:r w:rsidRPr="002C668B">
        <w:rPr>
          <w:color w:val="000000"/>
        </w:rPr>
        <w:t>Vs. 4</w:t>
      </w:r>
    </w:p>
    <w:p w:rsidR="006304C7" w:rsidRPr="002C668B" w:rsidRDefault="006304C7" w:rsidP="002A1C9D"/>
    <w:p w:rsidR="006304C7" w:rsidRPr="002C668B" w:rsidRDefault="006304C7" w:rsidP="002A1C9D">
      <w:pPr>
        <w:ind w:firstLine="1440"/>
      </w:pPr>
      <w:r w:rsidRPr="002C668B">
        <w:rPr>
          <w:color w:val="000000"/>
        </w:rPr>
        <w:t>(3) The customs of Babylon</w:t>
      </w:r>
    </w:p>
    <w:p w:rsidR="006304C7" w:rsidRPr="002C668B" w:rsidRDefault="006304C7" w:rsidP="002A1C9D">
      <w:pPr>
        <w:ind w:firstLine="2160"/>
      </w:pPr>
      <w:r w:rsidRPr="002C668B">
        <w:rPr>
          <w:color w:val="000000"/>
        </w:rPr>
        <w:t>Wine - meat - Kings’ threat - Kings’ honor 2:48</w:t>
      </w:r>
    </w:p>
    <w:p w:rsidR="00176AAD" w:rsidRPr="002C668B" w:rsidRDefault="00176AAD" w:rsidP="002A1C9D">
      <w:pPr>
        <w:rPr>
          <w:b/>
          <w:bCs/>
          <w:sz w:val="48"/>
          <w:szCs w:val="48"/>
        </w:rPr>
      </w:pPr>
      <w:r w:rsidRPr="002C668B">
        <w:br w:type="page"/>
      </w:r>
    </w:p>
    <w:p w:rsidR="0080257F" w:rsidRPr="009D2967" w:rsidRDefault="0080257F" w:rsidP="0080257F">
      <w:pPr>
        <w:pStyle w:val="Heading1"/>
      </w:pPr>
      <w:bookmarkStart w:id="56" w:name="_Toc245407431"/>
      <w:r w:rsidRPr="009D2967">
        <w:lastRenderedPageBreak/>
        <w:t>Ch. 2 – Nebuchadnezzar’s Dream</w:t>
      </w:r>
      <w:bookmarkEnd w:id="56"/>
    </w:p>
    <w:p w:rsidR="0080257F" w:rsidRDefault="0080257F" w:rsidP="0080257F">
      <w:pPr>
        <w:jc w:val="center"/>
      </w:pPr>
      <w:r>
        <w:t>Daniel 2:1-30</w:t>
      </w:r>
    </w:p>
    <w:p w:rsidR="009D2967" w:rsidRDefault="009D2967" w:rsidP="0080257F">
      <w:pPr>
        <w:jc w:val="center"/>
      </w:pPr>
    </w:p>
    <w:p w:rsidR="0080257F" w:rsidRDefault="009D2967" w:rsidP="0080257F">
      <w:pPr>
        <w:jc w:val="center"/>
      </w:pPr>
      <w:r>
        <w:t xml:space="preserve">(There are three divisions to this chapter: Nebuchadnezzar vs.1-13; Daniel vs. </w:t>
      </w:r>
      <w:r w:rsidR="00D02969">
        <w:t>13-23; The Understanding of the Dream</w:t>
      </w:r>
      <w:r>
        <w:t xml:space="preserve"> vs. 24-49)</w:t>
      </w:r>
    </w:p>
    <w:p w:rsidR="009D2967" w:rsidRPr="002C668B" w:rsidRDefault="009D2967" w:rsidP="0080257F">
      <w:pPr>
        <w:jc w:val="center"/>
      </w:pPr>
    </w:p>
    <w:p w:rsidR="0080257F" w:rsidRDefault="0080257F" w:rsidP="007A4439">
      <w:pPr>
        <w:pStyle w:val="Heading2"/>
        <w:numPr>
          <w:ilvl w:val="0"/>
          <w:numId w:val="17"/>
        </w:numPr>
      </w:pPr>
      <w:r>
        <w:t>Nebuchadnezzar – vs. 1-13</w:t>
      </w:r>
    </w:p>
    <w:p w:rsidR="0080257F" w:rsidRPr="002C668B" w:rsidRDefault="0080257F" w:rsidP="0080257F"/>
    <w:p w:rsidR="0080257F" w:rsidRDefault="00A95169" w:rsidP="0080257F">
      <w:pPr>
        <w:pStyle w:val="Heading3"/>
      </w:pPr>
      <w:r>
        <w:t xml:space="preserve">The King’s Distress – vs. 1 “And </w:t>
      </w:r>
      <w:r w:rsidR="0080257F">
        <w:t xml:space="preserve">in the </w:t>
      </w:r>
      <w:r>
        <w:t>second year of…</w:t>
      </w:r>
      <w:r w:rsidR="0080257F">
        <w:t>Nebuchadnezzar</w:t>
      </w:r>
      <w:r>
        <w:t>…</w:t>
      </w:r>
      <w:r w:rsidR="0080257F">
        <w:t>”</w:t>
      </w:r>
    </w:p>
    <w:p w:rsidR="0080257F" w:rsidRDefault="0080257F" w:rsidP="0080257F"/>
    <w:p w:rsidR="0080257F" w:rsidRDefault="0080257F" w:rsidP="0080257F">
      <w:pPr>
        <w:ind w:left="360"/>
      </w:pPr>
      <w:r>
        <w:t>Two</w:t>
      </w:r>
      <w:r w:rsidR="00A95169">
        <w:t xml:space="preserve"> explanations why this is only </w:t>
      </w:r>
      <w:r>
        <w:t>the 2</w:t>
      </w:r>
      <w:r w:rsidRPr="0080257F">
        <w:rPr>
          <w:vertAlign w:val="superscript"/>
        </w:rPr>
        <w:t>nd</w:t>
      </w:r>
      <w:r>
        <w:t xml:space="preserve"> year of Nebuchadnezzar’s reign:</w:t>
      </w:r>
    </w:p>
    <w:p w:rsidR="0080257F" w:rsidRDefault="0080257F" w:rsidP="0080257F">
      <w:pPr>
        <w:pStyle w:val="Heading4"/>
        <w:tabs>
          <w:tab w:val="left" w:pos="1080"/>
        </w:tabs>
        <w:ind w:left="1080"/>
      </w:pPr>
      <w:r>
        <w:t>He wasn’t king when he took Jerusalem.</w:t>
      </w:r>
    </w:p>
    <w:p w:rsidR="0080257F" w:rsidRPr="0080257F" w:rsidRDefault="0080257F" w:rsidP="0080257F">
      <w:pPr>
        <w:pStyle w:val="Heading4"/>
        <w:ind w:left="1080"/>
      </w:pPr>
      <w:r>
        <w:t>The schooling had not finished. Ch. 1-5</w:t>
      </w:r>
    </w:p>
    <w:p w:rsidR="00893197" w:rsidRDefault="00893197" w:rsidP="0080257F">
      <w:pPr>
        <w:ind w:left="360"/>
        <w:jc w:val="both"/>
      </w:pPr>
    </w:p>
    <w:p w:rsidR="0080257F" w:rsidRDefault="0080257F" w:rsidP="0080257F">
      <w:pPr>
        <w:ind w:left="360"/>
        <w:jc w:val="both"/>
      </w:pPr>
      <w:r>
        <w:t>Why the king was distressed:</w:t>
      </w:r>
    </w:p>
    <w:p w:rsidR="0080257F" w:rsidRDefault="00893197" w:rsidP="00AF1E91">
      <w:pPr>
        <w:pStyle w:val="Heading4"/>
        <w:numPr>
          <w:ilvl w:val="0"/>
          <w:numId w:val="13"/>
        </w:numPr>
        <w:ind w:left="1080"/>
      </w:pPr>
      <w:r>
        <w:t>He was worrying about the future, vs. 29</w:t>
      </w:r>
    </w:p>
    <w:p w:rsidR="00893197" w:rsidRDefault="00893197" w:rsidP="00893197">
      <w:pPr>
        <w:pStyle w:val="Heading4"/>
        <w:ind w:left="1080"/>
      </w:pPr>
      <w:r>
        <w:t>He was troubled over dreams, vs. 1; Ch. 4:4</w:t>
      </w:r>
      <w:proofErr w:type="gramStart"/>
      <w:r>
        <w:t>,5</w:t>
      </w:r>
      <w:proofErr w:type="gramEnd"/>
    </w:p>
    <w:p w:rsidR="00893197" w:rsidRDefault="00893197" w:rsidP="00893197"/>
    <w:p w:rsidR="00893197" w:rsidRDefault="00893197" w:rsidP="00893197">
      <w:pPr>
        <w:pStyle w:val="Heading3"/>
      </w:pPr>
      <w:r>
        <w:t>The King’s Desire</w:t>
      </w:r>
      <w:r w:rsidR="007A5DE3">
        <w:t xml:space="preserve"> – vs. 2-4</w:t>
      </w:r>
    </w:p>
    <w:p w:rsidR="007A5DE3" w:rsidRDefault="007A5DE3" w:rsidP="007A5DE3"/>
    <w:p w:rsidR="009D2967" w:rsidRDefault="0061765C" w:rsidP="007A4439">
      <w:pPr>
        <w:pStyle w:val="Heading4"/>
        <w:numPr>
          <w:ilvl w:val="0"/>
          <w:numId w:val="16"/>
        </w:numPr>
        <w:ind w:left="1080"/>
      </w:pPr>
      <w:r>
        <w:t xml:space="preserve">He called the </w:t>
      </w:r>
      <w:proofErr w:type="spellStart"/>
      <w:r>
        <w:t>w</w:t>
      </w:r>
      <w:r w:rsidR="009D2967">
        <w:t>isemen</w:t>
      </w:r>
      <w:proofErr w:type="spellEnd"/>
      <w:r w:rsidR="009D2967">
        <w:t xml:space="preserve">. </w:t>
      </w:r>
      <w:r>
        <w:t xml:space="preserve">-- </w:t>
      </w:r>
      <w:r w:rsidR="009D2967">
        <w:t>vs. 2</w:t>
      </w:r>
    </w:p>
    <w:p w:rsidR="009D2967" w:rsidRDefault="0061765C" w:rsidP="006A5CE5">
      <w:pPr>
        <w:pStyle w:val="Heading4"/>
        <w:ind w:left="1080"/>
      </w:pPr>
      <w:r>
        <w:t xml:space="preserve">The king told them his desire -- </w:t>
      </w:r>
      <w:r w:rsidR="009D2967">
        <w:t>vs. 3 “To know the dream” and interpretation</w:t>
      </w:r>
      <w:r>
        <w:t>.</w:t>
      </w:r>
    </w:p>
    <w:p w:rsidR="0061765C" w:rsidRDefault="0061765C" w:rsidP="007A5DE3"/>
    <w:p w:rsidR="0061765C" w:rsidRDefault="0061765C" w:rsidP="006A5CE5">
      <w:pPr>
        <w:pStyle w:val="Heading3"/>
      </w:pPr>
      <w:r>
        <w:t>The King’s Dilemma – vs. 5</w:t>
      </w:r>
    </w:p>
    <w:p w:rsidR="00AE615A" w:rsidRDefault="00AE615A" w:rsidP="00AE615A"/>
    <w:p w:rsidR="00AE615A" w:rsidRDefault="00AE615A" w:rsidP="007A4439">
      <w:pPr>
        <w:pStyle w:val="Heading4"/>
        <w:numPr>
          <w:ilvl w:val="0"/>
          <w:numId w:val="19"/>
        </w:numPr>
        <w:ind w:left="1080"/>
      </w:pPr>
      <w:r>
        <w:t>He couldn’t remember the dream “the thing is gone from me” vs. 5a</w:t>
      </w:r>
    </w:p>
    <w:p w:rsidR="00AE615A" w:rsidRDefault="00AE615A" w:rsidP="00AE615A">
      <w:pPr>
        <w:pStyle w:val="Heading4"/>
        <w:ind w:left="1080"/>
      </w:pPr>
      <w:r>
        <w:t>The wise men could not give an answer.</w:t>
      </w:r>
    </w:p>
    <w:p w:rsidR="00AE615A" w:rsidRPr="00AE615A" w:rsidRDefault="00AE615A" w:rsidP="00AE615A"/>
    <w:p w:rsidR="0061765C" w:rsidRDefault="0061765C" w:rsidP="006A5CE5">
      <w:pPr>
        <w:pStyle w:val="Heading3"/>
      </w:pPr>
      <w:r>
        <w:t>The King’s Demand – vs. 5b-7</w:t>
      </w:r>
    </w:p>
    <w:p w:rsidR="00AE615A" w:rsidRDefault="00AE615A" w:rsidP="00AE615A"/>
    <w:p w:rsidR="00AE615A" w:rsidRDefault="00AE615A" w:rsidP="007A4439">
      <w:pPr>
        <w:pStyle w:val="Heading4"/>
        <w:numPr>
          <w:ilvl w:val="0"/>
          <w:numId w:val="20"/>
        </w:numPr>
        <w:ind w:left="1080"/>
      </w:pPr>
      <w:r>
        <w:t>To know the Dream</w:t>
      </w:r>
    </w:p>
    <w:p w:rsidR="00AE615A" w:rsidRDefault="00AE615A" w:rsidP="00AE615A">
      <w:pPr>
        <w:pStyle w:val="Heading4"/>
        <w:ind w:left="1080"/>
      </w:pPr>
      <w:r>
        <w:t>To the Interpretation</w:t>
      </w:r>
    </w:p>
    <w:p w:rsidR="00AE615A" w:rsidRPr="00AE615A" w:rsidRDefault="00AE615A" w:rsidP="00AE615A"/>
    <w:p w:rsidR="0061765C" w:rsidRDefault="0061765C" w:rsidP="006A5CE5">
      <w:pPr>
        <w:pStyle w:val="Heading3"/>
      </w:pPr>
      <w:r>
        <w:t>The King’s Disappointment – vs. 8-11</w:t>
      </w:r>
    </w:p>
    <w:p w:rsidR="00AE615A" w:rsidRDefault="00AE615A" w:rsidP="00AE615A"/>
    <w:p w:rsidR="00AE615A" w:rsidRDefault="00AE615A" w:rsidP="007A4439">
      <w:pPr>
        <w:pStyle w:val="Heading4"/>
        <w:numPr>
          <w:ilvl w:val="0"/>
          <w:numId w:val="21"/>
        </w:numPr>
        <w:ind w:left="1080"/>
      </w:pPr>
      <w:r>
        <w:t>The king was aware of their tricks – vs. 8 (they were frauds)</w:t>
      </w:r>
    </w:p>
    <w:p w:rsidR="00AE615A" w:rsidRDefault="00AE615A" w:rsidP="00AE615A">
      <w:pPr>
        <w:pStyle w:val="Heading4"/>
        <w:ind w:left="1080"/>
      </w:pPr>
      <w:r>
        <w:t>He was disappointed in them.</w:t>
      </w:r>
    </w:p>
    <w:p w:rsidR="00AE615A" w:rsidRDefault="00AE615A" w:rsidP="00AE615A">
      <w:pPr>
        <w:pStyle w:val="Heading4"/>
        <w:ind w:left="1080"/>
      </w:pPr>
      <w:r>
        <w:t>He was disappointed in their answer. – vs. 9 (lying and corrupt words)</w:t>
      </w:r>
    </w:p>
    <w:p w:rsidR="00AE615A" w:rsidRDefault="00AE615A" w:rsidP="00AE615A"/>
    <w:p w:rsidR="0061765C" w:rsidRDefault="0061765C" w:rsidP="006A5CE5">
      <w:pPr>
        <w:pStyle w:val="Heading3"/>
      </w:pPr>
      <w:r>
        <w:t>The King’s Decree – vs. 12-13</w:t>
      </w:r>
    </w:p>
    <w:p w:rsidR="0061765C" w:rsidRDefault="0061765C" w:rsidP="0061765C"/>
    <w:p w:rsidR="00AE615A" w:rsidRDefault="00AE615A" w:rsidP="007A4439">
      <w:pPr>
        <w:pStyle w:val="Heading4"/>
        <w:numPr>
          <w:ilvl w:val="0"/>
          <w:numId w:val="22"/>
        </w:numPr>
        <w:ind w:left="1080"/>
      </w:pPr>
      <w:r>
        <w:t>It was angry. – vs. 12</w:t>
      </w:r>
    </w:p>
    <w:p w:rsidR="00AE615A" w:rsidRDefault="00AE615A" w:rsidP="00AE615A">
      <w:pPr>
        <w:pStyle w:val="Heading4"/>
        <w:ind w:left="1080"/>
      </w:pPr>
      <w:r>
        <w:t>It was complete. –</w:t>
      </w:r>
      <w:r w:rsidRPr="00AE615A">
        <w:t xml:space="preserve"> </w:t>
      </w:r>
      <w:r>
        <w:t>vs. 12b “All wise men”</w:t>
      </w:r>
    </w:p>
    <w:p w:rsidR="00AE615A" w:rsidRDefault="00AE615A" w:rsidP="00AE615A">
      <w:pPr>
        <w:pStyle w:val="Heading4"/>
        <w:ind w:left="1080"/>
      </w:pPr>
      <w:r>
        <w:t xml:space="preserve">It was immediate. – vs. 13 </w:t>
      </w:r>
    </w:p>
    <w:p w:rsidR="00AE615A" w:rsidRDefault="00AE615A" w:rsidP="0061765C"/>
    <w:p w:rsidR="0061765C" w:rsidRDefault="0061765C" w:rsidP="006A5CE5">
      <w:pPr>
        <w:pStyle w:val="Heading2"/>
      </w:pPr>
      <w:r>
        <w:lastRenderedPageBreak/>
        <w:t>Daniel – vs. 13-23</w:t>
      </w:r>
    </w:p>
    <w:p w:rsidR="0061765C" w:rsidRPr="0048676C" w:rsidRDefault="0061765C" w:rsidP="0061765C">
      <w:pPr>
        <w:rPr>
          <w:sz w:val="16"/>
          <w:szCs w:val="16"/>
        </w:rPr>
      </w:pPr>
    </w:p>
    <w:p w:rsidR="0061765C" w:rsidRDefault="0061765C" w:rsidP="007A4439">
      <w:pPr>
        <w:pStyle w:val="Heading3"/>
        <w:numPr>
          <w:ilvl w:val="0"/>
          <w:numId w:val="18"/>
        </w:numPr>
      </w:pPr>
      <w:r w:rsidRPr="0048676C">
        <w:rPr>
          <w:b/>
        </w:rPr>
        <w:t>Daniel’s Predicament</w:t>
      </w:r>
      <w:r>
        <w:t xml:space="preserve"> – vs. 13</w:t>
      </w:r>
      <w:r w:rsidR="00E959BC">
        <w:t xml:space="preserve"> (</w:t>
      </w:r>
      <w:r>
        <w:t>They sought Daniel and his fellows to be slain.)</w:t>
      </w:r>
    </w:p>
    <w:p w:rsidR="00E2686F" w:rsidRPr="0048676C" w:rsidRDefault="00E2686F" w:rsidP="00E2686F">
      <w:pPr>
        <w:rPr>
          <w:sz w:val="16"/>
          <w:szCs w:val="16"/>
        </w:rPr>
      </w:pPr>
    </w:p>
    <w:p w:rsidR="00E2686F" w:rsidRDefault="00E2686F" w:rsidP="005944FB">
      <w:pPr>
        <w:ind w:firstLine="720"/>
      </w:pPr>
      <w:r>
        <w:t>Will history repeat itself?</w:t>
      </w:r>
      <w:r w:rsidR="005944FB">
        <w:t xml:space="preserve"> </w:t>
      </w:r>
      <w:r>
        <w:t>Will the politicians and the wise of this world have to call the men of God?</w:t>
      </w:r>
    </w:p>
    <w:p w:rsidR="00E2686F" w:rsidRDefault="00E2686F" w:rsidP="005944FB">
      <w:pPr>
        <w:ind w:firstLine="720"/>
      </w:pPr>
      <w:r>
        <w:t>Daniel’s situation is very severe.</w:t>
      </w:r>
      <w:r w:rsidR="005944FB">
        <w:t xml:space="preserve"> </w:t>
      </w:r>
      <w:r>
        <w:t xml:space="preserve">Satan could be in this. </w:t>
      </w:r>
      <w:proofErr w:type="gramStart"/>
      <w:r>
        <w:t>The storms of Galilee.</w:t>
      </w:r>
      <w:proofErr w:type="gramEnd"/>
      <w:r w:rsidR="005944FB">
        <w:t xml:space="preserve"> </w:t>
      </w:r>
      <w:r>
        <w:t>Ungodly men are tools in the devil’s hand.</w:t>
      </w:r>
    </w:p>
    <w:p w:rsidR="00E2686F" w:rsidRDefault="00E2686F" w:rsidP="005944FB">
      <w:pPr>
        <w:ind w:firstLine="720"/>
      </w:pPr>
      <w:r>
        <w:t>II Thessalonians 3:1</w:t>
      </w:r>
      <w:proofErr w:type="gramStart"/>
      <w:r>
        <w:t>,2</w:t>
      </w:r>
      <w:proofErr w:type="gramEnd"/>
      <w:r>
        <w:t xml:space="preserve"> Paul speaks of </w:t>
      </w:r>
      <w:r w:rsidR="00E959BC">
        <w:t>‘</w:t>
      </w:r>
      <w:r>
        <w:t>man’s extremity is God’s opportunity.</w:t>
      </w:r>
      <w:r w:rsidR="00E959BC">
        <w:t>’</w:t>
      </w:r>
      <w:r w:rsidR="005944FB">
        <w:t xml:space="preserve"> </w:t>
      </w:r>
      <w:r>
        <w:t>Remember Peter in prison. – Acts 12</w:t>
      </w:r>
    </w:p>
    <w:p w:rsidR="00E2686F" w:rsidRPr="0048676C" w:rsidRDefault="00E2686F" w:rsidP="00E2686F">
      <w:pPr>
        <w:rPr>
          <w:vertAlign w:val="superscript"/>
        </w:rPr>
      </w:pPr>
    </w:p>
    <w:p w:rsidR="0061765C" w:rsidRDefault="0061765C" w:rsidP="006A5CE5">
      <w:pPr>
        <w:pStyle w:val="Heading3"/>
      </w:pPr>
      <w:proofErr w:type="gramStart"/>
      <w:r w:rsidRPr="0048676C">
        <w:rPr>
          <w:b/>
        </w:rPr>
        <w:t>Daniel’s Poise</w:t>
      </w:r>
      <w:r>
        <w:t xml:space="preserve"> – vs.</w:t>
      </w:r>
      <w:r w:rsidR="00E959BC">
        <w:t xml:space="preserve"> 14-</w:t>
      </w:r>
      <w:r>
        <w:t>15 (Not panic but poise.)</w:t>
      </w:r>
      <w:proofErr w:type="gramEnd"/>
    </w:p>
    <w:p w:rsidR="00E2686F" w:rsidRPr="0048676C" w:rsidRDefault="00E2686F" w:rsidP="00E2686F">
      <w:pPr>
        <w:rPr>
          <w:sz w:val="16"/>
          <w:szCs w:val="16"/>
        </w:rPr>
      </w:pPr>
    </w:p>
    <w:p w:rsidR="00E2686F" w:rsidRDefault="00E959BC" w:rsidP="005944FB">
      <w:pPr>
        <w:ind w:firstLine="720"/>
      </w:pPr>
      <w:r>
        <w:t xml:space="preserve">Daniel </w:t>
      </w:r>
      <w:r w:rsidR="005944FB">
        <w:t xml:space="preserve">was in </w:t>
      </w:r>
      <w:r>
        <w:t>imminent danger. W</w:t>
      </w:r>
      <w:r w:rsidR="005944FB">
        <w:t xml:space="preserve">ithout doubt </w:t>
      </w:r>
      <w:r>
        <w:t>others panicked</w:t>
      </w:r>
      <w:r w:rsidR="005944FB">
        <w:t xml:space="preserve">, but not Daniel. “Then Daniel answered with counsel and wisdom” </w:t>
      </w:r>
      <w:r>
        <w:t>[</w:t>
      </w:r>
      <w:r w:rsidR="005944FB">
        <w:t>ASRV</w:t>
      </w:r>
      <w:r>
        <w:t xml:space="preserve">: </w:t>
      </w:r>
      <w:r w:rsidR="005944FB" w:rsidRPr="00E959BC">
        <w:rPr>
          <w:i/>
        </w:rPr>
        <w:t>prudence</w:t>
      </w:r>
      <w:r w:rsidR="005944FB">
        <w:t xml:space="preserve"> </w:t>
      </w:r>
      <w:r>
        <w:t>&amp;</w:t>
      </w:r>
      <w:r w:rsidR="005944FB">
        <w:t xml:space="preserve"> </w:t>
      </w:r>
      <w:r w:rsidR="005944FB" w:rsidRPr="00E959BC">
        <w:rPr>
          <w:i/>
        </w:rPr>
        <w:t>discretion</w:t>
      </w:r>
      <w:r w:rsidR="005944FB">
        <w:t>.</w:t>
      </w:r>
      <w:r>
        <w:t>]</w:t>
      </w:r>
    </w:p>
    <w:p w:rsidR="005944FB" w:rsidRDefault="00E959BC" w:rsidP="005944FB">
      <w:pPr>
        <w:ind w:firstLine="720"/>
      </w:pPr>
      <w:proofErr w:type="spellStart"/>
      <w:r>
        <w:t>Arioch</w:t>
      </w:r>
      <w:proofErr w:type="spellEnd"/>
      <w:r>
        <w:t xml:space="preserve"> was the captain or </w:t>
      </w:r>
      <w:r w:rsidR="005944FB">
        <w:t>“chief of the executioners</w:t>
      </w:r>
      <w:r>
        <w:t xml:space="preserve"> (</w:t>
      </w:r>
      <w:proofErr w:type="spellStart"/>
      <w:r>
        <w:t>slaughtermen</w:t>
      </w:r>
      <w:proofErr w:type="spellEnd"/>
      <w:r>
        <w:t xml:space="preserve">),” </w:t>
      </w:r>
      <w:r w:rsidR="005944FB">
        <w:t xml:space="preserve">“Why is the decree so hasty form the king?” </w:t>
      </w:r>
      <w:proofErr w:type="spellStart"/>
      <w:r w:rsidR="005944FB">
        <w:t>Arioch</w:t>
      </w:r>
      <w:proofErr w:type="spellEnd"/>
      <w:r w:rsidR="005944FB">
        <w:t xml:space="preserve"> answered and made it known.</w:t>
      </w:r>
    </w:p>
    <w:p w:rsidR="00E2686F" w:rsidRPr="0048676C" w:rsidRDefault="00E2686F" w:rsidP="00E2686F"/>
    <w:p w:rsidR="0061765C" w:rsidRDefault="0061765C" w:rsidP="006A5CE5">
      <w:pPr>
        <w:pStyle w:val="Heading3"/>
        <w:rPr>
          <w:i/>
        </w:rPr>
      </w:pPr>
      <w:r w:rsidRPr="0048676C">
        <w:rPr>
          <w:b/>
        </w:rPr>
        <w:t>Daniel’s Positivity</w:t>
      </w:r>
      <w:r>
        <w:t xml:space="preserve"> – vs. 16 (</w:t>
      </w:r>
      <w:r w:rsidRPr="0061765C">
        <w:t>Goes boldly to the king</w:t>
      </w:r>
      <w:r>
        <w:rPr>
          <w:i/>
        </w:rPr>
        <w:t>)</w:t>
      </w:r>
    </w:p>
    <w:p w:rsidR="00E2686F" w:rsidRPr="0048676C" w:rsidRDefault="00E2686F" w:rsidP="00E2686F">
      <w:pPr>
        <w:rPr>
          <w:sz w:val="16"/>
          <w:szCs w:val="16"/>
        </w:rPr>
      </w:pPr>
    </w:p>
    <w:p w:rsidR="005944FB" w:rsidRDefault="005944FB" w:rsidP="005944FB">
      <w:pPr>
        <w:ind w:firstLine="720"/>
      </w:pPr>
      <w:r>
        <w:t xml:space="preserve">“Then Daniel went in and desired of the king, that he would give him time.” What optimism! Nebuchadnezzar in health and sleeping well was ferocious, but with </w:t>
      </w:r>
      <w:proofErr w:type="gramStart"/>
      <w:r>
        <w:t>nightmares ,</w:t>
      </w:r>
      <w:proofErr w:type="gramEnd"/>
      <w:r>
        <w:t xml:space="preserve"> not sleeping well, on edge, touchy, whom the wise men had already engaged. And Daniel goes in. That is positivity; that is faith.</w:t>
      </w:r>
    </w:p>
    <w:p w:rsidR="005944FB" w:rsidRDefault="005944FB" w:rsidP="005944FB">
      <w:pPr>
        <w:ind w:firstLine="720"/>
      </w:pPr>
      <w:r>
        <w:t xml:space="preserve">Also his positivity is seen—“And that he would </w:t>
      </w:r>
      <w:proofErr w:type="spellStart"/>
      <w:r>
        <w:t>shew</w:t>
      </w:r>
      <w:proofErr w:type="spellEnd"/>
      <w:r>
        <w:t xml:space="preserve"> the king the interpretation.” Faith that anticipates the answer is really faith. </w:t>
      </w:r>
      <w:proofErr w:type="gramStart"/>
      <w:r>
        <w:t>The faith of Abraham, Elijah, etc.</w:t>
      </w:r>
      <w:proofErr w:type="gramEnd"/>
    </w:p>
    <w:p w:rsidR="00E2686F" w:rsidRPr="00E2686F" w:rsidRDefault="00E2686F" w:rsidP="00E2686F"/>
    <w:p w:rsidR="0061765C" w:rsidRDefault="0061765C" w:rsidP="006A5CE5">
      <w:pPr>
        <w:pStyle w:val="Heading3"/>
      </w:pPr>
      <w:r w:rsidRPr="0048676C">
        <w:rPr>
          <w:b/>
        </w:rPr>
        <w:t>Daniel’s Policy</w:t>
      </w:r>
      <w:r>
        <w:t xml:space="preserve"> – vs. 17-18 (What is Daniel going to do?)</w:t>
      </w:r>
    </w:p>
    <w:p w:rsidR="00E2686F" w:rsidRPr="0048676C" w:rsidRDefault="00E2686F" w:rsidP="00E2686F">
      <w:pPr>
        <w:rPr>
          <w:sz w:val="16"/>
          <w:szCs w:val="16"/>
        </w:rPr>
      </w:pPr>
    </w:p>
    <w:p w:rsidR="005944FB" w:rsidRDefault="005944FB" w:rsidP="005944FB">
      <w:pPr>
        <w:ind w:firstLine="720"/>
      </w:pPr>
      <w:r>
        <w:t>What would religious leaders do today? Daniel</w:t>
      </w:r>
      <w:r w:rsidR="00E959BC">
        <w:t xml:space="preserve"> and his friends</w:t>
      </w:r>
      <w:r>
        <w:t xml:space="preserve"> went to praye</w:t>
      </w:r>
      <w:r w:rsidR="00E959BC">
        <w:t xml:space="preserve">r. </w:t>
      </w:r>
      <w:r>
        <w:t xml:space="preserve">What were the others doing while these were praying? Daniel’s policy was prayer. </w:t>
      </w:r>
    </w:p>
    <w:p w:rsidR="00E2686F" w:rsidRDefault="005944FB" w:rsidP="005944FB">
      <w:pPr>
        <w:ind w:firstLine="720"/>
      </w:pPr>
      <w:r>
        <w:t xml:space="preserve">“The effectual fervent prayer” (James 5) “of a righteous man </w:t>
      </w:r>
      <w:proofErr w:type="spellStart"/>
      <w:r>
        <w:t>availeth</w:t>
      </w:r>
      <w:proofErr w:type="spellEnd"/>
      <w:r>
        <w:t xml:space="preserve"> much.” </w:t>
      </w:r>
    </w:p>
    <w:p w:rsidR="005944FB" w:rsidRDefault="005944FB" w:rsidP="005944FB">
      <w:pPr>
        <w:ind w:firstLine="720"/>
      </w:pPr>
      <w:r>
        <w:t>Also, there are four of them – “Two agree” Matthew 18:19</w:t>
      </w:r>
    </w:p>
    <w:p w:rsidR="00E2686F" w:rsidRPr="00E2686F" w:rsidRDefault="00E2686F" w:rsidP="00E2686F"/>
    <w:p w:rsidR="0061765C" w:rsidRDefault="0061765C" w:rsidP="006A5CE5">
      <w:pPr>
        <w:pStyle w:val="Heading3"/>
      </w:pPr>
      <w:r w:rsidRPr="0048676C">
        <w:rPr>
          <w:b/>
        </w:rPr>
        <w:t>Daniel’s Prize</w:t>
      </w:r>
      <w:r>
        <w:t xml:space="preserve"> – vs. 19 “the secret</w:t>
      </w:r>
      <w:r w:rsidR="0048676C">
        <w:t xml:space="preserve"> [was]</w:t>
      </w:r>
      <w:r>
        <w:t xml:space="preserve"> revealed unto Daniel in a night vision.”</w:t>
      </w:r>
    </w:p>
    <w:p w:rsidR="00E2686F" w:rsidRPr="0048676C" w:rsidRDefault="00E2686F" w:rsidP="00E2686F">
      <w:pPr>
        <w:rPr>
          <w:sz w:val="16"/>
          <w:szCs w:val="16"/>
        </w:rPr>
      </w:pPr>
    </w:p>
    <w:p w:rsidR="00E959BC" w:rsidRDefault="00E959BC" w:rsidP="0048676C">
      <w:pPr>
        <w:ind w:firstLine="720"/>
      </w:pPr>
      <w:r>
        <w:t>Deliverance resembled the form of the distress. Distress came by a dream; deliverance came by a vision.</w:t>
      </w:r>
      <w:r w:rsidR="0048676C">
        <w:t xml:space="preserve"> </w:t>
      </w:r>
      <w:r>
        <w:t>A tree was the occasion of soul disease; a tree is the means of universal healing.</w:t>
      </w:r>
      <w:r w:rsidR="008042DD">
        <w:t xml:space="preserve"> People </w:t>
      </w:r>
      <w:r>
        <w:t>bitten by a serpent</w:t>
      </w:r>
      <w:r w:rsidR="008042DD">
        <w:t xml:space="preserve"> are poisoned</w:t>
      </w:r>
      <w:r>
        <w:t>; we are cured by looking to a ‘serpent.’</w:t>
      </w:r>
      <w:r w:rsidR="0048676C">
        <w:t xml:space="preserve"> </w:t>
      </w:r>
      <w:r>
        <w:t>Sin brought death; death brought life.</w:t>
      </w:r>
    </w:p>
    <w:p w:rsidR="00E959BC" w:rsidRDefault="00E959BC" w:rsidP="0048676C">
      <w:pPr>
        <w:ind w:firstLine="720"/>
      </w:pPr>
      <w:r>
        <w:t xml:space="preserve">Lot could not help </w:t>
      </w:r>
      <w:r w:rsidR="0048676C">
        <w:t>Sodom</w:t>
      </w:r>
      <w:r>
        <w:t xml:space="preserve"> because he was mixed in with them. Daniel was separated.</w:t>
      </w:r>
    </w:p>
    <w:p w:rsidR="00E959BC" w:rsidRDefault="00E959BC" w:rsidP="0048676C">
      <w:pPr>
        <w:ind w:firstLine="720"/>
      </w:pPr>
      <w:r>
        <w:t xml:space="preserve">The revelation is given twice. </w:t>
      </w:r>
      <w:proofErr w:type="gramStart"/>
      <w:r>
        <w:t>First, by dream and second, by vision.</w:t>
      </w:r>
      <w:proofErr w:type="gramEnd"/>
      <w:r>
        <w:t xml:space="preserve"> Let everything be established by two or three. Matthew 18:16</w:t>
      </w:r>
    </w:p>
    <w:p w:rsidR="005944FB" w:rsidRPr="00E2686F" w:rsidRDefault="005944FB" w:rsidP="00E2686F"/>
    <w:p w:rsidR="0061765C" w:rsidRDefault="0061765C" w:rsidP="006A5CE5">
      <w:pPr>
        <w:pStyle w:val="Heading3"/>
      </w:pPr>
      <w:r w:rsidRPr="0048676C">
        <w:rPr>
          <w:b/>
        </w:rPr>
        <w:t>Daniel’s Praise</w:t>
      </w:r>
      <w:r>
        <w:t xml:space="preserve"> – vs. 19-20 “Then Daniel blessed the God of Heaven.”</w:t>
      </w:r>
    </w:p>
    <w:p w:rsidR="0048676C" w:rsidRPr="0048676C" w:rsidRDefault="0048676C" w:rsidP="0061765C">
      <w:pPr>
        <w:rPr>
          <w:sz w:val="16"/>
          <w:szCs w:val="16"/>
        </w:rPr>
      </w:pPr>
    </w:p>
    <w:p w:rsidR="00E959BC" w:rsidRDefault="00E959BC" w:rsidP="0048676C">
      <w:pPr>
        <w:ind w:firstLine="720"/>
      </w:pPr>
      <w:r>
        <w:t xml:space="preserve">Obtainment should be followed by acknowledgment. </w:t>
      </w:r>
      <w:proofErr w:type="gramStart"/>
      <w:r>
        <w:t>The one Samaritan out of ten lepers</w:t>
      </w:r>
      <w:r w:rsidR="0048676C">
        <w:t xml:space="preserve"> (Luke 17:15)</w:t>
      </w:r>
      <w:r>
        <w:t>.</w:t>
      </w:r>
      <w:proofErr w:type="gramEnd"/>
      <w:r>
        <w:t xml:space="preserve"> Make us like Daniel.</w:t>
      </w:r>
    </w:p>
    <w:p w:rsidR="0061765C" w:rsidRDefault="0061765C" w:rsidP="006A5CE5">
      <w:pPr>
        <w:pStyle w:val="Heading2"/>
      </w:pPr>
      <w:r>
        <w:lastRenderedPageBreak/>
        <w:t>The Understanding of the Dream – vs. 24-49</w:t>
      </w:r>
    </w:p>
    <w:p w:rsidR="0061765C" w:rsidRDefault="0061765C" w:rsidP="0061765C"/>
    <w:p w:rsidR="0061765C" w:rsidRDefault="0061765C" w:rsidP="0061765C">
      <w:r>
        <w:t>The King and Daniel together – vs. 24-47</w:t>
      </w:r>
    </w:p>
    <w:p w:rsidR="0061765C" w:rsidRDefault="0061765C" w:rsidP="0061765C"/>
    <w:p w:rsidR="0061765C" w:rsidRDefault="0061765C" w:rsidP="0061765C">
      <w:r>
        <w:t xml:space="preserve">The wisdom of the world comes to </w:t>
      </w:r>
      <w:r w:rsidR="003C7788">
        <w:t>naught</w:t>
      </w:r>
      <w:r>
        <w:t>.</w:t>
      </w:r>
    </w:p>
    <w:p w:rsidR="0061765C" w:rsidRDefault="0061765C" w:rsidP="0061765C">
      <w:r>
        <w:t>The humility of Daniel – vs. 30</w:t>
      </w:r>
    </w:p>
    <w:p w:rsidR="0061765C" w:rsidRDefault="0061765C" w:rsidP="0061765C">
      <w:r>
        <w:t>“But as for me”</w:t>
      </w:r>
    </w:p>
    <w:p w:rsidR="0061765C" w:rsidRDefault="0061765C" w:rsidP="0061765C"/>
    <w:p w:rsidR="0061765C" w:rsidRDefault="0061765C" w:rsidP="0061765C">
      <w:r>
        <w:t>Look at the Dream in three ways—</w:t>
      </w:r>
      <w:r w:rsidR="008C1226">
        <w:t>Detail, Design, Destiny.</w:t>
      </w:r>
    </w:p>
    <w:p w:rsidR="0061765C" w:rsidRDefault="0061765C" w:rsidP="0061765C"/>
    <w:p w:rsidR="0061765C" w:rsidRDefault="0061765C" w:rsidP="007A4439">
      <w:pPr>
        <w:pStyle w:val="Heading3"/>
        <w:numPr>
          <w:ilvl w:val="0"/>
          <w:numId w:val="23"/>
        </w:numPr>
      </w:pPr>
      <w:r w:rsidRPr="00440673">
        <w:rPr>
          <w:b/>
        </w:rPr>
        <w:t>What the dream was in detail</w:t>
      </w:r>
      <w:r>
        <w:t xml:space="preserve"> – vs.31-35</w:t>
      </w:r>
    </w:p>
    <w:p w:rsidR="0061765C" w:rsidRDefault="0061765C" w:rsidP="0061765C"/>
    <w:p w:rsidR="0061765C" w:rsidRDefault="0061765C" w:rsidP="0061765C">
      <w:r>
        <w:t>There were two main features of it</w:t>
      </w:r>
      <w:r w:rsidR="00D02969">
        <w:t xml:space="preserve"> </w:t>
      </w:r>
      <w:proofErr w:type="gramStart"/>
      <w:r w:rsidR="00D02969">
        <w:t>–</w:t>
      </w:r>
      <w:r w:rsidR="003C7788">
        <w:t xml:space="preserve">  </w:t>
      </w:r>
      <w:r w:rsidR="008C1226">
        <w:t>1</w:t>
      </w:r>
      <w:proofErr w:type="gramEnd"/>
      <w:r w:rsidR="008C1226">
        <w:t>) An Image and 2) A Stone.</w:t>
      </w:r>
    </w:p>
    <w:p w:rsidR="00D02969" w:rsidRDefault="00D02969" w:rsidP="0061765C"/>
    <w:p w:rsidR="00D02969" w:rsidRDefault="00D02969" w:rsidP="007A4439">
      <w:pPr>
        <w:pStyle w:val="Heading4"/>
        <w:numPr>
          <w:ilvl w:val="0"/>
          <w:numId w:val="24"/>
        </w:numPr>
      </w:pPr>
      <w:r w:rsidRPr="00440673">
        <w:rPr>
          <w:b/>
        </w:rPr>
        <w:t>An Image</w:t>
      </w:r>
      <w:r>
        <w:t xml:space="preserve"> – vs. 31-33</w:t>
      </w:r>
    </w:p>
    <w:p w:rsidR="008C1226" w:rsidRDefault="008C1226" w:rsidP="008C1226"/>
    <w:p w:rsidR="008C1226" w:rsidRDefault="008C1226" w:rsidP="008C1226">
      <w:pPr>
        <w:ind w:firstLine="720"/>
      </w:pPr>
      <w:r>
        <w:t>As to the image, it was a man, characteristic Babylonian figure. The figure is in five distinct parts:</w:t>
      </w:r>
      <w:r w:rsidR="003C7788">
        <w:t xml:space="preserve"> head, breast and arms, belly and thighs, legs and finally the feet.</w:t>
      </w:r>
    </w:p>
    <w:p w:rsidR="003C7788" w:rsidRDefault="003C7788" w:rsidP="008C1226">
      <w:pPr>
        <w:ind w:firstLine="720"/>
      </w:pPr>
      <w:r>
        <w:t>In vs. 31-33, the five parts are clearly defined with each part being a different type</w:t>
      </w:r>
      <w:r w:rsidR="00B66E17">
        <w:t xml:space="preserve"> of substance.</w:t>
      </w:r>
    </w:p>
    <w:p w:rsidR="00B66E17" w:rsidRDefault="00B66E17" w:rsidP="008C1226">
      <w:pPr>
        <w:ind w:firstLine="720"/>
      </w:pPr>
    </w:p>
    <w:p w:rsidR="008C1226" w:rsidRDefault="008C1226" w:rsidP="008C1226">
      <w:pPr>
        <w:pStyle w:val="Heading5"/>
      </w:pPr>
      <w:r>
        <w:t>The Head</w:t>
      </w:r>
      <w:r w:rsidR="00B66E17">
        <w:tab/>
      </w:r>
      <w:r w:rsidR="00B66E17">
        <w:tab/>
      </w:r>
      <w:r w:rsidR="00B66E17">
        <w:tab/>
        <w:t>-Gold</w:t>
      </w:r>
    </w:p>
    <w:p w:rsidR="008C1226" w:rsidRDefault="008C1226" w:rsidP="008C1226">
      <w:pPr>
        <w:pStyle w:val="Heading5"/>
      </w:pPr>
      <w:r>
        <w:t>The Breast and Arms</w:t>
      </w:r>
      <w:r w:rsidR="00B66E17">
        <w:tab/>
      </w:r>
      <w:r w:rsidR="00B66E17">
        <w:tab/>
        <w:t>-Silver</w:t>
      </w:r>
    </w:p>
    <w:p w:rsidR="008C1226" w:rsidRDefault="008C1226" w:rsidP="008C1226">
      <w:pPr>
        <w:pStyle w:val="Heading5"/>
      </w:pPr>
      <w:r>
        <w:t>The Belly and Thighs</w:t>
      </w:r>
      <w:r w:rsidR="00B66E17">
        <w:tab/>
        <w:t>-Brass (maybe copper)</w:t>
      </w:r>
    </w:p>
    <w:p w:rsidR="008C1226" w:rsidRDefault="008C1226" w:rsidP="008C1226">
      <w:pPr>
        <w:pStyle w:val="Heading5"/>
      </w:pPr>
      <w:r>
        <w:t>The Legs</w:t>
      </w:r>
      <w:r w:rsidR="00B66E17">
        <w:tab/>
      </w:r>
      <w:r w:rsidR="00B66E17">
        <w:tab/>
      </w:r>
      <w:r w:rsidR="00B66E17">
        <w:tab/>
        <w:t>-Iron</w:t>
      </w:r>
    </w:p>
    <w:p w:rsidR="008C1226" w:rsidRPr="008C1226" w:rsidRDefault="008C1226" w:rsidP="008C1226">
      <w:pPr>
        <w:pStyle w:val="Heading5"/>
      </w:pPr>
      <w:r>
        <w:t>The Feet</w:t>
      </w:r>
      <w:r w:rsidR="00B66E17">
        <w:tab/>
      </w:r>
      <w:r w:rsidR="00B66E17">
        <w:tab/>
      </w:r>
      <w:r w:rsidR="00B66E17">
        <w:tab/>
        <w:t>-Part Iron, Part Clay</w:t>
      </w:r>
    </w:p>
    <w:p w:rsidR="008C1226" w:rsidRDefault="008C1226" w:rsidP="008C1226"/>
    <w:p w:rsidR="00B66E17" w:rsidRDefault="00B66E17" w:rsidP="00B66E17">
      <w:pPr>
        <w:ind w:firstLine="720"/>
      </w:pPr>
      <w:r>
        <w:t>The costliest and the heaviest substances are on top. A decrease in price and preciousness all the way down. There is deterioration from gold to silver, etc. A decrease in value and weight: Gold 19.3; Silver 10.5; Brass 8.5; Iron 7.6; Clay 1.9</w:t>
      </w:r>
    </w:p>
    <w:p w:rsidR="00B66E17" w:rsidRDefault="00B66E17" w:rsidP="00B66E17">
      <w:pPr>
        <w:ind w:firstLine="720"/>
      </w:pPr>
      <w:proofErr w:type="gramStart"/>
      <w:r>
        <w:t>The last brittle, top heavy, on an insecure foundation.</w:t>
      </w:r>
      <w:proofErr w:type="gramEnd"/>
    </w:p>
    <w:p w:rsidR="00B66E17" w:rsidRDefault="00B66E17" w:rsidP="00B66E17">
      <w:pPr>
        <w:ind w:firstLine="720"/>
      </w:pPr>
      <w:r>
        <w:t>Look at it from another point. There is an increase in strength and in hardness of metals. Gold is soft, silver and brass are not so soft, and iron is very hard and breaks and crushes.</w:t>
      </w:r>
    </w:p>
    <w:p w:rsidR="00B66E17" w:rsidRPr="008C1226" w:rsidRDefault="00B66E17" w:rsidP="008C1226"/>
    <w:p w:rsidR="00D02969" w:rsidRDefault="00D02969" w:rsidP="008C1226">
      <w:pPr>
        <w:pStyle w:val="Heading4"/>
        <w:ind w:left="1080"/>
      </w:pPr>
      <w:r w:rsidRPr="00440673">
        <w:rPr>
          <w:b/>
        </w:rPr>
        <w:t>A Stone</w:t>
      </w:r>
      <w:r>
        <w:t xml:space="preserve"> – vs.</w:t>
      </w:r>
      <w:r w:rsidR="00440673">
        <w:t xml:space="preserve"> 34-</w:t>
      </w:r>
      <w:r>
        <w:t>35</w:t>
      </w:r>
    </w:p>
    <w:p w:rsidR="0061765C" w:rsidRDefault="0061765C" w:rsidP="0061765C"/>
    <w:p w:rsidR="00B66E17" w:rsidRDefault="00B66E17" w:rsidP="00B66E17">
      <w:pPr>
        <w:ind w:firstLine="720"/>
      </w:pPr>
      <w:r>
        <w:t>The second thing was the stone. The image was suddenly and completely destroyed by the stone.</w:t>
      </w:r>
    </w:p>
    <w:p w:rsidR="00B66E17" w:rsidRDefault="00B66E17" w:rsidP="00B66E17">
      <w:pPr>
        <w:ind w:firstLine="720"/>
      </w:pPr>
      <w:r>
        <w:t xml:space="preserve">The stone is cut out without hands. This was an act of God alone. It comes from heaven. </w:t>
      </w:r>
    </w:p>
    <w:p w:rsidR="00B66E17" w:rsidRDefault="00B66E17" w:rsidP="00B66E17">
      <w:pPr>
        <w:ind w:firstLine="720"/>
      </w:pPr>
      <w:r>
        <w:t xml:space="preserve">It smites the image on the feet. </w:t>
      </w:r>
    </w:p>
    <w:p w:rsidR="00440673" w:rsidRDefault="00B66E17" w:rsidP="00440673">
      <w:pPr>
        <w:ind w:firstLine="720"/>
      </w:pPr>
      <w:r>
        <w:t>The image disintegrates. Vs. 35</w:t>
      </w:r>
      <w:r w:rsidR="00440673">
        <w:t xml:space="preserve"> (The costly gold and the strong iron.)</w:t>
      </w:r>
    </w:p>
    <w:p w:rsidR="00440673" w:rsidRDefault="00440673" w:rsidP="00440673">
      <w:pPr>
        <w:ind w:firstLine="720"/>
      </w:pPr>
      <w:r>
        <w:t>The stone then becomes a great mount and fills the whole earth.</w:t>
      </w:r>
    </w:p>
    <w:p w:rsidR="00B66E17" w:rsidRDefault="00B66E17" w:rsidP="0061765C"/>
    <w:p w:rsidR="00440673" w:rsidRDefault="00440673">
      <w:r>
        <w:br w:type="page"/>
      </w:r>
    </w:p>
    <w:p w:rsidR="00D02969" w:rsidRDefault="00D02969" w:rsidP="008C1226">
      <w:pPr>
        <w:pStyle w:val="Heading3"/>
      </w:pPr>
      <w:r w:rsidRPr="00F52835">
        <w:rPr>
          <w:b/>
        </w:rPr>
        <w:lastRenderedPageBreak/>
        <w:t>What the Dream was in Design</w:t>
      </w:r>
      <w:r>
        <w:t xml:space="preserve"> – What is it all about?</w:t>
      </w:r>
    </w:p>
    <w:p w:rsidR="00D02969" w:rsidRDefault="00D02969" w:rsidP="0061765C"/>
    <w:p w:rsidR="00F52835" w:rsidRDefault="00F52835" w:rsidP="007A4439">
      <w:pPr>
        <w:pStyle w:val="Heading4"/>
        <w:numPr>
          <w:ilvl w:val="0"/>
          <w:numId w:val="25"/>
        </w:numPr>
      </w:pPr>
      <w:proofErr w:type="gramStart"/>
      <w:r>
        <w:t>Given by God to Nebuchadnezzar.</w:t>
      </w:r>
      <w:proofErr w:type="gramEnd"/>
      <w:r>
        <w:t xml:space="preserve"> Vs. 28</w:t>
      </w:r>
    </w:p>
    <w:p w:rsidR="001C417F" w:rsidRPr="001C417F" w:rsidRDefault="001C417F" w:rsidP="001C417F"/>
    <w:p w:rsidR="00F52835" w:rsidRDefault="00F52835" w:rsidP="00F52835">
      <w:pPr>
        <w:pStyle w:val="Heading4"/>
        <w:ind w:left="1080"/>
      </w:pPr>
      <w:r>
        <w:t>It is concerning what shall be in the latter days. “In the end days” Nebuchadnezzar was worrying about the future. Vs. 29</w:t>
      </w:r>
    </w:p>
    <w:p w:rsidR="001C417F" w:rsidRPr="001C417F" w:rsidRDefault="001C417F" w:rsidP="001C417F"/>
    <w:p w:rsidR="00F52835" w:rsidRDefault="00F52835" w:rsidP="00F52835">
      <w:pPr>
        <w:pStyle w:val="Heading4"/>
        <w:ind w:left="1080"/>
      </w:pPr>
      <w:r>
        <w:t xml:space="preserve">It is all about kingdoms. Vs. 39-42 </w:t>
      </w:r>
      <w:proofErr w:type="gramStart"/>
      <w:r>
        <w:t>It</w:t>
      </w:r>
      <w:proofErr w:type="gramEnd"/>
      <w:r>
        <w:t xml:space="preserve"> is a vision of rule and government on a world wide scale. </w:t>
      </w:r>
    </w:p>
    <w:p w:rsidR="001C417F" w:rsidRPr="001C417F" w:rsidRDefault="001C417F" w:rsidP="001C417F"/>
    <w:p w:rsidR="00F52835" w:rsidRDefault="00F52835" w:rsidP="00F52835">
      <w:pPr>
        <w:pStyle w:val="Heading4"/>
        <w:ind w:left="1080"/>
      </w:pPr>
      <w:r>
        <w:t>The most important kingdom is the fifth. This is the one that the stone falls on.</w:t>
      </w:r>
    </w:p>
    <w:p w:rsidR="001C417F" w:rsidRPr="001C417F" w:rsidRDefault="001C417F" w:rsidP="001C417F"/>
    <w:p w:rsidR="00F52835" w:rsidRPr="00F52835" w:rsidRDefault="00F52835" w:rsidP="00F52835">
      <w:pPr>
        <w:pStyle w:val="Heading4"/>
        <w:ind w:left="1080"/>
      </w:pPr>
      <w:r>
        <w:t>The last thing to notice is the last kingdom, God’s kingdom (vs. 44) that never shall be destroyed.</w:t>
      </w:r>
    </w:p>
    <w:p w:rsidR="00F52835" w:rsidRDefault="00F52835" w:rsidP="0061765C"/>
    <w:p w:rsidR="00D02969" w:rsidRPr="00F52835" w:rsidRDefault="008C1226" w:rsidP="008C1226">
      <w:pPr>
        <w:pStyle w:val="Heading3"/>
        <w:rPr>
          <w:b/>
        </w:rPr>
      </w:pPr>
      <w:r w:rsidRPr="00F52835">
        <w:rPr>
          <w:b/>
        </w:rPr>
        <w:t>What the dream was in D</w:t>
      </w:r>
      <w:r w:rsidR="00D02969" w:rsidRPr="00F52835">
        <w:rPr>
          <w:b/>
        </w:rPr>
        <w:t>estiny</w:t>
      </w:r>
    </w:p>
    <w:p w:rsidR="00D02969" w:rsidRDefault="00D02969" w:rsidP="0061765C"/>
    <w:p w:rsidR="00D02969" w:rsidRPr="0061765C" w:rsidRDefault="00D02969" w:rsidP="00F52835">
      <w:pPr>
        <w:ind w:firstLine="720"/>
      </w:pPr>
      <w:r>
        <w:t>Daniel says to Nebuchadnezzar, “And after thee shall arise another kingdom inferior to thee.” vs. 39</w:t>
      </w:r>
    </w:p>
    <w:p w:rsidR="00893197" w:rsidRDefault="00893197" w:rsidP="00F52835">
      <w:pPr>
        <w:pStyle w:val="Heading2"/>
        <w:numPr>
          <w:ilvl w:val="0"/>
          <w:numId w:val="0"/>
        </w:numPr>
        <w:ind w:left="360" w:hanging="360"/>
        <w:rPr>
          <w:sz w:val="24"/>
        </w:rPr>
      </w:pPr>
    </w:p>
    <w:p w:rsidR="002D6313" w:rsidRDefault="00F52835" w:rsidP="007A4439">
      <w:pPr>
        <w:pStyle w:val="Heading4"/>
        <w:numPr>
          <w:ilvl w:val="0"/>
          <w:numId w:val="26"/>
        </w:numPr>
      </w:pPr>
      <w:r>
        <w:t>The procession of the empires: Babylo</w:t>
      </w:r>
      <w:r w:rsidR="002D6313">
        <w:t>n</w:t>
      </w:r>
      <w:r>
        <w:sym w:font="Wingdings" w:char="F0E0"/>
      </w:r>
      <w:proofErr w:type="spellStart"/>
      <w:r>
        <w:t>Medo</w:t>
      </w:r>
      <w:proofErr w:type="spellEnd"/>
      <w:r>
        <w:t>-Persia</w:t>
      </w:r>
      <w:r>
        <w:sym w:font="Wingdings" w:char="F0E0"/>
      </w:r>
      <w:r>
        <w:t>Greece</w:t>
      </w:r>
      <w:r>
        <w:sym w:font="Wingdings" w:char="F0E0"/>
      </w:r>
      <w:r>
        <w:t>Rome.</w:t>
      </w:r>
    </w:p>
    <w:p w:rsidR="002D6313" w:rsidRPr="002D6313" w:rsidRDefault="002D6313" w:rsidP="002D6313"/>
    <w:p w:rsidR="002D6313" w:rsidRDefault="002D6313" w:rsidP="002D6313">
      <w:pPr>
        <w:pStyle w:val="Heading4"/>
        <w:ind w:left="1080"/>
      </w:pPr>
      <w:r>
        <w:t>Decrease in value</w:t>
      </w:r>
      <w:r w:rsidR="001C417F">
        <w:t>—</w:t>
      </w:r>
      <w:r>
        <w:t>a change in government rule.</w:t>
      </w:r>
    </w:p>
    <w:p w:rsidR="002D6313" w:rsidRDefault="002D6313" w:rsidP="00F52835">
      <w:pPr>
        <w:tabs>
          <w:tab w:val="left" w:pos="2790"/>
        </w:tabs>
      </w:pPr>
    </w:p>
    <w:p w:rsidR="00F52835" w:rsidRDefault="002D6313" w:rsidP="007A4439">
      <w:pPr>
        <w:pStyle w:val="Heading5"/>
        <w:numPr>
          <w:ilvl w:val="0"/>
          <w:numId w:val="27"/>
        </w:numPr>
      </w:pPr>
      <w:r w:rsidRPr="00297ECD">
        <w:rPr>
          <w:b/>
        </w:rPr>
        <w:t>Gold</w:t>
      </w:r>
      <w:r w:rsidR="001C417F">
        <w:t xml:space="preserve"> </w:t>
      </w:r>
      <w:r>
        <w:sym w:font="Wingdings" w:char="F0E0"/>
      </w:r>
      <w:r w:rsidR="001C417F">
        <w:t xml:space="preserve"> </w:t>
      </w:r>
      <w:r w:rsidRPr="00297ECD">
        <w:rPr>
          <w:b/>
        </w:rPr>
        <w:t>Autocratic</w:t>
      </w:r>
      <w:r>
        <w:t xml:space="preserve"> (ruler-ship by one) 5:19</w:t>
      </w:r>
    </w:p>
    <w:p w:rsidR="002D6313" w:rsidRPr="002D6313" w:rsidRDefault="002D6313" w:rsidP="002D6313"/>
    <w:p w:rsidR="002D6313" w:rsidRDefault="002D6313" w:rsidP="002D6313">
      <w:pPr>
        <w:pStyle w:val="Heading5"/>
      </w:pPr>
      <w:r w:rsidRPr="00297ECD">
        <w:rPr>
          <w:b/>
        </w:rPr>
        <w:t>Silver</w:t>
      </w:r>
      <w:r w:rsidR="001C417F">
        <w:t xml:space="preserve"> </w:t>
      </w:r>
      <w:r>
        <w:sym w:font="Wingdings" w:char="F0E0"/>
      </w:r>
      <w:r w:rsidR="001C417F">
        <w:t xml:space="preserve"> </w:t>
      </w:r>
      <w:r w:rsidRPr="00297ECD">
        <w:rPr>
          <w:b/>
        </w:rPr>
        <w:t>Oligarchic</w:t>
      </w:r>
      <w:r>
        <w:t xml:space="preserve"> (Government of the few) 6:1</w:t>
      </w:r>
    </w:p>
    <w:p w:rsidR="002D6313" w:rsidRPr="002D6313" w:rsidRDefault="002D6313" w:rsidP="002D6313"/>
    <w:p w:rsidR="002D6313" w:rsidRDefault="002D6313" w:rsidP="002D6313">
      <w:pPr>
        <w:pStyle w:val="Heading5"/>
      </w:pPr>
      <w:r w:rsidRPr="00297ECD">
        <w:rPr>
          <w:b/>
        </w:rPr>
        <w:t>Brass</w:t>
      </w:r>
      <w:r w:rsidR="001C417F">
        <w:t xml:space="preserve"> </w:t>
      </w:r>
      <w:r>
        <w:sym w:font="Wingdings" w:char="F0E0"/>
      </w:r>
      <w:r w:rsidR="001C417F">
        <w:t xml:space="preserve"> </w:t>
      </w:r>
      <w:r w:rsidRPr="00297ECD">
        <w:rPr>
          <w:b/>
        </w:rPr>
        <w:t>Aristocratic</w:t>
      </w:r>
      <w:r>
        <w:t xml:space="preserve"> (Government by the nobility)</w:t>
      </w:r>
    </w:p>
    <w:p w:rsidR="002D6313" w:rsidRDefault="002D6313" w:rsidP="002D6313">
      <w:pPr>
        <w:pStyle w:val="Heading5"/>
        <w:numPr>
          <w:ilvl w:val="0"/>
          <w:numId w:val="0"/>
        </w:numPr>
        <w:ind w:firstLine="720"/>
      </w:pPr>
    </w:p>
    <w:p w:rsidR="002D6313" w:rsidRDefault="002D6313" w:rsidP="002D6313">
      <w:pPr>
        <w:pStyle w:val="Heading5"/>
        <w:numPr>
          <w:ilvl w:val="0"/>
          <w:numId w:val="0"/>
        </w:numPr>
        <w:ind w:firstLine="720"/>
      </w:pPr>
      <w:r>
        <w:t xml:space="preserve">Militarily </w:t>
      </w:r>
      <w:r w:rsidR="001C417F">
        <w:t>noble, that is, c</w:t>
      </w:r>
      <w:r>
        <w:t>hief men of war and not of blood or birth.</w:t>
      </w:r>
    </w:p>
    <w:p w:rsidR="002D6313" w:rsidRPr="002D6313" w:rsidRDefault="002D6313" w:rsidP="002D6313"/>
    <w:p w:rsidR="002D6313" w:rsidRDefault="002D6313" w:rsidP="001C417F">
      <w:pPr>
        <w:pStyle w:val="Heading5"/>
      </w:pPr>
      <w:proofErr w:type="gramStart"/>
      <w:r w:rsidRPr="00297ECD">
        <w:rPr>
          <w:b/>
        </w:rPr>
        <w:t>Iron</w:t>
      </w:r>
      <w:r w:rsidR="001C417F">
        <w:t xml:space="preserve"> </w:t>
      </w:r>
      <w:r>
        <w:sym w:font="Wingdings" w:char="F0E0"/>
      </w:r>
      <w:r w:rsidR="001C417F">
        <w:t xml:space="preserve"> </w:t>
      </w:r>
      <w:r w:rsidRPr="00297ECD">
        <w:rPr>
          <w:b/>
        </w:rPr>
        <w:t>Imperialistic</w:t>
      </w:r>
      <w:r w:rsidR="001C417F">
        <w:t xml:space="preserve"> (</w:t>
      </w:r>
      <w:r>
        <w:t>Militant and ruthles</w:t>
      </w:r>
      <w:r w:rsidR="001C417F">
        <w:t>s like Germany under Hitler</w:t>
      </w:r>
      <w:r>
        <w:t>.</w:t>
      </w:r>
      <w:r w:rsidR="001C417F">
        <w:t>)</w:t>
      </w:r>
      <w:proofErr w:type="gramEnd"/>
    </w:p>
    <w:p w:rsidR="002D6313" w:rsidRDefault="002D6313" w:rsidP="002D6313"/>
    <w:p w:rsidR="001C417F" w:rsidRDefault="001C417F" w:rsidP="001C417F">
      <w:pPr>
        <w:ind w:firstLine="720"/>
      </w:pPr>
      <w:r>
        <w:t xml:space="preserve">The two legs of the image: the Roman </w:t>
      </w:r>
      <w:proofErr w:type="gramStart"/>
      <w:r>
        <w:t>empire</w:t>
      </w:r>
      <w:proofErr w:type="gramEnd"/>
      <w:r>
        <w:t xml:space="preserve"> was split in two in 364 AD. This created the Eastern Empire with its capital at Constantinople and the Western Empire with its capital at Rome.</w:t>
      </w:r>
    </w:p>
    <w:p w:rsidR="001C417F" w:rsidRDefault="001C417F" w:rsidP="001C417F">
      <w:pPr>
        <w:ind w:firstLine="720"/>
      </w:pPr>
      <w:r>
        <w:t xml:space="preserve">There has never been another world empire since the Roman </w:t>
      </w:r>
      <w:proofErr w:type="gramStart"/>
      <w:r>
        <w:t>empire</w:t>
      </w:r>
      <w:proofErr w:type="gramEnd"/>
      <w:r>
        <w:t xml:space="preserve"> and that is why all our civilization is based on Roman laws.</w:t>
      </w:r>
    </w:p>
    <w:p w:rsidR="001C417F" w:rsidRDefault="001C417F" w:rsidP="001C417F">
      <w:pPr>
        <w:ind w:firstLine="720"/>
      </w:pPr>
      <w:r>
        <w:t>Yet, the Anti-</w:t>
      </w:r>
      <w:proofErr w:type="spellStart"/>
      <w:r>
        <w:t>christ</w:t>
      </w:r>
      <w:proofErr w:type="spellEnd"/>
      <w:r>
        <w:t xml:space="preserve"> is not going to be a Roman Emperor.</w:t>
      </w:r>
    </w:p>
    <w:p w:rsidR="001C417F" w:rsidRPr="002D6313" w:rsidRDefault="001C417F" w:rsidP="002D6313"/>
    <w:p w:rsidR="001C417F" w:rsidRDefault="001C417F" w:rsidP="002D6313">
      <w:pPr>
        <w:pStyle w:val="Heading5"/>
      </w:pPr>
      <w:r w:rsidRPr="00297ECD">
        <w:rPr>
          <w:b/>
        </w:rPr>
        <w:t>Iron and Clay</w:t>
      </w:r>
      <w:r>
        <w:t xml:space="preserve"> </w:t>
      </w:r>
      <w:r>
        <w:sym w:font="Wingdings" w:char="F0E0"/>
      </w:r>
      <w:r>
        <w:t xml:space="preserve"> </w:t>
      </w:r>
      <w:r w:rsidRPr="00297ECD">
        <w:rPr>
          <w:b/>
        </w:rPr>
        <w:t>Imperialistic &amp; Democratic</w:t>
      </w:r>
      <w:r>
        <w:t xml:space="preserve"> (Government by the people)</w:t>
      </w:r>
    </w:p>
    <w:p w:rsidR="001C417F" w:rsidRPr="001C417F" w:rsidRDefault="001C417F" w:rsidP="001C417F"/>
    <w:p w:rsidR="00F52835" w:rsidRPr="00297ECD" w:rsidRDefault="002D6313" w:rsidP="00297ECD">
      <w:pPr>
        <w:pStyle w:val="Heading5"/>
        <w:rPr>
          <w:b/>
        </w:rPr>
      </w:pPr>
      <w:r>
        <w:t xml:space="preserve">The </w:t>
      </w:r>
      <w:r w:rsidRPr="00297ECD">
        <w:rPr>
          <w:b/>
        </w:rPr>
        <w:t>Stone</w:t>
      </w:r>
      <w:r w:rsidR="001C417F" w:rsidRPr="00297ECD">
        <w:rPr>
          <w:b/>
        </w:rPr>
        <w:t xml:space="preserve"> </w:t>
      </w:r>
      <w:r w:rsidRPr="00297ECD">
        <w:rPr>
          <w:b/>
        </w:rPr>
        <w:sym w:font="Wingdings" w:char="F0E0"/>
      </w:r>
      <w:r w:rsidR="001C417F" w:rsidRPr="00297ECD">
        <w:rPr>
          <w:b/>
        </w:rPr>
        <w:t xml:space="preserve"> </w:t>
      </w:r>
      <w:r w:rsidRPr="00297ECD">
        <w:rPr>
          <w:b/>
        </w:rPr>
        <w:t>Theocratic (Ruler-ship by God)</w:t>
      </w:r>
    </w:p>
    <w:p w:rsidR="0061765C" w:rsidRDefault="0061765C">
      <w:pPr>
        <w:rPr>
          <w:sz w:val="28"/>
        </w:rPr>
      </w:pPr>
      <w:bookmarkStart w:id="57" w:name="_Toc245405393"/>
      <w:bookmarkStart w:id="58" w:name="_Toc245407432"/>
      <w:r>
        <w:br w:type="page"/>
      </w:r>
    </w:p>
    <w:p w:rsidR="00297ECD" w:rsidRPr="002C668B" w:rsidRDefault="00297ECD" w:rsidP="00297ECD">
      <w:pPr>
        <w:pStyle w:val="Heading2"/>
        <w:numPr>
          <w:ilvl w:val="0"/>
          <w:numId w:val="0"/>
        </w:numPr>
        <w:ind w:left="360" w:hanging="360"/>
        <w:jc w:val="center"/>
      </w:pPr>
      <w:r>
        <w:lastRenderedPageBreak/>
        <w:t>Study Questions 5 – Daniel Chapters 1 &amp; 2</w:t>
      </w:r>
    </w:p>
    <w:p w:rsidR="00297ECD" w:rsidRDefault="00297ECD" w:rsidP="00297ECD"/>
    <w:p w:rsidR="00C0274D" w:rsidRDefault="00297ECD" w:rsidP="00C0274D">
      <w:pPr>
        <w:pStyle w:val="Heading6"/>
        <w:ind w:left="360"/>
      </w:pPr>
      <w:r w:rsidRPr="002C668B">
        <w:t>Tell what you know about the truth of the book of Daniel.</w:t>
      </w:r>
    </w:p>
    <w:p w:rsidR="00C0274D" w:rsidRPr="00303414" w:rsidRDefault="003B1207" w:rsidP="00C0274D">
      <w:pPr>
        <w:ind w:left="360"/>
        <w:rPr>
          <w:color w:val="FFFFFF" w:themeColor="background1"/>
          <w:u w:val="single"/>
        </w:rPr>
      </w:pPr>
      <w:r w:rsidRPr="00303414">
        <w:rPr>
          <w:color w:val="FFFFFF" w:themeColor="background1"/>
          <w:u w:val="single"/>
        </w:rPr>
        <w:t>Daniel was divinely inspired to write it and it is prominently prophetic.</w:t>
      </w:r>
    </w:p>
    <w:p w:rsidR="003B1207" w:rsidRPr="00C0274D" w:rsidRDefault="003B1207" w:rsidP="00C0274D">
      <w:pPr>
        <w:ind w:left="360"/>
        <w:rPr>
          <w:u w:val="single"/>
        </w:rPr>
      </w:pPr>
    </w:p>
    <w:p w:rsidR="003B1207" w:rsidRPr="0069501D" w:rsidRDefault="00297ECD" w:rsidP="0069501D">
      <w:pPr>
        <w:pStyle w:val="Heading6"/>
        <w:ind w:left="360"/>
      </w:pPr>
      <w:r w:rsidRPr="002C668B">
        <w:t>Who was a contemporary of Daniel?</w:t>
      </w:r>
      <w:r w:rsidR="0069501D">
        <w:tab/>
      </w:r>
      <w:r w:rsidR="003B1207" w:rsidRPr="00303414">
        <w:rPr>
          <w:color w:val="FFFFFF" w:themeColor="background1"/>
          <w:u w:val="single"/>
        </w:rPr>
        <w:t>Ezekiel was a contemporary of Daniel.</w:t>
      </w:r>
    </w:p>
    <w:p w:rsidR="003B1207" w:rsidRPr="003B1207" w:rsidRDefault="003B1207" w:rsidP="003B1207">
      <w:pPr>
        <w:ind w:left="360"/>
        <w:rPr>
          <w:u w:val="single"/>
        </w:rPr>
      </w:pPr>
    </w:p>
    <w:p w:rsidR="003B1207" w:rsidRPr="0069501D" w:rsidRDefault="00297ECD" w:rsidP="0069501D">
      <w:pPr>
        <w:pStyle w:val="Heading6"/>
        <w:ind w:left="360"/>
      </w:pPr>
      <w:r w:rsidRPr="002C668B">
        <w:t>What is the book of Daniel all about?</w:t>
      </w:r>
      <w:r w:rsidR="0069501D">
        <w:tab/>
      </w:r>
      <w:proofErr w:type="gramStart"/>
      <w:r w:rsidR="003B1207" w:rsidRPr="00303414">
        <w:rPr>
          <w:color w:val="FFFFFF" w:themeColor="background1"/>
          <w:u w:val="single"/>
        </w:rPr>
        <w:t>The universal sovereignty of God.</w:t>
      </w:r>
      <w:proofErr w:type="gramEnd"/>
    </w:p>
    <w:p w:rsidR="003B1207" w:rsidRPr="003B1207" w:rsidRDefault="003B1207" w:rsidP="003B1207">
      <w:pPr>
        <w:ind w:left="360"/>
        <w:rPr>
          <w:u w:val="single"/>
        </w:rPr>
      </w:pPr>
    </w:p>
    <w:p w:rsidR="003B1207" w:rsidRPr="0069501D" w:rsidRDefault="00297ECD" w:rsidP="0069501D">
      <w:pPr>
        <w:pStyle w:val="Heading6"/>
        <w:ind w:left="360"/>
      </w:pPr>
      <w:r w:rsidRPr="002C668B">
        <w:t>What was the time of the book of Daniel?</w:t>
      </w:r>
      <w:r w:rsidR="0069501D">
        <w:t xml:space="preserve"> </w:t>
      </w:r>
      <w:proofErr w:type="gramStart"/>
      <w:r w:rsidR="0069501D" w:rsidRPr="00303414">
        <w:rPr>
          <w:color w:val="FFFFFF" w:themeColor="background1"/>
          <w:u w:val="single"/>
        </w:rPr>
        <w:t xml:space="preserve">The </w:t>
      </w:r>
      <w:r w:rsidR="003B1207" w:rsidRPr="00303414">
        <w:rPr>
          <w:color w:val="FFFFFF" w:themeColor="background1"/>
          <w:u w:val="single"/>
        </w:rPr>
        <w:t>beginning of the Babylonian conquest.</w:t>
      </w:r>
      <w:proofErr w:type="gramEnd"/>
    </w:p>
    <w:p w:rsidR="003B1207" w:rsidRPr="003B1207" w:rsidRDefault="003B1207" w:rsidP="003B1207">
      <w:pPr>
        <w:ind w:left="360"/>
        <w:rPr>
          <w:u w:val="single"/>
        </w:rPr>
      </w:pPr>
    </w:p>
    <w:p w:rsidR="003B1207" w:rsidRPr="00303414" w:rsidRDefault="00297ECD" w:rsidP="00194E33">
      <w:pPr>
        <w:pStyle w:val="Heading6"/>
        <w:ind w:left="360"/>
        <w:rPr>
          <w:color w:val="FFFFFF" w:themeColor="background1"/>
        </w:rPr>
      </w:pPr>
      <w:r w:rsidRPr="002C668B">
        <w:t xml:space="preserve">How do we account for the fact that Jeremiah places this captivity in the fourth year of </w:t>
      </w:r>
      <w:proofErr w:type="spellStart"/>
      <w:r w:rsidRPr="002C668B">
        <w:t>Jehoiakim</w:t>
      </w:r>
      <w:proofErr w:type="spellEnd"/>
      <w:r w:rsidRPr="002C668B">
        <w:t>, and Daniel in the third?</w:t>
      </w:r>
      <w:r w:rsidR="00194E33">
        <w:t xml:space="preserve"> </w:t>
      </w:r>
      <w:r w:rsidR="003B1207" w:rsidRPr="00303414">
        <w:rPr>
          <w:color w:val="FFFFFF" w:themeColor="background1"/>
          <w:u w:val="single"/>
        </w:rPr>
        <w:t>Jews counted every bit of year as one whole and this is Jeremiah’s audience; whereas, Daniel is writing more to the gentiles.</w:t>
      </w:r>
    </w:p>
    <w:p w:rsidR="003B1207" w:rsidRPr="003B1207" w:rsidRDefault="003B1207" w:rsidP="003B1207">
      <w:pPr>
        <w:ind w:left="360"/>
        <w:rPr>
          <w:u w:val="single"/>
        </w:rPr>
      </w:pPr>
    </w:p>
    <w:p w:rsidR="003B1207" w:rsidRPr="0069501D" w:rsidRDefault="00297ECD" w:rsidP="0069501D">
      <w:pPr>
        <w:pStyle w:val="Heading6"/>
        <w:ind w:left="360"/>
      </w:pPr>
      <w:r>
        <w:t>How old was Daniel when he was taken captive</w:t>
      </w:r>
      <w:r w:rsidR="00A9103B">
        <w:t>?</w:t>
      </w:r>
      <w:r w:rsidR="0069501D">
        <w:t xml:space="preserve"> </w:t>
      </w:r>
      <w:r w:rsidR="00A9103B" w:rsidRPr="00303414">
        <w:rPr>
          <w:color w:val="FFFFFF" w:themeColor="background1"/>
          <w:u w:val="single"/>
        </w:rPr>
        <w:t>Daniel was about 16 years ol</w:t>
      </w:r>
      <w:r w:rsidR="0069501D" w:rsidRPr="00303414">
        <w:rPr>
          <w:color w:val="FFFFFF" w:themeColor="background1"/>
          <w:u w:val="single"/>
        </w:rPr>
        <w:t>d.</w:t>
      </w:r>
    </w:p>
    <w:p w:rsidR="00A9103B" w:rsidRPr="00A9103B" w:rsidRDefault="00A9103B" w:rsidP="003B1207">
      <w:pPr>
        <w:ind w:left="360"/>
        <w:rPr>
          <w:u w:val="single"/>
        </w:rPr>
      </w:pPr>
    </w:p>
    <w:p w:rsidR="00A9103B" w:rsidRPr="0069501D" w:rsidRDefault="00297ECD" w:rsidP="0069501D">
      <w:pPr>
        <w:pStyle w:val="Heading6"/>
        <w:ind w:left="360"/>
      </w:pPr>
      <w:r>
        <w:t>How long a period does the book cover?</w:t>
      </w:r>
      <w:r w:rsidR="0069501D">
        <w:tab/>
      </w:r>
      <w:r w:rsidR="00A9103B" w:rsidRPr="00303414">
        <w:rPr>
          <w:color w:val="FFFFFF" w:themeColor="background1"/>
          <w:u w:val="single"/>
        </w:rPr>
        <w:t>The b</w:t>
      </w:r>
      <w:r w:rsidR="0069501D" w:rsidRPr="00303414">
        <w:rPr>
          <w:color w:val="FFFFFF" w:themeColor="background1"/>
          <w:u w:val="single"/>
        </w:rPr>
        <w:t>ook of Daniel covers a</w:t>
      </w:r>
      <w:r w:rsidR="00A9103B" w:rsidRPr="00303414">
        <w:rPr>
          <w:color w:val="FFFFFF" w:themeColor="background1"/>
          <w:u w:val="single"/>
        </w:rPr>
        <w:t xml:space="preserve"> 75 years.</w:t>
      </w:r>
    </w:p>
    <w:p w:rsidR="00A9103B" w:rsidRPr="00A9103B" w:rsidRDefault="00A9103B" w:rsidP="00A9103B">
      <w:pPr>
        <w:ind w:left="360"/>
        <w:rPr>
          <w:u w:val="single"/>
        </w:rPr>
      </w:pPr>
    </w:p>
    <w:p w:rsidR="00297ECD" w:rsidRDefault="00297ECD" w:rsidP="00C0274D">
      <w:pPr>
        <w:pStyle w:val="Heading6"/>
        <w:ind w:left="360"/>
      </w:pPr>
      <w:r>
        <w:t>What is the aim of the book?</w:t>
      </w:r>
      <w:r w:rsidRPr="002C668B">
        <w:t xml:space="preserve"> </w:t>
      </w:r>
    </w:p>
    <w:p w:rsidR="00A9103B" w:rsidRPr="00303414" w:rsidRDefault="00A9103B" w:rsidP="00A9103B">
      <w:pPr>
        <w:ind w:left="360"/>
        <w:rPr>
          <w:color w:val="FFFFFF" w:themeColor="background1"/>
          <w:u w:val="single"/>
        </w:rPr>
      </w:pPr>
      <w:r w:rsidRPr="00303414">
        <w:rPr>
          <w:color w:val="FFFFFF" w:themeColor="background1"/>
          <w:u w:val="single"/>
        </w:rPr>
        <w:t>The aim is to 1) encourage the people of God, 2) give them prophetic truth and 3) it is a missionary account.</w:t>
      </w:r>
    </w:p>
    <w:p w:rsidR="00A9103B" w:rsidRPr="00A9103B" w:rsidRDefault="00A9103B" w:rsidP="00A9103B">
      <w:pPr>
        <w:ind w:left="360"/>
        <w:rPr>
          <w:u w:val="single"/>
        </w:rPr>
      </w:pPr>
    </w:p>
    <w:p w:rsidR="00297ECD" w:rsidRDefault="00297ECD" w:rsidP="00C0274D">
      <w:pPr>
        <w:pStyle w:val="Heading6"/>
        <w:ind w:left="360"/>
      </w:pPr>
      <w:r w:rsidRPr="002C668B">
        <w:t xml:space="preserve"> Tell something of the form of the book.</w:t>
      </w:r>
    </w:p>
    <w:p w:rsidR="00A9103B" w:rsidRPr="00303414" w:rsidRDefault="00A9103B" w:rsidP="00A9103B">
      <w:pPr>
        <w:ind w:left="360"/>
        <w:rPr>
          <w:color w:val="FFFFFF" w:themeColor="background1"/>
          <w:u w:val="single"/>
        </w:rPr>
      </w:pPr>
      <w:r w:rsidRPr="00303414">
        <w:rPr>
          <w:color w:val="FFFFFF" w:themeColor="background1"/>
          <w:u w:val="single"/>
        </w:rPr>
        <w:t>Daniel is divided into two equal parts: 6 Historical Chapters &amp; 6 Prophetic Chapters.</w:t>
      </w:r>
    </w:p>
    <w:p w:rsidR="00A9103B" w:rsidRPr="00A9103B" w:rsidRDefault="00A9103B" w:rsidP="00A9103B">
      <w:pPr>
        <w:ind w:left="360"/>
      </w:pPr>
    </w:p>
    <w:p w:rsidR="00297ECD" w:rsidRDefault="00297ECD" w:rsidP="00C0274D">
      <w:pPr>
        <w:pStyle w:val="Heading6"/>
        <w:ind w:left="360"/>
      </w:pPr>
      <w:r>
        <w:t>What is history and what is prophecy? Explain.</w:t>
      </w:r>
    </w:p>
    <w:p w:rsidR="00A9103B" w:rsidRPr="00303414" w:rsidRDefault="00A9103B" w:rsidP="00A9103B">
      <w:pPr>
        <w:ind w:left="360"/>
        <w:rPr>
          <w:color w:val="FFFFFF" w:themeColor="background1"/>
          <w:u w:val="single"/>
        </w:rPr>
      </w:pPr>
      <w:r w:rsidRPr="00303414">
        <w:rPr>
          <w:color w:val="FFFFFF" w:themeColor="background1"/>
          <w:u w:val="single"/>
        </w:rPr>
        <w:t>History is a record of events past; whereas, prophecy is history written in advance.</w:t>
      </w:r>
    </w:p>
    <w:p w:rsidR="00A9103B" w:rsidRPr="00A9103B" w:rsidRDefault="00A9103B" w:rsidP="00A9103B">
      <w:pPr>
        <w:ind w:left="360"/>
        <w:rPr>
          <w:u w:val="single"/>
        </w:rPr>
      </w:pPr>
    </w:p>
    <w:p w:rsidR="00297ECD" w:rsidRDefault="00297ECD" w:rsidP="00C0274D">
      <w:pPr>
        <w:pStyle w:val="Heading6"/>
        <w:ind w:left="360"/>
      </w:pPr>
      <w:r>
        <w:t>How did these men write prophetically?</w:t>
      </w:r>
    </w:p>
    <w:p w:rsidR="003569B9" w:rsidRPr="00303414" w:rsidRDefault="003569B9" w:rsidP="003569B9">
      <w:pPr>
        <w:ind w:left="360"/>
        <w:rPr>
          <w:color w:val="FFFFFF" w:themeColor="background1"/>
          <w:u w:val="single"/>
        </w:rPr>
      </w:pPr>
      <w:r w:rsidRPr="00303414">
        <w:rPr>
          <w:color w:val="FFFFFF" w:themeColor="background1"/>
          <w:u w:val="single"/>
        </w:rPr>
        <w:t>(2 Peter 1:21) Holy men of God wrote as they were moved upon by the Holy Ghost</w:t>
      </w:r>
    </w:p>
    <w:p w:rsidR="003569B9" w:rsidRPr="003569B9" w:rsidRDefault="003569B9" w:rsidP="003569B9">
      <w:pPr>
        <w:ind w:left="360"/>
      </w:pPr>
    </w:p>
    <w:p w:rsidR="00297ECD" w:rsidRDefault="00297ECD" w:rsidP="00C0274D">
      <w:pPr>
        <w:pStyle w:val="Heading6"/>
        <w:ind w:left="360"/>
      </w:pPr>
      <w:r w:rsidRPr="002C668B">
        <w:t>Why is the hook of Daniel different from the other prophetic books?</w:t>
      </w:r>
    </w:p>
    <w:p w:rsidR="003569B9" w:rsidRPr="00303414" w:rsidRDefault="003569B9" w:rsidP="003569B9">
      <w:pPr>
        <w:ind w:left="360"/>
        <w:rPr>
          <w:color w:val="FFFFFF" w:themeColor="background1"/>
          <w:u w:val="single"/>
        </w:rPr>
      </w:pPr>
      <w:r w:rsidRPr="00303414">
        <w:rPr>
          <w:color w:val="FFFFFF" w:themeColor="background1"/>
          <w:u w:val="single"/>
        </w:rPr>
        <w:t>In Daniel, God is not speaking to His own people.</w:t>
      </w:r>
    </w:p>
    <w:p w:rsidR="003569B9" w:rsidRPr="003569B9" w:rsidRDefault="003569B9" w:rsidP="003569B9">
      <w:pPr>
        <w:ind w:left="360"/>
      </w:pPr>
    </w:p>
    <w:p w:rsidR="00297ECD" w:rsidRDefault="003569B9" w:rsidP="003569B9">
      <w:pPr>
        <w:pStyle w:val="Heading6"/>
        <w:ind w:left="360"/>
      </w:pPr>
      <w:r>
        <w:t>What were the two languages used in Daniel and why are</w:t>
      </w:r>
      <w:r w:rsidR="00297ECD" w:rsidRPr="002C668B">
        <w:t xml:space="preserve"> two languages</w:t>
      </w:r>
      <w:r>
        <w:t xml:space="preserve"> used</w:t>
      </w:r>
      <w:r w:rsidR="00297ECD" w:rsidRPr="002C668B">
        <w:t>?</w:t>
      </w:r>
    </w:p>
    <w:p w:rsidR="003569B9" w:rsidRPr="00303414" w:rsidRDefault="003569B9" w:rsidP="003569B9">
      <w:pPr>
        <w:ind w:left="360"/>
        <w:rPr>
          <w:color w:val="FFFFFF" w:themeColor="background1"/>
          <w:u w:val="single"/>
        </w:rPr>
      </w:pPr>
      <w:r w:rsidRPr="00303414">
        <w:rPr>
          <w:color w:val="FFFFFF" w:themeColor="background1"/>
          <w:u w:val="single"/>
        </w:rPr>
        <w:t xml:space="preserve">What concerns </w:t>
      </w:r>
      <w:proofErr w:type="gramStart"/>
      <w:r w:rsidR="0069501D" w:rsidRPr="00303414">
        <w:rPr>
          <w:color w:val="FFFFFF" w:themeColor="background1"/>
          <w:u w:val="single"/>
        </w:rPr>
        <w:t>gentiles is</w:t>
      </w:r>
      <w:proofErr w:type="gramEnd"/>
      <w:r w:rsidRPr="00303414">
        <w:rPr>
          <w:color w:val="FFFFFF" w:themeColor="background1"/>
          <w:u w:val="single"/>
        </w:rPr>
        <w:t xml:space="preserve"> written in Aramaic, and what is written concerning Jews is written in Hebrew.</w:t>
      </w:r>
    </w:p>
    <w:p w:rsidR="003569B9" w:rsidRPr="003569B9" w:rsidRDefault="003569B9" w:rsidP="003569B9">
      <w:pPr>
        <w:ind w:left="360"/>
        <w:rPr>
          <w:u w:val="single"/>
        </w:rPr>
      </w:pPr>
    </w:p>
    <w:p w:rsidR="003569B9" w:rsidRPr="003569B9" w:rsidRDefault="003F0E2F" w:rsidP="003569B9">
      <w:pPr>
        <w:pStyle w:val="Heading6"/>
        <w:ind w:left="360"/>
      </w:pPr>
      <w:r>
        <w:t>Who is the book all about?</w:t>
      </w:r>
      <w:r w:rsidR="003569B9">
        <w:tab/>
      </w:r>
      <w:r w:rsidR="003569B9" w:rsidRPr="00303414">
        <w:rPr>
          <w:color w:val="FFFFFF" w:themeColor="background1"/>
          <w:u w:val="single"/>
        </w:rPr>
        <w:t>The book is all about Daniel</w:t>
      </w:r>
    </w:p>
    <w:p w:rsidR="003569B9" w:rsidRPr="003569B9" w:rsidRDefault="003569B9" w:rsidP="003569B9"/>
    <w:p w:rsidR="003569B9" w:rsidRPr="0069501D" w:rsidRDefault="003F0E2F" w:rsidP="0069501D">
      <w:pPr>
        <w:pStyle w:val="Heading6"/>
        <w:ind w:left="360"/>
      </w:pPr>
      <w:r>
        <w:t>What is the book likened to?</w:t>
      </w:r>
      <w:r w:rsidR="0069501D">
        <w:tab/>
      </w:r>
      <w:r w:rsidR="003569B9" w:rsidRPr="00303414">
        <w:rPr>
          <w:color w:val="FFFFFF" w:themeColor="background1"/>
          <w:u w:val="single"/>
        </w:rPr>
        <w:t>It is like a diary—Daniel’s diary.</w:t>
      </w:r>
    </w:p>
    <w:p w:rsidR="003569B9" w:rsidRPr="003569B9" w:rsidRDefault="003569B9" w:rsidP="003569B9">
      <w:pPr>
        <w:ind w:left="360"/>
        <w:rPr>
          <w:u w:val="single"/>
        </w:rPr>
      </w:pPr>
    </w:p>
    <w:p w:rsidR="003569B9" w:rsidRPr="00303414" w:rsidRDefault="003F0E2F" w:rsidP="003569B9">
      <w:pPr>
        <w:pStyle w:val="Heading6"/>
        <w:ind w:left="360"/>
        <w:rPr>
          <w:i/>
          <w:color w:val="FFFFFF" w:themeColor="background1"/>
          <w:u w:val="single"/>
        </w:rPr>
      </w:pPr>
      <w:r>
        <w:t xml:space="preserve">What does Daniel mean, what was his name changed to and what </w:t>
      </w:r>
      <w:r w:rsidR="00121313">
        <w:t>is its meaning</w:t>
      </w:r>
      <w:r>
        <w:t>?</w:t>
      </w:r>
      <w:r w:rsidR="00E94210">
        <w:t xml:space="preserve"> </w:t>
      </w:r>
      <w:r w:rsidR="00121313" w:rsidRPr="00303414">
        <w:rPr>
          <w:color w:val="FFFFFF" w:themeColor="background1"/>
          <w:u w:val="single"/>
        </w:rPr>
        <w:t>Daniel means</w:t>
      </w:r>
      <w:r w:rsidR="008F1227" w:rsidRPr="00303414">
        <w:rPr>
          <w:color w:val="FFFFFF" w:themeColor="background1"/>
          <w:u w:val="single"/>
        </w:rPr>
        <w:t xml:space="preserve"> </w:t>
      </w:r>
      <w:r w:rsidR="008F1227" w:rsidRPr="00303414">
        <w:rPr>
          <w:i/>
          <w:color w:val="FFFFFF" w:themeColor="background1"/>
          <w:u w:val="single"/>
        </w:rPr>
        <w:t xml:space="preserve">God is my change. </w:t>
      </w:r>
      <w:r w:rsidR="008F1227" w:rsidRPr="00303414">
        <w:rPr>
          <w:color w:val="FFFFFF" w:themeColor="background1"/>
          <w:u w:val="single"/>
        </w:rPr>
        <w:t xml:space="preserve">His name was changed to </w:t>
      </w:r>
      <w:proofErr w:type="spellStart"/>
      <w:r w:rsidR="008F1227" w:rsidRPr="00303414">
        <w:rPr>
          <w:color w:val="FFFFFF" w:themeColor="background1"/>
          <w:u w:val="single"/>
        </w:rPr>
        <w:t>Belteshazzar</w:t>
      </w:r>
      <w:proofErr w:type="spellEnd"/>
      <w:r w:rsidR="008F1227" w:rsidRPr="00303414">
        <w:rPr>
          <w:color w:val="FFFFFF" w:themeColor="background1"/>
          <w:u w:val="single"/>
        </w:rPr>
        <w:t xml:space="preserve"> meaning </w:t>
      </w:r>
      <w:r w:rsidR="0069501D" w:rsidRPr="00303414">
        <w:rPr>
          <w:i/>
          <w:color w:val="FFFFFF" w:themeColor="background1"/>
          <w:u w:val="single"/>
        </w:rPr>
        <w:t>Bell: protector of life.</w:t>
      </w:r>
    </w:p>
    <w:p w:rsidR="00121313" w:rsidRDefault="00297ECD" w:rsidP="00C0274D">
      <w:pPr>
        <w:pStyle w:val="Heading6"/>
        <w:ind w:left="360"/>
      </w:pPr>
      <w:r w:rsidRPr="002C668B">
        <w:lastRenderedPageBreak/>
        <w:t xml:space="preserve">What does </w:t>
      </w:r>
      <w:proofErr w:type="spellStart"/>
      <w:r w:rsidRPr="002C668B">
        <w:t>Hananiah</w:t>
      </w:r>
      <w:proofErr w:type="spellEnd"/>
      <w:r w:rsidRPr="002C668B">
        <w:t xml:space="preserve"> mean, </w:t>
      </w:r>
      <w:r w:rsidR="00121313">
        <w:t>what was his name changed to and what is its meaning?</w:t>
      </w:r>
    </w:p>
    <w:p w:rsidR="00121313" w:rsidRPr="00303414" w:rsidRDefault="00121313" w:rsidP="00121313">
      <w:pPr>
        <w:pStyle w:val="Heading6"/>
        <w:numPr>
          <w:ilvl w:val="0"/>
          <w:numId w:val="0"/>
        </w:numPr>
        <w:ind w:left="360"/>
        <w:rPr>
          <w:color w:val="FFFFFF" w:themeColor="background1"/>
          <w:u w:val="single"/>
        </w:rPr>
      </w:pPr>
      <w:proofErr w:type="spellStart"/>
      <w:r w:rsidRPr="00303414">
        <w:rPr>
          <w:color w:val="FFFFFF" w:themeColor="background1"/>
          <w:u w:val="single"/>
        </w:rPr>
        <w:t>Hananiah</w:t>
      </w:r>
      <w:proofErr w:type="spellEnd"/>
      <w:r w:rsidRPr="00303414">
        <w:rPr>
          <w:color w:val="FFFFFF" w:themeColor="background1"/>
          <w:u w:val="single"/>
        </w:rPr>
        <w:t xml:space="preserve"> means</w:t>
      </w:r>
      <w:r w:rsidR="0069501D" w:rsidRPr="00303414">
        <w:rPr>
          <w:color w:val="FFFFFF" w:themeColor="background1"/>
          <w:u w:val="single"/>
        </w:rPr>
        <w:t xml:space="preserve"> </w:t>
      </w:r>
      <w:r w:rsidR="0069501D" w:rsidRPr="00303414">
        <w:rPr>
          <w:i/>
          <w:color w:val="FFFFFF" w:themeColor="background1"/>
          <w:u w:val="single"/>
        </w:rPr>
        <w:t>Jehovah is gracious.</w:t>
      </w:r>
      <w:r w:rsidR="0069501D" w:rsidRPr="00303414">
        <w:rPr>
          <w:color w:val="FFFFFF" w:themeColor="background1"/>
          <w:u w:val="single"/>
        </w:rPr>
        <w:t xml:space="preserve"> His name was changed to Shadrach meaning </w:t>
      </w:r>
      <w:r w:rsidR="0069501D" w:rsidRPr="00303414">
        <w:rPr>
          <w:i/>
          <w:color w:val="FFFFFF" w:themeColor="background1"/>
          <w:u w:val="single"/>
        </w:rPr>
        <w:t xml:space="preserve">command of </w:t>
      </w:r>
      <w:proofErr w:type="spellStart"/>
      <w:r w:rsidR="0069501D" w:rsidRPr="00303414">
        <w:rPr>
          <w:i/>
          <w:color w:val="FFFFFF" w:themeColor="background1"/>
          <w:u w:val="single"/>
        </w:rPr>
        <w:t>Aku</w:t>
      </w:r>
      <w:proofErr w:type="spellEnd"/>
      <w:r w:rsidR="0069501D" w:rsidRPr="00303414">
        <w:rPr>
          <w:i/>
          <w:color w:val="FFFFFF" w:themeColor="background1"/>
          <w:u w:val="single"/>
        </w:rPr>
        <w:t xml:space="preserve"> </w:t>
      </w:r>
      <w:r w:rsidR="0069501D" w:rsidRPr="00303414">
        <w:rPr>
          <w:color w:val="FFFFFF" w:themeColor="background1"/>
          <w:u w:val="single"/>
        </w:rPr>
        <w:t>(moon god)</w:t>
      </w:r>
    </w:p>
    <w:p w:rsidR="0069501D" w:rsidRPr="0069501D" w:rsidRDefault="0069501D" w:rsidP="0069501D"/>
    <w:p w:rsidR="00121313" w:rsidRDefault="00297ECD" w:rsidP="00C0274D">
      <w:pPr>
        <w:pStyle w:val="Heading6"/>
        <w:ind w:left="360"/>
      </w:pPr>
      <w:r w:rsidRPr="002C668B">
        <w:t xml:space="preserve">What does </w:t>
      </w:r>
      <w:proofErr w:type="spellStart"/>
      <w:r w:rsidRPr="002C668B">
        <w:t>Mishael</w:t>
      </w:r>
      <w:proofErr w:type="spellEnd"/>
      <w:r w:rsidRPr="002C668B">
        <w:t xml:space="preserve"> mean, </w:t>
      </w:r>
      <w:r w:rsidR="00121313">
        <w:t>what was his name changed to and what is its meaning?</w:t>
      </w:r>
    </w:p>
    <w:p w:rsidR="00121313" w:rsidRPr="00303414" w:rsidRDefault="0069501D" w:rsidP="00121313">
      <w:pPr>
        <w:pStyle w:val="Heading6"/>
        <w:numPr>
          <w:ilvl w:val="0"/>
          <w:numId w:val="0"/>
        </w:numPr>
        <w:ind w:left="360"/>
        <w:rPr>
          <w:i/>
          <w:color w:val="FFFFFF" w:themeColor="background1"/>
          <w:u w:val="single"/>
        </w:rPr>
      </w:pPr>
      <w:proofErr w:type="spellStart"/>
      <w:r w:rsidRPr="00303414">
        <w:rPr>
          <w:color w:val="FFFFFF" w:themeColor="background1"/>
          <w:u w:val="single"/>
        </w:rPr>
        <w:t>Mishael</w:t>
      </w:r>
      <w:proofErr w:type="spellEnd"/>
      <w:r w:rsidR="00121313" w:rsidRPr="00303414">
        <w:rPr>
          <w:color w:val="FFFFFF" w:themeColor="background1"/>
          <w:u w:val="single"/>
        </w:rPr>
        <w:t xml:space="preserve"> means</w:t>
      </w:r>
      <w:r w:rsidRPr="00303414">
        <w:rPr>
          <w:color w:val="FFFFFF" w:themeColor="background1"/>
          <w:u w:val="single"/>
        </w:rPr>
        <w:t xml:space="preserve"> </w:t>
      </w:r>
      <w:r w:rsidRPr="00303414">
        <w:rPr>
          <w:i/>
          <w:color w:val="FFFFFF" w:themeColor="background1"/>
          <w:u w:val="single"/>
        </w:rPr>
        <w:t>who is like God?</w:t>
      </w:r>
      <w:r w:rsidRPr="00303414">
        <w:rPr>
          <w:color w:val="FFFFFF" w:themeColor="background1"/>
          <w:u w:val="single"/>
        </w:rPr>
        <w:t xml:space="preserve"> His name was changed to Meshach meaning </w:t>
      </w:r>
      <w:r w:rsidRPr="00303414">
        <w:rPr>
          <w:i/>
          <w:color w:val="FFFFFF" w:themeColor="background1"/>
          <w:u w:val="single"/>
        </w:rPr>
        <w:t xml:space="preserve">who is like </w:t>
      </w:r>
      <w:proofErr w:type="spellStart"/>
      <w:r w:rsidRPr="00303414">
        <w:rPr>
          <w:i/>
          <w:color w:val="FFFFFF" w:themeColor="background1"/>
          <w:u w:val="single"/>
        </w:rPr>
        <w:t>Aku</w:t>
      </w:r>
      <w:proofErr w:type="spellEnd"/>
      <w:r w:rsidRPr="00303414">
        <w:rPr>
          <w:i/>
          <w:color w:val="FFFFFF" w:themeColor="background1"/>
          <w:u w:val="single"/>
        </w:rPr>
        <w:t>?</w:t>
      </w:r>
    </w:p>
    <w:p w:rsidR="0069501D" w:rsidRPr="0069501D" w:rsidRDefault="0069501D" w:rsidP="0069501D"/>
    <w:p w:rsidR="00121313" w:rsidRDefault="00297ECD" w:rsidP="00C0274D">
      <w:pPr>
        <w:pStyle w:val="Heading6"/>
        <w:ind w:left="360"/>
      </w:pPr>
      <w:r w:rsidRPr="002C668B">
        <w:t xml:space="preserve">What does </w:t>
      </w:r>
      <w:proofErr w:type="spellStart"/>
      <w:r w:rsidRPr="002C668B">
        <w:t>Azariah</w:t>
      </w:r>
      <w:proofErr w:type="spellEnd"/>
      <w:r w:rsidRPr="002C668B">
        <w:t xml:space="preserve"> mean, </w:t>
      </w:r>
      <w:r w:rsidR="00121313">
        <w:t>what was his name changed to and what is its meaning?</w:t>
      </w:r>
    </w:p>
    <w:p w:rsidR="00121313" w:rsidRPr="00303414" w:rsidRDefault="0069501D" w:rsidP="00121313">
      <w:pPr>
        <w:pStyle w:val="Heading6"/>
        <w:numPr>
          <w:ilvl w:val="0"/>
          <w:numId w:val="0"/>
        </w:numPr>
        <w:ind w:left="360"/>
        <w:rPr>
          <w:i/>
          <w:color w:val="FFFFFF" w:themeColor="background1"/>
          <w:u w:val="single"/>
        </w:rPr>
      </w:pPr>
      <w:proofErr w:type="spellStart"/>
      <w:r w:rsidRPr="00303414">
        <w:rPr>
          <w:color w:val="FFFFFF" w:themeColor="background1"/>
          <w:u w:val="single"/>
        </w:rPr>
        <w:t>Azariah</w:t>
      </w:r>
      <w:proofErr w:type="spellEnd"/>
      <w:r w:rsidR="00121313" w:rsidRPr="00303414">
        <w:rPr>
          <w:color w:val="FFFFFF" w:themeColor="background1"/>
          <w:u w:val="single"/>
        </w:rPr>
        <w:t xml:space="preserve"> means</w:t>
      </w:r>
      <w:r w:rsidRPr="00303414">
        <w:rPr>
          <w:color w:val="FFFFFF" w:themeColor="background1"/>
          <w:u w:val="single"/>
        </w:rPr>
        <w:t xml:space="preserve"> </w:t>
      </w:r>
      <w:r w:rsidRPr="00303414">
        <w:rPr>
          <w:i/>
          <w:color w:val="FFFFFF" w:themeColor="background1"/>
          <w:u w:val="single"/>
        </w:rPr>
        <w:t xml:space="preserve">Jehovah is my helper. </w:t>
      </w:r>
      <w:r w:rsidRPr="00303414">
        <w:rPr>
          <w:color w:val="FFFFFF" w:themeColor="background1"/>
          <w:u w:val="single"/>
        </w:rPr>
        <w:t xml:space="preserve">His name was changed to Abednego meaning </w:t>
      </w:r>
      <w:r w:rsidRPr="00303414">
        <w:rPr>
          <w:i/>
          <w:color w:val="FFFFFF" w:themeColor="background1"/>
          <w:u w:val="single"/>
        </w:rPr>
        <w:t xml:space="preserve">servant of </w:t>
      </w:r>
      <w:proofErr w:type="spellStart"/>
      <w:r w:rsidRPr="00303414">
        <w:rPr>
          <w:i/>
          <w:color w:val="FFFFFF" w:themeColor="background1"/>
          <w:u w:val="single"/>
        </w:rPr>
        <w:t>Nego</w:t>
      </w:r>
      <w:proofErr w:type="spellEnd"/>
      <w:r w:rsidRPr="00303414">
        <w:rPr>
          <w:i/>
          <w:color w:val="FFFFFF" w:themeColor="background1"/>
          <w:u w:val="single"/>
        </w:rPr>
        <w:t>.</w:t>
      </w:r>
    </w:p>
    <w:p w:rsidR="0069501D" w:rsidRPr="0069501D" w:rsidRDefault="0069501D" w:rsidP="0069501D"/>
    <w:p w:rsidR="00297ECD" w:rsidRPr="002C668B" w:rsidRDefault="00297ECD" w:rsidP="00C0274D">
      <w:pPr>
        <w:pStyle w:val="Heading6"/>
        <w:ind w:left="360"/>
      </w:pPr>
      <w:r w:rsidRPr="002C668B">
        <w:t>What was the test Daniel and his friends were put to?</w:t>
      </w:r>
    </w:p>
    <w:p w:rsidR="00121313" w:rsidRPr="00303414" w:rsidRDefault="0069501D" w:rsidP="00121313">
      <w:pPr>
        <w:pStyle w:val="Heading6"/>
        <w:numPr>
          <w:ilvl w:val="0"/>
          <w:numId w:val="0"/>
        </w:numPr>
        <w:ind w:left="360"/>
        <w:rPr>
          <w:color w:val="FFFFFF" w:themeColor="background1"/>
          <w:u w:val="single"/>
        </w:rPr>
      </w:pPr>
      <w:r w:rsidRPr="00303414">
        <w:rPr>
          <w:color w:val="FFFFFF" w:themeColor="background1"/>
          <w:u w:val="single"/>
        </w:rPr>
        <w:t>For 10 days they were to not eat the king’s meat and wine, but pulse and water.</w:t>
      </w:r>
    </w:p>
    <w:p w:rsidR="0069501D" w:rsidRPr="0069501D" w:rsidRDefault="0069501D" w:rsidP="0069501D"/>
    <w:p w:rsidR="00297ECD" w:rsidRPr="002C668B" w:rsidRDefault="00C0274D" w:rsidP="00C0274D">
      <w:pPr>
        <w:pStyle w:val="Heading6"/>
        <w:ind w:left="360"/>
      </w:pPr>
      <w:r>
        <w:t xml:space="preserve">What were the results </w:t>
      </w:r>
      <w:r w:rsidR="0069501D">
        <w:t>after</w:t>
      </w:r>
      <w:r>
        <w:t xml:space="preserve"> the test?</w:t>
      </w:r>
    </w:p>
    <w:p w:rsidR="00121313" w:rsidRPr="00303414" w:rsidRDefault="0069501D" w:rsidP="007A4439">
      <w:pPr>
        <w:pStyle w:val="Heading6"/>
        <w:numPr>
          <w:ilvl w:val="0"/>
          <w:numId w:val="28"/>
        </w:numPr>
        <w:rPr>
          <w:color w:val="FFFFFF" w:themeColor="background1"/>
          <w:u w:val="single"/>
        </w:rPr>
      </w:pPr>
      <w:r w:rsidRPr="00303414">
        <w:rPr>
          <w:color w:val="FFFFFF" w:themeColor="background1"/>
          <w:u w:val="single"/>
        </w:rPr>
        <w:t>In the face—character comes out in fire</w:t>
      </w:r>
    </w:p>
    <w:p w:rsidR="0069501D" w:rsidRPr="00303414" w:rsidRDefault="0069501D" w:rsidP="007A4439">
      <w:pPr>
        <w:pStyle w:val="ListParagraph"/>
        <w:numPr>
          <w:ilvl w:val="0"/>
          <w:numId w:val="28"/>
        </w:numPr>
        <w:rPr>
          <w:color w:val="FFFFFF" w:themeColor="background1"/>
          <w:u w:val="single"/>
        </w:rPr>
      </w:pPr>
      <w:r w:rsidRPr="00303414">
        <w:rPr>
          <w:color w:val="FFFFFF" w:themeColor="background1"/>
          <w:u w:val="single"/>
        </w:rPr>
        <w:t>In the head—God made them ten times better!</w:t>
      </w:r>
    </w:p>
    <w:p w:rsidR="0069501D" w:rsidRPr="0069501D" w:rsidRDefault="0069501D" w:rsidP="0069501D">
      <w:pPr>
        <w:pStyle w:val="ListParagraph"/>
      </w:pPr>
    </w:p>
    <w:p w:rsidR="00121313" w:rsidRPr="0069501D" w:rsidRDefault="00C0274D" w:rsidP="0069501D">
      <w:pPr>
        <w:pStyle w:val="Heading6"/>
        <w:ind w:left="360"/>
      </w:pPr>
      <w:r>
        <w:t>What was the King’s distress?</w:t>
      </w:r>
      <w:r w:rsidR="0069501D" w:rsidRPr="00303414">
        <w:rPr>
          <w:color w:val="FFFFFF" w:themeColor="background1"/>
        </w:rPr>
        <w:tab/>
      </w:r>
      <w:r w:rsidR="0069501D" w:rsidRPr="00303414">
        <w:rPr>
          <w:color w:val="FFFFFF" w:themeColor="background1"/>
          <w:u w:val="single"/>
        </w:rPr>
        <w:t>He was troubled about the future and his dream.</w:t>
      </w:r>
    </w:p>
    <w:p w:rsidR="0069501D" w:rsidRPr="0069501D" w:rsidRDefault="0069501D" w:rsidP="0069501D"/>
    <w:p w:rsidR="00121313" w:rsidRPr="00303414" w:rsidRDefault="00C0274D" w:rsidP="0069501D">
      <w:pPr>
        <w:pStyle w:val="Heading6"/>
        <w:ind w:left="360"/>
        <w:rPr>
          <w:color w:val="FFFFFF" w:themeColor="background1"/>
        </w:rPr>
      </w:pPr>
      <w:r w:rsidRPr="002C668B">
        <w:t xml:space="preserve">What was the King’s </w:t>
      </w:r>
      <w:r>
        <w:t>desire</w:t>
      </w:r>
      <w:r w:rsidRPr="002C668B">
        <w:t>?</w:t>
      </w:r>
      <w:r w:rsidR="0069501D">
        <w:tab/>
      </w:r>
      <w:proofErr w:type="gramStart"/>
      <w:r w:rsidR="0069501D" w:rsidRPr="00303414">
        <w:rPr>
          <w:color w:val="FFFFFF" w:themeColor="background1"/>
          <w:u w:val="single"/>
        </w:rPr>
        <w:t>To know the dream and its interpretation.</w:t>
      </w:r>
      <w:proofErr w:type="gramEnd"/>
    </w:p>
    <w:p w:rsidR="0069501D" w:rsidRPr="0069501D" w:rsidRDefault="0069501D" w:rsidP="0069501D"/>
    <w:p w:rsidR="00C0274D" w:rsidRDefault="00C0274D" w:rsidP="00C0274D">
      <w:pPr>
        <w:pStyle w:val="Heading6"/>
        <w:ind w:left="360"/>
      </w:pPr>
      <w:r w:rsidRPr="002C668B">
        <w:t xml:space="preserve">What was the King’s </w:t>
      </w:r>
      <w:r>
        <w:t>dilemma</w:t>
      </w:r>
      <w:r w:rsidRPr="002C668B">
        <w:t>?</w:t>
      </w:r>
      <w:r w:rsidR="00297ECD" w:rsidRPr="002C668B">
        <w:t xml:space="preserve"> </w:t>
      </w:r>
    </w:p>
    <w:p w:rsidR="00121313" w:rsidRPr="00303414" w:rsidRDefault="00296F2A" w:rsidP="00121313">
      <w:pPr>
        <w:pStyle w:val="Heading6"/>
        <w:numPr>
          <w:ilvl w:val="0"/>
          <w:numId w:val="0"/>
        </w:numPr>
        <w:ind w:left="360"/>
        <w:rPr>
          <w:color w:val="FFFFFF" w:themeColor="background1"/>
          <w:u w:val="single"/>
        </w:rPr>
      </w:pPr>
      <w:r w:rsidRPr="00303414">
        <w:rPr>
          <w:color w:val="FFFFFF" w:themeColor="background1"/>
          <w:u w:val="single"/>
        </w:rPr>
        <w:t>He could not remember his dream and the wise men could not give him an answer.</w:t>
      </w:r>
    </w:p>
    <w:p w:rsidR="00296F2A" w:rsidRPr="00296F2A" w:rsidRDefault="00296F2A" w:rsidP="00296F2A"/>
    <w:p w:rsidR="00121313" w:rsidRDefault="00297ECD" w:rsidP="00296F2A">
      <w:pPr>
        <w:pStyle w:val="Heading6"/>
        <w:ind w:left="360"/>
        <w:rPr>
          <w:u w:val="single"/>
        </w:rPr>
      </w:pPr>
      <w:r w:rsidRPr="002C668B">
        <w:t>What was the King’s demand?</w:t>
      </w:r>
      <w:r w:rsidR="00296F2A">
        <w:tab/>
      </w:r>
      <w:r w:rsidR="00296F2A" w:rsidRPr="00303414">
        <w:rPr>
          <w:color w:val="FFFFFF" w:themeColor="background1"/>
          <w:u w:val="single"/>
        </w:rPr>
        <w:t>He demanded to know the dream and interpretation.</w:t>
      </w:r>
    </w:p>
    <w:p w:rsidR="00296F2A" w:rsidRPr="00296F2A" w:rsidRDefault="00296F2A" w:rsidP="00296F2A"/>
    <w:p w:rsidR="00121313" w:rsidRPr="001E4BB4" w:rsidRDefault="00C0274D" w:rsidP="001E4BB4">
      <w:pPr>
        <w:pStyle w:val="Heading6"/>
        <w:ind w:left="360"/>
        <w:rPr>
          <w:u w:val="single"/>
        </w:rPr>
      </w:pPr>
      <w:r w:rsidRPr="002C668B">
        <w:t xml:space="preserve">What was the King’s </w:t>
      </w:r>
      <w:r>
        <w:t>disappointment</w:t>
      </w:r>
      <w:r w:rsidRPr="002C668B">
        <w:t>?</w:t>
      </w:r>
      <w:r w:rsidR="00297ECD" w:rsidRPr="002C668B">
        <w:t xml:space="preserve"> </w:t>
      </w:r>
      <w:r w:rsidR="00297ECD" w:rsidRPr="00303414">
        <w:rPr>
          <w:color w:val="FFFFFF" w:themeColor="background1"/>
        </w:rPr>
        <w:t xml:space="preserve"> </w:t>
      </w:r>
      <w:r w:rsidR="001E4BB4" w:rsidRPr="00303414">
        <w:rPr>
          <w:color w:val="FFFFFF" w:themeColor="background1"/>
          <w:u w:val="single"/>
        </w:rPr>
        <w:t xml:space="preserve">It was </w:t>
      </w:r>
      <w:r w:rsidR="00296F2A" w:rsidRPr="00303414">
        <w:rPr>
          <w:color w:val="FFFFFF" w:themeColor="background1"/>
          <w:u w:val="single"/>
        </w:rPr>
        <w:t>in the wise men and their answer.</w:t>
      </w:r>
    </w:p>
    <w:p w:rsidR="00296F2A" w:rsidRPr="00296F2A" w:rsidRDefault="00296F2A" w:rsidP="00296F2A"/>
    <w:p w:rsidR="00C0274D" w:rsidRDefault="00297ECD" w:rsidP="00C0274D">
      <w:pPr>
        <w:pStyle w:val="Heading6"/>
        <w:ind w:left="360"/>
      </w:pPr>
      <w:r w:rsidRPr="002C668B">
        <w:t>What was the King’s decree?</w:t>
      </w:r>
    </w:p>
    <w:p w:rsidR="00121313" w:rsidRPr="00303414" w:rsidRDefault="00296F2A" w:rsidP="00121313">
      <w:pPr>
        <w:pStyle w:val="Heading6"/>
        <w:numPr>
          <w:ilvl w:val="0"/>
          <w:numId w:val="0"/>
        </w:numPr>
        <w:ind w:left="360"/>
        <w:rPr>
          <w:color w:val="FFFFFF" w:themeColor="background1"/>
          <w:u w:val="single"/>
        </w:rPr>
      </w:pPr>
      <w:r w:rsidRPr="00303414">
        <w:rPr>
          <w:color w:val="FFFFFF" w:themeColor="background1"/>
          <w:u w:val="single"/>
        </w:rPr>
        <w:t>It was angry, complete and immediate: All the wise men were to be slain.</w:t>
      </w:r>
    </w:p>
    <w:p w:rsidR="00296F2A" w:rsidRPr="00296F2A" w:rsidRDefault="00296F2A" w:rsidP="00296F2A"/>
    <w:p w:rsidR="00121313" w:rsidRDefault="00297ECD" w:rsidP="00296F2A">
      <w:pPr>
        <w:pStyle w:val="Heading6"/>
        <w:ind w:left="360"/>
        <w:rPr>
          <w:u w:val="single"/>
        </w:rPr>
      </w:pPr>
      <w:r w:rsidRPr="002C668B">
        <w:t>Would this have any effect on Daniel?</w:t>
      </w:r>
      <w:r w:rsidR="00296F2A">
        <w:tab/>
      </w:r>
      <w:r w:rsidR="00296F2A" w:rsidRPr="00303414">
        <w:rPr>
          <w:color w:val="FFFFFF" w:themeColor="background1"/>
          <w:u w:val="single"/>
        </w:rPr>
        <w:t>Yes, Daniel and his fellows were included.</w:t>
      </w:r>
    </w:p>
    <w:p w:rsidR="00296F2A" w:rsidRPr="00296F2A" w:rsidRDefault="00296F2A" w:rsidP="00296F2A"/>
    <w:p w:rsidR="00121313" w:rsidRDefault="00297ECD" w:rsidP="00296F2A">
      <w:pPr>
        <w:pStyle w:val="Heading6"/>
        <w:ind w:left="360"/>
        <w:rPr>
          <w:u w:val="single"/>
        </w:rPr>
      </w:pPr>
      <w:r w:rsidRPr="002C668B">
        <w:t>What was Daniel’s reaction to it all?</w:t>
      </w:r>
      <w:r w:rsidR="00296F2A">
        <w:tab/>
      </w:r>
      <w:r w:rsidR="00296F2A" w:rsidRPr="00303414">
        <w:rPr>
          <w:color w:val="FFFFFF" w:themeColor="background1"/>
          <w:u w:val="single"/>
        </w:rPr>
        <w:t>He was poised and did not panic.</w:t>
      </w:r>
    </w:p>
    <w:p w:rsidR="00296F2A" w:rsidRPr="00296F2A" w:rsidRDefault="00296F2A" w:rsidP="00296F2A"/>
    <w:p w:rsidR="00121313" w:rsidRDefault="00297ECD" w:rsidP="00296F2A">
      <w:pPr>
        <w:pStyle w:val="Heading6"/>
        <w:ind w:left="360"/>
        <w:rPr>
          <w:u w:val="single"/>
        </w:rPr>
      </w:pPr>
      <w:r w:rsidRPr="002C668B">
        <w:t>What did Daniel do about it?</w:t>
      </w:r>
      <w:r w:rsidR="00296F2A">
        <w:tab/>
      </w:r>
      <w:r w:rsidR="00296F2A" w:rsidRPr="00303414">
        <w:rPr>
          <w:color w:val="FFFFFF" w:themeColor="background1"/>
          <w:u w:val="single"/>
        </w:rPr>
        <w:t>He went to prayer.</w:t>
      </w:r>
    </w:p>
    <w:p w:rsidR="00296F2A" w:rsidRPr="00296F2A" w:rsidRDefault="00296F2A" w:rsidP="00296F2A"/>
    <w:p w:rsidR="00C0274D" w:rsidRDefault="00297ECD" w:rsidP="00C0274D">
      <w:pPr>
        <w:pStyle w:val="Heading6"/>
        <w:ind w:left="360"/>
      </w:pPr>
      <w:r w:rsidRPr="002C668B">
        <w:t>Wh</w:t>
      </w:r>
      <w:r w:rsidR="00194E33">
        <w:t xml:space="preserve">at was the dream Nebuchadnezzar </w:t>
      </w:r>
      <w:r w:rsidRPr="002C668B">
        <w:t>had in detail?</w:t>
      </w:r>
    </w:p>
    <w:p w:rsidR="00121313" w:rsidRPr="00303414" w:rsidRDefault="00296F2A" w:rsidP="00121313">
      <w:pPr>
        <w:pStyle w:val="Heading6"/>
        <w:numPr>
          <w:ilvl w:val="0"/>
          <w:numId w:val="0"/>
        </w:numPr>
        <w:ind w:left="360"/>
        <w:rPr>
          <w:color w:val="FFFFFF" w:themeColor="background1"/>
          <w:u w:val="single"/>
        </w:rPr>
      </w:pPr>
      <w:r w:rsidRPr="00303414">
        <w:rPr>
          <w:color w:val="FFFFFF" w:themeColor="background1"/>
          <w:u w:val="single"/>
        </w:rPr>
        <w:t>There were two main features: 1) an image and 2) a stone.</w:t>
      </w:r>
    </w:p>
    <w:p w:rsidR="00296F2A" w:rsidRPr="00303414" w:rsidRDefault="00296F2A" w:rsidP="00296F2A">
      <w:pPr>
        <w:rPr>
          <w:sz w:val="20"/>
          <w:szCs w:val="20"/>
        </w:rPr>
      </w:pPr>
    </w:p>
    <w:p w:rsidR="00C0274D" w:rsidRPr="002C668B" w:rsidRDefault="00C0274D" w:rsidP="00C0274D">
      <w:pPr>
        <w:pStyle w:val="Heading6"/>
        <w:ind w:left="360"/>
      </w:pPr>
      <w:r w:rsidRPr="002C668B">
        <w:t xml:space="preserve">What was the dream in </w:t>
      </w:r>
      <w:r>
        <w:t>design</w:t>
      </w:r>
      <w:r w:rsidRPr="002C668B">
        <w:t>?</w:t>
      </w:r>
    </w:p>
    <w:p w:rsidR="00121313" w:rsidRPr="00303414" w:rsidRDefault="00296F2A" w:rsidP="00121313">
      <w:pPr>
        <w:pStyle w:val="Heading6"/>
        <w:numPr>
          <w:ilvl w:val="0"/>
          <w:numId w:val="0"/>
        </w:numPr>
        <w:ind w:left="360"/>
        <w:rPr>
          <w:color w:val="FFFFFF" w:themeColor="background1"/>
          <w:u w:val="single"/>
        </w:rPr>
      </w:pPr>
      <w:proofErr w:type="spellStart"/>
      <w:r w:rsidRPr="00303414">
        <w:rPr>
          <w:color w:val="FFFFFF" w:themeColor="background1"/>
          <w:u w:val="single"/>
        </w:rPr>
        <w:t>Give</w:t>
      </w:r>
      <w:proofErr w:type="spellEnd"/>
      <w:r w:rsidRPr="00303414">
        <w:rPr>
          <w:color w:val="FFFFFF" w:themeColor="background1"/>
          <w:u w:val="single"/>
        </w:rPr>
        <w:t xml:space="preserve"> by God to Nebuchadnezzar concerning the last days—all about kingdoms.</w:t>
      </w:r>
    </w:p>
    <w:p w:rsidR="00296F2A" w:rsidRPr="00296F2A" w:rsidRDefault="00296F2A" w:rsidP="00296F2A"/>
    <w:p w:rsidR="001E4BB4" w:rsidRPr="00303414" w:rsidRDefault="00C0274D" w:rsidP="00303414">
      <w:pPr>
        <w:pStyle w:val="Heading6"/>
        <w:ind w:left="360"/>
        <w:rPr>
          <w:color w:val="FFFFFF" w:themeColor="background1"/>
        </w:rPr>
      </w:pPr>
      <w:r>
        <w:t>What was the dream in d</w:t>
      </w:r>
      <w:r w:rsidR="00297ECD" w:rsidRPr="002C668B">
        <w:t>estiny?</w:t>
      </w:r>
      <w:r w:rsidR="001E4BB4">
        <w:t xml:space="preserve"> </w:t>
      </w:r>
      <w:r w:rsidR="00296F2A" w:rsidRPr="00303414">
        <w:rPr>
          <w:color w:val="FFFFFF" w:themeColor="background1"/>
          <w:u w:val="single"/>
        </w:rPr>
        <w:t>There was to be a procession of empires wit</w:t>
      </w:r>
      <w:r w:rsidR="001E4BB4" w:rsidRPr="00303414">
        <w:rPr>
          <w:color w:val="FFFFFF" w:themeColor="background1"/>
          <w:u w:val="single"/>
        </w:rPr>
        <w:t>h each following empire less</w:t>
      </w:r>
      <w:r w:rsidR="00296F2A" w:rsidRPr="00303414">
        <w:rPr>
          <w:color w:val="FFFFFF" w:themeColor="background1"/>
          <w:u w:val="single"/>
        </w:rPr>
        <w:t xml:space="preserve"> than the previous.</w:t>
      </w:r>
    </w:p>
    <w:bookmarkEnd w:id="57"/>
    <w:p w:rsidR="00C63A1C" w:rsidRPr="009D2967" w:rsidRDefault="00C63A1C" w:rsidP="00C63A1C">
      <w:pPr>
        <w:pStyle w:val="Heading1"/>
      </w:pPr>
      <w:r>
        <w:lastRenderedPageBreak/>
        <w:t>Ch. 3 – Unbending and Unburned</w:t>
      </w:r>
    </w:p>
    <w:p w:rsidR="00C63A1C" w:rsidRDefault="00C63A1C" w:rsidP="00C63A1C">
      <w:pPr>
        <w:jc w:val="center"/>
      </w:pPr>
      <w:r>
        <w:t>Daniel 3:1-30</w:t>
      </w:r>
    </w:p>
    <w:p w:rsidR="00C63A1C" w:rsidRDefault="00C63A1C" w:rsidP="00C63A1C"/>
    <w:p w:rsidR="00C63A1C" w:rsidRDefault="00DB26C0" w:rsidP="00C63A1C">
      <w:r>
        <w:t>INTRODUCTION</w:t>
      </w:r>
    </w:p>
    <w:p w:rsidR="00C63A1C" w:rsidRDefault="00C63A1C" w:rsidP="009D3181">
      <w:pPr>
        <w:ind w:firstLine="720"/>
      </w:pPr>
      <w:r>
        <w:t>We will deal with this third chapter in thre</w:t>
      </w:r>
      <w:r w:rsidR="009D3181">
        <w:t>e ways:</w:t>
      </w:r>
    </w:p>
    <w:p w:rsidR="00C63A1C" w:rsidRDefault="00912928" w:rsidP="007A4439">
      <w:pPr>
        <w:pStyle w:val="ListParagraph"/>
        <w:numPr>
          <w:ilvl w:val="0"/>
          <w:numId w:val="30"/>
        </w:numPr>
      </w:pPr>
      <w:r>
        <w:t>A History of the Past</w:t>
      </w:r>
      <w:r w:rsidR="00C63A1C">
        <w:t xml:space="preserve"> </w:t>
      </w:r>
      <w:r w:rsidR="00C63A1C">
        <w:tab/>
      </w:r>
      <w:r w:rsidR="00C63A1C">
        <w:tab/>
        <w:t>– As history in Nebuchadnezzar’s day.</w:t>
      </w:r>
    </w:p>
    <w:p w:rsidR="00C63A1C" w:rsidRDefault="00912928" w:rsidP="007A4439">
      <w:pPr>
        <w:pStyle w:val="ListParagraph"/>
        <w:numPr>
          <w:ilvl w:val="0"/>
          <w:numId w:val="30"/>
        </w:numPr>
      </w:pPr>
      <w:r>
        <w:t>A Parable of the Present</w:t>
      </w:r>
      <w:r w:rsidR="00C63A1C">
        <w:tab/>
      </w:r>
      <w:r>
        <w:tab/>
      </w:r>
      <w:r w:rsidR="00C63A1C">
        <w:t>– As a parable in our day.</w:t>
      </w:r>
    </w:p>
    <w:p w:rsidR="00C63A1C" w:rsidRDefault="00912928" w:rsidP="007A4439">
      <w:pPr>
        <w:pStyle w:val="ListParagraph"/>
        <w:numPr>
          <w:ilvl w:val="0"/>
          <w:numId w:val="30"/>
        </w:numPr>
      </w:pPr>
      <w:r>
        <w:t>A Prophecy of the Future</w:t>
      </w:r>
      <w:r w:rsidR="00C63A1C">
        <w:tab/>
      </w:r>
      <w:r>
        <w:tab/>
      </w:r>
      <w:r w:rsidR="00C63A1C">
        <w:t>– As prophecy in the time of the Anti-Christ</w:t>
      </w:r>
    </w:p>
    <w:p w:rsidR="00C63A1C" w:rsidRPr="002C668B" w:rsidRDefault="00C63A1C" w:rsidP="00C63A1C">
      <w:pPr>
        <w:pStyle w:val="ListParagraph"/>
        <w:ind w:left="1080"/>
      </w:pPr>
    </w:p>
    <w:bookmarkEnd w:id="58"/>
    <w:p w:rsidR="00FE4F47" w:rsidRPr="002C668B" w:rsidRDefault="00912928" w:rsidP="007A4439">
      <w:pPr>
        <w:pStyle w:val="Heading2"/>
        <w:numPr>
          <w:ilvl w:val="0"/>
          <w:numId w:val="31"/>
        </w:numPr>
      </w:pPr>
      <w:r>
        <w:t xml:space="preserve">A </w:t>
      </w:r>
      <w:r w:rsidR="00FE4F47" w:rsidRPr="002C668B">
        <w:t>History</w:t>
      </w:r>
      <w:r>
        <w:t xml:space="preserve"> of the Past</w:t>
      </w:r>
    </w:p>
    <w:p w:rsidR="00FE4F47" w:rsidRPr="002C668B" w:rsidRDefault="00FE4F47" w:rsidP="002A1C9D">
      <w:pPr>
        <w:rPr>
          <w:color w:val="000000" w:themeColor="text1"/>
        </w:rPr>
      </w:pPr>
    </w:p>
    <w:p w:rsidR="00FE4F47" w:rsidRPr="002C668B" w:rsidRDefault="00FE4F47" w:rsidP="002A1C9D">
      <w:pPr>
        <w:rPr>
          <w:color w:val="000000" w:themeColor="text1"/>
        </w:rPr>
      </w:pPr>
      <w:r w:rsidRPr="002C668B">
        <w:rPr>
          <w:color w:val="000000" w:themeColor="text1"/>
        </w:rPr>
        <w:t>Divided into four parts</w:t>
      </w:r>
      <w:r w:rsidR="00C63A1C">
        <w:rPr>
          <w:color w:val="000000" w:themeColor="text1"/>
        </w:rPr>
        <w:t>:</w:t>
      </w:r>
    </w:p>
    <w:p w:rsidR="00FE4F47" w:rsidRPr="002C668B" w:rsidRDefault="00FE4F47" w:rsidP="00C63A1C">
      <w:pPr>
        <w:ind w:left="360"/>
        <w:rPr>
          <w:color w:val="000000" w:themeColor="text1"/>
        </w:rPr>
      </w:pPr>
      <w:r w:rsidRPr="002C668B">
        <w:rPr>
          <w:color w:val="000000" w:themeColor="text1"/>
        </w:rPr>
        <w:t xml:space="preserve">Vs. 1-7 </w:t>
      </w:r>
      <w:proofErr w:type="gramStart"/>
      <w:r w:rsidRPr="002C668B">
        <w:rPr>
          <w:color w:val="000000" w:themeColor="text1"/>
        </w:rPr>
        <w:t>The</w:t>
      </w:r>
      <w:proofErr w:type="gramEnd"/>
      <w:r w:rsidRPr="002C668B">
        <w:rPr>
          <w:color w:val="000000" w:themeColor="text1"/>
        </w:rPr>
        <w:t xml:space="preserve"> First Decree of the King-</w:t>
      </w:r>
    </w:p>
    <w:p w:rsidR="00FE4F47" w:rsidRPr="002C668B" w:rsidRDefault="00DB26C0" w:rsidP="00C63A1C">
      <w:pPr>
        <w:ind w:left="360"/>
        <w:rPr>
          <w:color w:val="000000" w:themeColor="text1"/>
        </w:rPr>
      </w:pPr>
      <w:r>
        <w:rPr>
          <w:color w:val="000000" w:themeColor="text1"/>
        </w:rPr>
        <w:t xml:space="preserve">Vs. 8-18 The Defiance </w:t>
      </w:r>
      <w:proofErr w:type="gramStart"/>
      <w:r>
        <w:rPr>
          <w:color w:val="000000" w:themeColor="text1"/>
        </w:rPr>
        <w:t xml:space="preserve">of  </w:t>
      </w:r>
      <w:r w:rsidR="00FE4F47" w:rsidRPr="002C668B">
        <w:rPr>
          <w:color w:val="000000" w:themeColor="text1"/>
        </w:rPr>
        <w:t>the</w:t>
      </w:r>
      <w:proofErr w:type="gramEnd"/>
      <w:r w:rsidR="00FE4F47" w:rsidRPr="002C668B">
        <w:rPr>
          <w:color w:val="000000" w:themeColor="text1"/>
        </w:rPr>
        <w:t xml:space="preserve"> Three -</w:t>
      </w:r>
    </w:p>
    <w:p w:rsidR="00FE4F47" w:rsidRPr="002C668B" w:rsidRDefault="00FE4F47" w:rsidP="00C63A1C">
      <w:pPr>
        <w:ind w:left="360"/>
        <w:rPr>
          <w:color w:val="000000" w:themeColor="text1"/>
        </w:rPr>
      </w:pPr>
      <w:r w:rsidRPr="002C668B">
        <w:rPr>
          <w:color w:val="000000" w:themeColor="text1"/>
        </w:rPr>
        <w:t xml:space="preserve">Vs. 19-27 </w:t>
      </w:r>
      <w:proofErr w:type="gramStart"/>
      <w:r w:rsidRPr="002C668B">
        <w:rPr>
          <w:color w:val="000000" w:themeColor="text1"/>
        </w:rPr>
        <w:t>The</w:t>
      </w:r>
      <w:proofErr w:type="gramEnd"/>
      <w:r w:rsidRPr="002C668B">
        <w:rPr>
          <w:color w:val="000000" w:themeColor="text1"/>
        </w:rPr>
        <w:t xml:space="preserve"> Deliverance of the Three -</w:t>
      </w:r>
    </w:p>
    <w:p w:rsidR="00FE4F47" w:rsidRPr="002C668B" w:rsidRDefault="00FE4F47" w:rsidP="00C63A1C">
      <w:pPr>
        <w:ind w:left="360"/>
        <w:rPr>
          <w:color w:val="000000" w:themeColor="text1"/>
        </w:rPr>
      </w:pPr>
      <w:r w:rsidRPr="002C668B">
        <w:rPr>
          <w:color w:val="000000" w:themeColor="text1"/>
        </w:rPr>
        <w:t xml:space="preserve">Vs. 28-30 </w:t>
      </w:r>
      <w:proofErr w:type="gramStart"/>
      <w:r w:rsidRPr="002C668B">
        <w:rPr>
          <w:color w:val="000000" w:themeColor="text1"/>
        </w:rPr>
        <w:t>The</w:t>
      </w:r>
      <w:proofErr w:type="gramEnd"/>
      <w:r w:rsidRPr="002C668B">
        <w:rPr>
          <w:color w:val="000000" w:themeColor="text1"/>
        </w:rPr>
        <w:t xml:space="preserve"> Second Decree of the King-</w:t>
      </w:r>
    </w:p>
    <w:p w:rsidR="00FE4F47" w:rsidRPr="002C668B" w:rsidRDefault="00FE4F47" w:rsidP="002A1C9D">
      <w:pPr>
        <w:rPr>
          <w:color w:val="000000" w:themeColor="text1"/>
        </w:rPr>
      </w:pPr>
    </w:p>
    <w:p w:rsidR="00FE4F47" w:rsidRPr="009D3181" w:rsidRDefault="00FE4F47" w:rsidP="007A4439">
      <w:pPr>
        <w:pStyle w:val="Heading3"/>
        <w:numPr>
          <w:ilvl w:val="0"/>
          <w:numId w:val="33"/>
        </w:numPr>
      </w:pPr>
      <w:r w:rsidRPr="002C668B">
        <w:t>The F</w:t>
      </w:r>
      <w:r w:rsidR="009D3181">
        <w:t>irst Decree of the King vs. 1-7</w:t>
      </w:r>
    </w:p>
    <w:p w:rsidR="00FE4F47" w:rsidRPr="002C668B" w:rsidRDefault="00FE4F47" w:rsidP="00912928">
      <w:pPr>
        <w:ind w:firstLine="720"/>
        <w:rPr>
          <w:color w:val="000000" w:themeColor="text1"/>
        </w:rPr>
      </w:pPr>
      <w:r w:rsidRPr="002C668B">
        <w:rPr>
          <w:color w:val="000000" w:themeColor="text1"/>
        </w:rPr>
        <w:t>“Nebuchadnezzar the king made an image of gold.”</w:t>
      </w:r>
      <w:r w:rsidR="00912928">
        <w:rPr>
          <w:color w:val="000000" w:themeColor="text1"/>
        </w:rPr>
        <w:t xml:space="preserve"> </w:t>
      </w:r>
      <w:r w:rsidRPr="002C668B">
        <w:rPr>
          <w:color w:val="000000" w:themeColor="text1"/>
        </w:rPr>
        <w:t>Why did he do this?</w:t>
      </w:r>
    </w:p>
    <w:p w:rsidR="00FE4F47" w:rsidRPr="002C668B" w:rsidRDefault="00FE4F47" w:rsidP="002A1C9D">
      <w:pPr>
        <w:rPr>
          <w:color w:val="000000" w:themeColor="text1"/>
        </w:rPr>
      </w:pPr>
    </w:p>
    <w:p w:rsidR="00FE4F47" w:rsidRPr="009D3181" w:rsidRDefault="009D3181" w:rsidP="007A4439">
      <w:pPr>
        <w:pStyle w:val="Heading4"/>
        <w:numPr>
          <w:ilvl w:val="0"/>
          <w:numId w:val="32"/>
        </w:numPr>
      </w:pPr>
      <w:r>
        <w:t>The Image he saw - himself -</w:t>
      </w:r>
    </w:p>
    <w:p w:rsidR="00C63A1C" w:rsidRDefault="00FE4F47" w:rsidP="00C63A1C">
      <w:pPr>
        <w:ind w:firstLine="720"/>
        <w:rPr>
          <w:color w:val="000000" w:themeColor="text1"/>
        </w:rPr>
      </w:pPr>
      <w:r w:rsidRPr="002C668B">
        <w:rPr>
          <w:color w:val="000000" w:themeColor="text1"/>
        </w:rPr>
        <w:t>Strange shape 90 - 100 ft. high 9 - 10 ft. wide. 20 to 23</w:t>
      </w:r>
      <w:r w:rsidR="009D3181">
        <w:rPr>
          <w:color w:val="000000" w:themeColor="text1"/>
        </w:rPr>
        <w:t xml:space="preserve"> years elapsed between chapter two</w:t>
      </w:r>
      <w:r w:rsidRPr="002C668B">
        <w:rPr>
          <w:color w:val="000000" w:themeColor="text1"/>
        </w:rPr>
        <w:t xml:space="preserve"> and three.</w:t>
      </w:r>
    </w:p>
    <w:p w:rsidR="00FE4F47" w:rsidRPr="002C668B" w:rsidRDefault="00FE4F47" w:rsidP="007B51C7">
      <w:pPr>
        <w:ind w:firstLine="720"/>
        <w:rPr>
          <w:color w:val="000000" w:themeColor="text1"/>
        </w:rPr>
      </w:pPr>
      <w:r w:rsidRPr="002C668B">
        <w:rPr>
          <w:color w:val="000000" w:themeColor="text1"/>
        </w:rPr>
        <w:t>The strange thing about t</w:t>
      </w:r>
      <w:r w:rsidR="00C63A1C">
        <w:rPr>
          <w:color w:val="000000" w:themeColor="text1"/>
        </w:rPr>
        <w:t xml:space="preserve">he </w:t>
      </w:r>
      <w:proofErr w:type="gramStart"/>
      <w:r w:rsidR="00C63A1C">
        <w:rPr>
          <w:color w:val="000000" w:themeColor="text1"/>
        </w:rPr>
        <w:t xml:space="preserve">chapter </w:t>
      </w:r>
      <w:r w:rsidR="007F5736">
        <w:rPr>
          <w:color w:val="000000" w:themeColor="text1"/>
        </w:rPr>
        <w:t xml:space="preserve"> is</w:t>
      </w:r>
      <w:proofErr w:type="gramEnd"/>
      <w:r w:rsidR="007F5736">
        <w:rPr>
          <w:color w:val="000000" w:themeColor="text1"/>
        </w:rPr>
        <w:t xml:space="preserve"> there is </w:t>
      </w:r>
      <w:r w:rsidR="00C63A1C">
        <w:rPr>
          <w:color w:val="000000" w:themeColor="text1"/>
        </w:rPr>
        <w:t xml:space="preserve">no mention of Daniel. </w:t>
      </w:r>
      <w:r w:rsidRPr="002C668B">
        <w:rPr>
          <w:color w:val="000000" w:themeColor="text1"/>
        </w:rPr>
        <w:t xml:space="preserve">Daniel is away - on </w:t>
      </w:r>
      <w:proofErr w:type="gramStart"/>
      <w:r w:rsidRPr="002C668B">
        <w:rPr>
          <w:color w:val="000000" w:themeColor="text1"/>
        </w:rPr>
        <w:t>kings</w:t>
      </w:r>
      <w:proofErr w:type="gramEnd"/>
      <w:r w:rsidRPr="002C668B">
        <w:rPr>
          <w:color w:val="000000" w:themeColor="text1"/>
        </w:rPr>
        <w:t xml:space="preserve"> business- etc.</w:t>
      </w:r>
      <w:r w:rsidR="00C63A1C">
        <w:rPr>
          <w:color w:val="000000" w:themeColor="text1"/>
        </w:rPr>
        <w:t xml:space="preserve"> </w:t>
      </w:r>
      <w:r w:rsidRPr="002C668B">
        <w:rPr>
          <w:color w:val="000000" w:themeColor="text1"/>
        </w:rPr>
        <w:t>The image may not have been made had Daniel been there.</w:t>
      </w:r>
      <w:r w:rsidR="009D3181">
        <w:rPr>
          <w:color w:val="000000" w:themeColor="text1"/>
        </w:rPr>
        <w:t xml:space="preserve"> </w:t>
      </w:r>
      <w:r w:rsidRPr="002C668B">
        <w:rPr>
          <w:color w:val="000000" w:themeColor="text1"/>
        </w:rPr>
        <w:t>Daniel exer</w:t>
      </w:r>
      <w:r w:rsidR="007F5736">
        <w:rPr>
          <w:color w:val="000000" w:themeColor="text1"/>
        </w:rPr>
        <w:t>cised a restraint upon the King a</w:t>
      </w:r>
      <w:r w:rsidR="00C63A1C">
        <w:rPr>
          <w:color w:val="000000" w:themeColor="text1"/>
        </w:rPr>
        <w:t xml:space="preserve">s Christians should on </w:t>
      </w:r>
      <w:r w:rsidR="007F5736">
        <w:rPr>
          <w:color w:val="000000" w:themeColor="text1"/>
        </w:rPr>
        <w:t xml:space="preserve">the world </w:t>
      </w:r>
      <w:r w:rsidR="009D3181">
        <w:rPr>
          <w:color w:val="000000" w:themeColor="text1"/>
        </w:rPr>
        <w:t>and do</w:t>
      </w:r>
      <w:r w:rsidR="007F5736">
        <w:rPr>
          <w:color w:val="000000" w:themeColor="text1"/>
        </w:rPr>
        <w:t>.</w:t>
      </w:r>
      <w:r w:rsidR="009D3181">
        <w:rPr>
          <w:color w:val="000000" w:themeColor="text1"/>
        </w:rPr>
        <w:t xml:space="preserve"> </w:t>
      </w:r>
      <w:r w:rsidR="007F5736">
        <w:rPr>
          <w:color w:val="000000" w:themeColor="text1"/>
        </w:rPr>
        <w:t>(</w:t>
      </w:r>
      <w:r w:rsidR="009D3181">
        <w:rPr>
          <w:color w:val="000000" w:themeColor="text1"/>
        </w:rPr>
        <w:t>II Thessalonians 2:7</w:t>
      </w:r>
      <w:r w:rsidR="007F5736">
        <w:rPr>
          <w:color w:val="000000" w:themeColor="text1"/>
        </w:rPr>
        <w:t>)</w:t>
      </w:r>
    </w:p>
    <w:p w:rsidR="00FE4F47" w:rsidRPr="002C668B" w:rsidRDefault="00FE4F47" w:rsidP="002A1C9D">
      <w:pPr>
        <w:rPr>
          <w:color w:val="000000" w:themeColor="text1"/>
        </w:rPr>
      </w:pPr>
    </w:p>
    <w:p w:rsidR="00FE4F47" w:rsidRPr="00DB26C0" w:rsidRDefault="00FE4F47" w:rsidP="002A1C9D">
      <w:pPr>
        <w:pStyle w:val="Heading4"/>
        <w:ind w:left="1080"/>
      </w:pPr>
      <w:r w:rsidRPr="002C668B">
        <w:t>The downfall of his kingdom had been f</w:t>
      </w:r>
      <w:r w:rsidR="00DB26C0">
        <w:t>ore told - vs. 39 of chapter 2.</w:t>
      </w:r>
    </w:p>
    <w:p w:rsidR="00FE4F47" w:rsidRPr="002C668B" w:rsidRDefault="00FE4F47" w:rsidP="007A4439">
      <w:pPr>
        <w:pStyle w:val="Heading5"/>
        <w:numPr>
          <w:ilvl w:val="0"/>
          <w:numId w:val="34"/>
        </w:numPr>
        <w:tabs>
          <w:tab w:val="left" w:pos="1440"/>
        </w:tabs>
        <w:ind w:left="0" w:firstLine="1170"/>
      </w:pPr>
      <w:r w:rsidRPr="002C668B">
        <w:t>Do you suppose he feared this and tried to strengthen his kingdom?</w:t>
      </w:r>
    </w:p>
    <w:p w:rsidR="00FE4F47" w:rsidRPr="002C668B" w:rsidRDefault="00FE4F47" w:rsidP="00912928">
      <w:pPr>
        <w:pStyle w:val="Heading5"/>
        <w:tabs>
          <w:tab w:val="left" w:pos="1440"/>
        </w:tabs>
        <w:ind w:left="0" w:firstLine="1170"/>
      </w:pPr>
      <w:r w:rsidRPr="002C668B">
        <w:t>Or was he lifted up in pride because his kingdom seemed so secure?</w:t>
      </w:r>
    </w:p>
    <w:p w:rsidR="00912928" w:rsidRPr="00855AAE" w:rsidRDefault="00912928" w:rsidP="00855AAE">
      <w:pPr>
        <w:pStyle w:val="Heading5"/>
        <w:tabs>
          <w:tab w:val="left" w:pos="1440"/>
        </w:tabs>
        <w:ind w:left="0" w:firstLine="1170"/>
      </w:pPr>
      <w:r>
        <w:t>Do you thin</w:t>
      </w:r>
      <w:r w:rsidR="00FE4F47" w:rsidRPr="002C668B">
        <w:t xml:space="preserve">k he thought he was especially favored with God and so this magnified his place? Nebuchadnezzar had come to admire God and the wisdom given to Daniel but he </w:t>
      </w:r>
      <w:r w:rsidR="00855AAE">
        <w:t xml:space="preserve">was not brought to repentance. </w:t>
      </w:r>
      <w:r w:rsidR="00FE4F47" w:rsidRPr="00855AAE">
        <w:rPr>
          <w:color w:val="000000" w:themeColor="text1"/>
        </w:rPr>
        <w:t>Is this true of today?</w:t>
      </w:r>
      <w:r w:rsidRPr="00855AAE">
        <w:rPr>
          <w:color w:val="000000" w:themeColor="text1"/>
        </w:rPr>
        <w:t xml:space="preserve"> </w:t>
      </w:r>
      <w:r w:rsidR="00FE4F47" w:rsidRPr="00855AAE">
        <w:rPr>
          <w:color w:val="000000" w:themeColor="text1"/>
        </w:rPr>
        <w:t xml:space="preserve">Many who admire God and the Gospel and the Church never put trust in Christ as </w:t>
      </w:r>
      <w:proofErr w:type="gramStart"/>
      <w:r w:rsidR="00FE4F47" w:rsidRPr="00855AAE">
        <w:rPr>
          <w:color w:val="000000" w:themeColor="text1"/>
        </w:rPr>
        <w:t>Savior .</w:t>
      </w:r>
      <w:proofErr w:type="gramEnd"/>
      <w:r w:rsidR="00FE4F47" w:rsidRPr="00855AAE">
        <w:rPr>
          <w:color w:val="000000" w:themeColor="text1"/>
        </w:rPr>
        <w:t xml:space="preserve"> </w:t>
      </w:r>
    </w:p>
    <w:p w:rsidR="00FE4F47" w:rsidRPr="002C668B" w:rsidRDefault="00FE4F47" w:rsidP="00DB26C0">
      <w:pPr>
        <w:ind w:firstLine="720"/>
        <w:rPr>
          <w:color w:val="000000" w:themeColor="text1"/>
        </w:rPr>
      </w:pPr>
      <w:r w:rsidRPr="002C668B">
        <w:rPr>
          <w:color w:val="000000" w:themeColor="text1"/>
        </w:rPr>
        <w:t>In this image is set forth the power and the glory of man.</w:t>
      </w:r>
    </w:p>
    <w:p w:rsidR="00FE4F47" w:rsidRPr="002C668B" w:rsidRDefault="00FE4F47" w:rsidP="00DB26C0">
      <w:pPr>
        <w:ind w:firstLine="720"/>
        <w:rPr>
          <w:color w:val="000000" w:themeColor="text1"/>
        </w:rPr>
      </w:pPr>
      <w:r w:rsidRPr="002C668B">
        <w:rPr>
          <w:color w:val="000000" w:themeColor="text1"/>
        </w:rPr>
        <w:t>The image bears the number of man- 60 by 6 cubits - The</w:t>
      </w:r>
      <w:r w:rsidR="002E33BB">
        <w:rPr>
          <w:color w:val="000000" w:themeColor="text1"/>
        </w:rPr>
        <w:t xml:space="preserve"> number of man. S</w:t>
      </w:r>
      <w:r w:rsidR="00DB26C0">
        <w:rPr>
          <w:color w:val="000000" w:themeColor="text1"/>
        </w:rPr>
        <w:t>ix instruments of music vs. 5</w:t>
      </w:r>
    </w:p>
    <w:p w:rsidR="00FE4F47" w:rsidRPr="002C668B" w:rsidRDefault="00FE4F47" w:rsidP="00DB26C0">
      <w:pPr>
        <w:ind w:firstLine="720"/>
        <w:rPr>
          <w:color w:val="000000" w:themeColor="text1"/>
        </w:rPr>
      </w:pPr>
      <w:r w:rsidRPr="002C668B">
        <w:rPr>
          <w:color w:val="000000" w:themeColor="text1"/>
        </w:rPr>
        <w:t>Whenever you see man exalting himself in his pride - it is always “sixes.”</w:t>
      </w:r>
    </w:p>
    <w:p w:rsidR="00FE4F47" w:rsidRPr="002C668B" w:rsidRDefault="00FE4F47" w:rsidP="00DB26C0">
      <w:pPr>
        <w:ind w:firstLine="720"/>
        <w:rPr>
          <w:color w:val="000000" w:themeColor="text1"/>
        </w:rPr>
      </w:pPr>
      <w:r w:rsidRPr="002C668B">
        <w:rPr>
          <w:color w:val="000000" w:themeColor="text1"/>
        </w:rPr>
        <w:t>The Anti-Christ Rev. 13:18</w:t>
      </w:r>
      <w:r w:rsidR="00912928">
        <w:rPr>
          <w:color w:val="000000" w:themeColor="text1"/>
        </w:rPr>
        <w:t xml:space="preserve">; </w:t>
      </w:r>
      <w:r w:rsidRPr="002C668B">
        <w:rPr>
          <w:color w:val="000000" w:themeColor="text1"/>
        </w:rPr>
        <w:t xml:space="preserve">Goliath </w:t>
      </w:r>
      <w:r w:rsidR="00DB26C0">
        <w:rPr>
          <w:color w:val="000000" w:themeColor="text1"/>
        </w:rPr>
        <w:t>- I Sam. 17:4-7 - II Sam. 21:20</w:t>
      </w:r>
    </w:p>
    <w:p w:rsidR="00912928" w:rsidRDefault="00FE4F47" w:rsidP="00DB26C0">
      <w:pPr>
        <w:ind w:firstLine="720"/>
        <w:rPr>
          <w:color w:val="000000" w:themeColor="text1"/>
        </w:rPr>
      </w:pPr>
      <w:r w:rsidRPr="002C668B">
        <w:rPr>
          <w:color w:val="000000" w:themeColor="text1"/>
        </w:rPr>
        <w:t xml:space="preserve">The Image was made of Gold- Some believe wood overlaid with gold. </w:t>
      </w:r>
      <w:proofErr w:type="gramStart"/>
      <w:r w:rsidRPr="002C668B">
        <w:rPr>
          <w:color w:val="000000" w:themeColor="text1"/>
        </w:rPr>
        <w:t>Outwardly imperishable, inwardly inferior.</w:t>
      </w:r>
      <w:proofErr w:type="gramEnd"/>
    </w:p>
    <w:p w:rsidR="00912928" w:rsidRDefault="00912928" w:rsidP="00DB26C0">
      <w:pPr>
        <w:ind w:firstLine="720"/>
        <w:rPr>
          <w:color w:val="000000" w:themeColor="text1"/>
        </w:rPr>
      </w:pPr>
      <w:r>
        <w:rPr>
          <w:color w:val="000000" w:themeColor="text1"/>
        </w:rPr>
        <w:t>In the Plain of Dura</w:t>
      </w:r>
      <w:r w:rsidRPr="00912928">
        <w:rPr>
          <w:color w:val="000000" w:themeColor="text1"/>
        </w:rPr>
        <w:sym w:font="Wingdings" w:char="F0DF"/>
      </w:r>
      <w:r>
        <w:rPr>
          <w:color w:val="000000" w:themeColor="text1"/>
        </w:rPr>
        <w:t xml:space="preserve">All by </w:t>
      </w:r>
      <w:proofErr w:type="gramStart"/>
      <w:r>
        <w:rPr>
          <w:color w:val="000000" w:themeColor="text1"/>
        </w:rPr>
        <w:t>itself .</w:t>
      </w:r>
      <w:proofErr w:type="gramEnd"/>
    </w:p>
    <w:p w:rsidR="00FE4F47" w:rsidRPr="002C668B" w:rsidRDefault="00FE4F47" w:rsidP="00DB26C0">
      <w:pPr>
        <w:ind w:firstLine="720"/>
        <w:rPr>
          <w:color w:val="000000" w:themeColor="text1"/>
        </w:rPr>
      </w:pPr>
      <w:r w:rsidRPr="002C668B">
        <w:rPr>
          <w:color w:val="000000" w:themeColor="text1"/>
        </w:rPr>
        <w:t>The Day of dedication -</w:t>
      </w:r>
      <w:r w:rsidR="00912928">
        <w:rPr>
          <w:color w:val="000000" w:themeColor="text1"/>
        </w:rPr>
        <w:t xml:space="preserve"> </w:t>
      </w:r>
      <w:r w:rsidRPr="002C668B">
        <w:rPr>
          <w:color w:val="000000" w:themeColor="text1"/>
        </w:rPr>
        <w:t>Those that attended -When the band played everyone was to worship.</w:t>
      </w:r>
    </w:p>
    <w:p w:rsidR="00FE4F47" w:rsidRPr="002C668B" w:rsidRDefault="00FE4F47" w:rsidP="00912928">
      <w:pPr>
        <w:pStyle w:val="Heading4"/>
        <w:ind w:left="1080"/>
      </w:pPr>
      <w:proofErr w:type="gramStart"/>
      <w:r w:rsidRPr="002C668B">
        <w:lastRenderedPageBreak/>
        <w:t>The Defiance of the Decree.</w:t>
      </w:r>
      <w:proofErr w:type="gramEnd"/>
      <w:r w:rsidRPr="002C668B">
        <w:t xml:space="preserve"> Vs. 8-18</w:t>
      </w:r>
    </w:p>
    <w:p w:rsidR="00446B52" w:rsidRDefault="00446B52" w:rsidP="00446B52">
      <w:pPr>
        <w:rPr>
          <w:color w:val="000000" w:themeColor="text1"/>
        </w:rPr>
      </w:pPr>
    </w:p>
    <w:p w:rsidR="00446B52" w:rsidRDefault="00FE4F47" w:rsidP="00D9027F">
      <w:pPr>
        <w:ind w:firstLine="720"/>
        <w:rPr>
          <w:color w:val="000000" w:themeColor="text1"/>
        </w:rPr>
      </w:pPr>
      <w:r w:rsidRPr="002C668B">
        <w:rPr>
          <w:color w:val="000000" w:themeColor="text1"/>
        </w:rPr>
        <w:t>This is a great story. It would be three out of about 300,000. Can we stand alone? Why didn’t these bow down? The second commandment - Ex 20:4-5.</w:t>
      </w:r>
      <w:r w:rsidR="00D9027F">
        <w:rPr>
          <w:color w:val="000000" w:themeColor="text1"/>
        </w:rPr>
        <w:t xml:space="preserve"> </w:t>
      </w:r>
      <w:r w:rsidRPr="002C668B">
        <w:rPr>
          <w:color w:val="000000" w:themeColor="text1"/>
        </w:rPr>
        <w:t>If they bowed down they would be deliberately disobeying the command of their God. The Christian is to obey the law of the land until they have t</w:t>
      </w:r>
      <w:r w:rsidR="007F5736">
        <w:rPr>
          <w:color w:val="000000" w:themeColor="text1"/>
        </w:rPr>
        <w:t>o do something contrary to the W</w:t>
      </w:r>
      <w:r w:rsidRPr="002C668B">
        <w:rPr>
          <w:color w:val="000000" w:themeColor="text1"/>
        </w:rPr>
        <w:t>ord</w:t>
      </w:r>
      <w:r w:rsidR="007F5736">
        <w:rPr>
          <w:color w:val="000000" w:themeColor="text1"/>
        </w:rPr>
        <w:t xml:space="preserve"> of God</w:t>
      </w:r>
      <w:r w:rsidRPr="002C668B">
        <w:rPr>
          <w:color w:val="000000" w:themeColor="text1"/>
        </w:rPr>
        <w:t>.</w:t>
      </w:r>
    </w:p>
    <w:p w:rsidR="00FE4F47" w:rsidRPr="007F5736" w:rsidRDefault="00FE4F47" w:rsidP="007F5736">
      <w:pPr>
        <w:ind w:firstLine="720"/>
        <w:rPr>
          <w:color w:val="000000" w:themeColor="text1"/>
        </w:rPr>
      </w:pPr>
      <w:r w:rsidRPr="002C668B">
        <w:rPr>
          <w:color w:val="000000" w:themeColor="text1"/>
        </w:rPr>
        <w:t>The king gives them another chance.</w:t>
      </w:r>
      <w:r w:rsidR="00D9027F">
        <w:rPr>
          <w:color w:val="000000" w:themeColor="text1"/>
        </w:rPr>
        <w:t xml:space="preserve"> </w:t>
      </w:r>
      <w:r w:rsidRPr="002C668B">
        <w:rPr>
          <w:color w:val="000000" w:themeColor="text1"/>
        </w:rPr>
        <w:t>They might have misunderstood the command so suggests the king.</w:t>
      </w:r>
      <w:r w:rsidR="007F5736">
        <w:rPr>
          <w:color w:val="000000" w:themeColor="text1"/>
        </w:rPr>
        <w:t xml:space="preserve"> </w:t>
      </w:r>
      <w:proofErr w:type="gramStart"/>
      <w:r w:rsidRPr="002C668B">
        <w:rPr>
          <w:color w:val="000000" w:themeColor="text1"/>
        </w:rPr>
        <w:t>Vs. 14.</w:t>
      </w:r>
      <w:proofErr w:type="gramEnd"/>
      <w:r w:rsidRPr="002C668B">
        <w:rPr>
          <w:color w:val="000000" w:themeColor="text1"/>
        </w:rPr>
        <w:t xml:space="preserve"> “Is it of set purpose or is it a mistake on your part? </w:t>
      </w:r>
      <w:proofErr w:type="gramStart"/>
      <w:r w:rsidRPr="002C668B">
        <w:rPr>
          <w:color w:val="000000" w:themeColor="text1"/>
        </w:rPr>
        <w:t>Vs. 16.</w:t>
      </w:r>
      <w:proofErr w:type="gramEnd"/>
      <w:r w:rsidRPr="002C668B">
        <w:rPr>
          <w:color w:val="000000" w:themeColor="text1"/>
        </w:rPr>
        <w:t xml:space="preserve"> “Not necessary to give you an answer.” </w:t>
      </w:r>
    </w:p>
    <w:p w:rsidR="00FE4F47" w:rsidRPr="007F5736" w:rsidRDefault="00FE4F47" w:rsidP="002A1C9D">
      <w:pPr>
        <w:ind w:firstLine="1440"/>
        <w:rPr>
          <w:color w:val="000000" w:themeColor="text1"/>
        </w:rPr>
      </w:pPr>
      <w:r w:rsidRPr="007F5736">
        <w:rPr>
          <w:b/>
          <w:bCs/>
          <w:color w:val="000000" w:themeColor="text1"/>
        </w:rPr>
        <w:t xml:space="preserve">Vs. 17a </w:t>
      </w:r>
      <w:proofErr w:type="gramStart"/>
      <w:r w:rsidRPr="007F5736">
        <w:rPr>
          <w:b/>
          <w:bCs/>
          <w:color w:val="000000" w:themeColor="text1"/>
        </w:rPr>
        <w:t>The</w:t>
      </w:r>
      <w:proofErr w:type="gramEnd"/>
      <w:r w:rsidRPr="007F5736">
        <w:rPr>
          <w:b/>
          <w:bCs/>
          <w:color w:val="000000" w:themeColor="text1"/>
        </w:rPr>
        <w:t xml:space="preserve"> Principal of Faith - Knowledge</w:t>
      </w:r>
    </w:p>
    <w:p w:rsidR="00FE4F47" w:rsidRPr="007F5736" w:rsidRDefault="00FE4F47" w:rsidP="002A1C9D">
      <w:pPr>
        <w:ind w:firstLine="1440"/>
        <w:rPr>
          <w:color w:val="000000" w:themeColor="text1"/>
        </w:rPr>
      </w:pPr>
      <w:r w:rsidRPr="007F5736">
        <w:rPr>
          <w:b/>
          <w:bCs/>
          <w:color w:val="000000" w:themeColor="text1"/>
        </w:rPr>
        <w:t xml:space="preserve">Vs. 17b </w:t>
      </w:r>
      <w:proofErr w:type="gramStart"/>
      <w:r w:rsidRPr="007F5736">
        <w:rPr>
          <w:b/>
          <w:bCs/>
          <w:color w:val="000000" w:themeColor="text1"/>
        </w:rPr>
        <w:t>The</w:t>
      </w:r>
      <w:proofErr w:type="gramEnd"/>
      <w:r w:rsidRPr="007F5736">
        <w:rPr>
          <w:b/>
          <w:bCs/>
          <w:color w:val="000000" w:themeColor="text1"/>
        </w:rPr>
        <w:t xml:space="preserve"> Persistence of Faith - Courage</w:t>
      </w:r>
    </w:p>
    <w:p w:rsidR="00FE4F47" w:rsidRPr="002C668B" w:rsidRDefault="00FE4F47" w:rsidP="00D9027F">
      <w:pPr>
        <w:ind w:firstLine="1440"/>
        <w:rPr>
          <w:color w:val="000000" w:themeColor="text1"/>
        </w:rPr>
      </w:pPr>
      <w:r w:rsidRPr="007F5736">
        <w:rPr>
          <w:b/>
          <w:bCs/>
          <w:color w:val="000000" w:themeColor="text1"/>
        </w:rPr>
        <w:t>Vs. 18 The Pledge of Faith - Dedication</w:t>
      </w:r>
    </w:p>
    <w:p w:rsidR="00FE4F47" w:rsidRPr="002C668B" w:rsidRDefault="00FE4F47" w:rsidP="00912928">
      <w:pPr>
        <w:ind w:firstLine="720"/>
        <w:rPr>
          <w:color w:val="000000" w:themeColor="text1"/>
        </w:rPr>
      </w:pPr>
      <w:r w:rsidRPr="002C668B">
        <w:rPr>
          <w:color w:val="000000" w:themeColor="text1"/>
        </w:rPr>
        <w:t>Job said, “Though He slay me, yet I will trust Him.”</w:t>
      </w:r>
    </w:p>
    <w:p w:rsidR="00FE4F47" w:rsidRPr="002C668B" w:rsidRDefault="00FE4F47" w:rsidP="007F5736">
      <w:pPr>
        <w:ind w:firstLine="720"/>
        <w:rPr>
          <w:color w:val="000000" w:themeColor="text1"/>
        </w:rPr>
      </w:pPr>
      <w:r w:rsidRPr="002C668B">
        <w:rPr>
          <w:color w:val="000000" w:themeColor="text1"/>
        </w:rPr>
        <w:t>The King loses his temper.</w:t>
      </w:r>
      <w:r w:rsidR="00912928">
        <w:rPr>
          <w:color w:val="000000" w:themeColor="text1"/>
        </w:rPr>
        <w:t xml:space="preserve"> </w:t>
      </w:r>
      <w:r w:rsidRPr="002C668B">
        <w:rPr>
          <w:color w:val="000000" w:themeColor="text1"/>
        </w:rPr>
        <w:t xml:space="preserve">The old saying is - “When a man gets full </w:t>
      </w:r>
      <w:r w:rsidR="007F5736">
        <w:rPr>
          <w:color w:val="000000" w:themeColor="text1"/>
        </w:rPr>
        <w:t>of fury he gets full of folly.”</w:t>
      </w:r>
      <w:r w:rsidR="00D9027F">
        <w:rPr>
          <w:color w:val="000000" w:themeColor="text1"/>
        </w:rPr>
        <w:t xml:space="preserve"> </w:t>
      </w:r>
      <w:r w:rsidRPr="002C668B">
        <w:rPr>
          <w:color w:val="000000" w:themeColor="text1"/>
        </w:rPr>
        <w:t xml:space="preserve">The furnace heated </w:t>
      </w:r>
      <w:r w:rsidR="00FE6D0B">
        <w:rPr>
          <w:color w:val="000000" w:themeColor="text1"/>
        </w:rPr>
        <w:t>7x’s</w:t>
      </w:r>
      <w:r w:rsidRPr="002C668B">
        <w:rPr>
          <w:color w:val="000000" w:themeColor="text1"/>
        </w:rPr>
        <w:t xml:space="preserve"> hotter. The king lost some of his best men.</w:t>
      </w:r>
    </w:p>
    <w:p w:rsidR="00FE4F47" w:rsidRPr="002C668B" w:rsidRDefault="00FE4F47" w:rsidP="002A1C9D">
      <w:pPr>
        <w:rPr>
          <w:color w:val="000000" w:themeColor="text1"/>
        </w:rPr>
      </w:pPr>
    </w:p>
    <w:p w:rsidR="00FE4F47" w:rsidRPr="002C668B" w:rsidRDefault="00FE4F47" w:rsidP="00912928">
      <w:pPr>
        <w:pStyle w:val="Heading4"/>
        <w:ind w:left="1080"/>
      </w:pPr>
      <w:proofErr w:type="gramStart"/>
      <w:r w:rsidRPr="002C668B">
        <w:t>The Deliverance over the Decree.</w:t>
      </w:r>
      <w:proofErr w:type="gramEnd"/>
      <w:r w:rsidRPr="002C668B">
        <w:t xml:space="preserve"> Vs. 19-27</w:t>
      </w:r>
    </w:p>
    <w:p w:rsidR="00FE4F47" w:rsidRPr="002C668B" w:rsidRDefault="00FE4F47" w:rsidP="002A1C9D">
      <w:pPr>
        <w:rPr>
          <w:color w:val="000000" w:themeColor="text1"/>
        </w:rPr>
      </w:pPr>
    </w:p>
    <w:p w:rsidR="00FE4F47" w:rsidRPr="007F5736" w:rsidRDefault="00FE4F47" w:rsidP="00912928">
      <w:pPr>
        <w:ind w:firstLine="1440"/>
        <w:rPr>
          <w:color w:val="000000" w:themeColor="text1"/>
        </w:rPr>
      </w:pPr>
      <w:r w:rsidRPr="007F5736">
        <w:rPr>
          <w:b/>
          <w:bCs/>
          <w:color w:val="000000" w:themeColor="text1"/>
        </w:rPr>
        <w:t xml:space="preserve">(1) Their Faith </w:t>
      </w:r>
      <w:r w:rsidRPr="007F5736">
        <w:rPr>
          <w:color w:val="000000" w:themeColor="text1"/>
        </w:rPr>
        <w:t>- Revealed- they defied the decree.</w:t>
      </w:r>
    </w:p>
    <w:p w:rsidR="00912928" w:rsidRPr="007F5736" w:rsidRDefault="00FE4F47" w:rsidP="00912928">
      <w:pPr>
        <w:ind w:left="1440"/>
        <w:rPr>
          <w:color w:val="000000" w:themeColor="text1"/>
        </w:rPr>
      </w:pPr>
      <w:r w:rsidRPr="007F5736">
        <w:rPr>
          <w:b/>
          <w:bCs/>
          <w:color w:val="000000" w:themeColor="text1"/>
        </w:rPr>
        <w:t xml:space="preserve">(2) Their Faith Tried </w:t>
      </w:r>
      <w:r w:rsidRPr="007F5736">
        <w:rPr>
          <w:color w:val="000000" w:themeColor="text1"/>
        </w:rPr>
        <w:t xml:space="preserve">- They all fell down bound in the furnace. </w:t>
      </w:r>
    </w:p>
    <w:p w:rsidR="00FE4F47" w:rsidRPr="007F5736" w:rsidRDefault="00FE4F47" w:rsidP="007F5736">
      <w:pPr>
        <w:ind w:firstLine="720"/>
        <w:rPr>
          <w:color w:val="000000" w:themeColor="text1"/>
        </w:rPr>
      </w:pPr>
      <w:r w:rsidRPr="007F5736">
        <w:rPr>
          <w:color w:val="000000" w:themeColor="text1"/>
        </w:rPr>
        <w:t>What w</w:t>
      </w:r>
      <w:r w:rsidR="007F5736">
        <w:rPr>
          <w:color w:val="000000" w:themeColor="text1"/>
        </w:rPr>
        <w:t xml:space="preserve">as it that brought deliverance? </w:t>
      </w:r>
      <w:r w:rsidR="00912928" w:rsidRPr="007F5736">
        <w:rPr>
          <w:color w:val="000000" w:themeColor="text1"/>
        </w:rPr>
        <w:t>-</w:t>
      </w:r>
      <w:r w:rsidRPr="007F5736">
        <w:rPr>
          <w:color w:val="000000" w:themeColor="text1"/>
        </w:rPr>
        <w:t>It wasn’t the fire.</w:t>
      </w:r>
      <w:r w:rsidR="007F5736">
        <w:rPr>
          <w:color w:val="000000" w:themeColor="text1"/>
        </w:rPr>
        <w:t xml:space="preserve"> </w:t>
      </w:r>
      <w:r w:rsidR="00912928" w:rsidRPr="007F5736">
        <w:rPr>
          <w:color w:val="000000" w:themeColor="text1"/>
        </w:rPr>
        <w:t xml:space="preserve">- </w:t>
      </w:r>
      <w:r w:rsidRPr="007F5736">
        <w:rPr>
          <w:color w:val="000000" w:themeColor="text1"/>
        </w:rPr>
        <w:t>It wasn’t themselves</w:t>
      </w:r>
      <w:proofErr w:type="gramStart"/>
      <w:r w:rsidRPr="007F5736">
        <w:rPr>
          <w:color w:val="000000" w:themeColor="text1"/>
        </w:rPr>
        <w:t>.</w:t>
      </w:r>
      <w:r w:rsidR="00912928" w:rsidRPr="007F5736">
        <w:rPr>
          <w:color w:val="000000" w:themeColor="text1"/>
        </w:rPr>
        <w:t>-</w:t>
      </w:r>
      <w:proofErr w:type="gramEnd"/>
      <w:r w:rsidR="00912928" w:rsidRPr="007F5736">
        <w:rPr>
          <w:color w:val="000000" w:themeColor="text1"/>
        </w:rPr>
        <w:t xml:space="preserve"> </w:t>
      </w:r>
      <w:r w:rsidR="007F5736">
        <w:rPr>
          <w:color w:val="000000" w:themeColor="text1"/>
        </w:rPr>
        <w:t>It wasn’t any human being.</w:t>
      </w:r>
      <w:r w:rsidR="00912928" w:rsidRPr="007F5736">
        <w:rPr>
          <w:color w:val="000000" w:themeColor="text1"/>
        </w:rPr>
        <w:sym w:font="Wingdings" w:char="F0E0"/>
      </w:r>
      <w:r w:rsidRPr="007F5736">
        <w:rPr>
          <w:color w:val="000000" w:themeColor="text1"/>
        </w:rPr>
        <w:t>It was Jesus!</w:t>
      </w:r>
    </w:p>
    <w:p w:rsidR="00FE4F47" w:rsidRPr="007F5736" w:rsidRDefault="00FE4F47" w:rsidP="00912928">
      <w:pPr>
        <w:ind w:firstLine="1440"/>
        <w:rPr>
          <w:color w:val="000000" w:themeColor="text1"/>
        </w:rPr>
      </w:pPr>
      <w:r w:rsidRPr="007F5736">
        <w:rPr>
          <w:b/>
          <w:bCs/>
          <w:color w:val="000000" w:themeColor="text1"/>
        </w:rPr>
        <w:t xml:space="preserve">(3) Their Faith Honored - </w:t>
      </w:r>
    </w:p>
    <w:p w:rsidR="00FE4F47" w:rsidRPr="007F5736" w:rsidRDefault="00FE4F47" w:rsidP="00912928">
      <w:pPr>
        <w:ind w:firstLine="720"/>
        <w:rPr>
          <w:color w:val="000000" w:themeColor="text1"/>
        </w:rPr>
      </w:pPr>
      <w:r w:rsidRPr="007F5736">
        <w:rPr>
          <w:color w:val="000000" w:themeColor="text1"/>
        </w:rPr>
        <w:t>“Then Shadrach, Meshach, and Abednego, came forth of the mist of the fire.” vs. 26 “Upon whose bodies the fire had no power.” vs.27</w:t>
      </w:r>
    </w:p>
    <w:p w:rsidR="00912928" w:rsidRDefault="00912928">
      <w:pPr>
        <w:rPr>
          <w:b/>
          <w:bCs/>
          <w:color w:val="000000" w:themeColor="text1"/>
          <w:sz w:val="27"/>
          <w:szCs w:val="27"/>
        </w:rPr>
      </w:pPr>
    </w:p>
    <w:p w:rsidR="00FE4F47" w:rsidRPr="007F5736" w:rsidRDefault="00FE4F47" w:rsidP="002A1C9D">
      <w:pPr>
        <w:pStyle w:val="Heading3"/>
      </w:pPr>
      <w:proofErr w:type="gramStart"/>
      <w:r w:rsidRPr="002C668B">
        <w:t>The Second</w:t>
      </w:r>
      <w:r w:rsidR="00FC6714">
        <w:t xml:space="preserve"> D</w:t>
      </w:r>
      <w:r w:rsidR="007F5736">
        <w:t>ecree of the King.</w:t>
      </w:r>
      <w:proofErr w:type="gramEnd"/>
      <w:r w:rsidR="007F5736">
        <w:t xml:space="preserve"> Vs. 28-30</w:t>
      </w:r>
    </w:p>
    <w:p w:rsidR="00FE4F47" w:rsidRPr="002C668B" w:rsidRDefault="00FE4F47" w:rsidP="002A1C9D">
      <w:pPr>
        <w:rPr>
          <w:color w:val="000000" w:themeColor="text1"/>
        </w:rPr>
      </w:pPr>
    </w:p>
    <w:p w:rsidR="00FE4F47" w:rsidRPr="00D9027F" w:rsidRDefault="00FE4F47" w:rsidP="007A4439">
      <w:pPr>
        <w:pStyle w:val="Heading4"/>
        <w:numPr>
          <w:ilvl w:val="0"/>
          <w:numId w:val="35"/>
        </w:numPr>
        <w:ind w:left="1080"/>
      </w:pPr>
      <w:r w:rsidRPr="002C668B">
        <w:t>The King’s Confession</w:t>
      </w:r>
      <w:r w:rsidR="00D9027F">
        <w:t>, v. 28</w:t>
      </w:r>
    </w:p>
    <w:p w:rsidR="00FE4F47" w:rsidRPr="002C668B" w:rsidRDefault="00FE4F47" w:rsidP="007A4439">
      <w:pPr>
        <w:pStyle w:val="Heading5"/>
        <w:numPr>
          <w:ilvl w:val="0"/>
          <w:numId w:val="36"/>
        </w:numPr>
      </w:pPr>
      <w:r w:rsidRPr="002C668B">
        <w:t>Recognition of God -</w:t>
      </w:r>
    </w:p>
    <w:p w:rsidR="00FE4F47" w:rsidRPr="002C668B" w:rsidRDefault="00FE4F47" w:rsidP="00D9027F">
      <w:pPr>
        <w:ind w:firstLine="720"/>
        <w:rPr>
          <w:color w:val="000000" w:themeColor="text1"/>
        </w:rPr>
      </w:pPr>
      <w:r w:rsidRPr="002C668B">
        <w:rPr>
          <w:color w:val="000000" w:themeColor="text1"/>
        </w:rPr>
        <w:t>“Blessed be the God...who hath sent His ange</w:t>
      </w:r>
      <w:r w:rsidR="00D9027F">
        <w:rPr>
          <w:color w:val="000000" w:themeColor="text1"/>
        </w:rPr>
        <w:t>l, and delivered His servants.”</w:t>
      </w:r>
    </w:p>
    <w:p w:rsidR="00FE4F47" w:rsidRPr="002C668B" w:rsidRDefault="00FE4F47" w:rsidP="00171C7E">
      <w:pPr>
        <w:pStyle w:val="Heading5"/>
      </w:pPr>
      <w:proofErr w:type="gramStart"/>
      <w:r w:rsidRPr="002C668B">
        <w:t>Recognition of Faith.</w:t>
      </w:r>
      <w:proofErr w:type="gramEnd"/>
    </w:p>
    <w:p w:rsidR="00FE4F47" w:rsidRPr="002C668B" w:rsidRDefault="00FE4F47" w:rsidP="00171C7E">
      <w:pPr>
        <w:ind w:firstLine="720"/>
        <w:rPr>
          <w:color w:val="000000" w:themeColor="text1"/>
        </w:rPr>
      </w:pPr>
      <w:r w:rsidRPr="002C668B">
        <w:rPr>
          <w:color w:val="000000" w:themeColor="text1"/>
        </w:rPr>
        <w:t>“That trusted in Him”</w:t>
      </w:r>
    </w:p>
    <w:p w:rsidR="00FE4F47" w:rsidRPr="002C668B" w:rsidRDefault="00FE4F47" w:rsidP="002A1C9D">
      <w:pPr>
        <w:rPr>
          <w:color w:val="000000" w:themeColor="text1"/>
        </w:rPr>
      </w:pPr>
    </w:p>
    <w:p w:rsidR="00FE4F47" w:rsidRPr="002C668B" w:rsidRDefault="00FE4F47" w:rsidP="00171C7E">
      <w:pPr>
        <w:pStyle w:val="Heading5"/>
      </w:pPr>
      <w:r w:rsidRPr="002C668B">
        <w:t>Recognition of real Religion</w:t>
      </w:r>
    </w:p>
    <w:p w:rsidR="00FE4F47" w:rsidRPr="002C668B" w:rsidRDefault="00FE4F47" w:rsidP="00171C7E">
      <w:pPr>
        <w:ind w:firstLine="720"/>
        <w:rPr>
          <w:color w:val="000000" w:themeColor="text1"/>
        </w:rPr>
      </w:pPr>
      <w:proofErr w:type="gramStart"/>
      <w:r w:rsidRPr="002C668B">
        <w:rPr>
          <w:color w:val="000000" w:themeColor="text1"/>
        </w:rPr>
        <w:t>“Yielded their bodies”</w:t>
      </w:r>
      <w:r w:rsidR="00171C7E">
        <w:rPr>
          <w:color w:val="000000" w:themeColor="text1"/>
        </w:rPr>
        <w:t xml:space="preserve"> Not just their heart, mind, </w:t>
      </w:r>
      <w:r w:rsidRPr="002C668B">
        <w:rPr>
          <w:color w:val="000000" w:themeColor="text1"/>
        </w:rPr>
        <w:t>or Their Spirit.</w:t>
      </w:r>
      <w:proofErr w:type="gramEnd"/>
      <w:r w:rsidRPr="002C668B">
        <w:rPr>
          <w:color w:val="000000" w:themeColor="text1"/>
        </w:rPr>
        <w:t xml:space="preserve"> Rom. 12:1</w:t>
      </w:r>
    </w:p>
    <w:p w:rsidR="00FE4F47" w:rsidRPr="002C668B" w:rsidRDefault="00FE4F47" w:rsidP="002A1C9D">
      <w:pPr>
        <w:rPr>
          <w:color w:val="000000" w:themeColor="text1"/>
        </w:rPr>
      </w:pPr>
    </w:p>
    <w:p w:rsidR="00FE4F47" w:rsidRPr="00D9027F" w:rsidRDefault="00D9027F" w:rsidP="00D9027F">
      <w:pPr>
        <w:pStyle w:val="Heading4"/>
        <w:ind w:left="1080"/>
      </w:pPr>
      <w:r>
        <w:t>The King’s Command - vs. 29</w:t>
      </w:r>
    </w:p>
    <w:p w:rsidR="00FE4F47" w:rsidRPr="002C668B" w:rsidRDefault="00FE4F47" w:rsidP="007A4439">
      <w:pPr>
        <w:pStyle w:val="Heading5"/>
        <w:numPr>
          <w:ilvl w:val="0"/>
          <w:numId w:val="37"/>
        </w:numPr>
      </w:pPr>
      <w:proofErr w:type="gramStart"/>
      <w:r w:rsidRPr="002C668B">
        <w:t>Concerns all people.</w:t>
      </w:r>
      <w:proofErr w:type="gramEnd"/>
    </w:p>
    <w:p w:rsidR="00FE4F47" w:rsidRPr="002C668B" w:rsidRDefault="00FE4F47" w:rsidP="00171C7E">
      <w:pPr>
        <w:pStyle w:val="Heading5"/>
      </w:pPr>
      <w:proofErr w:type="gramStart"/>
      <w:r w:rsidRPr="002C668B">
        <w:t xml:space="preserve">Concerns </w:t>
      </w:r>
      <w:r w:rsidR="00FC6714" w:rsidRPr="002C668B">
        <w:t>speech</w:t>
      </w:r>
      <w:r w:rsidRPr="002C668B">
        <w:t>.</w:t>
      </w:r>
      <w:proofErr w:type="gramEnd"/>
    </w:p>
    <w:p w:rsidR="00FE4F47" w:rsidRPr="002C668B" w:rsidRDefault="00FE4F47" w:rsidP="00171C7E">
      <w:pPr>
        <w:pStyle w:val="Heading5"/>
      </w:pPr>
      <w:proofErr w:type="gramStart"/>
      <w:r w:rsidRPr="002C668B">
        <w:t xml:space="preserve">Concerns </w:t>
      </w:r>
      <w:r w:rsidR="00FC6714" w:rsidRPr="002C668B">
        <w:t>severe</w:t>
      </w:r>
      <w:r w:rsidRPr="002C668B">
        <w:t xml:space="preserve"> punishment.</w:t>
      </w:r>
      <w:proofErr w:type="gramEnd"/>
    </w:p>
    <w:p w:rsidR="00FE4F47" w:rsidRPr="002C668B" w:rsidRDefault="00FE4F47" w:rsidP="002A1C9D">
      <w:pPr>
        <w:ind w:left="1440"/>
        <w:rPr>
          <w:color w:val="000000" w:themeColor="text1"/>
        </w:rPr>
      </w:pPr>
    </w:p>
    <w:p w:rsidR="00FE4F47" w:rsidRPr="00D9027F" w:rsidRDefault="00D9027F" w:rsidP="00D9027F">
      <w:pPr>
        <w:pStyle w:val="Heading4"/>
        <w:ind w:left="1080"/>
      </w:pPr>
      <w:r>
        <w:t>The King’s Conduct - vs. 30</w:t>
      </w:r>
    </w:p>
    <w:p w:rsidR="00FE4F47" w:rsidRPr="002C668B" w:rsidRDefault="00FE4F47" w:rsidP="007A4439">
      <w:pPr>
        <w:pStyle w:val="Heading5"/>
        <w:numPr>
          <w:ilvl w:val="0"/>
          <w:numId w:val="38"/>
        </w:numPr>
      </w:pPr>
      <w:r w:rsidRPr="002C668B">
        <w:t>There is no repentance-</w:t>
      </w:r>
    </w:p>
    <w:p w:rsidR="00FE4F47" w:rsidRPr="002C668B" w:rsidRDefault="00FE4F47" w:rsidP="00171C7E">
      <w:pPr>
        <w:pStyle w:val="Heading5"/>
      </w:pPr>
      <w:r w:rsidRPr="002C668B">
        <w:t>He admires God.</w:t>
      </w:r>
    </w:p>
    <w:p w:rsidR="00FE4F47" w:rsidRPr="002C668B" w:rsidRDefault="00FE4F47" w:rsidP="00171C7E">
      <w:pPr>
        <w:pStyle w:val="Heading5"/>
      </w:pPr>
      <w:r w:rsidRPr="002C668B">
        <w:t>He promotes the Three.</w:t>
      </w:r>
    </w:p>
    <w:p w:rsidR="00176AAD" w:rsidRPr="002C668B" w:rsidRDefault="00084483" w:rsidP="00912928">
      <w:pPr>
        <w:pStyle w:val="Heading2"/>
      </w:pPr>
      <w:r>
        <w:lastRenderedPageBreak/>
        <w:t xml:space="preserve">A </w:t>
      </w:r>
      <w:r w:rsidR="00176AAD" w:rsidRPr="002C668B">
        <w:t>Parable of the Present</w:t>
      </w:r>
    </w:p>
    <w:p w:rsidR="00176AAD" w:rsidRPr="002C668B" w:rsidRDefault="00176AAD" w:rsidP="002A1C9D"/>
    <w:p w:rsidR="00176AAD" w:rsidRPr="002C668B" w:rsidRDefault="00176AAD" w:rsidP="002A1C9D">
      <w:r w:rsidRPr="002C668B">
        <w:rPr>
          <w:color w:val="000000"/>
        </w:rPr>
        <w:t>What does this teach?</w:t>
      </w:r>
    </w:p>
    <w:p w:rsidR="00176AAD" w:rsidRPr="002C668B" w:rsidRDefault="00176AAD" w:rsidP="002A1C9D"/>
    <w:p w:rsidR="00176AAD" w:rsidRPr="002C668B" w:rsidRDefault="00176AAD" w:rsidP="007A4439">
      <w:pPr>
        <w:pStyle w:val="Heading3"/>
        <w:numPr>
          <w:ilvl w:val="0"/>
          <w:numId w:val="39"/>
        </w:numPr>
      </w:pPr>
      <w:proofErr w:type="gramStart"/>
      <w:r w:rsidRPr="002C668B">
        <w:t>The doctrine of the totalitarian state.</w:t>
      </w:r>
      <w:proofErr w:type="gramEnd"/>
      <w:r w:rsidRPr="002C668B">
        <w:t xml:space="preserve"> Vs.4 "The State is all"</w:t>
      </w:r>
    </w:p>
    <w:p w:rsidR="00176AAD" w:rsidRPr="002C668B" w:rsidRDefault="00176AAD" w:rsidP="002A1C9D"/>
    <w:p w:rsidR="00176AAD" w:rsidRPr="002C668B" w:rsidRDefault="00176AAD" w:rsidP="007A4439">
      <w:pPr>
        <w:pStyle w:val="Heading4"/>
        <w:numPr>
          <w:ilvl w:val="0"/>
          <w:numId w:val="40"/>
        </w:numPr>
      </w:pPr>
      <w:r w:rsidRPr="002C668B">
        <w:t>Its needs are paramount</w:t>
      </w:r>
    </w:p>
    <w:p w:rsidR="00176AAD" w:rsidRPr="002C668B" w:rsidRDefault="00176AAD" w:rsidP="00084483">
      <w:pPr>
        <w:pStyle w:val="Heading4"/>
        <w:ind w:left="1080"/>
      </w:pPr>
      <w:r w:rsidRPr="002C668B">
        <w:t>It's demands imperative</w:t>
      </w:r>
    </w:p>
    <w:p w:rsidR="00176AAD" w:rsidRPr="002C668B" w:rsidRDefault="00176AAD" w:rsidP="00084483">
      <w:pPr>
        <w:pStyle w:val="Heading4"/>
        <w:ind w:left="1080"/>
      </w:pPr>
      <w:proofErr w:type="gramStart"/>
      <w:r w:rsidRPr="002C668B">
        <w:t>It's</w:t>
      </w:r>
      <w:proofErr w:type="gramEnd"/>
      <w:r w:rsidRPr="002C668B">
        <w:t xml:space="preserve"> commands absolute</w:t>
      </w:r>
      <w:r w:rsidR="00084483">
        <w:t xml:space="preserve"> (</w:t>
      </w:r>
      <w:r w:rsidRPr="002C668B">
        <w:t>The individual is part of the state.</w:t>
      </w:r>
      <w:r w:rsidR="00084483">
        <w:t>)</w:t>
      </w:r>
    </w:p>
    <w:p w:rsidR="00084483" w:rsidRDefault="00084483"/>
    <w:p w:rsidR="00176AAD" w:rsidRPr="002C668B" w:rsidRDefault="00176AAD" w:rsidP="00084483">
      <w:pPr>
        <w:pStyle w:val="Heading3"/>
      </w:pPr>
      <w:r w:rsidRPr="002C668B">
        <w:t xml:space="preserve">The state is to be worshiped. </w:t>
      </w:r>
    </w:p>
    <w:p w:rsidR="00176AAD" w:rsidRPr="002C668B" w:rsidRDefault="00176AAD" w:rsidP="002A1C9D"/>
    <w:p w:rsidR="00176AAD" w:rsidRPr="002C668B" w:rsidRDefault="00176AAD" w:rsidP="002A1C9D">
      <w:pPr>
        <w:ind w:left="720"/>
      </w:pPr>
      <w:r w:rsidRPr="002C668B">
        <w:rPr>
          <w:color w:val="000000"/>
        </w:rPr>
        <w:t>They must bring religion into it. Man is a religious being - incorporate religion into the state - make it subordinate.</w:t>
      </w:r>
    </w:p>
    <w:p w:rsidR="00176AAD" w:rsidRPr="002C668B" w:rsidRDefault="00176AAD" w:rsidP="002A1C9D"/>
    <w:p w:rsidR="00176AAD" w:rsidRPr="002C668B" w:rsidRDefault="00176AAD" w:rsidP="002A1C9D">
      <w:pPr>
        <w:ind w:left="720"/>
      </w:pPr>
      <w:r w:rsidRPr="002C668B">
        <w:rPr>
          <w:color w:val="000000"/>
        </w:rPr>
        <w:t>They command worship -"to you it is commanded."</w:t>
      </w:r>
    </w:p>
    <w:p w:rsidR="00176AAD" w:rsidRPr="002C668B" w:rsidRDefault="00176AAD" w:rsidP="002A1C9D"/>
    <w:p w:rsidR="00176AAD" w:rsidRPr="002C668B" w:rsidRDefault="00176AAD" w:rsidP="007A4439">
      <w:pPr>
        <w:pStyle w:val="Heading4"/>
        <w:numPr>
          <w:ilvl w:val="0"/>
          <w:numId w:val="41"/>
        </w:numPr>
      </w:pPr>
      <w:r w:rsidRPr="00FC6714">
        <w:rPr>
          <w:b/>
        </w:rPr>
        <w:t>Found true in Germany</w:t>
      </w:r>
      <w:r w:rsidRPr="002C668B">
        <w:t xml:space="preserve"> -</w:t>
      </w:r>
    </w:p>
    <w:p w:rsidR="00176AAD" w:rsidRPr="002C668B" w:rsidRDefault="00176AAD" w:rsidP="00084483">
      <w:pPr>
        <w:ind w:firstLine="720"/>
      </w:pPr>
      <w:proofErr w:type="gramStart"/>
      <w:r w:rsidRPr="002C668B">
        <w:rPr>
          <w:color w:val="000000"/>
        </w:rPr>
        <w:t>Taken from "The Times” of 29th July, 1936."</w:t>
      </w:r>
      <w:proofErr w:type="gramEnd"/>
      <w:r w:rsidR="00084483">
        <w:t xml:space="preserve"> </w:t>
      </w:r>
      <w:r w:rsidRPr="002C668B">
        <w:rPr>
          <w:color w:val="000000"/>
        </w:rPr>
        <w:t>"One cannot be a good German and at the same time deny God,</w:t>
      </w:r>
      <w:r w:rsidR="00084483">
        <w:t xml:space="preserve"> </w:t>
      </w:r>
      <w:r w:rsidRPr="002C668B">
        <w:rPr>
          <w:color w:val="000000"/>
        </w:rPr>
        <w:t>but an avowal of faith in the eternal Germany is at the same time an</w:t>
      </w:r>
      <w:r w:rsidR="00084483">
        <w:t xml:space="preserve"> </w:t>
      </w:r>
      <w:r w:rsidRPr="002C668B">
        <w:rPr>
          <w:color w:val="000000"/>
        </w:rPr>
        <w:t>avowal of faith in the eternal God. If we act as true Germans we</w:t>
      </w:r>
      <w:r w:rsidR="00084483">
        <w:t xml:space="preserve"> </w:t>
      </w:r>
      <w:r w:rsidRPr="002C668B">
        <w:rPr>
          <w:color w:val="000000"/>
        </w:rPr>
        <w:t>act according to the laws of God. Whosoever serves Adolf Hitler,</w:t>
      </w:r>
      <w:r w:rsidR="00084483">
        <w:t xml:space="preserve"> </w:t>
      </w:r>
      <w:r w:rsidRPr="002C668B">
        <w:rPr>
          <w:color w:val="000000"/>
        </w:rPr>
        <w:t>the Fuhrer, serves Germany, and whosoever serves Germany,</w:t>
      </w:r>
      <w:r w:rsidR="00084483">
        <w:t xml:space="preserve"> </w:t>
      </w:r>
      <w:r w:rsidRPr="002C668B">
        <w:rPr>
          <w:color w:val="000000"/>
        </w:rPr>
        <w:t>serves God."</w:t>
      </w:r>
    </w:p>
    <w:p w:rsidR="00176AAD" w:rsidRPr="002C668B" w:rsidRDefault="00176AAD" w:rsidP="002A1C9D">
      <w:pPr>
        <w:ind w:left="1440"/>
      </w:pPr>
    </w:p>
    <w:p w:rsidR="00176AAD" w:rsidRPr="002C668B" w:rsidRDefault="00176AAD" w:rsidP="00FC6714">
      <w:pPr>
        <w:pStyle w:val="Heading4"/>
        <w:ind w:left="1080"/>
      </w:pPr>
      <w:r w:rsidRPr="00FC6714">
        <w:rPr>
          <w:b/>
        </w:rPr>
        <w:t>Also true of Communism</w:t>
      </w:r>
      <w:r w:rsidRPr="002C668B">
        <w:t xml:space="preserve"> -</w:t>
      </w:r>
    </w:p>
    <w:p w:rsidR="00176AAD" w:rsidRPr="002C668B" w:rsidRDefault="00176AAD" w:rsidP="00084483">
      <w:pPr>
        <w:ind w:firstLine="720"/>
      </w:pPr>
      <w:r w:rsidRPr="002C668B">
        <w:rPr>
          <w:color w:val="000000"/>
        </w:rPr>
        <w:t>Communism, at the beginning, set out to smash God. They would</w:t>
      </w:r>
      <w:r w:rsidR="00084483">
        <w:t xml:space="preserve"> </w:t>
      </w:r>
      <w:r w:rsidRPr="002C668B">
        <w:rPr>
          <w:color w:val="000000"/>
        </w:rPr>
        <w:t xml:space="preserve">stamp out religion altogether. But they learned by their </w:t>
      </w:r>
      <w:proofErr w:type="spellStart"/>
      <w:r w:rsidRPr="002C668B">
        <w:rPr>
          <w:color w:val="000000"/>
        </w:rPr>
        <w:t>mistakes</w:t>
      </w:r>
      <w:proofErr w:type="gramStart"/>
      <w:r w:rsidRPr="002C668B">
        <w:rPr>
          <w:color w:val="000000"/>
        </w:rPr>
        <w:t>,and</w:t>
      </w:r>
      <w:proofErr w:type="spellEnd"/>
      <w:proofErr w:type="gramEnd"/>
      <w:r w:rsidRPr="002C668B">
        <w:rPr>
          <w:color w:val="000000"/>
        </w:rPr>
        <w:t xml:space="preserve"> now instead of trying to destroy, they are trying to use it. Make</w:t>
      </w:r>
      <w:r w:rsidR="00084483">
        <w:t xml:space="preserve"> </w:t>
      </w:r>
      <w:r w:rsidRPr="002C668B">
        <w:rPr>
          <w:color w:val="000000"/>
        </w:rPr>
        <w:t>it subservient to the State. Communists allow religion but keep it</w:t>
      </w:r>
      <w:r w:rsidR="00084483">
        <w:t xml:space="preserve"> </w:t>
      </w:r>
      <w:r w:rsidRPr="002C668B">
        <w:rPr>
          <w:color w:val="000000"/>
        </w:rPr>
        <w:t>under their control.</w:t>
      </w:r>
    </w:p>
    <w:p w:rsidR="00176AAD" w:rsidRPr="002C668B" w:rsidRDefault="00176AAD" w:rsidP="002A1C9D">
      <w:pPr>
        <w:ind w:left="1440"/>
      </w:pPr>
    </w:p>
    <w:p w:rsidR="00176AAD" w:rsidRPr="00FC6714" w:rsidRDefault="00176AAD" w:rsidP="00FC6714">
      <w:pPr>
        <w:pStyle w:val="Heading4"/>
        <w:ind w:left="1080"/>
        <w:rPr>
          <w:b/>
        </w:rPr>
      </w:pPr>
      <w:r w:rsidRPr="00FC6714">
        <w:rPr>
          <w:b/>
        </w:rPr>
        <w:t>The Roman Catholic Church</w:t>
      </w:r>
    </w:p>
    <w:p w:rsidR="00176AAD" w:rsidRPr="002C668B" w:rsidRDefault="00176AAD" w:rsidP="00084483">
      <w:pPr>
        <w:ind w:firstLine="720"/>
      </w:pPr>
      <w:proofErr w:type="gramStart"/>
      <w:r w:rsidRPr="002C668B">
        <w:rPr>
          <w:color w:val="000000"/>
        </w:rPr>
        <w:t>Simply totalitarian tyranny.</w:t>
      </w:r>
      <w:proofErr w:type="gramEnd"/>
      <w:r w:rsidR="00084483">
        <w:t xml:space="preserve"> </w:t>
      </w:r>
      <w:r w:rsidRPr="002C668B">
        <w:rPr>
          <w:color w:val="000000"/>
        </w:rPr>
        <w:t>ARE WE REALLY FREE?</w:t>
      </w:r>
    </w:p>
    <w:p w:rsidR="00176AAD" w:rsidRPr="002C668B" w:rsidRDefault="00176AAD" w:rsidP="002A1C9D"/>
    <w:p w:rsidR="00176AAD" w:rsidRPr="002C668B" w:rsidRDefault="00176AAD" w:rsidP="00084483">
      <w:pPr>
        <w:pStyle w:val="Heading2"/>
      </w:pPr>
      <w:r w:rsidRPr="002C668B">
        <w:t>Prophecy of the Future</w:t>
      </w:r>
    </w:p>
    <w:p w:rsidR="00176AAD" w:rsidRPr="002C668B" w:rsidRDefault="00176AAD" w:rsidP="002A1C9D"/>
    <w:p w:rsidR="00176AAD" w:rsidRPr="002C668B" w:rsidRDefault="004F29D0" w:rsidP="007A4439">
      <w:pPr>
        <w:pStyle w:val="Heading3"/>
        <w:numPr>
          <w:ilvl w:val="0"/>
          <w:numId w:val="42"/>
        </w:numPr>
      </w:pPr>
      <w:r w:rsidRPr="004F29D0">
        <w:t>The prophecy concerns t</w:t>
      </w:r>
      <w:r w:rsidR="00176AAD" w:rsidRPr="004F29D0">
        <w:t>he Anti-</w:t>
      </w:r>
      <w:r w:rsidRPr="004F29D0">
        <w:t>Christ</w:t>
      </w:r>
      <w:r w:rsidR="00176AAD" w:rsidRPr="004F29D0">
        <w:t xml:space="preserve"> -Rev. 13</w:t>
      </w:r>
    </w:p>
    <w:p w:rsidR="00176AAD" w:rsidRPr="002C668B" w:rsidRDefault="00176AAD" w:rsidP="004F29D0">
      <w:pPr>
        <w:pStyle w:val="Heading3"/>
        <w:numPr>
          <w:ilvl w:val="0"/>
          <w:numId w:val="0"/>
        </w:numPr>
        <w:ind w:left="720"/>
      </w:pPr>
    </w:p>
    <w:p w:rsidR="00176AAD" w:rsidRPr="002C668B" w:rsidRDefault="00176AAD" w:rsidP="004F29D0">
      <w:pPr>
        <w:pStyle w:val="Heading3"/>
      </w:pPr>
      <w:r w:rsidRPr="004F29D0">
        <w:t>Mussolini started to make an image</w:t>
      </w:r>
      <w:r w:rsidR="004F29D0" w:rsidRPr="004F29D0">
        <w:t>, but he was h</w:t>
      </w:r>
      <w:r w:rsidRPr="004F29D0">
        <w:t>ung by the heels and shot.</w:t>
      </w:r>
    </w:p>
    <w:p w:rsidR="00176AAD" w:rsidRPr="002C668B" w:rsidRDefault="00176AAD" w:rsidP="004F29D0">
      <w:pPr>
        <w:pStyle w:val="Heading3"/>
        <w:numPr>
          <w:ilvl w:val="0"/>
          <w:numId w:val="0"/>
        </w:numPr>
        <w:ind w:left="720"/>
      </w:pPr>
    </w:p>
    <w:p w:rsidR="004F29D0" w:rsidRPr="004F29D0" w:rsidRDefault="00176AAD" w:rsidP="004F29D0">
      <w:pPr>
        <w:pStyle w:val="Heading3"/>
      </w:pPr>
      <w:r w:rsidRPr="004F29D0">
        <w:t>Anti-</w:t>
      </w:r>
      <w:proofErr w:type="spellStart"/>
      <w:r w:rsidRPr="004F29D0">
        <w:t>christ</w:t>
      </w:r>
      <w:proofErr w:type="spellEnd"/>
      <w:r w:rsidRPr="004F29D0">
        <w:t xml:space="preserve"> </w:t>
      </w:r>
      <w:r w:rsidR="004F29D0">
        <w:t>–</w:t>
      </w:r>
      <w:r w:rsidRPr="004F29D0">
        <w:t>Abomination</w:t>
      </w:r>
    </w:p>
    <w:p w:rsidR="00176AAD" w:rsidRPr="002C668B" w:rsidRDefault="00176AAD" w:rsidP="004F29D0">
      <w:pPr>
        <w:pStyle w:val="Heading3"/>
        <w:numPr>
          <w:ilvl w:val="0"/>
          <w:numId w:val="0"/>
        </w:numPr>
        <w:ind w:left="720"/>
      </w:pPr>
      <w:r w:rsidRPr="004F29D0">
        <w:t>Dan. 3:28; Rom. 12.</w:t>
      </w:r>
    </w:p>
    <w:p w:rsidR="00176AAD" w:rsidRPr="002C668B" w:rsidRDefault="00176AAD" w:rsidP="002A1C9D"/>
    <w:p w:rsidR="00176AAD" w:rsidRPr="002C668B" w:rsidRDefault="00176AAD" w:rsidP="007A4439">
      <w:pPr>
        <w:pStyle w:val="Heading4"/>
        <w:numPr>
          <w:ilvl w:val="0"/>
          <w:numId w:val="43"/>
        </w:numPr>
        <w:ind w:left="1080"/>
      </w:pPr>
      <w:r w:rsidRPr="002C668B">
        <w:t>His nature -Peaceful, beastly</w:t>
      </w:r>
    </w:p>
    <w:p w:rsidR="00FE6D0B" w:rsidRDefault="00FE6D0B" w:rsidP="00FE6D0B">
      <w:pPr>
        <w:pStyle w:val="Heading4"/>
        <w:ind w:left="1080"/>
      </w:pPr>
      <w:r>
        <w:t>His image -Speak and kill</w:t>
      </w:r>
    </w:p>
    <w:p w:rsidR="00176AAD" w:rsidRPr="00FE6D0B" w:rsidRDefault="00176AAD" w:rsidP="00FE6D0B">
      <w:pPr>
        <w:pStyle w:val="Heading4"/>
        <w:ind w:left="1080"/>
      </w:pPr>
      <w:r w:rsidRPr="002C668B">
        <w:t>His mark- Mark, name, number</w:t>
      </w:r>
      <w:r w:rsidRPr="002C668B">
        <w:br w:type="page"/>
      </w:r>
    </w:p>
    <w:p w:rsidR="00031F0E" w:rsidRPr="009D2967" w:rsidRDefault="00031F0E" w:rsidP="00031F0E">
      <w:pPr>
        <w:pStyle w:val="Heading1"/>
      </w:pPr>
      <w:bookmarkStart w:id="59" w:name="_Toc245407433"/>
      <w:r>
        <w:lastRenderedPageBreak/>
        <w:t>Ch. 4 – The Conversion of the King</w:t>
      </w:r>
    </w:p>
    <w:p w:rsidR="00031F0E" w:rsidRDefault="00031F0E" w:rsidP="00031F0E">
      <w:pPr>
        <w:jc w:val="center"/>
      </w:pPr>
      <w:r>
        <w:t>Daniel 4:1-37</w:t>
      </w:r>
    </w:p>
    <w:p w:rsidR="00031F0E" w:rsidRDefault="00031F0E" w:rsidP="00031F0E"/>
    <w:p w:rsidR="00031F0E" w:rsidRDefault="00031F0E" w:rsidP="00031F0E">
      <w:r>
        <w:t>INTRODUCTION</w:t>
      </w:r>
    </w:p>
    <w:p w:rsidR="00031F0E" w:rsidRDefault="00031F0E" w:rsidP="00031F0E"/>
    <w:p w:rsidR="00031F0E" w:rsidRDefault="00DE1547" w:rsidP="00031F0E">
      <w:pPr>
        <w:ind w:firstLine="720"/>
      </w:pPr>
      <w:r>
        <w:t>This chapter is a “Babylonian State Document.” It is the personal testimony of King Nebuchadnezzar. It is divided as follows:</w:t>
      </w:r>
    </w:p>
    <w:p w:rsidR="00403127" w:rsidRDefault="00403127" w:rsidP="007A4439">
      <w:pPr>
        <w:pStyle w:val="ListParagraph"/>
        <w:numPr>
          <w:ilvl w:val="0"/>
          <w:numId w:val="44"/>
        </w:numPr>
        <w:sectPr w:rsidR="00403127" w:rsidSect="007C60C4">
          <w:headerReference w:type="default" r:id="rId16"/>
          <w:footerReference w:type="default" r:id="rId17"/>
          <w:endnotePr>
            <w:numFmt w:val="decimal"/>
          </w:endnotePr>
          <w:type w:val="continuous"/>
          <w:pgSz w:w="12240" w:h="15840" w:code="1"/>
          <w:pgMar w:top="1440" w:right="1800" w:bottom="1440" w:left="1800" w:header="720" w:footer="720" w:gutter="0"/>
          <w:cols w:space="720"/>
          <w:docGrid w:linePitch="360"/>
        </w:sectPr>
      </w:pPr>
    </w:p>
    <w:p w:rsidR="00DE1547" w:rsidRDefault="00DE1547" w:rsidP="007A4439">
      <w:pPr>
        <w:pStyle w:val="ListParagraph"/>
        <w:numPr>
          <w:ilvl w:val="0"/>
          <w:numId w:val="44"/>
        </w:numPr>
      </w:pPr>
      <w:r>
        <w:lastRenderedPageBreak/>
        <w:t>The Introduction</w:t>
      </w:r>
    </w:p>
    <w:p w:rsidR="00DE1547" w:rsidRDefault="00DE1547" w:rsidP="007A4439">
      <w:pPr>
        <w:pStyle w:val="ListParagraph"/>
        <w:numPr>
          <w:ilvl w:val="0"/>
          <w:numId w:val="44"/>
        </w:numPr>
      </w:pPr>
      <w:r>
        <w:t>The Dream</w:t>
      </w:r>
    </w:p>
    <w:p w:rsidR="00DE1547" w:rsidRDefault="00DE1547" w:rsidP="007A4439">
      <w:pPr>
        <w:pStyle w:val="ListParagraph"/>
        <w:numPr>
          <w:ilvl w:val="0"/>
          <w:numId w:val="44"/>
        </w:numPr>
      </w:pPr>
      <w:r>
        <w:t>The Interpretation</w:t>
      </w:r>
    </w:p>
    <w:p w:rsidR="00DE1547" w:rsidRDefault="00DE1547" w:rsidP="007A4439">
      <w:pPr>
        <w:pStyle w:val="ListParagraph"/>
        <w:numPr>
          <w:ilvl w:val="0"/>
          <w:numId w:val="44"/>
        </w:numPr>
      </w:pPr>
      <w:r>
        <w:lastRenderedPageBreak/>
        <w:t>The Fulfillment</w:t>
      </w:r>
    </w:p>
    <w:p w:rsidR="00DE1547" w:rsidRDefault="00DE1547" w:rsidP="007A4439">
      <w:pPr>
        <w:pStyle w:val="ListParagraph"/>
        <w:numPr>
          <w:ilvl w:val="0"/>
          <w:numId w:val="44"/>
        </w:numPr>
      </w:pPr>
      <w:r>
        <w:t>The Recovery</w:t>
      </w:r>
    </w:p>
    <w:p w:rsidR="00DE1547" w:rsidRDefault="00DE1547" w:rsidP="007A4439">
      <w:pPr>
        <w:pStyle w:val="ListParagraph"/>
        <w:numPr>
          <w:ilvl w:val="0"/>
          <w:numId w:val="44"/>
        </w:numPr>
      </w:pPr>
      <w:r>
        <w:t>The Conclusion</w:t>
      </w:r>
    </w:p>
    <w:bookmarkEnd w:id="59"/>
    <w:p w:rsidR="00403127" w:rsidRDefault="00403127" w:rsidP="002A1C9D">
      <w:pPr>
        <w:sectPr w:rsidR="00403127" w:rsidSect="00403127">
          <w:endnotePr>
            <w:numFmt w:val="decimal"/>
          </w:endnotePr>
          <w:type w:val="continuous"/>
          <w:pgSz w:w="12240" w:h="15840" w:code="1"/>
          <w:pgMar w:top="1440" w:right="1800" w:bottom="1440" w:left="1800" w:header="720" w:footer="720" w:gutter="0"/>
          <w:cols w:num="2" w:sep="1" w:space="720"/>
          <w:docGrid w:linePitch="360"/>
        </w:sectPr>
      </w:pPr>
    </w:p>
    <w:p w:rsidR="00176AAD" w:rsidRPr="002C668B" w:rsidRDefault="00176AAD" w:rsidP="002A1C9D"/>
    <w:p w:rsidR="00176AAD" w:rsidRPr="00403127" w:rsidRDefault="00176AAD" w:rsidP="007A4439">
      <w:pPr>
        <w:pStyle w:val="Heading2"/>
        <w:numPr>
          <w:ilvl w:val="0"/>
          <w:numId w:val="45"/>
        </w:numPr>
        <w:rPr>
          <w:b/>
        </w:rPr>
      </w:pPr>
      <w:r w:rsidRPr="00403127">
        <w:rPr>
          <w:b/>
        </w:rPr>
        <w:t>The Introduction -vs. 1-3</w:t>
      </w:r>
    </w:p>
    <w:p w:rsidR="00176AAD" w:rsidRPr="002C668B" w:rsidRDefault="00176AAD" w:rsidP="00403127">
      <w:pPr>
        <w:ind w:left="450"/>
      </w:pPr>
      <w:r w:rsidRPr="002C668B">
        <w:rPr>
          <w:color w:val="000000"/>
        </w:rPr>
        <w:t>It is a proclamation by the king.</w:t>
      </w:r>
    </w:p>
    <w:p w:rsidR="00176AAD" w:rsidRPr="002C668B" w:rsidRDefault="00176AAD" w:rsidP="002A1C9D"/>
    <w:p w:rsidR="00176AAD" w:rsidRPr="002C668B" w:rsidRDefault="00176AAD" w:rsidP="007A4439">
      <w:pPr>
        <w:pStyle w:val="Heading3"/>
        <w:numPr>
          <w:ilvl w:val="0"/>
          <w:numId w:val="46"/>
        </w:numPr>
      </w:pPr>
      <w:r w:rsidRPr="002C668B">
        <w:t xml:space="preserve">It is universal - vs. 1 </w:t>
      </w:r>
      <w:proofErr w:type="gramStart"/>
      <w:r w:rsidRPr="002C668B">
        <w:t>( A</w:t>
      </w:r>
      <w:proofErr w:type="gramEnd"/>
      <w:r w:rsidRPr="002C668B">
        <w:t xml:space="preserve"> world-wide testimony)</w:t>
      </w:r>
    </w:p>
    <w:p w:rsidR="00176AAD" w:rsidRPr="002C668B" w:rsidRDefault="00176AAD" w:rsidP="00403127">
      <w:pPr>
        <w:pStyle w:val="Heading3"/>
      </w:pPr>
      <w:r w:rsidRPr="002C668B">
        <w:t xml:space="preserve">It is beneficial - </w:t>
      </w:r>
      <w:proofErr w:type="spellStart"/>
      <w:r w:rsidRPr="002C668B">
        <w:t>vs</w:t>
      </w:r>
      <w:proofErr w:type="spellEnd"/>
      <w:r w:rsidRPr="002C668B">
        <w:t xml:space="preserve"> 1 </w:t>
      </w:r>
      <w:proofErr w:type="gramStart"/>
      <w:r w:rsidRPr="002C668B">
        <w:t>( "</w:t>
      </w:r>
      <w:proofErr w:type="gramEnd"/>
      <w:r w:rsidRPr="002C668B">
        <w:t>Peace be multiplied unto you")</w:t>
      </w:r>
    </w:p>
    <w:p w:rsidR="00176AAD" w:rsidRPr="002C668B" w:rsidRDefault="00176AAD" w:rsidP="00403127">
      <w:pPr>
        <w:pStyle w:val="Heading3"/>
      </w:pPr>
      <w:r w:rsidRPr="002C668B">
        <w:t xml:space="preserve"> It is voluntary - vs. 2 ("I thought it good")</w:t>
      </w:r>
    </w:p>
    <w:p w:rsidR="00176AAD" w:rsidRPr="002C668B" w:rsidRDefault="00176AAD" w:rsidP="00403127">
      <w:pPr>
        <w:pStyle w:val="Heading3"/>
      </w:pPr>
      <w:r w:rsidRPr="002C668B">
        <w:t xml:space="preserve">It is experiential - vs. 2 </w:t>
      </w:r>
      <w:proofErr w:type="gramStart"/>
      <w:r w:rsidRPr="002C668B">
        <w:t>( "</w:t>
      </w:r>
      <w:proofErr w:type="gramEnd"/>
      <w:r w:rsidRPr="002C668B">
        <w:t>hath wrought toward me")</w:t>
      </w:r>
    </w:p>
    <w:p w:rsidR="00176AAD" w:rsidRPr="002C668B" w:rsidRDefault="00176AAD" w:rsidP="00403127">
      <w:pPr>
        <w:pStyle w:val="Heading3"/>
      </w:pPr>
      <w:r w:rsidRPr="002C668B">
        <w:t xml:space="preserve">It is enthusiastic - </w:t>
      </w:r>
      <w:proofErr w:type="spellStart"/>
      <w:r w:rsidRPr="002C668B">
        <w:t>vs</w:t>
      </w:r>
      <w:proofErr w:type="spellEnd"/>
      <w:r w:rsidRPr="002C668B">
        <w:t xml:space="preserve"> 3 ("How great are His signs")</w:t>
      </w:r>
    </w:p>
    <w:p w:rsidR="00176AAD" w:rsidRPr="002C668B" w:rsidRDefault="00176AAD" w:rsidP="00403127">
      <w:pPr>
        <w:pStyle w:val="Heading3"/>
      </w:pPr>
      <w:r w:rsidRPr="002C668B">
        <w:t xml:space="preserve">It is humble - </w:t>
      </w:r>
      <w:proofErr w:type="spellStart"/>
      <w:r w:rsidRPr="002C668B">
        <w:t>vs</w:t>
      </w:r>
      <w:proofErr w:type="spellEnd"/>
      <w:r w:rsidRPr="002C668B">
        <w:t xml:space="preserve"> 3 ("His Kingdom is an everlasting Kingdom")</w:t>
      </w:r>
    </w:p>
    <w:p w:rsidR="00176AAD" w:rsidRPr="002C668B" w:rsidRDefault="00176AAD" w:rsidP="00403127">
      <w:pPr>
        <w:pStyle w:val="Heading3"/>
      </w:pPr>
      <w:r w:rsidRPr="002C668B">
        <w:t>It is knowledgeable -vs. 3 ("His dominion is from generation to generation")</w:t>
      </w:r>
    </w:p>
    <w:p w:rsidR="00176AAD" w:rsidRPr="002C668B" w:rsidRDefault="00176AAD" w:rsidP="002A1C9D"/>
    <w:p w:rsidR="00176AAD" w:rsidRPr="00403127" w:rsidRDefault="00176AAD" w:rsidP="00403127">
      <w:pPr>
        <w:pStyle w:val="Heading2"/>
        <w:rPr>
          <w:b/>
        </w:rPr>
      </w:pPr>
      <w:r w:rsidRPr="00403127">
        <w:rPr>
          <w:b/>
        </w:rPr>
        <w:t>The Dream -vs. 4-18</w:t>
      </w:r>
    </w:p>
    <w:p w:rsidR="00176AAD" w:rsidRPr="002C668B" w:rsidRDefault="00403127" w:rsidP="00403127">
      <w:pPr>
        <w:ind w:left="360"/>
      </w:pPr>
      <w:r>
        <w:rPr>
          <w:color w:val="000000"/>
        </w:rPr>
        <w:t xml:space="preserve">"I, Nebuchadnezzar was at rest... and flourishing." </w:t>
      </w:r>
      <w:r w:rsidR="00176AAD" w:rsidRPr="002C668B">
        <w:rPr>
          <w:color w:val="000000"/>
        </w:rPr>
        <w:t>Conditions of Security and luxury</w:t>
      </w:r>
    </w:p>
    <w:p w:rsidR="00176AAD" w:rsidRPr="002C668B" w:rsidRDefault="00176AAD" w:rsidP="002A1C9D"/>
    <w:p w:rsidR="00176AAD" w:rsidRPr="002C668B" w:rsidRDefault="00176AAD" w:rsidP="007A4439">
      <w:pPr>
        <w:pStyle w:val="Heading3"/>
        <w:numPr>
          <w:ilvl w:val="0"/>
          <w:numId w:val="47"/>
        </w:numPr>
      </w:pPr>
      <w:r w:rsidRPr="002C668B">
        <w:t>Time of the Dream -vs. 4</w:t>
      </w:r>
    </w:p>
    <w:p w:rsidR="00176AAD" w:rsidRPr="002C668B" w:rsidRDefault="00176AAD" w:rsidP="007A4439">
      <w:pPr>
        <w:pStyle w:val="Heading4"/>
        <w:numPr>
          <w:ilvl w:val="0"/>
          <w:numId w:val="48"/>
        </w:numPr>
      </w:pPr>
      <w:r w:rsidRPr="002C668B">
        <w:t>This is a deceitful peace -God alone gives peace.</w:t>
      </w:r>
    </w:p>
    <w:p w:rsidR="00176AAD" w:rsidRPr="002C668B" w:rsidRDefault="00176AAD" w:rsidP="00403127">
      <w:pPr>
        <w:pStyle w:val="Heading4"/>
        <w:ind w:left="1080"/>
      </w:pPr>
      <w:r w:rsidRPr="002C668B">
        <w:t>To be without trouble is not safety -</w:t>
      </w:r>
    </w:p>
    <w:p w:rsidR="00176AAD" w:rsidRPr="002C668B" w:rsidRDefault="00176AAD" w:rsidP="00403127">
      <w:pPr>
        <w:pStyle w:val="Heading4"/>
        <w:ind w:left="1080"/>
      </w:pPr>
      <w:r w:rsidRPr="002C668B">
        <w:t>To be prosperous does not mean all is well.</w:t>
      </w:r>
    </w:p>
    <w:p w:rsidR="00176AAD" w:rsidRPr="002C668B" w:rsidRDefault="00176AAD" w:rsidP="002A1C9D"/>
    <w:p w:rsidR="00176AAD" w:rsidRPr="002C668B" w:rsidRDefault="00176AAD" w:rsidP="00403127">
      <w:pPr>
        <w:pStyle w:val="Heading3"/>
      </w:pPr>
      <w:r w:rsidRPr="002C668B">
        <w:t>Contents of the Dream -vs. 10-17</w:t>
      </w:r>
    </w:p>
    <w:p w:rsidR="00176AAD" w:rsidRPr="002C668B" w:rsidRDefault="00176AAD" w:rsidP="007A4439">
      <w:pPr>
        <w:pStyle w:val="Heading4"/>
        <w:numPr>
          <w:ilvl w:val="0"/>
          <w:numId w:val="49"/>
        </w:numPr>
      </w:pPr>
      <w:r w:rsidRPr="002C668B">
        <w:t>"A Tree”</w:t>
      </w:r>
    </w:p>
    <w:p w:rsidR="00176AAD" w:rsidRPr="002C668B" w:rsidRDefault="00176AAD" w:rsidP="00403127">
      <w:pPr>
        <w:pStyle w:val="Heading4"/>
        <w:ind w:left="1080"/>
      </w:pPr>
      <w:r w:rsidRPr="002C668B">
        <w:t>“The height...great”...”Reached unto heaven.”</w:t>
      </w:r>
    </w:p>
    <w:p w:rsidR="00176AAD" w:rsidRPr="002C668B" w:rsidRDefault="00176AAD" w:rsidP="00403127">
      <w:pPr>
        <w:pStyle w:val="Heading4"/>
        <w:ind w:left="1080"/>
      </w:pPr>
      <w:r w:rsidRPr="002C668B">
        <w:t xml:space="preserve">“The Tree grew” </w:t>
      </w:r>
      <w:proofErr w:type="gramStart"/>
      <w:r w:rsidRPr="002C668B">
        <w:t>- ”</w:t>
      </w:r>
      <w:proofErr w:type="gramEnd"/>
      <w:r w:rsidRPr="002C668B">
        <w:t>Was strong” - Fruit...much”</w:t>
      </w:r>
    </w:p>
    <w:p w:rsidR="00176AAD" w:rsidRPr="002C668B" w:rsidRDefault="00176AAD" w:rsidP="00403127">
      <w:pPr>
        <w:pStyle w:val="Heading4"/>
        <w:ind w:left="1080"/>
      </w:pPr>
      <w:r w:rsidRPr="002C668B">
        <w:t>“A watcher...cried...Hew down the tree”</w:t>
      </w:r>
    </w:p>
    <w:p w:rsidR="00176AAD" w:rsidRPr="002C668B" w:rsidRDefault="00176AAD" w:rsidP="00403127">
      <w:pPr>
        <w:pStyle w:val="Heading4"/>
        <w:ind w:left="1080"/>
      </w:pPr>
      <w:r w:rsidRPr="002C668B">
        <w:t>“Leave the stump” - For seven years.</w:t>
      </w:r>
    </w:p>
    <w:p w:rsidR="00176AAD" w:rsidRPr="002C668B" w:rsidRDefault="00176AAD" w:rsidP="00403127">
      <w:pPr>
        <w:pStyle w:val="Heading4"/>
        <w:ind w:left="1080"/>
      </w:pPr>
      <w:r w:rsidRPr="002C668B">
        <w:t xml:space="preserve">“The intent...the living may know that the Most High </w:t>
      </w:r>
      <w:proofErr w:type="spellStart"/>
      <w:r w:rsidRPr="002C668B">
        <w:t>Ruleth</w:t>
      </w:r>
      <w:proofErr w:type="spellEnd"/>
      <w:r w:rsidRPr="002C668B">
        <w:t>.”</w:t>
      </w:r>
    </w:p>
    <w:p w:rsidR="00176AAD" w:rsidRPr="002C668B" w:rsidRDefault="00176AAD" w:rsidP="002A1C9D"/>
    <w:p w:rsidR="00176AAD" w:rsidRPr="002C668B" w:rsidRDefault="00176AAD" w:rsidP="00403127">
      <w:pPr>
        <w:pStyle w:val="Heading3"/>
      </w:pPr>
      <w:r w:rsidRPr="002C668B">
        <w:t>The Effect of the Dream -vs. 5</w:t>
      </w:r>
    </w:p>
    <w:p w:rsidR="00176AAD" w:rsidRPr="002C668B" w:rsidRDefault="00176AAD" w:rsidP="007A4439">
      <w:pPr>
        <w:pStyle w:val="Heading4"/>
        <w:numPr>
          <w:ilvl w:val="0"/>
          <w:numId w:val="50"/>
        </w:numPr>
      </w:pPr>
      <w:r w:rsidRPr="002C668B">
        <w:t xml:space="preserve">"I saw a </w:t>
      </w:r>
      <w:proofErr w:type="gramStart"/>
      <w:r w:rsidRPr="002C668B">
        <w:t>dream ,</w:t>
      </w:r>
      <w:proofErr w:type="gramEnd"/>
      <w:r w:rsidRPr="002C668B">
        <w:t>,-</w:t>
      </w:r>
    </w:p>
    <w:p w:rsidR="00176AAD" w:rsidRPr="002C668B" w:rsidRDefault="00176AAD" w:rsidP="00403127">
      <w:pPr>
        <w:pStyle w:val="Heading4"/>
        <w:ind w:left="1080"/>
      </w:pPr>
      <w:r w:rsidRPr="002C668B">
        <w:t>The effects -"Afraid" -"troubled"</w:t>
      </w:r>
    </w:p>
    <w:p w:rsidR="00176AAD" w:rsidRPr="002C668B" w:rsidRDefault="00176AAD" w:rsidP="00403127">
      <w:pPr>
        <w:pStyle w:val="Heading4"/>
        <w:ind w:left="1080"/>
      </w:pPr>
      <w:r w:rsidRPr="002C668B">
        <w:t>Wise Men Called- vs. 6-7</w:t>
      </w:r>
    </w:p>
    <w:p w:rsidR="00176AAD" w:rsidRPr="002C668B" w:rsidRDefault="00176AAD" w:rsidP="00403127">
      <w:pPr>
        <w:pStyle w:val="Heading4"/>
        <w:ind w:left="1080"/>
      </w:pPr>
      <w:r w:rsidRPr="002C668B">
        <w:t xml:space="preserve">"Daniel Came </w:t>
      </w:r>
      <w:proofErr w:type="gramStart"/>
      <w:r w:rsidRPr="002C668B">
        <w:t>in "</w:t>
      </w:r>
      <w:proofErr w:type="gramEnd"/>
      <w:r w:rsidRPr="002C668B">
        <w:t xml:space="preserve"> -vs. 8</w:t>
      </w:r>
    </w:p>
    <w:p w:rsidR="00176AAD" w:rsidRPr="002C668B" w:rsidRDefault="00176AAD" w:rsidP="00403127">
      <w:pPr>
        <w:pStyle w:val="Heading4"/>
        <w:ind w:left="1080"/>
      </w:pPr>
      <w:r w:rsidRPr="002C668B">
        <w:t>The King tells the Dream -</w:t>
      </w:r>
      <w:proofErr w:type="spellStart"/>
      <w:r w:rsidRPr="002C668B">
        <w:t>vs</w:t>
      </w:r>
      <w:proofErr w:type="spellEnd"/>
      <w:r w:rsidRPr="002C668B">
        <w:t xml:space="preserve"> 9-18</w:t>
      </w:r>
    </w:p>
    <w:p w:rsidR="00176AAD" w:rsidRPr="00403127" w:rsidRDefault="00176AAD" w:rsidP="00403127">
      <w:pPr>
        <w:pStyle w:val="Heading2"/>
        <w:rPr>
          <w:b/>
        </w:rPr>
      </w:pPr>
      <w:r w:rsidRPr="00403127">
        <w:rPr>
          <w:b/>
        </w:rPr>
        <w:lastRenderedPageBreak/>
        <w:t>The Interpretation -vs. 19-27</w:t>
      </w:r>
    </w:p>
    <w:p w:rsidR="00176AAD" w:rsidRPr="002C668B" w:rsidRDefault="00176AAD" w:rsidP="002A1C9D"/>
    <w:p w:rsidR="00176AAD" w:rsidRPr="002C668B" w:rsidRDefault="00176AAD" w:rsidP="007A4439">
      <w:pPr>
        <w:pStyle w:val="Heading3"/>
        <w:numPr>
          <w:ilvl w:val="0"/>
          <w:numId w:val="53"/>
        </w:numPr>
      </w:pPr>
      <w:r w:rsidRPr="002C668B">
        <w:t>The Dream troubled Daniel vs. 19.</w:t>
      </w:r>
    </w:p>
    <w:p w:rsidR="00176AAD" w:rsidRPr="002C668B" w:rsidRDefault="00176AAD" w:rsidP="00403127">
      <w:r w:rsidRPr="002C668B">
        <w:rPr>
          <w:color w:val="000000"/>
        </w:rPr>
        <w:t>"It is Thou, 0' King" -vs. 20-21</w:t>
      </w:r>
    </w:p>
    <w:p w:rsidR="00176AAD" w:rsidRPr="002C668B" w:rsidRDefault="00176AAD" w:rsidP="002A1C9D"/>
    <w:p w:rsidR="00176AAD" w:rsidRPr="002C668B" w:rsidRDefault="00176AAD" w:rsidP="00A235A9">
      <w:pPr>
        <w:pStyle w:val="Heading3"/>
      </w:pPr>
      <w:r w:rsidRPr="002C668B">
        <w:t>The Dream was for the King's Enemies -</w:t>
      </w:r>
      <w:proofErr w:type="spellStart"/>
      <w:r w:rsidRPr="002C668B">
        <w:t>vs</w:t>
      </w:r>
      <w:proofErr w:type="spellEnd"/>
      <w:r w:rsidRPr="002C668B">
        <w:t xml:space="preserve"> 19b</w:t>
      </w:r>
    </w:p>
    <w:p w:rsidR="00176AAD" w:rsidRPr="002C668B" w:rsidRDefault="00176AAD" w:rsidP="002A1C9D"/>
    <w:p w:rsidR="00176AAD" w:rsidRPr="002C668B" w:rsidRDefault="00176AAD" w:rsidP="00A235A9">
      <w:pPr>
        <w:pStyle w:val="Heading3"/>
      </w:pPr>
      <w:r w:rsidRPr="002C668B">
        <w:t>The Dream was to Reveal God's Judgment -</w:t>
      </w:r>
    </w:p>
    <w:p w:rsidR="00176AAD" w:rsidRPr="002C668B" w:rsidRDefault="00176AAD" w:rsidP="007A4439">
      <w:pPr>
        <w:pStyle w:val="Heading4"/>
        <w:numPr>
          <w:ilvl w:val="0"/>
          <w:numId w:val="52"/>
        </w:numPr>
      </w:pPr>
      <w:r w:rsidRPr="002C668B">
        <w:t xml:space="preserve">Daniel tells of Heaven's interest in the matter. -vs. 23 </w:t>
      </w:r>
    </w:p>
    <w:p w:rsidR="00176AAD" w:rsidRPr="002C668B" w:rsidRDefault="00176AAD" w:rsidP="00A235A9">
      <w:pPr>
        <w:pStyle w:val="Heading4"/>
        <w:ind w:left="1080"/>
      </w:pPr>
      <w:r w:rsidRPr="002C668B">
        <w:t xml:space="preserve">And the Meaning of the dream -vs. 24-26 </w:t>
      </w:r>
    </w:p>
    <w:p w:rsidR="00176AAD" w:rsidRPr="002C668B" w:rsidRDefault="00176AAD" w:rsidP="002A1C9D"/>
    <w:p w:rsidR="00176AAD" w:rsidRPr="002C668B" w:rsidRDefault="00176AAD" w:rsidP="00A235A9">
      <w:pPr>
        <w:pStyle w:val="Heading3"/>
      </w:pPr>
      <w:r w:rsidRPr="002C668B">
        <w:t>4. The Dream Gives the Reason for Judgment.</w:t>
      </w:r>
    </w:p>
    <w:p w:rsidR="00176AAD" w:rsidRPr="002C668B" w:rsidRDefault="00176AAD" w:rsidP="00A235A9">
      <w:r w:rsidRPr="002C668B">
        <w:rPr>
          <w:color w:val="000000"/>
        </w:rPr>
        <w:t xml:space="preserve"> </w:t>
      </w:r>
      <w:proofErr w:type="gramStart"/>
      <w:r w:rsidRPr="002C668B">
        <w:rPr>
          <w:color w:val="000000"/>
        </w:rPr>
        <w:t>"'Thy sins."- vs. 27 A warning - An Occasion to Repent.</w:t>
      </w:r>
      <w:proofErr w:type="gramEnd"/>
    </w:p>
    <w:p w:rsidR="00176AAD" w:rsidRPr="002C668B" w:rsidRDefault="00176AAD" w:rsidP="002A1C9D">
      <w:pPr>
        <w:ind w:firstLine="1440"/>
      </w:pPr>
    </w:p>
    <w:p w:rsidR="00176AAD" w:rsidRPr="00403127" w:rsidRDefault="00176AAD" w:rsidP="00403127">
      <w:pPr>
        <w:pStyle w:val="Heading2"/>
        <w:rPr>
          <w:b/>
        </w:rPr>
      </w:pPr>
      <w:r w:rsidRPr="00403127">
        <w:rPr>
          <w:b/>
        </w:rPr>
        <w:t xml:space="preserve">The </w:t>
      </w:r>
      <w:r w:rsidR="00DE1547" w:rsidRPr="00403127">
        <w:rPr>
          <w:b/>
        </w:rPr>
        <w:t>Fulfillment</w:t>
      </w:r>
      <w:r w:rsidRPr="00403127">
        <w:rPr>
          <w:b/>
        </w:rPr>
        <w:t xml:space="preserve"> -vs. 28-33</w:t>
      </w:r>
    </w:p>
    <w:p w:rsidR="00176AAD" w:rsidRPr="002C668B" w:rsidRDefault="00176AAD" w:rsidP="002A1C9D"/>
    <w:p w:rsidR="00176AAD" w:rsidRPr="002C668B" w:rsidRDefault="00176AAD" w:rsidP="007A4439">
      <w:pPr>
        <w:pStyle w:val="Heading3"/>
        <w:numPr>
          <w:ilvl w:val="0"/>
          <w:numId w:val="54"/>
        </w:numPr>
      </w:pPr>
      <w:proofErr w:type="gramStart"/>
      <w:r w:rsidRPr="002C668B">
        <w:t>The Truth of it.</w:t>
      </w:r>
      <w:proofErr w:type="gramEnd"/>
    </w:p>
    <w:p w:rsidR="00176AAD" w:rsidRPr="002C668B" w:rsidRDefault="00176AAD" w:rsidP="00DE1547">
      <w:r w:rsidRPr="002C668B">
        <w:rPr>
          <w:color w:val="000000"/>
        </w:rPr>
        <w:t>"All this came upon the King Nebuchadnezzar" -</w:t>
      </w:r>
      <w:proofErr w:type="spellStart"/>
      <w:r w:rsidRPr="002C668B">
        <w:rPr>
          <w:color w:val="000000"/>
        </w:rPr>
        <w:t>vs</w:t>
      </w:r>
      <w:proofErr w:type="spellEnd"/>
      <w:r w:rsidRPr="002C668B">
        <w:rPr>
          <w:color w:val="000000"/>
        </w:rPr>
        <w:t xml:space="preserve"> 28</w:t>
      </w:r>
    </w:p>
    <w:p w:rsidR="00176AAD" w:rsidRPr="002C668B" w:rsidRDefault="00176AAD" w:rsidP="002A1C9D">
      <w:pPr>
        <w:ind w:left="720"/>
      </w:pPr>
    </w:p>
    <w:p w:rsidR="00176AAD" w:rsidRPr="002C668B" w:rsidRDefault="00176AAD" w:rsidP="00A235A9">
      <w:pPr>
        <w:pStyle w:val="Heading3"/>
      </w:pPr>
      <w:proofErr w:type="gramStart"/>
      <w:r w:rsidRPr="002C668B">
        <w:t>The Time of it.</w:t>
      </w:r>
      <w:proofErr w:type="gramEnd"/>
    </w:p>
    <w:p w:rsidR="00176AAD" w:rsidRPr="002C668B" w:rsidRDefault="00176AAD" w:rsidP="00DE1547">
      <w:r w:rsidRPr="002C668B">
        <w:rPr>
          <w:color w:val="000000"/>
        </w:rPr>
        <w:t>"At the end of twelve months" -vs. 29</w:t>
      </w:r>
    </w:p>
    <w:p w:rsidR="00176AAD" w:rsidRPr="002C668B" w:rsidRDefault="00176AAD" w:rsidP="002A1C9D">
      <w:pPr>
        <w:ind w:left="720"/>
      </w:pPr>
    </w:p>
    <w:p w:rsidR="00176AAD" w:rsidRPr="002C668B" w:rsidRDefault="00176AAD" w:rsidP="00A235A9">
      <w:pPr>
        <w:pStyle w:val="Heading3"/>
      </w:pPr>
      <w:proofErr w:type="gramStart"/>
      <w:r w:rsidRPr="002C668B">
        <w:t>The Reason for it.</w:t>
      </w:r>
      <w:proofErr w:type="gramEnd"/>
    </w:p>
    <w:p w:rsidR="00176AAD" w:rsidRPr="002C668B" w:rsidRDefault="00176AAD" w:rsidP="00DE1547">
      <w:r w:rsidRPr="002C668B">
        <w:rPr>
          <w:color w:val="000000"/>
        </w:rPr>
        <w:t xml:space="preserve">"Is not this great Babylon that I have </w:t>
      </w:r>
      <w:proofErr w:type="gramStart"/>
      <w:r w:rsidRPr="002C668B">
        <w:rPr>
          <w:color w:val="000000"/>
        </w:rPr>
        <w:t>built.</w:t>
      </w:r>
      <w:proofErr w:type="gramEnd"/>
      <w:r w:rsidRPr="002C668B">
        <w:rPr>
          <w:color w:val="000000"/>
        </w:rPr>
        <w:t xml:space="preserve">" -vs. 30 </w:t>
      </w:r>
    </w:p>
    <w:p w:rsidR="00176AAD" w:rsidRPr="002C668B" w:rsidRDefault="00176AAD" w:rsidP="002A1C9D">
      <w:pPr>
        <w:ind w:left="720"/>
      </w:pPr>
    </w:p>
    <w:p w:rsidR="00176AAD" w:rsidRPr="002C668B" w:rsidRDefault="00176AAD" w:rsidP="00A235A9">
      <w:pPr>
        <w:pStyle w:val="Heading3"/>
      </w:pPr>
      <w:proofErr w:type="gramStart"/>
      <w:r w:rsidRPr="002C668B">
        <w:t>The Quickness of it.</w:t>
      </w:r>
      <w:proofErr w:type="gramEnd"/>
    </w:p>
    <w:p w:rsidR="00176AAD" w:rsidRPr="002C668B" w:rsidRDefault="00176AAD" w:rsidP="00DE1547">
      <w:r w:rsidRPr="002C668B">
        <w:rPr>
          <w:color w:val="000000"/>
        </w:rPr>
        <w:t>"The same hour" -vs. 33</w:t>
      </w:r>
    </w:p>
    <w:p w:rsidR="00176AAD" w:rsidRPr="002C668B" w:rsidRDefault="00176AAD" w:rsidP="002A1C9D"/>
    <w:p w:rsidR="00176AAD" w:rsidRPr="00403127" w:rsidRDefault="00176AAD" w:rsidP="00403127">
      <w:pPr>
        <w:pStyle w:val="Heading2"/>
        <w:rPr>
          <w:b/>
        </w:rPr>
      </w:pPr>
      <w:r w:rsidRPr="00403127">
        <w:rPr>
          <w:b/>
        </w:rPr>
        <w:t>The Recovery -</w:t>
      </w:r>
      <w:proofErr w:type="spellStart"/>
      <w:r w:rsidRPr="00403127">
        <w:rPr>
          <w:b/>
        </w:rPr>
        <w:t>vs</w:t>
      </w:r>
      <w:proofErr w:type="spellEnd"/>
      <w:r w:rsidRPr="00403127">
        <w:rPr>
          <w:b/>
        </w:rPr>
        <w:t xml:space="preserve"> 34-36</w:t>
      </w:r>
    </w:p>
    <w:p w:rsidR="00176AAD" w:rsidRPr="002C668B" w:rsidRDefault="00176AAD" w:rsidP="002A1C9D">
      <w:pPr>
        <w:ind w:firstLine="720"/>
      </w:pPr>
    </w:p>
    <w:p w:rsidR="00176AAD" w:rsidRPr="002C668B" w:rsidRDefault="00176AAD" w:rsidP="007A4439">
      <w:pPr>
        <w:pStyle w:val="Heading3"/>
        <w:numPr>
          <w:ilvl w:val="0"/>
          <w:numId w:val="55"/>
        </w:numPr>
      </w:pPr>
      <w:r w:rsidRPr="002C668B">
        <w:t>Repentance</w:t>
      </w:r>
    </w:p>
    <w:p w:rsidR="00176AAD" w:rsidRPr="002C668B" w:rsidRDefault="00176AAD" w:rsidP="00DE1547">
      <w:r w:rsidRPr="002C668B">
        <w:rPr>
          <w:color w:val="000000"/>
        </w:rPr>
        <w:t>"At the end of the days I lifted up mine eyes" -</w:t>
      </w:r>
      <w:proofErr w:type="spellStart"/>
      <w:r w:rsidRPr="002C668B">
        <w:rPr>
          <w:color w:val="000000"/>
        </w:rPr>
        <w:t>vs</w:t>
      </w:r>
      <w:proofErr w:type="spellEnd"/>
      <w:r w:rsidRPr="002C668B">
        <w:rPr>
          <w:color w:val="000000"/>
        </w:rPr>
        <w:t xml:space="preserve"> 34</w:t>
      </w:r>
    </w:p>
    <w:p w:rsidR="00176AAD" w:rsidRPr="002C668B" w:rsidRDefault="00176AAD" w:rsidP="002A1C9D">
      <w:pPr>
        <w:ind w:left="720"/>
      </w:pPr>
    </w:p>
    <w:p w:rsidR="00176AAD" w:rsidRPr="002C668B" w:rsidRDefault="00176AAD" w:rsidP="00A235A9">
      <w:pPr>
        <w:pStyle w:val="Heading3"/>
      </w:pPr>
      <w:r w:rsidRPr="002C668B">
        <w:t>Revelation</w:t>
      </w:r>
    </w:p>
    <w:p w:rsidR="00176AAD" w:rsidRPr="002C668B" w:rsidRDefault="00176AAD" w:rsidP="00403127">
      <w:r w:rsidRPr="002C668B">
        <w:rPr>
          <w:color w:val="000000"/>
        </w:rPr>
        <w:t>“To Heaven”</w:t>
      </w:r>
    </w:p>
    <w:p w:rsidR="00176AAD" w:rsidRPr="002C668B" w:rsidRDefault="00176AAD" w:rsidP="002A1C9D">
      <w:pPr>
        <w:ind w:left="720"/>
      </w:pPr>
    </w:p>
    <w:p w:rsidR="00176AAD" w:rsidRPr="002C668B" w:rsidRDefault="00176AAD" w:rsidP="00A235A9">
      <w:pPr>
        <w:pStyle w:val="Heading3"/>
      </w:pPr>
      <w:r w:rsidRPr="002C668B">
        <w:t>Restoration</w:t>
      </w:r>
    </w:p>
    <w:p w:rsidR="00176AAD" w:rsidRPr="002C668B" w:rsidRDefault="00176AAD" w:rsidP="007A4439">
      <w:pPr>
        <w:pStyle w:val="Heading4"/>
        <w:numPr>
          <w:ilvl w:val="0"/>
          <w:numId w:val="56"/>
        </w:numPr>
      </w:pPr>
      <w:r w:rsidRPr="002C668B">
        <w:t>"Mine understanding returned unto me." -</w:t>
      </w:r>
      <w:proofErr w:type="spellStart"/>
      <w:r w:rsidRPr="002C668B">
        <w:t>vs</w:t>
      </w:r>
      <w:proofErr w:type="spellEnd"/>
      <w:r w:rsidRPr="002C668B">
        <w:t xml:space="preserve"> 34</w:t>
      </w:r>
    </w:p>
    <w:p w:rsidR="00176AAD" w:rsidRPr="002C668B" w:rsidRDefault="00A235A9" w:rsidP="00A235A9">
      <w:pPr>
        <w:pStyle w:val="Heading4"/>
        <w:ind w:left="1080"/>
      </w:pPr>
      <w:r>
        <w:t>"</w:t>
      </w:r>
      <w:r w:rsidR="00176AAD" w:rsidRPr="002C668B">
        <w:t xml:space="preserve">Mine </w:t>
      </w:r>
      <w:proofErr w:type="spellStart"/>
      <w:r w:rsidR="00176AAD" w:rsidRPr="002C668B">
        <w:t>honour</w:t>
      </w:r>
      <w:proofErr w:type="spellEnd"/>
      <w:r w:rsidR="00176AAD" w:rsidRPr="002C668B">
        <w:t xml:space="preserve"> and brightness returned unto me." -</w:t>
      </w:r>
      <w:proofErr w:type="spellStart"/>
      <w:r w:rsidR="00176AAD" w:rsidRPr="002C668B">
        <w:t>vs</w:t>
      </w:r>
      <w:proofErr w:type="spellEnd"/>
      <w:r w:rsidR="00176AAD" w:rsidRPr="002C668B">
        <w:t xml:space="preserve"> 36</w:t>
      </w:r>
    </w:p>
    <w:p w:rsidR="00176AAD" w:rsidRPr="002C668B" w:rsidRDefault="00176AAD" w:rsidP="002A1C9D"/>
    <w:p w:rsidR="00176AAD" w:rsidRPr="002C668B" w:rsidRDefault="00176AAD" w:rsidP="002A1C9D">
      <w:r w:rsidRPr="002C668B">
        <w:rPr>
          <w:b/>
          <w:bCs/>
          <w:color w:val="000000"/>
          <w:sz w:val="30"/>
          <w:szCs w:val="30"/>
        </w:rPr>
        <w:t>VI. The Conclusion -</w:t>
      </w:r>
      <w:proofErr w:type="spellStart"/>
      <w:r w:rsidRPr="002C668B">
        <w:rPr>
          <w:b/>
          <w:bCs/>
          <w:color w:val="000000"/>
          <w:sz w:val="30"/>
          <w:szCs w:val="30"/>
        </w:rPr>
        <w:t>vs</w:t>
      </w:r>
      <w:proofErr w:type="spellEnd"/>
      <w:r w:rsidRPr="002C668B">
        <w:rPr>
          <w:b/>
          <w:bCs/>
          <w:color w:val="000000"/>
          <w:sz w:val="30"/>
          <w:szCs w:val="30"/>
        </w:rPr>
        <w:t xml:space="preserve"> 37</w:t>
      </w:r>
    </w:p>
    <w:p w:rsidR="00A235A9" w:rsidRDefault="00A235A9" w:rsidP="002A1C9D">
      <w:pPr>
        <w:rPr>
          <w:color w:val="000000"/>
        </w:rPr>
      </w:pPr>
    </w:p>
    <w:p w:rsidR="00176AAD" w:rsidRPr="002C668B" w:rsidRDefault="00403127" w:rsidP="002A1C9D">
      <w:r>
        <w:rPr>
          <w:color w:val="000000"/>
        </w:rPr>
        <w:t xml:space="preserve">Nebuchadnezzar: Praise, Extol, </w:t>
      </w:r>
      <w:r w:rsidR="00A235A9" w:rsidRPr="002C668B">
        <w:rPr>
          <w:color w:val="000000"/>
        </w:rPr>
        <w:t>Honor</w:t>
      </w:r>
      <w:r w:rsidR="00176AAD" w:rsidRPr="002C668B">
        <w:rPr>
          <w:color w:val="000000"/>
        </w:rPr>
        <w:t xml:space="preserve"> -</w:t>
      </w:r>
      <w:r w:rsidR="00176AAD" w:rsidRPr="00403127">
        <w:rPr>
          <w:b/>
          <w:color w:val="000000"/>
        </w:rPr>
        <w:t>The King of Heaven</w:t>
      </w:r>
      <w:r w:rsidR="00176AAD" w:rsidRPr="002C668B">
        <w:rPr>
          <w:color w:val="000000"/>
        </w:rPr>
        <w:t xml:space="preserve"> </w:t>
      </w:r>
      <w:r>
        <w:rPr>
          <w:color w:val="000000"/>
        </w:rPr>
        <w:t>–</w:t>
      </w:r>
      <w:r w:rsidR="00176AAD" w:rsidRPr="002C668B">
        <w:rPr>
          <w:color w:val="000000"/>
        </w:rPr>
        <w:t>Truth</w:t>
      </w:r>
      <w:r>
        <w:rPr>
          <w:color w:val="000000"/>
        </w:rPr>
        <w:t xml:space="preserve">, </w:t>
      </w:r>
      <w:r w:rsidR="00176AAD" w:rsidRPr="002C668B">
        <w:rPr>
          <w:color w:val="000000"/>
        </w:rPr>
        <w:t>ways</w:t>
      </w:r>
      <w:r>
        <w:rPr>
          <w:color w:val="000000"/>
        </w:rPr>
        <w:t>,</w:t>
      </w:r>
      <w:r w:rsidR="00176AAD" w:rsidRPr="002C668B">
        <w:rPr>
          <w:color w:val="000000"/>
        </w:rPr>
        <w:t xml:space="preserve"> judgment. </w:t>
      </w:r>
    </w:p>
    <w:p w:rsidR="00176AAD" w:rsidRPr="002C668B" w:rsidRDefault="00176AAD" w:rsidP="007A4439">
      <w:pPr>
        <w:pStyle w:val="Heading3"/>
        <w:numPr>
          <w:ilvl w:val="0"/>
          <w:numId w:val="51"/>
        </w:numPr>
      </w:pPr>
      <w:r w:rsidRPr="00403127">
        <w:rPr>
          <w:b/>
          <w:bCs/>
        </w:rPr>
        <w:t>Regeneration</w:t>
      </w:r>
      <w:r w:rsidR="00403127">
        <w:t xml:space="preserve"> – “I </w:t>
      </w:r>
      <w:r w:rsidRPr="002C668B">
        <w:t xml:space="preserve">praise and extol and </w:t>
      </w:r>
      <w:proofErr w:type="spellStart"/>
      <w:r w:rsidRPr="002C668B">
        <w:t>honour</w:t>
      </w:r>
      <w:proofErr w:type="spellEnd"/>
      <w:r w:rsidRPr="002C668B">
        <w:t xml:space="preserve"> the King of Heaven.”</w:t>
      </w:r>
    </w:p>
    <w:p w:rsidR="00176AAD" w:rsidRPr="002C668B" w:rsidRDefault="00176AAD" w:rsidP="00403127">
      <w:pPr>
        <w:pStyle w:val="Heading3"/>
      </w:pPr>
      <w:r w:rsidRPr="002C668B">
        <w:rPr>
          <w:b/>
          <w:bCs/>
        </w:rPr>
        <w:t>Recognition -</w:t>
      </w:r>
      <w:r w:rsidRPr="002C668B">
        <w:t xml:space="preserve"> “All whose works are </w:t>
      </w:r>
      <w:proofErr w:type="gramStart"/>
      <w:r w:rsidRPr="002C668B">
        <w:t>truth.</w:t>
      </w:r>
      <w:proofErr w:type="gramEnd"/>
      <w:r w:rsidRPr="002C668B">
        <w:t>”</w:t>
      </w:r>
    </w:p>
    <w:p w:rsidR="00176AAD" w:rsidRPr="00A235A9" w:rsidRDefault="00176AAD" w:rsidP="002A1C9D">
      <w:pPr>
        <w:pStyle w:val="Heading3"/>
      </w:pPr>
      <w:r w:rsidRPr="002C668B">
        <w:rPr>
          <w:b/>
          <w:bCs/>
        </w:rPr>
        <w:t xml:space="preserve">Revival </w:t>
      </w:r>
      <w:r w:rsidRPr="002C668B">
        <w:t xml:space="preserve">- This is the King on the throne praising and </w:t>
      </w:r>
      <w:r w:rsidR="00A235A9" w:rsidRPr="002C668B">
        <w:t>honoring</w:t>
      </w:r>
      <w:r w:rsidRPr="002C668B">
        <w:t xml:space="preserve"> the Lord.</w:t>
      </w:r>
      <w:r w:rsidR="00403127">
        <w:t xml:space="preserve"> </w:t>
      </w:r>
    </w:p>
    <w:p w:rsidR="002D196A" w:rsidRPr="002D196A" w:rsidRDefault="002D196A" w:rsidP="002D196A">
      <w:pPr>
        <w:pStyle w:val="Heading2"/>
        <w:numPr>
          <w:ilvl w:val="0"/>
          <w:numId w:val="0"/>
        </w:numPr>
        <w:ind w:left="360" w:hanging="360"/>
        <w:jc w:val="center"/>
      </w:pPr>
      <w:bookmarkStart w:id="60" w:name="OLE_LINK11"/>
      <w:bookmarkStart w:id="61" w:name="OLE_LINK12"/>
      <w:bookmarkStart w:id="62" w:name="_Toc245407434"/>
      <w:r w:rsidRPr="002D196A">
        <w:lastRenderedPageBreak/>
        <w:t>Study Questions</w:t>
      </w:r>
      <w:r>
        <w:t xml:space="preserve"> </w:t>
      </w:r>
      <w:r w:rsidRPr="002D196A">
        <w:t>6</w:t>
      </w:r>
    </w:p>
    <w:p w:rsidR="002D196A" w:rsidRPr="002D196A" w:rsidRDefault="002D196A" w:rsidP="002D196A">
      <w:bookmarkStart w:id="63" w:name="OLE_LINK13"/>
      <w:bookmarkStart w:id="64" w:name="OLE_LINK14"/>
      <w:bookmarkEnd w:id="60"/>
      <w:bookmarkEnd w:id="61"/>
    </w:p>
    <w:p w:rsidR="002D196A" w:rsidRPr="006233B5" w:rsidRDefault="002D196A" w:rsidP="007A4439">
      <w:pPr>
        <w:numPr>
          <w:ilvl w:val="0"/>
          <w:numId w:val="14"/>
        </w:numPr>
        <w:tabs>
          <w:tab w:val="clear" w:pos="720"/>
        </w:tabs>
        <w:ind w:left="360"/>
        <w:rPr>
          <w:color w:val="000000" w:themeColor="text1"/>
        </w:rPr>
      </w:pPr>
      <w:r w:rsidRPr="006233B5">
        <w:rPr>
          <w:color w:val="000000" w:themeColor="text1"/>
        </w:rPr>
        <w:t>What was Nebuchadnezzar’s decree concerning the image that he had made?</w:t>
      </w:r>
    </w:p>
    <w:p w:rsidR="002D196A" w:rsidRPr="003D083A" w:rsidRDefault="007C09FB" w:rsidP="002D196A">
      <w:pPr>
        <w:ind w:left="360"/>
        <w:rPr>
          <w:color w:val="FFFFFF" w:themeColor="background1"/>
          <w:u w:val="single"/>
        </w:rPr>
      </w:pPr>
      <w:r w:rsidRPr="003D083A">
        <w:rPr>
          <w:color w:val="FFFFFF" w:themeColor="background1"/>
          <w:u w:val="single"/>
        </w:rPr>
        <w:t xml:space="preserve">When </w:t>
      </w:r>
      <w:r w:rsidR="00E471AF" w:rsidRPr="003D083A">
        <w:rPr>
          <w:color w:val="FFFFFF" w:themeColor="background1"/>
          <w:u w:val="single"/>
        </w:rPr>
        <w:t>music played</w:t>
      </w:r>
      <w:r w:rsidR="002D196A" w:rsidRPr="003D083A">
        <w:rPr>
          <w:color w:val="FFFFFF" w:themeColor="background1"/>
          <w:u w:val="single"/>
        </w:rPr>
        <w:t xml:space="preserve"> </w:t>
      </w:r>
      <w:r w:rsidRPr="003D083A">
        <w:rPr>
          <w:color w:val="FFFFFF" w:themeColor="background1"/>
          <w:u w:val="single"/>
        </w:rPr>
        <w:t xml:space="preserve">all </w:t>
      </w:r>
      <w:proofErr w:type="gramStart"/>
      <w:r w:rsidRPr="003D083A">
        <w:rPr>
          <w:color w:val="FFFFFF" w:themeColor="background1"/>
          <w:u w:val="single"/>
        </w:rPr>
        <w:t>were</w:t>
      </w:r>
      <w:proofErr w:type="gramEnd"/>
      <w:r w:rsidRPr="003D083A">
        <w:rPr>
          <w:color w:val="FFFFFF" w:themeColor="background1"/>
          <w:u w:val="single"/>
        </w:rPr>
        <w:t xml:space="preserve"> to</w:t>
      </w:r>
      <w:r w:rsidR="002D196A" w:rsidRPr="003D083A">
        <w:rPr>
          <w:color w:val="FFFFFF" w:themeColor="background1"/>
          <w:u w:val="single"/>
        </w:rPr>
        <w:t xml:space="preserve"> fall dow</w:t>
      </w:r>
      <w:r w:rsidRPr="003D083A">
        <w:rPr>
          <w:color w:val="FFFFFF" w:themeColor="background1"/>
          <w:u w:val="single"/>
        </w:rPr>
        <w:t xml:space="preserve">n and worship the golden image or be </w:t>
      </w:r>
      <w:r w:rsidR="00520E90" w:rsidRPr="003D083A">
        <w:rPr>
          <w:color w:val="FFFFFF" w:themeColor="background1"/>
          <w:u w:val="single"/>
        </w:rPr>
        <w:t>burned</w:t>
      </w:r>
      <w:r w:rsidR="00E471AF" w:rsidRPr="003D083A">
        <w:rPr>
          <w:color w:val="FFFFFF" w:themeColor="background1"/>
          <w:u w:val="single"/>
        </w:rPr>
        <w:t>.</w:t>
      </w:r>
    </w:p>
    <w:p w:rsidR="002D196A" w:rsidRPr="0017670F" w:rsidRDefault="002D196A" w:rsidP="007A4439">
      <w:pPr>
        <w:numPr>
          <w:ilvl w:val="0"/>
          <w:numId w:val="14"/>
        </w:numPr>
        <w:tabs>
          <w:tab w:val="clear" w:pos="720"/>
        </w:tabs>
        <w:ind w:left="360"/>
        <w:rPr>
          <w:color w:val="000000" w:themeColor="text1"/>
        </w:rPr>
      </w:pPr>
      <w:r w:rsidRPr="006233B5">
        <w:rPr>
          <w:color w:val="000000" w:themeColor="text1"/>
        </w:rPr>
        <w:t>Why did he make the image?</w:t>
      </w:r>
      <w:r w:rsidR="0017670F">
        <w:rPr>
          <w:color w:val="000000" w:themeColor="text1"/>
        </w:rPr>
        <w:t xml:space="preserve"> </w:t>
      </w:r>
      <w:r w:rsidR="007C09FB" w:rsidRPr="003D083A">
        <w:rPr>
          <w:color w:val="FFFFFF" w:themeColor="background1"/>
          <w:u w:val="single"/>
        </w:rPr>
        <w:t>The downfall of his kingdom had been foretold therefore he sought to strengthen it</w:t>
      </w:r>
      <w:r w:rsidRPr="003D083A">
        <w:rPr>
          <w:color w:val="FFFFFF" w:themeColor="background1"/>
          <w:u w:val="single"/>
        </w:rPr>
        <w:t xml:space="preserve"> and </w:t>
      </w:r>
      <w:r w:rsidR="007C09FB" w:rsidRPr="003D083A">
        <w:rPr>
          <w:color w:val="FFFFFF" w:themeColor="background1"/>
          <w:u w:val="single"/>
        </w:rPr>
        <w:t xml:space="preserve">it was out of pride, the image was of </w:t>
      </w:r>
      <w:proofErr w:type="gramStart"/>
      <w:r w:rsidR="007C09FB" w:rsidRPr="003D083A">
        <w:rPr>
          <w:color w:val="FFFFFF" w:themeColor="background1"/>
          <w:u w:val="single"/>
        </w:rPr>
        <w:t>himself</w:t>
      </w:r>
      <w:proofErr w:type="gramEnd"/>
      <w:r w:rsidRPr="003D083A">
        <w:rPr>
          <w:color w:val="FFFFFF" w:themeColor="background1"/>
          <w:u w:val="single"/>
        </w:rPr>
        <w:t>.</w:t>
      </w:r>
    </w:p>
    <w:p w:rsidR="002D196A" w:rsidRPr="003D083A" w:rsidRDefault="002D196A" w:rsidP="007A4439">
      <w:pPr>
        <w:numPr>
          <w:ilvl w:val="0"/>
          <w:numId w:val="14"/>
        </w:numPr>
        <w:tabs>
          <w:tab w:val="clear" w:pos="720"/>
        </w:tabs>
        <w:ind w:left="360"/>
        <w:rPr>
          <w:color w:val="FFFFFF" w:themeColor="background1"/>
        </w:rPr>
      </w:pPr>
      <w:r w:rsidRPr="006233B5">
        <w:rPr>
          <w:color w:val="000000" w:themeColor="text1"/>
        </w:rPr>
        <w:t>What does this image set forth?</w:t>
      </w:r>
      <w:r w:rsidR="00AB462E">
        <w:rPr>
          <w:color w:val="000000" w:themeColor="text1"/>
        </w:rPr>
        <w:t xml:space="preserve"> </w:t>
      </w:r>
      <w:r w:rsidR="00E471AF" w:rsidRPr="003D083A">
        <w:rPr>
          <w:color w:val="FFFFFF" w:themeColor="background1"/>
          <w:u w:val="single"/>
        </w:rPr>
        <w:t>This image</w:t>
      </w:r>
      <w:r w:rsidRPr="003D083A">
        <w:rPr>
          <w:color w:val="FFFFFF" w:themeColor="background1"/>
          <w:u w:val="single"/>
        </w:rPr>
        <w:t xml:space="preserve"> sets forth the power and glory of man.</w:t>
      </w:r>
    </w:p>
    <w:p w:rsidR="002D196A" w:rsidRPr="006233B5" w:rsidRDefault="002D196A" w:rsidP="002D196A">
      <w:pPr>
        <w:ind w:left="360"/>
        <w:rPr>
          <w:color w:val="000000" w:themeColor="text1"/>
        </w:rPr>
      </w:pPr>
    </w:p>
    <w:p w:rsidR="002D196A" w:rsidRPr="007C09FB" w:rsidRDefault="002D196A" w:rsidP="007A4439">
      <w:pPr>
        <w:numPr>
          <w:ilvl w:val="0"/>
          <w:numId w:val="14"/>
        </w:numPr>
        <w:tabs>
          <w:tab w:val="clear" w:pos="720"/>
        </w:tabs>
        <w:ind w:left="360"/>
        <w:rPr>
          <w:color w:val="000000" w:themeColor="text1"/>
        </w:rPr>
      </w:pPr>
      <w:r w:rsidRPr="006233B5">
        <w:rPr>
          <w:color w:val="000000" w:themeColor="text1"/>
        </w:rPr>
        <w:t>What number did this image bear?</w:t>
      </w:r>
      <w:r w:rsidR="007C09FB">
        <w:rPr>
          <w:color w:val="000000" w:themeColor="text1"/>
        </w:rPr>
        <w:t xml:space="preserve"> </w:t>
      </w:r>
      <w:r w:rsidR="007C09FB" w:rsidRPr="003D083A">
        <w:rPr>
          <w:color w:val="FFFFFF" w:themeColor="background1"/>
          <w:u w:val="single"/>
        </w:rPr>
        <w:t>6</w:t>
      </w:r>
    </w:p>
    <w:p w:rsidR="002D196A" w:rsidRPr="003D083A" w:rsidRDefault="002D196A" w:rsidP="007A4439">
      <w:pPr>
        <w:numPr>
          <w:ilvl w:val="0"/>
          <w:numId w:val="14"/>
        </w:numPr>
        <w:tabs>
          <w:tab w:val="clear" w:pos="720"/>
        </w:tabs>
        <w:ind w:left="360"/>
        <w:rPr>
          <w:color w:val="FFFFFF" w:themeColor="background1"/>
        </w:rPr>
      </w:pPr>
      <w:r w:rsidRPr="006233B5">
        <w:rPr>
          <w:color w:val="000000" w:themeColor="text1"/>
        </w:rPr>
        <w:t>What was the sign that was given for the people to worship?</w:t>
      </w:r>
      <w:r w:rsidR="0017670F">
        <w:rPr>
          <w:color w:val="000000" w:themeColor="text1"/>
        </w:rPr>
        <w:t xml:space="preserve"> </w:t>
      </w:r>
      <w:r w:rsidRPr="003D083A">
        <w:rPr>
          <w:color w:val="FFFFFF" w:themeColor="background1"/>
          <w:u w:val="single"/>
        </w:rPr>
        <w:t>When music</w:t>
      </w:r>
      <w:r w:rsidR="0017670F" w:rsidRPr="003D083A">
        <w:rPr>
          <w:color w:val="FFFFFF" w:themeColor="background1"/>
          <w:u w:val="single"/>
        </w:rPr>
        <w:t xml:space="preserve"> played</w:t>
      </w:r>
      <w:r w:rsidRPr="003D083A">
        <w:rPr>
          <w:color w:val="FFFFFF" w:themeColor="background1"/>
          <w:u w:val="single"/>
        </w:rPr>
        <w:t>.</w:t>
      </w:r>
    </w:p>
    <w:p w:rsidR="002D196A" w:rsidRPr="00AB462E" w:rsidRDefault="002D196A" w:rsidP="007A4439">
      <w:pPr>
        <w:numPr>
          <w:ilvl w:val="0"/>
          <w:numId w:val="14"/>
        </w:numPr>
        <w:tabs>
          <w:tab w:val="clear" w:pos="720"/>
        </w:tabs>
        <w:ind w:left="360"/>
        <w:rPr>
          <w:color w:val="000000" w:themeColor="text1"/>
        </w:rPr>
      </w:pPr>
      <w:r w:rsidRPr="006233B5">
        <w:rPr>
          <w:color w:val="000000" w:themeColor="text1"/>
        </w:rPr>
        <w:t>How many different kinds of instruments were used?</w:t>
      </w:r>
      <w:r w:rsidR="00AB462E">
        <w:rPr>
          <w:color w:val="000000" w:themeColor="text1"/>
        </w:rPr>
        <w:t xml:space="preserve"> </w:t>
      </w:r>
      <w:r w:rsidR="00AB462E" w:rsidRPr="003D083A">
        <w:rPr>
          <w:color w:val="FFFFFF" w:themeColor="background1"/>
          <w:u w:val="single"/>
        </w:rPr>
        <w:t>S</w:t>
      </w:r>
      <w:r w:rsidRPr="003D083A">
        <w:rPr>
          <w:color w:val="FFFFFF" w:themeColor="background1"/>
          <w:u w:val="single"/>
        </w:rPr>
        <w:t>i</w:t>
      </w:r>
      <w:r w:rsidR="00AB462E" w:rsidRPr="003D083A">
        <w:rPr>
          <w:color w:val="FFFFFF" w:themeColor="background1"/>
          <w:u w:val="single"/>
        </w:rPr>
        <w:t>x different kinds</w:t>
      </w:r>
      <w:r w:rsidRPr="003D083A">
        <w:rPr>
          <w:color w:val="FFFFFF" w:themeColor="background1"/>
          <w:u w:val="single"/>
        </w:rPr>
        <w:t xml:space="preserve"> were used.</w:t>
      </w:r>
      <w:r w:rsidRPr="00AB462E">
        <w:rPr>
          <w:color w:val="000000" w:themeColor="text1"/>
          <w:u w:val="single"/>
        </w:rPr>
        <w:t xml:space="preserve"> </w:t>
      </w:r>
    </w:p>
    <w:p w:rsidR="002D196A" w:rsidRPr="006233B5" w:rsidRDefault="00AB462E" w:rsidP="007A4439">
      <w:pPr>
        <w:numPr>
          <w:ilvl w:val="0"/>
          <w:numId w:val="14"/>
        </w:numPr>
        <w:tabs>
          <w:tab w:val="clear" w:pos="720"/>
        </w:tabs>
        <w:ind w:left="360"/>
        <w:rPr>
          <w:color w:val="000000" w:themeColor="text1"/>
        </w:rPr>
      </w:pPr>
      <w:r>
        <w:rPr>
          <w:color w:val="000000" w:themeColor="text1"/>
        </w:rPr>
        <w:t xml:space="preserve">Why did the three </w:t>
      </w:r>
      <w:proofErr w:type="gramStart"/>
      <w:r>
        <w:rPr>
          <w:color w:val="000000" w:themeColor="text1"/>
        </w:rPr>
        <w:t>Hebrew</w:t>
      </w:r>
      <w:r w:rsidR="002D196A" w:rsidRPr="006233B5">
        <w:rPr>
          <w:color w:val="000000" w:themeColor="text1"/>
        </w:rPr>
        <w:t>s</w:t>
      </w:r>
      <w:proofErr w:type="gramEnd"/>
      <w:r w:rsidR="002D196A" w:rsidRPr="006233B5">
        <w:rPr>
          <w:color w:val="000000" w:themeColor="text1"/>
        </w:rPr>
        <w:t xml:space="preserve"> defy the king’s decree?</w:t>
      </w:r>
    </w:p>
    <w:p w:rsidR="002D196A" w:rsidRPr="003D083A" w:rsidRDefault="002D196A" w:rsidP="002D196A">
      <w:pPr>
        <w:ind w:left="360"/>
        <w:rPr>
          <w:color w:val="FFFFFF" w:themeColor="background1"/>
          <w:u w:val="single"/>
        </w:rPr>
      </w:pPr>
      <w:proofErr w:type="gramStart"/>
      <w:r w:rsidRPr="003D083A">
        <w:rPr>
          <w:color w:val="FFFFFF" w:themeColor="background1"/>
          <w:u w:val="single"/>
        </w:rPr>
        <w:t>Because God said not to bow down before any graven image.</w:t>
      </w:r>
      <w:proofErr w:type="gramEnd"/>
      <w:r w:rsidRPr="003D083A">
        <w:rPr>
          <w:color w:val="FFFFFF" w:themeColor="background1"/>
          <w:u w:val="single"/>
        </w:rPr>
        <w:t xml:space="preserve"> (Exodus 20:4-5)</w:t>
      </w:r>
    </w:p>
    <w:p w:rsidR="002D196A" w:rsidRPr="00AB462E" w:rsidRDefault="002D196A" w:rsidP="007A4439">
      <w:pPr>
        <w:numPr>
          <w:ilvl w:val="0"/>
          <w:numId w:val="14"/>
        </w:numPr>
        <w:tabs>
          <w:tab w:val="clear" w:pos="720"/>
        </w:tabs>
        <w:ind w:left="360"/>
        <w:rPr>
          <w:color w:val="000000" w:themeColor="text1"/>
        </w:rPr>
      </w:pPr>
      <w:r w:rsidRPr="006233B5">
        <w:rPr>
          <w:color w:val="000000" w:themeColor="text1"/>
        </w:rPr>
        <w:t>What is the principle of faith?</w:t>
      </w:r>
      <w:r w:rsidR="00AB462E">
        <w:rPr>
          <w:color w:val="000000" w:themeColor="text1"/>
        </w:rPr>
        <w:t xml:space="preserve"> </w:t>
      </w:r>
      <w:r w:rsidRPr="003D083A">
        <w:rPr>
          <w:color w:val="FFFFFF" w:themeColor="background1"/>
          <w:u w:val="single"/>
        </w:rPr>
        <w:t>Knowledge is the principle of faith.</w:t>
      </w:r>
    </w:p>
    <w:p w:rsidR="002D196A" w:rsidRPr="00AB462E" w:rsidRDefault="002D196A" w:rsidP="007A4439">
      <w:pPr>
        <w:numPr>
          <w:ilvl w:val="0"/>
          <w:numId w:val="14"/>
        </w:numPr>
        <w:tabs>
          <w:tab w:val="clear" w:pos="720"/>
        </w:tabs>
        <w:ind w:left="360"/>
        <w:rPr>
          <w:color w:val="000000" w:themeColor="text1"/>
        </w:rPr>
      </w:pPr>
      <w:r w:rsidRPr="006233B5">
        <w:rPr>
          <w:color w:val="000000" w:themeColor="text1"/>
        </w:rPr>
        <w:t>What is the persistence of faith?</w:t>
      </w:r>
      <w:r w:rsidR="00AB462E">
        <w:rPr>
          <w:color w:val="000000" w:themeColor="text1"/>
        </w:rPr>
        <w:t xml:space="preserve"> </w:t>
      </w:r>
      <w:r w:rsidRPr="003D083A">
        <w:rPr>
          <w:color w:val="FFFFFF" w:themeColor="background1"/>
          <w:u w:val="single"/>
        </w:rPr>
        <w:t>Courage is the persistence of faith.</w:t>
      </w:r>
      <w:r w:rsidRPr="00AB462E">
        <w:rPr>
          <w:color w:val="000000" w:themeColor="text1"/>
          <w:u w:val="single"/>
        </w:rPr>
        <w:t xml:space="preserve"> </w:t>
      </w:r>
    </w:p>
    <w:p w:rsidR="002D196A" w:rsidRPr="003D083A" w:rsidRDefault="002D196A" w:rsidP="007A4439">
      <w:pPr>
        <w:numPr>
          <w:ilvl w:val="0"/>
          <w:numId w:val="14"/>
        </w:numPr>
        <w:tabs>
          <w:tab w:val="clear" w:pos="720"/>
        </w:tabs>
        <w:ind w:left="540" w:hanging="540"/>
        <w:rPr>
          <w:color w:val="FFFFFF" w:themeColor="background1"/>
        </w:rPr>
      </w:pPr>
      <w:r w:rsidRPr="006233B5">
        <w:rPr>
          <w:color w:val="000000" w:themeColor="text1"/>
        </w:rPr>
        <w:t>What is the pledge of faith?</w:t>
      </w:r>
      <w:r w:rsidR="00AB462E">
        <w:rPr>
          <w:color w:val="000000" w:themeColor="text1"/>
        </w:rPr>
        <w:t xml:space="preserve"> </w:t>
      </w:r>
      <w:r w:rsidRPr="003D083A">
        <w:rPr>
          <w:color w:val="FFFFFF" w:themeColor="background1"/>
          <w:u w:val="single"/>
        </w:rPr>
        <w:t>Dedication is the pledge of faith.</w:t>
      </w:r>
    </w:p>
    <w:p w:rsidR="002D196A" w:rsidRPr="00AB462E" w:rsidRDefault="002D196A" w:rsidP="007A4439">
      <w:pPr>
        <w:numPr>
          <w:ilvl w:val="0"/>
          <w:numId w:val="14"/>
        </w:numPr>
        <w:tabs>
          <w:tab w:val="clear" w:pos="720"/>
        </w:tabs>
        <w:ind w:left="540" w:hanging="540"/>
        <w:rPr>
          <w:color w:val="000000" w:themeColor="text1"/>
        </w:rPr>
      </w:pPr>
      <w:r w:rsidRPr="006233B5">
        <w:rPr>
          <w:color w:val="000000" w:themeColor="text1"/>
        </w:rPr>
        <w:t xml:space="preserve">What happened to the king when the three Hebrews </w:t>
      </w:r>
      <w:r w:rsidR="00AB462E">
        <w:rPr>
          <w:color w:val="000000" w:themeColor="text1"/>
        </w:rPr>
        <w:t>answered</w:t>
      </w:r>
      <w:r w:rsidRPr="006233B5">
        <w:rPr>
          <w:color w:val="000000" w:themeColor="text1"/>
        </w:rPr>
        <w:t>?</w:t>
      </w:r>
      <w:r w:rsidR="00AB462E">
        <w:rPr>
          <w:color w:val="000000" w:themeColor="text1"/>
        </w:rPr>
        <w:t xml:space="preserve"> </w:t>
      </w:r>
      <w:r w:rsidR="00AB462E" w:rsidRPr="003D083A">
        <w:rPr>
          <w:color w:val="FFFFFF" w:themeColor="background1"/>
          <w:u w:val="single"/>
        </w:rPr>
        <w:t>He lost his</w:t>
      </w:r>
      <w:r w:rsidRPr="003D083A">
        <w:rPr>
          <w:color w:val="FFFFFF" w:themeColor="background1"/>
          <w:u w:val="single"/>
        </w:rPr>
        <w:t xml:space="preserve"> temper.</w:t>
      </w:r>
      <w:r w:rsidRPr="00AB462E">
        <w:rPr>
          <w:color w:val="000000" w:themeColor="text1"/>
          <w:u w:val="single"/>
        </w:rPr>
        <w:t xml:space="preserve"> </w:t>
      </w:r>
    </w:p>
    <w:p w:rsidR="002D196A" w:rsidRPr="006233B5" w:rsidRDefault="002D196A" w:rsidP="002D196A">
      <w:pPr>
        <w:ind w:left="540"/>
        <w:rPr>
          <w:color w:val="000000" w:themeColor="text1"/>
        </w:rPr>
      </w:pPr>
    </w:p>
    <w:p w:rsidR="002D196A" w:rsidRPr="00AB462E" w:rsidRDefault="002D196A" w:rsidP="007A4439">
      <w:pPr>
        <w:numPr>
          <w:ilvl w:val="0"/>
          <w:numId w:val="14"/>
        </w:numPr>
        <w:tabs>
          <w:tab w:val="clear" w:pos="720"/>
        </w:tabs>
        <w:ind w:left="540" w:hanging="540"/>
        <w:rPr>
          <w:color w:val="000000" w:themeColor="text1"/>
        </w:rPr>
      </w:pPr>
      <w:r w:rsidRPr="006233B5">
        <w:rPr>
          <w:color w:val="000000" w:themeColor="text1"/>
        </w:rPr>
        <w:t xml:space="preserve">What was done to the furnace </w:t>
      </w:r>
      <w:r w:rsidR="00AB462E">
        <w:rPr>
          <w:color w:val="000000" w:themeColor="text1"/>
        </w:rPr>
        <w:t>after their</w:t>
      </w:r>
      <w:r w:rsidRPr="006233B5">
        <w:rPr>
          <w:color w:val="000000" w:themeColor="text1"/>
        </w:rPr>
        <w:t xml:space="preserve"> answer?</w:t>
      </w:r>
      <w:r w:rsidR="00AB462E">
        <w:rPr>
          <w:color w:val="000000" w:themeColor="text1"/>
          <w:u w:val="single"/>
        </w:rPr>
        <w:t xml:space="preserve"> </w:t>
      </w:r>
      <w:r w:rsidR="00AB462E" w:rsidRPr="003D083A">
        <w:rPr>
          <w:color w:val="FFFFFF" w:themeColor="background1"/>
          <w:u w:val="single"/>
        </w:rPr>
        <w:t>It</w:t>
      </w:r>
      <w:r w:rsidRPr="003D083A">
        <w:rPr>
          <w:color w:val="FFFFFF" w:themeColor="background1"/>
          <w:u w:val="single"/>
        </w:rPr>
        <w:t xml:space="preserve"> was heated seven times hotter.</w:t>
      </w:r>
      <w:r w:rsidRPr="00AB462E">
        <w:rPr>
          <w:color w:val="000000" w:themeColor="text1"/>
          <w:u w:val="single"/>
        </w:rPr>
        <w:t xml:space="preserve"> </w:t>
      </w:r>
    </w:p>
    <w:p w:rsidR="002D196A" w:rsidRPr="006233B5" w:rsidRDefault="002D196A" w:rsidP="007A4439">
      <w:pPr>
        <w:numPr>
          <w:ilvl w:val="0"/>
          <w:numId w:val="14"/>
        </w:numPr>
        <w:tabs>
          <w:tab w:val="clear" w:pos="720"/>
        </w:tabs>
        <w:ind w:left="540" w:hanging="540"/>
        <w:rPr>
          <w:color w:val="000000" w:themeColor="text1"/>
        </w:rPr>
      </w:pPr>
      <w:r w:rsidRPr="006233B5">
        <w:rPr>
          <w:color w:val="000000" w:themeColor="text1"/>
        </w:rPr>
        <w:t>What happened to the men that cast the three Hebrews into the furnace?</w:t>
      </w:r>
    </w:p>
    <w:p w:rsidR="002D196A" w:rsidRPr="003D083A" w:rsidRDefault="002D196A" w:rsidP="002D196A">
      <w:pPr>
        <w:ind w:left="540"/>
        <w:rPr>
          <w:color w:val="FFFFFF" w:themeColor="background1"/>
          <w:u w:val="single"/>
        </w:rPr>
      </w:pPr>
      <w:r w:rsidRPr="003D083A">
        <w:rPr>
          <w:color w:val="FFFFFF" w:themeColor="background1"/>
          <w:u w:val="single"/>
        </w:rPr>
        <w:t xml:space="preserve">They </w:t>
      </w:r>
      <w:r w:rsidR="00AB462E" w:rsidRPr="003D083A">
        <w:rPr>
          <w:color w:val="FFFFFF" w:themeColor="background1"/>
          <w:u w:val="single"/>
        </w:rPr>
        <w:t>were killed by the heat of the furnace.</w:t>
      </w:r>
      <w:r w:rsidRPr="003D083A">
        <w:rPr>
          <w:color w:val="FFFFFF" w:themeColor="background1"/>
          <w:u w:val="single"/>
        </w:rPr>
        <w:t xml:space="preserve"> </w:t>
      </w:r>
    </w:p>
    <w:p w:rsidR="002D196A" w:rsidRPr="00AB462E" w:rsidRDefault="002D196A" w:rsidP="007A4439">
      <w:pPr>
        <w:numPr>
          <w:ilvl w:val="0"/>
          <w:numId w:val="14"/>
        </w:numPr>
        <w:tabs>
          <w:tab w:val="clear" w:pos="720"/>
        </w:tabs>
        <w:ind w:left="540" w:hanging="540"/>
        <w:rPr>
          <w:color w:val="000000" w:themeColor="text1"/>
        </w:rPr>
      </w:pPr>
      <w:r w:rsidRPr="006233B5">
        <w:rPr>
          <w:color w:val="000000" w:themeColor="text1"/>
        </w:rPr>
        <w:t xml:space="preserve">Tell something about the </w:t>
      </w:r>
      <w:r w:rsidR="00AB462E">
        <w:rPr>
          <w:color w:val="000000" w:themeColor="text1"/>
        </w:rPr>
        <w:t xml:space="preserve">fiery furnace </w:t>
      </w:r>
      <w:r w:rsidRPr="006233B5">
        <w:rPr>
          <w:color w:val="000000" w:themeColor="text1"/>
        </w:rPr>
        <w:t>deliverance?</w:t>
      </w:r>
      <w:r w:rsidR="00AB462E">
        <w:rPr>
          <w:color w:val="000000" w:themeColor="text1"/>
        </w:rPr>
        <w:t xml:space="preserve"> </w:t>
      </w:r>
      <w:r w:rsidRPr="003D083A">
        <w:rPr>
          <w:color w:val="FFFFFF" w:themeColor="background1"/>
          <w:u w:val="single"/>
        </w:rPr>
        <w:t>Jesus broke their bonds.</w:t>
      </w:r>
      <w:r w:rsidRPr="00AB462E">
        <w:rPr>
          <w:color w:val="000000" w:themeColor="text1"/>
          <w:u w:val="single"/>
        </w:rPr>
        <w:t xml:space="preserve"> </w:t>
      </w:r>
    </w:p>
    <w:p w:rsidR="002D196A" w:rsidRPr="006233B5" w:rsidRDefault="002D196A" w:rsidP="002D196A">
      <w:pPr>
        <w:ind w:left="540"/>
        <w:rPr>
          <w:color w:val="000000" w:themeColor="text1"/>
        </w:rPr>
      </w:pPr>
    </w:p>
    <w:p w:rsidR="002D196A" w:rsidRPr="00AB462E" w:rsidRDefault="002D196A" w:rsidP="007A4439">
      <w:pPr>
        <w:numPr>
          <w:ilvl w:val="0"/>
          <w:numId w:val="14"/>
        </w:numPr>
        <w:tabs>
          <w:tab w:val="clear" w:pos="720"/>
        </w:tabs>
        <w:ind w:left="540" w:hanging="540"/>
        <w:rPr>
          <w:color w:val="000000" w:themeColor="text1"/>
        </w:rPr>
      </w:pPr>
      <w:r w:rsidRPr="006233B5">
        <w:rPr>
          <w:color w:val="000000" w:themeColor="text1"/>
        </w:rPr>
        <w:t>What was the king’s confession?</w:t>
      </w:r>
      <w:r w:rsidR="00AB462E">
        <w:rPr>
          <w:color w:val="000000" w:themeColor="text1"/>
        </w:rPr>
        <w:t xml:space="preserve"> </w:t>
      </w:r>
      <w:r w:rsidR="00AB462E" w:rsidRPr="003D083A">
        <w:rPr>
          <w:color w:val="FFFFFF" w:themeColor="background1"/>
          <w:u w:val="single"/>
        </w:rPr>
        <w:t>He recognized</w:t>
      </w:r>
      <w:r w:rsidRPr="003D083A">
        <w:rPr>
          <w:color w:val="FFFFFF" w:themeColor="background1"/>
          <w:u w:val="single"/>
        </w:rPr>
        <w:t xml:space="preserve"> God, Faith, and real Religion.</w:t>
      </w:r>
      <w:r w:rsidRPr="00AB462E">
        <w:rPr>
          <w:color w:val="000000" w:themeColor="text1"/>
          <w:u w:val="single"/>
        </w:rPr>
        <w:t xml:space="preserve"> </w:t>
      </w:r>
    </w:p>
    <w:p w:rsidR="002D196A" w:rsidRPr="006233B5" w:rsidRDefault="002D196A" w:rsidP="002D196A">
      <w:pPr>
        <w:ind w:left="540"/>
        <w:rPr>
          <w:color w:val="000000" w:themeColor="text1"/>
        </w:rPr>
      </w:pPr>
    </w:p>
    <w:p w:rsidR="002D196A" w:rsidRPr="003D083A" w:rsidRDefault="002D196A" w:rsidP="007A4439">
      <w:pPr>
        <w:numPr>
          <w:ilvl w:val="0"/>
          <w:numId w:val="14"/>
        </w:numPr>
        <w:tabs>
          <w:tab w:val="clear" w:pos="720"/>
        </w:tabs>
        <w:ind w:left="540" w:hanging="540"/>
        <w:rPr>
          <w:color w:val="FFFFFF" w:themeColor="background1"/>
        </w:rPr>
      </w:pPr>
      <w:r w:rsidRPr="006233B5">
        <w:rPr>
          <w:color w:val="000000" w:themeColor="text1"/>
        </w:rPr>
        <w:t>What was the king’s command?</w:t>
      </w:r>
      <w:r w:rsidR="0017670F">
        <w:rPr>
          <w:color w:val="000000" w:themeColor="text1"/>
        </w:rPr>
        <w:t xml:space="preserve"> </w:t>
      </w:r>
      <w:r w:rsidR="0017670F" w:rsidRPr="003D083A">
        <w:rPr>
          <w:color w:val="FFFFFF" w:themeColor="background1"/>
          <w:u w:val="single"/>
        </w:rPr>
        <w:t>If any person should</w:t>
      </w:r>
      <w:r w:rsidRPr="003D083A">
        <w:rPr>
          <w:color w:val="FFFFFF" w:themeColor="background1"/>
          <w:u w:val="single"/>
        </w:rPr>
        <w:t xml:space="preserve"> speak against the God of </w:t>
      </w:r>
      <w:r w:rsidR="0017670F" w:rsidRPr="003D083A">
        <w:rPr>
          <w:color w:val="FFFFFF" w:themeColor="background1"/>
          <w:u w:val="single"/>
        </w:rPr>
        <w:t>the three Hebrews</w:t>
      </w:r>
      <w:r w:rsidRPr="003D083A">
        <w:rPr>
          <w:color w:val="FFFFFF" w:themeColor="background1"/>
          <w:u w:val="single"/>
        </w:rPr>
        <w:t>,</w:t>
      </w:r>
      <w:r w:rsidR="0017670F" w:rsidRPr="003D083A">
        <w:rPr>
          <w:color w:val="FFFFFF" w:themeColor="background1"/>
          <w:u w:val="single"/>
        </w:rPr>
        <w:t xml:space="preserve"> they</w:t>
      </w:r>
      <w:r w:rsidRPr="003D083A">
        <w:rPr>
          <w:color w:val="FFFFFF" w:themeColor="background1"/>
          <w:u w:val="single"/>
        </w:rPr>
        <w:t xml:space="preserve"> </w:t>
      </w:r>
      <w:r w:rsidR="0017670F" w:rsidRPr="003D083A">
        <w:rPr>
          <w:color w:val="FFFFFF" w:themeColor="background1"/>
          <w:u w:val="single"/>
        </w:rPr>
        <w:t>should be cut in pieces</w:t>
      </w:r>
      <w:r w:rsidRPr="003D083A">
        <w:rPr>
          <w:color w:val="FFFFFF" w:themeColor="background1"/>
          <w:u w:val="single"/>
        </w:rPr>
        <w:t xml:space="preserve"> and their houses made a dunghill. </w:t>
      </w:r>
    </w:p>
    <w:p w:rsidR="002D196A" w:rsidRPr="006233B5" w:rsidRDefault="002D196A" w:rsidP="002D196A">
      <w:pPr>
        <w:ind w:left="540"/>
        <w:rPr>
          <w:color w:val="000000" w:themeColor="text1"/>
        </w:rPr>
      </w:pPr>
    </w:p>
    <w:p w:rsidR="002D196A" w:rsidRPr="0017670F" w:rsidRDefault="002D196A" w:rsidP="007A4439">
      <w:pPr>
        <w:numPr>
          <w:ilvl w:val="0"/>
          <w:numId w:val="14"/>
        </w:numPr>
        <w:tabs>
          <w:tab w:val="clear" w:pos="720"/>
        </w:tabs>
        <w:ind w:left="540" w:hanging="540"/>
        <w:rPr>
          <w:color w:val="000000" w:themeColor="text1"/>
        </w:rPr>
      </w:pPr>
      <w:r w:rsidRPr="006233B5">
        <w:rPr>
          <w:color w:val="000000" w:themeColor="text1"/>
        </w:rPr>
        <w:t>As a parable of the present what does this lesson teach?</w:t>
      </w:r>
      <w:r w:rsidR="0017670F">
        <w:rPr>
          <w:color w:val="000000" w:themeColor="text1"/>
        </w:rPr>
        <w:t xml:space="preserve"> </w:t>
      </w:r>
      <w:r w:rsidR="00AB462E" w:rsidRPr="003D083A">
        <w:rPr>
          <w:color w:val="FFFFFF" w:themeColor="background1"/>
          <w:u w:val="single"/>
        </w:rPr>
        <w:t>Man is innately religious and even in a totalitarian state religion must be incorporated.</w:t>
      </w:r>
    </w:p>
    <w:p w:rsidR="002D196A" w:rsidRPr="003D083A" w:rsidRDefault="002D196A" w:rsidP="007A4439">
      <w:pPr>
        <w:numPr>
          <w:ilvl w:val="0"/>
          <w:numId w:val="14"/>
        </w:numPr>
        <w:tabs>
          <w:tab w:val="clear" w:pos="720"/>
        </w:tabs>
        <w:ind w:left="540" w:hanging="540"/>
        <w:rPr>
          <w:color w:val="FFFFFF" w:themeColor="background1"/>
        </w:rPr>
      </w:pPr>
      <w:r w:rsidRPr="006233B5">
        <w:rPr>
          <w:color w:val="000000" w:themeColor="text1"/>
        </w:rPr>
        <w:t>As a prophecy of the future what does it teach?</w:t>
      </w:r>
      <w:r w:rsidR="00AB462E">
        <w:rPr>
          <w:color w:val="000000" w:themeColor="text1"/>
        </w:rPr>
        <w:t xml:space="preserve"> </w:t>
      </w:r>
      <w:r w:rsidRPr="003D083A">
        <w:rPr>
          <w:color w:val="FFFFFF" w:themeColor="background1"/>
          <w:u w:val="single"/>
        </w:rPr>
        <w:t>It teaches us about the Anti-</w:t>
      </w:r>
      <w:proofErr w:type="spellStart"/>
      <w:r w:rsidRPr="003D083A">
        <w:rPr>
          <w:color w:val="FFFFFF" w:themeColor="background1"/>
          <w:u w:val="single"/>
        </w:rPr>
        <w:t>christ</w:t>
      </w:r>
      <w:proofErr w:type="spellEnd"/>
      <w:r w:rsidRPr="003D083A">
        <w:rPr>
          <w:color w:val="FFFFFF" w:themeColor="background1"/>
          <w:u w:val="single"/>
        </w:rPr>
        <w:t>.</w:t>
      </w:r>
    </w:p>
    <w:p w:rsidR="002D196A" w:rsidRPr="006233B5" w:rsidRDefault="002D196A" w:rsidP="002D196A">
      <w:pPr>
        <w:ind w:left="540"/>
        <w:rPr>
          <w:color w:val="000000" w:themeColor="text1"/>
        </w:rPr>
      </w:pPr>
    </w:p>
    <w:p w:rsidR="002D196A" w:rsidRPr="006233B5" w:rsidRDefault="002D196A" w:rsidP="007A4439">
      <w:pPr>
        <w:numPr>
          <w:ilvl w:val="0"/>
          <w:numId w:val="14"/>
        </w:numPr>
        <w:tabs>
          <w:tab w:val="clear" w:pos="720"/>
        </w:tabs>
        <w:ind w:left="540" w:hanging="540"/>
        <w:rPr>
          <w:color w:val="000000" w:themeColor="text1"/>
        </w:rPr>
      </w:pPr>
      <w:r w:rsidRPr="006233B5">
        <w:rPr>
          <w:color w:val="000000" w:themeColor="text1"/>
        </w:rPr>
        <w:t>Tell a little about the second dream that Nebuchadnezzar had?</w:t>
      </w:r>
    </w:p>
    <w:p w:rsidR="002D196A" w:rsidRPr="003D083A" w:rsidRDefault="0017670F" w:rsidP="002D196A">
      <w:pPr>
        <w:ind w:left="540"/>
        <w:rPr>
          <w:color w:val="FFFFFF" w:themeColor="background1"/>
          <w:u w:val="single"/>
        </w:rPr>
      </w:pPr>
      <w:r w:rsidRPr="003D083A">
        <w:rPr>
          <w:color w:val="FFFFFF" w:themeColor="background1"/>
          <w:u w:val="single"/>
        </w:rPr>
        <w:t>A great tree grew and</w:t>
      </w:r>
      <w:r w:rsidR="002D196A" w:rsidRPr="003D083A">
        <w:rPr>
          <w:color w:val="FFFFFF" w:themeColor="background1"/>
          <w:u w:val="single"/>
        </w:rPr>
        <w:t xml:space="preserve"> was hewn down and only the stump was left</w:t>
      </w:r>
      <w:r w:rsidRPr="003D083A">
        <w:rPr>
          <w:color w:val="FFFFFF" w:themeColor="background1"/>
          <w:u w:val="single"/>
        </w:rPr>
        <w:t xml:space="preserve"> for 7 years</w:t>
      </w:r>
      <w:r w:rsidR="002D196A" w:rsidRPr="003D083A">
        <w:rPr>
          <w:color w:val="FFFFFF" w:themeColor="background1"/>
          <w:u w:val="single"/>
        </w:rPr>
        <w:t xml:space="preserve">. </w:t>
      </w:r>
    </w:p>
    <w:p w:rsidR="002D196A" w:rsidRPr="006233B5" w:rsidRDefault="002D196A" w:rsidP="002D196A">
      <w:pPr>
        <w:ind w:left="540"/>
        <w:rPr>
          <w:color w:val="000000" w:themeColor="text1"/>
        </w:rPr>
      </w:pPr>
    </w:p>
    <w:p w:rsidR="002D196A" w:rsidRPr="006233B5" w:rsidRDefault="002D196A" w:rsidP="007A4439">
      <w:pPr>
        <w:numPr>
          <w:ilvl w:val="0"/>
          <w:numId w:val="14"/>
        </w:numPr>
        <w:tabs>
          <w:tab w:val="clear" w:pos="720"/>
        </w:tabs>
        <w:ind w:left="540" w:hanging="540"/>
        <w:rPr>
          <w:color w:val="000000" w:themeColor="text1"/>
        </w:rPr>
      </w:pPr>
      <w:r w:rsidRPr="006233B5">
        <w:rPr>
          <w:color w:val="000000" w:themeColor="text1"/>
        </w:rPr>
        <w:t>Tell what the interpretation was about?</w:t>
      </w:r>
    </w:p>
    <w:p w:rsidR="002D196A" w:rsidRPr="003D083A" w:rsidRDefault="0017670F" w:rsidP="002D196A">
      <w:pPr>
        <w:ind w:left="540"/>
        <w:rPr>
          <w:color w:val="FFFFFF" w:themeColor="background1"/>
          <w:u w:val="single"/>
        </w:rPr>
      </w:pPr>
      <w:r w:rsidRPr="003D083A">
        <w:rPr>
          <w:color w:val="FFFFFF" w:themeColor="background1"/>
          <w:u w:val="single"/>
        </w:rPr>
        <w:t>It</w:t>
      </w:r>
      <w:r w:rsidR="002D196A" w:rsidRPr="003D083A">
        <w:rPr>
          <w:color w:val="FFFFFF" w:themeColor="background1"/>
          <w:u w:val="single"/>
        </w:rPr>
        <w:t xml:space="preserve"> </w:t>
      </w:r>
      <w:r w:rsidRPr="003D083A">
        <w:rPr>
          <w:color w:val="FFFFFF" w:themeColor="background1"/>
          <w:u w:val="single"/>
        </w:rPr>
        <w:t>revealed God’s judgment</w:t>
      </w:r>
      <w:r w:rsidR="002D196A" w:rsidRPr="003D083A">
        <w:rPr>
          <w:color w:val="FFFFFF" w:themeColor="background1"/>
          <w:u w:val="single"/>
        </w:rPr>
        <w:t xml:space="preserve"> that Nebuchadnezzar would be driven out as a beast. </w:t>
      </w:r>
    </w:p>
    <w:p w:rsidR="002D196A" w:rsidRPr="0017670F" w:rsidRDefault="002D196A" w:rsidP="007A4439">
      <w:pPr>
        <w:numPr>
          <w:ilvl w:val="0"/>
          <w:numId w:val="14"/>
        </w:numPr>
        <w:tabs>
          <w:tab w:val="clear" w:pos="720"/>
        </w:tabs>
        <w:ind w:left="540" w:hanging="540"/>
        <w:rPr>
          <w:color w:val="000000" w:themeColor="text1"/>
        </w:rPr>
      </w:pPr>
      <w:r w:rsidRPr="006233B5">
        <w:rPr>
          <w:color w:val="000000" w:themeColor="text1"/>
        </w:rPr>
        <w:t>For how long was the judgment to last?</w:t>
      </w:r>
      <w:r w:rsidR="0017670F">
        <w:rPr>
          <w:color w:val="000000" w:themeColor="text1"/>
        </w:rPr>
        <w:t xml:space="preserve"> </w:t>
      </w:r>
      <w:r w:rsidRPr="003D083A">
        <w:rPr>
          <w:color w:val="FFFFFF" w:themeColor="background1"/>
          <w:u w:val="single"/>
        </w:rPr>
        <w:t>Seven years.</w:t>
      </w:r>
      <w:r w:rsidRPr="0017670F">
        <w:rPr>
          <w:color w:val="000000" w:themeColor="text1"/>
          <w:u w:val="single"/>
        </w:rPr>
        <w:t xml:space="preserve"> </w:t>
      </w:r>
    </w:p>
    <w:p w:rsidR="002D196A" w:rsidRPr="006233B5" w:rsidRDefault="002D196A" w:rsidP="007A4439">
      <w:pPr>
        <w:numPr>
          <w:ilvl w:val="0"/>
          <w:numId w:val="14"/>
        </w:numPr>
        <w:tabs>
          <w:tab w:val="clear" w:pos="720"/>
        </w:tabs>
        <w:ind w:left="540" w:hanging="540"/>
        <w:rPr>
          <w:color w:val="000000" w:themeColor="text1"/>
        </w:rPr>
      </w:pPr>
      <w:r w:rsidRPr="006233B5">
        <w:rPr>
          <w:color w:val="000000" w:themeColor="text1"/>
        </w:rPr>
        <w:t>Describe what happened to Nebuchadnezzar’s heart and the condition of his body?</w:t>
      </w:r>
    </w:p>
    <w:p w:rsidR="002D196A" w:rsidRPr="003D083A" w:rsidRDefault="002D196A" w:rsidP="002D196A">
      <w:pPr>
        <w:ind w:left="540"/>
        <w:rPr>
          <w:color w:val="FFFFFF" w:themeColor="background1"/>
          <w:u w:val="single"/>
        </w:rPr>
      </w:pPr>
      <w:r w:rsidRPr="003D083A">
        <w:rPr>
          <w:color w:val="FFFFFF" w:themeColor="background1"/>
          <w:u w:val="single"/>
        </w:rPr>
        <w:t xml:space="preserve">His heart was turned as a beast’s heart, and his hairs as eagles feathers, and his nails like birds claws and his body was wet with the dew of heaven. </w:t>
      </w:r>
    </w:p>
    <w:p w:rsidR="002D196A" w:rsidRPr="006233B5" w:rsidRDefault="002D196A" w:rsidP="002D196A">
      <w:pPr>
        <w:ind w:left="540"/>
        <w:rPr>
          <w:color w:val="000000" w:themeColor="text1"/>
        </w:rPr>
      </w:pPr>
    </w:p>
    <w:p w:rsidR="002D196A" w:rsidRPr="003D083A" w:rsidRDefault="002D196A" w:rsidP="007A4439">
      <w:pPr>
        <w:numPr>
          <w:ilvl w:val="0"/>
          <w:numId w:val="14"/>
        </w:numPr>
        <w:tabs>
          <w:tab w:val="clear" w:pos="720"/>
        </w:tabs>
        <w:ind w:left="540" w:hanging="540"/>
        <w:rPr>
          <w:color w:val="FFFFFF" w:themeColor="background1"/>
        </w:rPr>
      </w:pPr>
      <w:r w:rsidRPr="006233B5">
        <w:rPr>
          <w:color w:val="000000" w:themeColor="text1"/>
        </w:rPr>
        <w:t>What was the reason for the judgment?</w:t>
      </w:r>
      <w:r w:rsidR="0017670F">
        <w:rPr>
          <w:color w:val="000000" w:themeColor="text1"/>
        </w:rPr>
        <w:t xml:space="preserve"> </w:t>
      </w:r>
      <w:r w:rsidRPr="003D083A">
        <w:rPr>
          <w:color w:val="FFFFFF" w:themeColor="background1"/>
          <w:u w:val="single"/>
        </w:rPr>
        <w:t>Because of Nebuchadnezzar’s sin</w:t>
      </w:r>
      <w:r w:rsidR="0017670F" w:rsidRPr="003D083A">
        <w:rPr>
          <w:color w:val="FFFFFF" w:themeColor="background1"/>
          <w:u w:val="single"/>
        </w:rPr>
        <w:t>s</w:t>
      </w:r>
      <w:r w:rsidRPr="003D083A">
        <w:rPr>
          <w:color w:val="FFFFFF" w:themeColor="background1"/>
          <w:u w:val="single"/>
        </w:rPr>
        <w:t xml:space="preserve">. </w:t>
      </w:r>
    </w:p>
    <w:p w:rsidR="002D196A" w:rsidRPr="003D083A" w:rsidRDefault="002D196A" w:rsidP="007A4439">
      <w:pPr>
        <w:numPr>
          <w:ilvl w:val="0"/>
          <w:numId w:val="14"/>
        </w:numPr>
        <w:tabs>
          <w:tab w:val="clear" w:pos="720"/>
        </w:tabs>
        <w:ind w:left="540" w:hanging="540"/>
        <w:rPr>
          <w:color w:val="FFFFFF" w:themeColor="background1"/>
        </w:rPr>
      </w:pPr>
      <w:r w:rsidRPr="006233B5">
        <w:rPr>
          <w:color w:val="000000" w:themeColor="text1"/>
        </w:rPr>
        <w:t>How long after the dream was interpreted</w:t>
      </w:r>
      <w:r w:rsidR="0017670F">
        <w:rPr>
          <w:color w:val="000000" w:themeColor="text1"/>
        </w:rPr>
        <w:t xml:space="preserve"> did the judgment come</w:t>
      </w:r>
      <w:r w:rsidRPr="006233B5">
        <w:rPr>
          <w:color w:val="000000" w:themeColor="text1"/>
        </w:rPr>
        <w:t>?</w:t>
      </w:r>
      <w:r w:rsidR="0017670F">
        <w:rPr>
          <w:color w:val="000000" w:themeColor="text1"/>
        </w:rPr>
        <w:t xml:space="preserve"> </w:t>
      </w:r>
      <w:r w:rsidR="0017670F" w:rsidRPr="003D083A">
        <w:rPr>
          <w:color w:val="FFFFFF" w:themeColor="background1"/>
          <w:u w:val="single"/>
        </w:rPr>
        <w:t>12</w:t>
      </w:r>
      <w:r w:rsidRPr="003D083A">
        <w:rPr>
          <w:color w:val="FFFFFF" w:themeColor="background1"/>
          <w:u w:val="single"/>
        </w:rPr>
        <w:t xml:space="preserve"> months. </w:t>
      </w:r>
    </w:p>
    <w:p w:rsidR="002D196A" w:rsidRPr="00E471AF" w:rsidRDefault="002D196A" w:rsidP="007A4439">
      <w:pPr>
        <w:numPr>
          <w:ilvl w:val="0"/>
          <w:numId w:val="14"/>
        </w:numPr>
        <w:tabs>
          <w:tab w:val="clear" w:pos="720"/>
        </w:tabs>
        <w:ind w:left="540" w:hanging="540"/>
        <w:rPr>
          <w:b/>
          <w:bCs/>
          <w:color w:val="000000" w:themeColor="text1"/>
        </w:rPr>
      </w:pPr>
      <w:r w:rsidRPr="00E471AF">
        <w:rPr>
          <w:color w:val="000000" w:themeColor="text1"/>
        </w:rPr>
        <w:t>What two things brought about the king’s restoration?</w:t>
      </w:r>
      <w:r w:rsidR="0017670F" w:rsidRPr="00E471AF">
        <w:rPr>
          <w:color w:val="000000" w:themeColor="text1"/>
        </w:rPr>
        <w:t xml:space="preserve"> </w:t>
      </w:r>
      <w:r w:rsidRPr="008800A2">
        <w:rPr>
          <w:color w:val="FFFFFF" w:themeColor="background1"/>
          <w:u w:val="single"/>
        </w:rPr>
        <w:t>Repe</w:t>
      </w:r>
      <w:r w:rsidRPr="003D083A">
        <w:rPr>
          <w:color w:val="FFFFFF" w:themeColor="background1"/>
          <w:u w:val="single"/>
        </w:rPr>
        <w:t xml:space="preserve">ntance and Regeneration. </w:t>
      </w:r>
      <w:r w:rsidRPr="003D083A">
        <w:rPr>
          <w:color w:val="FFFFFF" w:themeColor="background1"/>
        </w:rPr>
        <w:br w:type="page"/>
      </w:r>
    </w:p>
    <w:bookmarkEnd w:id="62"/>
    <w:bookmarkEnd w:id="63"/>
    <w:bookmarkEnd w:id="64"/>
    <w:p w:rsidR="009C3B9E" w:rsidRPr="009D2967" w:rsidRDefault="009C3B9E" w:rsidP="009C3B9E">
      <w:pPr>
        <w:pStyle w:val="Heading1"/>
      </w:pPr>
      <w:r>
        <w:lastRenderedPageBreak/>
        <w:t>Ch. 5 – The Handwriting on the Wall</w:t>
      </w:r>
    </w:p>
    <w:p w:rsidR="009C3B9E" w:rsidRDefault="009C3B9E" w:rsidP="009C3B9E">
      <w:pPr>
        <w:jc w:val="center"/>
      </w:pPr>
      <w:r>
        <w:t>Daniel 5:1-31</w:t>
      </w:r>
    </w:p>
    <w:p w:rsidR="009C3B9E" w:rsidRDefault="009C3B9E" w:rsidP="009C3B9E"/>
    <w:p w:rsidR="001A4536" w:rsidRDefault="009C3B9E" w:rsidP="009C3B9E">
      <w:pPr>
        <w:ind w:right="446"/>
      </w:pPr>
      <w:r>
        <w:t>The Outline:</w:t>
      </w:r>
    </w:p>
    <w:p w:rsidR="009C3B9E" w:rsidRDefault="009C3B9E" w:rsidP="007A4439">
      <w:pPr>
        <w:pStyle w:val="ListParagraph"/>
        <w:numPr>
          <w:ilvl w:val="0"/>
          <w:numId w:val="57"/>
        </w:numPr>
        <w:ind w:right="446"/>
      </w:pPr>
      <w:r>
        <w:t>Historical Review</w:t>
      </w:r>
    </w:p>
    <w:p w:rsidR="009C3B9E" w:rsidRDefault="009C3B9E" w:rsidP="007A4439">
      <w:pPr>
        <w:pStyle w:val="ListParagraph"/>
        <w:numPr>
          <w:ilvl w:val="0"/>
          <w:numId w:val="57"/>
        </w:numPr>
        <w:ind w:right="446"/>
      </w:pPr>
      <w:r>
        <w:t>Hysterical Revelry</w:t>
      </w:r>
    </w:p>
    <w:p w:rsidR="009C3B9E" w:rsidRPr="002C668B" w:rsidRDefault="009C3B9E" w:rsidP="007A4439">
      <w:pPr>
        <w:pStyle w:val="ListParagraph"/>
        <w:numPr>
          <w:ilvl w:val="0"/>
          <w:numId w:val="57"/>
        </w:numPr>
        <w:ind w:right="446"/>
      </w:pPr>
      <w:r>
        <w:t>Humiliating Revelation</w:t>
      </w:r>
    </w:p>
    <w:p w:rsidR="001A4536" w:rsidRPr="002C668B" w:rsidRDefault="001A4536" w:rsidP="002A1C9D">
      <w:pPr>
        <w:ind w:right="446"/>
      </w:pPr>
    </w:p>
    <w:p w:rsidR="001A4536" w:rsidRPr="002C668B" w:rsidRDefault="001A4536" w:rsidP="002A1C9D">
      <w:pPr>
        <w:ind w:right="446"/>
      </w:pPr>
      <w:r w:rsidRPr="002C668B">
        <w:rPr>
          <w:b/>
          <w:bCs/>
          <w:color w:val="000000"/>
          <w:sz w:val="30"/>
          <w:szCs w:val="30"/>
        </w:rPr>
        <w:t>I. The Historical Review -</w:t>
      </w:r>
    </w:p>
    <w:p w:rsidR="001A4536" w:rsidRPr="002C668B" w:rsidRDefault="001A4536" w:rsidP="002A1C9D">
      <w:pPr>
        <w:ind w:right="446" w:firstLine="2160"/>
      </w:pPr>
    </w:p>
    <w:p w:rsidR="001A4536" w:rsidRPr="002C668B" w:rsidRDefault="001A4536" w:rsidP="002A1C9D">
      <w:pPr>
        <w:ind w:right="446" w:firstLine="1440"/>
      </w:pPr>
    </w:p>
    <w:p w:rsidR="001A4536" w:rsidRPr="002C668B" w:rsidRDefault="001A4536" w:rsidP="007A4439">
      <w:pPr>
        <w:pStyle w:val="Heading3"/>
        <w:numPr>
          <w:ilvl w:val="0"/>
          <w:numId w:val="58"/>
        </w:numPr>
      </w:pPr>
      <w:r w:rsidRPr="002C668B">
        <w:t xml:space="preserve">The critics say there was none by the name Darius - </w:t>
      </w:r>
      <w:proofErr w:type="spellStart"/>
      <w:r w:rsidRPr="002C668B">
        <w:t>Darias</w:t>
      </w:r>
      <w:proofErr w:type="spellEnd"/>
      <w:r w:rsidRPr="002C668B">
        <w:t xml:space="preserve"> is a title.</w:t>
      </w:r>
    </w:p>
    <w:p w:rsidR="00E0595B" w:rsidRDefault="00E0595B" w:rsidP="002A1C9D">
      <w:pPr>
        <w:ind w:right="446" w:firstLine="1440"/>
        <w:rPr>
          <w:color w:val="000000"/>
        </w:rPr>
      </w:pPr>
    </w:p>
    <w:p w:rsidR="001A4536" w:rsidRPr="002C668B" w:rsidRDefault="001A4536" w:rsidP="002A1C9D">
      <w:pPr>
        <w:ind w:right="446" w:firstLine="1440"/>
      </w:pPr>
      <w:r w:rsidRPr="002C668B">
        <w:rPr>
          <w:color w:val="000000"/>
        </w:rPr>
        <w:t xml:space="preserve">Darius I, was King of Persia from 521 to 486? </w:t>
      </w:r>
      <w:proofErr w:type="gramStart"/>
      <w:r w:rsidRPr="002C668B">
        <w:rPr>
          <w:color w:val="000000"/>
        </w:rPr>
        <w:t>B.C.</w:t>
      </w:r>
      <w:proofErr w:type="gramEnd"/>
    </w:p>
    <w:p w:rsidR="001A4536" w:rsidRPr="002C668B" w:rsidRDefault="001A4536" w:rsidP="002A1C9D">
      <w:pPr>
        <w:ind w:right="446"/>
      </w:pPr>
    </w:p>
    <w:p w:rsidR="001A4536" w:rsidRPr="002C668B" w:rsidRDefault="001A4536" w:rsidP="00E0595B">
      <w:pPr>
        <w:pStyle w:val="Heading3"/>
      </w:pPr>
      <w:r w:rsidRPr="002C668B">
        <w:t>They say also that Belshazzar was not the son of Nebuchadnezzar.</w:t>
      </w:r>
    </w:p>
    <w:p w:rsidR="001A4536" w:rsidRPr="002C668B" w:rsidRDefault="001A4536" w:rsidP="002A1C9D">
      <w:pPr>
        <w:ind w:right="446"/>
      </w:pPr>
    </w:p>
    <w:p w:rsidR="00E0595B" w:rsidRDefault="001A4536" w:rsidP="00E0595B">
      <w:pPr>
        <w:ind w:right="446" w:firstLine="720"/>
        <w:rPr>
          <w:color w:val="000000"/>
        </w:rPr>
      </w:pPr>
      <w:r w:rsidRPr="002C668B">
        <w:rPr>
          <w:color w:val="000000"/>
        </w:rPr>
        <w:t xml:space="preserve">There is no word for "grandfather" in Hebrew or </w:t>
      </w:r>
      <w:proofErr w:type="spellStart"/>
      <w:r w:rsidRPr="002C668B">
        <w:rPr>
          <w:color w:val="000000"/>
        </w:rPr>
        <w:t>Chaldaic</w:t>
      </w:r>
      <w:proofErr w:type="spellEnd"/>
      <w:proofErr w:type="gramStart"/>
      <w:r w:rsidRPr="002C668B">
        <w:rPr>
          <w:color w:val="000000"/>
        </w:rPr>
        <w:t>..</w:t>
      </w:r>
      <w:proofErr w:type="gramEnd"/>
      <w:r w:rsidRPr="002C668B">
        <w:rPr>
          <w:color w:val="000000"/>
        </w:rPr>
        <w:t xml:space="preserve"> </w:t>
      </w:r>
    </w:p>
    <w:p w:rsidR="00E0595B" w:rsidRDefault="00E0595B" w:rsidP="00E0595B">
      <w:pPr>
        <w:ind w:right="446" w:firstLine="720"/>
        <w:rPr>
          <w:color w:val="000000"/>
        </w:rPr>
      </w:pPr>
    </w:p>
    <w:p w:rsidR="00E0595B" w:rsidRDefault="001A4536" w:rsidP="00E0595B">
      <w:pPr>
        <w:ind w:right="446" w:firstLine="720"/>
        <w:rPr>
          <w:color w:val="000000"/>
        </w:rPr>
      </w:pPr>
      <w:r w:rsidRPr="002C668B">
        <w:rPr>
          <w:color w:val="000000"/>
        </w:rPr>
        <w:t>About 20 to 30 years have passed between chapter</w:t>
      </w:r>
      <w:r w:rsidR="00B37E95">
        <w:rPr>
          <w:color w:val="000000"/>
        </w:rPr>
        <w:t>s</w:t>
      </w:r>
      <w:r w:rsidRPr="002C668B">
        <w:rPr>
          <w:color w:val="000000"/>
        </w:rPr>
        <w:t xml:space="preserve"> 4 and 5. Nebuchadnezz</w:t>
      </w:r>
      <w:r w:rsidR="00B37E95">
        <w:rPr>
          <w:color w:val="000000"/>
        </w:rPr>
        <w:t xml:space="preserve">ar was followed by evil </w:t>
      </w:r>
      <w:proofErr w:type="spellStart"/>
      <w:r w:rsidR="00B37E95">
        <w:rPr>
          <w:color w:val="000000"/>
        </w:rPr>
        <w:t>Merodach</w:t>
      </w:r>
      <w:proofErr w:type="spellEnd"/>
      <w:r w:rsidRPr="002C668B">
        <w:rPr>
          <w:color w:val="000000"/>
        </w:rPr>
        <w:t xml:space="preserve">. </w:t>
      </w:r>
    </w:p>
    <w:p w:rsidR="00E0595B" w:rsidRDefault="00E0595B" w:rsidP="00E0595B">
      <w:pPr>
        <w:ind w:right="446" w:firstLine="720"/>
        <w:rPr>
          <w:color w:val="000000"/>
        </w:rPr>
      </w:pPr>
    </w:p>
    <w:p w:rsidR="00E0595B" w:rsidRDefault="001A4536" w:rsidP="00E0595B">
      <w:pPr>
        <w:ind w:right="446" w:firstLine="720"/>
        <w:rPr>
          <w:color w:val="000000"/>
        </w:rPr>
      </w:pPr>
      <w:r w:rsidRPr="002C668B">
        <w:rPr>
          <w:color w:val="000000"/>
        </w:rPr>
        <w:t xml:space="preserve">He was assassinated by his brother-in- law- </w:t>
      </w:r>
      <w:proofErr w:type="spellStart"/>
      <w:r w:rsidRPr="002C668B">
        <w:rPr>
          <w:color w:val="000000"/>
        </w:rPr>
        <w:t>Neriglissar</w:t>
      </w:r>
      <w:proofErr w:type="spellEnd"/>
      <w:r w:rsidRPr="002C668B">
        <w:rPr>
          <w:color w:val="000000"/>
        </w:rPr>
        <w:t>. He reigned for 4 years and was killed in battle.</w:t>
      </w:r>
    </w:p>
    <w:p w:rsidR="00E0595B" w:rsidRDefault="00E0595B" w:rsidP="00E0595B">
      <w:pPr>
        <w:ind w:right="446" w:firstLine="720"/>
        <w:rPr>
          <w:color w:val="000000"/>
        </w:rPr>
      </w:pPr>
    </w:p>
    <w:p w:rsidR="00E0595B" w:rsidRDefault="001A4536" w:rsidP="00E0595B">
      <w:pPr>
        <w:ind w:right="446" w:firstLine="720"/>
        <w:rPr>
          <w:color w:val="000000"/>
        </w:rPr>
      </w:pPr>
      <w:r w:rsidRPr="002C668B">
        <w:rPr>
          <w:color w:val="000000"/>
        </w:rPr>
        <w:t xml:space="preserve"> </w:t>
      </w:r>
      <w:proofErr w:type="spellStart"/>
      <w:r w:rsidRPr="002C668B">
        <w:rPr>
          <w:color w:val="000000"/>
        </w:rPr>
        <w:t>Labashi-marduk</w:t>
      </w:r>
      <w:proofErr w:type="spellEnd"/>
      <w:r w:rsidRPr="002C668B">
        <w:rPr>
          <w:color w:val="000000"/>
        </w:rPr>
        <w:t xml:space="preserve"> (</w:t>
      </w:r>
      <w:proofErr w:type="spellStart"/>
      <w:r w:rsidRPr="002C668B">
        <w:rPr>
          <w:color w:val="000000"/>
        </w:rPr>
        <w:t>Laborosoarchod</w:t>
      </w:r>
      <w:proofErr w:type="spellEnd"/>
      <w:r w:rsidRPr="002C668B">
        <w:rPr>
          <w:color w:val="000000"/>
        </w:rPr>
        <w:t xml:space="preserve">) who was </w:t>
      </w:r>
      <w:proofErr w:type="spellStart"/>
      <w:r w:rsidRPr="002C668B">
        <w:rPr>
          <w:color w:val="000000"/>
        </w:rPr>
        <w:t>Neriglissar's</w:t>
      </w:r>
      <w:proofErr w:type="spellEnd"/>
      <w:r w:rsidRPr="002C668B">
        <w:rPr>
          <w:color w:val="000000"/>
        </w:rPr>
        <w:t xml:space="preserve"> son was clubbed to death after reigning for only a few months.</w:t>
      </w:r>
    </w:p>
    <w:p w:rsidR="00E0595B" w:rsidRDefault="00E0595B" w:rsidP="00E0595B">
      <w:pPr>
        <w:ind w:right="446" w:firstLine="720"/>
        <w:rPr>
          <w:color w:val="000000"/>
        </w:rPr>
      </w:pPr>
    </w:p>
    <w:p w:rsidR="001A4536" w:rsidRPr="002C668B" w:rsidRDefault="001A4536" w:rsidP="00E0595B">
      <w:pPr>
        <w:ind w:right="446" w:firstLine="720"/>
      </w:pPr>
      <w:r w:rsidRPr="002C668B">
        <w:rPr>
          <w:color w:val="000000"/>
        </w:rPr>
        <w:t xml:space="preserve"> </w:t>
      </w:r>
      <w:proofErr w:type="spellStart"/>
      <w:r w:rsidRPr="002C668B">
        <w:rPr>
          <w:color w:val="000000"/>
        </w:rPr>
        <w:t>Nabonidus</w:t>
      </w:r>
      <w:proofErr w:type="spellEnd"/>
      <w:r w:rsidRPr="002C668B">
        <w:rPr>
          <w:color w:val="000000"/>
        </w:rPr>
        <w:t xml:space="preserve"> reigned less than a year and was taken in battle. His son was Belshazzar. Belshazzar is ruler- second ruler or in command. Jer. 27:6-7.</w:t>
      </w:r>
    </w:p>
    <w:p w:rsidR="001A4536" w:rsidRPr="002C668B" w:rsidRDefault="001A4536" w:rsidP="002A1C9D">
      <w:pPr>
        <w:ind w:right="446"/>
      </w:pPr>
    </w:p>
    <w:p w:rsidR="001A4536" w:rsidRPr="002C668B" w:rsidRDefault="001A4536" w:rsidP="00E0595B">
      <w:pPr>
        <w:pStyle w:val="Heading3"/>
      </w:pPr>
      <w:r w:rsidRPr="002C668B">
        <w:t xml:space="preserve">About the city - </w:t>
      </w:r>
    </w:p>
    <w:p w:rsidR="001A4536" w:rsidRPr="002C668B" w:rsidRDefault="001A4536" w:rsidP="002A1C9D">
      <w:pPr>
        <w:ind w:right="547"/>
      </w:pPr>
    </w:p>
    <w:p w:rsidR="00E0595B" w:rsidRDefault="001A4536" w:rsidP="00E0595B">
      <w:pPr>
        <w:ind w:right="446" w:firstLine="720"/>
        <w:rPr>
          <w:color w:val="000000"/>
        </w:rPr>
      </w:pPr>
      <w:proofErr w:type="gramStart"/>
      <w:r w:rsidRPr="002C668B">
        <w:rPr>
          <w:color w:val="000000"/>
        </w:rPr>
        <w:t>Most magnificent and luxurious.</w:t>
      </w:r>
      <w:proofErr w:type="gramEnd"/>
      <w:r w:rsidRPr="002C668B">
        <w:rPr>
          <w:color w:val="000000"/>
        </w:rPr>
        <w:t xml:space="preserve"> </w:t>
      </w:r>
      <w:proofErr w:type="gramStart"/>
      <w:r w:rsidRPr="002C668B">
        <w:rPr>
          <w:color w:val="000000"/>
        </w:rPr>
        <w:t>Built in a square -15 miles each way.</w:t>
      </w:r>
      <w:proofErr w:type="gramEnd"/>
      <w:r w:rsidRPr="002C668B">
        <w:rPr>
          <w:color w:val="000000"/>
        </w:rPr>
        <w:t xml:space="preserve"> </w:t>
      </w:r>
    </w:p>
    <w:p w:rsidR="00E0595B" w:rsidRDefault="00E0595B" w:rsidP="00E0595B">
      <w:pPr>
        <w:ind w:right="446" w:firstLine="720"/>
        <w:rPr>
          <w:color w:val="000000"/>
        </w:rPr>
      </w:pPr>
    </w:p>
    <w:p w:rsidR="00E0595B" w:rsidRDefault="001A4536" w:rsidP="00E0595B">
      <w:pPr>
        <w:ind w:right="446" w:firstLine="720"/>
        <w:rPr>
          <w:color w:val="000000"/>
        </w:rPr>
      </w:pPr>
      <w:proofErr w:type="gramStart"/>
      <w:r w:rsidRPr="002C668B">
        <w:rPr>
          <w:color w:val="000000"/>
        </w:rPr>
        <w:t>The wall surrounding the city - 87 feet thick, 350 feet high.</w:t>
      </w:r>
      <w:proofErr w:type="gramEnd"/>
      <w:r w:rsidRPr="002C668B">
        <w:rPr>
          <w:color w:val="000000"/>
        </w:rPr>
        <w:t xml:space="preserve"> Six chariots could ride abreast.</w:t>
      </w:r>
    </w:p>
    <w:p w:rsidR="00E0595B" w:rsidRDefault="00E0595B" w:rsidP="00E0595B">
      <w:pPr>
        <w:ind w:right="446" w:firstLine="720"/>
        <w:rPr>
          <w:color w:val="000000"/>
        </w:rPr>
      </w:pPr>
    </w:p>
    <w:p w:rsidR="00E0595B" w:rsidRDefault="001A4536" w:rsidP="00E0595B">
      <w:pPr>
        <w:ind w:right="446" w:firstLine="720"/>
        <w:rPr>
          <w:color w:val="000000"/>
        </w:rPr>
      </w:pPr>
      <w:r w:rsidRPr="002C668B">
        <w:rPr>
          <w:color w:val="000000"/>
        </w:rPr>
        <w:t xml:space="preserve"> Gates of brass -watch towers. 100 gates of </w:t>
      </w:r>
      <w:proofErr w:type="gramStart"/>
      <w:r w:rsidRPr="002C668B">
        <w:rPr>
          <w:color w:val="000000"/>
        </w:rPr>
        <w:t>bronze,</w:t>
      </w:r>
      <w:proofErr w:type="gramEnd"/>
      <w:r w:rsidRPr="002C668B">
        <w:rPr>
          <w:color w:val="000000"/>
        </w:rPr>
        <w:t xml:space="preserve"> or brass 25 on a side. </w:t>
      </w:r>
    </w:p>
    <w:p w:rsidR="00E0595B" w:rsidRDefault="00E0595B" w:rsidP="00E0595B">
      <w:pPr>
        <w:ind w:right="446" w:firstLine="720"/>
        <w:rPr>
          <w:color w:val="000000"/>
        </w:rPr>
      </w:pPr>
    </w:p>
    <w:p w:rsidR="001A4536" w:rsidRPr="002C668B" w:rsidRDefault="001A4536" w:rsidP="00E0595B">
      <w:pPr>
        <w:ind w:right="446" w:firstLine="720"/>
      </w:pPr>
      <w:r w:rsidRPr="002C668B">
        <w:rPr>
          <w:color w:val="000000"/>
        </w:rPr>
        <w:t>The city now surrounded by the Medes and Persians.</w:t>
      </w:r>
    </w:p>
    <w:p w:rsidR="001A4536" w:rsidRPr="002C668B" w:rsidRDefault="001A4536" w:rsidP="002A1C9D"/>
    <w:p w:rsidR="00E0595B" w:rsidRDefault="00E0595B">
      <w:pPr>
        <w:rPr>
          <w:b/>
          <w:bCs/>
          <w:color w:val="000000"/>
          <w:sz w:val="30"/>
          <w:szCs w:val="30"/>
        </w:rPr>
      </w:pPr>
      <w:r>
        <w:rPr>
          <w:b/>
          <w:bCs/>
          <w:color w:val="000000"/>
          <w:sz w:val="30"/>
          <w:szCs w:val="30"/>
        </w:rPr>
        <w:br w:type="page"/>
      </w:r>
    </w:p>
    <w:p w:rsidR="001A4536" w:rsidRPr="002C668B" w:rsidRDefault="001A4536" w:rsidP="002A1C9D">
      <w:r w:rsidRPr="002C668B">
        <w:rPr>
          <w:b/>
          <w:bCs/>
          <w:color w:val="000000"/>
          <w:sz w:val="30"/>
          <w:szCs w:val="30"/>
        </w:rPr>
        <w:lastRenderedPageBreak/>
        <w:t xml:space="preserve">II. The Hysterical Revelry. </w:t>
      </w:r>
      <w:proofErr w:type="gramStart"/>
      <w:r w:rsidRPr="002C668B">
        <w:rPr>
          <w:b/>
          <w:bCs/>
          <w:color w:val="000000"/>
          <w:sz w:val="30"/>
          <w:szCs w:val="30"/>
        </w:rPr>
        <w:t>vs</w:t>
      </w:r>
      <w:proofErr w:type="gramEnd"/>
      <w:r w:rsidRPr="002C668B">
        <w:rPr>
          <w:b/>
          <w:bCs/>
          <w:color w:val="000000"/>
          <w:sz w:val="30"/>
          <w:szCs w:val="30"/>
        </w:rPr>
        <w:t>. 1-7</w:t>
      </w:r>
    </w:p>
    <w:p w:rsidR="001A4536" w:rsidRPr="002C668B" w:rsidRDefault="001A4536" w:rsidP="002A1C9D"/>
    <w:p w:rsidR="001A4536" w:rsidRPr="002C668B" w:rsidRDefault="001A4536" w:rsidP="002A1C9D">
      <w:pPr>
        <w:ind w:firstLine="720"/>
      </w:pPr>
      <w:r w:rsidRPr="002C668B">
        <w:rPr>
          <w:b/>
          <w:bCs/>
          <w:color w:val="000000"/>
        </w:rPr>
        <w:t xml:space="preserve">1. The Feast vs. 1-4 </w:t>
      </w:r>
    </w:p>
    <w:p w:rsidR="001A4536" w:rsidRPr="002C668B" w:rsidRDefault="001A4536" w:rsidP="002A1C9D"/>
    <w:p w:rsidR="001A4536" w:rsidRPr="002C668B" w:rsidRDefault="001A4536" w:rsidP="002A1C9D">
      <w:pPr>
        <w:ind w:firstLine="1440"/>
      </w:pPr>
      <w:r w:rsidRPr="002C668B">
        <w:rPr>
          <w:color w:val="000000"/>
        </w:rPr>
        <w:t>Drank before his lords - (irregular feast)</w:t>
      </w:r>
    </w:p>
    <w:p w:rsidR="001A4536" w:rsidRPr="002C668B" w:rsidRDefault="001A4536" w:rsidP="002A1C9D">
      <w:pPr>
        <w:ind w:firstLine="1440"/>
      </w:pPr>
      <w:r w:rsidRPr="002C668B">
        <w:rPr>
          <w:color w:val="000000"/>
        </w:rPr>
        <w:t>Drank with the women -</w:t>
      </w:r>
    </w:p>
    <w:p w:rsidR="001A4536" w:rsidRPr="002C668B" w:rsidRDefault="001A4536" w:rsidP="002A1C9D">
      <w:pPr>
        <w:ind w:left="1440"/>
      </w:pPr>
      <w:r w:rsidRPr="002C668B">
        <w:rPr>
          <w:color w:val="000000"/>
        </w:rPr>
        <w:t xml:space="preserve">Drank with the vessels from the house of God - </w:t>
      </w:r>
    </w:p>
    <w:p w:rsidR="001A4536" w:rsidRPr="002C668B" w:rsidRDefault="001A4536" w:rsidP="002A1C9D">
      <w:pPr>
        <w:ind w:firstLine="2160"/>
      </w:pPr>
      <w:proofErr w:type="gramStart"/>
      <w:r w:rsidRPr="002C668B">
        <w:rPr>
          <w:color w:val="000000"/>
        </w:rPr>
        <w:t>Using the vessels of the Lord to entertain their lusts.</w:t>
      </w:r>
      <w:proofErr w:type="gramEnd"/>
    </w:p>
    <w:p w:rsidR="001A4536" w:rsidRPr="002C668B" w:rsidRDefault="001A4536" w:rsidP="002A1C9D"/>
    <w:p w:rsidR="001A4536" w:rsidRPr="002C668B" w:rsidRDefault="001A4536" w:rsidP="00E0595B">
      <w:r w:rsidRPr="002C668B">
        <w:rPr>
          <w:b/>
          <w:bCs/>
          <w:color w:val="000000"/>
        </w:rPr>
        <w:t xml:space="preserve">What a Mixture - </w:t>
      </w:r>
      <w:r w:rsidRPr="002C668B">
        <w:rPr>
          <w:color w:val="000000"/>
        </w:rPr>
        <w:t>II Cor. 6:17-18</w:t>
      </w:r>
      <w:r w:rsidR="00E0595B">
        <w:t xml:space="preserve">; </w:t>
      </w:r>
      <w:r w:rsidRPr="002C668B">
        <w:rPr>
          <w:color w:val="000000"/>
        </w:rPr>
        <w:t>Isa. 52:11</w:t>
      </w:r>
      <w:r w:rsidR="00E0595B">
        <w:t xml:space="preserve">; </w:t>
      </w:r>
      <w:r w:rsidRPr="002C668B">
        <w:rPr>
          <w:color w:val="000000"/>
        </w:rPr>
        <w:t>Eph. 5:11</w:t>
      </w:r>
      <w:r w:rsidR="00E0595B">
        <w:t xml:space="preserve">; </w:t>
      </w:r>
      <w:r w:rsidRPr="002C668B">
        <w:rPr>
          <w:color w:val="000000"/>
        </w:rPr>
        <w:t>Jas.4:4</w:t>
      </w:r>
      <w:r w:rsidR="00E0595B">
        <w:t xml:space="preserve">; </w:t>
      </w:r>
      <w:r w:rsidRPr="002C668B">
        <w:rPr>
          <w:color w:val="000000"/>
        </w:rPr>
        <w:t>I John 2:15-17</w:t>
      </w:r>
    </w:p>
    <w:p w:rsidR="001A4536" w:rsidRPr="002C668B" w:rsidRDefault="001A4536" w:rsidP="002A1C9D"/>
    <w:p w:rsidR="001A4536" w:rsidRPr="002C668B" w:rsidRDefault="001A4536" w:rsidP="00E0595B">
      <w:proofErr w:type="gramStart"/>
      <w:r w:rsidRPr="002C668B">
        <w:rPr>
          <w:color w:val="000000"/>
        </w:rPr>
        <w:t>Spring .of 1975 - Dallas County; strip tease in the name of religion.</w:t>
      </w:r>
      <w:proofErr w:type="gramEnd"/>
    </w:p>
    <w:p w:rsidR="001A4536" w:rsidRPr="002C668B" w:rsidRDefault="001A4536" w:rsidP="002A1C9D"/>
    <w:p w:rsidR="001A4536" w:rsidRPr="002C668B" w:rsidRDefault="001A4536" w:rsidP="002A1C9D">
      <w:pPr>
        <w:ind w:firstLine="720"/>
      </w:pPr>
      <w:r w:rsidRPr="002C668B">
        <w:rPr>
          <w:b/>
          <w:bCs/>
          <w:color w:val="000000"/>
        </w:rPr>
        <w:t>2. The Fingers - vs.5</w:t>
      </w:r>
    </w:p>
    <w:p w:rsidR="001A4536" w:rsidRPr="002C668B" w:rsidRDefault="001A4536" w:rsidP="002A1C9D"/>
    <w:p w:rsidR="001A4536" w:rsidRPr="002C668B" w:rsidRDefault="001A4536" w:rsidP="002A1C9D">
      <w:pPr>
        <w:ind w:firstLine="1440"/>
      </w:pPr>
      <w:r w:rsidRPr="002C668B">
        <w:rPr>
          <w:color w:val="000000"/>
        </w:rPr>
        <w:t xml:space="preserve">What are the fingers writing today </w:t>
      </w:r>
      <w:proofErr w:type="gramStart"/>
      <w:r w:rsidRPr="002C668B">
        <w:rPr>
          <w:color w:val="000000"/>
        </w:rPr>
        <w:t>-</w:t>
      </w:r>
      <w:proofErr w:type="gramEnd"/>
    </w:p>
    <w:p w:rsidR="001A4536" w:rsidRPr="002C668B" w:rsidRDefault="001A4536" w:rsidP="002A1C9D">
      <w:pPr>
        <w:ind w:firstLine="2160"/>
      </w:pPr>
      <w:r w:rsidRPr="002C668B">
        <w:rPr>
          <w:color w:val="000000"/>
        </w:rPr>
        <w:t>This was the writing of God -</w:t>
      </w:r>
    </w:p>
    <w:p w:rsidR="001A4536" w:rsidRPr="002C668B" w:rsidRDefault="001A4536" w:rsidP="002A1C9D">
      <w:pPr>
        <w:ind w:firstLine="2160"/>
      </w:pPr>
      <w:r w:rsidRPr="002C668B">
        <w:rPr>
          <w:color w:val="000000"/>
        </w:rPr>
        <w:t>The pure Word of God</w:t>
      </w:r>
    </w:p>
    <w:p w:rsidR="001A4536" w:rsidRPr="002C668B" w:rsidRDefault="001A4536" w:rsidP="002A1C9D"/>
    <w:p w:rsidR="001A4536" w:rsidRPr="002C668B" w:rsidRDefault="001A4536" w:rsidP="002A1C9D">
      <w:pPr>
        <w:ind w:firstLine="720"/>
      </w:pPr>
      <w:r w:rsidRPr="002C668B">
        <w:rPr>
          <w:b/>
          <w:bCs/>
          <w:color w:val="000000"/>
        </w:rPr>
        <w:t>3. The Fear - vs. 6-7</w:t>
      </w:r>
    </w:p>
    <w:p w:rsidR="001A4536" w:rsidRPr="002C668B" w:rsidRDefault="001A4536" w:rsidP="002A1C9D"/>
    <w:p w:rsidR="001A4536" w:rsidRPr="002C668B" w:rsidRDefault="001A4536" w:rsidP="002A1C9D">
      <w:pPr>
        <w:ind w:firstLine="1440"/>
      </w:pPr>
      <w:r w:rsidRPr="002C668B">
        <w:rPr>
          <w:color w:val="000000"/>
        </w:rPr>
        <w:t>Most people know when they are wrong.</w:t>
      </w:r>
    </w:p>
    <w:p w:rsidR="001A4536" w:rsidRPr="002C668B" w:rsidRDefault="001A4536" w:rsidP="002A1C9D">
      <w:pPr>
        <w:ind w:firstLine="2160"/>
      </w:pPr>
      <w:r w:rsidRPr="002C668B">
        <w:rPr>
          <w:color w:val="000000"/>
        </w:rPr>
        <w:t>The knees smote together -</w:t>
      </w:r>
    </w:p>
    <w:p w:rsidR="001A4536" w:rsidRPr="002C668B" w:rsidRDefault="001A4536" w:rsidP="002A1C9D">
      <w:pPr>
        <w:ind w:firstLine="2160"/>
      </w:pPr>
      <w:r w:rsidRPr="002C668B">
        <w:rPr>
          <w:color w:val="000000"/>
        </w:rPr>
        <w:t>The king cried aloud -"shrieked"</w:t>
      </w:r>
    </w:p>
    <w:p w:rsidR="001A4536" w:rsidRPr="002C668B" w:rsidRDefault="001A4536" w:rsidP="002A1C9D"/>
    <w:p w:rsidR="001A4536" w:rsidRPr="002C668B" w:rsidRDefault="001A4536" w:rsidP="002A1C9D">
      <w:r w:rsidRPr="002C668B">
        <w:rPr>
          <w:b/>
          <w:bCs/>
          <w:color w:val="000000"/>
          <w:sz w:val="30"/>
          <w:szCs w:val="30"/>
        </w:rPr>
        <w:t xml:space="preserve">III. </w:t>
      </w:r>
      <w:proofErr w:type="gramStart"/>
      <w:r w:rsidRPr="002C668B">
        <w:rPr>
          <w:b/>
          <w:bCs/>
          <w:color w:val="000000"/>
          <w:sz w:val="30"/>
          <w:szCs w:val="30"/>
        </w:rPr>
        <w:t>The</w:t>
      </w:r>
      <w:proofErr w:type="gramEnd"/>
      <w:r w:rsidRPr="002C668B">
        <w:rPr>
          <w:b/>
          <w:bCs/>
          <w:color w:val="000000"/>
          <w:sz w:val="30"/>
          <w:szCs w:val="30"/>
        </w:rPr>
        <w:t xml:space="preserve"> Humiliating Revelation vs.8-31</w:t>
      </w:r>
    </w:p>
    <w:p w:rsidR="001A4536" w:rsidRPr="002C668B" w:rsidRDefault="001A4536" w:rsidP="002A1C9D"/>
    <w:p w:rsidR="001A4536" w:rsidRPr="002C668B" w:rsidRDefault="001A4536" w:rsidP="002A1C9D">
      <w:pPr>
        <w:ind w:firstLine="720"/>
      </w:pPr>
      <w:r w:rsidRPr="002C668B">
        <w:rPr>
          <w:b/>
          <w:bCs/>
          <w:color w:val="000000"/>
        </w:rPr>
        <w:t>1. The Wise Men Humiliated - vs.8-9</w:t>
      </w:r>
    </w:p>
    <w:p w:rsidR="001A4536" w:rsidRPr="002C668B" w:rsidRDefault="001A4536" w:rsidP="002A1C9D"/>
    <w:p w:rsidR="001A4536" w:rsidRPr="002C668B" w:rsidRDefault="001A4536" w:rsidP="002A1C9D">
      <w:pPr>
        <w:ind w:left="1440"/>
      </w:pPr>
      <w:proofErr w:type="gramStart"/>
      <w:r w:rsidRPr="002C668B">
        <w:rPr>
          <w:color w:val="000000"/>
        </w:rPr>
        <w:t>Could not give an answer.</w:t>
      </w:r>
      <w:proofErr w:type="gramEnd"/>
      <w:r w:rsidRPr="002C668B">
        <w:rPr>
          <w:color w:val="000000"/>
        </w:rPr>
        <w:t xml:space="preserve"> One thing in their </w:t>
      </w:r>
      <w:proofErr w:type="spellStart"/>
      <w:r w:rsidRPr="002C668B">
        <w:rPr>
          <w:color w:val="000000"/>
        </w:rPr>
        <w:t>favour</w:t>
      </w:r>
      <w:proofErr w:type="spellEnd"/>
      <w:r w:rsidRPr="002C668B">
        <w:rPr>
          <w:color w:val="000000"/>
        </w:rPr>
        <w:t xml:space="preserve"> they did not try to interpret what they did not understand. They still call the wise man of our day to read and interpret God's Word.</w:t>
      </w:r>
    </w:p>
    <w:p w:rsidR="001A4536" w:rsidRPr="002C668B" w:rsidRDefault="001A4536" w:rsidP="002A1C9D">
      <w:pPr>
        <w:ind w:firstLine="1440"/>
      </w:pPr>
    </w:p>
    <w:p w:rsidR="001A4536" w:rsidRPr="002C668B" w:rsidRDefault="001A4536" w:rsidP="002A1C9D"/>
    <w:p w:rsidR="001A4536" w:rsidRPr="002C668B" w:rsidRDefault="001A4536" w:rsidP="002A1C9D">
      <w:pPr>
        <w:ind w:firstLine="720"/>
      </w:pPr>
      <w:r w:rsidRPr="002C668B">
        <w:rPr>
          <w:b/>
          <w:bCs/>
          <w:color w:val="000000"/>
        </w:rPr>
        <w:t xml:space="preserve">2. All Babylon Humiliated - </w:t>
      </w:r>
    </w:p>
    <w:p w:rsidR="001A4536" w:rsidRPr="002C668B" w:rsidRDefault="001A4536" w:rsidP="002A1C9D"/>
    <w:p w:rsidR="001A4536" w:rsidRPr="002C668B" w:rsidRDefault="001A4536" w:rsidP="002A1C9D">
      <w:pPr>
        <w:ind w:firstLine="1440"/>
      </w:pPr>
      <w:r w:rsidRPr="002C668B">
        <w:rPr>
          <w:color w:val="000000"/>
        </w:rPr>
        <w:t>Daniel the Hebrew alone -vs. 10-29 He had the answer</w:t>
      </w:r>
    </w:p>
    <w:p w:rsidR="001A4536" w:rsidRPr="002C668B" w:rsidRDefault="001A4536" w:rsidP="002A1C9D">
      <w:pPr>
        <w:ind w:firstLine="1440"/>
      </w:pPr>
    </w:p>
    <w:p w:rsidR="001A4536" w:rsidRPr="002C668B" w:rsidRDefault="001A4536" w:rsidP="002A1C9D"/>
    <w:p w:rsidR="001A4536" w:rsidRPr="002C668B" w:rsidRDefault="001A4536" w:rsidP="002A1C9D">
      <w:pPr>
        <w:ind w:firstLine="720"/>
      </w:pPr>
      <w:r w:rsidRPr="002C668B">
        <w:rPr>
          <w:b/>
          <w:bCs/>
          <w:color w:val="000000"/>
        </w:rPr>
        <w:t>3. The King Humiliated - (In Defeat) vs.30-31</w:t>
      </w:r>
    </w:p>
    <w:p w:rsidR="001A4536" w:rsidRPr="002C668B" w:rsidRDefault="001A4536" w:rsidP="002A1C9D"/>
    <w:p w:rsidR="00775094" w:rsidRPr="002D196A" w:rsidRDefault="001A4536" w:rsidP="002D196A">
      <w:pPr>
        <w:ind w:firstLine="1440"/>
      </w:pPr>
      <w:r w:rsidRPr="002C668B">
        <w:rPr>
          <w:color w:val="000000"/>
        </w:rPr>
        <w:t>“In that night was Belshazzar the king of the Chaldeans slain.”</w:t>
      </w:r>
    </w:p>
    <w:p w:rsidR="00E0595B" w:rsidRDefault="00E0595B">
      <w:pPr>
        <w:rPr>
          <w:b/>
          <w:bCs/>
          <w:sz w:val="48"/>
          <w:szCs w:val="48"/>
        </w:rPr>
      </w:pPr>
      <w:bookmarkStart w:id="65" w:name="_Toc245407435"/>
      <w:r>
        <w:br w:type="page"/>
      </w:r>
    </w:p>
    <w:p w:rsidR="001A4536" w:rsidRPr="002C668B" w:rsidRDefault="002C668B" w:rsidP="00603BC6">
      <w:pPr>
        <w:pStyle w:val="Heading1"/>
      </w:pPr>
      <w:r>
        <w:lastRenderedPageBreak/>
        <w:t xml:space="preserve">Ch. 6 - </w:t>
      </w:r>
      <w:r w:rsidR="001A4536" w:rsidRPr="002C668B">
        <w:t>T</w:t>
      </w:r>
      <w:r w:rsidR="005910C0" w:rsidRPr="002C668B">
        <w:t>he Lion’s Den</w:t>
      </w:r>
      <w:bookmarkEnd w:id="65"/>
    </w:p>
    <w:p w:rsidR="001A4536" w:rsidRPr="002C668B" w:rsidRDefault="001A4536" w:rsidP="005910C0">
      <w:pPr>
        <w:jc w:val="center"/>
      </w:pPr>
      <w:r w:rsidRPr="002C668B">
        <w:t>Daniel 6</w:t>
      </w:r>
      <w:r w:rsidR="00361783">
        <w:t>:1-28</w:t>
      </w:r>
    </w:p>
    <w:p w:rsidR="001A4536" w:rsidRPr="002C668B" w:rsidRDefault="001A4536" w:rsidP="002A1C9D"/>
    <w:p w:rsidR="001A4536" w:rsidRPr="002C668B" w:rsidRDefault="001A4536" w:rsidP="002A1C9D">
      <w:r w:rsidRPr="002C668B">
        <w:rPr>
          <w:b/>
          <w:bCs/>
          <w:color w:val="000000"/>
          <w:sz w:val="30"/>
          <w:szCs w:val="30"/>
        </w:rPr>
        <w:t xml:space="preserve">I. The Action of </w:t>
      </w:r>
      <w:proofErr w:type="gramStart"/>
      <w:r w:rsidRPr="002C668B">
        <w:rPr>
          <w:b/>
          <w:bCs/>
          <w:color w:val="000000"/>
          <w:sz w:val="30"/>
          <w:szCs w:val="30"/>
        </w:rPr>
        <w:t>The</w:t>
      </w:r>
      <w:proofErr w:type="gramEnd"/>
      <w:r w:rsidRPr="002C668B">
        <w:rPr>
          <w:b/>
          <w:bCs/>
          <w:color w:val="000000"/>
          <w:sz w:val="30"/>
          <w:szCs w:val="30"/>
        </w:rPr>
        <w:t xml:space="preserve"> Crown - vs. 1-3</w:t>
      </w:r>
    </w:p>
    <w:p w:rsidR="001A4536" w:rsidRPr="002C668B" w:rsidRDefault="001A4536" w:rsidP="002A1C9D"/>
    <w:p w:rsidR="001A4536" w:rsidRPr="002C668B" w:rsidRDefault="001A4536" w:rsidP="002A1C9D">
      <w:pPr>
        <w:ind w:firstLine="806"/>
      </w:pPr>
      <w:r w:rsidRPr="002C668B">
        <w:rPr>
          <w:b/>
          <w:bCs/>
          <w:color w:val="000000"/>
        </w:rPr>
        <w:t>1. The New Government in Form -</w:t>
      </w:r>
    </w:p>
    <w:p w:rsidR="001A4536" w:rsidRPr="00361783" w:rsidRDefault="001A4536" w:rsidP="002A1C9D">
      <w:pPr>
        <w:rPr>
          <w:sz w:val="16"/>
          <w:szCs w:val="16"/>
        </w:rPr>
      </w:pPr>
    </w:p>
    <w:p w:rsidR="001A4536" w:rsidRPr="002C668B" w:rsidRDefault="001A4536" w:rsidP="00361783">
      <w:pPr>
        <w:ind w:firstLine="720"/>
      </w:pPr>
      <w:proofErr w:type="gramStart"/>
      <w:r w:rsidRPr="002C668B">
        <w:rPr>
          <w:color w:val="000000"/>
        </w:rPr>
        <w:t>Shows us a new regime</w:t>
      </w:r>
      <w:r w:rsidR="00361783">
        <w:rPr>
          <w:color w:val="000000"/>
        </w:rPr>
        <w:t>.</w:t>
      </w:r>
      <w:proofErr w:type="gramEnd"/>
      <w:r w:rsidR="00361783">
        <w:rPr>
          <w:color w:val="000000"/>
        </w:rPr>
        <w:t xml:space="preserve"> </w:t>
      </w:r>
      <w:r w:rsidRPr="002C668B">
        <w:rPr>
          <w:color w:val="000000"/>
        </w:rPr>
        <w:t xml:space="preserve">The head of gold is gone </w:t>
      </w:r>
      <w:r w:rsidR="00361783">
        <w:rPr>
          <w:color w:val="000000"/>
        </w:rPr>
        <w:t>–</w:t>
      </w:r>
      <w:r w:rsidRPr="002C668B">
        <w:rPr>
          <w:color w:val="000000"/>
        </w:rPr>
        <w:t xml:space="preserve"> breast</w:t>
      </w:r>
      <w:r w:rsidR="00361783">
        <w:t xml:space="preserve"> </w:t>
      </w:r>
      <w:r w:rsidRPr="002C668B">
        <w:rPr>
          <w:color w:val="000000"/>
        </w:rPr>
        <w:t>and arms of silver take over.</w:t>
      </w:r>
      <w:r w:rsidR="00361783">
        <w:t xml:space="preserve"> </w:t>
      </w:r>
      <w:r w:rsidRPr="002C668B">
        <w:rPr>
          <w:color w:val="000000"/>
        </w:rPr>
        <w:t xml:space="preserve">Nebuchadnezzar was an absolute monarch </w:t>
      </w:r>
      <w:r w:rsidR="00361783">
        <w:rPr>
          <w:color w:val="000000"/>
        </w:rPr>
        <w:t>–</w:t>
      </w:r>
      <w:r w:rsidRPr="002C668B">
        <w:rPr>
          <w:color w:val="000000"/>
        </w:rPr>
        <w:t>vs. 1 Darius is different - a constitution monarchy</w:t>
      </w:r>
    </w:p>
    <w:p w:rsidR="001A4536" w:rsidRPr="002C668B" w:rsidRDefault="001A4536" w:rsidP="002A1C9D"/>
    <w:p w:rsidR="001A4536" w:rsidRPr="002C668B" w:rsidRDefault="001A4536" w:rsidP="002A1C9D">
      <w:pPr>
        <w:ind w:firstLine="806"/>
      </w:pPr>
      <w:r w:rsidRPr="002C668B">
        <w:rPr>
          <w:b/>
          <w:bCs/>
          <w:color w:val="000000"/>
        </w:rPr>
        <w:t>2. The New Government in Detail</w:t>
      </w:r>
    </w:p>
    <w:p w:rsidR="001A4536" w:rsidRPr="00361783" w:rsidRDefault="001A4536" w:rsidP="002A1C9D">
      <w:pPr>
        <w:rPr>
          <w:sz w:val="16"/>
          <w:szCs w:val="16"/>
        </w:rPr>
      </w:pPr>
    </w:p>
    <w:p w:rsidR="001A4536" w:rsidRPr="002C668B" w:rsidRDefault="001A4536" w:rsidP="00361783">
      <w:pPr>
        <w:ind w:firstLine="720"/>
      </w:pPr>
      <w:r w:rsidRPr="002C668B">
        <w:rPr>
          <w:color w:val="000000"/>
        </w:rPr>
        <w:t>120- princes over the kingdom - three presidents over the 120 - and over the three presidents - Daniel was preferred, vs. 3.</w:t>
      </w:r>
    </w:p>
    <w:p w:rsidR="001A4536" w:rsidRPr="002C668B" w:rsidRDefault="001A4536" w:rsidP="002A1C9D"/>
    <w:p w:rsidR="001A4536" w:rsidRPr="002C668B" w:rsidRDefault="001A4536" w:rsidP="002A1C9D">
      <w:pPr>
        <w:ind w:firstLine="806"/>
      </w:pPr>
      <w:r w:rsidRPr="002C668B">
        <w:rPr>
          <w:b/>
          <w:bCs/>
          <w:color w:val="000000"/>
        </w:rPr>
        <w:t>3. The New Government in Trouble, vs. 2.</w:t>
      </w:r>
    </w:p>
    <w:p w:rsidR="001A4536" w:rsidRPr="00361783" w:rsidRDefault="001A4536" w:rsidP="002A1C9D">
      <w:pPr>
        <w:rPr>
          <w:sz w:val="16"/>
          <w:szCs w:val="16"/>
        </w:rPr>
      </w:pPr>
    </w:p>
    <w:p w:rsidR="001A4536" w:rsidRPr="002C668B" w:rsidRDefault="001A4536" w:rsidP="00361783">
      <w:pPr>
        <w:ind w:firstLine="720"/>
      </w:pPr>
      <w:r w:rsidRPr="002C668B">
        <w:rPr>
          <w:color w:val="000000"/>
        </w:rPr>
        <w:t>Why the Cabinet was up in arms. "</w:t>
      </w:r>
      <w:proofErr w:type="gramStart"/>
      <w:r w:rsidRPr="002C668B">
        <w:rPr>
          <w:color w:val="000000"/>
        </w:rPr>
        <w:t>that</w:t>
      </w:r>
      <w:proofErr w:type="gramEnd"/>
      <w:r w:rsidRPr="002C668B">
        <w:rPr>
          <w:color w:val="000000"/>
        </w:rPr>
        <w:t xml:space="preserve"> the king should have no damage" vs. 3 the king finds the worth of Daniel.</w:t>
      </w:r>
    </w:p>
    <w:p w:rsidR="001A4536" w:rsidRPr="002C668B" w:rsidRDefault="001A4536" w:rsidP="002A1C9D"/>
    <w:p w:rsidR="001A4536" w:rsidRPr="002C668B" w:rsidRDefault="001A4536" w:rsidP="002A1C9D">
      <w:proofErr w:type="gramStart"/>
      <w:r w:rsidRPr="002C668B">
        <w:rPr>
          <w:b/>
          <w:bCs/>
          <w:color w:val="000000"/>
          <w:sz w:val="30"/>
          <w:szCs w:val="30"/>
        </w:rPr>
        <w:t>II. Counteraction By The Cabinet</w:t>
      </w:r>
      <w:proofErr w:type="gramEnd"/>
      <w:r w:rsidRPr="002C668B">
        <w:rPr>
          <w:b/>
          <w:bCs/>
          <w:color w:val="000000"/>
          <w:sz w:val="30"/>
          <w:szCs w:val="30"/>
        </w:rPr>
        <w:t xml:space="preserve"> vs.4-9.</w:t>
      </w:r>
    </w:p>
    <w:p w:rsidR="001A4536" w:rsidRPr="002C668B" w:rsidRDefault="001A4536" w:rsidP="002A1C9D"/>
    <w:p w:rsidR="001A4536" w:rsidRPr="002C668B" w:rsidRDefault="001A4536" w:rsidP="002A1C9D">
      <w:pPr>
        <w:ind w:left="720"/>
      </w:pPr>
      <w:r w:rsidRPr="002C668B">
        <w:rPr>
          <w:b/>
          <w:bCs/>
          <w:color w:val="000000"/>
        </w:rPr>
        <w:t>1. To Remove Daniel</w:t>
      </w:r>
      <w:r w:rsidRPr="002C668B">
        <w:rPr>
          <w:color w:val="000000"/>
        </w:rPr>
        <w:t xml:space="preserve"> - vs. 4 "they sought to find occasion against Daniel. </w:t>
      </w:r>
    </w:p>
    <w:p w:rsidR="00361783" w:rsidRPr="00361783" w:rsidRDefault="00361783" w:rsidP="00361783">
      <w:pPr>
        <w:ind w:firstLine="720"/>
        <w:rPr>
          <w:color w:val="000000"/>
          <w:sz w:val="16"/>
          <w:szCs w:val="16"/>
        </w:rPr>
      </w:pPr>
    </w:p>
    <w:p w:rsidR="001A4536" w:rsidRPr="002C668B" w:rsidRDefault="001A4536" w:rsidP="00361783">
      <w:pPr>
        <w:ind w:firstLine="720"/>
      </w:pPr>
      <w:r w:rsidRPr="002C668B">
        <w:rPr>
          <w:color w:val="000000"/>
        </w:rPr>
        <w:t>Error -mental deficiency fault- to be moral vs. 5 against his worship vs. 6-7 They hatched their plot. There was a conspiracy.</w:t>
      </w:r>
    </w:p>
    <w:p w:rsidR="001A4536" w:rsidRPr="002C668B" w:rsidRDefault="001A4536" w:rsidP="002A1C9D"/>
    <w:p w:rsidR="001A4536" w:rsidRPr="002C668B" w:rsidRDefault="001A4536" w:rsidP="002A1C9D">
      <w:pPr>
        <w:ind w:firstLine="720"/>
      </w:pPr>
      <w:r w:rsidRPr="002C668B">
        <w:rPr>
          <w:b/>
          <w:bCs/>
          <w:color w:val="000000"/>
        </w:rPr>
        <w:t>2. The Method Used To Remove Him, vs. 8-9</w:t>
      </w:r>
    </w:p>
    <w:p w:rsidR="00361783" w:rsidRPr="00361783" w:rsidRDefault="00361783" w:rsidP="00361783">
      <w:pPr>
        <w:ind w:firstLine="720"/>
        <w:rPr>
          <w:color w:val="000000"/>
          <w:sz w:val="16"/>
          <w:szCs w:val="16"/>
        </w:rPr>
      </w:pPr>
    </w:p>
    <w:p w:rsidR="001A4536" w:rsidRPr="002C668B" w:rsidRDefault="001A4536" w:rsidP="00361783">
      <w:pPr>
        <w:ind w:firstLine="720"/>
      </w:pPr>
      <w:r w:rsidRPr="002C668B">
        <w:rPr>
          <w:color w:val="000000"/>
        </w:rPr>
        <w:t xml:space="preserve">The decree </w:t>
      </w:r>
      <w:proofErr w:type="gramStart"/>
      <w:r w:rsidRPr="002C668B">
        <w:rPr>
          <w:color w:val="000000"/>
        </w:rPr>
        <w:t>signed :</w:t>
      </w:r>
      <w:proofErr w:type="gramEnd"/>
      <w:r w:rsidRPr="002C668B">
        <w:rPr>
          <w:color w:val="000000"/>
        </w:rPr>
        <w:t xml:space="preserve"> Where was Daniel?</w:t>
      </w:r>
    </w:p>
    <w:p w:rsidR="001A4536" w:rsidRPr="002C668B" w:rsidRDefault="001A4536" w:rsidP="002A1C9D"/>
    <w:p w:rsidR="001A4536" w:rsidRPr="002C668B" w:rsidRDefault="001A4536" w:rsidP="002A1C9D">
      <w:r w:rsidRPr="002C668B">
        <w:rPr>
          <w:b/>
          <w:bCs/>
          <w:color w:val="000000"/>
          <w:sz w:val="30"/>
          <w:szCs w:val="30"/>
        </w:rPr>
        <w:t>III. The Reaction vs. 10-20</w:t>
      </w:r>
    </w:p>
    <w:p w:rsidR="001A4536" w:rsidRPr="002C668B" w:rsidRDefault="001A4536" w:rsidP="002A1C9D"/>
    <w:p w:rsidR="001A4536" w:rsidRPr="002C668B" w:rsidRDefault="001A4536" w:rsidP="002A1C9D">
      <w:pPr>
        <w:ind w:firstLine="720"/>
      </w:pPr>
      <w:r w:rsidRPr="002C668B">
        <w:rPr>
          <w:b/>
          <w:bCs/>
          <w:color w:val="000000"/>
        </w:rPr>
        <w:t xml:space="preserve">1. </w:t>
      </w:r>
      <w:proofErr w:type="gramStart"/>
      <w:r w:rsidRPr="002C668B">
        <w:rPr>
          <w:b/>
          <w:bCs/>
          <w:color w:val="000000"/>
        </w:rPr>
        <w:t>In</w:t>
      </w:r>
      <w:proofErr w:type="gramEnd"/>
      <w:r w:rsidRPr="002C668B">
        <w:rPr>
          <w:b/>
          <w:bCs/>
          <w:color w:val="000000"/>
        </w:rPr>
        <w:t xml:space="preserve"> Daniel -</w:t>
      </w:r>
      <w:r w:rsidRPr="002C668B">
        <w:rPr>
          <w:color w:val="000000"/>
        </w:rPr>
        <w:t xml:space="preserve"> vs. 10.</w:t>
      </w:r>
    </w:p>
    <w:p w:rsidR="00361783" w:rsidRPr="00361783" w:rsidRDefault="00361783" w:rsidP="00361783">
      <w:pPr>
        <w:ind w:firstLine="720"/>
        <w:rPr>
          <w:color w:val="000000"/>
          <w:sz w:val="16"/>
          <w:szCs w:val="16"/>
        </w:rPr>
      </w:pPr>
    </w:p>
    <w:p w:rsidR="001A4536" w:rsidRPr="002C668B" w:rsidRDefault="001A4536" w:rsidP="00361783">
      <w:pPr>
        <w:ind w:firstLine="720"/>
      </w:pPr>
      <w:r w:rsidRPr="002C668B">
        <w:rPr>
          <w:color w:val="000000"/>
        </w:rPr>
        <w:t>No change in Daniel.</w:t>
      </w:r>
      <w:r w:rsidR="00361783">
        <w:t xml:space="preserve"> </w:t>
      </w:r>
      <w:proofErr w:type="gramStart"/>
      <w:r w:rsidRPr="002C668B">
        <w:rPr>
          <w:color w:val="000000"/>
        </w:rPr>
        <w:t>Opened his windows - kneeled three times a day, and prayed.</w:t>
      </w:r>
      <w:proofErr w:type="gramEnd"/>
      <w:r w:rsidR="00361783">
        <w:t xml:space="preserve"> </w:t>
      </w:r>
      <w:proofErr w:type="gramStart"/>
      <w:r w:rsidRPr="002C668B">
        <w:rPr>
          <w:color w:val="000000"/>
        </w:rPr>
        <w:t>A capital crime.</w:t>
      </w:r>
      <w:proofErr w:type="gramEnd"/>
      <w:r w:rsidRPr="002C668B">
        <w:rPr>
          <w:color w:val="000000"/>
        </w:rPr>
        <w:t xml:space="preserve"> Why did he open his windows toward Jerusalem: I Kings 8:46.</w:t>
      </w:r>
    </w:p>
    <w:p w:rsidR="001A4536" w:rsidRPr="002C668B" w:rsidRDefault="001A4536" w:rsidP="002A1C9D"/>
    <w:p w:rsidR="001A4536" w:rsidRPr="002C668B" w:rsidRDefault="001A4536" w:rsidP="002A1C9D">
      <w:pPr>
        <w:ind w:firstLine="720"/>
      </w:pPr>
      <w:r w:rsidRPr="002C668B">
        <w:rPr>
          <w:b/>
          <w:bCs/>
          <w:color w:val="000000"/>
        </w:rPr>
        <w:t xml:space="preserve">2. </w:t>
      </w:r>
      <w:proofErr w:type="gramStart"/>
      <w:r w:rsidRPr="002C668B">
        <w:rPr>
          <w:b/>
          <w:bCs/>
          <w:color w:val="000000"/>
        </w:rPr>
        <w:t>In</w:t>
      </w:r>
      <w:proofErr w:type="gramEnd"/>
      <w:r w:rsidRPr="002C668B">
        <w:rPr>
          <w:b/>
          <w:bCs/>
          <w:color w:val="000000"/>
        </w:rPr>
        <w:t xml:space="preserve"> The Princes - Vs. 11-13.</w:t>
      </w:r>
    </w:p>
    <w:p w:rsidR="00361783" w:rsidRPr="00361783" w:rsidRDefault="00361783" w:rsidP="00361783">
      <w:pPr>
        <w:ind w:firstLine="720"/>
        <w:rPr>
          <w:color w:val="000000"/>
          <w:sz w:val="16"/>
          <w:szCs w:val="16"/>
        </w:rPr>
      </w:pPr>
    </w:p>
    <w:p w:rsidR="001A4536" w:rsidRPr="002C668B" w:rsidRDefault="001A4536" w:rsidP="00361783">
      <w:pPr>
        <w:ind w:firstLine="720"/>
      </w:pPr>
      <w:proofErr w:type="gramStart"/>
      <w:r w:rsidRPr="002C668B">
        <w:rPr>
          <w:color w:val="000000"/>
        </w:rPr>
        <w:t>Told the king.</w:t>
      </w:r>
      <w:proofErr w:type="gramEnd"/>
    </w:p>
    <w:p w:rsidR="001A4536" w:rsidRPr="002C668B" w:rsidRDefault="001A4536" w:rsidP="002A1C9D"/>
    <w:p w:rsidR="001A4536" w:rsidRPr="002C668B" w:rsidRDefault="001A4536" w:rsidP="002A1C9D">
      <w:pPr>
        <w:ind w:firstLine="720"/>
      </w:pPr>
      <w:r w:rsidRPr="002C668B">
        <w:rPr>
          <w:b/>
          <w:bCs/>
          <w:color w:val="000000"/>
        </w:rPr>
        <w:t xml:space="preserve">3. </w:t>
      </w:r>
      <w:proofErr w:type="gramStart"/>
      <w:r w:rsidRPr="002C668B">
        <w:rPr>
          <w:b/>
          <w:bCs/>
          <w:color w:val="000000"/>
        </w:rPr>
        <w:t>In</w:t>
      </w:r>
      <w:proofErr w:type="gramEnd"/>
      <w:r w:rsidRPr="002C668B">
        <w:rPr>
          <w:b/>
          <w:bCs/>
          <w:color w:val="000000"/>
        </w:rPr>
        <w:t xml:space="preserve"> Darius -</w:t>
      </w:r>
      <w:r w:rsidRPr="002C668B">
        <w:rPr>
          <w:color w:val="000000"/>
        </w:rPr>
        <w:t xml:space="preserve"> </w:t>
      </w:r>
      <w:r w:rsidRPr="002C668B">
        <w:rPr>
          <w:b/>
          <w:bCs/>
          <w:color w:val="000000"/>
        </w:rPr>
        <w:t>vs. 14-20</w:t>
      </w:r>
    </w:p>
    <w:p w:rsidR="00361783" w:rsidRPr="00361783" w:rsidRDefault="00361783" w:rsidP="002A1C9D">
      <w:pPr>
        <w:ind w:firstLine="1440"/>
        <w:rPr>
          <w:color w:val="000000"/>
          <w:sz w:val="16"/>
          <w:szCs w:val="16"/>
        </w:rPr>
      </w:pPr>
    </w:p>
    <w:p w:rsidR="001A4536" w:rsidRPr="002C668B" w:rsidRDefault="001A4536" w:rsidP="00361783">
      <w:pPr>
        <w:ind w:firstLine="720"/>
      </w:pPr>
      <w:r w:rsidRPr="002C668B">
        <w:rPr>
          <w:color w:val="000000"/>
        </w:rPr>
        <w:t>"Sore displeased with himself"</w:t>
      </w:r>
      <w:r w:rsidR="00361783">
        <w:t xml:space="preserve"> </w:t>
      </w:r>
      <w:r w:rsidRPr="002C668B">
        <w:rPr>
          <w:color w:val="000000"/>
        </w:rPr>
        <w:t>"</w:t>
      </w:r>
      <w:proofErr w:type="spellStart"/>
      <w:r w:rsidRPr="002C668B">
        <w:rPr>
          <w:color w:val="000000"/>
        </w:rPr>
        <w:t>Laboured</w:t>
      </w:r>
      <w:proofErr w:type="spellEnd"/>
      <w:r w:rsidRPr="002C668B">
        <w:rPr>
          <w:color w:val="000000"/>
        </w:rPr>
        <w:t xml:space="preserve"> till the going down of the sun to deliver him</w:t>
      </w:r>
      <w:proofErr w:type="gramStart"/>
      <w:r w:rsidRPr="002C668B">
        <w:rPr>
          <w:color w:val="000000"/>
        </w:rPr>
        <w:t>. "</w:t>
      </w:r>
      <w:proofErr w:type="gramEnd"/>
      <w:r w:rsidR="00361783">
        <w:t xml:space="preserve"> </w:t>
      </w:r>
      <w:proofErr w:type="gramStart"/>
      <w:r w:rsidRPr="002C668B">
        <w:rPr>
          <w:color w:val="000000"/>
        </w:rPr>
        <w:t>Commands Daniel to be cast into the den.</w:t>
      </w:r>
      <w:proofErr w:type="gramEnd"/>
      <w:r w:rsidR="00361783">
        <w:t xml:space="preserve"> </w:t>
      </w:r>
      <w:proofErr w:type="gramStart"/>
      <w:r w:rsidRPr="002C668B">
        <w:rPr>
          <w:color w:val="000000"/>
        </w:rPr>
        <w:t>A sleepless night of fasting.</w:t>
      </w:r>
      <w:proofErr w:type="gramEnd"/>
    </w:p>
    <w:p w:rsidR="001A4536" w:rsidRPr="002C668B" w:rsidRDefault="001A4536" w:rsidP="002A1C9D">
      <w:r w:rsidRPr="002C668B">
        <w:rPr>
          <w:b/>
          <w:bCs/>
          <w:color w:val="000000"/>
          <w:sz w:val="30"/>
          <w:szCs w:val="30"/>
        </w:rPr>
        <w:lastRenderedPageBreak/>
        <w:t>IV. The Inaction of the Lions - vs. 21-22</w:t>
      </w:r>
    </w:p>
    <w:p w:rsidR="001A4536" w:rsidRPr="002C668B" w:rsidRDefault="001A4536" w:rsidP="002A1C9D"/>
    <w:p w:rsidR="001A4536" w:rsidRPr="002C668B" w:rsidRDefault="001A4536" w:rsidP="002A1C9D">
      <w:pPr>
        <w:ind w:left="720"/>
      </w:pPr>
      <w:r w:rsidRPr="002C668B">
        <w:rPr>
          <w:b/>
          <w:bCs/>
          <w:color w:val="000000"/>
        </w:rPr>
        <w:t>1. God sent His angel, "El -aw" strength: mighty, Almighty</w:t>
      </w:r>
    </w:p>
    <w:p w:rsidR="001A4536" w:rsidRPr="002C668B" w:rsidRDefault="001A4536" w:rsidP="002A1C9D"/>
    <w:p w:rsidR="001A4536" w:rsidRPr="002C668B" w:rsidRDefault="001A4536" w:rsidP="002A1C9D">
      <w:pPr>
        <w:ind w:left="720"/>
      </w:pPr>
      <w:r w:rsidRPr="002C668B">
        <w:rPr>
          <w:b/>
          <w:bCs/>
          <w:color w:val="000000"/>
        </w:rPr>
        <w:t xml:space="preserve">2. Shut the Lions mouth. </w:t>
      </w:r>
    </w:p>
    <w:p w:rsidR="001A4536" w:rsidRPr="002C668B" w:rsidRDefault="001A4536" w:rsidP="002A1C9D"/>
    <w:p w:rsidR="001A4536" w:rsidRPr="002C668B" w:rsidRDefault="001A4536" w:rsidP="002A1C9D">
      <w:pPr>
        <w:ind w:left="720"/>
      </w:pPr>
      <w:r w:rsidRPr="002C668B">
        <w:rPr>
          <w:b/>
          <w:bCs/>
          <w:color w:val="000000"/>
        </w:rPr>
        <w:t>3. No hurt to him.</w:t>
      </w:r>
    </w:p>
    <w:p w:rsidR="001A4536" w:rsidRPr="002C668B" w:rsidRDefault="001A4536" w:rsidP="002A1C9D">
      <w:pPr>
        <w:ind w:firstLine="720"/>
      </w:pPr>
    </w:p>
    <w:p w:rsidR="001A4536" w:rsidRPr="002C668B" w:rsidRDefault="001A4536" w:rsidP="002A1C9D">
      <w:r w:rsidRPr="002C668B">
        <w:rPr>
          <w:b/>
          <w:bCs/>
          <w:color w:val="000000"/>
          <w:sz w:val="30"/>
          <w:szCs w:val="30"/>
        </w:rPr>
        <w:t>V. The Reaction To the Deliverance - vs.23</w:t>
      </w:r>
    </w:p>
    <w:p w:rsidR="001A4536" w:rsidRPr="002C668B" w:rsidRDefault="001A4536" w:rsidP="002A1C9D"/>
    <w:p w:rsidR="001A4536" w:rsidRPr="002C668B" w:rsidRDefault="001A4536" w:rsidP="002A1C9D">
      <w:pPr>
        <w:ind w:firstLine="720"/>
      </w:pPr>
      <w:r w:rsidRPr="002C668B">
        <w:rPr>
          <w:b/>
          <w:bCs/>
          <w:color w:val="000000"/>
        </w:rPr>
        <w:t>1. The Reaction of the King, vs. 23.</w:t>
      </w:r>
    </w:p>
    <w:p w:rsidR="001A4536" w:rsidRPr="002C668B" w:rsidRDefault="001A4536" w:rsidP="002A1C9D"/>
    <w:p w:rsidR="001A4536" w:rsidRPr="002C668B" w:rsidRDefault="001A4536" w:rsidP="00361783">
      <w:pPr>
        <w:ind w:firstLine="720"/>
      </w:pPr>
      <w:r w:rsidRPr="002C668B">
        <w:rPr>
          <w:color w:val="000000"/>
        </w:rPr>
        <w:t>Exceeding glad -"</w:t>
      </w:r>
      <w:proofErr w:type="spellStart"/>
      <w:r w:rsidRPr="002C668B">
        <w:rPr>
          <w:color w:val="000000"/>
        </w:rPr>
        <w:t>Saggiy</w:t>
      </w:r>
      <w:proofErr w:type="spellEnd"/>
      <w:r w:rsidRPr="002C668B">
        <w:rPr>
          <w:color w:val="000000"/>
        </w:rPr>
        <w:t>"</w:t>
      </w:r>
      <w:r w:rsidR="00361783">
        <w:t xml:space="preserve"> </w:t>
      </w:r>
      <w:r w:rsidRPr="002C668B">
        <w:rPr>
          <w:color w:val="000000"/>
        </w:rPr>
        <w:t>From a root means "Laud Praise"</w:t>
      </w:r>
      <w:r w:rsidR="00361783">
        <w:t xml:space="preserve"> </w:t>
      </w:r>
      <w:r w:rsidRPr="002C668B">
        <w:rPr>
          <w:color w:val="000000"/>
        </w:rPr>
        <w:t xml:space="preserve">Commanded to take Daniel </w:t>
      </w:r>
      <w:proofErr w:type="gramStart"/>
      <w:r w:rsidRPr="002C668B">
        <w:rPr>
          <w:color w:val="000000"/>
        </w:rPr>
        <w:t xml:space="preserve">out </w:t>
      </w:r>
      <w:r w:rsidR="00361783">
        <w:rPr>
          <w:color w:val="000000"/>
        </w:rPr>
        <w:t>.</w:t>
      </w:r>
      <w:proofErr w:type="gramEnd"/>
    </w:p>
    <w:p w:rsidR="001A4536" w:rsidRPr="002C668B" w:rsidRDefault="001A4536" w:rsidP="002A1C9D"/>
    <w:p w:rsidR="001A4536" w:rsidRPr="002C668B" w:rsidRDefault="001A4536" w:rsidP="002A1C9D">
      <w:pPr>
        <w:ind w:firstLine="720"/>
      </w:pPr>
      <w:r w:rsidRPr="002C668B">
        <w:rPr>
          <w:b/>
          <w:bCs/>
          <w:color w:val="000000"/>
        </w:rPr>
        <w:t>2. The Reaction of Daniel, vs. 23.</w:t>
      </w:r>
    </w:p>
    <w:p w:rsidR="001A4536" w:rsidRPr="002C668B" w:rsidRDefault="001A4536" w:rsidP="002A1C9D"/>
    <w:p w:rsidR="001A4536" w:rsidRPr="002C668B" w:rsidRDefault="001A4536" w:rsidP="00361783">
      <w:pPr>
        <w:ind w:firstLine="720"/>
      </w:pPr>
      <w:r w:rsidRPr="002C668B">
        <w:rPr>
          <w:color w:val="000000"/>
        </w:rPr>
        <w:t xml:space="preserve">No change -"No manner of </w:t>
      </w:r>
      <w:proofErr w:type="gramStart"/>
      <w:r w:rsidRPr="002C668B">
        <w:rPr>
          <w:color w:val="000000"/>
        </w:rPr>
        <w:t>hurt "</w:t>
      </w:r>
      <w:proofErr w:type="gramEnd"/>
      <w:r w:rsidR="00361783">
        <w:t xml:space="preserve"> </w:t>
      </w:r>
      <w:r w:rsidRPr="002C668B">
        <w:rPr>
          <w:color w:val="000000"/>
        </w:rPr>
        <w:t>Physically, Spiritually, Mentally</w:t>
      </w:r>
      <w:r w:rsidR="00361783">
        <w:t xml:space="preserve"> </w:t>
      </w:r>
      <w:r w:rsidRPr="002C668B">
        <w:rPr>
          <w:color w:val="000000"/>
        </w:rPr>
        <w:t xml:space="preserve">The trial did not </w:t>
      </w:r>
      <w:proofErr w:type="spellStart"/>
      <w:r w:rsidRPr="002C668B">
        <w:rPr>
          <w:color w:val="000000"/>
        </w:rPr>
        <w:t>effect him</w:t>
      </w:r>
      <w:proofErr w:type="spellEnd"/>
      <w:r w:rsidRPr="002C668B">
        <w:rPr>
          <w:color w:val="000000"/>
        </w:rPr>
        <w:t>.</w:t>
      </w:r>
      <w:r w:rsidR="00361783">
        <w:t xml:space="preserve"> </w:t>
      </w:r>
      <w:r w:rsidRPr="002C668B">
        <w:rPr>
          <w:color w:val="000000"/>
        </w:rPr>
        <w:t xml:space="preserve">"He believed in his </w:t>
      </w:r>
      <w:proofErr w:type="gramStart"/>
      <w:r w:rsidRPr="002C668B">
        <w:rPr>
          <w:color w:val="000000"/>
        </w:rPr>
        <w:t>God "</w:t>
      </w:r>
      <w:proofErr w:type="gramEnd"/>
    </w:p>
    <w:p w:rsidR="001A4536" w:rsidRPr="002C668B" w:rsidRDefault="001A4536" w:rsidP="002A1C9D"/>
    <w:p w:rsidR="001A4536" w:rsidRPr="002C668B" w:rsidRDefault="001A4536" w:rsidP="002A1C9D">
      <w:r w:rsidRPr="002C668B">
        <w:rPr>
          <w:b/>
          <w:bCs/>
          <w:color w:val="000000"/>
          <w:sz w:val="30"/>
          <w:szCs w:val="30"/>
        </w:rPr>
        <w:t xml:space="preserve">VI. The Counteraction </w:t>
      </w:r>
      <w:proofErr w:type="gramStart"/>
      <w:r w:rsidRPr="002C668B">
        <w:rPr>
          <w:b/>
          <w:bCs/>
          <w:color w:val="000000"/>
          <w:sz w:val="30"/>
          <w:szCs w:val="30"/>
        </w:rPr>
        <w:t>Against</w:t>
      </w:r>
      <w:proofErr w:type="gramEnd"/>
      <w:r w:rsidRPr="002C668B">
        <w:rPr>
          <w:b/>
          <w:bCs/>
          <w:color w:val="000000"/>
          <w:sz w:val="30"/>
          <w:szCs w:val="30"/>
        </w:rPr>
        <w:t xml:space="preserve"> The Cabinet, vs. 24</w:t>
      </w:r>
    </w:p>
    <w:p w:rsidR="001A4536" w:rsidRPr="002C668B" w:rsidRDefault="001A4536" w:rsidP="002A1C9D"/>
    <w:p w:rsidR="001A4536" w:rsidRPr="002C668B" w:rsidRDefault="001A4536" w:rsidP="002A1C9D">
      <w:pPr>
        <w:ind w:firstLine="720"/>
      </w:pPr>
      <w:r w:rsidRPr="002C668B">
        <w:rPr>
          <w:b/>
          <w:bCs/>
          <w:color w:val="000000"/>
        </w:rPr>
        <w:t>1. Cast them into the den of lions</w:t>
      </w:r>
      <w:r w:rsidRPr="002C668B">
        <w:rPr>
          <w:color w:val="000000"/>
        </w:rPr>
        <w:t xml:space="preserve"> - All of them with their children and wives.</w:t>
      </w:r>
    </w:p>
    <w:p w:rsidR="001A4536" w:rsidRPr="002C668B" w:rsidRDefault="001A4536" w:rsidP="002A1C9D"/>
    <w:p w:rsidR="001A4536" w:rsidRPr="002C668B" w:rsidRDefault="001A4536" w:rsidP="002A1C9D">
      <w:pPr>
        <w:ind w:left="1440" w:hanging="720"/>
      </w:pPr>
      <w:r w:rsidRPr="002C668B">
        <w:rPr>
          <w:b/>
          <w:bCs/>
          <w:color w:val="000000"/>
        </w:rPr>
        <w:t>2. The lions had the mastery over them-</w:t>
      </w:r>
    </w:p>
    <w:p w:rsidR="001A4536" w:rsidRPr="002C668B" w:rsidRDefault="001A4536" w:rsidP="00361783">
      <w:pPr>
        <w:ind w:firstLine="720"/>
      </w:pPr>
      <w:proofErr w:type="gramStart"/>
      <w:r w:rsidRPr="002C668B">
        <w:rPr>
          <w:color w:val="000000"/>
        </w:rPr>
        <w:t>Brake</w:t>
      </w:r>
      <w:proofErr w:type="gramEnd"/>
      <w:r w:rsidRPr="002C668B">
        <w:rPr>
          <w:color w:val="000000"/>
        </w:rPr>
        <w:t xml:space="preserve"> all </w:t>
      </w:r>
      <w:proofErr w:type="spellStart"/>
      <w:r w:rsidRPr="002C668B">
        <w:rPr>
          <w:color w:val="000000"/>
        </w:rPr>
        <w:t>thier</w:t>
      </w:r>
      <w:proofErr w:type="spellEnd"/>
      <w:r w:rsidRPr="002C668B">
        <w:rPr>
          <w:color w:val="000000"/>
        </w:rPr>
        <w:t xml:space="preserve"> bones in pieces or ever they came at the bottom of the den. </w:t>
      </w:r>
      <w:proofErr w:type="gramStart"/>
      <w:r w:rsidRPr="002C668B">
        <w:rPr>
          <w:color w:val="000000"/>
        </w:rPr>
        <w:t xml:space="preserve">Indicating that they were not old </w:t>
      </w:r>
      <w:proofErr w:type="spellStart"/>
      <w:r w:rsidRPr="002C668B">
        <w:rPr>
          <w:color w:val="000000"/>
        </w:rPr>
        <w:t>lazy</w:t>
      </w:r>
      <w:proofErr w:type="spellEnd"/>
      <w:r w:rsidRPr="002C668B">
        <w:rPr>
          <w:color w:val="000000"/>
        </w:rPr>
        <w:t xml:space="preserve"> lions.</w:t>
      </w:r>
      <w:proofErr w:type="gramEnd"/>
    </w:p>
    <w:p w:rsidR="001A4536" w:rsidRPr="002C668B" w:rsidRDefault="001A4536" w:rsidP="002A1C9D"/>
    <w:p w:rsidR="001A4536" w:rsidRPr="002C668B" w:rsidRDefault="001A4536" w:rsidP="002A1C9D">
      <w:r w:rsidRPr="002C668B">
        <w:rPr>
          <w:b/>
          <w:bCs/>
          <w:color w:val="000000"/>
          <w:sz w:val="30"/>
          <w:szCs w:val="30"/>
        </w:rPr>
        <w:t xml:space="preserve">VII. The Action of </w:t>
      </w:r>
      <w:proofErr w:type="gramStart"/>
      <w:r w:rsidRPr="002C668B">
        <w:rPr>
          <w:b/>
          <w:bCs/>
          <w:color w:val="000000"/>
          <w:sz w:val="30"/>
          <w:szCs w:val="30"/>
        </w:rPr>
        <w:t>The</w:t>
      </w:r>
      <w:proofErr w:type="gramEnd"/>
      <w:r w:rsidRPr="002C668B">
        <w:rPr>
          <w:b/>
          <w:bCs/>
          <w:color w:val="000000"/>
          <w:sz w:val="30"/>
          <w:szCs w:val="30"/>
        </w:rPr>
        <w:t xml:space="preserve"> Crown, Vs. 25-28.</w:t>
      </w:r>
    </w:p>
    <w:p w:rsidR="001A4536" w:rsidRPr="002C668B" w:rsidRDefault="001A4536" w:rsidP="002A1C9D"/>
    <w:p w:rsidR="001A4536" w:rsidRPr="002C668B" w:rsidRDefault="001A4536" w:rsidP="002A1C9D">
      <w:pPr>
        <w:ind w:firstLine="720"/>
      </w:pPr>
      <w:r w:rsidRPr="002C668B">
        <w:rPr>
          <w:color w:val="000000"/>
        </w:rPr>
        <w:t>A decree made vs. 25-27. "</w:t>
      </w:r>
      <w:proofErr w:type="gramStart"/>
      <w:r w:rsidRPr="002C668B">
        <w:rPr>
          <w:color w:val="000000"/>
        </w:rPr>
        <w:t>Command "</w:t>
      </w:r>
      <w:proofErr w:type="gramEnd"/>
      <w:r w:rsidRPr="002C668B">
        <w:rPr>
          <w:color w:val="000000"/>
        </w:rPr>
        <w:t xml:space="preserve"> " And Daniel prospered " vs. 28</w:t>
      </w:r>
    </w:p>
    <w:p w:rsidR="001A4536" w:rsidRPr="002C668B" w:rsidRDefault="001A4536" w:rsidP="002A1C9D">
      <w:pPr>
        <w:ind w:firstLine="720"/>
      </w:pPr>
      <w:r w:rsidRPr="002C668B">
        <w:rPr>
          <w:color w:val="000000"/>
        </w:rPr>
        <w:t xml:space="preserve">To </w:t>
      </w:r>
      <w:proofErr w:type="spellStart"/>
      <w:r w:rsidRPr="002C668B">
        <w:rPr>
          <w:color w:val="000000"/>
        </w:rPr>
        <w:t>Feal</w:t>
      </w:r>
      <w:proofErr w:type="spellEnd"/>
      <w:r w:rsidRPr="002C668B">
        <w:rPr>
          <w:color w:val="000000"/>
        </w:rPr>
        <w:t xml:space="preserve"> </w:t>
      </w:r>
      <w:proofErr w:type="gramStart"/>
      <w:r w:rsidRPr="002C668B">
        <w:rPr>
          <w:color w:val="000000"/>
        </w:rPr>
        <w:t>The</w:t>
      </w:r>
      <w:proofErr w:type="gramEnd"/>
      <w:r w:rsidRPr="002C668B">
        <w:rPr>
          <w:color w:val="000000"/>
        </w:rPr>
        <w:t xml:space="preserve"> Need: - Love and Serve: Destroy the Idols.</w:t>
      </w:r>
    </w:p>
    <w:p w:rsidR="001A4536" w:rsidRPr="002C668B" w:rsidRDefault="001A4536" w:rsidP="002A1C9D"/>
    <w:p w:rsidR="001A4536" w:rsidRPr="002C668B" w:rsidRDefault="001A4536" w:rsidP="002A1C9D">
      <w:pPr>
        <w:ind w:firstLine="1440"/>
      </w:pPr>
      <w:r w:rsidRPr="002C668B">
        <w:rPr>
          <w:b/>
          <w:bCs/>
          <w:color w:val="000000"/>
        </w:rPr>
        <w:t xml:space="preserve">1. The </w:t>
      </w:r>
      <w:proofErr w:type="spellStart"/>
      <w:r w:rsidRPr="002C668B">
        <w:rPr>
          <w:b/>
          <w:bCs/>
          <w:color w:val="000000"/>
        </w:rPr>
        <w:t>Honour</w:t>
      </w:r>
      <w:proofErr w:type="spellEnd"/>
      <w:r w:rsidRPr="002C668B">
        <w:rPr>
          <w:b/>
          <w:bCs/>
          <w:color w:val="000000"/>
        </w:rPr>
        <w:t xml:space="preserve"> of God -"Steadfast"</w:t>
      </w:r>
    </w:p>
    <w:p w:rsidR="001A4536" w:rsidRPr="002C668B" w:rsidRDefault="001A4536" w:rsidP="002A1C9D">
      <w:pPr>
        <w:ind w:firstLine="2160"/>
      </w:pPr>
      <w:r w:rsidRPr="002C668B">
        <w:rPr>
          <w:color w:val="000000"/>
        </w:rPr>
        <w:t>(1.) He is supreme.</w:t>
      </w:r>
    </w:p>
    <w:p w:rsidR="001A4536" w:rsidRPr="002C668B" w:rsidRDefault="001A4536" w:rsidP="002A1C9D">
      <w:pPr>
        <w:ind w:firstLine="2160"/>
      </w:pPr>
      <w:r w:rsidRPr="002C668B">
        <w:rPr>
          <w:color w:val="000000"/>
        </w:rPr>
        <w:t>(2.) He is Immutable.</w:t>
      </w:r>
    </w:p>
    <w:p w:rsidR="001A4536" w:rsidRPr="002C668B" w:rsidRDefault="001A4536" w:rsidP="002A1C9D">
      <w:pPr>
        <w:ind w:firstLine="2160"/>
      </w:pPr>
      <w:r w:rsidRPr="002C668B">
        <w:rPr>
          <w:color w:val="000000"/>
        </w:rPr>
        <w:t>(3.) He is Omnipotent.</w:t>
      </w:r>
    </w:p>
    <w:p w:rsidR="001A4536" w:rsidRPr="002C668B" w:rsidRDefault="001A4536" w:rsidP="002A1C9D">
      <w:pPr>
        <w:ind w:firstLine="2880"/>
      </w:pPr>
      <w:r w:rsidRPr="002C668B">
        <w:rPr>
          <w:color w:val="000000"/>
        </w:rPr>
        <w:t>"His Dominion" (Authority) "Living"</w:t>
      </w:r>
    </w:p>
    <w:p w:rsidR="001A4536" w:rsidRPr="002C668B" w:rsidRDefault="001A4536" w:rsidP="002A1C9D"/>
    <w:p w:rsidR="001A4536" w:rsidRPr="002C668B" w:rsidRDefault="001A4536" w:rsidP="002A1C9D">
      <w:pPr>
        <w:ind w:firstLine="1440"/>
      </w:pPr>
      <w:r w:rsidRPr="002C668B">
        <w:rPr>
          <w:b/>
          <w:bCs/>
          <w:color w:val="000000"/>
        </w:rPr>
        <w:t xml:space="preserve">2. The </w:t>
      </w:r>
      <w:proofErr w:type="spellStart"/>
      <w:r w:rsidRPr="002C668B">
        <w:rPr>
          <w:b/>
          <w:bCs/>
          <w:color w:val="000000"/>
        </w:rPr>
        <w:t>Propsperity</w:t>
      </w:r>
      <w:proofErr w:type="spellEnd"/>
      <w:r w:rsidRPr="002C668B">
        <w:rPr>
          <w:b/>
          <w:bCs/>
          <w:color w:val="000000"/>
        </w:rPr>
        <w:t xml:space="preserve"> of Daniel -</w:t>
      </w:r>
      <w:r w:rsidRPr="002C668B">
        <w:rPr>
          <w:color w:val="000000"/>
        </w:rPr>
        <w:t xml:space="preserve"> </w:t>
      </w:r>
    </w:p>
    <w:p w:rsidR="001A4536" w:rsidRPr="002C668B" w:rsidRDefault="001A4536" w:rsidP="00361783">
      <w:pPr>
        <w:ind w:left="1710"/>
      </w:pPr>
      <w:r w:rsidRPr="002C668B">
        <w:rPr>
          <w:color w:val="000000"/>
        </w:rPr>
        <w:t>To Advance</w:t>
      </w:r>
      <w:r w:rsidR="00361783">
        <w:t xml:space="preserve"> - </w:t>
      </w:r>
      <w:r w:rsidRPr="002C668B">
        <w:rPr>
          <w:color w:val="000000"/>
        </w:rPr>
        <w:t>Break out</w:t>
      </w:r>
      <w:r w:rsidR="00361783">
        <w:t xml:space="preserve"> - </w:t>
      </w:r>
      <w:r w:rsidRPr="002C668B">
        <w:rPr>
          <w:color w:val="000000"/>
        </w:rPr>
        <w:t>Be profitable</w:t>
      </w:r>
    </w:p>
    <w:p w:rsidR="001A4536" w:rsidRPr="002C668B" w:rsidRDefault="001A4536" w:rsidP="00361783">
      <w:pPr>
        <w:ind w:left="2160"/>
      </w:pPr>
      <w:r w:rsidRPr="002C668B">
        <w:rPr>
          <w:color w:val="000000"/>
        </w:rPr>
        <w:t>(1.) He Prospered -Materially.</w:t>
      </w:r>
    </w:p>
    <w:p w:rsidR="001A4536" w:rsidRPr="002C668B" w:rsidRDefault="001A4536" w:rsidP="00361783">
      <w:pPr>
        <w:ind w:left="2160"/>
      </w:pPr>
      <w:r w:rsidRPr="002C668B">
        <w:rPr>
          <w:color w:val="000000"/>
        </w:rPr>
        <w:t>(2.) He Prospered -Socially.</w:t>
      </w:r>
    </w:p>
    <w:p w:rsidR="001A4536" w:rsidRPr="002C668B" w:rsidRDefault="001A4536" w:rsidP="00361783">
      <w:pPr>
        <w:ind w:left="2160"/>
        <w:rPr>
          <w:b/>
          <w:bCs/>
          <w:sz w:val="48"/>
          <w:szCs w:val="48"/>
        </w:rPr>
      </w:pPr>
      <w:r w:rsidRPr="002C668B">
        <w:rPr>
          <w:color w:val="000000"/>
        </w:rPr>
        <w:t>(3.) He Prospered -Spiritually.</w:t>
      </w:r>
      <w:r w:rsidRPr="002C668B">
        <w:br w:type="page"/>
      </w:r>
    </w:p>
    <w:p w:rsidR="006536E0" w:rsidRPr="002C668B" w:rsidRDefault="002C668B" w:rsidP="00603BC6">
      <w:pPr>
        <w:pStyle w:val="Heading1"/>
      </w:pPr>
      <w:bookmarkStart w:id="66" w:name="_Toc245407436"/>
      <w:r>
        <w:lastRenderedPageBreak/>
        <w:t xml:space="preserve">Ch. 7 - </w:t>
      </w:r>
      <w:r w:rsidR="00550382" w:rsidRPr="002C668B">
        <w:t>End-Time World Powers</w:t>
      </w:r>
      <w:r w:rsidR="00550382" w:rsidRPr="002C668B">
        <w:br w:type="textWrapping" w:clear="all"/>
        <w:t>in the Light of Prophecy</w:t>
      </w:r>
      <w:bookmarkEnd w:id="66"/>
    </w:p>
    <w:p w:rsidR="006536E0" w:rsidRPr="002C668B" w:rsidRDefault="006536E0" w:rsidP="002A1C9D">
      <w:pPr>
        <w:jc w:val="center"/>
      </w:pPr>
      <w:r w:rsidRPr="002C668B">
        <w:t>Danie1 7:1-14</w:t>
      </w:r>
    </w:p>
    <w:p w:rsidR="006536E0" w:rsidRPr="002C668B" w:rsidRDefault="006536E0" w:rsidP="002A1C9D">
      <w:pPr>
        <w:jc w:val="center"/>
      </w:pPr>
    </w:p>
    <w:p w:rsidR="006536E0" w:rsidRPr="002C668B" w:rsidRDefault="006536E0" w:rsidP="00550382">
      <w:pPr>
        <w:jc w:val="center"/>
        <w:rPr>
          <w:b/>
          <w:sz w:val="32"/>
          <w:szCs w:val="32"/>
        </w:rPr>
      </w:pPr>
      <w:r w:rsidRPr="002C668B">
        <w:rPr>
          <w:b/>
          <w:sz w:val="32"/>
          <w:szCs w:val="32"/>
        </w:rPr>
        <w:t>Daniel's Dream -End Time World Powers</w:t>
      </w:r>
    </w:p>
    <w:p w:rsidR="006536E0" w:rsidRPr="002C668B" w:rsidRDefault="006536E0" w:rsidP="002A1C9D">
      <w:pPr>
        <w:ind w:firstLine="4320"/>
      </w:pPr>
    </w:p>
    <w:p w:rsidR="006536E0" w:rsidRPr="002C668B" w:rsidRDefault="006536E0" w:rsidP="007A4439">
      <w:pPr>
        <w:pStyle w:val="Heading2"/>
        <w:numPr>
          <w:ilvl w:val="0"/>
          <w:numId w:val="59"/>
        </w:numPr>
      </w:pPr>
      <w:r w:rsidRPr="002C668B">
        <w:t>The Time of the Dream -vs. 1</w:t>
      </w:r>
    </w:p>
    <w:p w:rsidR="006536E0" w:rsidRPr="002C668B" w:rsidRDefault="006536E0" w:rsidP="002A1C9D"/>
    <w:p w:rsidR="006536E0" w:rsidRPr="002C668B" w:rsidRDefault="006536E0" w:rsidP="00BF49B7">
      <w:pPr>
        <w:ind w:firstLine="720"/>
      </w:pPr>
      <w:proofErr w:type="gramStart"/>
      <w:r w:rsidRPr="002C668B">
        <w:rPr>
          <w:color w:val="000000"/>
        </w:rPr>
        <w:t>The first year of Belshazzar -The last king of Babylon.</w:t>
      </w:r>
      <w:proofErr w:type="gramEnd"/>
      <w:r w:rsidR="00BF49B7">
        <w:t xml:space="preserve"> </w:t>
      </w:r>
      <w:r w:rsidRPr="002C668B">
        <w:rPr>
          <w:color w:val="000000"/>
        </w:rPr>
        <w:t xml:space="preserve">The kingdom lasted about another two years. </w:t>
      </w:r>
      <w:proofErr w:type="spellStart"/>
      <w:r w:rsidRPr="002C668B">
        <w:rPr>
          <w:color w:val="000000"/>
        </w:rPr>
        <w:t>Chp</w:t>
      </w:r>
      <w:proofErr w:type="spellEnd"/>
      <w:r w:rsidRPr="002C668B">
        <w:rPr>
          <w:color w:val="000000"/>
        </w:rPr>
        <w:t>. 8:1</w:t>
      </w:r>
      <w:r w:rsidR="00BF49B7">
        <w:t xml:space="preserve"> </w:t>
      </w:r>
      <w:r w:rsidRPr="002C668B">
        <w:rPr>
          <w:color w:val="000000"/>
        </w:rPr>
        <w:t xml:space="preserve">"In the third year of the reign of </w:t>
      </w:r>
      <w:proofErr w:type="gramStart"/>
      <w:r w:rsidRPr="002C668B">
        <w:rPr>
          <w:color w:val="000000"/>
        </w:rPr>
        <w:t>king</w:t>
      </w:r>
      <w:proofErr w:type="gramEnd"/>
      <w:r w:rsidRPr="002C668B">
        <w:rPr>
          <w:color w:val="000000"/>
        </w:rPr>
        <w:t xml:space="preserve"> Belshazzar a vision appeared unto me."</w:t>
      </w:r>
    </w:p>
    <w:p w:rsidR="006536E0" w:rsidRPr="00BF49B7" w:rsidRDefault="00BF49B7" w:rsidP="00BF49B7">
      <w:pPr>
        <w:ind w:firstLine="720"/>
      </w:pPr>
      <w:r w:rsidRPr="00BF49B7">
        <w:rPr>
          <w:b/>
        </w:rPr>
        <w:t xml:space="preserve"> </w:t>
      </w:r>
      <w:r w:rsidRPr="00BF49B7">
        <w:rPr>
          <w:iCs/>
          <w:color w:val="000000"/>
        </w:rPr>
        <w:t xml:space="preserve">17 </w:t>
      </w:r>
      <w:r>
        <w:rPr>
          <w:iCs/>
          <w:color w:val="000000"/>
        </w:rPr>
        <w:t xml:space="preserve">years </w:t>
      </w:r>
      <w:r>
        <w:rPr>
          <w:iCs/>
          <w:color w:val="000000"/>
        </w:rPr>
        <w:tab/>
        <w:t xml:space="preserve">- </w:t>
      </w:r>
      <w:r w:rsidRPr="00BF49B7">
        <w:rPr>
          <w:iCs/>
          <w:color w:val="000000"/>
        </w:rPr>
        <w:t>(</w:t>
      </w:r>
      <w:r>
        <w:rPr>
          <w:iCs/>
          <w:color w:val="000000"/>
        </w:rPr>
        <w:t>16 when taken captive +</w:t>
      </w:r>
      <w:r w:rsidR="006536E0" w:rsidRPr="00BF49B7">
        <w:rPr>
          <w:iCs/>
          <w:color w:val="000000"/>
        </w:rPr>
        <w:t xml:space="preserve"> 1 year of schooling</w:t>
      </w:r>
      <w:r w:rsidRPr="00BF49B7">
        <w:rPr>
          <w:iCs/>
          <w:color w:val="000000"/>
        </w:rPr>
        <w:t>)</w:t>
      </w:r>
    </w:p>
    <w:p w:rsidR="006536E0" w:rsidRPr="00BF49B7" w:rsidRDefault="006536E0" w:rsidP="002A1C9D">
      <w:pPr>
        <w:ind w:firstLine="720"/>
      </w:pPr>
      <w:r w:rsidRPr="00BF49B7">
        <w:rPr>
          <w:bCs/>
          <w:color w:val="000000"/>
        </w:rPr>
        <w:t xml:space="preserve">43 years </w:t>
      </w:r>
      <w:r w:rsidR="00BF49B7">
        <w:rPr>
          <w:bCs/>
          <w:color w:val="000000"/>
        </w:rPr>
        <w:tab/>
      </w:r>
      <w:r w:rsidRPr="00BF49B7">
        <w:rPr>
          <w:bCs/>
          <w:color w:val="000000"/>
        </w:rPr>
        <w:t xml:space="preserve">- </w:t>
      </w:r>
      <w:proofErr w:type="spellStart"/>
      <w:r w:rsidRPr="00BF49B7">
        <w:rPr>
          <w:bCs/>
          <w:color w:val="000000"/>
        </w:rPr>
        <w:t>Nebuchadriezzar</w:t>
      </w:r>
      <w:proofErr w:type="spellEnd"/>
      <w:r w:rsidRPr="00BF49B7">
        <w:rPr>
          <w:bCs/>
          <w:color w:val="000000"/>
        </w:rPr>
        <w:t xml:space="preserve"> -</w:t>
      </w:r>
    </w:p>
    <w:p w:rsidR="006536E0" w:rsidRPr="00BF49B7" w:rsidRDefault="006536E0" w:rsidP="002A1C9D">
      <w:pPr>
        <w:ind w:firstLine="720"/>
      </w:pPr>
      <w:r w:rsidRPr="00BF49B7">
        <w:rPr>
          <w:bCs/>
          <w:color w:val="000000"/>
        </w:rPr>
        <w:t xml:space="preserve">2 years </w:t>
      </w:r>
      <w:r w:rsidR="00BF49B7">
        <w:rPr>
          <w:bCs/>
          <w:color w:val="000000"/>
        </w:rPr>
        <w:tab/>
      </w:r>
      <w:r w:rsidRPr="00BF49B7">
        <w:rPr>
          <w:bCs/>
          <w:color w:val="000000"/>
        </w:rPr>
        <w:t>-Evil -</w:t>
      </w:r>
      <w:proofErr w:type="spellStart"/>
      <w:r w:rsidRPr="00BF49B7">
        <w:rPr>
          <w:bCs/>
          <w:color w:val="000000"/>
        </w:rPr>
        <w:t>Merodach</w:t>
      </w:r>
      <w:proofErr w:type="spellEnd"/>
    </w:p>
    <w:p w:rsidR="006536E0" w:rsidRPr="00BF49B7" w:rsidRDefault="006536E0" w:rsidP="002A1C9D">
      <w:pPr>
        <w:ind w:firstLine="720"/>
      </w:pPr>
      <w:r w:rsidRPr="00BF49B7">
        <w:rPr>
          <w:bCs/>
          <w:color w:val="000000"/>
        </w:rPr>
        <w:t>4 years</w:t>
      </w:r>
      <w:r w:rsidR="00BF49B7">
        <w:rPr>
          <w:bCs/>
          <w:color w:val="000000"/>
        </w:rPr>
        <w:tab/>
      </w:r>
      <w:r w:rsidR="00BF49B7">
        <w:rPr>
          <w:bCs/>
          <w:color w:val="000000"/>
        </w:rPr>
        <w:tab/>
      </w:r>
      <w:r w:rsidRPr="00BF49B7">
        <w:rPr>
          <w:bCs/>
          <w:color w:val="000000"/>
        </w:rPr>
        <w:t xml:space="preserve"> -</w:t>
      </w:r>
      <w:proofErr w:type="spellStart"/>
      <w:r w:rsidRPr="00BF49B7">
        <w:rPr>
          <w:bCs/>
          <w:color w:val="000000"/>
        </w:rPr>
        <w:t>Nergal-shar-ezer</w:t>
      </w:r>
      <w:proofErr w:type="spellEnd"/>
      <w:r w:rsidRPr="00BF49B7">
        <w:rPr>
          <w:bCs/>
          <w:color w:val="000000"/>
        </w:rPr>
        <w:t xml:space="preserve"> -</w:t>
      </w:r>
    </w:p>
    <w:p w:rsidR="006536E0" w:rsidRPr="00BF49B7" w:rsidRDefault="006536E0" w:rsidP="002A1C9D">
      <w:pPr>
        <w:ind w:firstLine="720"/>
      </w:pPr>
      <w:r w:rsidRPr="00BF49B7">
        <w:rPr>
          <w:bCs/>
          <w:color w:val="000000"/>
        </w:rPr>
        <w:t>1</w:t>
      </w:r>
      <w:r w:rsidR="00BF49B7">
        <w:rPr>
          <w:bCs/>
          <w:color w:val="000000"/>
        </w:rPr>
        <w:t xml:space="preserve"> year</w:t>
      </w:r>
      <w:r w:rsidR="00BF49B7">
        <w:rPr>
          <w:bCs/>
          <w:color w:val="000000"/>
        </w:rPr>
        <w:tab/>
      </w:r>
      <w:r w:rsidR="00BF49B7">
        <w:rPr>
          <w:bCs/>
          <w:color w:val="000000"/>
        </w:rPr>
        <w:tab/>
      </w:r>
      <w:r w:rsidRPr="00BF49B7">
        <w:rPr>
          <w:bCs/>
          <w:color w:val="000000"/>
        </w:rPr>
        <w:t xml:space="preserve">- (few months) </w:t>
      </w:r>
      <w:proofErr w:type="spellStart"/>
      <w:r w:rsidRPr="00BF49B7">
        <w:rPr>
          <w:bCs/>
          <w:color w:val="000000"/>
        </w:rPr>
        <w:t>Labashi</w:t>
      </w:r>
      <w:proofErr w:type="spellEnd"/>
      <w:r w:rsidRPr="00BF49B7">
        <w:rPr>
          <w:bCs/>
          <w:color w:val="000000"/>
        </w:rPr>
        <w:t xml:space="preserve"> -</w:t>
      </w:r>
      <w:proofErr w:type="spellStart"/>
      <w:r w:rsidRPr="00BF49B7">
        <w:rPr>
          <w:bCs/>
          <w:color w:val="000000"/>
        </w:rPr>
        <w:t>Marduk</w:t>
      </w:r>
      <w:proofErr w:type="spellEnd"/>
    </w:p>
    <w:p w:rsidR="006536E0" w:rsidRPr="00BF49B7" w:rsidRDefault="006536E0" w:rsidP="002A1C9D">
      <w:pPr>
        <w:ind w:firstLine="720"/>
      </w:pPr>
      <w:r w:rsidRPr="00BF49B7">
        <w:rPr>
          <w:bCs/>
          <w:color w:val="000000"/>
        </w:rPr>
        <w:t xml:space="preserve">11 years </w:t>
      </w:r>
      <w:r w:rsidR="00BF49B7">
        <w:rPr>
          <w:bCs/>
          <w:color w:val="000000"/>
        </w:rPr>
        <w:tab/>
      </w:r>
      <w:r w:rsidRPr="00BF49B7">
        <w:rPr>
          <w:bCs/>
          <w:color w:val="000000"/>
        </w:rPr>
        <w:t>-</w:t>
      </w:r>
      <w:proofErr w:type="spellStart"/>
      <w:r w:rsidRPr="00BF49B7">
        <w:rPr>
          <w:bCs/>
          <w:color w:val="000000"/>
        </w:rPr>
        <w:t>Nabunahid</w:t>
      </w:r>
      <w:proofErr w:type="spellEnd"/>
      <w:r w:rsidRPr="00BF49B7">
        <w:rPr>
          <w:bCs/>
          <w:color w:val="000000"/>
        </w:rPr>
        <w:t xml:space="preserve"> -</w:t>
      </w:r>
    </w:p>
    <w:p w:rsidR="006536E0" w:rsidRPr="00BF49B7" w:rsidRDefault="006536E0" w:rsidP="002A1C9D">
      <w:pPr>
        <w:ind w:firstLine="720"/>
        <w:rPr>
          <w:bCs/>
          <w:color w:val="000000"/>
          <w:u w:val="single"/>
        </w:rPr>
      </w:pPr>
      <w:r w:rsidRPr="00BF49B7">
        <w:rPr>
          <w:bCs/>
          <w:color w:val="000000"/>
          <w:u w:val="single"/>
        </w:rPr>
        <w:t xml:space="preserve">1 year </w:t>
      </w:r>
      <w:r w:rsidR="00BF49B7">
        <w:rPr>
          <w:bCs/>
          <w:color w:val="000000"/>
          <w:u w:val="single"/>
        </w:rPr>
        <w:tab/>
      </w:r>
      <w:r w:rsidR="00BF49B7">
        <w:rPr>
          <w:bCs/>
          <w:color w:val="000000"/>
          <w:u w:val="single"/>
        </w:rPr>
        <w:tab/>
      </w:r>
      <w:r w:rsidR="00BF49B7" w:rsidRPr="00BF49B7">
        <w:rPr>
          <w:bCs/>
          <w:color w:val="000000"/>
          <w:u w:val="single"/>
        </w:rPr>
        <w:t>–</w:t>
      </w:r>
      <w:proofErr w:type="spellStart"/>
      <w:r w:rsidRPr="00BF49B7">
        <w:rPr>
          <w:bCs/>
          <w:color w:val="000000"/>
          <w:u w:val="single"/>
        </w:rPr>
        <w:t>Belshazza</w:t>
      </w:r>
      <w:proofErr w:type="spellEnd"/>
      <w:r w:rsidR="00BF49B7">
        <w:rPr>
          <w:bCs/>
          <w:color w:val="000000"/>
          <w:u w:val="single"/>
        </w:rPr>
        <w:t xml:space="preserve">                                 </w:t>
      </w:r>
      <w:r w:rsidRPr="00BF49B7">
        <w:rPr>
          <w:bCs/>
          <w:color w:val="FFFFFF" w:themeColor="background1"/>
          <w:u w:val="single"/>
        </w:rPr>
        <w:t>r</w:t>
      </w:r>
    </w:p>
    <w:p w:rsidR="00BF49B7" w:rsidRDefault="00BF49B7" w:rsidP="00BF49B7">
      <w:pPr>
        <w:ind w:firstLine="720"/>
        <w:rPr>
          <w:i/>
          <w:iCs/>
          <w:color w:val="000000"/>
        </w:rPr>
      </w:pPr>
      <w:r w:rsidRPr="002C668B">
        <w:rPr>
          <w:i/>
          <w:iCs/>
          <w:color w:val="000000"/>
        </w:rPr>
        <w:t>Daniel was about 80 years of age</w:t>
      </w:r>
    </w:p>
    <w:p w:rsidR="00BF49B7" w:rsidRPr="00BF49B7" w:rsidRDefault="00BF49B7" w:rsidP="002A1C9D">
      <w:pPr>
        <w:ind w:firstLine="720"/>
      </w:pPr>
    </w:p>
    <w:p w:rsidR="006536E0" w:rsidRPr="002C668B" w:rsidRDefault="006536E0" w:rsidP="00BF49B7">
      <w:pPr>
        <w:pStyle w:val="Heading2"/>
      </w:pPr>
      <w:r w:rsidRPr="002C668B">
        <w:t>The Content of the Dream -</w:t>
      </w:r>
    </w:p>
    <w:p w:rsidR="006536E0" w:rsidRPr="002C668B" w:rsidRDefault="006536E0" w:rsidP="002A1C9D">
      <w:pPr>
        <w:ind w:firstLine="720"/>
      </w:pPr>
      <w:r w:rsidRPr="002C668B">
        <w:rPr>
          <w:color w:val="000000"/>
        </w:rPr>
        <w:t>The popular interpretation and what it has been interpreted to be.</w:t>
      </w:r>
    </w:p>
    <w:p w:rsidR="006536E0" w:rsidRPr="002C668B" w:rsidRDefault="006536E0" w:rsidP="002A1C9D"/>
    <w:p w:rsidR="006536E0" w:rsidRPr="002C668B" w:rsidRDefault="006536E0" w:rsidP="002A1C9D">
      <w:pPr>
        <w:ind w:firstLine="1440"/>
      </w:pPr>
      <w:r w:rsidRPr="002C668B">
        <w:rPr>
          <w:b/>
          <w:bCs/>
          <w:color w:val="000000"/>
        </w:rPr>
        <w:t>1. "The Four Winds of the heavens strove upon the great sea</w:t>
      </w:r>
      <w:proofErr w:type="gramStart"/>
      <w:r w:rsidRPr="002C668B">
        <w:rPr>
          <w:b/>
          <w:bCs/>
          <w:color w:val="000000"/>
        </w:rPr>
        <w:t>. "</w:t>
      </w:r>
      <w:proofErr w:type="gramEnd"/>
    </w:p>
    <w:p w:rsidR="006536E0" w:rsidRPr="002C668B" w:rsidRDefault="006536E0" w:rsidP="002A1C9D">
      <w:pPr>
        <w:ind w:firstLine="2160"/>
      </w:pPr>
      <w:r w:rsidRPr="002C668B">
        <w:rPr>
          <w:color w:val="000000"/>
        </w:rPr>
        <w:t>"Striving" - "to burst forth against"</w:t>
      </w:r>
    </w:p>
    <w:p w:rsidR="006536E0" w:rsidRPr="002C668B" w:rsidRDefault="006536E0" w:rsidP="002A1C9D">
      <w:pPr>
        <w:ind w:firstLine="2160"/>
      </w:pPr>
      <w:r w:rsidRPr="002C668B">
        <w:rPr>
          <w:color w:val="000000"/>
        </w:rPr>
        <w:t>"Great Sea" -</w:t>
      </w:r>
      <w:proofErr w:type="spellStart"/>
      <w:r w:rsidRPr="002C668B">
        <w:rPr>
          <w:color w:val="000000"/>
        </w:rPr>
        <w:t>Mediteranean</w:t>
      </w:r>
      <w:proofErr w:type="spellEnd"/>
      <w:r w:rsidRPr="002C668B">
        <w:rPr>
          <w:color w:val="000000"/>
        </w:rPr>
        <w:t xml:space="preserve"> Sea (Could well be people-nations)</w:t>
      </w:r>
    </w:p>
    <w:p w:rsidR="006536E0" w:rsidRPr="002C668B" w:rsidRDefault="006536E0" w:rsidP="002A1C9D">
      <w:pPr>
        <w:ind w:firstLine="2160"/>
      </w:pPr>
      <w:r w:rsidRPr="002C668B">
        <w:rPr>
          <w:color w:val="000000"/>
        </w:rPr>
        <w:t>Rev. 13: 17:15 Also vs. 17- Symbolic</w:t>
      </w:r>
    </w:p>
    <w:p w:rsidR="006536E0" w:rsidRPr="002C668B" w:rsidRDefault="006536E0" w:rsidP="002A1C9D"/>
    <w:p w:rsidR="006536E0" w:rsidRPr="002C668B" w:rsidRDefault="006536E0" w:rsidP="002A1C9D">
      <w:pPr>
        <w:ind w:firstLine="1440"/>
      </w:pPr>
      <w:r w:rsidRPr="002C668B">
        <w:rPr>
          <w:b/>
          <w:bCs/>
          <w:color w:val="000000"/>
        </w:rPr>
        <w:t>2. "Four Great Beasts came up from the Sea."</w:t>
      </w:r>
    </w:p>
    <w:p w:rsidR="006536E0" w:rsidRPr="002C668B" w:rsidRDefault="006536E0" w:rsidP="002A1C9D">
      <w:pPr>
        <w:ind w:left="2160"/>
      </w:pPr>
      <w:r w:rsidRPr="002C668B">
        <w:rPr>
          <w:color w:val="000000"/>
        </w:rPr>
        <w:t>(1.) The First like a lion -Nebuchadnezzar - Babylon</w:t>
      </w:r>
    </w:p>
    <w:p w:rsidR="006536E0" w:rsidRPr="002C668B" w:rsidRDefault="006536E0" w:rsidP="002A1C9D">
      <w:pPr>
        <w:ind w:left="2160"/>
      </w:pPr>
      <w:r w:rsidRPr="002C668B">
        <w:rPr>
          <w:color w:val="000000"/>
        </w:rPr>
        <w:t>(2.) The Second like a Bear -</w:t>
      </w:r>
      <w:proofErr w:type="spellStart"/>
      <w:r w:rsidRPr="002C668B">
        <w:rPr>
          <w:color w:val="000000"/>
        </w:rPr>
        <w:t>Medo</w:t>
      </w:r>
      <w:proofErr w:type="spellEnd"/>
      <w:r w:rsidRPr="002C668B">
        <w:rPr>
          <w:color w:val="000000"/>
        </w:rPr>
        <w:t>-Persia</w:t>
      </w:r>
    </w:p>
    <w:p w:rsidR="006536E0" w:rsidRPr="002C668B" w:rsidRDefault="006536E0" w:rsidP="002A1C9D">
      <w:pPr>
        <w:ind w:left="2160"/>
      </w:pPr>
      <w:r w:rsidRPr="002C668B">
        <w:rPr>
          <w:color w:val="000000"/>
        </w:rPr>
        <w:t>(3.) The Third like a Leopard -</w:t>
      </w:r>
      <w:proofErr w:type="spellStart"/>
      <w:r w:rsidRPr="002C668B">
        <w:rPr>
          <w:color w:val="000000"/>
        </w:rPr>
        <w:t>Greecian</w:t>
      </w:r>
      <w:proofErr w:type="spellEnd"/>
    </w:p>
    <w:p w:rsidR="006536E0" w:rsidRPr="002C668B" w:rsidRDefault="006536E0" w:rsidP="002A1C9D">
      <w:pPr>
        <w:ind w:left="2160"/>
      </w:pPr>
      <w:r w:rsidRPr="002C668B">
        <w:rPr>
          <w:color w:val="000000"/>
        </w:rPr>
        <w:t xml:space="preserve">(4.) The </w:t>
      </w:r>
      <w:proofErr w:type="gramStart"/>
      <w:r w:rsidRPr="002C668B">
        <w:rPr>
          <w:color w:val="000000"/>
        </w:rPr>
        <w:t>Fourth ,-</w:t>
      </w:r>
      <w:proofErr w:type="gramEnd"/>
      <w:r w:rsidRPr="002C668B">
        <w:rPr>
          <w:color w:val="000000"/>
        </w:rPr>
        <w:t xml:space="preserve"> Diverse from the rest - Roman Empire</w:t>
      </w:r>
    </w:p>
    <w:p w:rsidR="0079380C" w:rsidRDefault="0079380C" w:rsidP="002A1C9D">
      <w:pPr>
        <w:rPr>
          <w:b/>
          <w:bCs/>
          <w:color w:val="000000"/>
          <w:sz w:val="30"/>
          <w:szCs w:val="30"/>
        </w:rPr>
      </w:pPr>
    </w:p>
    <w:p w:rsidR="006536E0" w:rsidRPr="002C668B" w:rsidRDefault="006536E0" w:rsidP="002A1C9D">
      <w:r w:rsidRPr="002C668B">
        <w:rPr>
          <w:b/>
          <w:bCs/>
          <w:color w:val="000000"/>
          <w:sz w:val="30"/>
          <w:szCs w:val="30"/>
        </w:rPr>
        <w:t>II. Some Objections to this Interpretation -</w:t>
      </w:r>
    </w:p>
    <w:p w:rsidR="006536E0" w:rsidRPr="002C668B" w:rsidRDefault="006536E0" w:rsidP="002A1C9D"/>
    <w:p w:rsidR="006536E0" w:rsidRPr="002C668B" w:rsidRDefault="006536E0" w:rsidP="007A4439">
      <w:pPr>
        <w:pStyle w:val="Heading3"/>
        <w:numPr>
          <w:ilvl w:val="0"/>
          <w:numId w:val="60"/>
        </w:numPr>
      </w:pPr>
      <w:r w:rsidRPr="002C668B">
        <w:t xml:space="preserve"> (vs. 2) The Four World-Wide Empires did not - arise in times of Storm - of tremendous commotion. The disturbances were long and they were gradual.</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w:t>
      </w:r>
      <w:proofErr w:type="gramStart"/>
      <w:r w:rsidRPr="002C668B">
        <w:t>vs</w:t>
      </w:r>
      <w:proofErr w:type="gramEnd"/>
      <w:r w:rsidRPr="002C668B">
        <w:t xml:space="preserve">. 16-17) The Angel says that these four kingdoms shall arise, but at this time Babylon was in decline and was within a short time of::dissolution. </w:t>
      </w:r>
    </w:p>
    <w:p w:rsidR="006536E0" w:rsidRPr="002C668B" w:rsidRDefault="006536E0" w:rsidP="0079380C">
      <w:pPr>
        <w:pStyle w:val="Heading3"/>
        <w:numPr>
          <w:ilvl w:val="0"/>
          <w:numId w:val="0"/>
        </w:numPr>
        <w:ind w:left="360"/>
      </w:pPr>
    </w:p>
    <w:p w:rsidR="006536E0" w:rsidRPr="002C668B" w:rsidRDefault="006536E0" w:rsidP="0079380C">
      <w:pPr>
        <w:pStyle w:val="Heading3"/>
      </w:pPr>
      <w:r w:rsidRPr="002C668B">
        <w:lastRenderedPageBreak/>
        <w:t>(vs. 4) This is Nebuchadnezzar in reverse. This is a beast which is made to stand upon its feet - like a man and is given a man's heart. Nebuchadnezzar was the reverse of this - he was a man that was given a beast's heart -and made to go on a11 fours - and eat grass like an ox.</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 xml:space="preserve">(vs. 5) "It raised itself upon one side" "It made for itself one dominion" </w:t>
      </w:r>
      <w:proofErr w:type="spellStart"/>
      <w:r w:rsidRPr="002C668B">
        <w:t>Medo</w:t>
      </w:r>
      <w:proofErr w:type="spellEnd"/>
      <w:r w:rsidRPr="002C668B">
        <w:t>-Persia was two.</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(vs. 6) Alexander'</w:t>
      </w:r>
      <w:r w:rsidR="0079380C">
        <w:t xml:space="preserve">s kingdom arose as one kingdom; </w:t>
      </w:r>
      <w:r w:rsidRPr="002C668B">
        <w:t>divided into four after his death.</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 xml:space="preserve">(vs. 7) Rome was not so different than all the others. </w:t>
      </w:r>
      <w:proofErr w:type="gramStart"/>
      <w:r w:rsidRPr="002C668B">
        <w:t>The word "before" not in time -but in position waiting to be devoured by it.</w:t>
      </w:r>
      <w:proofErr w:type="gramEnd"/>
      <w:r w:rsidRPr="002C668B">
        <w:t xml:space="preserve"> Babylon was gone - </w:t>
      </w:r>
      <w:proofErr w:type="spellStart"/>
      <w:r w:rsidRPr="002C668B">
        <w:t>Medo</w:t>
      </w:r>
      <w:proofErr w:type="spellEnd"/>
      <w:r w:rsidRPr="002C668B">
        <w:t>-Persia was gone.</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 xml:space="preserve">(vs. 12) "As concerning the rest of the beasts they had their dominion taken away; yet their lives were prolonged. How can you fit this into history? Nebuchadnezzar reigned </w:t>
      </w:r>
      <w:r w:rsidR="0079380C">
        <w:t xml:space="preserve">until he died. The </w:t>
      </w:r>
      <w:proofErr w:type="spellStart"/>
      <w:r w:rsidR="0079380C">
        <w:t>Medo</w:t>
      </w:r>
      <w:proofErr w:type="spellEnd"/>
      <w:r w:rsidR="0079380C">
        <w:t xml:space="preserve">-Persian </w:t>
      </w:r>
      <w:r w:rsidRPr="002C668B">
        <w:t>Empire came to an end at the death of their king. Alexander died before his kingdom came to an end.</w:t>
      </w:r>
    </w:p>
    <w:p w:rsidR="006536E0" w:rsidRPr="002C668B" w:rsidRDefault="006536E0" w:rsidP="0079380C">
      <w:pPr>
        <w:pStyle w:val="Heading3"/>
        <w:numPr>
          <w:ilvl w:val="0"/>
          <w:numId w:val="0"/>
        </w:numPr>
        <w:ind w:left="720"/>
      </w:pPr>
    </w:p>
    <w:p w:rsidR="006536E0" w:rsidRPr="002C668B" w:rsidRDefault="006536E0" w:rsidP="0079380C">
      <w:pPr>
        <w:pStyle w:val="Heading3"/>
      </w:pPr>
      <w:r w:rsidRPr="002C668B">
        <w:t xml:space="preserve">(Chp.8) </w:t>
      </w:r>
      <w:proofErr w:type="spellStart"/>
      <w:r w:rsidRPr="002C668B">
        <w:t>Medo</w:t>
      </w:r>
      <w:proofErr w:type="spellEnd"/>
      <w:r w:rsidRPr="002C668B">
        <w:t xml:space="preserve">-Persia - A ram with two horns - Alexander called a </w:t>
      </w:r>
      <w:proofErr w:type="spellStart"/>
      <w:r w:rsidRPr="002C668B">
        <w:t>he</w:t>
      </w:r>
      <w:proofErr w:type="spellEnd"/>
      <w:r w:rsidRPr="002C668B">
        <w:t>-goat, one</w:t>
      </w:r>
      <w:r w:rsidR="0079380C">
        <w:t xml:space="preserve"> </w:t>
      </w:r>
      <w:r w:rsidRPr="002C668B">
        <w:t>horn- four came up. (vs. 20; vs. 21-22)</w:t>
      </w:r>
    </w:p>
    <w:p w:rsidR="006536E0" w:rsidRPr="002C668B" w:rsidRDefault="006536E0" w:rsidP="002A1C9D"/>
    <w:p w:rsidR="006536E0" w:rsidRPr="002C668B" w:rsidRDefault="006536E0" w:rsidP="002A1C9D">
      <w:r w:rsidRPr="002C668B">
        <w:rPr>
          <w:b/>
          <w:bCs/>
          <w:color w:val="000000"/>
          <w:sz w:val="30"/>
          <w:szCs w:val="30"/>
        </w:rPr>
        <w:t>III. The Interpretation of the Dream</w:t>
      </w:r>
    </w:p>
    <w:p w:rsidR="006536E0" w:rsidRPr="002C668B" w:rsidRDefault="006536E0" w:rsidP="002A1C9D"/>
    <w:p w:rsidR="006536E0" w:rsidRPr="002C668B" w:rsidRDefault="006536E0" w:rsidP="002A1C9D">
      <w:pPr>
        <w:ind w:firstLine="1440"/>
      </w:pPr>
      <w:r w:rsidRPr="002C668B">
        <w:rPr>
          <w:b/>
          <w:bCs/>
          <w:color w:val="000000"/>
        </w:rPr>
        <w:t>1. The First Beast -</w:t>
      </w:r>
    </w:p>
    <w:p w:rsidR="006536E0" w:rsidRPr="002C668B" w:rsidRDefault="006536E0" w:rsidP="002A1C9D"/>
    <w:p w:rsidR="006536E0" w:rsidRPr="002C668B" w:rsidRDefault="006536E0" w:rsidP="002A1C9D">
      <w:pPr>
        <w:ind w:firstLine="2160"/>
      </w:pPr>
      <w:r w:rsidRPr="002C668B">
        <w:rPr>
          <w:color w:val="000000"/>
        </w:rPr>
        <w:t xml:space="preserve">(1.) </w:t>
      </w:r>
      <w:r w:rsidRPr="00BF49B7">
        <w:rPr>
          <w:b/>
          <w:color w:val="000000"/>
        </w:rPr>
        <w:t>A Lion</w:t>
      </w:r>
      <w:r w:rsidRPr="002C668B">
        <w:rPr>
          <w:color w:val="000000"/>
        </w:rPr>
        <w:t xml:space="preserve"> -The symbol of </w:t>
      </w:r>
      <w:proofErr w:type="spellStart"/>
      <w:r w:rsidRPr="002C668B">
        <w:rPr>
          <w:color w:val="000000"/>
        </w:rPr>
        <w:t>Britian</w:t>
      </w:r>
      <w:proofErr w:type="spellEnd"/>
    </w:p>
    <w:p w:rsidR="006536E0" w:rsidRPr="002C668B" w:rsidRDefault="006536E0" w:rsidP="00BF49B7">
      <w:pPr>
        <w:ind w:firstLine="720"/>
      </w:pPr>
      <w:proofErr w:type="spellStart"/>
      <w:r w:rsidRPr="002C668B">
        <w:rPr>
          <w:color w:val="000000"/>
        </w:rPr>
        <w:t>Britian</w:t>
      </w:r>
      <w:proofErr w:type="spellEnd"/>
      <w:r w:rsidRPr="002C668B">
        <w:rPr>
          <w:color w:val="000000"/>
        </w:rPr>
        <w:t xml:space="preserve"> has been a lion. </w:t>
      </w:r>
      <w:proofErr w:type="spellStart"/>
      <w:proofErr w:type="gramStart"/>
      <w:r w:rsidRPr="002C668B">
        <w:rPr>
          <w:color w:val="000000"/>
        </w:rPr>
        <w:t>Eze</w:t>
      </w:r>
      <w:proofErr w:type="spellEnd"/>
      <w:r w:rsidRPr="002C668B">
        <w:rPr>
          <w:color w:val="000000"/>
        </w:rPr>
        <w:t>.</w:t>
      </w:r>
      <w:proofErr w:type="gramEnd"/>
      <w:r w:rsidRPr="002C668B">
        <w:rPr>
          <w:color w:val="000000"/>
        </w:rPr>
        <w:t xml:space="preserve"> "The </w:t>
      </w:r>
      <w:proofErr w:type="gramStart"/>
      <w:r w:rsidRPr="002C668B">
        <w:rPr>
          <w:color w:val="000000"/>
        </w:rPr>
        <w:t>lions</w:t>
      </w:r>
      <w:proofErr w:type="gramEnd"/>
      <w:r w:rsidRPr="002C668B">
        <w:rPr>
          <w:color w:val="000000"/>
        </w:rPr>
        <w:t xml:space="preserve"> </w:t>
      </w:r>
      <w:proofErr w:type="spellStart"/>
      <w:r w:rsidRPr="002C668B">
        <w:rPr>
          <w:color w:val="000000"/>
        </w:rPr>
        <w:t>welps</w:t>
      </w:r>
      <w:proofErr w:type="spellEnd"/>
      <w:r w:rsidRPr="002C668B">
        <w:rPr>
          <w:color w:val="000000"/>
        </w:rPr>
        <w:t>." 38:13</w:t>
      </w:r>
    </w:p>
    <w:p w:rsidR="006536E0" w:rsidRPr="002C668B" w:rsidRDefault="006536E0" w:rsidP="002A1C9D"/>
    <w:p w:rsidR="006536E0" w:rsidRPr="002C668B" w:rsidRDefault="006536E0" w:rsidP="002A1C9D">
      <w:pPr>
        <w:ind w:firstLine="2160"/>
      </w:pPr>
      <w:r w:rsidRPr="002C668B">
        <w:rPr>
          <w:color w:val="000000"/>
        </w:rPr>
        <w:t xml:space="preserve">(2.) </w:t>
      </w:r>
      <w:r w:rsidRPr="00BF49B7">
        <w:rPr>
          <w:b/>
          <w:color w:val="000000"/>
        </w:rPr>
        <w:t>The Eagle</w:t>
      </w:r>
      <w:r w:rsidRPr="002C668B">
        <w:rPr>
          <w:color w:val="000000"/>
        </w:rPr>
        <w:t xml:space="preserve"> -"had eagles wings."</w:t>
      </w:r>
    </w:p>
    <w:p w:rsidR="006536E0" w:rsidRPr="002C668B" w:rsidRDefault="006536E0" w:rsidP="00BF49B7">
      <w:pPr>
        <w:ind w:firstLine="720"/>
      </w:pPr>
      <w:r w:rsidRPr="002C668B">
        <w:rPr>
          <w:color w:val="000000"/>
        </w:rPr>
        <w:t xml:space="preserve">The symbol of the United </w:t>
      </w:r>
      <w:proofErr w:type="spellStart"/>
      <w:r w:rsidRPr="002C668B">
        <w:rPr>
          <w:color w:val="000000"/>
        </w:rPr>
        <w:t>States.The</w:t>
      </w:r>
      <w:proofErr w:type="spellEnd"/>
      <w:r w:rsidRPr="002C668B">
        <w:rPr>
          <w:color w:val="000000"/>
        </w:rPr>
        <w:t xml:space="preserve"> British Lion flying on the wings of the American </w:t>
      </w:r>
      <w:proofErr w:type="gramStart"/>
      <w:r w:rsidRPr="002C668B">
        <w:rPr>
          <w:color w:val="000000"/>
        </w:rPr>
        <w:t>Eagle</w:t>
      </w:r>
      <w:proofErr w:type="gramEnd"/>
      <w:r w:rsidRPr="002C668B">
        <w:rPr>
          <w:color w:val="000000"/>
        </w:rPr>
        <w:t>.</w:t>
      </w:r>
    </w:p>
    <w:p w:rsidR="006536E0" w:rsidRPr="002C668B" w:rsidRDefault="006536E0" w:rsidP="002A1C9D"/>
    <w:p w:rsidR="006536E0" w:rsidRPr="002C668B" w:rsidRDefault="006536E0" w:rsidP="002A1C9D">
      <w:pPr>
        <w:ind w:firstLine="2160"/>
      </w:pPr>
      <w:r w:rsidRPr="002C668B">
        <w:rPr>
          <w:color w:val="000000"/>
        </w:rPr>
        <w:t xml:space="preserve">(3.) </w:t>
      </w:r>
      <w:r w:rsidRPr="00BF49B7">
        <w:rPr>
          <w:b/>
          <w:color w:val="000000"/>
        </w:rPr>
        <w:t>The Wings</w:t>
      </w:r>
      <w:r w:rsidRPr="002C668B">
        <w:rPr>
          <w:color w:val="000000"/>
        </w:rPr>
        <w:t xml:space="preserve"> are Plucked Off</w:t>
      </w:r>
    </w:p>
    <w:p w:rsidR="006536E0" w:rsidRPr="002C668B" w:rsidRDefault="006536E0" w:rsidP="00BF49B7">
      <w:pPr>
        <w:ind w:firstLine="720"/>
      </w:pPr>
      <w:proofErr w:type="gramStart"/>
      <w:r w:rsidRPr="002C668B">
        <w:rPr>
          <w:color w:val="000000"/>
        </w:rPr>
        <w:t>"</w:t>
      </w:r>
      <w:proofErr w:type="spellStart"/>
      <w:r w:rsidRPr="002C668B">
        <w:rPr>
          <w:color w:val="000000"/>
        </w:rPr>
        <w:t>Meral</w:t>
      </w:r>
      <w:proofErr w:type="spellEnd"/>
      <w:r w:rsidRPr="002C668B">
        <w:rPr>
          <w:color w:val="000000"/>
        </w:rPr>
        <w:t>" to pull off -to make bald.</w:t>
      </w:r>
      <w:proofErr w:type="gramEnd"/>
      <w:r w:rsidRPr="002C668B">
        <w:rPr>
          <w:color w:val="000000"/>
        </w:rPr>
        <w:t xml:space="preserve"> America is in for Judgment</w:t>
      </w:r>
      <w:r w:rsidR="00BF49B7">
        <w:t xml:space="preserve">. </w:t>
      </w:r>
      <w:r w:rsidRPr="002C668B">
        <w:rPr>
          <w:color w:val="000000"/>
        </w:rPr>
        <w:t>Isn't this what is happening to America-</w:t>
      </w:r>
    </w:p>
    <w:p w:rsidR="006536E0" w:rsidRPr="002C668B" w:rsidRDefault="006536E0" w:rsidP="002A1C9D">
      <w:pPr>
        <w:ind w:firstLine="2160"/>
      </w:pPr>
      <w:proofErr w:type="gramStart"/>
      <w:r w:rsidRPr="002C668B">
        <w:rPr>
          <w:color w:val="000000"/>
        </w:rPr>
        <w:t>( 4</w:t>
      </w:r>
      <w:proofErr w:type="gramEnd"/>
      <w:r w:rsidRPr="002C668B">
        <w:rPr>
          <w:color w:val="000000"/>
        </w:rPr>
        <w:t>. ) "</w:t>
      </w:r>
      <w:r w:rsidRPr="00BF49B7">
        <w:rPr>
          <w:b/>
          <w:color w:val="000000"/>
        </w:rPr>
        <w:t>Lifted Up From the Earth</w:t>
      </w:r>
      <w:r w:rsidRPr="002C668B">
        <w:rPr>
          <w:color w:val="000000"/>
        </w:rPr>
        <w:t xml:space="preserve"> "</w:t>
      </w:r>
    </w:p>
    <w:p w:rsidR="006536E0" w:rsidRPr="002C668B" w:rsidRDefault="006536E0" w:rsidP="002A1C9D">
      <w:pPr>
        <w:ind w:firstLine="2880"/>
      </w:pPr>
      <w:proofErr w:type="gramStart"/>
      <w:r w:rsidRPr="002C668B">
        <w:rPr>
          <w:color w:val="000000"/>
        </w:rPr>
        <w:t>Could be the European Common Market.</w:t>
      </w:r>
      <w:proofErr w:type="gramEnd"/>
    </w:p>
    <w:p w:rsidR="006536E0" w:rsidRPr="002C668B" w:rsidRDefault="006536E0" w:rsidP="002A1C9D"/>
    <w:p w:rsidR="006536E0" w:rsidRPr="002C668B" w:rsidRDefault="006536E0" w:rsidP="002A1C9D">
      <w:pPr>
        <w:ind w:firstLine="2160"/>
      </w:pPr>
      <w:r w:rsidRPr="002C668B">
        <w:rPr>
          <w:color w:val="000000"/>
        </w:rPr>
        <w:t>(5.) "</w:t>
      </w:r>
      <w:r w:rsidRPr="00BF49B7">
        <w:rPr>
          <w:b/>
          <w:color w:val="000000"/>
        </w:rPr>
        <w:t xml:space="preserve">Made To Stand Upon </w:t>
      </w:r>
      <w:proofErr w:type="gramStart"/>
      <w:r w:rsidRPr="00BF49B7">
        <w:rPr>
          <w:b/>
          <w:color w:val="000000"/>
        </w:rPr>
        <w:t>The</w:t>
      </w:r>
      <w:proofErr w:type="gramEnd"/>
      <w:r w:rsidRPr="00BF49B7">
        <w:rPr>
          <w:b/>
          <w:color w:val="000000"/>
        </w:rPr>
        <w:t xml:space="preserve"> Feet As A Man</w:t>
      </w:r>
      <w:r w:rsidRPr="002C668B">
        <w:rPr>
          <w:color w:val="000000"/>
        </w:rPr>
        <w:t>"</w:t>
      </w:r>
    </w:p>
    <w:p w:rsidR="006536E0" w:rsidRPr="002C668B" w:rsidRDefault="006536E0" w:rsidP="002A1C9D">
      <w:pPr>
        <w:ind w:firstLine="2880"/>
      </w:pPr>
      <w:r w:rsidRPr="002C668B">
        <w:rPr>
          <w:color w:val="000000"/>
        </w:rPr>
        <w:t>It does not become a man only stands on its feet like a man.</w:t>
      </w:r>
    </w:p>
    <w:p w:rsidR="006536E0" w:rsidRPr="002C668B" w:rsidRDefault="006536E0" w:rsidP="002A1C9D"/>
    <w:p w:rsidR="006536E0" w:rsidRPr="002C668B" w:rsidRDefault="006536E0" w:rsidP="00BF49B7">
      <w:pPr>
        <w:ind w:left="2610" w:hanging="450"/>
      </w:pPr>
      <w:r w:rsidRPr="002C668B">
        <w:rPr>
          <w:color w:val="000000"/>
        </w:rPr>
        <w:t>(6.) "</w:t>
      </w:r>
      <w:r w:rsidRPr="00BF49B7">
        <w:rPr>
          <w:b/>
          <w:color w:val="000000"/>
        </w:rPr>
        <w:t>A Man's Heart was given to it</w:t>
      </w:r>
      <w:r w:rsidR="00BF49B7">
        <w:rPr>
          <w:color w:val="000000"/>
        </w:rPr>
        <w:t>." Maybe-</w:t>
      </w:r>
      <w:r w:rsidRPr="002C668B">
        <w:rPr>
          <w:color w:val="000000"/>
        </w:rPr>
        <w:t>this is when she helps Israel.</w:t>
      </w:r>
    </w:p>
    <w:p w:rsidR="006536E0" w:rsidRPr="002C668B" w:rsidRDefault="006536E0" w:rsidP="002A1C9D"/>
    <w:p w:rsidR="006536E0" w:rsidRPr="002C668B" w:rsidRDefault="006536E0" w:rsidP="002A1C9D">
      <w:pPr>
        <w:ind w:firstLine="1440"/>
      </w:pPr>
      <w:r w:rsidRPr="002C668B">
        <w:rPr>
          <w:b/>
          <w:bCs/>
          <w:color w:val="000000"/>
        </w:rPr>
        <w:lastRenderedPageBreak/>
        <w:t>2. The Second Beast -</w:t>
      </w:r>
    </w:p>
    <w:p w:rsidR="006536E0" w:rsidRPr="002C668B" w:rsidRDefault="006536E0" w:rsidP="002A1C9D"/>
    <w:p w:rsidR="006536E0" w:rsidRPr="002C668B" w:rsidRDefault="006536E0" w:rsidP="002A1C9D">
      <w:pPr>
        <w:ind w:firstLine="2160"/>
      </w:pPr>
      <w:r w:rsidRPr="002C668B">
        <w:rPr>
          <w:color w:val="000000"/>
        </w:rPr>
        <w:t>(1.) A Bear -"Like to a bear" Symbol of Russia</w:t>
      </w:r>
    </w:p>
    <w:p w:rsidR="006536E0" w:rsidRPr="002C668B" w:rsidRDefault="006536E0" w:rsidP="002A1C9D"/>
    <w:p w:rsidR="006536E0" w:rsidRPr="002C668B" w:rsidRDefault="006536E0" w:rsidP="002A1C9D">
      <w:pPr>
        <w:ind w:left="2880" w:hanging="720"/>
      </w:pPr>
      <w:r w:rsidRPr="002C668B">
        <w:rPr>
          <w:color w:val="000000"/>
        </w:rPr>
        <w:t xml:space="preserve">(2.) "Raised up itself on one side" "One </w:t>
      </w:r>
      <w:proofErr w:type="gramStart"/>
      <w:r w:rsidRPr="002C668B">
        <w:rPr>
          <w:color w:val="000000"/>
        </w:rPr>
        <w:t>dominion "</w:t>
      </w:r>
      <w:proofErr w:type="gramEnd"/>
      <w:r w:rsidRPr="002C668B">
        <w:rPr>
          <w:color w:val="000000"/>
        </w:rPr>
        <w:t xml:space="preserve"> What is Russia called - U.S.S.R.</w:t>
      </w:r>
    </w:p>
    <w:p w:rsidR="006536E0" w:rsidRPr="002C668B" w:rsidRDefault="006536E0" w:rsidP="002A1C9D"/>
    <w:p w:rsidR="006536E0" w:rsidRPr="002C668B" w:rsidRDefault="006536E0" w:rsidP="00BF49B7">
      <w:pPr>
        <w:ind w:left="2610" w:hanging="450"/>
      </w:pPr>
      <w:r w:rsidRPr="002C668B">
        <w:rPr>
          <w:color w:val="000000"/>
        </w:rPr>
        <w:t>(3.) “It Had Three Ribs in the Mouth of It” (“between the teeth of it.")</w:t>
      </w:r>
      <w:r w:rsidR="00BF49B7">
        <w:t xml:space="preserve"> </w:t>
      </w:r>
      <w:proofErr w:type="gramStart"/>
      <w:r w:rsidRPr="002C668B">
        <w:rPr>
          <w:color w:val="000000"/>
        </w:rPr>
        <w:t>Swallowing up other nations.</w:t>
      </w:r>
      <w:proofErr w:type="gramEnd"/>
      <w:r w:rsidRPr="002C668B">
        <w:rPr>
          <w:color w:val="000000"/>
        </w:rPr>
        <w:t xml:space="preserve"> </w:t>
      </w:r>
      <w:proofErr w:type="gramStart"/>
      <w:r w:rsidRPr="002C668B">
        <w:rPr>
          <w:color w:val="000000"/>
        </w:rPr>
        <w:t>Ribs.</w:t>
      </w:r>
      <w:proofErr w:type="gramEnd"/>
    </w:p>
    <w:p w:rsidR="006536E0" w:rsidRPr="002C668B" w:rsidRDefault="006536E0" w:rsidP="002A1C9D"/>
    <w:p w:rsidR="006536E0" w:rsidRPr="002C668B" w:rsidRDefault="006536E0" w:rsidP="00BF49B7">
      <w:pPr>
        <w:ind w:left="2610" w:hanging="450"/>
      </w:pPr>
      <w:proofErr w:type="gramStart"/>
      <w:r w:rsidRPr="002C668B">
        <w:rPr>
          <w:color w:val="000000"/>
        </w:rPr>
        <w:t>( 4</w:t>
      </w:r>
      <w:proofErr w:type="gramEnd"/>
      <w:r w:rsidRPr="002C668B">
        <w:rPr>
          <w:color w:val="000000"/>
        </w:rPr>
        <w:t>. ) “Arise, devour much flesh. " Communism has devoured much flesh.</w:t>
      </w:r>
    </w:p>
    <w:p w:rsidR="006536E0" w:rsidRPr="002C668B" w:rsidRDefault="006536E0" w:rsidP="002A1C9D"/>
    <w:p w:rsidR="006536E0" w:rsidRPr="002C668B" w:rsidRDefault="006536E0" w:rsidP="002A1C9D">
      <w:pPr>
        <w:ind w:firstLine="1440"/>
      </w:pPr>
      <w:r w:rsidRPr="002C668B">
        <w:rPr>
          <w:b/>
          <w:bCs/>
          <w:color w:val="000000"/>
        </w:rPr>
        <w:t>3. The Third Beast -</w:t>
      </w:r>
    </w:p>
    <w:p w:rsidR="006536E0" w:rsidRPr="002C668B" w:rsidRDefault="006536E0" w:rsidP="002A1C9D"/>
    <w:p w:rsidR="006536E0" w:rsidRPr="002C668B" w:rsidRDefault="006536E0" w:rsidP="002A1C9D">
      <w:pPr>
        <w:ind w:left="2880" w:hanging="720"/>
      </w:pPr>
      <w:proofErr w:type="gramStart"/>
      <w:r w:rsidRPr="002C668B">
        <w:rPr>
          <w:color w:val="000000"/>
        </w:rPr>
        <w:t>( 1</w:t>
      </w:r>
      <w:proofErr w:type="gramEnd"/>
      <w:r w:rsidRPr="002C668B">
        <w:rPr>
          <w:color w:val="000000"/>
        </w:rPr>
        <w:t xml:space="preserve">.) A Leopard -"Like a Leopard " Could mean a tiger -The National Symbol of some of the Far Eastern Powers. </w:t>
      </w:r>
      <w:proofErr w:type="gramStart"/>
      <w:r w:rsidRPr="002C668B">
        <w:rPr>
          <w:color w:val="000000"/>
        </w:rPr>
        <w:t>Could be China.</w:t>
      </w:r>
      <w:proofErr w:type="gramEnd"/>
      <w:r w:rsidRPr="002C668B">
        <w:rPr>
          <w:color w:val="000000"/>
        </w:rPr>
        <w:t xml:space="preserve"> </w:t>
      </w:r>
    </w:p>
    <w:p w:rsidR="006536E0" w:rsidRPr="002C668B" w:rsidRDefault="006536E0" w:rsidP="002A1C9D"/>
    <w:p w:rsidR="006536E0" w:rsidRPr="002C668B" w:rsidRDefault="006536E0" w:rsidP="002A1C9D">
      <w:pPr>
        <w:ind w:left="2880" w:hanging="720"/>
      </w:pPr>
      <w:r w:rsidRPr="002C668B">
        <w:rPr>
          <w:color w:val="000000"/>
        </w:rPr>
        <w:t>(2.) That Flies to Power supported by "Four wings of a bird</w:t>
      </w:r>
      <w:proofErr w:type="gramStart"/>
      <w:r w:rsidRPr="002C668B">
        <w:rPr>
          <w:color w:val="000000"/>
        </w:rPr>
        <w:t>. "</w:t>
      </w:r>
      <w:proofErr w:type="gramEnd"/>
      <w:r w:rsidRPr="002C668B">
        <w:rPr>
          <w:color w:val="000000"/>
        </w:rPr>
        <w:t xml:space="preserve"> </w:t>
      </w:r>
      <w:proofErr w:type="gramStart"/>
      <w:r w:rsidRPr="002C668B">
        <w:rPr>
          <w:color w:val="000000"/>
        </w:rPr>
        <w:t>Indicating a rapid take over.</w:t>
      </w:r>
      <w:proofErr w:type="gramEnd"/>
    </w:p>
    <w:p w:rsidR="006536E0" w:rsidRPr="002C668B" w:rsidRDefault="006536E0" w:rsidP="002A1C9D"/>
    <w:p w:rsidR="006536E0" w:rsidRPr="002C668B" w:rsidRDefault="006536E0" w:rsidP="004B42CA">
      <w:pPr>
        <w:ind w:left="2610" w:hanging="450"/>
      </w:pPr>
      <w:r w:rsidRPr="002C668B">
        <w:rPr>
          <w:color w:val="000000"/>
        </w:rPr>
        <w:t>(3</w:t>
      </w:r>
      <w:proofErr w:type="gramStart"/>
      <w:r w:rsidRPr="002C668B">
        <w:rPr>
          <w:color w:val="000000"/>
        </w:rPr>
        <w:t>. )</w:t>
      </w:r>
      <w:proofErr w:type="gramEnd"/>
      <w:r w:rsidRPr="002C668B">
        <w:rPr>
          <w:color w:val="000000"/>
        </w:rPr>
        <w:t xml:space="preserve"> "Had also four heads" A united thing -"And dominion was given to it."</w:t>
      </w:r>
    </w:p>
    <w:p w:rsidR="006536E0" w:rsidRPr="002C668B" w:rsidRDefault="006536E0" w:rsidP="002A1C9D"/>
    <w:p w:rsidR="006536E0" w:rsidRPr="002C668B" w:rsidRDefault="006536E0" w:rsidP="002A1C9D">
      <w:pPr>
        <w:ind w:firstLine="1440"/>
      </w:pPr>
      <w:r w:rsidRPr="002C668B">
        <w:rPr>
          <w:b/>
          <w:bCs/>
          <w:color w:val="000000"/>
        </w:rPr>
        <w:t>4. The Fourth Beast -</w:t>
      </w:r>
    </w:p>
    <w:p w:rsidR="006536E0" w:rsidRPr="002C668B" w:rsidRDefault="006536E0" w:rsidP="002A1C9D"/>
    <w:p w:rsidR="006536E0" w:rsidRPr="002C668B" w:rsidRDefault="006536E0" w:rsidP="002A1C9D">
      <w:pPr>
        <w:ind w:firstLine="2160"/>
      </w:pPr>
      <w:r w:rsidRPr="002C668B">
        <w:rPr>
          <w:color w:val="000000"/>
        </w:rPr>
        <w:t xml:space="preserve">(1.) "Dreadful and terrible" </w:t>
      </w:r>
    </w:p>
    <w:p w:rsidR="006536E0" w:rsidRPr="002C668B" w:rsidRDefault="006536E0" w:rsidP="002A1C9D">
      <w:pPr>
        <w:ind w:firstLine="2160"/>
      </w:pPr>
      <w:r w:rsidRPr="002C668B">
        <w:rPr>
          <w:color w:val="000000"/>
        </w:rPr>
        <w:t>(2.) "Strong exceedingly"</w:t>
      </w:r>
    </w:p>
    <w:p w:rsidR="006536E0" w:rsidRPr="002C668B" w:rsidRDefault="006536E0" w:rsidP="002A1C9D">
      <w:pPr>
        <w:ind w:firstLine="2160"/>
      </w:pPr>
      <w:r w:rsidRPr="002C668B">
        <w:rPr>
          <w:color w:val="000000"/>
        </w:rPr>
        <w:t>(3.) "Had great Iron teeth"</w:t>
      </w:r>
    </w:p>
    <w:p w:rsidR="006536E0" w:rsidRPr="002C668B" w:rsidRDefault="006536E0" w:rsidP="002A1C9D">
      <w:pPr>
        <w:ind w:firstLine="2160"/>
      </w:pPr>
      <w:r w:rsidRPr="002C668B">
        <w:rPr>
          <w:color w:val="000000"/>
        </w:rPr>
        <w:t>(4.) "Devoured and brake in pieces</w:t>
      </w:r>
      <w:proofErr w:type="gramStart"/>
      <w:r w:rsidRPr="002C668B">
        <w:rPr>
          <w:color w:val="000000"/>
        </w:rPr>
        <w:t>. "</w:t>
      </w:r>
      <w:proofErr w:type="gramEnd"/>
    </w:p>
    <w:p w:rsidR="006536E0" w:rsidRPr="002C668B" w:rsidRDefault="006536E0" w:rsidP="002A1C9D">
      <w:pPr>
        <w:ind w:firstLine="2160"/>
      </w:pPr>
      <w:r w:rsidRPr="002C668B">
        <w:rPr>
          <w:color w:val="000000"/>
        </w:rPr>
        <w:t>(5.) "Stamped the residue with the feet of it."</w:t>
      </w:r>
    </w:p>
    <w:p w:rsidR="006536E0" w:rsidRPr="002C668B" w:rsidRDefault="006536E0" w:rsidP="002A1C9D">
      <w:pPr>
        <w:ind w:firstLine="2160"/>
      </w:pPr>
      <w:r w:rsidRPr="002C668B">
        <w:rPr>
          <w:color w:val="000000"/>
        </w:rPr>
        <w:t>(6.) "Diverse from all the beasts that were before it."</w:t>
      </w:r>
    </w:p>
    <w:p w:rsidR="006536E0" w:rsidRPr="002C668B" w:rsidRDefault="006536E0" w:rsidP="002A1C9D">
      <w:pPr>
        <w:ind w:left="2160"/>
      </w:pPr>
      <w:r w:rsidRPr="002C668B">
        <w:rPr>
          <w:color w:val="000000"/>
        </w:rPr>
        <w:t>(7.) "Had ten horns."</w:t>
      </w:r>
    </w:p>
    <w:p w:rsidR="006536E0" w:rsidRPr="002C668B" w:rsidRDefault="006536E0" w:rsidP="002A1C9D">
      <w:pPr>
        <w:ind w:left="2160"/>
      </w:pPr>
      <w:r w:rsidRPr="002C668B">
        <w:rPr>
          <w:color w:val="000000"/>
        </w:rPr>
        <w:t>(8.) "There came up among them another little horn."</w:t>
      </w:r>
    </w:p>
    <w:p w:rsidR="006536E0" w:rsidRPr="002C668B" w:rsidRDefault="006536E0" w:rsidP="002A1C9D">
      <w:pPr>
        <w:ind w:left="2880" w:hanging="720"/>
      </w:pPr>
      <w:r w:rsidRPr="002C668B">
        <w:rPr>
          <w:color w:val="000000"/>
        </w:rPr>
        <w:t>(9.) "Before whom there were three of the first horns plucked up by the roots." This is not Rome but a revived Roman Empire under the European Common Market out of which shall come the Anti-</w:t>
      </w:r>
      <w:proofErr w:type="spellStart"/>
      <w:r w:rsidRPr="002C668B">
        <w:rPr>
          <w:color w:val="000000"/>
        </w:rPr>
        <w:t>christ</w:t>
      </w:r>
      <w:proofErr w:type="spellEnd"/>
      <w:r w:rsidRPr="002C668B">
        <w:rPr>
          <w:color w:val="000000"/>
        </w:rPr>
        <w:t>.</w:t>
      </w:r>
    </w:p>
    <w:p w:rsidR="006536E0" w:rsidRPr="002C668B" w:rsidRDefault="006536E0" w:rsidP="002A1C9D">
      <w:r w:rsidRPr="002C668B">
        <w:br w:type="page"/>
      </w:r>
    </w:p>
    <w:p w:rsidR="00323D59" w:rsidRPr="002C668B" w:rsidRDefault="002C668B" w:rsidP="00603BC6">
      <w:pPr>
        <w:pStyle w:val="Heading1"/>
      </w:pPr>
      <w:bookmarkStart w:id="67" w:name="_Toc245407437"/>
      <w:r>
        <w:lastRenderedPageBreak/>
        <w:t xml:space="preserve">Ch. 8 - </w:t>
      </w:r>
      <w:r w:rsidR="00323D59" w:rsidRPr="002C668B">
        <w:t>Daniel's Second Vision</w:t>
      </w:r>
      <w:bookmarkEnd w:id="67"/>
    </w:p>
    <w:p w:rsidR="00323D59" w:rsidRPr="002C668B" w:rsidRDefault="00323D59" w:rsidP="0079380C">
      <w:pPr>
        <w:jc w:val="center"/>
      </w:pPr>
      <w:r w:rsidRPr="002C668B">
        <w:t>Daniel 8:1-27</w:t>
      </w:r>
    </w:p>
    <w:p w:rsidR="00323D59" w:rsidRPr="002C668B" w:rsidRDefault="00323D59" w:rsidP="002A1C9D"/>
    <w:p w:rsidR="00323D59" w:rsidRPr="002C668B" w:rsidRDefault="00323D59" w:rsidP="002A1C9D">
      <w:r w:rsidRPr="002C668B">
        <w:rPr>
          <w:b/>
          <w:bCs/>
          <w:color w:val="000000"/>
          <w:sz w:val="30"/>
          <w:szCs w:val="30"/>
        </w:rPr>
        <w:t>I. The Vision -Two Parts</w:t>
      </w:r>
    </w:p>
    <w:p w:rsidR="00323D59" w:rsidRPr="002C668B" w:rsidRDefault="00323D59" w:rsidP="002A1C9D"/>
    <w:p w:rsidR="00323D59" w:rsidRPr="002C668B" w:rsidRDefault="00323D59" w:rsidP="002A1C9D">
      <w:pPr>
        <w:ind w:firstLine="720"/>
      </w:pPr>
      <w:r w:rsidRPr="002C668B">
        <w:rPr>
          <w:b/>
          <w:bCs/>
          <w:color w:val="000000"/>
        </w:rPr>
        <w:t>1. The First Part vs. 3-4</w:t>
      </w:r>
    </w:p>
    <w:p w:rsidR="00323D59" w:rsidRPr="002C668B" w:rsidRDefault="00323D59" w:rsidP="002A1C9D">
      <w:pPr>
        <w:ind w:firstLine="1440"/>
      </w:pPr>
      <w:r w:rsidRPr="002C668B">
        <w:rPr>
          <w:color w:val="000000"/>
        </w:rPr>
        <w:t>(1.) "A Ram -which had two horns"</w:t>
      </w:r>
    </w:p>
    <w:p w:rsidR="00323D59" w:rsidRPr="002C668B" w:rsidRDefault="00323D59" w:rsidP="00DC3ED9">
      <w:pPr>
        <w:ind w:firstLine="810"/>
      </w:pPr>
      <w:r w:rsidRPr="002C668B">
        <w:rPr>
          <w:color w:val="000000"/>
        </w:rPr>
        <w:t>The two horns were high one higher than the other. The higher came up last.</w:t>
      </w:r>
    </w:p>
    <w:p w:rsidR="00323D59" w:rsidRPr="002C668B" w:rsidRDefault="00323D59" w:rsidP="002A1C9D">
      <w:pPr>
        <w:ind w:firstLine="1440"/>
      </w:pPr>
      <w:r w:rsidRPr="002C668B">
        <w:rPr>
          <w:color w:val="000000"/>
        </w:rPr>
        <w:t xml:space="preserve">(2.) The Action of </w:t>
      </w:r>
      <w:proofErr w:type="gramStart"/>
      <w:r w:rsidRPr="002C668B">
        <w:rPr>
          <w:color w:val="000000"/>
        </w:rPr>
        <w:t>The</w:t>
      </w:r>
      <w:proofErr w:type="gramEnd"/>
      <w:r w:rsidRPr="002C668B">
        <w:rPr>
          <w:color w:val="000000"/>
        </w:rPr>
        <w:t xml:space="preserve"> Ram.</w:t>
      </w:r>
    </w:p>
    <w:p w:rsidR="00323D59" w:rsidRPr="002C668B" w:rsidRDefault="00323D59" w:rsidP="00DC3ED9">
      <w:pPr>
        <w:ind w:firstLine="720"/>
      </w:pPr>
      <w:r w:rsidRPr="002C668B">
        <w:rPr>
          <w:color w:val="000000"/>
        </w:rPr>
        <w:t xml:space="preserve">Pushing westward </w:t>
      </w:r>
      <w:r w:rsidR="006004FE">
        <w:t xml:space="preserve">– </w:t>
      </w:r>
      <w:r w:rsidRPr="002C668B">
        <w:rPr>
          <w:color w:val="000000"/>
        </w:rPr>
        <w:t>Northward</w:t>
      </w:r>
      <w:r w:rsidR="006004FE">
        <w:t xml:space="preserve"> </w:t>
      </w:r>
      <w:r w:rsidR="00DC3ED9">
        <w:t>–</w:t>
      </w:r>
      <w:r w:rsidR="006004FE">
        <w:t xml:space="preserve"> </w:t>
      </w:r>
      <w:r w:rsidRPr="002C668B">
        <w:rPr>
          <w:color w:val="000000"/>
        </w:rPr>
        <w:t>Southward</w:t>
      </w:r>
      <w:r w:rsidR="00DC3ED9">
        <w:t xml:space="preserve">; </w:t>
      </w:r>
      <w:r w:rsidRPr="002C668B">
        <w:rPr>
          <w:color w:val="000000"/>
        </w:rPr>
        <w:t xml:space="preserve">No beasts might stand before him. </w:t>
      </w:r>
    </w:p>
    <w:p w:rsidR="00323D59" w:rsidRPr="002C668B" w:rsidRDefault="00323D59" w:rsidP="002A1C9D"/>
    <w:p w:rsidR="00323D59" w:rsidRPr="002C668B" w:rsidRDefault="00323D59" w:rsidP="002A1C9D">
      <w:pPr>
        <w:ind w:firstLine="720"/>
      </w:pPr>
      <w:r w:rsidRPr="002C668B">
        <w:rPr>
          <w:b/>
          <w:bCs/>
          <w:color w:val="000000"/>
        </w:rPr>
        <w:t xml:space="preserve">2. The Second Part. vs. 5 </w:t>
      </w:r>
    </w:p>
    <w:p w:rsidR="00323D59" w:rsidRPr="002C668B" w:rsidRDefault="00DC3ED9" w:rsidP="002A1C9D">
      <w:pPr>
        <w:ind w:firstLine="1440"/>
      </w:pPr>
      <w:r>
        <w:rPr>
          <w:color w:val="000000"/>
        </w:rPr>
        <w:t>(1.) "</w:t>
      </w:r>
      <w:proofErr w:type="gramStart"/>
      <w:r>
        <w:rPr>
          <w:color w:val="000000"/>
        </w:rPr>
        <w:t>A</w:t>
      </w:r>
      <w:r w:rsidR="00D206EC">
        <w:rPr>
          <w:color w:val="000000"/>
        </w:rPr>
        <w:t xml:space="preserve"> He</w:t>
      </w:r>
      <w:proofErr w:type="gramEnd"/>
      <w:r w:rsidR="00D206EC">
        <w:rPr>
          <w:color w:val="000000"/>
        </w:rPr>
        <w:t>-</w:t>
      </w:r>
      <w:r w:rsidR="00323D59" w:rsidRPr="002C668B">
        <w:rPr>
          <w:color w:val="000000"/>
        </w:rPr>
        <w:t>Goat" vs. 5</w:t>
      </w:r>
    </w:p>
    <w:p w:rsidR="00323D59" w:rsidRPr="002C668B" w:rsidRDefault="00323D59" w:rsidP="00DC3ED9">
      <w:pPr>
        <w:ind w:firstLine="720"/>
      </w:pPr>
      <w:proofErr w:type="gramStart"/>
      <w:r w:rsidRPr="002C668B">
        <w:rPr>
          <w:color w:val="000000"/>
        </w:rPr>
        <w:t>Came from the west on the face of the whole earth</w:t>
      </w:r>
      <w:r w:rsidR="00DC3ED9">
        <w:rPr>
          <w:color w:val="000000"/>
        </w:rPr>
        <w:t>.</w:t>
      </w:r>
      <w:proofErr w:type="gramEnd"/>
      <w:r w:rsidR="00DC3ED9">
        <w:rPr>
          <w:color w:val="000000"/>
        </w:rPr>
        <w:t xml:space="preserve"> </w:t>
      </w:r>
      <w:proofErr w:type="gramStart"/>
      <w:r w:rsidRPr="002C668B">
        <w:rPr>
          <w:color w:val="000000"/>
        </w:rPr>
        <w:t>Touched not the ground</w:t>
      </w:r>
      <w:r w:rsidR="00DC3ED9">
        <w:t>.</w:t>
      </w:r>
      <w:proofErr w:type="gramEnd"/>
      <w:r w:rsidR="00DC3ED9">
        <w:t xml:space="preserve"> </w:t>
      </w:r>
      <w:proofErr w:type="gramStart"/>
      <w:r w:rsidRPr="002C668B">
        <w:rPr>
          <w:color w:val="000000"/>
        </w:rPr>
        <w:t>Had notable horn between his eyes.</w:t>
      </w:r>
      <w:proofErr w:type="gramEnd"/>
    </w:p>
    <w:p w:rsidR="00323D59" w:rsidRPr="002C668B" w:rsidRDefault="00323D59" w:rsidP="002A1C9D">
      <w:pPr>
        <w:ind w:firstLine="1440"/>
      </w:pPr>
      <w:r w:rsidRPr="002C668B">
        <w:rPr>
          <w:color w:val="000000"/>
        </w:rPr>
        <w:t xml:space="preserve">(2.) The Action of the He-Goat </w:t>
      </w:r>
      <w:proofErr w:type="spellStart"/>
      <w:r w:rsidRPr="002C668B">
        <w:rPr>
          <w:color w:val="000000"/>
        </w:rPr>
        <w:t>vs</w:t>
      </w:r>
      <w:proofErr w:type="spellEnd"/>
      <w:r w:rsidRPr="002C668B">
        <w:rPr>
          <w:color w:val="000000"/>
        </w:rPr>
        <w:t xml:space="preserve"> 5-7 </w:t>
      </w:r>
    </w:p>
    <w:p w:rsidR="00323D59" w:rsidRPr="002C668B" w:rsidRDefault="00323D59" w:rsidP="00CF17F1">
      <w:pPr>
        <w:ind w:firstLine="720"/>
      </w:pPr>
      <w:r w:rsidRPr="002C668B">
        <w:rPr>
          <w:color w:val="000000"/>
        </w:rPr>
        <w:t>He came to the ram that had two horns</w:t>
      </w:r>
      <w:r w:rsidR="00CF17F1">
        <w:t xml:space="preserve"> </w:t>
      </w:r>
      <w:r w:rsidRPr="002C668B">
        <w:rPr>
          <w:color w:val="000000"/>
        </w:rPr>
        <w:t>Ran unto him in the fury of his power</w:t>
      </w:r>
      <w:r w:rsidR="00CF17F1">
        <w:t xml:space="preserve"> </w:t>
      </w:r>
      <w:r w:rsidRPr="002C668B">
        <w:rPr>
          <w:color w:val="000000"/>
        </w:rPr>
        <w:t>Smote the Ram --Brake his two horns</w:t>
      </w:r>
      <w:r w:rsidR="00CF17F1">
        <w:t xml:space="preserve"> </w:t>
      </w:r>
      <w:r w:rsidRPr="002C668B">
        <w:rPr>
          <w:color w:val="000000"/>
        </w:rPr>
        <w:t>No power in the Ram to stand before him</w:t>
      </w:r>
      <w:r w:rsidR="00CF17F1">
        <w:t xml:space="preserve"> </w:t>
      </w:r>
      <w:proofErr w:type="gramStart"/>
      <w:r w:rsidRPr="002C668B">
        <w:rPr>
          <w:color w:val="000000"/>
        </w:rPr>
        <w:t>Cast</w:t>
      </w:r>
      <w:proofErr w:type="gramEnd"/>
      <w:r w:rsidRPr="002C668B">
        <w:rPr>
          <w:color w:val="000000"/>
        </w:rPr>
        <w:t xml:space="preserve"> him down to the ground</w:t>
      </w:r>
      <w:r w:rsidR="00CF17F1">
        <w:t xml:space="preserve">. </w:t>
      </w:r>
      <w:r w:rsidRPr="002C668B">
        <w:rPr>
          <w:color w:val="000000"/>
        </w:rPr>
        <w:t xml:space="preserve">Stamped upon him </w:t>
      </w:r>
    </w:p>
    <w:p w:rsidR="00323D59" w:rsidRPr="002C668B" w:rsidRDefault="00323D59" w:rsidP="002A1C9D">
      <w:pPr>
        <w:ind w:firstLine="1440"/>
      </w:pPr>
      <w:r w:rsidRPr="002C668B">
        <w:rPr>
          <w:color w:val="000000"/>
        </w:rPr>
        <w:t>(3.) The Development of the He-Goat vs.8-12</w:t>
      </w:r>
    </w:p>
    <w:p w:rsidR="00323D59" w:rsidRPr="002C668B" w:rsidRDefault="00323D59" w:rsidP="00CF17F1">
      <w:pPr>
        <w:ind w:firstLine="720"/>
      </w:pPr>
      <w:proofErr w:type="gramStart"/>
      <w:r w:rsidRPr="002C668B">
        <w:rPr>
          <w:color w:val="000000"/>
        </w:rPr>
        <w:t>Waxed very great</w:t>
      </w:r>
      <w:r w:rsidR="00CF17F1">
        <w:t>.</w:t>
      </w:r>
      <w:proofErr w:type="gramEnd"/>
      <w:r w:rsidR="00CF17F1">
        <w:t xml:space="preserve"> </w:t>
      </w:r>
      <w:r w:rsidRPr="002C668B">
        <w:rPr>
          <w:color w:val="000000"/>
        </w:rPr>
        <w:t>When he was strong -the great horn was broken.</w:t>
      </w:r>
      <w:r w:rsidR="00CF17F1">
        <w:t xml:space="preserve"> </w:t>
      </w:r>
      <w:proofErr w:type="gramStart"/>
      <w:r w:rsidRPr="002C668B">
        <w:rPr>
          <w:color w:val="000000"/>
        </w:rPr>
        <w:t>For it came up four notable ones</w:t>
      </w:r>
      <w:r w:rsidR="00CF17F1">
        <w:t>.</w:t>
      </w:r>
      <w:proofErr w:type="gramEnd"/>
      <w:r w:rsidR="00CF17F1">
        <w:t xml:space="preserve"> </w:t>
      </w:r>
      <w:proofErr w:type="gramStart"/>
      <w:r w:rsidRPr="002C668B">
        <w:rPr>
          <w:color w:val="000000"/>
        </w:rPr>
        <w:t>Toward the four winds of heaven.</w:t>
      </w:r>
      <w:proofErr w:type="gramEnd"/>
      <w:r w:rsidR="00CF17F1">
        <w:t xml:space="preserve"> </w:t>
      </w:r>
      <w:r w:rsidRPr="002C668B">
        <w:rPr>
          <w:color w:val="000000"/>
        </w:rPr>
        <w:t>Out of one of them came forth a little horn</w:t>
      </w:r>
    </w:p>
    <w:p w:rsidR="00323D59" w:rsidRPr="002C668B" w:rsidRDefault="00323D59" w:rsidP="006004FE">
      <w:pPr>
        <w:ind w:firstLine="720"/>
      </w:pPr>
      <w:proofErr w:type="gramStart"/>
      <w:r w:rsidRPr="002C668B">
        <w:rPr>
          <w:color w:val="000000"/>
        </w:rPr>
        <w:t>Which waxed exceeding great</w:t>
      </w:r>
      <w:r w:rsidR="006004FE">
        <w:t>.</w:t>
      </w:r>
      <w:proofErr w:type="gramEnd"/>
      <w:r w:rsidR="006004FE">
        <w:t xml:space="preserve"> </w:t>
      </w:r>
      <w:proofErr w:type="gramStart"/>
      <w:r w:rsidRPr="002C668B">
        <w:rPr>
          <w:color w:val="000000"/>
        </w:rPr>
        <w:t>Toward the south -toward the east - and toward the pleasant land.</w:t>
      </w:r>
      <w:proofErr w:type="gramEnd"/>
      <w:r w:rsidR="006004FE">
        <w:t xml:space="preserve"> </w:t>
      </w:r>
      <w:r w:rsidRPr="002C668B">
        <w:rPr>
          <w:color w:val="000000"/>
        </w:rPr>
        <w:t xml:space="preserve">It waxed great. </w:t>
      </w:r>
      <w:proofErr w:type="gramStart"/>
      <w:r w:rsidRPr="002C668B">
        <w:rPr>
          <w:color w:val="000000"/>
        </w:rPr>
        <w:t>even</w:t>
      </w:r>
      <w:proofErr w:type="gramEnd"/>
      <w:r w:rsidRPr="002C668B">
        <w:rPr>
          <w:color w:val="000000"/>
        </w:rPr>
        <w:t xml:space="preserve"> to the host of heaven and it cast down some of the host and of the stars to the ground and stamped upon them. </w:t>
      </w:r>
      <w:proofErr w:type="gramStart"/>
      <w:r w:rsidRPr="002C668B">
        <w:rPr>
          <w:color w:val="000000"/>
        </w:rPr>
        <w:t>Magnified himself even to the prince of the host.</w:t>
      </w:r>
      <w:proofErr w:type="gramEnd"/>
      <w:r w:rsidRPr="002C668B">
        <w:rPr>
          <w:color w:val="000000"/>
        </w:rPr>
        <w:t xml:space="preserve"> </w:t>
      </w:r>
    </w:p>
    <w:p w:rsidR="00323D59" w:rsidRPr="002C668B" w:rsidRDefault="00323D59" w:rsidP="00D206EC">
      <w:pPr>
        <w:ind w:firstLine="720"/>
      </w:pPr>
      <w:r w:rsidRPr="002C668B">
        <w:rPr>
          <w:color w:val="000000"/>
        </w:rPr>
        <w:t>Daily sacrifice was taken away. The place of his sanctuary was cast down.</w:t>
      </w:r>
      <w:r w:rsidR="00D206EC">
        <w:t xml:space="preserve"> </w:t>
      </w:r>
      <w:proofErr w:type="gramStart"/>
      <w:r w:rsidRPr="002C668B">
        <w:rPr>
          <w:color w:val="000000"/>
        </w:rPr>
        <w:t>An</w:t>
      </w:r>
      <w:proofErr w:type="gramEnd"/>
      <w:r w:rsidRPr="002C668B">
        <w:rPr>
          <w:color w:val="000000"/>
        </w:rPr>
        <w:t xml:space="preserve"> host was given him against the daily sacrifice by reason of transgression, it cast down the truth to the ground and it </w:t>
      </w:r>
      <w:r w:rsidR="006004FE" w:rsidRPr="002C668B">
        <w:rPr>
          <w:color w:val="000000"/>
        </w:rPr>
        <w:t>practiced</w:t>
      </w:r>
      <w:r w:rsidRPr="002C668B">
        <w:rPr>
          <w:color w:val="000000"/>
        </w:rPr>
        <w:t>, and prospered.</w:t>
      </w:r>
    </w:p>
    <w:p w:rsidR="006004FE" w:rsidRDefault="006004FE">
      <w:pPr>
        <w:rPr>
          <w:b/>
          <w:bCs/>
          <w:color w:val="000000"/>
          <w:sz w:val="30"/>
          <w:szCs w:val="30"/>
        </w:rPr>
      </w:pPr>
    </w:p>
    <w:p w:rsidR="00323D59" w:rsidRPr="002C668B" w:rsidRDefault="00323D59" w:rsidP="002A1C9D">
      <w:r w:rsidRPr="002C668B">
        <w:rPr>
          <w:b/>
          <w:bCs/>
          <w:color w:val="000000"/>
          <w:sz w:val="30"/>
          <w:szCs w:val="30"/>
        </w:rPr>
        <w:t xml:space="preserve">II. The Time of </w:t>
      </w:r>
      <w:proofErr w:type="gramStart"/>
      <w:r w:rsidRPr="002C668B">
        <w:rPr>
          <w:b/>
          <w:bCs/>
          <w:color w:val="000000"/>
          <w:sz w:val="30"/>
          <w:szCs w:val="30"/>
        </w:rPr>
        <w:t>The</w:t>
      </w:r>
      <w:proofErr w:type="gramEnd"/>
      <w:r w:rsidRPr="002C668B">
        <w:rPr>
          <w:b/>
          <w:bCs/>
          <w:color w:val="000000"/>
          <w:sz w:val="30"/>
          <w:szCs w:val="30"/>
        </w:rPr>
        <w:t xml:space="preserve"> Vision -vs. 13-14</w:t>
      </w:r>
    </w:p>
    <w:p w:rsidR="00323D59" w:rsidRPr="002C668B" w:rsidRDefault="00323D59" w:rsidP="002A1C9D"/>
    <w:p w:rsidR="00323D59" w:rsidRPr="002C668B" w:rsidRDefault="00323D59" w:rsidP="002A1C9D">
      <w:pPr>
        <w:ind w:firstLine="720"/>
      </w:pPr>
      <w:r w:rsidRPr="002C668B">
        <w:rPr>
          <w:b/>
          <w:bCs/>
          <w:color w:val="000000"/>
        </w:rPr>
        <w:t>1. The Length of Time</w:t>
      </w:r>
    </w:p>
    <w:p w:rsidR="00323D59" w:rsidRPr="002C668B" w:rsidRDefault="00323D59" w:rsidP="00CF17F1">
      <w:pPr>
        <w:ind w:firstLine="720"/>
      </w:pPr>
      <w:r w:rsidRPr="002C668B">
        <w:rPr>
          <w:color w:val="000000"/>
        </w:rPr>
        <w:t>How long it should last.</w:t>
      </w:r>
      <w:r w:rsidR="00CF17F1">
        <w:t xml:space="preserve"> </w:t>
      </w:r>
      <w:r w:rsidRPr="002C668B">
        <w:rPr>
          <w:color w:val="000000"/>
        </w:rPr>
        <w:t>How long shall be the Vision concerning the daily sacrifice.</w:t>
      </w:r>
    </w:p>
    <w:p w:rsidR="00323D59" w:rsidRPr="002C668B" w:rsidRDefault="00323D59" w:rsidP="002A1C9D"/>
    <w:p w:rsidR="00323D59" w:rsidRPr="002C668B" w:rsidRDefault="00323D59" w:rsidP="002A1C9D">
      <w:pPr>
        <w:ind w:firstLine="720"/>
      </w:pPr>
      <w:r w:rsidRPr="002C668B">
        <w:rPr>
          <w:b/>
          <w:bCs/>
          <w:color w:val="000000"/>
        </w:rPr>
        <w:t>2. The Time of Cleansing - vs. 14</w:t>
      </w:r>
    </w:p>
    <w:p w:rsidR="00323D59" w:rsidRPr="002C668B" w:rsidRDefault="00323D59" w:rsidP="00CF17F1">
      <w:pPr>
        <w:ind w:firstLine="720"/>
      </w:pPr>
      <w:r w:rsidRPr="002C668B">
        <w:rPr>
          <w:color w:val="000000"/>
        </w:rPr>
        <w:t>2,300 days</w:t>
      </w:r>
      <w:r w:rsidR="00CF17F1">
        <w:t xml:space="preserve">; </w:t>
      </w:r>
      <w:r w:rsidRPr="002C668B">
        <w:rPr>
          <w:color w:val="000000"/>
        </w:rPr>
        <w:t>6 years -3 months 18 days</w:t>
      </w:r>
    </w:p>
    <w:p w:rsidR="00323D59" w:rsidRPr="002C668B" w:rsidRDefault="00323D59" w:rsidP="00CF17F1">
      <w:pPr>
        <w:ind w:firstLine="720"/>
      </w:pPr>
      <w:r w:rsidRPr="002C668B">
        <w:rPr>
          <w:color w:val="000000"/>
        </w:rPr>
        <w:t>The cleansing of the sanctuary took place under Judas Maccabaeus,</w:t>
      </w:r>
      <w:r w:rsidR="00CF17F1">
        <w:t xml:space="preserve"> </w:t>
      </w:r>
      <w:r w:rsidRPr="002C668B">
        <w:rPr>
          <w:color w:val="000000"/>
        </w:rPr>
        <w:t>Dec. 25, B.C. 165. Going back from this point of time 2,300 days</w:t>
      </w:r>
      <w:r w:rsidR="00CF17F1">
        <w:t xml:space="preserve"> </w:t>
      </w:r>
      <w:r w:rsidRPr="002C668B">
        <w:rPr>
          <w:color w:val="000000"/>
        </w:rPr>
        <w:t>we have Aug. 1 B.C. 171. Up to this latter date the relations between Antiochus and the Jewish people had been peaceful; then began a series of aggressions, which ended only with his death.</w:t>
      </w:r>
    </w:p>
    <w:p w:rsidR="00323D59" w:rsidRPr="002C668B" w:rsidRDefault="00323D59" w:rsidP="002A1C9D">
      <w:pPr>
        <w:ind w:firstLine="2880"/>
      </w:pPr>
    </w:p>
    <w:p w:rsidR="00323D59" w:rsidRPr="002C668B" w:rsidRDefault="00323D59" w:rsidP="002A1C9D">
      <w:r w:rsidRPr="002C668B">
        <w:rPr>
          <w:b/>
          <w:bCs/>
          <w:color w:val="000000"/>
          <w:sz w:val="30"/>
          <w:szCs w:val="30"/>
        </w:rPr>
        <w:lastRenderedPageBreak/>
        <w:t xml:space="preserve">III. The Vision Explained vs. 15-17 </w:t>
      </w:r>
    </w:p>
    <w:p w:rsidR="00323D59" w:rsidRPr="002C668B" w:rsidRDefault="00323D59" w:rsidP="002A1C9D"/>
    <w:p w:rsidR="00323D59" w:rsidRPr="002C668B" w:rsidRDefault="00323D59" w:rsidP="002A1C9D">
      <w:pPr>
        <w:ind w:firstLine="720"/>
      </w:pPr>
      <w:r w:rsidRPr="002C668B">
        <w:rPr>
          <w:b/>
          <w:bCs/>
          <w:color w:val="000000"/>
        </w:rPr>
        <w:t>1. The Ram -vs. 20</w:t>
      </w:r>
    </w:p>
    <w:p w:rsidR="00323D59" w:rsidRPr="002C668B" w:rsidRDefault="00323D59" w:rsidP="002A1C9D">
      <w:pPr>
        <w:ind w:firstLine="1440"/>
      </w:pPr>
      <w:r w:rsidRPr="002C668B">
        <w:rPr>
          <w:color w:val="000000"/>
        </w:rPr>
        <w:t>(1.) Signified Media and Persia</w:t>
      </w:r>
    </w:p>
    <w:p w:rsidR="00323D59" w:rsidRPr="002C668B" w:rsidRDefault="00323D59" w:rsidP="002A1C9D">
      <w:pPr>
        <w:ind w:firstLine="1440"/>
      </w:pPr>
      <w:proofErr w:type="gramStart"/>
      <w:r w:rsidRPr="002C668B">
        <w:rPr>
          <w:color w:val="000000"/>
        </w:rPr>
        <w:t>( 2</w:t>
      </w:r>
      <w:proofErr w:type="gramEnd"/>
      <w:r w:rsidRPr="002C668B">
        <w:rPr>
          <w:color w:val="000000"/>
        </w:rPr>
        <w:t>. ) "Two horns "</w:t>
      </w:r>
    </w:p>
    <w:p w:rsidR="00323D59" w:rsidRPr="002C668B" w:rsidRDefault="00323D59" w:rsidP="002A1C9D">
      <w:pPr>
        <w:ind w:firstLine="2160"/>
      </w:pPr>
      <w:r w:rsidRPr="002C668B">
        <w:rPr>
          <w:color w:val="000000"/>
        </w:rPr>
        <w:t xml:space="preserve">Are the two kings -Cyrus and </w:t>
      </w:r>
      <w:proofErr w:type="gramStart"/>
      <w:r w:rsidRPr="002C668B">
        <w:rPr>
          <w:color w:val="000000"/>
        </w:rPr>
        <w:t>Darius</w:t>
      </w:r>
      <w:proofErr w:type="gramEnd"/>
    </w:p>
    <w:p w:rsidR="00323D59" w:rsidRPr="002C668B" w:rsidRDefault="00323D59" w:rsidP="002A1C9D">
      <w:pPr>
        <w:ind w:firstLine="2160"/>
      </w:pPr>
      <w:r w:rsidRPr="002C668B">
        <w:rPr>
          <w:color w:val="000000"/>
        </w:rPr>
        <w:t>Darius the Median -</w:t>
      </w:r>
      <w:proofErr w:type="spellStart"/>
      <w:r w:rsidRPr="002C668B">
        <w:rPr>
          <w:color w:val="000000"/>
        </w:rPr>
        <w:t>Chpt</w:t>
      </w:r>
      <w:proofErr w:type="spellEnd"/>
      <w:r w:rsidRPr="002C668B">
        <w:rPr>
          <w:color w:val="000000"/>
        </w:rPr>
        <w:t>. 5:31</w:t>
      </w:r>
    </w:p>
    <w:p w:rsidR="00323D59" w:rsidRPr="002C668B" w:rsidRDefault="00323D59" w:rsidP="002A1C9D">
      <w:pPr>
        <w:ind w:firstLine="2160"/>
      </w:pPr>
      <w:r w:rsidRPr="002C668B">
        <w:rPr>
          <w:color w:val="000000"/>
        </w:rPr>
        <w:t xml:space="preserve">Cyrus the </w:t>
      </w:r>
      <w:proofErr w:type="spellStart"/>
      <w:r w:rsidRPr="002C668B">
        <w:rPr>
          <w:color w:val="000000"/>
        </w:rPr>
        <w:t>Perisian</w:t>
      </w:r>
      <w:proofErr w:type="spellEnd"/>
      <w:r w:rsidRPr="002C668B">
        <w:rPr>
          <w:color w:val="000000"/>
        </w:rPr>
        <w:t xml:space="preserve"> -</w:t>
      </w:r>
      <w:proofErr w:type="spellStart"/>
      <w:r w:rsidRPr="002C668B">
        <w:rPr>
          <w:color w:val="000000"/>
        </w:rPr>
        <w:t>Chpt</w:t>
      </w:r>
      <w:proofErr w:type="spellEnd"/>
      <w:r w:rsidRPr="002C668B">
        <w:rPr>
          <w:color w:val="000000"/>
        </w:rPr>
        <w:t>. 6:28</w:t>
      </w:r>
    </w:p>
    <w:p w:rsidR="00323D59" w:rsidRPr="002C668B" w:rsidRDefault="00323D59" w:rsidP="002A1C9D">
      <w:pPr>
        <w:ind w:firstLine="1440"/>
      </w:pPr>
      <w:r w:rsidRPr="002C668B">
        <w:rPr>
          <w:color w:val="000000"/>
        </w:rPr>
        <w:t>(3</w:t>
      </w:r>
      <w:proofErr w:type="gramStart"/>
      <w:r w:rsidRPr="002C668B">
        <w:rPr>
          <w:color w:val="000000"/>
        </w:rPr>
        <w:t>. )</w:t>
      </w:r>
      <w:proofErr w:type="gramEnd"/>
      <w:r w:rsidRPr="002C668B">
        <w:rPr>
          <w:color w:val="000000"/>
        </w:rPr>
        <w:t xml:space="preserve"> "Higher came up last"</w:t>
      </w:r>
    </w:p>
    <w:p w:rsidR="00323D59" w:rsidRPr="002C668B" w:rsidRDefault="00323D59" w:rsidP="002A1C9D">
      <w:pPr>
        <w:ind w:firstLine="2160"/>
      </w:pPr>
      <w:r w:rsidRPr="002C668B">
        <w:rPr>
          <w:color w:val="000000"/>
        </w:rPr>
        <w:t>Persia under Cyrus</w:t>
      </w:r>
    </w:p>
    <w:p w:rsidR="00323D59" w:rsidRPr="002C668B" w:rsidRDefault="00323D59" w:rsidP="002A1C9D">
      <w:pPr>
        <w:ind w:firstLine="1440"/>
      </w:pPr>
      <w:r w:rsidRPr="002C668B">
        <w:rPr>
          <w:color w:val="000000"/>
        </w:rPr>
        <w:t>(4.) Lands Conquered</w:t>
      </w:r>
    </w:p>
    <w:p w:rsidR="00323D59" w:rsidRPr="002C668B" w:rsidRDefault="00323D59" w:rsidP="002A1C9D">
      <w:pPr>
        <w:ind w:firstLine="2160"/>
      </w:pPr>
      <w:r w:rsidRPr="002C668B">
        <w:rPr>
          <w:color w:val="000000"/>
        </w:rPr>
        <w:t xml:space="preserve">Westward -Babylon, Syria, </w:t>
      </w:r>
      <w:proofErr w:type="spellStart"/>
      <w:r w:rsidRPr="002C668B">
        <w:rPr>
          <w:color w:val="000000"/>
        </w:rPr>
        <w:t>Creece</w:t>
      </w:r>
      <w:proofErr w:type="spellEnd"/>
    </w:p>
    <w:p w:rsidR="00323D59" w:rsidRPr="002C668B" w:rsidRDefault="00323D59" w:rsidP="002A1C9D">
      <w:pPr>
        <w:ind w:firstLine="2160"/>
      </w:pPr>
      <w:r w:rsidRPr="002C668B">
        <w:rPr>
          <w:color w:val="000000"/>
        </w:rPr>
        <w:t>Northward -</w:t>
      </w:r>
      <w:proofErr w:type="spellStart"/>
      <w:r w:rsidRPr="002C668B">
        <w:rPr>
          <w:color w:val="000000"/>
        </w:rPr>
        <w:t>Lydians</w:t>
      </w:r>
      <w:proofErr w:type="spellEnd"/>
      <w:r w:rsidRPr="002C668B">
        <w:rPr>
          <w:color w:val="000000"/>
        </w:rPr>
        <w:t xml:space="preserve">, </w:t>
      </w:r>
      <w:proofErr w:type="spellStart"/>
      <w:r w:rsidRPr="002C668B">
        <w:rPr>
          <w:color w:val="000000"/>
        </w:rPr>
        <w:t>Armeniens</w:t>
      </w:r>
      <w:proofErr w:type="spellEnd"/>
      <w:r w:rsidRPr="002C668B">
        <w:rPr>
          <w:color w:val="000000"/>
        </w:rPr>
        <w:t xml:space="preserve">, </w:t>
      </w:r>
      <w:proofErr w:type="spellStart"/>
      <w:r w:rsidRPr="002C668B">
        <w:rPr>
          <w:color w:val="000000"/>
        </w:rPr>
        <w:t>Seythians</w:t>
      </w:r>
      <w:proofErr w:type="spellEnd"/>
    </w:p>
    <w:p w:rsidR="00323D59" w:rsidRPr="002C668B" w:rsidRDefault="00323D59" w:rsidP="002A1C9D">
      <w:pPr>
        <w:ind w:firstLine="2160"/>
      </w:pPr>
      <w:r w:rsidRPr="002C668B">
        <w:rPr>
          <w:color w:val="000000"/>
        </w:rPr>
        <w:t>Southward -Arabia, Ethiopia, Egypt</w:t>
      </w:r>
    </w:p>
    <w:p w:rsidR="00323D59" w:rsidRPr="002C668B" w:rsidRDefault="00323D59" w:rsidP="002A1C9D">
      <w:pPr>
        <w:ind w:firstLine="720"/>
      </w:pPr>
    </w:p>
    <w:p w:rsidR="00323D59" w:rsidRPr="002C668B" w:rsidRDefault="00323D59" w:rsidP="002A1C9D">
      <w:pPr>
        <w:ind w:firstLine="720"/>
      </w:pPr>
      <w:proofErr w:type="gramStart"/>
      <w:r w:rsidRPr="002C668B">
        <w:rPr>
          <w:b/>
          <w:bCs/>
          <w:color w:val="000000"/>
        </w:rPr>
        <w:t>2. The He</w:t>
      </w:r>
      <w:proofErr w:type="gramEnd"/>
      <w:r w:rsidRPr="002C668B">
        <w:rPr>
          <w:b/>
          <w:bCs/>
          <w:color w:val="000000"/>
        </w:rPr>
        <w:t>-Goat</w:t>
      </w:r>
    </w:p>
    <w:p w:rsidR="00323D59" w:rsidRPr="002C668B" w:rsidRDefault="00323D59" w:rsidP="002A1C9D">
      <w:pPr>
        <w:ind w:firstLine="1440"/>
      </w:pPr>
      <w:r w:rsidRPr="002C668B">
        <w:rPr>
          <w:color w:val="000000"/>
        </w:rPr>
        <w:t>(1</w:t>
      </w:r>
      <w:r w:rsidR="006004FE">
        <w:rPr>
          <w:color w:val="000000"/>
        </w:rPr>
        <w:t>.</w:t>
      </w:r>
      <w:r w:rsidRPr="002C668B">
        <w:rPr>
          <w:color w:val="000000"/>
        </w:rPr>
        <w:t>) The King of Greece vs. 21.</w:t>
      </w:r>
    </w:p>
    <w:p w:rsidR="00323D59" w:rsidRPr="002C668B" w:rsidRDefault="006004FE" w:rsidP="002A1C9D">
      <w:pPr>
        <w:ind w:firstLine="1440"/>
      </w:pPr>
      <w:r>
        <w:rPr>
          <w:color w:val="000000"/>
        </w:rPr>
        <w:t>(2.</w:t>
      </w:r>
      <w:r w:rsidR="00323D59" w:rsidRPr="002C668B">
        <w:rPr>
          <w:color w:val="000000"/>
        </w:rPr>
        <w:t>) "The Great horn" "The first king"' Alexander the Great.</w:t>
      </w:r>
    </w:p>
    <w:p w:rsidR="00323D59" w:rsidRPr="002C668B" w:rsidRDefault="00323D59" w:rsidP="002A1C9D">
      <w:pPr>
        <w:ind w:firstLine="1440"/>
      </w:pPr>
      <w:r w:rsidRPr="002C668B">
        <w:rPr>
          <w:color w:val="000000"/>
        </w:rPr>
        <w:t>(3.) "Broken- when he was strong" vs. 8.</w:t>
      </w:r>
    </w:p>
    <w:p w:rsidR="00323D59" w:rsidRPr="002C668B" w:rsidRDefault="00323D59" w:rsidP="002A1C9D">
      <w:pPr>
        <w:ind w:firstLine="1440"/>
      </w:pPr>
      <w:r w:rsidRPr="002C668B">
        <w:rPr>
          <w:color w:val="000000"/>
        </w:rPr>
        <w:t>(4.) "Four" horns came up: Alexander's four generals.</w:t>
      </w:r>
    </w:p>
    <w:p w:rsidR="00323D59" w:rsidRPr="002C668B" w:rsidRDefault="00323D59" w:rsidP="002A1C9D">
      <w:pPr>
        <w:ind w:firstLine="1440"/>
      </w:pPr>
      <w:r w:rsidRPr="002C668B">
        <w:rPr>
          <w:color w:val="000000"/>
        </w:rPr>
        <w:t>(5.) The Kingdom divided: Syria - Egypt - Asia - Greece</w:t>
      </w:r>
    </w:p>
    <w:p w:rsidR="00323D59" w:rsidRPr="002C668B" w:rsidRDefault="00323D59" w:rsidP="002A1C9D"/>
    <w:p w:rsidR="00323D59" w:rsidRPr="002C668B" w:rsidRDefault="00323D59" w:rsidP="002A1C9D">
      <w:pPr>
        <w:ind w:firstLine="720"/>
      </w:pPr>
      <w:r w:rsidRPr="002C668B">
        <w:rPr>
          <w:b/>
          <w:bCs/>
          <w:color w:val="000000"/>
        </w:rPr>
        <w:t>3. The Little Horn -vs. 23</w:t>
      </w:r>
    </w:p>
    <w:p w:rsidR="00323D59" w:rsidRPr="002C668B" w:rsidRDefault="00323D59" w:rsidP="002A1C9D"/>
    <w:p w:rsidR="00323D59" w:rsidRPr="002C668B" w:rsidRDefault="00323D59" w:rsidP="002A1C9D">
      <w:pPr>
        <w:ind w:firstLine="1440"/>
      </w:pPr>
      <w:r w:rsidRPr="002C668B">
        <w:rPr>
          <w:color w:val="000000"/>
        </w:rPr>
        <w:t xml:space="preserve">(1.) "Out of one of them...a little horn" vs. 9; Antiochus </w:t>
      </w:r>
      <w:proofErr w:type="spellStart"/>
      <w:r w:rsidRPr="002C668B">
        <w:rPr>
          <w:color w:val="000000"/>
        </w:rPr>
        <w:t>Epiphanes</w:t>
      </w:r>
      <w:proofErr w:type="spellEnd"/>
    </w:p>
    <w:p w:rsidR="00323D59" w:rsidRPr="002C668B" w:rsidRDefault="00323D59" w:rsidP="002A1C9D">
      <w:pPr>
        <w:ind w:firstLine="1440"/>
      </w:pPr>
      <w:r w:rsidRPr="002C668B">
        <w:rPr>
          <w:color w:val="000000"/>
        </w:rPr>
        <w:t>(2.) He had been a prisoner at Rome</w:t>
      </w:r>
    </w:p>
    <w:p w:rsidR="00323D59" w:rsidRPr="002C668B" w:rsidRDefault="00323D59" w:rsidP="002A1C9D">
      <w:pPr>
        <w:ind w:firstLine="1440"/>
      </w:pPr>
      <w:r w:rsidRPr="002C668B">
        <w:rPr>
          <w:color w:val="000000"/>
        </w:rPr>
        <w:t>(3.) He escaped -seized Egypt and invaded Persia and Armenia.</w:t>
      </w:r>
    </w:p>
    <w:p w:rsidR="00323D59" w:rsidRPr="002C668B" w:rsidRDefault="00323D59" w:rsidP="0079380C">
      <w:pPr>
        <w:tabs>
          <w:tab w:val="left" w:pos="2472"/>
        </w:tabs>
        <w:ind w:left="1440"/>
      </w:pPr>
      <w:r w:rsidRPr="002C668B">
        <w:rPr>
          <w:color w:val="000000"/>
        </w:rPr>
        <w:t>(4.) Many Jews put to death because they would not eat swine fle</w:t>
      </w:r>
      <w:r w:rsidR="00CF17F1">
        <w:rPr>
          <w:color w:val="000000"/>
        </w:rPr>
        <w:t>sh</w:t>
      </w:r>
      <w:proofErr w:type="gramStart"/>
      <w:r w:rsidR="00CF17F1">
        <w:rPr>
          <w:color w:val="000000"/>
        </w:rPr>
        <w:t>,</w:t>
      </w:r>
      <w:r w:rsidRPr="002C668B">
        <w:rPr>
          <w:color w:val="000000"/>
        </w:rPr>
        <w:t>10</w:t>
      </w:r>
      <w:proofErr w:type="gramEnd"/>
      <w:r w:rsidRPr="002C668B">
        <w:rPr>
          <w:color w:val="000000"/>
        </w:rPr>
        <w:t>-12.</w:t>
      </w:r>
    </w:p>
    <w:p w:rsidR="00323D59" w:rsidRPr="002C668B" w:rsidRDefault="00323D59" w:rsidP="002A1C9D">
      <w:pPr>
        <w:ind w:left="2160" w:hanging="720"/>
      </w:pPr>
      <w:r w:rsidRPr="002C668B">
        <w:rPr>
          <w:color w:val="000000"/>
        </w:rPr>
        <w:t>(5.) Temple not burnt - but made it the temple of Jupiter Olympus. Set up his image in it.</w:t>
      </w:r>
    </w:p>
    <w:p w:rsidR="00323D59" w:rsidRPr="002C668B" w:rsidRDefault="00323D59" w:rsidP="002A1C9D">
      <w:pPr>
        <w:ind w:firstLine="1440"/>
      </w:pPr>
      <w:r w:rsidRPr="002C668B">
        <w:rPr>
          <w:color w:val="000000"/>
        </w:rPr>
        <w:t>(6.) Cast the book of the Law on the ground. Stamped on it -and burnt it.</w:t>
      </w:r>
    </w:p>
    <w:p w:rsidR="00323D59" w:rsidRPr="002C668B" w:rsidRDefault="00323D59" w:rsidP="002A1C9D">
      <w:pPr>
        <w:ind w:firstLine="1440"/>
      </w:pPr>
      <w:r w:rsidRPr="002C668B">
        <w:rPr>
          <w:color w:val="000000"/>
        </w:rPr>
        <w:t>(7.) Also signifies the Anti-Christ, vs. 23-25.</w:t>
      </w:r>
    </w:p>
    <w:p w:rsidR="00323D59" w:rsidRPr="002C668B" w:rsidRDefault="00323D59" w:rsidP="002A1C9D"/>
    <w:p w:rsidR="00323D59" w:rsidRPr="002C668B" w:rsidRDefault="00323D59" w:rsidP="002A1C9D">
      <w:r w:rsidRPr="002C668B">
        <w:rPr>
          <w:b/>
          <w:bCs/>
          <w:color w:val="000000"/>
          <w:sz w:val="30"/>
          <w:szCs w:val="30"/>
        </w:rPr>
        <w:t>IV. The Vision's Effects.</w:t>
      </w:r>
    </w:p>
    <w:p w:rsidR="00323D59" w:rsidRPr="002C668B" w:rsidRDefault="00323D59" w:rsidP="002A1C9D"/>
    <w:p w:rsidR="00323D59" w:rsidRPr="002C668B" w:rsidRDefault="00323D59" w:rsidP="002A1C9D">
      <w:pPr>
        <w:ind w:firstLine="720"/>
      </w:pPr>
      <w:r w:rsidRPr="002C668B">
        <w:rPr>
          <w:b/>
          <w:bCs/>
          <w:color w:val="000000"/>
        </w:rPr>
        <w:t>1. Caused fainting.</w:t>
      </w:r>
    </w:p>
    <w:p w:rsidR="00323D59" w:rsidRPr="002C668B" w:rsidRDefault="00323D59" w:rsidP="002A1C9D">
      <w:pPr>
        <w:ind w:firstLine="1440"/>
      </w:pPr>
      <w:r w:rsidRPr="002C668B">
        <w:rPr>
          <w:color w:val="000000"/>
        </w:rPr>
        <w:t>"And I Daniel fainted"</w:t>
      </w:r>
    </w:p>
    <w:p w:rsidR="00323D59" w:rsidRPr="002C668B" w:rsidRDefault="00323D59" w:rsidP="002A1C9D"/>
    <w:p w:rsidR="00323D59" w:rsidRPr="002C668B" w:rsidRDefault="00323D59" w:rsidP="002A1C9D">
      <w:pPr>
        <w:ind w:firstLine="720"/>
      </w:pPr>
      <w:r w:rsidRPr="002C668B">
        <w:rPr>
          <w:b/>
          <w:bCs/>
          <w:color w:val="000000"/>
        </w:rPr>
        <w:t>2. Caused Sickness.</w:t>
      </w:r>
    </w:p>
    <w:p w:rsidR="00323D59" w:rsidRPr="002C668B" w:rsidRDefault="00323D59" w:rsidP="002A1C9D">
      <w:pPr>
        <w:ind w:firstLine="1440"/>
      </w:pPr>
      <w:r w:rsidRPr="002C668B">
        <w:rPr>
          <w:color w:val="000000"/>
        </w:rPr>
        <w:t>"And was sick certain days"</w:t>
      </w:r>
    </w:p>
    <w:p w:rsidR="00323D59" w:rsidRPr="002C668B" w:rsidRDefault="00323D59" w:rsidP="002A1C9D"/>
    <w:p w:rsidR="00323D59" w:rsidRPr="002C668B" w:rsidRDefault="00323D59" w:rsidP="002A1C9D">
      <w:pPr>
        <w:ind w:firstLine="720"/>
      </w:pPr>
      <w:r w:rsidRPr="002C668B">
        <w:rPr>
          <w:b/>
          <w:bCs/>
          <w:color w:val="000000"/>
        </w:rPr>
        <w:t>3. Caused Astonishment.</w:t>
      </w:r>
    </w:p>
    <w:p w:rsidR="00323D59" w:rsidRPr="002C668B" w:rsidRDefault="00323D59" w:rsidP="002A1C9D">
      <w:pPr>
        <w:ind w:firstLine="1440"/>
      </w:pPr>
      <w:r w:rsidRPr="002C668B">
        <w:rPr>
          <w:color w:val="000000"/>
        </w:rPr>
        <w:t xml:space="preserve">"And I was astonished at </w:t>
      </w:r>
      <w:proofErr w:type="spellStart"/>
      <w:r w:rsidRPr="002C668B">
        <w:rPr>
          <w:color w:val="000000"/>
        </w:rPr>
        <w:t>the'vision</w:t>
      </w:r>
      <w:proofErr w:type="spellEnd"/>
      <w:r w:rsidRPr="002C668B">
        <w:rPr>
          <w:color w:val="000000"/>
        </w:rPr>
        <w:t>," "benumbed."</w:t>
      </w:r>
    </w:p>
    <w:p w:rsidR="00323D59" w:rsidRPr="002C668B" w:rsidRDefault="00323D59" w:rsidP="002A1C9D"/>
    <w:p w:rsidR="00323D59" w:rsidRPr="002C668B" w:rsidRDefault="00323D59" w:rsidP="002A1C9D">
      <w:pPr>
        <w:ind w:firstLine="720"/>
      </w:pPr>
      <w:r w:rsidRPr="002C668B">
        <w:rPr>
          <w:b/>
          <w:bCs/>
          <w:color w:val="000000"/>
        </w:rPr>
        <w:t>4. Caused Perplexity</w:t>
      </w:r>
    </w:p>
    <w:p w:rsidR="00603BC6" w:rsidRPr="002C668B" w:rsidRDefault="00323D59" w:rsidP="00D206EC">
      <w:pPr>
        <w:ind w:firstLine="1440"/>
        <w:rPr>
          <w:b/>
          <w:bCs/>
          <w:sz w:val="48"/>
          <w:szCs w:val="64"/>
        </w:rPr>
      </w:pPr>
      <w:r w:rsidRPr="002C668B">
        <w:rPr>
          <w:color w:val="000000"/>
        </w:rPr>
        <w:t>"But none understood it"</w:t>
      </w:r>
      <w:r w:rsidR="00603BC6" w:rsidRPr="002C668B">
        <w:rPr>
          <w:szCs w:val="64"/>
        </w:rPr>
        <w:br w:type="page"/>
      </w:r>
    </w:p>
    <w:p w:rsidR="00323D59" w:rsidRPr="002C668B" w:rsidRDefault="002C668B" w:rsidP="00603BC6">
      <w:pPr>
        <w:pStyle w:val="Heading1"/>
      </w:pPr>
      <w:bookmarkStart w:id="68" w:name="_Toc245407438"/>
      <w:r>
        <w:rPr>
          <w:szCs w:val="64"/>
        </w:rPr>
        <w:lastRenderedPageBreak/>
        <w:t xml:space="preserve">Ch. 9 - </w:t>
      </w:r>
      <w:r w:rsidR="00323D59" w:rsidRPr="002C668B">
        <w:rPr>
          <w:szCs w:val="64"/>
        </w:rPr>
        <w:t xml:space="preserve">Daniel and </w:t>
      </w:r>
      <w:proofErr w:type="gramStart"/>
      <w:r w:rsidR="00323D59" w:rsidRPr="002C668B">
        <w:rPr>
          <w:szCs w:val="64"/>
        </w:rPr>
        <w:t>The</w:t>
      </w:r>
      <w:proofErr w:type="gramEnd"/>
      <w:r w:rsidR="00323D59" w:rsidRPr="002C668B">
        <w:rPr>
          <w:szCs w:val="64"/>
        </w:rPr>
        <w:t xml:space="preserve"> Seventy Weeks</w:t>
      </w:r>
      <w:bookmarkEnd w:id="68"/>
    </w:p>
    <w:p w:rsidR="00323D59" w:rsidRPr="002C668B" w:rsidRDefault="00323D59" w:rsidP="00D206EC">
      <w:pPr>
        <w:jc w:val="center"/>
      </w:pPr>
      <w:r w:rsidRPr="002C668B">
        <w:t>Daniel 9:1-27</w:t>
      </w:r>
    </w:p>
    <w:p w:rsidR="00323D59" w:rsidRPr="002C668B" w:rsidRDefault="00323D59" w:rsidP="002A1C9D"/>
    <w:p w:rsidR="00323D59" w:rsidRPr="002C668B" w:rsidRDefault="00323D59" w:rsidP="002A1C9D">
      <w:r w:rsidRPr="002C668B">
        <w:rPr>
          <w:b/>
          <w:bCs/>
          <w:color w:val="000000"/>
          <w:sz w:val="30"/>
          <w:szCs w:val="30"/>
        </w:rPr>
        <w:t>I. Daniel's Occupation</w:t>
      </w:r>
      <w:r w:rsidRPr="002C668B">
        <w:rPr>
          <w:color w:val="000000"/>
        </w:rPr>
        <w:t xml:space="preserve">. </w:t>
      </w:r>
    </w:p>
    <w:p w:rsidR="00323D59" w:rsidRPr="002C668B" w:rsidRDefault="00323D59" w:rsidP="002A1C9D"/>
    <w:p w:rsidR="00323D59" w:rsidRPr="002C668B" w:rsidRDefault="00323D59" w:rsidP="002A1C9D">
      <w:pPr>
        <w:ind w:firstLine="720"/>
      </w:pPr>
      <w:r w:rsidRPr="002C668B">
        <w:rPr>
          <w:b/>
          <w:bCs/>
          <w:color w:val="000000"/>
        </w:rPr>
        <w:t>1. He Studied.</w:t>
      </w:r>
    </w:p>
    <w:p w:rsidR="00323D59" w:rsidRPr="002C668B" w:rsidRDefault="00323D59" w:rsidP="002A1C9D">
      <w:pPr>
        <w:ind w:firstLine="1440"/>
      </w:pPr>
      <w:proofErr w:type="gramStart"/>
      <w:r w:rsidRPr="002C668B">
        <w:rPr>
          <w:color w:val="000000"/>
        </w:rPr>
        <w:t>Other duties -but his first concern, knowing the will of God.</w:t>
      </w:r>
      <w:proofErr w:type="gramEnd"/>
    </w:p>
    <w:p w:rsidR="00323D59" w:rsidRPr="002C668B" w:rsidRDefault="00323D59" w:rsidP="002A1C9D"/>
    <w:p w:rsidR="00323D59" w:rsidRPr="002C668B" w:rsidRDefault="00323D59" w:rsidP="002A1C9D">
      <w:pPr>
        <w:ind w:firstLine="720"/>
      </w:pPr>
      <w:r w:rsidRPr="002C668B">
        <w:rPr>
          <w:b/>
          <w:bCs/>
          <w:color w:val="000000"/>
        </w:rPr>
        <w:t>2. What He Studied</w:t>
      </w:r>
      <w:r w:rsidRPr="002C668B">
        <w:rPr>
          <w:color w:val="000000"/>
        </w:rPr>
        <w:t xml:space="preserve">. </w:t>
      </w:r>
    </w:p>
    <w:p w:rsidR="00323D59" w:rsidRPr="002C668B" w:rsidRDefault="00323D59" w:rsidP="002A1C9D">
      <w:pPr>
        <w:ind w:firstLine="1440"/>
      </w:pPr>
      <w:r w:rsidRPr="002C668B">
        <w:rPr>
          <w:color w:val="000000"/>
        </w:rPr>
        <w:t>"Understood by books" vs. 2</w:t>
      </w:r>
    </w:p>
    <w:p w:rsidR="00323D59" w:rsidRPr="002C668B" w:rsidRDefault="00323D59" w:rsidP="002A1C9D">
      <w:pPr>
        <w:ind w:firstLine="1440"/>
      </w:pPr>
      <w:r w:rsidRPr="002C668B">
        <w:rPr>
          <w:color w:val="000000"/>
        </w:rPr>
        <w:t>Note: the plural aspect -"Books"</w:t>
      </w:r>
    </w:p>
    <w:p w:rsidR="00323D59" w:rsidRPr="002C668B" w:rsidRDefault="00323D59" w:rsidP="002A1C9D"/>
    <w:p w:rsidR="00323D59" w:rsidRPr="002C668B" w:rsidRDefault="00323D59" w:rsidP="002A1C9D">
      <w:pPr>
        <w:ind w:firstLine="720"/>
      </w:pPr>
      <w:r w:rsidRPr="002C668B">
        <w:rPr>
          <w:b/>
          <w:bCs/>
          <w:color w:val="000000"/>
        </w:rPr>
        <w:t>3. What He Learned In Study.</w:t>
      </w:r>
    </w:p>
    <w:p w:rsidR="00323D59" w:rsidRPr="002C668B" w:rsidRDefault="00323D59" w:rsidP="002A1C9D">
      <w:pPr>
        <w:ind w:firstLine="1440"/>
      </w:pPr>
      <w:proofErr w:type="gramStart"/>
      <w:r w:rsidRPr="002C668B">
        <w:rPr>
          <w:color w:val="000000"/>
        </w:rPr>
        <w:t>"The number of years" vs. 2"70" years.</w:t>
      </w:r>
      <w:proofErr w:type="gramEnd"/>
    </w:p>
    <w:p w:rsidR="00323D59" w:rsidRPr="002C668B" w:rsidRDefault="00323D59" w:rsidP="002A1C9D">
      <w:pPr>
        <w:ind w:firstLine="1440"/>
      </w:pPr>
      <w:r w:rsidRPr="002C668B">
        <w:rPr>
          <w:color w:val="000000"/>
        </w:rPr>
        <w:t>"In the desolations of Jerusalem"</w:t>
      </w:r>
    </w:p>
    <w:p w:rsidR="00323D59" w:rsidRPr="002C668B" w:rsidRDefault="00323D59" w:rsidP="002A1C9D"/>
    <w:p w:rsidR="00323D59" w:rsidRPr="002C668B" w:rsidRDefault="00323D59" w:rsidP="002A1C9D">
      <w:pPr>
        <w:ind w:firstLine="720"/>
      </w:pPr>
      <w:r w:rsidRPr="002C668B">
        <w:rPr>
          <w:b/>
          <w:bCs/>
          <w:color w:val="000000"/>
        </w:rPr>
        <w:t xml:space="preserve">4. The Time of His Study. </w:t>
      </w:r>
      <w:proofErr w:type="gramStart"/>
      <w:r w:rsidRPr="002C668B">
        <w:rPr>
          <w:b/>
          <w:bCs/>
          <w:color w:val="000000"/>
        </w:rPr>
        <w:t>vs. 2</w:t>
      </w:r>
      <w:r w:rsidRPr="002C668B">
        <w:rPr>
          <w:color w:val="000000"/>
        </w:rPr>
        <w:t>.</w:t>
      </w:r>
      <w:proofErr w:type="gramEnd"/>
    </w:p>
    <w:p w:rsidR="00323D59" w:rsidRPr="002C668B" w:rsidRDefault="00323D59" w:rsidP="002A1C9D">
      <w:pPr>
        <w:ind w:firstLine="1440"/>
      </w:pPr>
      <w:proofErr w:type="gramStart"/>
      <w:r w:rsidRPr="002C668B">
        <w:rPr>
          <w:color w:val="000000"/>
        </w:rPr>
        <w:t>In the first year of Darius, 539 B.C.</w:t>
      </w:r>
      <w:proofErr w:type="gramEnd"/>
    </w:p>
    <w:p w:rsidR="00323D59" w:rsidRPr="002C668B" w:rsidRDefault="00323D59" w:rsidP="002A1C9D"/>
    <w:p w:rsidR="00323D59" w:rsidRPr="002C668B" w:rsidRDefault="00323D59" w:rsidP="002A1C9D">
      <w:r w:rsidRPr="002C668B">
        <w:rPr>
          <w:b/>
          <w:bCs/>
          <w:color w:val="000000"/>
          <w:sz w:val="30"/>
          <w:szCs w:val="30"/>
        </w:rPr>
        <w:t>II. Daniel's Prayer</w:t>
      </w:r>
    </w:p>
    <w:p w:rsidR="00323D59" w:rsidRPr="002C668B" w:rsidRDefault="00323D59" w:rsidP="002A1C9D"/>
    <w:p w:rsidR="00323D59" w:rsidRPr="002C668B" w:rsidRDefault="00323D59" w:rsidP="002A1C9D">
      <w:pPr>
        <w:ind w:firstLine="720"/>
      </w:pPr>
      <w:r w:rsidRPr="002C668B">
        <w:rPr>
          <w:b/>
          <w:bCs/>
          <w:color w:val="000000"/>
        </w:rPr>
        <w:t>1. A Determined Prayer vs. 3</w:t>
      </w:r>
    </w:p>
    <w:p w:rsidR="00323D59" w:rsidRPr="002C668B" w:rsidRDefault="00323D59" w:rsidP="00D206EC">
      <w:pPr>
        <w:ind w:left="1440"/>
      </w:pPr>
      <w:r w:rsidRPr="002C668B">
        <w:rPr>
          <w:color w:val="000000"/>
        </w:rPr>
        <w:t>"To seek by prayer and supplications with fasting, and sackcloth, and ashes"</w:t>
      </w:r>
    </w:p>
    <w:p w:rsidR="00323D59" w:rsidRPr="002C668B" w:rsidRDefault="00323D59" w:rsidP="002A1C9D"/>
    <w:p w:rsidR="00323D59" w:rsidRPr="002C668B" w:rsidRDefault="00323D59" w:rsidP="002A1C9D">
      <w:pPr>
        <w:ind w:firstLine="720"/>
      </w:pPr>
      <w:r w:rsidRPr="002C668B">
        <w:rPr>
          <w:b/>
          <w:bCs/>
          <w:color w:val="000000"/>
        </w:rPr>
        <w:t>2. A Humble Prayer vs. 4</w:t>
      </w:r>
    </w:p>
    <w:p w:rsidR="00323D59" w:rsidRPr="002C668B" w:rsidRDefault="00323D59" w:rsidP="002A1C9D">
      <w:pPr>
        <w:ind w:firstLine="1440"/>
      </w:pPr>
      <w:proofErr w:type="gramStart"/>
      <w:r w:rsidRPr="002C668B">
        <w:rPr>
          <w:color w:val="000000"/>
        </w:rPr>
        <w:t>"And made my confession" - "0 Lord!</w:t>
      </w:r>
      <w:proofErr w:type="gramEnd"/>
      <w:r w:rsidRPr="002C668B">
        <w:rPr>
          <w:color w:val="000000"/>
        </w:rPr>
        <w:t xml:space="preserve"> </w:t>
      </w:r>
      <w:proofErr w:type="gramStart"/>
      <w:r w:rsidRPr="002C668B">
        <w:rPr>
          <w:color w:val="000000"/>
        </w:rPr>
        <w:t>the</w:t>
      </w:r>
      <w:proofErr w:type="gramEnd"/>
      <w:r w:rsidRPr="002C668B">
        <w:rPr>
          <w:color w:val="000000"/>
        </w:rPr>
        <w:t xml:space="preserve"> great and dreadful God"</w:t>
      </w:r>
    </w:p>
    <w:p w:rsidR="00323D59" w:rsidRPr="002C668B" w:rsidRDefault="00323D59" w:rsidP="002A1C9D"/>
    <w:p w:rsidR="00323D59" w:rsidRPr="002C668B" w:rsidRDefault="00323D59" w:rsidP="002A1C9D">
      <w:pPr>
        <w:ind w:firstLine="720"/>
      </w:pPr>
      <w:r w:rsidRPr="002C668B">
        <w:rPr>
          <w:b/>
          <w:bCs/>
          <w:color w:val="000000"/>
        </w:rPr>
        <w:t>3. A Believing Prayer.</w:t>
      </w:r>
    </w:p>
    <w:p w:rsidR="00323D59" w:rsidRPr="002C668B" w:rsidRDefault="00323D59" w:rsidP="002A1C9D">
      <w:pPr>
        <w:ind w:left="1440"/>
      </w:pPr>
      <w:r w:rsidRPr="002C668B">
        <w:rPr>
          <w:color w:val="000000"/>
        </w:rPr>
        <w:t>"Keeping the covenant and mercy to them that love Him, and to them that keep His commandments"</w:t>
      </w:r>
    </w:p>
    <w:p w:rsidR="00323D59" w:rsidRPr="002C668B" w:rsidRDefault="00323D59" w:rsidP="002A1C9D"/>
    <w:p w:rsidR="00323D59" w:rsidRPr="002C668B" w:rsidRDefault="00323D59" w:rsidP="002A1C9D">
      <w:pPr>
        <w:ind w:firstLine="720"/>
      </w:pPr>
      <w:proofErr w:type="gramStart"/>
      <w:r w:rsidRPr="002C668B">
        <w:rPr>
          <w:b/>
          <w:bCs/>
          <w:color w:val="000000"/>
        </w:rPr>
        <w:t>4..</w:t>
      </w:r>
      <w:proofErr w:type="gramEnd"/>
      <w:r w:rsidRPr="002C668B">
        <w:rPr>
          <w:b/>
          <w:bCs/>
          <w:color w:val="000000"/>
        </w:rPr>
        <w:t xml:space="preserve"> A Repentant Prayer vs. 5-15.</w:t>
      </w:r>
    </w:p>
    <w:p w:rsidR="00323D59" w:rsidRPr="002C668B" w:rsidRDefault="00323D59" w:rsidP="002A1C9D">
      <w:pPr>
        <w:ind w:firstLine="1440"/>
      </w:pPr>
      <w:r w:rsidRPr="002C668B">
        <w:rPr>
          <w:color w:val="000000"/>
        </w:rPr>
        <w:t>"We have sinned"</w:t>
      </w:r>
    </w:p>
    <w:p w:rsidR="00323D59" w:rsidRPr="002C668B" w:rsidRDefault="00323D59" w:rsidP="002A1C9D"/>
    <w:p w:rsidR="00323D59" w:rsidRPr="002C668B" w:rsidRDefault="00323D59" w:rsidP="002A1C9D">
      <w:pPr>
        <w:ind w:firstLine="720"/>
      </w:pPr>
      <w:r w:rsidRPr="002C668B">
        <w:rPr>
          <w:b/>
          <w:bCs/>
          <w:color w:val="000000"/>
        </w:rPr>
        <w:t>5. A Restoring Prayer vs. 16.</w:t>
      </w:r>
    </w:p>
    <w:p w:rsidR="00323D59" w:rsidRPr="002C668B" w:rsidRDefault="00323D59" w:rsidP="002A1C9D">
      <w:pPr>
        <w:ind w:firstLine="1440"/>
      </w:pPr>
      <w:r w:rsidRPr="002C668B">
        <w:rPr>
          <w:color w:val="000000"/>
        </w:rPr>
        <w:t xml:space="preserve">"Let </w:t>
      </w:r>
      <w:proofErr w:type="spellStart"/>
      <w:r w:rsidRPr="002C668B">
        <w:rPr>
          <w:color w:val="000000"/>
        </w:rPr>
        <w:t>thine</w:t>
      </w:r>
      <w:proofErr w:type="spellEnd"/>
      <w:r w:rsidRPr="002C668B">
        <w:rPr>
          <w:color w:val="000000"/>
        </w:rPr>
        <w:t xml:space="preserve"> anger and fury be turned away"</w:t>
      </w:r>
    </w:p>
    <w:p w:rsidR="00323D59" w:rsidRPr="002C668B" w:rsidRDefault="00323D59" w:rsidP="002A1C9D">
      <w:pPr>
        <w:ind w:firstLine="1440"/>
      </w:pPr>
      <w:r w:rsidRPr="002C668B">
        <w:rPr>
          <w:color w:val="000000"/>
        </w:rPr>
        <w:t xml:space="preserve">"Cause thy face to shine upon thy sanctuary" vs. 17. </w:t>
      </w:r>
    </w:p>
    <w:p w:rsidR="00323D59" w:rsidRPr="002C668B" w:rsidRDefault="00323D59" w:rsidP="002A1C9D"/>
    <w:p w:rsidR="00323D59" w:rsidRPr="002C668B" w:rsidRDefault="00323D59" w:rsidP="002A1C9D">
      <w:pPr>
        <w:ind w:firstLine="720"/>
      </w:pPr>
      <w:r w:rsidRPr="002C668B">
        <w:rPr>
          <w:b/>
          <w:bCs/>
          <w:color w:val="000000"/>
        </w:rPr>
        <w:t xml:space="preserve">6. The Pleas </w:t>
      </w:r>
      <w:proofErr w:type="gramStart"/>
      <w:r w:rsidRPr="002C668B">
        <w:rPr>
          <w:b/>
          <w:bCs/>
          <w:color w:val="000000"/>
        </w:rPr>
        <w:t>In</w:t>
      </w:r>
      <w:proofErr w:type="gramEnd"/>
      <w:r w:rsidRPr="002C668B">
        <w:rPr>
          <w:b/>
          <w:bCs/>
          <w:color w:val="000000"/>
        </w:rPr>
        <w:t xml:space="preserve"> His Prayer. </w:t>
      </w:r>
    </w:p>
    <w:p w:rsidR="00323D59" w:rsidRPr="002C668B" w:rsidRDefault="00323D59" w:rsidP="002A1C9D">
      <w:pPr>
        <w:ind w:firstLine="1440"/>
      </w:pPr>
      <w:r w:rsidRPr="002C668B">
        <w:rPr>
          <w:color w:val="000000"/>
        </w:rPr>
        <w:t>"0 Lord Do It"</w:t>
      </w:r>
    </w:p>
    <w:p w:rsidR="00323D59" w:rsidRPr="002C668B" w:rsidRDefault="00323D59" w:rsidP="002A1C9D">
      <w:pPr>
        <w:ind w:firstLine="2160"/>
      </w:pPr>
      <w:r w:rsidRPr="002C668B">
        <w:rPr>
          <w:color w:val="000000"/>
        </w:rPr>
        <w:t>(1.) "According to all thy Righteousness" vs. 16.</w:t>
      </w:r>
    </w:p>
    <w:p w:rsidR="00323D59" w:rsidRPr="002C668B" w:rsidRDefault="00323D59" w:rsidP="002A1C9D">
      <w:pPr>
        <w:ind w:firstLine="2160"/>
      </w:pPr>
      <w:r w:rsidRPr="002C668B">
        <w:rPr>
          <w:color w:val="000000"/>
        </w:rPr>
        <w:t xml:space="preserve">(2.) "For the Lord's sake'. </w:t>
      </w:r>
      <w:proofErr w:type="gramStart"/>
      <w:r w:rsidRPr="002C668B">
        <w:rPr>
          <w:color w:val="000000"/>
        </w:rPr>
        <w:t>vs. 17.</w:t>
      </w:r>
      <w:proofErr w:type="gramEnd"/>
    </w:p>
    <w:p w:rsidR="00323D59" w:rsidRPr="002C668B" w:rsidRDefault="00323D59" w:rsidP="002A1C9D">
      <w:pPr>
        <w:ind w:firstLine="2160"/>
      </w:pPr>
      <w:r w:rsidRPr="002C668B">
        <w:rPr>
          <w:color w:val="000000"/>
        </w:rPr>
        <w:t>(3.) "For thy great mercies" vs. 18.</w:t>
      </w:r>
    </w:p>
    <w:p w:rsidR="00323D59" w:rsidRPr="002C668B" w:rsidRDefault="00323D59" w:rsidP="00D206EC">
      <w:pPr>
        <w:ind w:firstLine="2160"/>
      </w:pPr>
      <w:r w:rsidRPr="002C668B">
        <w:rPr>
          <w:color w:val="000000"/>
        </w:rPr>
        <w:t>(4.) "For thy city and thy people" vs. 19.</w:t>
      </w:r>
    </w:p>
    <w:p w:rsidR="00323D59" w:rsidRPr="002C668B" w:rsidRDefault="00323D59" w:rsidP="002A1C9D">
      <w:r w:rsidRPr="002C668B">
        <w:rPr>
          <w:b/>
          <w:bCs/>
          <w:color w:val="000000"/>
          <w:sz w:val="30"/>
          <w:szCs w:val="30"/>
        </w:rPr>
        <w:lastRenderedPageBreak/>
        <w:t xml:space="preserve">III. The Answer </w:t>
      </w:r>
      <w:proofErr w:type="gramStart"/>
      <w:r w:rsidRPr="002C668B">
        <w:rPr>
          <w:b/>
          <w:bCs/>
          <w:color w:val="000000"/>
          <w:sz w:val="30"/>
          <w:szCs w:val="30"/>
        </w:rPr>
        <w:t>To</w:t>
      </w:r>
      <w:proofErr w:type="gramEnd"/>
      <w:r w:rsidRPr="002C668B">
        <w:rPr>
          <w:b/>
          <w:bCs/>
          <w:color w:val="000000"/>
          <w:sz w:val="30"/>
          <w:szCs w:val="30"/>
        </w:rPr>
        <w:t xml:space="preserve"> Daniel's Prayer.</w:t>
      </w:r>
    </w:p>
    <w:p w:rsidR="00323D59" w:rsidRPr="002C668B" w:rsidRDefault="00323D59" w:rsidP="002A1C9D"/>
    <w:p w:rsidR="00323D59" w:rsidRPr="002C668B" w:rsidRDefault="00323D59" w:rsidP="002A1C9D">
      <w:pPr>
        <w:ind w:firstLine="720"/>
      </w:pPr>
      <w:r w:rsidRPr="002C668B">
        <w:rPr>
          <w:b/>
          <w:bCs/>
          <w:color w:val="000000"/>
        </w:rPr>
        <w:t>1. The Time of the Answer.</w:t>
      </w:r>
    </w:p>
    <w:p w:rsidR="00323D59" w:rsidRPr="002C668B" w:rsidRDefault="00323D59" w:rsidP="002A1C9D">
      <w:pPr>
        <w:ind w:firstLine="1440"/>
      </w:pPr>
      <w:r w:rsidRPr="002C668B">
        <w:rPr>
          <w:color w:val="000000"/>
        </w:rPr>
        <w:t>(1.) "While I was speaking in prayer." vs. 20: Isa. 65:24.</w:t>
      </w:r>
    </w:p>
    <w:p w:rsidR="00323D59" w:rsidRPr="002C668B" w:rsidRDefault="00323D59" w:rsidP="002A1C9D">
      <w:pPr>
        <w:ind w:firstLine="1440"/>
      </w:pPr>
      <w:r w:rsidRPr="002C668B">
        <w:rPr>
          <w:color w:val="000000"/>
        </w:rPr>
        <w:t>(2</w:t>
      </w:r>
      <w:proofErr w:type="gramStart"/>
      <w:r w:rsidRPr="002C668B">
        <w:rPr>
          <w:color w:val="000000"/>
        </w:rPr>
        <w:t>. )</w:t>
      </w:r>
      <w:proofErr w:type="gramEnd"/>
      <w:r w:rsidRPr="002C668B">
        <w:rPr>
          <w:color w:val="000000"/>
        </w:rPr>
        <w:t xml:space="preserve"> "About the time of the evening oblation" vs. 21.</w:t>
      </w:r>
    </w:p>
    <w:p w:rsidR="00323D59" w:rsidRPr="002C668B" w:rsidRDefault="00323D59" w:rsidP="002A1C9D">
      <w:pPr>
        <w:ind w:firstLine="720"/>
      </w:pPr>
    </w:p>
    <w:p w:rsidR="00323D59" w:rsidRPr="002C668B" w:rsidRDefault="00323D59" w:rsidP="002A1C9D">
      <w:pPr>
        <w:ind w:firstLine="720"/>
      </w:pPr>
      <w:r w:rsidRPr="002C668B">
        <w:rPr>
          <w:b/>
          <w:bCs/>
          <w:color w:val="000000"/>
        </w:rPr>
        <w:t>2. The Messenger of the Answer.</w:t>
      </w:r>
    </w:p>
    <w:p w:rsidR="00323D59" w:rsidRPr="002C668B" w:rsidRDefault="00323D59" w:rsidP="002A1C9D">
      <w:pPr>
        <w:ind w:firstLine="1440"/>
      </w:pPr>
      <w:r w:rsidRPr="002C668B">
        <w:rPr>
          <w:color w:val="000000"/>
        </w:rPr>
        <w:t>(1.) "The man Gabriel" vs. 21.</w:t>
      </w:r>
    </w:p>
    <w:p w:rsidR="00323D59" w:rsidRPr="002C668B" w:rsidRDefault="00323D59" w:rsidP="002A1C9D">
      <w:pPr>
        <w:ind w:firstLine="1440"/>
      </w:pPr>
      <w:r w:rsidRPr="002C668B">
        <w:rPr>
          <w:color w:val="000000"/>
        </w:rPr>
        <w:t xml:space="preserve">(2.) </w:t>
      </w:r>
      <w:proofErr w:type="gramStart"/>
      <w:r w:rsidRPr="002C668B">
        <w:rPr>
          <w:color w:val="000000"/>
        </w:rPr>
        <w:t>The</w:t>
      </w:r>
      <w:proofErr w:type="gramEnd"/>
      <w:r w:rsidRPr="002C668B">
        <w:rPr>
          <w:color w:val="000000"/>
        </w:rPr>
        <w:t xml:space="preserve"> Messenger Angel" - Luke 1:19.</w:t>
      </w:r>
    </w:p>
    <w:p w:rsidR="00323D59" w:rsidRPr="002C668B" w:rsidRDefault="00323D59" w:rsidP="002A1C9D"/>
    <w:p w:rsidR="00323D59" w:rsidRPr="002C668B" w:rsidRDefault="00323D59" w:rsidP="002A1C9D">
      <w:pPr>
        <w:ind w:firstLine="720"/>
      </w:pPr>
      <w:r w:rsidRPr="002C668B">
        <w:rPr>
          <w:b/>
          <w:bCs/>
          <w:color w:val="000000"/>
        </w:rPr>
        <w:t>3. The Answer Itself.</w:t>
      </w:r>
    </w:p>
    <w:p w:rsidR="00323D59" w:rsidRPr="002C668B" w:rsidRDefault="00323D59" w:rsidP="002A1C9D">
      <w:pPr>
        <w:ind w:firstLine="1440"/>
      </w:pPr>
      <w:r w:rsidRPr="002C668B">
        <w:rPr>
          <w:color w:val="000000"/>
        </w:rPr>
        <w:t>(1.) "Informed'” vs. 22.</w:t>
      </w:r>
    </w:p>
    <w:p w:rsidR="00323D59" w:rsidRPr="002C668B" w:rsidRDefault="00323D59" w:rsidP="002A1C9D">
      <w:pPr>
        <w:ind w:firstLine="1440"/>
      </w:pPr>
      <w:r w:rsidRPr="002C668B">
        <w:rPr>
          <w:color w:val="000000"/>
        </w:rPr>
        <w:t>(2.) "Skill and Understanding" vs. 22.</w:t>
      </w:r>
    </w:p>
    <w:p w:rsidR="00323D59" w:rsidRPr="002C668B" w:rsidRDefault="00323D59" w:rsidP="002A1C9D">
      <w:pPr>
        <w:ind w:firstLine="1440"/>
      </w:pPr>
      <w:r w:rsidRPr="002C668B">
        <w:rPr>
          <w:color w:val="000000"/>
        </w:rPr>
        <w:t>(3.) "At the beginning of thy supplications" vs. 23.</w:t>
      </w:r>
    </w:p>
    <w:p w:rsidR="00323D59" w:rsidRPr="002C668B" w:rsidRDefault="00323D59" w:rsidP="002A1C9D">
      <w:pPr>
        <w:ind w:left="2160"/>
      </w:pPr>
      <w:r w:rsidRPr="002C668B">
        <w:rPr>
          <w:color w:val="000000"/>
        </w:rPr>
        <w:t xml:space="preserve">"The commandment came forth" It has been signed. "And I am come to </w:t>
      </w:r>
      <w:proofErr w:type="spellStart"/>
      <w:r w:rsidRPr="002C668B">
        <w:rPr>
          <w:color w:val="000000"/>
        </w:rPr>
        <w:t>shew</w:t>
      </w:r>
      <w:proofErr w:type="spellEnd"/>
      <w:r w:rsidRPr="002C668B">
        <w:rPr>
          <w:color w:val="000000"/>
        </w:rPr>
        <w:t xml:space="preserve"> thee" - "Understand and consider the vision"</w:t>
      </w:r>
    </w:p>
    <w:p w:rsidR="00323D59" w:rsidRPr="002C668B" w:rsidRDefault="00323D59" w:rsidP="002A1C9D"/>
    <w:p w:rsidR="00323D59" w:rsidRPr="002C668B" w:rsidRDefault="00323D59" w:rsidP="002A1C9D">
      <w:r w:rsidRPr="002C668B">
        <w:rPr>
          <w:b/>
          <w:bCs/>
          <w:color w:val="000000"/>
          <w:sz w:val="30"/>
          <w:szCs w:val="30"/>
        </w:rPr>
        <w:t xml:space="preserve">IV. The Message Contained In </w:t>
      </w:r>
      <w:proofErr w:type="gramStart"/>
      <w:r w:rsidRPr="002C668B">
        <w:rPr>
          <w:b/>
          <w:bCs/>
          <w:color w:val="000000"/>
          <w:sz w:val="30"/>
          <w:szCs w:val="30"/>
        </w:rPr>
        <w:t>The</w:t>
      </w:r>
      <w:proofErr w:type="gramEnd"/>
      <w:r w:rsidRPr="002C668B">
        <w:rPr>
          <w:b/>
          <w:bCs/>
          <w:color w:val="000000"/>
          <w:sz w:val="30"/>
          <w:szCs w:val="30"/>
        </w:rPr>
        <w:t xml:space="preserve"> Answer.</w:t>
      </w:r>
    </w:p>
    <w:p w:rsidR="00323D59" w:rsidRPr="002C668B" w:rsidRDefault="00323D59" w:rsidP="002A1C9D"/>
    <w:p w:rsidR="00323D59" w:rsidRPr="002C668B" w:rsidRDefault="00323D59" w:rsidP="007A4439">
      <w:pPr>
        <w:pStyle w:val="Heading3"/>
        <w:numPr>
          <w:ilvl w:val="0"/>
          <w:numId w:val="61"/>
        </w:numPr>
      </w:pPr>
      <w:r w:rsidRPr="00D206EC">
        <w:t>The</w:t>
      </w:r>
      <w:r w:rsidRPr="002C668B">
        <w:t xml:space="preserve"> Time Determined.</w:t>
      </w:r>
    </w:p>
    <w:p w:rsidR="00323D59" w:rsidRPr="002C668B" w:rsidRDefault="00323D59" w:rsidP="002A1C9D">
      <w:pPr>
        <w:ind w:firstLine="1440"/>
      </w:pPr>
      <w:proofErr w:type="gramStart"/>
      <w:r w:rsidRPr="002C668B">
        <w:rPr>
          <w:color w:val="000000"/>
        </w:rPr>
        <w:t>"Seventy Weeks" Weeks of years.</w:t>
      </w:r>
      <w:proofErr w:type="gramEnd"/>
      <w:r w:rsidRPr="002C668B">
        <w:rPr>
          <w:color w:val="000000"/>
        </w:rPr>
        <w:t xml:space="preserve"> </w:t>
      </w:r>
      <w:proofErr w:type="gramStart"/>
      <w:r w:rsidRPr="002C668B">
        <w:rPr>
          <w:color w:val="000000"/>
        </w:rPr>
        <w:t>70 times 7 = 490 years.</w:t>
      </w:r>
      <w:proofErr w:type="gramEnd"/>
    </w:p>
    <w:p w:rsidR="00323D59" w:rsidRPr="002C668B" w:rsidRDefault="00323D59" w:rsidP="002A1C9D"/>
    <w:p w:rsidR="00323D59" w:rsidRPr="002C668B" w:rsidRDefault="00323D59" w:rsidP="007A4439">
      <w:pPr>
        <w:pStyle w:val="Heading4"/>
        <w:numPr>
          <w:ilvl w:val="0"/>
          <w:numId w:val="62"/>
        </w:numPr>
        <w:tabs>
          <w:tab w:val="left" w:pos="1080"/>
        </w:tabs>
        <w:ind w:left="0" w:firstLine="720"/>
      </w:pPr>
      <w:proofErr w:type="gramStart"/>
      <w:r w:rsidRPr="002C668B">
        <w:t>The Beginning of the "Seventy Weeks" vs. 25 "From the going forth of the commandment to restore and to build Jerusalem."</w:t>
      </w:r>
      <w:proofErr w:type="gramEnd"/>
      <w:r w:rsidRPr="002C668B">
        <w:t xml:space="preserve"> </w:t>
      </w:r>
      <w:proofErr w:type="gramStart"/>
      <w:r w:rsidRPr="002C668B">
        <w:t>B.C.445-434.</w:t>
      </w:r>
      <w:proofErr w:type="gramEnd"/>
    </w:p>
    <w:p w:rsidR="00323D59" w:rsidRPr="002C668B" w:rsidRDefault="00323D59" w:rsidP="00D206EC">
      <w:pPr>
        <w:pStyle w:val="Heading4"/>
        <w:numPr>
          <w:ilvl w:val="0"/>
          <w:numId w:val="0"/>
        </w:numPr>
        <w:tabs>
          <w:tab w:val="left" w:pos="1080"/>
        </w:tabs>
        <w:ind w:left="720"/>
      </w:pPr>
    </w:p>
    <w:p w:rsidR="00323D59" w:rsidRPr="002C668B" w:rsidRDefault="00323D59" w:rsidP="00D206EC">
      <w:pPr>
        <w:pStyle w:val="Heading4"/>
        <w:tabs>
          <w:tab w:val="left" w:pos="1080"/>
        </w:tabs>
        <w:ind w:left="0" w:firstLine="720"/>
      </w:pPr>
      <w:r w:rsidRPr="002C668B">
        <w:t>The End of the "Seventy Weeks" "Unto the Messiah the Prince" vs. 25.This is the Second Coming of Christ.</w:t>
      </w:r>
    </w:p>
    <w:p w:rsidR="00323D59" w:rsidRPr="002C668B" w:rsidRDefault="00323D59" w:rsidP="00D206EC">
      <w:pPr>
        <w:pStyle w:val="Heading4"/>
        <w:numPr>
          <w:ilvl w:val="0"/>
          <w:numId w:val="0"/>
        </w:numPr>
        <w:tabs>
          <w:tab w:val="left" w:pos="1080"/>
        </w:tabs>
        <w:ind w:left="720"/>
      </w:pPr>
    </w:p>
    <w:p w:rsidR="00323D59" w:rsidRPr="002C668B" w:rsidRDefault="00323D59" w:rsidP="00D206EC">
      <w:pPr>
        <w:pStyle w:val="Heading4"/>
        <w:tabs>
          <w:tab w:val="left" w:pos="1080"/>
        </w:tabs>
        <w:ind w:left="0" w:firstLine="720"/>
      </w:pPr>
      <w:r w:rsidRPr="002C668B">
        <w:t xml:space="preserve">The Lord's First Coming. vs. 26 "After threescore and two weeks shall Messiah </w:t>
      </w:r>
      <w:proofErr w:type="gramStart"/>
      <w:r w:rsidRPr="002C668B">
        <w:t>be</w:t>
      </w:r>
      <w:proofErr w:type="gramEnd"/>
      <w:r w:rsidRPr="002C668B">
        <w:t xml:space="preserve"> cut off, 62 weeks of years.</w:t>
      </w:r>
    </w:p>
    <w:p w:rsidR="00323D59" w:rsidRPr="002C668B" w:rsidRDefault="00323D59" w:rsidP="00D206EC">
      <w:pPr>
        <w:pStyle w:val="Heading4"/>
        <w:numPr>
          <w:ilvl w:val="0"/>
          <w:numId w:val="0"/>
        </w:numPr>
        <w:tabs>
          <w:tab w:val="left" w:pos="1080"/>
        </w:tabs>
        <w:ind w:left="720"/>
      </w:pPr>
    </w:p>
    <w:p w:rsidR="00323D59" w:rsidRPr="002C668B" w:rsidRDefault="00323D59" w:rsidP="00D206EC">
      <w:pPr>
        <w:pStyle w:val="Heading4"/>
        <w:tabs>
          <w:tab w:val="left" w:pos="1080"/>
        </w:tabs>
        <w:ind w:left="0" w:firstLine="720"/>
      </w:pPr>
      <w:proofErr w:type="gramStart"/>
      <w:r w:rsidRPr="002C668B">
        <w:t>The City Taken vs. 26.</w:t>
      </w:r>
      <w:proofErr w:type="gramEnd"/>
      <w:r w:rsidRPr="002C668B">
        <w:t xml:space="preserve"> </w:t>
      </w:r>
      <w:proofErr w:type="gramStart"/>
      <w:r w:rsidRPr="002C668B">
        <w:t>70 A.D. 7 weeks of years, 62 and 7 the total 69 years.</w:t>
      </w:r>
      <w:proofErr w:type="gramEnd"/>
      <w:r w:rsidRPr="002C668B">
        <w:t xml:space="preserve"> One Week of Years left. We are in the Time of Grace.</w:t>
      </w:r>
    </w:p>
    <w:p w:rsidR="00323D59" w:rsidRPr="002C668B" w:rsidRDefault="00323D59" w:rsidP="00D206EC">
      <w:pPr>
        <w:pStyle w:val="Heading4"/>
        <w:numPr>
          <w:ilvl w:val="0"/>
          <w:numId w:val="0"/>
        </w:numPr>
        <w:tabs>
          <w:tab w:val="left" w:pos="1080"/>
        </w:tabs>
        <w:ind w:left="720"/>
      </w:pPr>
    </w:p>
    <w:p w:rsidR="00323D59" w:rsidRPr="002C668B" w:rsidRDefault="00323D59" w:rsidP="00D206EC">
      <w:pPr>
        <w:pStyle w:val="Heading4"/>
        <w:tabs>
          <w:tab w:val="left" w:pos="1080"/>
        </w:tabs>
        <w:ind w:left="0" w:firstLine="720"/>
      </w:pPr>
      <w:proofErr w:type="gramStart"/>
      <w:r w:rsidRPr="002C668B">
        <w:t>The Tribulation.</w:t>
      </w:r>
      <w:proofErr w:type="gramEnd"/>
      <w:r w:rsidRPr="002C668B">
        <w:t xml:space="preserve"> "And he shall confirm the covenant with many for one week."</w:t>
      </w:r>
    </w:p>
    <w:p w:rsidR="00323D59" w:rsidRPr="002C668B" w:rsidRDefault="00323D59" w:rsidP="002A1C9D"/>
    <w:p w:rsidR="00323D59" w:rsidRPr="002C668B" w:rsidRDefault="00323D59" w:rsidP="00AB162F">
      <w:pPr>
        <w:pStyle w:val="Heading3"/>
      </w:pPr>
      <w:r w:rsidRPr="002C668B">
        <w:t xml:space="preserve">The People and </w:t>
      </w:r>
      <w:proofErr w:type="gramStart"/>
      <w:r w:rsidRPr="002C668B">
        <w:t>The</w:t>
      </w:r>
      <w:proofErr w:type="gramEnd"/>
      <w:r w:rsidRPr="002C668B">
        <w:t xml:space="preserve"> Land. vs. 24</w:t>
      </w:r>
    </w:p>
    <w:p w:rsidR="00323D59" w:rsidRPr="002C668B" w:rsidRDefault="00323D59" w:rsidP="002A1C9D">
      <w:pPr>
        <w:ind w:firstLine="1440"/>
      </w:pPr>
      <w:proofErr w:type="gramStart"/>
      <w:r w:rsidRPr="002C668B">
        <w:rPr>
          <w:color w:val="000000"/>
        </w:rPr>
        <w:t>"Upon thy people and upon thy holy city."</w:t>
      </w:r>
      <w:proofErr w:type="gramEnd"/>
    </w:p>
    <w:p w:rsidR="00323D59" w:rsidRPr="002C668B" w:rsidRDefault="00323D59" w:rsidP="002A1C9D">
      <w:pPr>
        <w:ind w:firstLine="1440"/>
      </w:pPr>
      <w:proofErr w:type="gramStart"/>
      <w:r w:rsidRPr="002C668B">
        <w:rPr>
          <w:color w:val="000000"/>
        </w:rPr>
        <w:t>The reasons for the Determination.</w:t>
      </w:r>
      <w:proofErr w:type="gramEnd"/>
      <w:r w:rsidRPr="002C668B">
        <w:rPr>
          <w:color w:val="000000"/>
        </w:rPr>
        <w:t xml:space="preserve"> vs. 24</w:t>
      </w:r>
    </w:p>
    <w:p w:rsidR="00323D59" w:rsidRPr="002C668B" w:rsidRDefault="00323D59" w:rsidP="002A1C9D">
      <w:pPr>
        <w:ind w:firstLine="2160"/>
      </w:pPr>
      <w:r w:rsidRPr="002C668B">
        <w:rPr>
          <w:color w:val="000000"/>
        </w:rPr>
        <w:t>(1.) To finish the transgression.</w:t>
      </w:r>
    </w:p>
    <w:p w:rsidR="00323D59" w:rsidRPr="002C668B" w:rsidRDefault="00323D59" w:rsidP="002A1C9D">
      <w:pPr>
        <w:ind w:firstLine="2160"/>
      </w:pPr>
      <w:r w:rsidRPr="002C668B">
        <w:rPr>
          <w:color w:val="000000"/>
        </w:rPr>
        <w:t>(2.) To make an end of sin.</w:t>
      </w:r>
    </w:p>
    <w:p w:rsidR="00323D59" w:rsidRPr="002C668B" w:rsidRDefault="00323D59" w:rsidP="002A1C9D">
      <w:pPr>
        <w:ind w:firstLine="2160"/>
      </w:pPr>
      <w:r w:rsidRPr="002C668B">
        <w:rPr>
          <w:color w:val="000000"/>
        </w:rPr>
        <w:t>(3.) To make reconciliation for iniquity.</w:t>
      </w:r>
    </w:p>
    <w:p w:rsidR="00323D59" w:rsidRPr="002C668B" w:rsidRDefault="00323D59" w:rsidP="002A1C9D">
      <w:pPr>
        <w:ind w:firstLine="2160"/>
      </w:pPr>
      <w:r w:rsidRPr="002C668B">
        <w:rPr>
          <w:color w:val="000000"/>
        </w:rPr>
        <w:t>(4.) To bring in everlasting righteousness.</w:t>
      </w:r>
    </w:p>
    <w:p w:rsidR="00323D59" w:rsidRPr="002C668B" w:rsidRDefault="00323D59" w:rsidP="002A1C9D">
      <w:pPr>
        <w:ind w:firstLine="2160"/>
      </w:pPr>
      <w:r w:rsidRPr="002C668B">
        <w:rPr>
          <w:color w:val="000000"/>
        </w:rPr>
        <w:t>(5.) To seal up the vision and prophecy.</w:t>
      </w:r>
    </w:p>
    <w:p w:rsidR="00323D59" w:rsidRPr="002C668B" w:rsidRDefault="00323D59" w:rsidP="00AB162F">
      <w:pPr>
        <w:ind w:firstLine="2160"/>
        <w:rPr>
          <w:sz w:val="36"/>
        </w:rPr>
      </w:pPr>
      <w:r w:rsidRPr="002C668B">
        <w:rPr>
          <w:color w:val="000000"/>
        </w:rPr>
        <w:t>(6.) To anoint the Most Holy.</w:t>
      </w:r>
      <w:r w:rsidRPr="002C668B">
        <w:rPr>
          <w:sz w:val="36"/>
        </w:rPr>
        <w:br w:type="page"/>
      </w:r>
    </w:p>
    <w:p w:rsidR="008152C5" w:rsidRPr="002C668B" w:rsidRDefault="002C668B" w:rsidP="002C668B">
      <w:pPr>
        <w:pStyle w:val="Heading1"/>
      </w:pPr>
      <w:bookmarkStart w:id="69" w:name="_Toc245407439"/>
      <w:r>
        <w:lastRenderedPageBreak/>
        <w:t xml:space="preserve">Ch. 10a - </w:t>
      </w:r>
      <w:r w:rsidR="008152C5" w:rsidRPr="002C668B">
        <w:t>Daniel's Vision of Christ</w:t>
      </w:r>
      <w:r>
        <w:t xml:space="preserve"> </w:t>
      </w:r>
      <w:r w:rsidR="00F80D5E">
        <w:t>a</w:t>
      </w:r>
      <w:r w:rsidR="008152C5" w:rsidRPr="002C668B">
        <w:t>nd End-Time Events</w:t>
      </w:r>
      <w:bookmarkEnd w:id="69"/>
    </w:p>
    <w:p w:rsidR="008152C5" w:rsidRPr="002C668B" w:rsidRDefault="008152C5" w:rsidP="002C668B">
      <w:pPr>
        <w:jc w:val="center"/>
      </w:pPr>
      <w:r w:rsidRPr="002C668B">
        <w:t>Daniel 10:1-11</w:t>
      </w:r>
    </w:p>
    <w:p w:rsidR="008152C5" w:rsidRPr="002C668B" w:rsidRDefault="008152C5" w:rsidP="002A1C9D"/>
    <w:p w:rsidR="008152C5" w:rsidRPr="002C668B" w:rsidRDefault="008152C5" w:rsidP="002A1C9D">
      <w:r w:rsidRPr="002C668B">
        <w:rPr>
          <w:b/>
          <w:bCs/>
          <w:color w:val="000000"/>
          <w:sz w:val="30"/>
          <w:szCs w:val="30"/>
        </w:rPr>
        <w:t xml:space="preserve">I. The Time of </w:t>
      </w:r>
      <w:proofErr w:type="gramStart"/>
      <w:r w:rsidRPr="002C668B">
        <w:rPr>
          <w:b/>
          <w:bCs/>
          <w:color w:val="000000"/>
          <w:sz w:val="30"/>
          <w:szCs w:val="30"/>
        </w:rPr>
        <w:t>The</w:t>
      </w:r>
      <w:proofErr w:type="gramEnd"/>
      <w:r w:rsidRPr="002C668B">
        <w:rPr>
          <w:b/>
          <w:bCs/>
          <w:color w:val="000000"/>
          <w:sz w:val="30"/>
          <w:szCs w:val="30"/>
        </w:rPr>
        <w:t xml:space="preserve"> Vision -</w:t>
      </w:r>
    </w:p>
    <w:p w:rsidR="008152C5" w:rsidRPr="002C668B" w:rsidRDefault="008152C5" w:rsidP="002A1C9D"/>
    <w:p w:rsidR="008152C5" w:rsidRPr="002C668B" w:rsidRDefault="008152C5" w:rsidP="002A1C9D">
      <w:pPr>
        <w:ind w:firstLine="720"/>
      </w:pPr>
      <w:r w:rsidRPr="002C668B">
        <w:rPr>
          <w:b/>
          <w:bCs/>
          <w:color w:val="000000"/>
        </w:rPr>
        <w:t>1. Third Year of Cyrus -</w:t>
      </w:r>
      <w:r w:rsidRPr="002C668B">
        <w:rPr>
          <w:color w:val="000000"/>
        </w:rPr>
        <w:t xml:space="preserve"> </w:t>
      </w:r>
      <w:r w:rsidRPr="002C668B">
        <w:rPr>
          <w:b/>
          <w:bCs/>
          <w:color w:val="000000"/>
        </w:rPr>
        <w:t>vs. 4</w:t>
      </w:r>
    </w:p>
    <w:p w:rsidR="008152C5" w:rsidRPr="002C668B" w:rsidRDefault="00D676D3" w:rsidP="00D676D3">
      <w:pPr>
        <w:ind w:firstLine="720"/>
      </w:pPr>
      <w:proofErr w:type="gramStart"/>
      <w:r>
        <w:rPr>
          <w:color w:val="000000"/>
        </w:rPr>
        <w:t>"24</w:t>
      </w:r>
      <w:r w:rsidR="008152C5" w:rsidRPr="00D676D3">
        <w:rPr>
          <w:color w:val="000000"/>
          <w:vertAlign w:val="superscript"/>
        </w:rPr>
        <w:t>th</w:t>
      </w:r>
      <w:r w:rsidR="008152C5" w:rsidRPr="002C668B">
        <w:rPr>
          <w:color w:val="000000"/>
        </w:rPr>
        <w:t xml:space="preserve"> day of the 1</w:t>
      </w:r>
      <w:r w:rsidR="008152C5" w:rsidRPr="00D676D3">
        <w:rPr>
          <w:color w:val="000000"/>
          <w:vertAlign w:val="superscript"/>
        </w:rPr>
        <w:t>s</w:t>
      </w:r>
      <w:r w:rsidRPr="00D676D3">
        <w:rPr>
          <w:color w:val="000000"/>
          <w:vertAlign w:val="superscript"/>
        </w:rPr>
        <w:t>t</w:t>
      </w:r>
      <w:r>
        <w:rPr>
          <w:color w:val="000000"/>
        </w:rPr>
        <w:t xml:space="preserve"> month"-</w:t>
      </w:r>
      <w:r w:rsidR="008152C5" w:rsidRPr="002C668B">
        <w:rPr>
          <w:color w:val="000000"/>
        </w:rPr>
        <w:t>vs. 1</w:t>
      </w:r>
      <w:r>
        <w:t xml:space="preserve"> </w:t>
      </w:r>
      <w:r w:rsidR="008152C5" w:rsidRPr="002C668B">
        <w:rPr>
          <w:color w:val="000000"/>
        </w:rPr>
        <w:t>"In the third year of Cyrus king of Persia"</w:t>
      </w:r>
      <w:r>
        <w:t xml:space="preserve"> </w:t>
      </w:r>
      <w:r>
        <w:rPr>
          <w:color w:val="000000"/>
        </w:rPr>
        <w:t>Not over Persia, b</w:t>
      </w:r>
      <w:r w:rsidR="008152C5" w:rsidRPr="002C668B">
        <w:rPr>
          <w:color w:val="000000"/>
        </w:rPr>
        <w:t>ut Babylon which he had conquered</w:t>
      </w:r>
      <w:r>
        <w:rPr>
          <w:color w:val="000000"/>
        </w:rPr>
        <w:t>.</w:t>
      </w:r>
      <w:proofErr w:type="gramEnd"/>
      <w:r w:rsidR="008152C5" w:rsidRPr="002C668B">
        <w:rPr>
          <w:color w:val="000000"/>
        </w:rPr>
        <w:t xml:space="preserve"> -Dan</w:t>
      </w:r>
      <w:r>
        <w:rPr>
          <w:color w:val="000000"/>
        </w:rPr>
        <w:t xml:space="preserve">iel probably now retired. </w:t>
      </w:r>
      <w:r w:rsidR="008152C5" w:rsidRPr="002C668B">
        <w:rPr>
          <w:color w:val="000000"/>
        </w:rPr>
        <w:t>1:21</w:t>
      </w:r>
    </w:p>
    <w:p w:rsidR="008152C5" w:rsidRPr="002C668B" w:rsidRDefault="008152C5" w:rsidP="002A1C9D"/>
    <w:p w:rsidR="008152C5" w:rsidRPr="002C668B" w:rsidRDefault="008152C5" w:rsidP="002A1C9D">
      <w:pPr>
        <w:ind w:firstLine="720"/>
      </w:pPr>
      <w:r w:rsidRPr="002C668B">
        <w:rPr>
          <w:b/>
          <w:bCs/>
          <w:color w:val="000000"/>
        </w:rPr>
        <w:t xml:space="preserve">2. The Third Year of Building the Temple. Ezra 1:1-4; </w:t>
      </w:r>
      <w:proofErr w:type="spellStart"/>
      <w:r w:rsidRPr="002C668B">
        <w:rPr>
          <w:b/>
          <w:bCs/>
          <w:color w:val="000000"/>
        </w:rPr>
        <w:t>Chpt</w:t>
      </w:r>
      <w:proofErr w:type="spellEnd"/>
      <w:r w:rsidRPr="002C668B">
        <w:rPr>
          <w:b/>
          <w:bCs/>
          <w:color w:val="000000"/>
        </w:rPr>
        <w:t>. 4:3-5</w:t>
      </w:r>
    </w:p>
    <w:p w:rsidR="008152C5" w:rsidRPr="002C668B" w:rsidRDefault="008152C5" w:rsidP="002A1C9D">
      <w:pPr>
        <w:ind w:firstLine="1440"/>
      </w:pPr>
      <w:proofErr w:type="gramStart"/>
      <w:r w:rsidRPr="002C668B">
        <w:rPr>
          <w:color w:val="000000"/>
        </w:rPr>
        <w:t>From the first year "All the days of Cyrus."</w:t>
      </w:r>
      <w:proofErr w:type="gramEnd"/>
    </w:p>
    <w:p w:rsidR="008152C5" w:rsidRPr="002C668B" w:rsidRDefault="008152C5" w:rsidP="002A1C9D"/>
    <w:p w:rsidR="008152C5" w:rsidRPr="002C668B" w:rsidRDefault="008152C5" w:rsidP="002A1C9D">
      <w:r w:rsidRPr="002C668B">
        <w:rPr>
          <w:b/>
          <w:bCs/>
          <w:color w:val="000000"/>
          <w:sz w:val="30"/>
          <w:szCs w:val="30"/>
        </w:rPr>
        <w:t xml:space="preserve">II. The Nature of </w:t>
      </w:r>
      <w:proofErr w:type="gramStart"/>
      <w:r w:rsidRPr="002C668B">
        <w:rPr>
          <w:b/>
          <w:bCs/>
          <w:color w:val="000000"/>
          <w:sz w:val="30"/>
          <w:szCs w:val="30"/>
        </w:rPr>
        <w:t>The</w:t>
      </w:r>
      <w:proofErr w:type="gramEnd"/>
      <w:r w:rsidRPr="002C668B">
        <w:rPr>
          <w:b/>
          <w:bCs/>
          <w:color w:val="000000"/>
          <w:sz w:val="30"/>
          <w:szCs w:val="30"/>
        </w:rPr>
        <w:t xml:space="preserve"> Vision -</w:t>
      </w:r>
    </w:p>
    <w:p w:rsidR="008152C5" w:rsidRPr="002C668B" w:rsidRDefault="008152C5" w:rsidP="002A1C9D"/>
    <w:p w:rsidR="008152C5" w:rsidRPr="002C668B" w:rsidRDefault="008152C5" w:rsidP="002A1C9D">
      <w:pPr>
        <w:ind w:firstLine="720"/>
      </w:pPr>
      <w:r w:rsidRPr="002C668B">
        <w:rPr>
          <w:b/>
          <w:bCs/>
          <w:color w:val="000000"/>
        </w:rPr>
        <w:t xml:space="preserve">1. It was true. vs. 1 </w:t>
      </w:r>
    </w:p>
    <w:p w:rsidR="008152C5" w:rsidRPr="002C668B" w:rsidRDefault="008152C5" w:rsidP="002A1C9D">
      <w:pPr>
        <w:ind w:firstLine="1440"/>
      </w:pPr>
      <w:r w:rsidRPr="002C668B">
        <w:rPr>
          <w:color w:val="000000"/>
        </w:rPr>
        <w:t>"The thing was true"</w:t>
      </w:r>
    </w:p>
    <w:p w:rsidR="008152C5" w:rsidRPr="004E40BF" w:rsidRDefault="008152C5" w:rsidP="002A1C9D">
      <w:pPr>
        <w:rPr>
          <w:sz w:val="16"/>
          <w:szCs w:val="16"/>
        </w:rPr>
      </w:pPr>
    </w:p>
    <w:p w:rsidR="008152C5" w:rsidRPr="002C668B" w:rsidRDefault="008152C5" w:rsidP="002A1C9D">
      <w:pPr>
        <w:ind w:firstLine="720"/>
      </w:pPr>
      <w:r w:rsidRPr="002C668B">
        <w:rPr>
          <w:b/>
          <w:bCs/>
          <w:color w:val="000000"/>
        </w:rPr>
        <w:t xml:space="preserve">2. It has as end-time </w:t>
      </w:r>
      <w:proofErr w:type="spellStart"/>
      <w:r w:rsidRPr="002C668B">
        <w:rPr>
          <w:b/>
          <w:bCs/>
          <w:color w:val="000000"/>
        </w:rPr>
        <w:t>fulfilment</w:t>
      </w:r>
      <w:proofErr w:type="spellEnd"/>
      <w:r w:rsidRPr="002C668B">
        <w:rPr>
          <w:color w:val="000000"/>
        </w:rPr>
        <w:t>.</w:t>
      </w:r>
    </w:p>
    <w:p w:rsidR="008152C5" w:rsidRPr="002C668B" w:rsidRDefault="008152C5" w:rsidP="002A1C9D">
      <w:pPr>
        <w:ind w:firstLine="1440"/>
      </w:pPr>
      <w:r w:rsidRPr="002C668B">
        <w:rPr>
          <w:color w:val="000000"/>
        </w:rPr>
        <w:t>"The time appointed was long" Also vs. 14.</w:t>
      </w:r>
    </w:p>
    <w:p w:rsidR="008152C5" w:rsidRPr="004E40BF" w:rsidRDefault="008152C5" w:rsidP="002A1C9D">
      <w:pPr>
        <w:rPr>
          <w:sz w:val="16"/>
          <w:szCs w:val="16"/>
        </w:rPr>
      </w:pPr>
    </w:p>
    <w:p w:rsidR="008152C5" w:rsidRPr="002C668B" w:rsidRDefault="008152C5" w:rsidP="002A1C9D">
      <w:pPr>
        <w:ind w:firstLine="720"/>
      </w:pPr>
      <w:r w:rsidRPr="002C668B">
        <w:rPr>
          <w:b/>
          <w:bCs/>
          <w:color w:val="000000"/>
        </w:rPr>
        <w:t>3. It was Understandable.</w:t>
      </w:r>
    </w:p>
    <w:p w:rsidR="008152C5" w:rsidRPr="002C668B" w:rsidRDefault="008152C5" w:rsidP="002A1C9D">
      <w:pPr>
        <w:ind w:firstLine="1440"/>
      </w:pPr>
      <w:r w:rsidRPr="002C668B">
        <w:rPr>
          <w:color w:val="000000"/>
        </w:rPr>
        <w:t>"He understood the thing, and had understanding of the vision."</w:t>
      </w:r>
    </w:p>
    <w:p w:rsidR="008152C5" w:rsidRPr="002C668B" w:rsidRDefault="008152C5" w:rsidP="002A1C9D"/>
    <w:p w:rsidR="008152C5" w:rsidRPr="002C668B" w:rsidRDefault="008152C5" w:rsidP="002A1C9D">
      <w:r w:rsidRPr="002C668B">
        <w:rPr>
          <w:b/>
          <w:bCs/>
          <w:color w:val="000000"/>
          <w:sz w:val="30"/>
          <w:szCs w:val="30"/>
        </w:rPr>
        <w:t xml:space="preserve">III. The Reason </w:t>
      </w:r>
      <w:proofErr w:type="gramStart"/>
      <w:r w:rsidRPr="002C668B">
        <w:rPr>
          <w:b/>
          <w:bCs/>
          <w:color w:val="000000"/>
          <w:sz w:val="30"/>
          <w:szCs w:val="30"/>
        </w:rPr>
        <w:t>For</w:t>
      </w:r>
      <w:proofErr w:type="gramEnd"/>
      <w:r w:rsidRPr="002C668B">
        <w:rPr>
          <w:b/>
          <w:bCs/>
          <w:color w:val="000000"/>
          <w:sz w:val="30"/>
          <w:szCs w:val="30"/>
        </w:rPr>
        <w:t xml:space="preserve"> The Vision </w:t>
      </w:r>
      <w:r w:rsidRPr="002C668B">
        <w:rPr>
          <w:color w:val="000000"/>
        </w:rPr>
        <w:t>-</w:t>
      </w:r>
    </w:p>
    <w:p w:rsidR="008152C5" w:rsidRPr="002C668B" w:rsidRDefault="008152C5" w:rsidP="002A1C9D"/>
    <w:p w:rsidR="008152C5" w:rsidRPr="002C668B" w:rsidRDefault="008152C5" w:rsidP="002A1C9D">
      <w:pPr>
        <w:ind w:firstLine="720"/>
      </w:pPr>
      <w:r w:rsidRPr="002C668B">
        <w:rPr>
          <w:b/>
          <w:bCs/>
          <w:color w:val="000000"/>
        </w:rPr>
        <w:t xml:space="preserve">1. He prayed. The reason he prayed -Jews in trouble. </w:t>
      </w:r>
    </w:p>
    <w:p w:rsidR="008152C5" w:rsidRPr="002C668B" w:rsidRDefault="008152C5" w:rsidP="002A1C9D">
      <w:pPr>
        <w:ind w:firstLine="1440"/>
      </w:pPr>
      <w:r w:rsidRPr="002C668B">
        <w:rPr>
          <w:color w:val="000000"/>
        </w:rPr>
        <w:t>"In those days I Daniel was mourning" vs. 2.</w:t>
      </w:r>
    </w:p>
    <w:p w:rsidR="008152C5" w:rsidRPr="002C668B" w:rsidRDefault="008152C5" w:rsidP="002A1C9D">
      <w:pPr>
        <w:ind w:firstLine="720"/>
      </w:pPr>
    </w:p>
    <w:p w:rsidR="008152C5" w:rsidRPr="002C668B" w:rsidRDefault="008152C5" w:rsidP="002A1C9D">
      <w:pPr>
        <w:ind w:firstLine="720"/>
      </w:pPr>
      <w:r w:rsidRPr="002C668B">
        <w:rPr>
          <w:b/>
          <w:bCs/>
          <w:color w:val="000000"/>
        </w:rPr>
        <w:t xml:space="preserve">2. He fasted. During the Passover </w:t>
      </w:r>
      <w:proofErr w:type="gramStart"/>
      <w:r w:rsidRPr="002C668B">
        <w:rPr>
          <w:b/>
          <w:bCs/>
          <w:color w:val="000000"/>
        </w:rPr>
        <w:t>week .</w:t>
      </w:r>
      <w:proofErr w:type="gramEnd"/>
      <w:r w:rsidRPr="002C668B">
        <w:rPr>
          <w:b/>
          <w:bCs/>
          <w:color w:val="000000"/>
        </w:rPr>
        <w:t xml:space="preserve"> </w:t>
      </w:r>
      <w:proofErr w:type="gramStart"/>
      <w:r w:rsidRPr="002C668B">
        <w:rPr>
          <w:b/>
          <w:bCs/>
          <w:color w:val="000000"/>
        </w:rPr>
        <w:t>vs</w:t>
      </w:r>
      <w:r w:rsidRPr="002C668B">
        <w:rPr>
          <w:color w:val="000000"/>
        </w:rPr>
        <w:t>.4.</w:t>
      </w:r>
      <w:proofErr w:type="gramEnd"/>
    </w:p>
    <w:p w:rsidR="008152C5" w:rsidRPr="002C668B" w:rsidRDefault="008152C5" w:rsidP="002A1C9D">
      <w:pPr>
        <w:ind w:firstLine="1440"/>
      </w:pPr>
      <w:r w:rsidRPr="002C668B">
        <w:rPr>
          <w:color w:val="000000"/>
        </w:rPr>
        <w:t xml:space="preserve">"First month" Passover 14th day - "I ate no pleasant bread </w:t>
      </w:r>
    </w:p>
    <w:p w:rsidR="008152C5" w:rsidRPr="002C668B" w:rsidRDefault="008152C5" w:rsidP="002A1C9D">
      <w:pPr>
        <w:ind w:firstLine="1440"/>
      </w:pPr>
      <w:proofErr w:type="gramStart"/>
      <w:r w:rsidRPr="002C668B">
        <w:rPr>
          <w:color w:val="000000"/>
        </w:rPr>
        <w:t>neither</w:t>
      </w:r>
      <w:proofErr w:type="gramEnd"/>
      <w:r w:rsidRPr="002C668B">
        <w:rPr>
          <w:color w:val="000000"/>
        </w:rPr>
        <w:t xml:space="preserve"> came flesh nor wine in my mouth"</w:t>
      </w:r>
    </w:p>
    <w:p w:rsidR="008152C5" w:rsidRPr="002C668B" w:rsidRDefault="008152C5" w:rsidP="002A1C9D"/>
    <w:p w:rsidR="008152C5" w:rsidRPr="002C668B" w:rsidRDefault="008152C5" w:rsidP="002A1C9D">
      <w:pPr>
        <w:ind w:firstLine="720"/>
      </w:pPr>
      <w:r w:rsidRPr="002C668B">
        <w:rPr>
          <w:b/>
          <w:bCs/>
          <w:color w:val="000000"/>
        </w:rPr>
        <w:t xml:space="preserve">3. He humbled himself. "Neither did I anoint myself at </w:t>
      </w:r>
      <w:proofErr w:type="gramStart"/>
      <w:r w:rsidRPr="002C668B">
        <w:rPr>
          <w:b/>
          <w:bCs/>
          <w:color w:val="000000"/>
        </w:rPr>
        <w:t>all "</w:t>
      </w:r>
      <w:proofErr w:type="gramEnd"/>
    </w:p>
    <w:p w:rsidR="008152C5" w:rsidRPr="002C668B" w:rsidRDefault="008152C5" w:rsidP="002A1C9D">
      <w:pPr>
        <w:ind w:firstLine="1440"/>
      </w:pPr>
      <w:r w:rsidRPr="002C668B">
        <w:rPr>
          <w:color w:val="000000"/>
        </w:rPr>
        <w:t>"Till three whole weeks were fulfilled" vs. 3.</w:t>
      </w:r>
    </w:p>
    <w:p w:rsidR="008152C5" w:rsidRPr="002C668B" w:rsidRDefault="008152C5" w:rsidP="002A1C9D"/>
    <w:p w:rsidR="008152C5" w:rsidRPr="002C668B" w:rsidRDefault="008152C5" w:rsidP="002A1C9D">
      <w:r w:rsidRPr="002C668B">
        <w:rPr>
          <w:b/>
          <w:bCs/>
          <w:color w:val="000000"/>
          <w:sz w:val="30"/>
          <w:szCs w:val="30"/>
        </w:rPr>
        <w:t xml:space="preserve">IV. The Place of </w:t>
      </w:r>
      <w:proofErr w:type="gramStart"/>
      <w:r w:rsidRPr="002C668B">
        <w:rPr>
          <w:b/>
          <w:bCs/>
          <w:color w:val="000000"/>
          <w:sz w:val="30"/>
          <w:szCs w:val="30"/>
        </w:rPr>
        <w:t>The</w:t>
      </w:r>
      <w:proofErr w:type="gramEnd"/>
      <w:r w:rsidRPr="002C668B">
        <w:rPr>
          <w:b/>
          <w:bCs/>
          <w:color w:val="000000"/>
          <w:sz w:val="30"/>
          <w:szCs w:val="30"/>
        </w:rPr>
        <w:t xml:space="preserve"> Vision</w:t>
      </w:r>
    </w:p>
    <w:p w:rsidR="008152C5" w:rsidRPr="004E40BF" w:rsidRDefault="008152C5" w:rsidP="002A1C9D">
      <w:pPr>
        <w:rPr>
          <w:sz w:val="16"/>
          <w:szCs w:val="16"/>
        </w:rPr>
      </w:pPr>
    </w:p>
    <w:p w:rsidR="008152C5" w:rsidRPr="002C668B" w:rsidRDefault="004E40BF" w:rsidP="004E40BF">
      <w:pPr>
        <w:ind w:firstLine="720"/>
      </w:pPr>
      <w:r>
        <w:rPr>
          <w:b/>
          <w:bCs/>
          <w:color w:val="000000"/>
        </w:rPr>
        <w:t xml:space="preserve">1. In Persia </w:t>
      </w:r>
      <w:r w:rsidR="008152C5" w:rsidRPr="002C668B">
        <w:rPr>
          <w:b/>
          <w:bCs/>
          <w:color w:val="000000"/>
        </w:rPr>
        <w:t xml:space="preserve">vs. 1 </w:t>
      </w:r>
      <w:r w:rsidR="008152C5" w:rsidRPr="002C668B">
        <w:rPr>
          <w:color w:val="000000"/>
        </w:rPr>
        <w:t>"Cyrus king of Persia</w:t>
      </w:r>
      <w:r w:rsidR="00E75705">
        <w:rPr>
          <w:color w:val="000000"/>
        </w:rPr>
        <w:t>.</w:t>
      </w:r>
      <w:r w:rsidR="008152C5" w:rsidRPr="002C668B">
        <w:rPr>
          <w:color w:val="000000"/>
        </w:rPr>
        <w:t>"</w:t>
      </w:r>
      <w:r w:rsidR="00E75705">
        <w:t xml:space="preserve"> </w:t>
      </w:r>
      <w:r w:rsidR="008152C5" w:rsidRPr="002C668B">
        <w:rPr>
          <w:color w:val="000000"/>
        </w:rPr>
        <w:t>At least in his kingdom</w:t>
      </w:r>
    </w:p>
    <w:p w:rsidR="008152C5" w:rsidRPr="004E40BF" w:rsidRDefault="008152C5" w:rsidP="002A1C9D">
      <w:pPr>
        <w:rPr>
          <w:sz w:val="16"/>
          <w:szCs w:val="16"/>
        </w:rPr>
      </w:pPr>
    </w:p>
    <w:p w:rsidR="008152C5" w:rsidRPr="002C668B" w:rsidRDefault="008152C5" w:rsidP="002A1C9D">
      <w:pPr>
        <w:ind w:firstLine="720"/>
      </w:pPr>
      <w:r w:rsidRPr="002C668B">
        <w:rPr>
          <w:b/>
          <w:bCs/>
          <w:color w:val="000000"/>
        </w:rPr>
        <w:t xml:space="preserve">2. </w:t>
      </w:r>
      <w:proofErr w:type="gramStart"/>
      <w:r w:rsidRPr="002C668B">
        <w:rPr>
          <w:b/>
          <w:bCs/>
          <w:color w:val="000000"/>
        </w:rPr>
        <w:t>By</w:t>
      </w:r>
      <w:proofErr w:type="gramEnd"/>
      <w:r w:rsidRPr="002C668B">
        <w:rPr>
          <w:b/>
          <w:bCs/>
          <w:color w:val="000000"/>
        </w:rPr>
        <w:t xml:space="preserve"> A River</w:t>
      </w:r>
    </w:p>
    <w:p w:rsidR="008152C5" w:rsidRPr="002C668B" w:rsidRDefault="008152C5" w:rsidP="00E75705">
      <w:pPr>
        <w:ind w:firstLine="720"/>
      </w:pPr>
      <w:proofErr w:type="gramStart"/>
      <w:r w:rsidRPr="002C668B">
        <w:rPr>
          <w:color w:val="000000"/>
        </w:rPr>
        <w:t xml:space="preserve">A vision by a river -"Got any river" - vs. 4 "By the side of the great river, which is </w:t>
      </w:r>
      <w:proofErr w:type="spellStart"/>
      <w:r w:rsidRPr="002C668B">
        <w:rPr>
          <w:color w:val="000000"/>
        </w:rPr>
        <w:t>Hiddekel</w:t>
      </w:r>
      <w:proofErr w:type="spellEnd"/>
      <w:r w:rsidRPr="002C668B">
        <w:rPr>
          <w:color w:val="000000"/>
        </w:rPr>
        <w:t>."</w:t>
      </w:r>
      <w:proofErr w:type="gramEnd"/>
      <w:r w:rsidRPr="002C668B">
        <w:rPr>
          <w:color w:val="000000"/>
        </w:rPr>
        <w:t xml:space="preserve"> </w:t>
      </w:r>
      <w:proofErr w:type="gramStart"/>
      <w:r w:rsidRPr="002C668B">
        <w:rPr>
          <w:color w:val="000000"/>
        </w:rPr>
        <w:t>(Heb.)</w:t>
      </w:r>
      <w:proofErr w:type="gramEnd"/>
      <w:r w:rsidRPr="002C668B">
        <w:rPr>
          <w:color w:val="000000"/>
        </w:rPr>
        <w:t xml:space="preserve"> </w:t>
      </w:r>
      <w:proofErr w:type="gramStart"/>
      <w:r w:rsidRPr="002C668B">
        <w:rPr>
          <w:color w:val="000000"/>
        </w:rPr>
        <w:t>The Tigris River (Greek).</w:t>
      </w:r>
      <w:proofErr w:type="gramEnd"/>
      <w:r w:rsidRPr="002C668B">
        <w:rPr>
          <w:color w:val="000000"/>
        </w:rPr>
        <w:t xml:space="preserve"> "It is still called </w:t>
      </w:r>
      <w:proofErr w:type="spellStart"/>
      <w:r w:rsidRPr="002C668B">
        <w:rPr>
          <w:color w:val="000000"/>
        </w:rPr>
        <w:t>Hiddekel</w:t>
      </w:r>
      <w:proofErr w:type="spellEnd"/>
      <w:r w:rsidRPr="002C668B">
        <w:rPr>
          <w:color w:val="000000"/>
        </w:rPr>
        <w:t xml:space="preserve"> by a large portion of the people living near its banks."</w:t>
      </w:r>
    </w:p>
    <w:p w:rsidR="008152C5" w:rsidRPr="002C668B" w:rsidRDefault="008152C5" w:rsidP="002A1C9D"/>
    <w:p w:rsidR="008152C5" w:rsidRPr="002C668B" w:rsidRDefault="008152C5" w:rsidP="002A1C9D">
      <w:r w:rsidRPr="002C668B">
        <w:rPr>
          <w:b/>
          <w:bCs/>
          <w:color w:val="000000"/>
          <w:sz w:val="30"/>
          <w:szCs w:val="30"/>
        </w:rPr>
        <w:lastRenderedPageBreak/>
        <w:t xml:space="preserve">V. The Content of </w:t>
      </w:r>
      <w:proofErr w:type="gramStart"/>
      <w:r w:rsidRPr="002C668B">
        <w:rPr>
          <w:b/>
          <w:bCs/>
          <w:color w:val="000000"/>
          <w:sz w:val="30"/>
          <w:szCs w:val="30"/>
        </w:rPr>
        <w:t>The</w:t>
      </w:r>
      <w:proofErr w:type="gramEnd"/>
      <w:r w:rsidRPr="002C668B">
        <w:rPr>
          <w:b/>
          <w:bCs/>
          <w:color w:val="000000"/>
          <w:sz w:val="30"/>
          <w:szCs w:val="30"/>
        </w:rPr>
        <w:t xml:space="preserve"> Vision -</w:t>
      </w:r>
    </w:p>
    <w:p w:rsidR="008152C5" w:rsidRPr="002C668B" w:rsidRDefault="008152C5" w:rsidP="002A1C9D"/>
    <w:p w:rsidR="008152C5" w:rsidRPr="002C668B" w:rsidRDefault="008152C5" w:rsidP="002A1C9D">
      <w:pPr>
        <w:ind w:firstLine="720"/>
      </w:pPr>
      <w:r w:rsidRPr="002C668B">
        <w:rPr>
          <w:b/>
          <w:bCs/>
          <w:color w:val="000000"/>
        </w:rPr>
        <w:t>1. It Was of Christ.</w:t>
      </w:r>
    </w:p>
    <w:p w:rsidR="008152C5" w:rsidRPr="002C668B" w:rsidRDefault="008152C5" w:rsidP="002A1C9D"/>
    <w:p w:rsidR="008152C5" w:rsidRPr="002C668B" w:rsidRDefault="008152C5" w:rsidP="002A1C9D">
      <w:pPr>
        <w:ind w:firstLine="1440"/>
      </w:pPr>
      <w:r w:rsidRPr="002C668B">
        <w:rPr>
          <w:color w:val="000000"/>
        </w:rPr>
        <w:t>(1.) His Clothing. "A certain man clothed in linen." (White)</w:t>
      </w:r>
    </w:p>
    <w:p w:rsidR="008152C5" w:rsidRPr="002C668B" w:rsidRDefault="008152C5" w:rsidP="002A1C9D"/>
    <w:p w:rsidR="008152C5" w:rsidRPr="002C668B" w:rsidRDefault="008152C5" w:rsidP="002A1C9D">
      <w:pPr>
        <w:ind w:firstLine="1440"/>
      </w:pPr>
      <w:r w:rsidRPr="002C668B">
        <w:rPr>
          <w:color w:val="000000"/>
        </w:rPr>
        <w:t xml:space="preserve">(2.) His Girdle. "Whose loins were girded with fine gold of </w:t>
      </w:r>
      <w:proofErr w:type="spellStart"/>
      <w:proofErr w:type="gramStart"/>
      <w:r w:rsidRPr="002C668B">
        <w:rPr>
          <w:color w:val="000000"/>
        </w:rPr>
        <w:t>Uphaz</w:t>
      </w:r>
      <w:proofErr w:type="spellEnd"/>
      <w:r w:rsidRPr="002C668B">
        <w:rPr>
          <w:color w:val="000000"/>
        </w:rPr>
        <w:t>.</w:t>
      </w:r>
      <w:proofErr w:type="gramEnd"/>
      <w:r w:rsidRPr="002C668B">
        <w:rPr>
          <w:color w:val="000000"/>
        </w:rPr>
        <w:t xml:space="preserve">" </w:t>
      </w:r>
    </w:p>
    <w:p w:rsidR="008152C5" w:rsidRPr="002C668B" w:rsidRDefault="008152C5" w:rsidP="002A1C9D">
      <w:pPr>
        <w:ind w:firstLine="2160"/>
      </w:pPr>
      <w:proofErr w:type="gramStart"/>
      <w:r w:rsidRPr="002C668B">
        <w:rPr>
          <w:color w:val="000000"/>
        </w:rPr>
        <w:t xml:space="preserve">"The same apparently as </w:t>
      </w:r>
      <w:proofErr w:type="spellStart"/>
      <w:r w:rsidRPr="002C668B">
        <w:rPr>
          <w:color w:val="000000"/>
        </w:rPr>
        <w:t>Ophir</w:t>
      </w:r>
      <w:proofErr w:type="spellEnd"/>
      <w:r w:rsidRPr="002C668B">
        <w:rPr>
          <w:color w:val="000000"/>
        </w:rPr>
        <w:t>."</w:t>
      </w:r>
      <w:proofErr w:type="gramEnd"/>
    </w:p>
    <w:p w:rsidR="008152C5" w:rsidRPr="002C668B" w:rsidRDefault="008152C5" w:rsidP="002A1C9D"/>
    <w:p w:rsidR="008152C5" w:rsidRPr="002C668B" w:rsidRDefault="008152C5" w:rsidP="002A1C9D">
      <w:pPr>
        <w:ind w:left="2160" w:hanging="720"/>
      </w:pPr>
      <w:r w:rsidRPr="002C668B">
        <w:rPr>
          <w:color w:val="000000"/>
        </w:rPr>
        <w:t>(3.) His Body. "His body also was like the beryl." It may be colorless -or aquamarine, bluish green, or yellow and brown.</w:t>
      </w:r>
    </w:p>
    <w:p w:rsidR="008152C5" w:rsidRPr="002C668B" w:rsidRDefault="008152C5" w:rsidP="002A1C9D"/>
    <w:p w:rsidR="008152C5" w:rsidRPr="002C668B" w:rsidRDefault="008152C5" w:rsidP="002A1C9D">
      <w:pPr>
        <w:ind w:left="2160" w:hanging="720"/>
      </w:pPr>
      <w:r w:rsidRPr="002C668B">
        <w:rPr>
          <w:color w:val="000000"/>
        </w:rPr>
        <w:t xml:space="preserve">(4.) His Face. </w:t>
      </w:r>
      <w:proofErr w:type="gramStart"/>
      <w:r w:rsidRPr="002C668B">
        <w:rPr>
          <w:color w:val="000000"/>
        </w:rPr>
        <w:t>"His face as the appearance of - lightening."</w:t>
      </w:r>
      <w:proofErr w:type="gramEnd"/>
      <w:r w:rsidRPr="002C668B">
        <w:rPr>
          <w:color w:val="000000"/>
        </w:rPr>
        <w:t xml:space="preserve"> </w:t>
      </w:r>
    </w:p>
    <w:p w:rsidR="008152C5" w:rsidRPr="002C668B" w:rsidRDefault="008152C5" w:rsidP="002A1C9D">
      <w:pPr>
        <w:ind w:firstLine="2160"/>
      </w:pPr>
      <w:proofErr w:type="gramStart"/>
      <w:r w:rsidRPr="002C668B">
        <w:rPr>
          <w:color w:val="000000"/>
        </w:rPr>
        <w:t>Like flashing bright light.</w:t>
      </w:r>
      <w:proofErr w:type="gramEnd"/>
    </w:p>
    <w:p w:rsidR="008152C5" w:rsidRPr="002C668B" w:rsidRDefault="008152C5" w:rsidP="002A1C9D"/>
    <w:p w:rsidR="008152C5" w:rsidRPr="002C668B" w:rsidRDefault="008152C5" w:rsidP="002A1C9D">
      <w:pPr>
        <w:ind w:firstLine="1440"/>
      </w:pPr>
      <w:r w:rsidRPr="002C668B">
        <w:rPr>
          <w:color w:val="000000"/>
        </w:rPr>
        <w:t xml:space="preserve">(5.) His Eyes. "His eyes as lamps of fire," John said -Rev. 1:14. </w:t>
      </w:r>
    </w:p>
    <w:p w:rsidR="008152C5" w:rsidRPr="002C668B" w:rsidRDefault="008152C5" w:rsidP="002A1C9D">
      <w:pPr>
        <w:ind w:firstLine="2880"/>
      </w:pPr>
      <w:r w:rsidRPr="002C668B">
        <w:rPr>
          <w:color w:val="000000"/>
        </w:rPr>
        <w:t>"As flames of fire"</w:t>
      </w:r>
    </w:p>
    <w:p w:rsidR="008152C5" w:rsidRPr="002C668B" w:rsidRDefault="008152C5" w:rsidP="002A1C9D"/>
    <w:p w:rsidR="008152C5" w:rsidRPr="002C668B" w:rsidRDefault="008152C5" w:rsidP="002A1C9D">
      <w:pPr>
        <w:ind w:left="2160" w:hanging="720"/>
      </w:pPr>
      <w:r w:rsidRPr="002C668B">
        <w:rPr>
          <w:color w:val="000000"/>
        </w:rPr>
        <w:t xml:space="preserve">(6.) His Arms and Feet. </w:t>
      </w:r>
      <w:proofErr w:type="gramStart"/>
      <w:r w:rsidRPr="002C668B">
        <w:rPr>
          <w:color w:val="000000"/>
        </w:rPr>
        <w:t>"His arms and His feet like in color to polished brass."</w:t>
      </w:r>
      <w:proofErr w:type="gramEnd"/>
      <w:r w:rsidRPr="002C668B">
        <w:rPr>
          <w:color w:val="000000"/>
        </w:rPr>
        <w:t xml:space="preserve"> Rev., "As if they burned in a furnace"</w:t>
      </w:r>
    </w:p>
    <w:p w:rsidR="008152C5" w:rsidRPr="002C668B" w:rsidRDefault="008152C5" w:rsidP="002A1C9D"/>
    <w:p w:rsidR="008152C5" w:rsidRPr="002C668B" w:rsidRDefault="008152C5" w:rsidP="002A1C9D">
      <w:pPr>
        <w:ind w:firstLine="1440"/>
      </w:pPr>
      <w:r w:rsidRPr="002C668B">
        <w:rPr>
          <w:color w:val="000000"/>
        </w:rPr>
        <w:t>(7.) His Voice. "The voice of His words like the voice of a multitude"</w:t>
      </w:r>
    </w:p>
    <w:p w:rsidR="008152C5" w:rsidRPr="002C668B" w:rsidRDefault="008152C5" w:rsidP="002A1C9D"/>
    <w:p w:rsidR="008152C5" w:rsidRPr="002C668B" w:rsidRDefault="008152C5" w:rsidP="002A1C9D">
      <w:pPr>
        <w:ind w:firstLine="720"/>
      </w:pPr>
      <w:r w:rsidRPr="002C668B">
        <w:rPr>
          <w:b/>
          <w:bCs/>
          <w:color w:val="000000"/>
        </w:rPr>
        <w:t xml:space="preserve">2. It Was of His People. </w:t>
      </w:r>
      <w:proofErr w:type="gramStart"/>
      <w:r w:rsidRPr="002C668B">
        <w:rPr>
          <w:b/>
          <w:bCs/>
          <w:color w:val="000000"/>
        </w:rPr>
        <w:t>vs. 14.</w:t>
      </w:r>
      <w:proofErr w:type="gramEnd"/>
    </w:p>
    <w:p w:rsidR="008152C5" w:rsidRPr="002C668B" w:rsidRDefault="008152C5" w:rsidP="002A1C9D"/>
    <w:p w:rsidR="008152C5" w:rsidRPr="002C668B" w:rsidRDefault="008152C5" w:rsidP="002A1C9D">
      <w:pPr>
        <w:ind w:left="1440"/>
      </w:pPr>
      <w:r w:rsidRPr="002C668B">
        <w:rPr>
          <w:color w:val="000000"/>
        </w:rPr>
        <w:t>"Now I am come to make thee understand what shall befall thy people in the latter days: for yet the vision is for many days."</w:t>
      </w:r>
    </w:p>
    <w:p w:rsidR="008152C5" w:rsidRPr="002C668B" w:rsidRDefault="008152C5" w:rsidP="002A1C9D"/>
    <w:p w:rsidR="008152C5" w:rsidRPr="002C668B" w:rsidRDefault="008152C5" w:rsidP="002A1C9D">
      <w:r w:rsidRPr="002C668B">
        <w:rPr>
          <w:b/>
          <w:bCs/>
          <w:color w:val="000000"/>
          <w:sz w:val="30"/>
          <w:szCs w:val="30"/>
        </w:rPr>
        <w:t xml:space="preserve">VI. The Effect of </w:t>
      </w:r>
      <w:proofErr w:type="gramStart"/>
      <w:r w:rsidRPr="002C668B">
        <w:rPr>
          <w:b/>
          <w:bCs/>
          <w:color w:val="000000"/>
          <w:sz w:val="30"/>
          <w:szCs w:val="30"/>
        </w:rPr>
        <w:t>The</w:t>
      </w:r>
      <w:proofErr w:type="gramEnd"/>
      <w:r w:rsidRPr="002C668B">
        <w:rPr>
          <w:b/>
          <w:bCs/>
          <w:color w:val="000000"/>
          <w:sz w:val="30"/>
          <w:szCs w:val="30"/>
        </w:rPr>
        <w:t xml:space="preserve"> Vision -</w:t>
      </w:r>
    </w:p>
    <w:p w:rsidR="008152C5" w:rsidRPr="002C668B" w:rsidRDefault="008152C5" w:rsidP="002A1C9D"/>
    <w:p w:rsidR="008152C5" w:rsidRPr="002C668B" w:rsidRDefault="008152C5" w:rsidP="002A1C9D">
      <w:pPr>
        <w:ind w:firstLine="720"/>
      </w:pPr>
      <w:r w:rsidRPr="002C668B">
        <w:rPr>
          <w:b/>
          <w:bCs/>
          <w:color w:val="000000"/>
        </w:rPr>
        <w:t xml:space="preserve">1. </w:t>
      </w:r>
      <w:proofErr w:type="gramStart"/>
      <w:r w:rsidRPr="002C668B">
        <w:rPr>
          <w:b/>
          <w:bCs/>
          <w:color w:val="000000"/>
        </w:rPr>
        <w:t>On</w:t>
      </w:r>
      <w:proofErr w:type="gramEnd"/>
      <w:r w:rsidRPr="002C668B">
        <w:rPr>
          <w:b/>
          <w:bCs/>
          <w:color w:val="000000"/>
        </w:rPr>
        <w:t xml:space="preserve"> the Others</w:t>
      </w:r>
      <w:r w:rsidRPr="002C668B">
        <w:rPr>
          <w:color w:val="000000"/>
        </w:rPr>
        <w:t>.</w:t>
      </w:r>
    </w:p>
    <w:p w:rsidR="008152C5" w:rsidRPr="002C668B" w:rsidRDefault="008152C5" w:rsidP="002A1C9D">
      <w:pPr>
        <w:ind w:firstLine="1440"/>
      </w:pPr>
      <w:r w:rsidRPr="002C668B">
        <w:rPr>
          <w:color w:val="000000"/>
        </w:rPr>
        <w:t xml:space="preserve">(1.) Saw (Not the Vision) Nothing. </w:t>
      </w:r>
      <w:proofErr w:type="gramStart"/>
      <w:r w:rsidRPr="002C668B">
        <w:rPr>
          <w:color w:val="000000"/>
        </w:rPr>
        <w:t>vs. 7.</w:t>
      </w:r>
      <w:proofErr w:type="gramEnd"/>
    </w:p>
    <w:p w:rsidR="008152C5" w:rsidRPr="002C668B" w:rsidRDefault="008152C5" w:rsidP="002A1C9D">
      <w:pPr>
        <w:ind w:firstLine="2160"/>
      </w:pPr>
      <w:r w:rsidRPr="002C668B">
        <w:rPr>
          <w:color w:val="000000"/>
        </w:rPr>
        <w:t>"The men that were with me saw not the vision"</w:t>
      </w:r>
    </w:p>
    <w:p w:rsidR="008152C5" w:rsidRPr="002C668B" w:rsidRDefault="008152C5" w:rsidP="002A1C9D"/>
    <w:p w:rsidR="008152C5" w:rsidRPr="002C668B" w:rsidRDefault="008152C5" w:rsidP="002A1C9D">
      <w:pPr>
        <w:ind w:firstLine="1440"/>
      </w:pPr>
      <w:r w:rsidRPr="002C668B">
        <w:rPr>
          <w:color w:val="000000"/>
        </w:rPr>
        <w:t xml:space="preserve">(2.) Great Fear. </w:t>
      </w:r>
      <w:proofErr w:type="gramStart"/>
      <w:r w:rsidRPr="002C668B">
        <w:rPr>
          <w:color w:val="000000"/>
        </w:rPr>
        <w:t>vs. 7.</w:t>
      </w:r>
      <w:proofErr w:type="gramEnd"/>
      <w:r w:rsidRPr="002C668B">
        <w:rPr>
          <w:color w:val="000000"/>
        </w:rPr>
        <w:t xml:space="preserve"> "A great quaking fell upon them" </w:t>
      </w:r>
    </w:p>
    <w:p w:rsidR="008152C5" w:rsidRPr="002C668B" w:rsidRDefault="008152C5" w:rsidP="002A1C9D">
      <w:pPr>
        <w:ind w:firstLine="2160"/>
      </w:pPr>
      <w:r w:rsidRPr="002C668B">
        <w:rPr>
          <w:color w:val="000000"/>
        </w:rPr>
        <w:t>"Fear -Anxiety -Quaking -Trembling"</w:t>
      </w:r>
    </w:p>
    <w:p w:rsidR="008152C5" w:rsidRPr="002C668B" w:rsidRDefault="008152C5" w:rsidP="002A1C9D"/>
    <w:p w:rsidR="008152C5" w:rsidRPr="002C668B" w:rsidRDefault="008152C5" w:rsidP="002A1C9D">
      <w:pPr>
        <w:ind w:firstLine="1440"/>
      </w:pPr>
      <w:r w:rsidRPr="002C668B">
        <w:rPr>
          <w:color w:val="000000"/>
        </w:rPr>
        <w:t xml:space="preserve">(3.) Ran and Hid. "So that they fled to hide themselves" </w:t>
      </w:r>
    </w:p>
    <w:p w:rsidR="008152C5" w:rsidRPr="002C668B" w:rsidRDefault="008152C5" w:rsidP="002A1C9D"/>
    <w:p w:rsidR="004E40BF" w:rsidRDefault="004E40BF">
      <w:pPr>
        <w:rPr>
          <w:b/>
          <w:bCs/>
          <w:color w:val="000000"/>
        </w:rPr>
      </w:pPr>
      <w:r>
        <w:rPr>
          <w:b/>
          <w:bCs/>
          <w:color w:val="000000"/>
        </w:rPr>
        <w:br w:type="page"/>
      </w:r>
    </w:p>
    <w:p w:rsidR="008152C5" w:rsidRPr="002C668B" w:rsidRDefault="008152C5" w:rsidP="002A1C9D">
      <w:pPr>
        <w:ind w:firstLine="720"/>
      </w:pPr>
      <w:r w:rsidRPr="002C668B">
        <w:rPr>
          <w:b/>
          <w:bCs/>
          <w:color w:val="000000"/>
        </w:rPr>
        <w:lastRenderedPageBreak/>
        <w:t xml:space="preserve">2. </w:t>
      </w:r>
      <w:proofErr w:type="gramStart"/>
      <w:r w:rsidRPr="002C668B">
        <w:rPr>
          <w:b/>
          <w:bCs/>
          <w:color w:val="000000"/>
        </w:rPr>
        <w:t>On</w:t>
      </w:r>
      <w:proofErr w:type="gramEnd"/>
      <w:r w:rsidRPr="002C668B">
        <w:rPr>
          <w:b/>
          <w:bCs/>
          <w:color w:val="000000"/>
        </w:rPr>
        <w:t xml:space="preserve"> Daniel</w:t>
      </w:r>
    </w:p>
    <w:p w:rsidR="008152C5" w:rsidRPr="002C668B" w:rsidRDefault="008152C5" w:rsidP="002A1C9D"/>
    <w:p w:rsidR="008152C5" w:rsidRPr="002C668B" w:rsidRDefault="008152C5" w:rsidP="002A1C9D">
      <w:pPr>
        <w:ind w:firstLine="1440"/>
      </w:pPr>
      <w:r w:rsidRPr="002C668B">
        <w:rPr>
          <w:color w:val="000000"/>
        </w:rPr>
        <w:t xml:space="preserve">(1.) He saw the vision. "I Daniel alone saw the </w:t>
      </w:r>
      <w:proofErr w:type="gramStart"/>
      <w:r w:rsidRPr="002C668B">
        <w:rPr>
          <w:color w:val="000000"/>
        </w:rPr>
        <w:t>vision "</w:t>
      </w:r>
      <w:proofErr w:type="gramEnd"/>
      <w:r w:rsidRPr="002C668B">
        <w:rPr>
          <w:color w:val="000000"/>
        </w:rPr>
        <w:t xml:space="preserve"> vs. 7.</w:t>
      </w:r>
    </w:p>
    <w:p w:rsidR="008152C5" w:rsidRPr="002C668B" w:rsidRDefault="008152C5" w:rsidP="002A1C9D"/>
    <w:p w:rsidR="008152C5" w:rsidRPr="002C668B" w:rsidRDefault="008152C5" w:rsidP="002A1C9D">
      <w:pPr>
        <w:ind w:firstLine="1440"/>
      </w:pPr>
      <w:r w:rsidRPr="002C668B">
        <w:rPr>
          <w:color w:val="000000"/>
        </w:rPr>
        <w:t>(2.) He became weak. "There remained no strength in me" vs. 8.</w:t>
      </w:r>
    </w:p>
    <w:p w:rsidR="008152C5" w:rsidRPr="002C668B" w:rsidRDefault="008152C5" w:rsidP="002A1C9D"/>
    <w:p w:rsidR="008152C5" w:rsidRPr="002C668B" w:rsidRDefault="008152C5" w:rsidP="002A1C9D">
      <w:pPr>
        <w:ind w:firstLine="1440"/>
      </w:pPr>
      <w:r w:rsidRPr="002C668B">
        <w:rPr>
          <w:color w:val="000000"/>
        </w:rPr>
        <w:t>(3.) He became unworthy.</w:t>
      </w:r>
    </w:p>
    <w:p w:rsidR="008152C5" w:rsidRPr="002C668B" w:rsidRDefault="008152C5" w:rsidP="002A1C9D"/>
    <w:p w:rsidR="008152C5" w:rsidRPr="002C668B" w:rsidRDefault="008152C5" w:rsidP="00E1753E">
      <w:r w:rsidRPr="002C668B">
        <w:rPr>
          <w:color w:val="000000"/>
        </w:rPr>
        <w:t>"For my comeliness was turned in me into corruption" vs. 8</w:t>
      </w:r>
    </w:p>
    <w:p w:rsidR="008152C5" w:rsidRPr="002C668B" w:rsidRDefault="008152C5" w:rsidP="00E1753E">
      <w:proofErr w:type="gramStart"/>
      <w:r w:rsidRPr="002C668B">
        <w:rPr>
          <w:color w:val="000000"/>
        </w:rPr>
        <w:t>'Comeliness" -beauty -excellency - glorious- glory -goodly -</w:t>
      </w:r>
      <w:proofErr w:type="spellStart"/>
      <w:r w:rsidRPr="002C668B">
        <w:rPr>
          <w:color w:val="000000"/>
        </w:rPr>
        <w:t>honour</w:t>
      </w:r>
      <w:proofErr w:type="spellEnd"/>
      <w:r w:rsidRPr="002C668B">
        <w:rPr>
          <w:color w:val="000000"/>
        </w:rPr>
        <w:t xml:space="preserve"> -</w:t>
      </w:r>
      <w:r w:rsidR="00E1753E">
        <w:t xml:space="preserve"> </w:t>
      </w:r>
      <w:r w:rsidRPr="002C668B">
        <w:rPr>
          <w:color w:val="000000"/>
        </w:rPr>
        <w:t>majesty.</w:t>
      </w:r>
      <w:proofErr w:type="gramEnd"/>
      <w:r w:rsidRPr="002C668B">
        <w:rPr>
          <w:color w:val="000000"/>
        </w:rPr>
        <w:t xml:space="preserve"> </w:t>
      </w:r>
      <w:proofErr w:type="gramStart"/>
      <w:r w:rsidRPr="002C668B">
        <w:rPr>
          <w:color w:val="000000"/>
        </w:rPr>
        <w:t>"Corruption" -to destroy.</w:t>
      </w:r>
      <w:proofErr w:type="gramEnd"/>
      <w:r w:rsidRPr="002C668B">
        <w:rPr>
          <w:color w:val="000000"/>
        </w:rPr>
        <w:t xml:space="preserve"> It was dung -as Paul said: Isaiah said "Woe is me - For I have seen the King." In His Presence we see ourselves as we are. </w:t>
      </w:r>
    </w:p>
    <w:p w:rsidR="008152C5" w:rsidRPr="002C668B" w:rsidRDefault="008152C5" w:rsidP="002A1C9D"/>
    <w:p w:rsidR="008152C5" w:rsidRPr="002C668B" w:rsidRDefault="008152C5" w:rsidP="002A1C9D">
      <w:pPr>
        <w:ind w:firstLine="1440"/>
      </w:pPr>
      <w:r w:rsidRPr="002C668B">
        <w:rPr>
          <w:color w:val="000000"/>
        </w:rPr>
        <w:t>(4.) He Heard His Word -</w:t>
      </w:r>
    </w:p>
    <w:p w:rsidR="008152C5" w:rsidRPr="002C668B" w:rsidRDefault="008152C5" w:rsidP="002A1C9D"/>
    <w:p w:rsidR="008152C5" w:rsidRPr="002C668B" w:rsidRDefault="008152C5" w:rsidP="00E1753E">
      <w:r w:rsidRPr="002C668B">
        <w:rPr>
          <w:color w:val="000000"/>
        </w:rPr>
        <w:t xml:space="preserve">"Yet heard I the voice of His Words." vs.9. Not just a sound. </w:t>
      </w:r>
    </w:p>
    <w:p w:rsidR="008152C5" w:rsidRPr="002C668B" w:rsidRDefault="008152C5" w:rsidP="00E1753E">
      <w:proofErr w:type="gramStart"/>
      <w:r w:rsidRPr="002C668B">
        <w:rPr>
          <w:color w:val="000000"/>
        </w:rPr>
        <w:t>"</w:t>
      </w:r>
      <w:proofErr w:type="spellStart"/>
      <w:r w:rsidRPr="002C668B">
        <w:rPr>
          <w:color w:val="000000"/>
        </w:rPr>
        <w:t>Shama</w:t>
      </w:r>
      <w:proofErr w:type="spellEnd"/>
      <w:r w:rsidRPr="002C668B">
        <w:rPr>
          <w:color w:val="000000"/>
        </w:rPr>
        <w:t>" to hear intelligently with attention-obedience.</w:t>
      </w:r>
      <w:proofErr w:type="gramEnd"/>
      <w:r w:rsidR="00E1753E">
        <w:t xml:space="preserve"> </w:t>
      </w:r>
      <w:r w:rsidRPr="002C668B">
        <w:rPr>
          <w:color w:val="000000"/>
        </w:rPr>
        <w:t>Listen -Perceive -Regard.</w:t>
      </w:r>
    </w:p>
    <w:p w:rsidR="008152C5" w:rsidRPr="002C668B" w:rsidRDefault="008152C5" w:rsidP="002A1C9D"/>
    <w:p w:rsidR="008152C5" w:rsidRPr="002C668B" w:rsidRDefault="008152C5" w:rsidP="002A1C9D">
      <w:pPr>
        <w:ind w:firstLine="1440"/>
      </w:pPr>
      <w:r w:rsidRPr="002C668B">
        <w:rPr>
          <w:color w:val="000000"/>
        </w:rPr>
        <w:t>(5</w:t>
      </w:r>
      <w:proofErr w:type="gramStart"/>
      <w:r w:rsidRPr="002C668B">
        <w:rPr>
          <w:color w:val="000000"/>
        </w:rPr>
        <w:t>. )</w:t>
      </w:r>
      <w:proofErr w:type="gramEnd"/>
      <w:r w:rsidRPr="002C668B">
        <w:rPr>
          <w:color w:val="000000"/>
        </w:rPr>
        <w:t xml:space="preserve"> He Went To Sleep. </w:t>
      </w:r>
      <w:proofErr w:type="gramStart"/>
      <w:r w:rsidRPr="002C668B">
        <w:rPr>
          <w:color w:val="000000"/>
        </w:rPr>
        <w:t>vs.9.</w:t>
      </w:r>
      <w:proofErr w:type="gramEnd"/>
    </w:p>
    <w:p w:rsidR="008152C5" w:rsidRPr="002C668B" w:rsidRDefault="008152C5" w:rsidP="00E1753E">
      <w:r w:rsidRPr="002C668B">
        <w:rPr>
          <w:color w:val="000000"/>
        </w:rPr>
        <w:t>"And when I heard the voice of His words,</w:t>
      </w:r>
      <w:r w:rsidRPr="002C668B">
        <w:rPr>
          <w:i/>
          <w:iCs/>
          <w:color w:val="000000"/>
          <w:u w:val="single"/>
        </w:rPr>
        <w:t xml:space="preserve"> then was I in a deep sleep</w:t>
      </w:r>
      <w:r w:rsidRPr="002C668B">
        <w:rPr>
          <w:color w:val="000000"/>
        </w:rPr>
        <w:t>.”</w:t>
      </w:r>
    </w:p>
    <w:p w:rsidR="008152C5" w:rsidRPr="002C668B" w:rsidRDefault="008152C5" w:rsidP="002A1C9D"/>
    <w:p w:rsidR="008152C5" w:rsidRPr="002C668B" w:rsidRDefault="008152C5" w:rsidP="002A1C9D">
      <w:pPr>
        <w:ind w:firstLine="1440"/>
      </w:pPr>
      <w:r w:rsidRPr="002C668B">
        <w:rPr>
          <w:color w:val="000000"/>
        </w:rPr>
        <w:t xml:space="preserve">(6.) He Was Toward </w:t>
      </w:r>
      <w:proofErr w:type="gramStart"/>
      <w:r w:rsidRPr="002C668B">
        <w:rPr>
          <w:color w:val="000000"/>
        </w:rPr>
        <w:t>The</w:t>
      </w:r>
      <w:proofErr w:type="gramEnd"/>
      <w:r w:rsidRPr="002C668B">
        <w:rPr>
          <w:color w:val="000000"/>
        </w:rPr>
        <w:t xml:space="preserve"> Ground </w:t>
      </w:r>
    </w:p>
    <w:p w:rsidR="008152C5" w:rsidRPr="002C668B" w:rsidRDefault="008152C5" w:rsidP="00E1753E">
      <w:r w:rsidRPr="002C668B">
        <w:rPr>
          <w:color w:val="000000"/>
        </w:rPr>
        <w:t xml:space="preserve">"On my </w:t>
      </w:r>
      <w:proofErr w:type="gramStart"/>
      <w:r w:rsidRPr="002C668B">
        <w:rPr>
          <w:color w:val="000000"/>
        </w:rPr>
        <w:t>face,</w:t>
      </w:r>
      <w:proofErr w:type="gramEnd"/>
      <w:r w:rsidRPr="002C668B">
        <w:rPr>
          <w:color w:val="000000"/>
        </w:rPr>
        <w:t xml:space="preserve"> and my face toward the ground." We are too earth minded.</w:t>
      </w:r>
    </w:p>
    <w:p w:rsidR="008152C5" w:rsidRPr="002C668B" w:rsidRDefault="008152C5" w:rsidP="002A1C9D"/>
    <w:p w:rsidR="008152C5" w:rsidRPr="002C668B" w:rsidRDefault="008152C5" w:rsidP="002A1C9D">
      <w:r w:rsidRPr="002C668B">
        <w:rPr>
          <w:b/>
          <w:bCs/>
          <w:color w:val="000000"/>
          <w:sz w:val="30"/>
          <w:szCs w:val="30"/>
        </w:rPr>
        <w:t xml:space="preserve">VII. The Angel of </w:t>
      </w:r>
      <w:proofErr w:type="gramStart"/>
      <w:r w:rsidRPr="002C668B">
        <w:rPr>
          <w:b/>
          <w:bCs/>
          <w:color w:val="000000"/>
          <w:sz w:val="30"/>
          <w:szCs w:val="30"/>
        </w:rPr>
        <w:t>The</w:t>
      </w:r>
      <w:proofErr w:type="gramEnd"/>
      <w:r w:rsidRPr="002C668B">
        <w:rPr>
          <w:b/>
          <w:bCs/>
          <w:color w:val="000000"/>
          <w:sz w:val="30"/>
          <w:szCs w:val="30"/>
        </w:rPr>
        <w:t xml:space="preserve"> Vision.</w:t>
      </w:r>
    </w:p>
    <w:p w:rsidR="008152C5" w:rsidRPr="002C668B" w:rsidRDefault="008152C5" w:rsidP="002A1C9D"/>
    <w:p w:rsidR="008152C5" w:rsidRPr="002C668B" w:rsidRDefault="008152C5" w:rsidP="002A1C9D">
      <w:pPr>
        <w:ind w:firstLine="720"/>
      </w:pPr>
      <w:r w:rsidRPr="002C668B">
        <w:rPr>
          <w:b/>
          <w:bCs/>
          <w:color w:val="000000"/>
        </w:rPr>
        <w:t>1. Believed to be Gabriel</w:t>
      </w:r>
      <w:r w:rsidRPr="002C668B">
        <w:rPr>
          <w:color w:val="000000"/>
        </w:rPr>
        <w:t xml:space="preserve">. </w:t>
      </w:r>
    </w:p>
    <w:p w:rsidR="008152C5" w:rsidRPr="002C668B" w:rsidRDefault="008152C5" w:rsidP="002A1C9D"/>
    <w:p w:rsidR="008152C5" w:rsidRPr="002C668B" w:rsidRDefault="008152C5" w:rsidP="002A1C9D">
      <w:pPr>
        <w:ind w:firstLine="1440"/>
      </w:pPr>
      <w:r w:rsidRPr="002C668B">
        <w:rPr>
          <w:color w:val="000000"/>
        </w:rPr>
        <w:t xml:space="preserve">No name mentioned </w:t>
      </w:r>
      <w:proofErr w:type="spellStart"/>
      <w:r w:rsidRPr="002C668B">
        <w:rPr>
          <w:color w:val="000000"/>
        </w:rPr>
        <w:t>Chpt</w:t>
      </w:r>
      <w:proofErr w:type="spellEnd"/>
      <w:r w:rsidRPr="002C668B">
        <w:rPr>
          <w:color w:val="000000"/>
        </w:rPr>
        <w:t>. 9:21. Mentions Gabriel.</w:t>
      </w:r>
    </w:p>
    <w:p w:rsidR="008152C5" w:rsidRPr="002C668B" w:rsidRDefault="008152C5" w:rsidP="002A1C9D"/>
    <w:p w:rsidR="008152C5" w:rsidRPr="002C668B" w:rsidRDefault="008152C5" w:rsidP="002A1C9D">
      <w:pPr>
        <w:ind w:firstLine="720"/>
      </w:pPr>
      <w:r w:rsidRPr="002C668B">
        <w:rPr>
          <w:b/>
          <w:bCs/>
          <w:color w:val="000000"/>
        </w:rPr>
        <w:t>2. Touched Daniel.</w:t>
      </w:r>
      <w:r w:rsidRPr="002C668B">
        <w:rPr>
          <w:color w:val="000000"/>
        </w:rPr>
        <w:t xml:space="preserve"> </w:t>
      </w:r>
    </w:p>
    <w:p w:rsidR="008152C5" w:rsidRPr="002C668B" w:rsidRDefault="008152C5" w:rsidP="002A1C9D"/>
    <w:p w:rsidR="008152C5" w:rsidRPr="002C668B" w:rsidRDefault="008152C5" w:rsidP="002A1C9D">
      <w:pPr>
        <w:ind w:firstLine="1440"/>
      </w:pPr>
      <w:proofErr w:type="gramStart"/>
      <w:r w:rsidRPr="002C668B">
        <w:rPr>
          <w:color w:val="000000"/>
        </w:rPr>
        <w:t>vs</w:t>
      </w:r>
      <w:proofErr w:type="gramEnd"/>
      <w:r w:rsidRPr="002C668B">
        <w:rPr>
          <w:color w:val="000000"/>
        </w:rPr>
        <w:t>. 10 " And, behold, an hand touched me"</w:t>
      </w:r>
    </w:p>
    <w:p w:rsidR="008152C5" w:rsidRPr="002C668B" w:rsidRDefault="008152C5" w:rsidP="002A1C9D"/>
    <w:p w:rsidR="008152C5" w:rsidRPr="002C668B" w:rsidRDefault="008152C5" w:rsidP="002A1C9D">
      <w:pPr>
        <w:ind w:left="1440" w:hanging="720"/>
      </w:pPr>
      <w:r w:rsidRPr="002C668B">
        <w:rPr>
          <w:b/>
          <w:bCs/>
          <w:color w:val="000000"/>
        </w:rPr>
        <w:t xml:space="preserve">3. Got Him on His Knees. </w:t>
      </w:r>
    </w:p>
    <w:p w:rsidR="008152C5" w:rsidRPr="002C668B" w:rsidRDefault="008152C5" w:rsidP="002A1C9D"/>
    <w:p w:rsidR="008152C5" w:rsidRPr="002C668B" w:rsidRDefault="008152C5" w:rsidP="002A1C9D">
      <w:pPr>
        <w:ind w:left="1440"/>
      </w:pPr>
      <w:r w:rsidRPr="002C668B">
        <w:rPr>
          <w:color w:val="000000"/>
        </w:rPr>
        <w:t>"Which set me upon my knees" It is easier to sleep them pray. Look at the disciples. If the Church ever gets on its feet -it will first get on its knees"</w:t>
      </w:r>
    </w:p>
    <w:p w:rsidR="008152C5" w:rsidRPr="002C668B" w:rsidRDefault="008152C5" w:rsidP="002A1C9D"/>
    <w:p w:rsidR="008152C5" w:rsidRPr="002C668B" w:rsidRDefault="008152C5" w:rsidP="002A1C9D">
      <w:pPr>
        <w:ind w:firstLine="720"/>
      </w:pPr>
      <w:r w:rsidRPr="002C668B">
        <w:rPr>
          <w:b/>
          <w:bCs/>
          <w:color w:val="000000"/>
        </w:rPr>
        <w:t xml:space="preserve">4. He Encouraged Daniel. </w:t>
      </w:r>
      <w:proofErr w:type="gramStart"/>
      <w:r w:rsidRPr="002C668B">
        <w:rPr>
          <w:b/>
          <w:bCs/>
          <w:color w:val="000000"/>
        </w:rPr>
        <w:t>vs. 11.</w:t>
      </w:r>
      <w:proofErr w:type="gramEnd"/>
    </w:p>
    <w:p w:rsidR="008152C5" w:rsidRPr="002C668B" w:rsidRDefault="008152C5" w:rsidP="002A1C9D"/>
    <w:p w:rsidR="008152C5" w:rsidRPr="002C668B" w:rsidRDefault="008152C5" w:rsidP="002A1C9D">
      <w:pPr>
        <w:ind w:firstLine="1440"/>
      </w:pPr>
      <w:r w:rsidRPr="002C668B">
        <w:rPr>
          <w:color w:val="000000"/>
        </w:rPr>
        <w:t xml:space="preserve">(1.) By </w:t>
      </w:r>
      <w:proofErr w:type="gramStart"/>
      <w:r w:rsidRPr="002C668B">
        <w:rPr>
          <w:color w:val="000000"/>
        </w:rPr>
        <w:t>Calling</w:t>
      </w:r>
      <w:proofErr w:type="gramEnd"/>
      <w:r w:rsidRPr="002C668B">
        <w:rPr>
          <w:color w:val="000000"/>
        </w:rPr>
        <w:t xml:space="preserve"> his name.</w:t>
      </w:r>
    </w:p>
    <w:p w:rsidR="008152C5" w:rsidRPr="002C668B" w:rsidRDefault="008152C5" w:rsidP="002A1C9D">
      <w:pPr>
        <w:ind w:firstLine="1440"/>
      </w:pPr>
      <w:r w:rsidRPr="002C668B">
        <w:rPr>
          <w:color w:val="000000"/>
        </w:rPr>
        <w:t>(2.) By the Words he spoke.</w:t>
      </w:r>
    </w:p>
    <w:p w:rsidR="008152C5" w:rsidRPr="002C668B" w:rsidRDefault="008152C5" w:rsidP="002A1C9D">
      <w:pPr>
        <w:ind w:firstLine="1440"/>
      </w:pPr>
      <w:r w:rsidRPr="002C668B">
        <w:rPr>
          <w:color w:val="000000"/>
        </w:rPr>
        <w:t>(3.) By the Effects of his words.</w:t>
      </w:r>
    </w:p>
    <w:p w:rsidR="008152C5" w:rsidRPr="002C668B" w:rsidRDefault="008152C5" w:rsidP="00E1753E">
      <w:pPr>
        <w:ind w:firstLine="1440"/>
        <w:rPr>
          <w:b/>
          <w:bCs/>
          <w:color w:val="000000"/>
          <w:sz w:val="64"/>
          <w:szCs w:val="64"/>
        </w:rPr>
      </w:pPr>
      <w:r w:rsidRPr="002C668B">
        <w:rPr>
          <w:color w:val="000000"/>
        </w:rPr>
        <w:t>(4.) By the Answer to his prayer. vs. 12</w:t>
      </w:r>
      <w:r w:rsidRPr="002C668B">
        <w:rPr>
          <w:b/>
          <w:bCs/>
          <w:color w:val="000000"/>
          <w:sz w:val="64"/>
          <w:szCs w:val="64"/>
        </w:rPr>
        <w:br w:type="page"/>
      </w:r>
    </w:p>
    <w:p w:rsidR="00323D59" w:rsidRPr="002C668B" w:rsidRDefault="0033291C" w:rsidP="00603BC6">
      <w:pPr>
        <w:pStyle w:val="Heading1"/>
      </w:pPr>
      <w:bookmarkStart w:id="70" w:name="_Toc245407440"/>
      <w:r>
        <w:lastRenderedPageBreak/>
        <w:t xml:space="preserve">Ch. 10b - </w:t>
      </w:r>
      <w:r w:rsidR="00323D59" w:rsidRPr="002C668B">
        <w:t>War in High Places</w:t>
      </w:r>
      <w:bookmarkEnd w:id="70"/>
    </w:p>
    <w:p w:rsidR="00323D59" w:rsidRPr="002C668B" w:rsidRDefault="00323D59" w:rsidP="007C204C">
      <w:pPr>
        <w:jc w:val="center"/>
      </w:pPr>
      <w:r w:rsidRPr="002C668B">
        <w:t>Dan. 10:12-21</w:t>
      </w:r>
    </w:p>
    <w:p w:rsidR="00323D59" w:rsidRPr="002C668B" w:rsidRDefault="00323D59" w:rsidP="002A1C9D">
      <w:pPr>
        <w:jc w:val="center"/>
      </w:pPr>
    </w:p>
    <w:p w:rsidR="00323D59" w:rsidRPr="002C668B" w:rsidRDefault="00323D59" w:rsidP="007C204C">
      <w:pPr>
        <w:jc w:val="center"/>
      </w:pPr>
      <w:r w:rsidRPr="002C668B">
        <w:rPr>
          <w:i/>
          <w:iCs/>
          <w:color w:val="000000"/>
        </w:rPr>
        <w:t xml:space="preserve">There are two epochs in Hebrew history. When angels are </w:t>
      </w:r>
      <w:proofErr w:type="gramStart"/>
      <w:r w:rsidRPr="002C668B">
        <w:rPr>
          <w:i/>
          <w:iCs/>
          <w:color w:val="000000"/>
        </w:rPr>
        <w:t>specially</w:t>
      </w:r>
      <w:proofErr w:type="gramEnd"/>
      <w:r w:rsidRPr="002C668B">
        <w:rPr>
          <w:i/>
          <w:iCs/>
          <w:color w:val="000000"/>
        </w:rPr>
        <w:t xml:space="preserve"> prominent.</w:t>
      </w:r>
    </w:p>
    <w:p w:rsidR="00323D59" w:rsidRPr="002C668B" w:rsidRDefault="00323D59" w:rsidP="002A1C9D"/>
    <w:p w:rsidR="00323D59" w:rsidRPr="007C204C" w:rsidRDefault="00323D59" w:rsidP="007C204C">
      <w:pPr>
        <w:ind w:left="360" w:hanging="360"/>
      </w:pPr>
      <w:r w:rsidRPr="007C204C">
        <w:rPr>
          <w:bCs/>
          <w:i/>
          <w:iCs/>
          <w:color w:val="000000"/>
        </w:rPr>
        <w:t xml:space="preserve">1. The time of the judges. </w:t>
      </w:r>
      <w:proofErr w:type="gramStart"/>
      <w:r w:rsidRPr="007C204C">
        <w:rPr>
          <w:bCs/>
          <w:i/>
          <w:iCs/>
          <w:color w:val="000000"/>
        </w:rPr>
        <w:t>Destitute of direct Revelation or prophetic guidance.</w:t>
      </w:r>
      <w:proofErr w:type="gramEnd"/>
    </w:p>
    <w:p w:rsidR="00323D59" w:rsidRPr="007C204C" w:rsidRDefault="00323D59" w:rsidP="007C204C">
      <w:pPr>
        <w:ind w:left="360" w:hanging="360"/>
      </w:pPr>
      <w:r w:rsidRPr="007C204C">
        <w:rPr>
          <w:bCs/>
          <w:i/>
          <w:iCs/>
          <w:color w:val="000000"/>
        </w:rPr>
        <w:t xml:space="preserve">2. The times of captivity. </w:t>
      </w:r>
      <w:proofErr w:type="gramStart"/>
      <w:r w:rsidRPr="007C204C">
        <w:rPr>
          <w:bCs/>
          <w:i/>
          <w:iCs/>
          <w:color w:val="000000"/>
        </w:rPr>
        <w:t>Under great stress and trial.</w:t>
      </w:r>
      <w:proofErr w:type="gramEnd"/>
      <w:r w:rsidRPr="007C204C">
        <w:rPr>
          <w:bCs/>
          <w:i/>
          <w:iCs/>
          <w:color w:val="000000"/>
        </w:rPr>
        <w:t xml:space="preserve"> The Angel speaks to Daniel - Words of encouragement. </w:t>
      </w:r>
      <w:proofErr w:type="gramStart"/>
      <w:r w:rsidRPr="007C204C">
        <w:rPr>
          <w:bCs/>
          <w:i/>
          <w:iCs/>
          <w:color w:val="000000"/>
        </w:rPr>
        <w:t>vs. 12.</w:t>
      </w:r>
      <w:proofErr w:type="gramEnd"/>
      <w:r w:rsidRPr="007C204C">
        <w:rPr>
          <w:bCs/>
          <w:i/>
          <w:iCs/>
          <w:color w:val="000000"/>
        </w:rPr>
        <w:t xml:space="preserve"> "Fear not Daniel" Perhaps the signs of terror were still manifested in </w:t>
      </w:r>
      <w:proofErr w:type="gramStart"/>
      <w:r w:rsidRPr="007C204C">
        <w:rPr>
          <w:bCs/>
          <w:i/>
          <w:iCs/>
          <w:color w:val="000000"/>
        </w:rPr>
        <w:t>Daniel,</w:t>
      </w:r>
      <w:proofErr w:type="gramEnd"/>
      <w:r w:rsidRPr="007C204C">
        <w:rPr>
          <w:bCs/>
          <w:i/>
          <w:iCs/>
          <w:color w:val="000000"/>
        </w:rPr>
        <w:t xml:space="preserve"> and the angel spoke encouragingly to him. </w:t>
      </w:r>
      <w:proofErr w:type="gramStart"/>
      <w:r w:rsidRPr="007C204C">
        <w:rPr>
          <w:bCs/>
          <w:i/>
          <w:iCs/>
          <w:color w:val="000000"/>
        </w:rPr>
        <w:t>vs. 19.</w:t>
      </w:r>
      <w:proofErr w:type="gramEnd"/>
      <w:r w:rsidRPr="007C204C">
        <w:rPr>
          <w:bCs/>
          <w:i/>
          <w:iCs/>
          <w:color w:val="000000"/>
        </w:rPr>
        <w:t xml:space="preserve"> "Peace be unto thee" "Be strong, yea, be strong" "When he had spoken unto me, I was strengthened."</w:t>
      </w:r>
    </w:p>
    <w:p w:rsidR="00323D59" w:rsidRPr="002C668B" w:rsidRDefault="00323D59" w:rsidP="002A1C9D"/>
    <w:p w:rsidR="00323D59" w:rsidRPr="002C668B" w:rsidRDefault="00323D59" w:rsidP="002A1C9D">
      <w:r w:rsidRPr="002C668B">
        <w:rPr>
          <w:b/>
          <w:bCs/>
          <w:color w:val="000000"/>
          <w:sz w:val="30"/>
          <w:szCs w:val="30"/>
        </w:rPr>
        <w:t xml:space="preserve">I. The Combatants - </w:t>
      </w:r>
    </w:p>
    <w:p w:rsidR="00323D59" w:rsidRPr="002C668B" w:rsidRDefault="00323D59" w:rsidP="002A1C9D"/>
    <w:p w:rsidR="00323D59" w:rsidRPr="002C668B" w:rsidRDefault="00323D59" w:rsidP="007A4439">
      <w:pPr>
        <w:pStyle w:val="Heading3"/>
        <w:numPr>
          <w:ilvl w:val="0"/>
          <w:numId w:val="63"/>
        </w:numPr>
      </w:pPr>
      <w:proofErr w:type="gramStart"/>
      <w:r w:rsidRPr="002C668B">
        <w:t>The Opponents.</w:t>
      </w:r>
      <w:proofErr w:type="gramEnd"/>
      <w:r w:rsidRPr="002C668B">
        <w:t xml:space="preserve"> </w:t>
      </w:r>
    </w:p>
    <w:p w:rsidR="00323D59" w:rsidRPr="002C668B" w:rsidRDefault="00323D59" w:rsidP="002A1C9D"/>
    <w:p w:rsidR="00323D59" w:rsidRPr="002C668B" w:rsidRDefault="00323D59" w:rsidP="007A4439">
      <w:pPr>
        <w:pStyle w:val="Heading4"/>
        <w:numPr>
          <w:ilvl w:val="0"/>
          <w:numId w:val="64"/>
        </w:numPr>
      </w:pPr>
      <w:r w:rsidRPr="007C204C">
        <w:rPr>
          <w:b/>
        </w:rPr>
        <w:t>They are Spiritual</w:t>
      </w:r>
      <w:r w:rsidRPr="002C668B">
        <w:t xml:space="preserve">. </w:t>
      </w:r>
      <w:proofErr w:type="gramStart"/>
      <w:r w:rsidRPr="002C668B">
        <w:t>vs. 13 "The Prince of the Kingdom of Persia." vs. 20.</w:t>
      </w:r>
      <w:proofErr w:type="gramEnd"/>
    </w:p>
    <w:p w:rsidR="00323D59" w:rsidRPr="002C668B" w:rsidRDefault="00323D59" w:rsidP="007C204C">
      <w:pPr>
        <w:ind w:firstLine="720"/>
      </w:pPr>
      <w:r w:rsidRPr="002C668B">
        <w:rPr>
          <w:color w:val="000000"/>
        </w:rPr>
        <w:t xml:space="preserve">"The Prince of </w:t>
      </w:r>
      <w:proofErr w:type="spellStart"/>
      <w:r w:rsidRPr="002C668B">
        <w:rPr>
          <w:color w:val="000000"/>
        </w:rPr>
        <w:t>Grecia</w:t>
      </w:r>
      <w:proofErr w:type="spellEnd"/>
      <w:r w:rsidRPr="002C668B">
        <w:rPr>
          <w:color w:val="000000"/>
        </w:rPr>
        <w:t>" Psa. 2:2 "The Kings of the earth."</w:t>
      </w:r>
      <w:r w:rsidR="007C204C">
        <w:t xml:space="preserve"> </w:t>
      </w:r>
      <w:r w:rsidRPr="002C668B">
        <w:rPr>
          <w:color w:val="000000"/>
        </w:rPr>
        <w:t>There is a spiritual king behind the earthly. Eph.6:12.</w:t>
      </w:r>
    </w:p>
    <w:p w:rsidR="00323D59" w:rsidRPr="002C668B" w:rsidRDefault="00323D59" w:rsidP="007C204C">
      <w:pPr>
        <w:ind w:firstLine="720"/>
      </w:pPr>
      <w:r w:rsidRPr="002C668B">
        <w:rPr>
          <w:color w:val="000000"/>
        </w:rPr>
        <w:t xml:space="preserve">"For we wrestle (fight- struggle-battle) not against flesh and blood - (contending only with physical opponents) but against powers, against the rulers of the darkness of this world, against spiritual wickedness in high places." </w:t>
      </w:r>
    </w:p>
    <w:p w:rsidR="00323D59" w:rsidRPr="002C668B" w:rsidRDefault="00323D59" w:rsidP="002A1C9D"/>
    <w:p w:rsidR="00323D59" w:rsidRPr="002C668B" w:rsidRDefault="00323D59" w:rsidP="007C204C">
      <w:pPr>
        <w:pStyle w:val="Heading4"/>
        <w:ind w:left="1080"/>
      </w:pPr>
      <w:r w:rsidRPr="007C204C">
        <w:rPr>
          <w:b/>
        </w:rPr>
        <w:t>They Are Numerous</w:t>
      </w:r>
      <w:r w:rsidRPr="002C668B">
        <w:t xml:space="preserve"> - </w:t>
      </w:r>
    </w:p>
    <w:p w:rsidR="00323D59" w:rsidRPr="002C668B" w:rsidRDefault="00323D59" w:rsidP="007C204C">
      <w:pPr>
        <w:ind w:firstLine="720"/>
      </w:pPr>
      <w:r w:rsidRPr="002C668B">
        <w:rPr>
          <w:color w:val="000000"/>
        </w:rPr>
        <w:t>There are many ranks of evil which are leagued against us under the leadership of Satan. These evil spirits have a hierarchy of different orders and di</w:t>
      </w:r>
      <w:r w:rsidR="007C204C">
        <w:rPr>
          <w:color w:val="000000"/>
        </w:rPr>
        <w:t xml:space="preserve">fferent ranks. "Principalities, Powers, </w:t>
      </w:r>
      <w:r w:rsidRPr="002C668B">
        <w:rPr>
          <w:color w:val="000000"/>
        </w:rPr>
        <w:t>Rulers of the darkness of th</w:t>
      </w:r>
      <w:r w:rsidR="007C204C">
        <w:rPr>
          <w:color w:val="000000"/>
        </w:rPr>
        <w:t>is world, Spiritual wickedness.</w:t>
      </w:r>
      <w:r w:rsidRPr="002C668B">
        <w:rPr>
          <w:color w:val="000000"/>
        </w:rPr>
        <w:t>"</w:t>
      </w:r>
    </w:p>
    <w:p w:rsidR="00323D59" w:rsidRPr="002C668B" w:rsidRDefault="00323D59" w:rsidP="002A1C9D"/>
    <w:p w:rsidR="00323D59" w:rsidRPr="002C668B" w:rsidRDefault="00323D59" w:rsidP="007C204C">
      <w:pPr>
        <w:pStyle w:val="Heading4"/>
        <w:ind w:left="1080"/>
      </w:pPr>
      <w:r w:rsidRPr="007C204C">
        <w:rPr>
          <w:b/>
        </w:rPr>
        <w:t>They Are Deceiving</w:t>
      </w:r>
      <w:r w:rsidRPr="002C668B">
        <w:t xml:space="preserve"> -</w:t>
      </w:r>
    </w:p>
    <w:p w:rsidR="00323D59" w:rsidRDefault="00323D59" w:rsidP="007C204C">
      <w:pPr>
        <w:ind w:firstLine="720"/>
        <w:rPr>
          <w:color w:val="000000"/>
        </w:rPr>
      </w:pPr>
      <w:r w:rsidRPr="002C668B">
        <w:rPr>
          <w:color w:val="000000"/>
        </w:rPr>
        <w:t xml:space="preserve">Gen. 3:1 "The serpent was more </w:t>
      </w:r>
      <w:proofErr w:type="spellStart"/>
      <w:r w:rsidRPr="002C668B">
        <w:rPr>
          <w:color w:val="000000"/>
        </w:rPr>
        <w:t>subtil</w:t>
      </w:r>
      <w:proofErr w:type="spellEnd"/>
      <w:r w:rsidRPr="002C668B">
        <w:rPr>
          <w:color w:val="000000"/>
        </w:rPr>
        <w:t xml:space="preserve"> than any beast of the field."</w:t>
      </w:r>
      <w:r w:rsidR="007C204C">
        <w:t xml:space="preserve"> </w:t>
      </w:r>
      <w:r w:rsidRPr="002C668B">
        <w:rPr>
          <w:color w:val="000000"/>
        </w:rPr>
        <w:t xml:space="preserve">I Tim. 4:1 "now the Spirit </w:t>
      </w:r>
      <w:proofErr w:type="spellStart"/>
      <w:r w:rsidRPr="002C668B">
        <w:rPr>
          <w:color w:val="000000"/>
        </w:rPr>
        <w:t>speaketh</w:t>
      </w:r>
      <w:proofErr w:type="spellEnd"/>
      <w:r w:rsidRPr="002C668B">
        <w:rPr>
          <w:color w:val="000000"/>
        </w:rPr>
        <w:t xml:space="preserve"> expressly, that in the latter times some shall depart from the faith, giving heed to seducing spirits, and doctrines of devils." II Tim. 3:13 "But evil men and seducers shall wax worse and worse, deceiving, and being deceived." </w:t>
      </w:r>
    </w:p>
    <w:p w:rsidR="007C204C" w:rsidRPr="002C668B" w:rsidRDefault="007C204C" w:rsidP="007C204C">
      <w:pPr>
        <w:ind w:firstLine="720"/>
      </w:pPr>
    </w:p>
    <w:p w:rsidR="00323D59" w:rsidRPr="002C668B" w:rsidRDefault="00323D59" w:rsidP="007C204C">
      <w:pPr>
        <w:pStyle w:val="Heading3"/>
      </w:pPr>
      <w:r w:rsidRPr="002C668B">
        <w:t xml:space="preserve"> The Proponents -</w:t>
      </w:r>
    </w:p>
    <w:p w:rsidR="00323D59" w:rsidRPr="002C668B" w:rsidRDefault="00323D59" w:rsidP="002A1C9D"/>
    <w:p w:rsidR="00323D59" w:rsidRPr="002C668B" w:rsidRDefault="00323D59" w:rsidP="007A4439">
      <w:pPr>
        <w:pStyle w:val="Heading4"/>
        <w:numPr>
          <w:ilvl w:val="0"/>
          <w:numId w:val="65"/>
        </w:numPr>
      </w:pPr>
      <w:r w:rsidRPr="007C204C">
        <w:rPr>
          <w:b/>
        </w:rPr>
        <w:t>The Angels</w:t>
      </w:r>
      <w:r w:rsidRPr="002C668B">
        <w:t xml:space="preserve">, vs. 13 </w:t>
      </w:r>
    </w:p>
    <w:p w:rsidR="00323D59" w:rsidRPr="002C668B" w:rsidRDefault="00323D59" w:rsidP="007C204C">
      <w:pPr>
        <w:ind w:firstLine="720"/>
      </w:pPr>
      <w:r w:rsidRPr="002C668B">
        <w:rPr>
          <w:color w:val="000000"/>
        </w:rPr>
        <w:t xml:space="preserve">"Michael, one of the chief princes, came to help me." Gabriel. Heb. 1:14. "Are they not all ministering spirits, sent forth to minister for them who shall be heirs of salvation." </w:t>
      </w:r>
    </w:p>
    <w:p w:rsidR="00323D59" w:rsidRPr="002C668B" w:rsidRDefault="00323D59" w:rsidP="002A1C9D"/>
    <w:p w:rsidR="00323D59" w:rsidRPr="002C668B" w:rsidRDefault="00323D59" w:rsidP="002A1C9D">
      <w:pPr>
        <w:pStyle w:val="Heading4"/>
        <w:ind w:left="1080"/>
      </w:pPr>
      <w:r w:rsidRPr="007C204C">
        <w:rPr>
          <w:b/>
        </w:rPr>
        <w:t>Gabriel</w:t>
      </w:r>
      <w:r w:rsidRPr="002C668B">
        <w:t>- vs. 18</w:t>
      </w:r>
    </w:p>
    <w:p w:rsidR="00323D59" w:rsidRPr="002C668B" w:rsidRDefault="00323D59" w:rsidP="007C204C">
      <w:pPr>
        <w:ind w:firstLine="720"/>
      </w:pPr>
      <w:r w:rsidRPr="002C668B">
        <w:rPr>
          <w:color w:val="000000"/>
        </w:rPr>
        <w:t xml:space="preserve">"Then there came again and touched me one like the appearance of a man, and he strengthened me." Psa. 91:11; Heb. 13:5 "He hath said, I will never leave thee, nor forsake thee." </w:t>
      </w:r>
    </w:p>
    <w:p w:rsidR="00323D59" w:rsidRPr="002C668B" w:rsidRDefault="00323D59" w:rsidP="002A1C9D">
      <w:r w:rsidRPr="002C668B">
        <w:rPr>
          <w:b/>
          <w:bCs/>
          <w:color w:val="000000"/>
          <w:sz w:val="30"/>
          <w:szCs w:val="30"/>
        </w:rPr>
        <w:lastRenderedPageBreak/>
        <w:t xml:space="preserve">II. The Length of </w:t>
      </w:r>
      <w:proofErr w:type="gramStart"/>
      <w:r w:rsidRPr="002C668B">
        <w:rPr>
          <w:b/>
          <w:bCs/>
          <w:color w:val="000000"/>
          <w:sz w:val="30"/>
          <w:szCs w:val="30"/>
        </w:rPr>
        <w:t>The</w:t>
      </w:r>
      <w:proofErr w:type="gramEnd"/>
      <w:r w:rsidRPr="002C668B">
        <w:rPr>
          <w:b/>
          <w:bCs/>
          <w:color w:val="000000"/>
          <w:sz w:val="30"/>
          <w:szCs w:val="30"/>
        </w:rPr>
        <w:t xml:space="preserve"> Battle -</w:t>
      </w:r>
    </w:p>
    <w:p w:rsidR="00323D59" w:rsidRPr="002C668B" w:rsidRDefault="00323D59" w:rsidP="002A1C9D"/>
    <w:p w:rsidR="00323D59" w:rsidRPr="002C668B" w:rsidRDefault="00323D59" w:rsidP="002A1C9D">
      <w:pPr>
        <w:ind w:firstLine="720"/>
      </w:pPr>
      <w:r w:rsidRPr="002C668B">
        <w:rPr>
          <w:color w:val="000000"/>
        </w:rPr>
        <w:t>vs. 13 "Withstood me one and twenty days."</w:t>
      </w:r>
    </w:p>
    <w:p w:rsidR="00323D59" w:rsidRPr="002C668B" w:rsidRDefault="00323D59" w:rsidP="002A1C9D"/>
    <w:p w:rsidR="00323D59" w:rsidRPr="002C668B" w:rsidRDefault="00323D59" w:rsidP="002A1C9D">
      <w:pPr>
        <w:ind w:left="2160" w:hanging="720"/>
      </w:pPr>
      <w:r w:rsidRPr="002C668B">
        <w:rPr>
          <w:b/>
          <w:bCs/>
          <w:color w:val="000000"/>
        </w:rPr>
        <w:t>1. From the Time Daniel started to pray. vs. 12</w:t>
      </w:r>
    </w:p>
    <w:p w:rsidR="00323D59" w:rsidRPr="002C668B" w:rsidRDefault="00323D59" w:rsidP="002A1C9D"/>
    <w:p w:rsidR="00323D59" w:rsidRPr="002C668B" w:rsidRDefault="00323D59" w:rsidP="002A1C9D">
      <w:pPr>
        <w:ind w:firstLine="2160"/>
      </w:pPr>
      <w:r w:rsidRPr="002C668B">
        <w:rPr>
          <w:color w:val="000000"/>
        </w:rPr>
        <w:t xml:space="preserve">"From the first day that thou didst set </w:t>
      </w:r>
      <w:proofErr w:type="spellStart"/>
      <w:r w:rsidRPr="002C668B">
        <w:rPr>
          <w:color w:val="000000"/>
        </w:rPr>
        <w:t>thine</w:t>
      </w:r>
      <w:proofErr w:type="spellEnd"/>
      <w:r w:rsidRPr="002C668B">
        <w:rPr>
          <w:color w:val="000000"/>
        </w:rPr>
        <w:t xml:space="preserve"> heart to understand"</w:t>
      </w:r>
    </w:p>
    <w:p w:rsidR="00323D59" w:rsidRPr="002C668B" w:rsidRDefault="00323D59" w:rsidP="002A1C9D"/>
    <w:p w:rsidR="00323D59" w:rsidRPr="002C668B" w:rsidRDefault="00323D59" w:rsidP="002A1C9D">
      <w:pPr>
        <w:ind w:left="2160" w:hanging="720"/>
      </w:pPr>
      <w:r w:rsidRPr="002C668B">
        <w:rPr>
          <w:b/>
          <w:bCs/>
          <w:color w:val="000000"/>
        </w:rPr>
        <w:t>2. For twenty one days "Withstood me" vs. 13</w:t>
      </w:r>
    </w:p>
    <w:p w:rsidR="00323D59" w:rsidRPr="002C668B" w:rsidRDefault="00323D59" w:rsidP="002A1C9D"/>
    <w:p w:rsidR="00323D59" w:rsidRPr="002C668B" w:rsidRDefault="00323D59" w:rsidP="002A1C9D">
      <w:pPr>
        <w:ind w:left="2160"/>
      </w:pPr>
      <w:r w:rsidRPr="002C668B">
        <w:rPr>
          <w:color w:val="000000"/>
        </w:rPr>
        <w:t xml:space="preserve">Remember the devil sends his workers to intercept the messenger of </w:t>
      </w:r>
      <w:proofErr w:type="gramStart"/>
      <w:r w:rsidRPr="002C668B">
        <w:rPr>
          <w:color w:val="000000"/>
        </w:rPr>
        <w:t>God, that</w:t>
      </w:r>
      <w:proofErr w:type="gramEnd"/>
      <w:r w:rsidRPr="002C668B">
        <w:rPr>
          <w:color w:val="000000"/>
        </w:rPr>
        <w:t xml:space="preserve"> is coming with the answer to your prayer. Keep praying -the answer is on the way - though it tarry </w:t>
      </w:r>
      <w:proofErr w:type="gramStart"/>
      <w:r w:rsidRPr="002C668B">
        <w:rPr>
          <w:color w:val="000000"/>
        </w:rPr>
        <w:t>wait</w:t>
      </w:r>
      <w:proofErr w:type="gramEnd"/>
      <w:r w:rsidRPr="002C668B">
        <w:rPr>
          <w:color w:val="000000"/>
        </w:rPr>
        <w:t xml:space="preserve"> for it.</w:t>
      </w:r>
    </w:p>
    <w:p w:rsidR="00323D59" w:rsidRPr="002C668B" w:rsidRDefault="00323D59" w:rsidP="002A1C9D"/>
    <w:p w:rsidR="00323D59" w:rsidRPr="002C668B" w:rsidRDefault="00323D59" w:rsidP="002A1C9D">
      <w:r w:rsidRPr="002C668B">
        <w:rPr>
          <w:b/>
          <w:bCs/>
          <w:color w:val="000000"/>
          <w:sz w:val="30"/>
          <w:szCs w:val="30"/>
        </w:rPr>
        <w:t xml:space="preserve">III. The Cause of </w:t>
      </w:r>
      <w:proofErr w:type="gramStart"/>
      <w:r w:rsidRPr="002C668B">
        <w:rPr>
          <w:b/>
          <w:bCs/>
          <w:color w:val="000000"/>
          <w:sz w:val="30"/>
          <w:szCs w:val="30"/>
        </w:rPr>
        <w:t>The</w:t>
      </w:r>
      <w:proofErr w:type="gramEnd"/>
      <w:r w:rsidRPr="002C668B">
        <w:rPr>
          <w:b/>
          <w:bCs/>
          <w:color w:val="000000"/>
          <w:sz w:val="30"/>
          <w:szCs w:val="30"/>
        </w:rPr>
        <w:t xml:space="preserve"> Battle.</w:t>
      </w:r>
    </w:p>
    <w:p w:rsidR="00323D59" w:rsidRPr="002C668B" w:rsidRDefault="00323D59" w:rsidP="002A1C9D"/>
    <w:p w:rsidR="00323D59" w:rsidRPr="002C668B" w:rsidRDefault="00323D59" w:rsidP="002A1C9D">
      <w:pPr>
        <w:ind w:firstLine="720"/>
      </w:pPr>
      <w:r w:rsidRPr="002C668B">
        <w:rPr>
          <w:color w:val="000000"/>
        </w:rPr>
        <w:t>Hell wants to keep people in ignorance. Keep them bound -keep them in unbelief.</w:t>
      </w:r>
    </w:p>
    <w:p w:rsidR="00323D59" w:rsidRPr="002C668B" w:rsidRDefault="00323D59" w:rsidP="002A1C9D"/>
    <w:p w:rsidR="00323D59" w:rsidRPr="002C668B" w:rsidRDefault="00323D59" w:rsidP="002A1C9D">
      <w:pPr>
        <w:ind w:firstLine="1440"/>
      </w:pPr>
      <w:r w:rsidRPr="002C668B">
        <w:rPr>
          <w:b/>
          <w:bCs/>
          <w:color w:val="000000"/>
        </w:rPr>
        <w:t>1. The Revelation of God's Secrets, vs. 14</w:t>
      </w:r>
    </w:p>
    <w:p w:rsidR="00323D59" w:rsidRPr="002C668B" w:rsidRDefault="00323D59" w:rsidP="002A1C9D"/>
    <w:p w:rsidR="00323D59" w:rsidRPr="002C668B" w:rsidRDefault="00323D59" w:rsidP="002A1C9D">
      <w:pPr>
        <w:ind w:firstLine="2160"/>
      </w:pPr>
      <w:r w:rsidRPr="002C668B">
        <w:rPr>
          <w:color w:val="000000"/>
        </w:rPr>
        <w:t>"I am come to make thee understand."</w:t>
      </w:r>
    </w:p>
    <w:p w:rsidR="00323D59" w:rsidRPr="002C668B" w:rsidRDefault="00323D59" w:rsidP="002A1C9D"/>
    <w:p w:rsidR="00323D59" w:rsidRPr="002C668B" w:rsidRDefault="00323D59" w:rsidP="002A1C9D">
      <w:pPr>
        <w:ind w:left="2160" w:hanging="720"/>
      </w:pPr>
      <w:r w:rsidRPr="002C668B">
        <w:rPr>
          <w:b/>
          <w:bCs/>
          <w:color w:val="000000"/>
        </w:rPr>
        <w:t>2. The Revelation of the Future. vs. 14</w:t>
      </w:r>
      <w:r w:rsidRPr="002C668B">
        <w:rPr>
          <w:color w:val="000000"/>
        </w:rPr>
        <w:t xml:space="preserve"> </w:t>
      </w:r>
    </w:p>
    <w:p w:rsidR="00323D59" w:rsidRPr="002C668B" w:rsidRDefault="00323D59" w:rsidP="002A1C9D"/>
    <w:p w:rsidR="00323D59" w:rsidRPr="002C668B" w:rsidRDefault="00323D59" w:rsidP="002A1C9D">
      <w:pPr>
        <w:ind w:firstLine="2160"/>
      </w:pPr>
      <w:r w:rsidRPr="002C668B">
        <w:rPr>
          <w:color w:val="000000"/>
        </w:rPr>
        <w:t xml:space="preserve">"What shall befall thy people in the latter </w:t>
      </w:r>
      <w:proofErr w:type="gramStart"/>
      <w:r w:rsidRPr="002C668B">
        <w:rPr>
          <w:color w:val="000000"/>
        </w:rPr>
        <w:t>days.</w:t>
      </w:r>
      <w:proofErr w:type="gramEnd"/>
      <w:r w:rsidRPr="002C668B">
        <w:rPr>
          <w:color w:val="000000"/>
        </w:rPr>
        <w:t>"</w:t>
      </w:r>
    </w:p>
    <w:p w:rsidR="00323D59" w:rsidRPr="002C668B" w:rsidRDefault="00323D59" w:rsidP="002A1C9D"/>
    <w:p w:rsidR="00323D59" w:rsidRPr="002C668B" w:rsidRDefault="00323D59" w:rsidP="002A1C9D">
      <w:pPr>
        <w:ind w:left="2160" w:hanging="720"/>
      </w:pPr>
      <w:r w:rsidRPr="002C668B">
        <w:rPr>
          <w:b/>
          <w:bCs/>
          <w:color w:val="000000"/>
        </w:rPr>
        <w:t>3. The Revelation of Truth, vs. 21</w:t>
      </w:r>
      <w:r w:rsidRPr="002C668B">
        <w:rPr>
          <w:color w:val="000000"/>
        </w:rPr>
        <w:t xml:space="preserve"> </w:t>
      </w:r>
    </w:p>
    <w:p w:rsidR="00323D59" w:rsidRPr="002C668B" w:rsidRDefault="00323D59" w:rsidP="002A1C9D"/>
    <w:p w:rsidR="00323D59" w:rsidRPr="002C668B" w:rsidRDefault="00323D59" w:rsidP="002A1C9D">
      <w:pPr>
        <w:ind w:left="2160"/>
      </w:pPr>
      <w:r w:rsidRPr="002C668B">
        <w:rPr>
          <w:color w:val="000000"/>
        </w:rPr>
        <w:t xml:space="preserve">"I will </w:t>
      </w:r>
      <w:proofErr w:type="spellStart"/>
      <w:r w:rsidRPr="002C668B">
        <w:rPr>
          <w:color w:val="000000"/>
        </w:rPr>
        <w:t>shew</w:t>
      </w:r>
      <w:proofErr w:type="spellEnd"/>
      <w:r w:rsidRPr="002C668B">
        <w:rPr>
          <w:color w:val="000000"/>
        </w:rPr>
        <w:t xml:space="preserve"> thee that which is noted in the scripture of truth." Jesus said </w:t>
      </w:r>
      <w:proofErr w:type="gramStart"/>
      <w:r w:rsidRPr="002C668B">
        <w:rPr>
          <w:color w:val="000000"/>
        </w:rPr>
        <w:t>Ye</w:t>
      </w:r>
      <w:proofErr w:type="gramEnd"/>
      <w:r w:rsidRPr="002C668B">
        <w:rPr>
          <w:color w:val="000000"/>
        </w:rPr>
        <w:t xml:space="preserve"> shall know the truth and the truth shall make you free." The Adversary wants to keep us from the truth. Paul was given a thorn -because of abundance of revelation. </w:t>
      </w:r>
    </w:p>
    <w:p w:rsidR="00323D59" w:rsidRPr="002C668B" w:rsidRDefault="00323D59" w:rsidP="002A1C9D"/>
    <w:p w:rsidR="00323D59" w:rsidRPr="002C668B" w:rsidRDefault="00323D59" w:rsidP="002A1C9D">
      <w:r w:rsidRPr="002C668B">
        <w:rPr>
          <w:b/>
          <w:bCs/>
          <w:color w:val="000000"/>
          <w:sz w:val="30"/>
          <w:szCs w:val="30"/>
        </w:rPr>
        <w:t>IV. The Consequence of the Battle.</w:t>
      </w:r>
    </w:p>
    <w:p w:rsidR="00323D59" w:rsidRPr="002C668B" w:rsidRDefault="00323D59" w:rsidP="002A1C9D"/>
    <w:p w:rsidR="00323D59" w:rsidRPr="002C668B" w:rsidRDefault="00323D59" w:rsidP="007C204C">
      <w:pPr>
        <w:ind w:firstLine="720"/>
      </w:pPr>
      <w:r w:rsidRPr="002C668B">
        <w:rPr>
          <w:b/>
          <w:bCs/>
          <w:color w:val="000000"/>
        </w:rPr>
        <w:t>1. Daniel was Victorious -</w:t>
      </w:r>
      <w:r w:rsidR="007C204C">
        <w:t xml:space="preserve"> </w:t>
      </w:r>
      <w:r w:rsidRPr="002C668B">
        <w:rPr>
          <w:color w:val="000000"/>
        </w:rPr>
        <w:t>He p</w:t>
      </w:r>
      <w:r w:rsidR="007C204C">
        <w:rPr>
          <w:color w:val="000000"/>
        </w:rPr>
        <w:t xml:space="preserve">rayed through vs. </w:t>
      </w:r>
      <w:proofErr w:type="gramStart"/>
      <w:r w:rsidR="007C204C">
        <w:rPr>
          <w:color w:val="000000"/>
        </w:rPr>
        <w:t xml:space="preserve">12 </w:t>
      </w:r>
      <w:r w:rsidRPr="002C668B">
        <w:rPr>
          <w:color w:val="000000"/>
        </w:rPr>
        <w:t xml:space="preserve"> He</w:t>
      </w:r>
      <w:proofErr w:type="gramEnd"/>
      <w:r w:rsidRPr="002C668B">
        <w:rPr>
          <w:color w:val="000000"/>
        </w:rPr>
        <w:t xml:space="preserve"> received the answer.</w:t>
      </w:r>
    </w:p>
    <w:p w:rsidR="00323D59" w:rsidRPr="002C668B" w:rsidRDefault="00323D59" w:rsidP="002A1C9D">
      <w:pPr>
        <w:ind w:firstLine="720"/>
      </w:pPr>
      <w:r w:rsidRPr="002C668B">
        <w:rPr>
          <w:b/>
          <w:bCs/>
          <w:color w:val="000000"/>
        </w:rPr>
        <w:t>2. The Angel was Victorious.</w:t>
      </w:r>
      <w:r w:rsidRPr="002C668B">
        <w:rPr>
          <w:color w:val="000000"/>
        </w:rPr>
        <w:t xml:space="preserve"> Would he have gotten through if Daniel gave up?</w:t>
      </w:r>
    </w:p>
    <w:p w:rsidR="00323D59" w:rsidRPr="002C668B" w:rsidRDefault="00323D59" w:rsidP="002A1C9D">
      <w:pPr>
        <w:ind w:firstLine="720"/>
      </w:pPr>
      <w:r w:rsidRPr="002C668B">
        <w:rPr>
          <w:b/>
          <w:bCs/>
          <w:color w:val="000000"/>
        </w:rPr>
        <w:t>3. The Enemy was Defeated,</w:t>
      </w:r>
      <w:r w:rsidRPr="002C668B">
        <w:rPr>
          <w:color w:val="000000"/>
        </w:rPr>
        <w:t xml:space="preserve"> "Resist the devil and he will flee from you." </w:t>
      </w:r>
    </w:p>
    <w:p w:rsidR="00323D59" w:rsidRPr="002C668B" w:rsidRDefault="00323D59" w:rsidP="002A1C9D">
      <w:pPr>
        <w:ind w:firstLine="720"/>
      </w:pPr>
      <w:r w:rsidRPr="002C668B">
        <w:rPr>
          <w:b/>
          <w:bCs/>
          <w:color w:val="000000"/>
        </w:rPr>
        <w:t>4. God's Kingdom Advanced.</w:t>
      </w:r>
      <w:r w:rsidRPr="002C668B">
        <w:rPr>
          <w:color w:val="000000"/>
        </w:rPr>
        <w:t xml:space="preserve"> What if Daniel had failed?</w:t>
      </w:r>
    </w:p>
    <w:p w:rsidR="00323D59" w:rsidRPr="002C668B" w:rsidRDefault="00323D59" w:rsidP="002A1C9D">
      <w:pPr>
        <w:rPr>
          <w:sz w:val="36"/>
        </w:rPr>
      </w:pPr>
      <w:r w:rsidRPr="002C668B">
        <w:rPr>
          <w:sz w:val="36"/>
        </w:rPr>
        <w:br w:type="page"/>
      </w:r>
    </w:p>
    <w:p w:rsidR="00550382" w:rsidRPr="002C668B" w:rsidRDefault="0033291C" w:rsidP="00550382">
      <w:pPr>
        <w:pStyle w:val="Heading1"/>
      </w:pPr>
      <w:bookmarkStart w:id="71" w:name="_Toc245407441"/>
      <w:r>
        <w:lastRenderedPageBreak/>
        <w:t xml:space="preserve">Ch. 11 - </w:t>
      </w:r>
      <w:r w:rsidR="00550382" w:rsidRPr="002C668B">
        <w:t>Conflict of the Kings</w:t>
      </w:r>
      <w:bookmarkEnd w:id="71"/>
    </w:p>
    <w:p w:rsidR="00550382" w:rsidRPr="002C668B" w:rsidRDefault="00550382" w:rsidP="0033291C">
      <w:pPr>
        <w:jc w:val="center"/>
      </w:pPr>
      <w:r w:rsidRPr="002C668B">
        <w:t>Daniel 11:1-45</w:t>
      </w:r>
    </w:p>
    <w:p w:rsidR="00550382" w:rsidRPr="002C668B" w:rsidRDefault="00550382" w:rsidP="00550382">
      <w:pPr>
        <w:jc w:val="center"/>
      </w:pPr>
    </w:p>
    <w:p w:rsidR="00550382" w:rsidRPr="002C668B" w:rsidRDefault="00550382" w:rsidP="00550382">
      <w:r w:rsidRPr="002C668B">
        <w:rPr>
          <w:b/>
          <w:bCs/>
          <w:color w:val="000000"/>
          <w:sz w:val="30"/>
          <w:szCs w:val="30"/>
        </w:rPr>
        <w:t>I. The Vision of the Kings in Conflict -</w:t>
      </w:r>
    </w:p>
    <w:p w:rsidR="00550382" w:rsidRPr="002C668B" w:rsidRDefault="00550382" w:rsidP="00550382"/>
    <w:p w:rsidR="00550382" w:rsidRPr="002C668B" w:rsidRDefault="00550382" w:rsidP="00550382">
      <w:pPr>
        <w:ind w:firstLine="720"/>
      </w:pPr>
      <w:r w:rsidRPr="002C668B">
        <w:rPr>
          <w:b/>
          <w:bCs/>
          <w:color w:val="000000"/>
        </w:rPr>
        <w:t>1. The time of the Vision - vs. 1</w:t>
      </w:r>
    </w:p>
    <w:p w:rsidR="00550382" w:rsidRPr="002C668B" w:rsidRDefault="00550382" w:rsidP="0049390F">
      <w:r w:rsidRPr="002C668B">
        <w:rPr>
          <w:color w:val="000000"/>
        </w:rPr>
        <w:t>“In the first year of Darius the Mede”</w:t>
      </w:r>
    </w:p>
    <w:p w:rsidR="00550382" w:rsidRPr="002C668B" w:rsidRDefault="00550382" w:rsidP="00550382"/>
    <w:p w:rsidR="00550382" w:rsidRPr="002C668B" w:rsidRDefault="00550382" w:rsidP="00550382">
      <w:pPr>
        <w:ind w:firstLine="720"/>
      </w:pPr>
      <w:r w:rsidRPr="002C668B">
        <w:rPr>
          <w:b/>
          <w:bCs/>
          <w:color w:val="000000"/>
        </w:rPr>
        <w:t xml:space="preserve">2. The Meaning of the Vision - </w:t>
      </w:r>
    </w:p>
    <w:p w:rsidR="00550382" w:rsidRPr="002C668B" w:rsidRDefault="00550382" w:rsidP="0049390F">
      <w:r w:rsidRPr="002C668B">
        <w:rPr>
          <w:color w:val="000000"/>
        </w:rPr>
        <w:t>The vision is divided into two parts.</w:t>
      </w:r>
    </w:p>
    <w:p w:rsidR="00550382" w:rsidRPr="002C668B" w:rsidRDefault="00550382" w:rsidP="00550382"/>
    <w:p w:rsidR="00550382" w:rsidRPr="002C668B" w:rsidRDefault="00550382" w:rsidP="00550382">
      <w:pPr>
        <w:ind w:left="2880" w:hanging="720"/>
      </w:pPr>
      <w:r w:rsidRPr="002C668B">
        <w:rPr>
          <w:color w:val="000000"/>
        </w:rPr>
        <w:t xml:space="preserve">(1.) Israel before Christ’s First Advent. </w:t>
      </w:r>
    </w:p>
    <w:p w:rsidR="00550382" w:rsidRPr="002C668B" w:rsidRDefault="00550382" w:rsidP="0049390F">
      <w:pPr>
        <w:ind w:firstLine="720"/>
      </w:pPr>
      <w:r w:rsidRPr="002C668B">
        <w:rPr>
          <w:color w:val="000000"/>
        </w:rPr>
        <w:t>Events prophesied of concerning the Grecian period up to Antiochus Epiphanies, his persecution of the Jews. Daniel 11:2-35.</w:t>
      </w:r>
    </w:p>
    <w:p w:rsidR="00550382" w:rsidRPr="002C668B" w:rsidRDefault="00550382" w:rsidP="00550382"/>
    <w:p w:rsidR="00550382" w:rsidRPr="002C668B" w:rsidRDefault="00550382" w:rsidP="00550382">
      <w:pPr>
        <w:ind w:firstLine="2160"/>
      </w:pPr>
      <w:r w:rsidRPr="002C668B">
        <w:rPr>
          <w:color w:val="000000"/>
        </w:rPr>
        <w:t xml:space="preserve">(2.) Israel before Christ’s Second Advent. </w:t>
      </w:r>
    </w:p>
    <w:p w:rsidR="00550382" w:rsidRPr="002C668B" w:rsidRDefault="0049390F" w:rsidP="0049390F">
      <w:pPr>
        <w:ind w:firstLine="720"/>
      </w:pPr>
      <w:r>
        <w:rPr>
          <w:color w:val="000000"/>
        </w:rPr>
        <w:t>End-time events prophesied</w:t>
      </w:r>
      <w:r w:rsidR="00550382" w:rsidRPr="002C668B">
        <w:rPr>
          <w:color w:val="000000"/>
        </w:rPr>
        <w:t xml:space="preserve"> with the Anti-</w:t>
      </w:r>
      <w:proofErr w:type="spellStart"/>
      <w:r w:rsidR="00550382" w:rsidRPr="002C668B">
        <w:rPr>
          <w:color w:val="000000"/>
        </w:rPr>
        <w:t>christ</w:t>
      </w:r>
      <w:proofErr w:type="spellEnd"/>
      <w:r w:rsidR="00550382" w:rsidRPr="002C668B">
        <w:rPr>
          <w:color w:val="000000"/>
        </w:rPr>
        <w:t xml:space="preserve"> </w:t>
      </w:r>
      <w:r>
        <w:rPr>
          <w:color w:val="000000"/>
        </w:rPr>
        <w:t>prominent</w:t>
      </w:r>
      <w:r w:rsidR="00550382" w:rsidRPr="002C668B">
        <w:rPr>
          <w:color w:val="000000"/>
        </w:rPr>
        <w:t>. Daniel 11:36-12:3.</w:t>
      </w:r>
    </w:p>
    <w:p w:rsidR="00550382" w:rsidRPr="002C668B" w:rsidRDefault="00550382" w:rsidP="00550382"/>
    <w:p w:rsidR="00550382" w:rsidRPr="002C668B" w:rsidRDefault="00550382" w:rsidP="00550382">
      <w:pPr>
        <w:ind w:firstLine="720"/>
      </w:pPr>
      <w:r w:rsidRPr="002C668B">
        <w:rPr>
          <w:b/>
          <w:bCs/>
          <w:color w:val="000000"/>
        </w:rPr>
        <w:t>3. The main events of the Vision -</w:t>
      </w:r>
    </w:p>
    <w:p w:rsidR="00550382" w:rsidRPr="002C668B" w:rsidRDefault="00550382" w:rsidP="00550382"/>
    <w:p w:rsidR="00550382" w:rsidRPr="002C668B" w:rsidRDefault="00550382" w:rsidP="00550382">
      <w:pPr>
        <w:ind w:firstLine="2160"/>
      </w:pPr>
      <w:r w:rsidRPr="002C668B">
        <w:rPr>
          <w:color w:val="000000"/>
        </w:rPr>
        <w:t>(1.) The four Kings of Persia - Daniel 11:2.</w:t>
      </w:r>
    </w:p>
    <w:p w:rsidR="00550382" w:rsidRPr="002C668B" w:rsidRDefault="00550382" w:rsidP="0049390F">
      <w:pPr>
        <w:ind w:firstLine="720"/>
      </w:pPr>
      <w:proofErr w:type="gramStart"/>
      <w:r w:rsidRPr="002C668B">
        <w:rPr>
          <w:color w:val="000000"/>
        </w:rPr>
        <w:t xml:space="preserve">After Cyrus - Cambyses (Cyrus’ son) - </w:t>
      </w:r>
      <w:proofErr w:type="spellStart"/>
      <w:r w:rsidRPr="002C668B">
        <w:rPr>
          <w:color w:val="000000"/>
        </w:rPr>
        <w:t>Smerdis</w:t>
      </w:r>
      <w:proofErr w:type="spellEnd"/>
      <w:r w:rsidRPr="002C668B">
        <w:rPr>
          <w:color w:val="000000"/>
        </w:rPr>
        <w:t xml:space="preserve"> - Darius </w:t>
      </w:r>
      <w:proofErr w:type="spellStart"/>
      <w:r w:rsidRPr="002C668B">
        <w:rPr>
          <w:color w:val="000000"/>
        </w:rPr>
        <w:t>Hystaspis</w:t>
      </w:r>
      <w:proofErr w:type="spellEnd"/>
      <w:r w:rsidRPr="002C668B">
        <w:rPr>
          <w:color w:val="000000"/>
        </w:rPr>
        <w:t xml:space="preserve"> - Xerxes - (</w:t>
      </w:r>
      <w:proofErr w:type="spellStart"/>
      <w:r w:rsidRPr="002C668B">
        <w:rPr>
          <w:color w:val="000000"/>
        </w:rPr>
        <w:t>Zurk-sez</w:t>
      </w:r>
      <w:proofErr w:type="spellEnd"/>
      <w:r w:rsidRPr="002C668B">
        <w:rPr>
          <w:color w:val="000000"/>
        </w:rPr>
        <w:t>).</w:t>
      </w:r>
      <w:proofErr w:type="gramEnd"/>
      <w:r w:rsidRPr="002C668B">
        <w:rPr>
          <w:color w:val="000000"/>
        </w:rPr>
        <w:t xml:space="preserve"> </w:t>
      </w:r>
      <w:proofErr w:type="gramStart"/>
      <w:r w:rsidRPr="002C668B">
        <w:rPr>
          <w:color w:val="000000"/>
        </w:rPr>
        <w:t xml:space="preserve">The Greek name of </w:t>
      </w:r>
      <w:proofErr w:type="spellStart"/>
      <w:r w:rsidRPr="002C668B">
        <w:rPr>
          <w:color w:val="000000"/>
        </w:rPr>
        <w:t>Ahasuerus</w:t>
      </w:r>
      <w:proofErr w:type="spellEnd"/>
      <w:r w:rsidRPr="002C668B">
        <w:rPr>
          <w:color w:val="000000"/>
        </w:rPr>
        <w:t>, husband of Esther.</w:t>
      </w:r>
      <w:proofErr w:type="gramEnd"/>
      <w:r w:rsidRPr="002C668B">
        <w:rPr>
          <w:color w:val="000000"/>
        </w:rPr>
        <w:t xml:space="preserve"> He ruled the Persian Empire from B.C. 486 - 465.</w:t>
      </w:r>
    </w:p>
    <w:p w:rsidR="00550382" w:rsidRPr="002C668B" w:rsidRDefault="00550382" w:rsidP="00550382"/>
    <w:p w:rsidR="00550382" w:rsidRPr="002C668B" w:rsidRDefault="00550382" w:rsidP="00550382">
      <w:pPr>
        <w:ind w:firstLine="2160"/>
      </w:pPr>
      <w:r w:rsidRPr="002C668B">
        <w:rPr>
          <w:color w:val="000000"/>
        </w:rPr>
        <w:t>(2.) The Great King of Greece - vs. 3.</w:t>
      </w:r>
    </w:p>
    <w:p w:rsidR="00550382" w:rsidRPr="002C668B" w:rsidRDefault="00550382" w:rsidP="0049390F">
      <w:pPr>
        <w:ind w:firstLine="720"/>
      </w:pPr>
      <w:r w:rsidRPr="002C668B">
        <w:rPr>
          <w:color w:val="000000"/>
        </w:rPr>
        <w:t xml:space="preserve">“A mighty King shall stand up.” </w:t>
      </w:r>
      <w:proofErr w:type="gramStart"/>
      <w:r w:rsidRPr="002C668B">
        <w:rPr>
          <w:color w:val="000000"/>
        </w:rPr>
        <w:t>Alexander the Great.</w:t>
      </w:r>
      <w:proofErr w:type="gramEnd"/>
      <w:r w:rsidRPr="002C668B">
        <w:rPr>
          <w:color w:val="000000"/>
        </w:rPr>
        <w:t xml:space="preserve"> His kingdom divided to his four generals, </w:t>
      </w:r>
      <w:proofErr w:type="spellStart"/>
      <w:r w:rsidRPr="002C668B">
        <w:rPr>
          <w:color w:val="000000"/>
        </w:rPr>
        <w:t>vs</w:t>
      </w:r>
      <w:proofErr w:type="spellEnd"/>
      <w:r w:rsidRPr="002C668B">
        <w:rPr>
          <w:color w:val="000000"/>
        </w:rPr>
        <w:t xml:space="preserve"> 4.</w:t>
      </w:r>
    </w:p>
    <w:p w:rsidR="00550382" w:rsidRPr="002C668B" w:rsidRDefault="00550382" w:rsidP="00550382"/>
    <w:p w:rsidR="00550382" w:rsidRPr="002C668B" w:rsidRDefault="00550382" w:rsidP="00550382">
      <w:pPr>
        <w:ind w:firstLine="2160"/>
      </w:pPr>
      <w:r w:rsidRPr="002C668B">
        <w:rPr>
          <w:color w:val="000000"/>
        </w:rPr>
        <w:t xml:space="preserve">(3.) The King of Egypt - </w:t>
      </w:r>
      <w:proofErr w:type="spellStart"/>
      <w:r w:rsidRPr="002C668B">
        <w:rPr>
          <w:color w:val="000000"/>
        </w:rPr>
        <w:t>vs</w:t>
      </w:r>
      <w:proofErr w:type="spellEnd"/>
      <w:r w:rsidRPr="002C668B">
        <w:rPr>
          <w:color w:val="000000"/>
        </w:rPr>
        <w:t xml:space="preserve"> 5.</w:t>
      </w:r>
    </w:p>
    <w:p w:rsidR="00550382" w:rsidRDefault="0049390F" w:rsidP="0049390F">
      <w:pPr>
        <w:ind w:firstLine="720"/>
        <w:rPr>
          <w:color w:val="000000"/>
        </w:rPr>
      </w:pPr>
      <w:r>
        <w:rPr>
          <w:color w:val="000000"/>
        </w:rPr>
        <w:t>“The king of the south (Ptolemaic Kingdom) Perhaps</w:t>
      </w:r>
      <w:r w:rsidR="00550382" w:rsidRPr="002C668B">
        <w:rPr>
          <w:color w:val="000000"/>
        </w:rPr>
        <w:t xml:space="preserve"> Ptolemy </w:t>
      </w:r>
      <w:proofErr w:type="spellStart"/>
      <w:r w:rsidR="00550382" w:rsidRPr="002C668B">
        <w:rPr>
          <w:color w:val="000000"/>
        </w:rPr>
        <w:t>Lagi</w:t>
      </w:r>
      <w:proofErr w:type="spellEnd"/>
      <w:r w:rsidR="00550382" w:rsidRPr="002C668B">
        <w:rPr>
          <w:color w:val="000000"/>
        </w:rPr>
        <w:t xml:space="preserve"> was the king. </w:t>
      </w:r>
    </w:p>
    <w:p w:rsidR="0049390F" w:rsidRPr="002C668B" w:rsidRDefault="0049390F" w:rsidP="0049390F"/>
    <w:p w:rsidR="00550382" w:rsidRPr="002C668B" w:rsidRDefault="00550382" w:rsidP="00550382">
      <w:pPr>
        <w:ind w:firstLine="2160"/>
      </w:pPr>
      <w:r w:rsidRPr="002C668B">
        <w:rPr>
          <w:color w:val="000000"/>
        </w:rPr>
        <w:t xml:space="preserve">(4.) The King of Syria - </w:t>
      </w:r>
      <w:proofErr w:type="spellStart"/>
      <w:r w:rsidRPr="002C668B">
        <w:rPr>
          <w:color w:val="000000"/>
        </w:rPr>
        <w:t>vs</w:t>
      </w:r>
      <w:proofErr w:type="spellEnd"/>
      <w:r w:rsidRPr="002C668B">
        <w:rPr>
          <w:color w:val="000000"/>
        </w:rPr>
        <w:t xml:space="preserve"> 6.</w:t>
      </w:r>
    </w:p>
    <w:p w:rsidR="00550382" w:rsidRPr="002C668B" w:rsidRDefault="00550382" w:rsidP="0049390F">
      <w:pPr>
        <w:ind w:firstLine="720"/>
      </w:pPr>
      <w:proofErr w:type="gramStart"/>
      <w:r w:rsidRPr="002C668B">
        <w:rPr>
          <w:color w:val="000000"/>
        </w:rPr>
        <w:t>“ The</w:t>
      </w:r>
      <w:proofErr w:type="gramEnd"/>
      <w:r w:rsidRPr="002C668B">
        <w:rPr>
          <w:color w:val="000000"/>
        </w:rPr>
        <w:t xml:space="preserve"> King of the north.” </w:t>
      </w:r>
      <w:proofErr w:type="gramStart"/>
      <w:r w:rsidRPr="002C668B">
        <w:rPr>
          <w:color w:val="000000"/>
        </w:rPr>
        <w:t>Seleucid Kingdom.</w:t>
      </w:r>
      <w:proofErr w:type="gramEnd"/>
      <w:r w:rsidRPr="002C668B">
        <w:rPr>
          <w:color w:val="000000"/>
        </w:rPr>
        <w:t xml:space="preserve"> </w:t>
      </w:r>
      <w:proofErr w:type="spellStart"/>
      <w:r w:rsidRPr="002C668B">
        <w:rPr>
          <w:color w:val="000000"/>
        </w:rPr>
        <w:t>Seleucus</w:t>
      </w:r>
      <w:proofErr w:type="spellEnd"/>
      <w:r w:rsidRPr="002C668B">
        <w:rPr>
          <w:color w:val="000000"/>
        </w:rPr>
        <w:t xml:space="preserve"> was the king of Syria. There was conflict between the Kings, vs. 6 - 20.</w:t>
      </w:r>
    </w:p>
    <w:p w:rsidR="00550382" w:rsidRPr="002C668B" w:rsidRDefault="00550382" w:rsidP="00550382"/>
    <w:p w:rsidR="00550382" w:rsidRPr="002C668B" w:rsidRDefault="00550382" w:rsidP="00550382">
      <w:pPr>
        <w:ind w:firstLine="2160"/>
      </w:pPr>
      <w:r w:rsidRPr="002C668B">
        <w:rPr>
          <w:color w:val="000000"/>
        </w:rPr>
        <w:t>(5.) Another King of Syria, vs. 21 - 22.</w:t>
      </w:r>
    </w:p>
    <w:p w:rsidR="00550382" w:rsidRPr="002C668B" w:rsidRDefault="00550382" w:rsidP="0049390F">
      <w:pPr>
        <w:ind w:firstLine="720"/>
      </w:pPr>
      <w:proofErr w:type="gramStart"/>
      <w:r w:rsidRPr="002C668B">
        <w:rPr>
          <w:color w:val="000000"/>
        </w:rPr>
        <w:t>“A vile person.”</w:t>
      </w:r>
      <w:proofErr w:type="gramEnd"/>
      <w:r w:rsidR="0049390F">
        <w:t xml:space="preserve"> </w:t>
      </w:r>
      <w:r w:rsidRPr="002C668B">
        <w:rPr>
          <w:color w:val="000000"/>
        </w:rPr>
        <w:t>Antiochus IV Epiphanies, ruled from 175 -163 B.C.</w:t>
      </w:r>
    </w:p>
    <w:p w:rsidR="00550382" w:rsidRPr="002C668B" w:rsidRDefault="00550382" w:rsidP="00550382"/>
    <w:p w:rsidR="00550382" w:rsidRPr="002C668B" w:rsidRDefault="00550382" w:rsidP="00550382">
      <w:pPr>
        <w:ind w:firstLine="2160"/>
      </w:pPr>
      <w:r w:rsidRPr="002C668B">
        <w:rPr>
          <w:color w:val="000000"/>
        </w:rPr>
        <w:t>(6.) The King of the End Times - vs. 36.</w:t>
      </w:r>
    </w:p>
    <w:p w:rsidR="00550382" w:rsidRPr="002C668B" w:rsidRDefault="00550382" w:rsidP="0049390F">
      <w:pPr>
        <w:ind w:firstLine="720"/>
      </w:pPr>
      <w:r w:rsidRPr="002C668B">
        <w:rPr>
          <w:color w:val="000000"/>
        </w:rPr>
        <w:t xml:space="preserve">A </w:t>
      </w:r>
      <w:proofErr w:type="spellStart"/>
      <w:r w:rsidRPr="002C668B">
        <w:rPr>
          <w:color w:val="000000"/>
        </w:rPr>
        <w:t>wilful</w:t>
      </w:r>
      <w:proofErr w:type="spellEnd"/>
      <w:r w:rsidRPr="002C668B">
        <w:rPr>
          <w:color w:val="000000"/>
        </w:rPr>
        <w:t xml:space="preserve"> king - the Anti-</w:t>
      </w:r>
      <w:proofErr w:type="spellStart"/>
      <w:r w:rsidRPr="002C668B">
        <w:rPr>
          <w:color w:val="000000"/>
        </w:rPr>
        <w:t>christ</w:t>
      </w:r>
      <w:proofErr w:type="spellEnd"/>
      <w:r w:rsidRPr="002C668B">
        <w:rPr>
          <w:color w:val="000000"/>
        </w:rPr>
        <w:t xml:space="preserve"> - His </w:t>
      </w:r>
      <w:proofErr w:type="spellStart"/>
      <w:r w:rsidRPr="002C668B">
        <w:rPr>
          <w:color w:val="000000"/>
        </w:rPr>
        <w:t>reign</w:t>
      </w:r>
      <w:proofErr w:type="gramStart"/>
      <w:r w:rsidRPr="002C668B">
        <w:rPr>
          <w:color w:val="000000"/>
        </w:rPr>
        <w:t>.“</w:t>
      </w:r>
      <w:proofErr w:type="gramEnd"/>
      <w:r w:rsidRPr="002C668B">
        <w:rPr>
          <w:color w:val="000000"/>
        </w:rPr>
        <w:t>Till</w:t>
      </w:r>
      <w:proofErr w:type="spellEnd"/>
      <w:r w:rsidRPr="002C668B">
        <w:rPr>
          <w:color w:val="000000"/>
        </w:rPr>
        <w:t xml:space="preserve"> the indignation </w:t>
      </w:r>
      <w:proofErr w:type="gramStart"/>
      <w:r w:rsidRPr="002C668B">
        <w:rPr>
          <w:color w:val="000000"/>
        </w:rPr>
        <w:t>be</w:t>
      </w:r>
      <w:proofErr w:type="gramEnd"/>
      <w:r w:rsidRPr="002C668B">
        <w:rPr>
          <w:color w:val="000000"/>
        </w:rPr>
        <w:t xml:space="preserve"> accomplished:” The tribulation - The Judgment of God. </w:t>
      </w:r>
      <w:proofErr w:type="gramStart"/>
      <w:r w:rsidRPr="002C668B">
        <w:rPr>
          <w:color w:val="000000"/>
        </w:rPr>
        <w:t>Isa. 26:20 -21.</w:t>
      </w:r>
      <w:proofErr w:type="gramEnd"/>
    </w:p>
    <w:p w:rsidR="00550382" w:rsidRPr="002C668B" w:rsidRDefault="00550382" w:rsidP="00550382"/>
    <w:p w:rsidR="00550382" w:rsidRPr="002C668B" w:rsidRDefault="00550382" w:rsidP="00550382">
      <w:pPr>
        <w:ind w:firstLine="2160"/>
      </w:pPr>
      <w:r w:rsidRPr="002C668B">
        <w:rPr>
          <w:color w:val="000000"/>
        </w:rPr>
        <w:t>(7.) The king will be part Jew - And Part Assyrian.</w:t>
      </w:r>
    </w:p>
    <w:p w:rsidR="00550382" w:rsidRPr="002C668B" w:rsidRDefault="0049390F" w:rsidP="0049390F">
      <w:pPr>
        <w:ind w:firstLine="720"/>
      </w:pPr>
      <w:proofErr w:type="gramStart"/>
      <w:r>
        <w:rPr>
          <w:color w:val="000000"/>
        </w:rPr>
        <w:t>“ God</w:t>
      </w:r>
      <w:proofErr w:type="gramEnd"/>
      <w:r>
        <w:rPr>
          <w:color w:val="000000"/>
        </w:rPr>
        <w:t xml:space="preserve"> of his fathers” </w:t>
      </w:r>
      <w:proofErr w:type="spellStart"/>
      <w:r>
        <w:rPr>
          <w:color w:val="000000"/>
        </w:rPr>
        <w:t>vs</w:t>
      </w:r>
      <w:proofErr w:type="spellEnd"/>
      <w:r>
        <w:rPr>
          <w:color w:val="000000"/>
        </w:rPr>
        <w:t xml:space="preserve"> 3 </w:t>
      </w:r>
      <w:r w:rsidR="00550382" w:rsidRPr="002C668B">
        <w:rPr>
          <w:color w:val="000000"/>
        </w:rPr>
        <w:t xml:space="preserve"> “</w:t>
      </w:r>
      <w:proofErr w:type="spellStart"/>
      <w:r w:rsidR="00550382" w:rsidRPr="002C668B">
        <w:rPr>
          <w:color w:val="000000"/>
        </w:rPr>
        <w:t>Elohiym</w:t>
      </w:r>
      <w:proofErr w:type="spellEnd"/>
      <w:r w:rsidR="00550382" w:rsidRPr="002C668B">
        <w:rPr>
          <w:color w:val="000000"/>
        </w:rPr>
        <w:t>”</w:t>
      </w:r>
      <w:r>
        <w:t xml:space="preserve"> &amp; </w:t>
      </w:r>
      <w:r>
        <w:rPr>
          <w:color w:val="000000"/>
        </w:rPr>
        <w:t>“</w:t>
      </w:r>
      <w:r w:rsidR="00550382" w:rsidRPr="002C668B">
        <w:rPr>
          <w:color w:val="000000"/>
        </w:rPr>
        <w:t>Assyrian...beaten down.” Isa. 30:31.</w:t>
      </w:r>
    </w:p>
    <w:p w:rsidR="00550382" w:rsidRPr="002C668B" w:rsidRDefault="00550382" w:rsidP="00550382">
      <w:r w:rsidRPr="002C668B">
        <w:rPr>
          <w:b/>
          <w:bCs/>
          <w:color w:val="000000"/>
          <w:sz w:val="30"/>
          <w:szCs w:val="30"/>
        </w:rPr>
        <w:lastRenderedPageBreak/>
        <w:t>II. Th</w:t>
      </w:r>
      <w:r w:rsidR="00D777F9">
        <w:rPr>
          <w:b/>
          <w:bCs/>
          <w:color w:val="000000"/>
          <w:sz w:val="30"/>
          <w:szCs w:val="30"/>
        </w:rPr>
        <w:t>e Anti-C</w:t>
      </w:r>
      <w:r w:rsidRPr="002C668B">
        <w:rPr>
          <w:b/>
          <w:bCs/>
          <w:color w:val="000000"/>
          <w:sz w:val="30"/>
          <w:szCs w:val="30"/>
        </w:rPr>
        <w:t>hrist Described -</w:t>
      </w:r>
    </w:p>
    <w:p w:rsidR="00550382" w:rsidRPr="002C668B" w:rsidRDefault="00550382" w:rsidP="00550382">
      <w:pPr>
        <w:ind w:firstLine="4320"/>
      </w:pPr>
    </w:p>
    <w:p w:rsidR="00550382" w:rsidRPr="002C668B" w:rsidRDefault="00550382" w:rsidP="00550382">
      <w:pPr>
        <w:ind w:firstLine="1440"/>
      </w:pPr>
      <w:r w:rsidRPr="002C668B">
        <w:rPr>
          <w:b/>
          <w:bCs/>
          <w:color w:val="000000"/>
        </w:rPr>
        <w:t>1. His Character - vs. 21 -39.</w:t>
      </w:r>
    </w:p>
    <w:p w:rsidR="00550382" w:rsidRPr="002C668B" w:rsidRDefault="00550382" w:rsidP="00550382"/>
    <w:p w:rsidR="00550382" w:rsidRPr="002C668B" w:rsidRDefault="00550382" w:rsidP="00550382">
      <w:pPr>
        <w:ind w:firstLine="2160"/>
      </w:pPr>
      <w:r w:rsidRPr="002C668B">
        <w:rPr>
          <w:color w:val="000000"/>
        </w:rPr>
        <w:t>(1.) A Man of Peace - vs. 21.</w:t>
      </w:r>
    </w:p>
    <w:p w:rsidR="00550382" w:rsidRPr="002C668B" w:rsidRDefault="00550382" w:rsidP="0049390F">
      <w:pPr>
        <w:ind w:firstLine="720"/>
      </w:pPr>
      <w:r w:rsidRPr="002C668B">
        <w:rPr>
          <w:color w:val="000000"/>
        </w:rPr>
        <w:t>“He shall come in peaceably”</w:t>
      </w:r>
    </w:p>
    <w:p w:rsidR="00550382" w:rsidRPr="002C668B" w:rsidRDefault="00550382" w:rsidP="00550382"/>
    <w:p w:rsidR="00550382" w:rsidRPr="002C668B" w:rsidRDefault="00550382" w:rsidP="00550382">
      <w:pPr>
        <w:ind w:firstLine="2160"/>
      </w:pPr>
      <w:r w:rsidRPr="002C668B">
        <w:rPr>
          <w:color w:val="000000"/>
        </w:rPr>
        <w:t>(2.) A Man of Oratorical Power - vs. 21.</w:t>
      </w:r>
    </w:p>
    <w:p w:rsidR="00550382" w:rsidRPr="002C668B" w:rsidRDefault="00550382" w:rsidP="0049390F">
      <w:pPr>
        <w:ind w:firstLine="720"/>
      </w:pPr>
      <w:r w:rsidRPr="002C668B">
        <w:rPr>
          <w:color w:val="000000"/>
        </w:rPr>
        <w:t>“He shall...obtain the Kingdom by flatteries.”</w:t>
      </w:r>
    </w:p>
    <w:p w:rsidR="00550382" w:rsidRPr="002C668B" w:rsidRDefault="00550382" w:rsidP="00550382"/>
    <w:p w:rsidR="00550382" w:rsidRPr="002C668B" w:rsidRDefault="00550382" w:rsidP="00550382">
      <w:pPr>
        <w:ind w:firstLine="2160"/>
      </w:pPr>
      <w:r w:rsidRPr="002C668B">
        <w:rPr>
          <w:color w:val="000000"/>
        </w:rPr>
        <w:t>(3.) A Man of Great Deception - vs. 23.</w:t>
      </w:r>
    </w:p>
    <w:p w:rsidR="00550382" w:rsidRPr="002C668B" w:rsidRDefault="00550382" w:rsidP="0049390F">
      <w:pPr>
        <w:ind w:firstLine="720"/>
      </w:pPr>
      <w:r w:rsidRPr="002C668B">
        <w:rPr>
          <w:color w:val="000000"/>
        </w:rPr>
        <w:t>“He shall work deceitfully:”</w:t>
      </w:r>
    </w:p>
    <w:p w:rsidR="00550382" w:rsidRPr="002C668B" w:rsidRDefault="00550382" w:rsidP="00550382"/>
    <w:p w:rsidR="00550382" w:rsidRPr="002C668B" w:rsidRDefault="00550382" w:rsidP="00550382">
      <w:pPr>
        <w:ind w:firstLine="2160"/>
      </w:pPr>
      <w:r w:rsidRPr="002C668B">
        <w:rPr>
          <w:color w:val="000000"/>
        </w:rPr>
        <w:t>(4.) A Man of Self-Will - vs. 36.</w:t>
      </w:r>
    </w:p>
    <w:p w:rsidR="00550382" w:rsidRPr="002C668B" w:rsidRDefault="00550382" w:rsidP="0049390F">
      <w:pPr>
        <w:ind w:firstLine="720"/>
      </w:pPr>
      <w:r w:rsidRPr="002C668B">
        <w:rPr>
          <w:color w:val="000000"/>
        </w:rPr>
        <w:t>“The king shall do according to his will; and he shall exalt himself, and magnify himself above every god,”</w:t>
      </w:r>
    </w:p>
    <w:p w:rsidR="00550382" w:rsidRPr="002C668B" w:rsidRDefault="00550382" w:rsidP="00550382">
      <w:pPr>
        <w:ind w:firstLine="720"/>
      </w:pPr>
    </w:p>
    <w:p w:rsidR="00550382" w:rsidRPr="002C668B" w:rsidRDefault="00550382" w:rsidP="00550382">
      <w:pPr>
        <w:ind w:firstLine="2160"/>
      </w:pPr>
      <w:r w:rsidRPr="002C668B">
        <w:rPr>
          <w:color w:val="000000"/>
        </w:rPr>
        <w:t>(5.) A Man of Blasphemy - vs. 36.</w:t>
      </w:r>
    </w:p>
    <w:p w:rsidR="00550382" w:rsidRPr="002C668B" w:rsidRDefault="00550382" w:rsidP="0049390F">
      <w:pPr>
        <w:ind w:firstLine="720"/>
      </w:pPr>
      <w:r w:rsidRPr="002C668B">
        <w:rPr>
          <w:color w:val="000000"/>
        </w:rPr>
        <w:t xml:space="preserve">“He...shall speak </w:t>
      </w:r>
      <w:proofErr w:type="spellStart"/>
      <w:r w:rsidRPr="002C668B">
        <w:rPr>
          <w:color w:val="000000"/>
        </w:rPr>
        <w:t>marvellous</w:t>
      </w:r>
      <w:proofErr w:type="spellEnd"/>
      <w:r w:rsidRPr="002C668B">
        <w:rPr>
          <w:color w:val="000000"/>
        </w:rPr>
        <w:t xml:space="preserve"> against the God of gods.” Rev. 13:6.</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(6.) A Homosexual - vs. 37.</w:t>
      </w:r>
    </w:p>
    <w:p w:rsidR="00550382" w:rsidRPr="002C668B" w:rsidRDefault="00550382" w:rsidP="0049390F">
      <w:pPr>
        <w:ind w:firstLine="720"/>
      </w:pPr>
      <w:r w:rsidRPr="002C668B">
        <w:rPr>
          <w:color w:val="000000"/>
        </w:rPr>
        <w:t>“Neither shall he regard the...desire of women.”</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(7.) A Worshiper of Demons - vs. 38.</w:t>
      </w:r>
    </w:p>
    <w:p w:rsidR="00550382" w:rsidRPr="002C668B" w:rsidRDefault="00550382" w:rsidP="0049390F">
      <w:pPr>
        <w:ind w:firstLine="720"/>
      </w:pPr>
      <w:r w:rsidRPr="002C668B">
        <w:rPr>
          <w:color w:val="000000"/>
        </w:rPr>
        <w:t xml:space="preserve">“In his estate shall he honor the god of forces: and a god whom his </w:t>
      </w:r>
      <w:proofErr w:type="spellStart"/>
      <w:r w:rsidRPr="002C668B">
        <w:rPr>
          <w:color w:val="000000"/>
        </w:rPr>
        <w:t>fathers</w:t>
      </w:r>
      <w:proofErr w:type="spellEnd"/>
      <w:r w:rsidRPr="002C668B">
        <w:rPr>
          <w:color w:val="000000"/>
        </w:rPr>
        <w:t xml:space="preserve"> knew not.”</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(8.) An Idolater - vs. 38.</w:t>
      </w:r>
    </w:p>
    <w:p w:rsidR="00550382" w:rsidRPr="002C668B" w:rsidRDefault="00550382" w:rsidP="0049390F">
      <w:pPr>
        <w:ind w:firstLine="720"/>
      </w:pPr>
      <w:r w:rsidRPr="002C668B">
        <w:rPr>
          <w:color w:val="000000"/>
        </w:rPr>
        <w:t xml:space="preserve">“A god whom his </w:t>
      </w:r>
      <w:proofErr w:type="spellStart"/>
      <w:r w:rsidRPr="002C668B">
        <w:rPr>
          <w:color w:val="000000"/>
        </w:rPr>
        <w:t>fathers</w:t>
      </w:r>
      <w:proofErr w:type="spellEnd"/>
      <w:r w:rsidRPr="002C668B">
        <w:rPr>
          <w:color w:val="000000"/>
        </w:rPr>
        <w:t xml:space="preserve"> knew not shall he honor with gold, and silver, and precious stones, and pleasant things.”</w:t>
      </w:r>
    </w:p>
    <w:p w:rsidR="00550382" w:rsidRPr="002C668B" w:rsidRDefault="00550382" w:rsidP="00550382"/>
    <w:p w:rsidR="00550382" w:rsidRPr="002C668B" w:rsidRDefault="00550382" w:rsidP="00550382">
      <w:pPr>
        <w:ind w:firstLine="1440"/>
      </w:pPr>
      <w:r w:rsidRPr="002C668B">
        <w:rPr>
          <w:b/>
          <w:bCs/>
          <w:color w:val="000000"/>
        </w:rPr>
        <w:t>2. His Actions - vs. 40 - 45.</w:t>
      </w:r>
    </w:p>
    <w:p w:rsidR="00550382" w:rsidRPr="002C668B" w:rsidRDefault="00550382" w:rsidP="00550382"/>
    <w:p w:rsidR="00550382" w:rsidRPr="002C668B" w:rsidRDefault="00550382" w:rsidP="00550382">
      <w:pPr>
        <w:ind w:firstLine="2160"/>
      </w:pPr>
      <w:r w:rsidRPr="002C668B">
        <w:rPr>
          <w:color w:val="000000"/>
        </w:rPr>
        <w:t xml:space="preserve">(1.) Conflict with Egypt - </w:t>
      </w:r>
      <w:proofErr w:type="spellStart"/>
      <w:r w:rsidRPr="002C668B">
        <w:rPr>
          <w:color w:val="000000"/>
        </w:rPr>
        <w:t>vs</w:t>
      </w:r>
      <w:proofErr w:type="spellEnd"/>
      <w:r w:rsidRPr="002C668B">
        <w:rPr>
          <w:color w:val="000000"/>
        </w:rPr>
        <w:t xml:space="preserve"> 40.</w:t>
      </w:r>
    </w:p>
    <w:p w:rsidR="00550382" w:rsidRPr="002C668B" w:rsidRDefault="00550382" w:rsidP="0049390F">
      <w:pPr>
        <w:ind w:firstLine="720"/>
      </w:pPr>
      <w:r w:rsidRPr="002C668B">
        <w:rPr>
          <w:color w:val="000000"/>
        </w:rPr>
        <w:t xml:space="preserve">“The King of the south </w:t>
      </w:r>
      <w:proofErr w:type="gramStart"/>
      <w:r w:rsidRPr="002C668B">
        <w:rPr>
          <w:color w:val="000000"/>
        </w:rPr>
        <w:t>push</w:t>
      </w:r>
      <w:proofErr w:type="gramEnd"/>
      <w:r w:rsidRPr="002C668B">
        <w:rPr>
          <w:color w:val="000000"/>
        </w:rPr>
        <w:t xml:space="preserve"> at him.”</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(2.) Conflict with Syria - vs. 40.</w:t>
      </w:r>
    </w:p>
    <w:p w:rsidR="00550382" w:rsidRPr="002C668B" w:rsidRDefault="00550382" w:rsidP="0049390F">
      <w:pPr>
        <w:ind w:firstLine="720"/>
      </w:pPr>
      <w:r w:rsidRPr="002C668B">
        <w:rPr>
          <w:color w:val="000000"/>
        </w:rPr>
        <w:t>“The King of the north shall come against him like a whirlwind.”</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(3.) Conflict with Palestine - vs. 41.</w:t>
      </w:r>
    </w:p>
    <w:p w:rsidR="00550382" w:rsidRPr="002C668B" w:rsidRDefault="00550382" w:rsidP="0049390F">
      <w:pPr>
        <w:ind w:firstLine="720"/>
      </w:pPr>
      <w:r w:rsidRPr="002C668B">
        <w:rPr>
          <w:color w:val="000000"/>
        </w:rPr>
        <w:t>“He shall enter also into the glorious land, and many countries shall be overthrown.”</w:t>
      </w:r>
    </w:p>
    <w:p w:rsidR="00550382" w:rsidRPr="0049390F" w:rsidRDefault="00550382" w:rsidP="00550382">
      <w:pPr>
        <w:rPr>
          <w:sz w:val="16"/>
          <w:szCs w:val="16"/>
        </w:rPr>
      </w:pPr>
    </w:p>
    <w:p w:rsidR="00550382" w:rsidRPr="002C668B" w:rsidRDefault="00550382" w:rsidP="00550382">
      <w:pPr>
        <w:ind w:firstLine="2160"/>
      </w:pPr>
      <w:r w:rsidRPr="002C668B">
        <w:rPr>
          <w:color w:val="000000"/>
        </w:rPr>
        <w:t>(4.) Conflict with China - vs. 44.</w:t>
      </w:r>
    </w:p>
    <w:p w:rsidR="00550382" w:rsidRPr="002C668B" w:rsidRDefault="00550382" w:rsidP="0049390F">
      <w:pPr>
        <w:ind w:firstLine="720"/>
      </w:pPr>
      <w:r w:rsidRPr="002C668B">
        <w:rPr>
          <w:color w:val="000000"/>
        </w:rPr>
        <w:t>“Tidings out of the east and out of the north shall trouble him:”</w:t>
      </w:r>
    </w:p>
    <w:p w:rsidR="00550382" w:rsidRPr="002C668B" w:rsidRDefault="00550382" w:rsidP="00550382"/>
    <w:p w:rsidR="00550382" w:rsidRPr="002C668B" w:rsidRDefault="00550382" w:rsidP="00550382">
      <w:pPr>
        <w:ind w:firstLine="2160"/>
      </w:pPr>
      <w:r w:rsidRPr="002C668B">
        <w:rPr>
          <w:color w:val="000000"/>
        </w:rPr>
        <w:t>(5.) Conflict with Christ - vs. 45.</w:t>
      </w:r>
    </w:p>
    <w:p w:rsidR="00D777F9" w:rsidRDefault="00550382" w:rsidP="0049390F">
      <w:pPr>
        <w:ind w:firstLine="720"/>
        <w:rPr>
          <w:b/>
          <w:bCs/>
          <w:sz w:val="48"/>
          <w:szCs w:val="48"/>
        </w:rPr>
      </w:pPr>
      <w:r w:rsidRPr="002C668B">
        <w:rPr>
          <w:color w:val="000000"/>
        </w:rPr>
        <w:t>“He shall come to his end and none shall help him.” Rev. 19:19 -20.</w:t>
      </w:r>
      <w:bookmarkStart w:id="72" w:name="_Toc245407442"/>
      <w:r w:rsidR="00D777F9">
        <w:br w:type="page"/>
      </w:r>
    </w:p>
    <w:p w:rsidR="001A4536" w:rsidRPr="002C668B" w:rsidRDefault="0033291C" w:rsidP="00603BC6">
      <w:pPr>
        <w:pStyle w:val="Heading1"/>
      </w:pPr>
      <w:r>
        <w:lastRenderedPageBreak/>
        <w:t xml:space="preserve">Ch. 12 - </w:t>
      </w:r>
      <w:r w:rsidR="001A4536" w:rsidRPr="002C668B">
        <w:t>The Revealing of Mysteries</w:t>
      </w:r>
      <w:bookmarkEnd w:id="72"/>
    </w:p>
    <w:p w:rsidR="001A4536" w:rsidRPr="002C668B" w:rsidRDefault="001A4536" w:rsidP="0033291C">
      <w:pPr>
        <w:jc w:val="center"/>
      </w:pPr>
      <w:r w:rsidRPr="002C668B">
        <w:t>Dan. 12:1-13</w:t>
      </w:r>
    </w:p>
    <w:p w:rsidR="001A4536" w:rsidRPr="002C668B" w:rsidRDefault="001A4536" w:rsidP="002A1C9D">
      <w:pPr>
        <w:jc w:val="center"/>
      </w:pPr>
    </w:p>
    <w:p w:rsidR="001A4536" w:rsidRPr="002C668B" w:rsidRDefault="001A4536" w:rsidP="002A1C9D">
      <w:r w:rsidRPr="002C668B">
        <w:rPr>
          <w:b/>
          <w:bCs/>
          <w:color w:val="000000"/>
          <w:sz w:val="30"/>
          <w:szCs w:val="30"/>
        </w:rPr>
        <w:t>I. The Tribulation -vs. 1</w:t>
      </w:r>
    </w:p>
    <w:p w:rsidR="001A4536" w:rsidRPr="002C668B" w:rsidRDefault="001A4536" w:rsidP="002A1C9D"/>
    <w:p w:rsidR="001A4536" w:rsidRPr="002C668B" w:rsidRDefault="001A4536" w:rsidP="002A1C9D">
      <w:pPr>
        <w:ind w:firstLine="720"/>
      </w:pPr>
      <w:r w:rsidRPr="002C668B">
        <w:rPr>
          <w:color w:val="000000"/>
        </w:rPr>
        <w:t>1. The Nature of it -vs. 1.</w:t>
      </w:r>
    </w:p>
    <w:p w:rsidR="001A4536" w:rsidRPr="002C668B" w:rsidRDefault="001A4536" w:rsidP="002A1C9D">
      <w:pPr>
        <w:ind w:firstLine="1440"/>
      </w:pPr>
      <w:r w:rsidRPr="002C668B">
        <w:rPr>
          <w:color w:val="000000"/>
        </w:rPr>
        <w:t>"A time of trouble" - "Such as never was"</w:t>
      </w:r>
    </w:p>
    <w:p w:rsidR="001A4536" w:rsidRPr="002C668B" w:rsidRDefault="001A4536" w:rsidP="002A1C9D"/>
    <w:p w:rsidR="001A4536" w:rsidRPr="002C668B" w:rsidRDefault="001A4536" w:rsidP="002A1C9D">
      <w:pPr>
        <w:ind w:firstLine="720"/>
      </w:pPr>
      <w:r w:rsidRPr="002C668B">
        <w:rPr>
          <w:color w:val="000000"/>
        </w:rPr>
        <w:t>2. The Time of it -</w:t>
      </w:r>
    </w:p>
    <w:p w:rsidR="001A4536" w:rsidRPr="002C668B" w:rsidRDefault="001A4536" w:rsidP="002A1C9D">
      <w:pPr>
        <w:ind w:left="2160" w:hanging="720"/>
      </w:pPr>
      <w:r w:rsidRPr="002C668B">
        <w:rPr>
          <w:color w:val="000000"/>
        </w:rPr>
        <w:t>A time of Deliverance - "At that time thy people shall be delivered, everyone that shall be found written in the book."</w:t>
      </w:r>
    </w:p>
    <w:p w:rsidR="001A4536" w:rsidRPr="002C668B" w:rsidRDefault="001A4536" w:rsidP="002A1C9D"/>
    <w:p w:rsidR="001A4536" w:rsidRPr="002C668B" w:rsidRDefault="001A4536" w:rsidP="002A1C9D">
      <w:r w:rsidRPr="002C668B">
        <w:rPr>
          <w:b/>
          <w:bCs/>
          <w:color w:val="000000"/>
          <w:sz w:val="30"/>
          <w:szCs w:val="30"/>
        </w:rPr>
        <w:t>II. The Resurrection -vs. 2</w:t>
      </w:r>
    </w:p>
    <w:p w:rsidR="001A4536" w:rsidRPr="002C668B" w:rsidRDefault="001A4536" w:rsidP="002A1C9D"/>
    <w:p w:rsidR="001A4536" w:rsidRPr="002C668B" w:rsidRDefault="001A4536" w:rsidP="002A1C9D">
      <w:pPr>
        <w:ind w:firstLine="720"/>
      </w:pPr>
      <w:r w:rsidRPr="002C668B">
        <w:rPr>
          <w:b/>
          <w:bCs/>
          <w:color w:val="000000"/>
        </w:rPr>
        <w:t>1. A time of Judgment.</w:t>
      </w:r>
    </w:p>
    <w:p w:rsidR="001A4536" w:rsidRPr="002C668B" w:rsidRDefault="001A4536" w:rsidP="002A1C9D">
      <w:pPr>
        <w:ind w:firstLine="1440"/>
      </w:pPr>
      <w:r w:rsidRPr="002C668B">
        <w:rPr>
          <w:color w:val="000000"/>
        </w:rPr>
        <w:t>(1.) To Reveal Facts.</w:t>
      </w:r>
    </w:p>
    <w:p w:rsidR="001A4536" w:rsidRPr="002C668B" w:rsidRDefault="001A4536" w:rsidP="002A1C9D">
      <w:pPr>
        <w:ind w:firstLine="1440"/>
      </w:pPr>
      <w:r w:rsidRPr="002C668B">
        <w:rPr>
          <w:color w:val="000000"/>
        </w:rPr>
        <w:t>(2.) To Meter Justice.</w:t>
      </w:r>
    </w:p>
    <w:p w:rsidR="001A4536" w:rsidRPr="002C668B" w:rsidRDefault="001A4536" w:rsidP="002A1C9D"/>
    <w:p w:rsidR="001A4536" w:rsidRPr="002C668B" w:rsidRDefault="001A4536" w:rsidP="002A1C9D">
      <w:pPr>
        <w:ind w:firstLine="720"/>
      </w:pPr>
      <w:r w:rsidRPr="002C668B">
        <w:rPr>
          <w:b/>
          <w:bCs/>
          <w:color w:val="000000"/>
        </w:rPr>
        <w:t>2. A time of 'Division of Destines.</w:t>
      </w:r>
    </w:p>
    <w:p w:rsidR="001A4536" w:rsidRPr="002C668B" w:rsidRDefault="001A4536" w:rsidP="002A1C9D">
      <w:pPr>
        <w:ind w:firstLine="1440"/>
      </w:pPr>
      <w:r w:rsidRPr="002C668B">
        <w:rPr>
          <w:color w:val="000000"/>
        </w:rPr>
        <w:t>(1.) Eternal Life</w:t>
      </w:r>
    </w:p>
    <w:p w:rsidR="001A4536" w:rsidRPr="002C668B" w:rsidRDefault="001A4536" w:rsidP="002A1C9D">
      <w:pPr>
        <w:ind w:firstLine="1440"/>
      </w:pPr>
      <w:r w:rsidRPr="002C668B">
        <w:rPr>
          <w:color w:val="000000"/>
        </w:rPr>
        <w:t>(2.) Eternal Shame</w:t>
      </w:r>
    </w:p>
    <w:p w:rsidR="001A4536" w:rsidRPr="002C668B" w:rsidRDefault="001A4536" w:rsidP="002A1C9D"/>
    <w:p w:rsidR="001A4536" w:rsidRPr="002C668B" w:rsidRDefault="001A4536" w:rsidP="002A1C9D">
      <w:r w:rsidRPr="002C668B">
        <w:rPr>
          <w:b/>
          <w:bCs/>
          <w:color w:val="000000"/>
          <w:sz w:val="30"/>
          <w:szCs w:val="30"/>
        </w:rPr>
        <w:t>III. The Stars of Righteousness -vs. 3.</w:t>
      </w:r>
    </w:p>
    <w:p w:rsidR="001A4536" w:rsidRPr="002C668B" w:rsidRDefault="001A4536" w:rsidP="002A1C9D"/>
    <w:p w:rsidR="001A4536" w:rsidRPr="002C668B" w:rsidRDefault="001A4536" w:rsidP="002A1C9D">
      <w:pPr>
        <w:ind w:firstLine="720"/>
      </w:pPr>
      <w:r w:rsidRPr="002C668B">
        <w:rPr>
          <w:color w:val="000000"/>
        </w:rPr>
        <w:t>1. This Wisdom is in "Turning many to Righteousness"</w:t>
      </w:r>
    </w:p>
    <w:p w:rsidR="001A4536" w:rsidRPr="002C668B" w:rsidRDefault="001A4536" w:rsidP="002A1C9D">
      <w:pPr>
        <w:ind w:firstLine="1440"/>
      </w:pPr>
      <w:r w:rsidRPr="002C668B">
        <w:rPr>
          <w:color w:val="000000"/>
        </w:rPr>
        <w:t>(1.) It takes wisdom to make the choice.</w:t>
      </w:r>
    </w:p>
    <w:p w:rsidR="001A4536" w:rsidRPr="002C668B" w:rsidRDefault="001A4536" w:rsidP="002A1C9D">
      <w:pPr>
        <w:ind w:firstLine="1440"/>
      </w:pPr>
      <w:r w:rsidRPr="002C668B">
        <w:rPr>
          <w:color w:val="000000"/>
        </w:rPr>
        <w:t>(2.) It takes wisdom to do the work.</w:t>
      </w:r>
    </w:p>
    <w:p w:rsidR="001A4536" w:rsidRPr="002C668B" w:rsidRDefault="001A4536" w:rsidP="002A1C9D"/>
    <w:p w:rsidR="001A4536" w:rsidRPr="002C668B" w:rsidRDefault="001A4536" w:rsidP="002A1C9D">
      <w:pPr>
        <w:ind w:firstLine="720"/>
      </w:pPr>
      <w:r w:rsidRPr="002C668B">
        <w:rPr>
          <w:color w:val="000000"/>
        </w:rPr>
        <w:t xml:space="preserve">2. This Wisdom will be </w:t>
      </w:r>
      <w:proofErr w:type="gramStart"/>
      <w:r w:rsidRPr="002C668B">
        <w:rPr>
          <w:color w:val="000000"/>
        </w:rPr>
        <w:t>Rewarded</w:t>
      </w:r>
      <w:proofErr w:type="gramEnd"/>
      <w:r w:rsidRPr="002C668B">
        <w:rPr>
          <w:color w:val="000000"/>
        </w:rPr>
        <w:t>.</w:t>
      </w:r>
    </w:p>
    <w:p w:rsidR="00C2346F" w:rsidRDefault="001A4536" w:rsidP="002A1C9D">
      <w:pPr>
        <w:ind w:firstLine="1440"/>
        <w:rPr>
          <w:color w:val="000000"/>
        </w:rPr>
      </w:pPr>
      <w:r w:rsidRPr="002C668B">
        <w:rPr>
          <w:color w:val="000000"/>
        </w:rPr>
        <w:t xml:space="preserve">(1.) Our position in heaven is determined by merit. </w:t>
      </w:r>
    </w:p>
    <w:p w:rsidR="001A4536" w:rsidRPr="002C668B" w:rsidRDefault="001A4536" w:rsidP="00C2346F">
      <w:pPr>
        <w:ind w:firstLine="1890"/>
      </w:pPr>
      <w:r w:rsidRPr="002C668B">
        <w:rPr>
          <w:color w:val="000000"/>
        </w:rPr>
        <w:t>Matt.5:19; I Cor. 3:14</w:t>
      </w:r>
      <w:proofErr w:type="gramStart"/>
      <w:r w:rsidRPr="002C668B">
        <w:rPr>
          <w:color w:val="000000"/>
        </w:rPr>
        <w:t>,15</w:t>
      </w:r>
      <w:proofErr w:type="gramEnd"/>
      <w:r w:rsidRPr="002C668B">
        <w:rPr>
          <w:color w:val="000000"/>
        </w:rPr>
        <w:t>.</w:t>
      </w:r>
    </w:p>
    <w:p w:rsidR="001A4536" w:rsidRDefault="001A4536" w:rsidP="002A1C9D">
      <w:pPr>
        <w:ind w:firstLine="1440"/>
        <w:rPr>
          <w:color w:val="000000"/>
        </w:rPr>
      </w:pPr>
      <w:r w:rsidRPr="002C668B">
        <w:rPr>
          <w:color w:val="000000"/>
        </w:rPr>
        <w:t xml:space="preserve">(2.) This </w:t>
      </w:r>
      <w:r w:rsidR="00C2346F" w:rsidRPr="002C668B">
        <w:rPr>
          <w:color w:val="000000"/>
        </w:rPr>
        <w:t>Honor</w:t>
      </w:r>
      <w:r w:rsidRPr="002C668B">
        <w:rPr>
          <w:color w:val="000000"/>
        </w:rPr>
        <w:t xml:space="preserve"> consists in shining brightness.</w:t>
      </w:r>
    </w:p>
    <w:p w:rsidR="00C2346F" w:rsidRPr="002C668B" w:rsidRDefault="00C2346F" w:rsidP="002A1C9D">
      <w:pPr>
        <w:ind w:firstLine="1440"/>
      </w:pPr>
    </w:p>
    <w:p w:rsidR="00C2346F" w:rsidRDefault="00C2346F">
      <w:pPr>
        <w:rPr>
          <w:b/>
          <w:bCs/>
          <w:color w:val="000000"/>
          <w:sz w:val="30"/>
          <w:szCs w:val="30"/>
        </w:rPr>
      </w:pPr>
      <w:r>
        <w:rPr>
          <w:b/>
          <w:bCs/>
          <w:color w:val="000000"/>
          <w:sz w:val="30"/>
          <w:szCs w:val="30"/>
        </w:rPr>
        <w:br w:type="page"/>
      </w:r>
    </w:p>
    <w:p w:rsidR="001A4536" w:rsidRPr="002C668B" w:rsidRDefault="001A4536" w:rsidP="002A1C9D">
      <w:r w:rsidRPr="002C668B">
        <w:rPr>
          <w:b/>
          <w:bCs/>
          <w:color w:val="000000"/>
          <w:sz w:val="30"/>
          <w:szCs w:val="30"/>
        </w:rPr>
        <w:lastRenderedPageBreak/>
        <w:t>IV. The Sealed Book -vs. 4.</w:t>
      </w:r>
    </w:p>
    <w:p w:rsidR="001A4536" w:rsidRPr="002C668B" w:rsidRDefault="001A4536" w:rsidP="002A1C9D">
      <w:pPr>
        <w:ind w:firstLine="720"/>
      </w:pPr>
      <w:r w:rsidRPr="002C668B">
        <w:rPr>
          <w:b/>
          <w:bCs/>
          <w:color w:val="000000"/>
        </w:rPr>
        <w:t>1. The Book not hid but sealed.</w:t>
      </w:r>
      <w:r w:rsidRPr="002C668B">
        <w:rPr>
          <w:color w:val="000000"/>
        </w:rPr>
        <w:t xml:space="preserve"> </w:t>
      </w:r>
      <w:r w:rsidRPr="002C668B">
        <w:rPr>
          <w:b/>
          <w:bCs/>
          <w:color w:val="000000"/>
        </w:rPr>
        <w:t>Isa. 29:11-12.</w:t>
      </w:r>
    </w:p>
    <w:p w:rsidR="001A4536" w:rsidRPr="002C668B" w:rsidRDefault="001A4536" w:rsidP="002A1C9D"/>
    <w:p w:rsidR="001A4536" w:rsidRPr="002C668B" w:rsidRDefault="001A4536" w:rsidP="002A1C9D">
      <w:pPr>
        <w:ind w:firstLine="720"/>
      </w:pPr>
      <w:r w:rsidRPr="002C668B">
        <w:rPr>
          <w:b/>
          <w:bCs/>
          <w:color w:val="000000"/>
        </w:rPr>
        <w:t xml:space="preserve">2. The Book is now being </w:t>
      </w:r>
      <w:proofErr w:type="gramStart"/>
      <w:r w:rsidRPr="002C668B">
        <w:rPr>
          <w:b/>
          <w:bCs/>
          <w:color w:val="000000"/>
        </w:rPr>
        <w:t>Revealed</w:t>
      </w:r>
      <w:proofErr w:type="gramEnd"/>
      <w:r w:rsidRPr="002C668B">
        <w:rPr>
          <w:b/>
          <w:bCs/>
          <w:color w:val="000000"/>
        </w:rPr>
        <w:t>.</w:t>
      </w:r>
    </w:p>
    <w:p w:rsidR="001A4536" w:rsidRPr="002C668B" w:rsidRDefault="001A4536" w:rsidP="002A1C9D">
      <w:pPr>
        <w:ind w:firstLine="1440"/>
      </w:pPr>
      <w:r w:rsidRPr="002C668B">
        <w:rPr>
          <w:color w:val="000000"/>
        </w:rPr>
        <w:t>Has been hid -sealed up - "To the time of the end."</w:t>
      </w:r>
    </w:p>
    <w:p w:rsidR="001A4536" w:rsidRPr="002C668B" w:rsidRDefault="001A4536" w:rsidP="002A1C9D">
      <w:pPr>
        <w:ind w:firstLine="1440"/>
      </w:pPr>
      <w:r w:rsidRPr="002C668B">
        <w:rPr>
          <w:color w:val="000000"/>
        </w:rPr>
        <w:t>This is the end time.</w:t>
      </w:r>
    </w:p>
    <w:p w:rsidR="001A4536" w:rsidRPr="002C668B" w:rsidRDefault="001A4536" w:rsidP="002A1C9D"/>
    <w:p w:rsidR="001A4536" w:rsidRPr="002C668B" w:rsidRDefault="001A4536" w:rsidP="002A1C9D">
      <w:pPr>
        <w:ind w:firstLine="720"/>
      </w:pPr>
      <w:r w:rsidRPr="002C668B">
        <w:rPr>
          <w:b/>
          <w:bCs/>
          <w:color w:val="000000"/>
        </w:rPr>
        <w:t xml:space="preserve">3. The Effects of it being </w:t>
      </w:r>
      <w:proofErr w:type="gramStart"/>
      <w:r w:rsidRPr="002C668B">
        <w:rPr>
          <w:b/>
          <w:bCs/>
          <w:color w:val="000000"/>
        </w:rPr>
        <w:t>Revealed</w:t>
      </w:r>
      <w:proofErr w:type="gramEnd"/>
      <w:r w:rsidRPr="002C668B">
        <w:rPr>
          <w:b/>
          <w:bCs/>
          <w:color w:val="000000"/>
        </w:rPr>
        <w:t>.</w:t>
      </w:r>
    </w:p>
    <w:p w:rsidR="001A4536" w:rsidRPr="002C668B" w:rsidRDefault="001A4536" w:rsidP="002A1C9D">
      <w:pPr>
        <w:ind w:firstLine="1440"/>
      </w:pPr>
      <w:r w:rsidRPr="002C668B">
        <w:rPr>
          <w:color w:val="000000"/>
        </w:rPr>
        <w:t>"Many shall run to and fro"</w:t>
      </w:r>
    </w:p>
    <w:p w:rsidR="001A4536" w:rsidRPr="002C668B" w:rsidRDefault="001A4536" w:rsidP="002A1C9D">
      <w:pPr>
        <w:ind w:firstLine="2160"/>
      </w:pPr>
      <w:r w:rsidRPr="002C668B">
        <w:rPr>
          <w:color w:val="000000"/>
        </w:rPr>
        <w:t>(1.) Because of Perverted Translations.</w:t>
      </w:r>
    </w:p>
    <w:p w:rsidR="001A4536" w:rsidRPr="002C668B" w:rsidRDefault="001A4536" w:rsidP="002A1C9D">
      <w:pPr>
        <w:ind w:firstLine="2160"/>
      </w:pPr>
      <w:r w:rsidRPr="002C668B">
        <w:rPr>
          <w:color w:val="000000"/>
        </w:rPr>
        <w:t>(2.) Because of False Doctrine.</w:t>
      </w:r>
    </w:p>
    <w:p w:rsidR="001A4536" w:rsidRPr="002C668B" w:rsidRDefault="001A4536" w:rsidP="002A1C9D">
      <w:pPr>
        <w:ind w:firstLine="2160"/>
      </w:pPr>
      <w:r w:rsidRPr="002C668B">
        <w:rPr>
          <w:color w:val="000000"/>
        </w:rPr>
        <w:t>(3.) Because of Unbelief</w:t>
      </w:r>
    </w:p>
    <w:p w:rsidR="001A4536" w:rsidRPr="002C668B" w:rsidRDefault="001A4536" w:rsidP="002A1C9D">
      <w:pPr>
        <w:ind w:firstLine="2160"/>
      </w:pPr>
      <w:r w:rsidRPr="002C668B">
        <w:rPr>
          <w:color w:val="000000"/>
        </w:rPr>
        <w:t>(4.) Because of Wickedness.</w:t>
      </w:r>
    </w:p>
    <w:p w:rsidR="001A4536" w:rsidRPr="002C668B" w:rsidRDefault="001A4536" w:rsidP="002A1C9D"/>
    <w:p w:rsidR="001A4536" w:rsidRPr="002C668B" w:rsidRDefault="001A4536" w:rsidP="002A1C9D">
      <w:pPr>
        <w:ind w:firstLine="720"/>
      </w:pPr>
      <w:r w:rsidRPr="002C668B">
        <w:rPr>
          <w:b/>
          <w:bCs/>
          <w:color w:val="000000"/>
        </w:rPr>
        <w:t xml:space="preserve">4. The Manner in Which Truth is </w:t>
      </w:r>
      <w:proofErr w:type="gramStart"/>
      <w:r w:rsidRPr="002C668B">
        <w:rPr>
          <w:b/>
          <w:bCs/>
          <w:color w:val="000000"/>
        </w:rPr>
        <w:t>Revealed</w:t>
      </w:r>
      <w:proofErr w:type="gramEnd"/>
      <w:r w:rsidRPr="002C668B">
        <w:rPr>
          <w:color w:val="000000"/>
        </w:rPr>
        <w:t>.</w:t>
      </w:r>
    </w:p>
    <w:p w:rsidR="001A4536" w:rsidRPr="002C668B" w:rsidRDefault="001A4536" w:rsidP="002A1C9D">
      <w:pPr>
        <w:ind w:firstLine="2160"/>
      </w:pPr>
      <w:r w:rsidRPr="002C668B">
        <w:rPr>
          <w:color w:val="000000"/>
        </w:rPr>
        <w:t>(1.) In the spirit. I Cor. 2:14</w:t>
      </w:r>
    </w:p>
    <w:p w:rsidR="001A4536" w:rsidRPr="002C668B" w:rsidRDefault="001A4536" w:rsidP="002A1C9D">
      <w:pPr>
        <w:ind w:firstLine="2160"/>
      </w:pPr>
      <w:r w:rsidRPr="002C668B">
        <w:rPr>
          <w:color w:val="000000"/>
        </w:rPr>
        <w:t>(2.) In studying the Scripture. "Search the Scriptures"</w:t>
      </w:r>
    </w:p>
    <w:p w:rsidR="001A4536" w:rsidRPr="002C668B" w:rsidRDefault="001A4536" w:rsidP="002A1C9D">
      <w:pPr>
        <w:ind w:firstLine="2160"/>
      </w:pPr>
      <w:r w:rsidRPr="002C668B">
        <w:rPr>
          <w:color w:val="000000"/>
        </w:rPr>
        <w:t>(3.) Progressive - "Knowledge shall be increased"</w:t>
      </w:r>
    </w:p>
    <w:p w:rsidR="001A4536" w:rsidRPr="002C668B" w:rsidRDefault="001A4536" w:rsidP="00C2346F">
      <w:pPr>
        <w:ind w:firstLine="2880"/>
      </w:pPr>
      <w:r w:rsidRPr="002C668B">
        <w:rPr>
          <w:color w:val="000000"/>
        </w:rPr>
        <w:t>"</w:t>
      </w:r>
      <w:proofErr w:type="gramStart"/>
      <w:r w:rsidRPr="002C668B">
        <w:rPr>
          <w:color w:val="000000"/>
        </w:rPr>
        <w:t>Enlarge "</w:t>
      </w:r>
      <w:proofErr w:type="gramEnd"/>
      <w:r w:rsidRPr="002C668B">
        <w:rPr>
          <w:color w:val="000000"/>
        </w:rPr>
        <w:t xml:space="preserve"> "Grow" "Multiply "</w:t>
      </w:r>
      <w:r w:rsidR="00C2346F">
        <w:t xml:space="preserve"> </w:t>
      </w:r>
      <w:r w:rsidRPr="002C668B">
        <w:rPr>
          <w:color w:val="000000"/>
        </w:rPr>
        <w:t>In the World -In the Church</w:t>
      </w:r>
    </w:p>
    <w:p w:rsidR="001A4536" w:rsidRPr="002C668B" w:rsidRDefault="001A4536" w:rsidP="002A1C9D">
      <w:pPr>
        <w:ind w:firstLine="2160"/>
      </w:pPr>
      <w:r w:rsidRPr="002C668B">
        <w:rPr>
          <w:color w:val="000000"/>
        </w:rPr>
        <w:t>(4.) In Obedience to the Truth. John 7:17.</w:t>
      </w:r>
    </w:p>
    <w:p w:rsidR="001A4536" w:rsidRPr="002C668B" w:rsidRDefault="001A4536" w:rsidP="002A1C9D"/>
    <w:p w:rsidR="001A4536" w:rsidRPr="002C668B" w:rsidRDefault="001A4536" w:rsidP="002A1C9D">
      <w:r w:rsidRPr="002C668B">
        <w:rPr>
          <w:b/>
          <w:bCs/>
          <w:color w:val="000000"/>
          <w:sz w:val="30"/>
          <w:szCs w:val="30"/>
        </w:rPr>
        <w:t>V. The End -vs. 8-9</w:t>
      </w:r>
    </w:p>
    <w:p w:rsidR="001A4536" w:rsidRPr="002C668B" w:rsidRDefault="001A4536" w:rsidP="002A1C9D"/>
    <w:p w:rsidR="001A4536" w:rsidRPr="002C668B" w:rsidRDefault="001A4536" w:rsidP="002A1C9D">
      <w:pPr>
        <w:ind w:firstLine="720"/>
      </w:pPr>
      <w:r w:rsidRPr="002C668B">
        <w:rPr>
          <w:b/>
          <w:bCs/>
          <w:color w:val="000000"/>
        </w:rPr>
        <w:t>1. The End of All Earthly Things</w:t>
      </w:r>
      <w:r w:rsidRPr="002C668B">
        <w:rPr>
          <w:color w:val="000000"/>
        </w:rPr>
        <w:t>.</w:t>
      </w:r>
    </w:p>
    <w:p w:rsidR="00EF51EC" w:rsidRDefault="00EF51EC" w:rsidP="002A1C9D">
      <w:pPr>
        <w:ind w:left="1440"/>
        <w:rPr>
          <w:color w:val="000000"/>
        </w:rPr>
        <w:sectPr w:rsidR="00EF51EC" w:rsidSect="007C60C4">
          <w:headerReference w:type="default" r:id="rId18"/>
          <w:footerReference w:type="default" r:id="rId19"/>
          <w:endnotePr>
            <w:numFmt w:val="decimal"/>
          </w:endnotePr>
          <w:type w:val="continuous"/>
          <w:pgSz w:w="12240" w:h="15840" w:code="1"/>
          <w:pgMar w:top="1440" w:right="1800" w:bottom="1440" w:left="1800" w:header="720" w:footer="720" w:gutter="0"/>
          <w:cols w:space="720"/>
          <w:docGrid w:linePitch="360"/>
        </w:sectPr>
      </w:pPr>
    </w:p>
    <w:p w:rsidR="001A4536" w:rsidRPr="002C668B" w:rsidRDefault="001A4536" w:rsidP="007A4439">
      <w:pPr>
        <w:pStyle w:val="ListParagraph"/>
        <w:numPr>
          <w:ilvl w:val="0"/>
          <w:numId w:val="66"/>
        </w:numPr>
        <w:tabs>
          <w:tab w:val="left" w:pos="360"/>
        </w:tabs>
      </w:pPr>
      <w:r w:rsidRPr="00EF51EC">
        <w:rPr>
          <w:color w:val="000000"/>
        </w:rPr>
        <w:lastRenderedPageBreak/>
        <w:t>Pleasure</w:t>
      </w:r>
    </w:p>
    <w:p w:rsidR="001A4536" w:rsidRPr="002C668B" w:rsidRDefault="001A4536" w:rsidP="007A4439">
      <w:pPr>
        <w:pStyle w:val="ListParagraph"/>
        <w:numPr>
          <w:ilvl w:val="0"/>
          <w:numId w:val="66"/>
        </w:numPr>
        <w:tabs>
          <w:tab w:val="left" w:pos="360"/>
        </w:tabs>
      </w:pPr>
      <w:r w:rsidRPr="00EF51EC">
        <w:rPr>
          <w:color w:val="000000"/>
        </w:rPr>
        <w:t>Sorrow</w:t>
      </w:r>
    </w:p>
    <w:p w:rsidR="001A4536" w:rsidRPr="002C668B" w:rsidRDefault="001A4536" w:rsidP="007A4439">
      <w:pPr>
        <w:pStyle w:val="ListParagraph"/>
        <w:numPr>
          <w:ilvl w:val="0"/>
          <w:numId w:val="66"/>
        </w:numPr>
        <w:tabs>
          <w:tab w:val="left" w:pos="360"/>
        </w:tabs>
      </w:pPr>
      <w:r w:rsidRPr="00EF51EC">
        <w:rPr>
          <w:color w:val="000000"/>
        </w:rPr>
        <w:lastRenderedPageBreak/>
        <w:t>Temptation</w:t>
      </w:r>
    </w:p>
    <w:p w:rsidR="001A4536" w:rsidRPr="002C668B" w:rsidRDefault="001A4536" w:rsidP="007A4439">
      <w:pPr>
        <w:pStyle w:val="ListParagraph"/>
        <w:numPr>
          <w:ilvl w:val="0"/>
          <w:numId w:val="66"/>
        </w:numPr>
        <w:tabs>
          <w:tab w:val="left" w:pos="360"/>
        </w:tabs>
      </w:pPr>
      <w:r w:rsidRPr="00EF51EC">
        <w:rPr>
          <w:color w:val="000000"/>
        </w:rPr>
        <w:t>Labor</w:t>
      </w:r>
    </w:p>
    <w:p w:rsidR="001A4536" w:rsidRPr="002C668B" w:rsidRDefault="001A4536" w:rsidP="007A4439">
      <w:pPr>
        <w:pStyle w:val="ListParagraph"/>
        <w:numPr>
          <w:ilvl w:val="0"/>
          <w:numId w:val="66"/>
        </w:numPr>
        <w:tabs>
          <w:tab w:val="left" w:pos="360"/>
        </w:tabs>
      </w:pPr>
      <w:r w:rsidRPr="00EF51EC">
        <w:rPr>
          <w:color w:val="000000"/>
        </w:rPr>
        <w:lastRenderedPageBreak/>
        <w:t>This Life</w:t>
      </w:r>
    </w:p>
    <w:p w:rsidR="00EF51EC" w:rsidRDefault="00EF51EC" w:rsidP="002A1C9D">
      <w:pPr>
        <w:sectPr w:rsidR="00EF51EC" w:rsidSect="00EF51EC">
          <w:endnotePr>
            <w:numFmt w:val="decimal"/>
          </w:endnotePr>
          <w:type w:val="continuous"/>
          <w:pgSz w:w="12240" w:h="15840" w:code="1"/>
          <w:pgMar w:top="1440" w:right="1800" w:bottom="1440" w:left="1800" w:header="720" w:footer="720" w:gutter="0"/>
          <w:cols w:num="3" w:space="720"/>
          <w:docGrid w:linePitch="360"/>
        </w:sectPr>
      </w:pPr>
    </w:p>
    <w:p w:rsidR="001A4536" w:rsidRPr="002C668B" w:rsidRDefault="001A4536" w:rsidP="002A1C9D"/>
    <w:p w:rsidR="001A4536" w:rsidRPr="002C668B" w:rsidRDefault="001A4536" w:rsidP="002A1C9D">
      <w:r w:rsidRPr="002C668B">
        <w:rPr>
          <w:b/>
          <w:bCs/>
          <w:color w:val="000000"/>
          <w:sz w:val="30"/>
          <w:szCs w:val="30"/>
        </w:rPr>
        <w:t xml:space="preserve">VI. Living </w:t>
      </w:r>
      <w:proofErr w:type="gramStart"/>
      <w:r w:rsidRPr="002C668B">
        <w:rPr>
          <w:b/>
          <w:bCs/>
          <w:color w:val="000000"/>
          <w:sz w:val="30"/>
          <w:szCs w:val="30"/>
        </w:rPr>
        <w:t>With</w:t>
      </w:r>
      <w:proofErr w:type="gramEnd"/>
      <w:r w:rsidRPr="002C668B">
        <w:rPr>
          <w:b/>
          <w:bCs/>
          <w:color w:val="000000"/>
          <w:sz w:val="30"/>
          <w:szCs w:val="30"/>
        </w:rPr>
        <w:t xml:space="preserve"> The End in View -vs. 10</w:t>
      </w:r>
    </w:p>
    <w:p w:rsidR="001A4536" w:rsidRPr="002C668B" w:rsidRDefault="001A4536" w:rsidP="002A1C9D"/>
    <w:p w:rsidR="001A4536" w:rsidRPr="002C668B" w:rsidRDefault="001A4536" w:rsidP="002A1C9D">
      <w:pPr>
        <w:ind w:firstLine="720"/>
      </w:pPr>
      <w:r w:rsidRPr="002C668B">
        <w:rPr>
          <w:b/>
          <w:bCs/>
          <w:color w:val="000000"/>
        </w:rPr>
        <w:t>1. Live our life now in the light of eternity.</w:t>
      </w:r>
    </w:p>
    <w:p w:rsidR="001A4536" w:rsidRPr="002C668B" w:rsidRDefault="001A4536" w:rsidP="002A1C9D">
      <w:pPr>
        <w:ind w:firstLine="1440"/>
      </w:pPr>
      <w:r w:rsidRPr="002C668B">
        <w:rPr>
          <w:color w:val="000000"/>
        </w:rPr>
        <w:t>“Wise shall understand"</w:t>
      </w:r>
    </w:p>
    <w:p w:rsidR="001A4536" w:rsidRPr="002C668B" w:rsidRDefault="001A4536" w:rsidP="002A1C9D"/>
    <w:p w:rsidR="001A4536" w:rsidRPr="002C668B" w:rsidRDefault="001A4536" w:rsidP="002A1C9D">
      <w:pPr>
        <w:ind w:firstLine="720"/>
      </w:pPr>
      <w:r w:rsidRPr="002C668B">
        <w:rPr>
          <w:b/>
          <w:bCs/>
          <w:color w:val="000000"/>
        </w:rPr>
        <w:t>2. Trials have an ill effect on the Wicked.</w:t>
      </w:r>
    </w:p>
    <w:p w:rsidR="001A4536" w:rsidRPr="002C668B" w:rsidRDefault="001A4536" w:rsidP="002A1C9D">
      <w:pPr>
        <w:ind w:firstLine="1440"/>
      </w:pPr>
      <w:r w:rsidRPr="002C668B">
        <w:rPr>
          <w:color w:val="000000"/>
        </w:rPr>
        <w:t>"The wicked shall do wickedly" - "None of the wicked shall understand"</w:t>
      </w:r>
    </w:p>
    <w:p w:rsidR="001A4536" w:rsidRPr="002C668B" w:rsidRDefault="001A4536" w:rsidP="002A1C9D"/>
    <w:p w:rsidR="001A4536" w:rsidRPr="002C668B" w:rsidRDefault="001A4536" w:rsidP="002A1C9D">
      <w:r w:rsidRPr="002C668B">
        <w:rPr>
          <w:b/>
          <w:bCs/>
          <w:color w:val="000000"/>
          <w:sz w:val="30"/>
          <w:szCs w:val="30"/>
        </w:rPr>
        <w:t xml:space="preserve">VII. The Time of </w:t>
      </w:r>
      <w:proofErr w:type="gramStart"/>
      <w:r w:rsidRPr="002C668B">
        <w:rPr>
          <w:b/>
          <w:bCs/>
          <w:color w:val="000000"/>
          <w:sz w:val="30"/>
          <w:szCs w:val="30"/>
        </w:rPr>
        <w:t>The</w:t>
      </w:r>
      <w:proofErr w:type="gramEnd"/>
      <w:r w:rsidRPr="002C668B">
        <w:rPr>
          <w:b/>
          <w:bCs/>
          <w:color w:val="000000"/>
          <w:sz w:val="30"/>
          <w:szCs w:val="30"/>
        </w:rPr>
        <w:t xml:space="preserve"> End - vs. 11-13.</w:t>
      </w:r>
    </w:p>
    <w:p w:rsidR="001A4536" w:rsidRPr="002C668B" w:rsidRDefault="001A4536" w:rsidP="002A1C9D"/>
    <w:p w:rsidR="001A4536" w:rsidRPr="002C668B" w:rsidRDefault="001A4536" w:rsidP="002A1C9D">
      <w:pPr>
        <w:ind w:firstLine="720"/>
      </w:pPr>
      <w:r w:rsidRPr="002C668B">
        <w:rPr>
          <w:b/>
          <w:bCs/>
          <w:color w:val="000000"/>
        </w:rPr>
        <w:t>1. At the End of three and a half years.</w:t>
      </w:r>
      <w:r w:rsidRPr="002C668B">
        <w:rPr>
          <w:color w:val="000000"/>
        </w:rPr>
        <w:t xml:space="preserve"> </w:t>
      </w:r>
      <w:proofErr w:type="gramStart"/>
      <w:r w:rsidRPr="002C668B">
        <w:rPr>
          <w:b/>
          <w:bCs/>
          <w:color w:val="000000"/>
        </w:rPr>
        <w:t>vs. 11</w:t>
      </w:r>
      <w:r w:rsidRPr="002C668B">
        <w:rPr>
          <w:color w:val="000000"/>
        </w:rPr>
        <w:t>.</w:t>
      </w:r>
      <w:proofErr w:type="gramEnd"/>
      <w:r w:rsidRPr="002C668B">
        <w:rPr>
          <w:color w:val="000000"/>
        </w:rPr>
        <w:t xml:space="preserve"> </w:t>
      </w:r>
    </w:p>
    <w:p w:rsidR="001A4536" w:rsidRPr="002C668B" w:rsidRDefault="001A4536" w:rsidP="002A1C9D">
      <w:pPr>
        <w:ind w:firstLine="1440"/>
      </w:pPr>
      <w:proofErr w:type="gramStart"/>
      <w:r w:rsidRPr="002C668B">
        <w:rPr>
          <w:color w:val="000000"/>
        </w:rPr>
        <w:t>Starting from the taking away of the daily sacrifice.</w:t>
      </w:r>
      <w:proofErr w:type="gramEnd"/>
    </w:p>
    <w:p w:rsidR="001A4536" w:rsidRPr="002C668B" w:rsidRDefault="001A4536" w:rsidP="002A1C9D">
      <w:pPr>
        <w:ind w:firstLine="1440"/>
      </w:pPr>
      <w:r w:rsidRPr="002C668B">
        <w:rPr>
          <w:color w:val="000000"/>
        </w:rPr>
        <w:t>1,290 days 17 days before the middle of the tribulation.</w:t>
      </w:r>
    </w:p>
    <w:p w:rsidR="001A4536" w:rsidRPr="002C668B" w:rsidRDefault="001A4536" w:rsidP="002A1C9D"/>
    <w:p w:rsidR="001A4536" w:rsidRPr="002C668B" w:rsidRDefault="001A4536" w:rsidP="002A1C9D">
      <w:pPr>
        <w:ind w:firstLine="720"/>
      </w:pPr>
      <w:r w:rsidRPr="002C668B">
        <w:rPr>
          <w:b/>
          <w:bCs/>
          <w:color w:val="000000"/>
        </w:rPr>
        <w:t xml:space="preserve">2. Probably </w:t>
      </w:r>
      <w:proofErr w:type="gramStart"/>
      <w:r w:rsidRPr="002C668B">
        <w:rPr>
          <w:b/>
          <w:bCs/>
          <w:color w:val="000000"/>
        </w:rPr>
        <w:t>The</w:t>
      </w:r>
      <w:proofErr w:type="gramEnd"/>
      <w:r w:rsidRPr="002C668B">
        <w:rPr>
          <w:b/>
          <w:bCs/>
          <w:color w:val="000000"/>
        </w:rPr>
        <w:t xml:space="preserve"> Setting Up of His Earthly Kingdom vs. 12</w:t>
      </w:r>
      <w:r w:rsidRPr="002C668B">
        <w:rPr>
          <w:color w:val="000000"/>
        </w:rPr>
        <w:t>.</w:t>
      </w:r>
    </w:p>
    <w:p w:rsidR="001A4536" w:rsidRPr="002C668B" w:rsidRDefault="001A4536" w:rsidP="002A1C9D">
      <w:pPr>
        <w:ind w:firstLine="1440"/>
      </w:pPr>
      <w:r w:rsidRPr="002C668B">
        <w:rPr>
          <w:color w:val="000000"/>
        </w:rPr>
        <w:t>1,335 days</w:t>
      </w:r>
    </w:p>
    <w:p w:rsidR="006C0834" w:rsidRPr="002C668B" w:rsidRDefault="001A4536" w:rsidP="002A1C9D">
      <w:pPr>
        <w:rPr>
          <w:sz w:val="36"/>
        </w:rPr>
      </w:pPr>
      <w:r w:rsidRPr="002C668B">
        <w:rPr>
          <w:sz w:val="36"/>
        </w:rPr>
        <w:br w:type="page"/>
      </w:r>
    </w:p>
    <w:p w:rsidR="004350CB" w:rsidRDefault="004350CB" w:rsidP="004350CB">
      <w:pPr>
        <w:pStyle w:val="Heading1"/>
      </w:pPr>
      <w:bookmarkStart w:id="73" w:name="_Toc245405357"/>
      <w:bookmarkStart w:id="74" w:name="_Toc245405359"/>
      <w:bookmarkStart w:id="75" w:name="_Toc245405367"/>
      <w:bookmarkStart w:id="76" w:name="_Toc245405579"/>
      <w:bookmarkStart w:id="77" w:name="_Toc245405377"/>
      <w:bookmarkStart w:id="78" w:name="_Toc245405589"/>
      <w:bookmarkStart w:id="79" w:name="_Toc245407443"/>
    </w:p>
    <w:p w:rsidR="004350CB" w:rsidRDefault="004350CB" w:rsidP="004350CB">
      <w:pPr>
        <w:pStyle w:val="Heading1"/>
      </w:pPr>
    </w:p>
    <w:p w:rsidR="004350CB" w:rsidRDefault="004350CB" w:rsidP="004350CB">
      <w:pPr>
        <w:pStyle w:val="Heading1"/>
      </w:pPr>
    </w:p>
    <w:p w:rsidR="004350CB" w:rsidRDefault="004350CB" w:rsidP="004350CB">
      <w:pPr>
        <w:pStyle w:val="Heading1"/>
      </w:pPr>
    </w:p>
    <w:p w:rsidR="004350CB" w:rsidRDefault="004350CB" w:rsidP="004350CB">
      <w:pPr>
        <w:pStyle w:val="Heading1"/>
        <w:rPr>
          <w:sz w:val="28"/>
        </w:rPr>
      </w:pPr>
      <w:r>
        <w:t>Quizzes &amp; Exam</w:t>
      </w:r>
    </w:p>
    <w:p w:rsidR="004350CB" w:rsidRDefault="004350CB">
      <w:pPr>
        <w:rPr>
          <w:sz w:val="28"/>
        </w:rPr>
      </w:pPr>
      <w:r>
        <w:br w:type="page"/>
      </w:r>
    </w:p>
    <w:p w:rsidR="004350CB" w:rsidRPr="002C668B" w:rsidRDefault="004350CB" w:rsidP="004350CB">
      <w:pPr>
        <w:pStyle w:val="Heading2"/>
        <w:numPr>
          <w:ilvl w:val="0"/>
          <w:numId w:val="0"/>
        </w:numPr>
        <w:jc w:val="center"/>
      </w:pPr>
      <w:r w:rsidRPr="002C668B">
        <w:lastRenderedPageBreak/>
        <w:t>Quiz 1</w:t>
      </w:r>
    </w:p>
    <w:p w:rsidR="004350CB" w:rsidRPr="002C668B" w:rsidRDefault="004350CB" w:rsidP="004350CB"/>
    <w:p w:rsidR="004350CB" w:rsidRPr="002C668B" w:rsidRDefault="004350CB" w:rsidP="004350CB">
      <w:r w:rsidRPr="002C668B">
        <w:rPr>
          <w:color w:val="000000"/>
        </w:rPr>
        <w:t>1. What type of a book is the Bible?</w:t>
      </w:r>
    </w:p>
    <w:p w:rsidR="004350CB" w:rsidRPr="002C668B" w:rsidRDefault="004350CB" w:rsidP="004350CB">
      <w:pPr>
        <w:ind w:left="270"/>
        <w:rPr>
          <w:color w:val="FFFFFF" w:themeColor="background1"/>
          <w:u w:val="single"/>
        </w:rPr>
      </w:pPr>
      <w:r w:rsidRPr="002C668B">
        <w:rPr>
          <w:color w:val="FFFFFF" w:themeColor="background1"/>
          <w:u w:val="single"/>
        </w:rPr>
        <w:t>The Bible is a prophetic book.</w:t>
      </w:r>
    </w:p>
    <w:p w:rsidR="004350CB" w:rsidRPr="002C668B" w:rsidRDefault="004350CB" w:rsidP="004350CB"/>
    <w:p w:rsidR="004350CB" w:rsidRPr="002C668B" w:rsidRDefault="004350CB" w:rsidP="004350CB">
      <w:r w:rsidRPr="002C668B">
        <w:rPr>
          <w:color w:val="000000"/>
        </w:rPr>
        <w:t>2. How much of the Bible is prophetic?</w:t>
      </w:r>
    </w:p>
    <w:p w:rsidR="004350CB" w:rsidRPr="002C668B" w:rsidRDefault="004350CB" w:rsidP="004350CB">
      <w:pPr>
        <w:ind w:left="270"/>
        <w:rPr>
          <w:color w:val="FFFFFF" w:themeColor="background1"/>
          <w:u w:val="single"/>
        </w:rPr>
      </w:pPr>
      <w:r w:rsidRPr="002C668B">
        <w:rPr>
          <w:color w:val="FFFFFF" w:themeColor="background1"/>
          <w:u w:val="single"/>
        </w:rPr>
        <w:t>Two-thirds of Scripture is prophetic.</w:t>
      </w:r>
    </w:p>
    <w:p w:rsidR="004350CB" w:rsidRPr="002C668B" w:rsidRDefault="004350CB" w:rsidP="004350CB"/>
    <w:p w:rsidR="004350CB" w:rsidRPr="002C668B" w:rsidRDefault="004350CB" w:rsidP="004350CB">
      <w:r w:rsidRPr="002C668B">
        <w:rPr>
          <w:color w:val="000000"/>
        </w:rPr>
        <w:t>3. In what way is the Bible prophetic?</w:t>
      </w:r>
    </w:p>
    <w:p w:rsidR="004350CB" w:rsidRPr="002C668B" w:rsidRDefault="004350CB" w:rsidP="004350CB">
      <w:pPr>
        <w:ind w:left="270"/>
        <w:rPr>
          <w:color w:val="FFFFFF" w:themeColor="background1"/>
          <w:u w:val="single"/>
        </w:rPr>
      </w:pPr>
      <w:r w:rsidRPr="002C668B">
        <w:rPr>
          <w:color w:val="FFFFFF" w:themeColor="background1"/>
          <w:u w:val="single"/>
        </w:rPr>
        <w:t>The Bible is prophetic in types, symbols and direct statement.</w:t>
      </w:r>
    </w:p>
    <w:p w:rsidR="004350CB" w:rsidRPr="002C668B" w:rsidRDefault="004350CB" w:rsidP="004350CB"/>
    <w:p w:rsidR="004350CB" w:rsidRPr="002C668B" w:rsidRDefault="004350CB" w:rsidP="004350CB">
      <w:r w:rsidRPr="002C668B">
        <w:rPr>
          <w:color w:val="000000"/>
        </w:rPr>
        <w:t>4. What does the Bible base its authenticity, authority and inspiration on?</w:t>
      </w:r>
    </w:p>
    <w:p w:rsidR="004350CB" w:rsidRPr="002C668B" w:rsidRDefault="004350CB" w:rsidP="004350CB">
      <w:pPr>
        <w:ind w:left="270"/>
        <w:rPr>
          <w:color w:val="FFFFFF" w:themeColor="background1"/>
          <w:u w:val="single"/>
        </w:rPr>
      </w:pPr>
      <w:r w:rsidRPr="002C668B">
        <w:rPr>
          <w:color w:val="FFFFFF" w:themeColor="background1"/>
          <w:u w:val="single"/>
        </w:rPr>
        <w:t>The Bible bases these on prophecy.</w:t>
      </w:r>
    </w:p>
    <w:p w:rsidR="004350CB" w:rsidRPr="002C668B" w:rsidRDefault="004350CB" w:rsidP="004350CB"/>
    <w:p w:rsidR="004350CB" w:rsidRPr="002C668B" w:rsidRDefault="004350CB" w:rsidP="004350CB">
      <w:r w:rsidRPr="002C668B">
        <w:rPr>
          <w:color w:val="000000"/>
        </w:rPr>
        <w:t>5. What is prophecy?</w:t>
      </w:r>
    </w:p>
    <w:p w:rsidR="004350CB" w:rsidRPr="002C668B" w:rsidRDefault="004350CB" w:rsidP="004350CB">
      <w:pPr>
        <w:ind w:left="270"/>
        <w:rPr>
          <w:color w:val="FFFFFF" w:themeColor="background1"/>
          <w:u w:val="single"/>
        </w:rPr>
      </w:pPr>
      <w:r w:rsidRPr="002C668B">
        <w:rPr>
          <w:color w:val="FFFFFF" w:themeColor="background1"/>
          <w:u w:val="single"/>
        </w:rPr>
        <w:t>The telling of history before it happens.</w:t>
      </w:r>
    </w:p>
    <w:p w:rsidR="004350CB" w:rsidRPr="002C668B" w:rsidRDefault="004350CB" w:rsidP="004350CB"/>
    <w:p w:rsidR="004350CB" w:rsidRPr="002C668B" w:rsidRDefault="004350CB" w:rsidP="004350CB">
      <w:r w:rsidRPr="002C668B">
        <w:rPr>
          <w:color w:val="000000"/>
        </w:rPr>
        <w:t>6. What is meant by prophecy being two-fold?</w:t>
      </w:r>
    </w:p>
    <w:p w:rsidR="004350CB" w:rsidRPr="002C668B" w:rsidRDefault="004350CB" w:rsidP="004350CB">
      <w:pPr>
        <w:ind w:left="270"/>
        <w:rPr>
          <w:color w:val="FFFFFF" w:themeColor="background1"/>
          <w:u w:val="single"/>
        </w:rPr>
      </w:pPr>
      <w:r w:rsidRPr="002C668B">
        <w:rPr>
          <w:color w:val="FFFFFF" w:themeColor="background1"/>
          <w:u w:val="single"/>
        </w:rPr>
        <w:t>1. It is predictive—foresight; foretelling</w:t>
      </w:r>
    </w:p>
    <w:p w:rsidR="004350CB" w:rsidRPr="002C668B" w:rsidRDefault="004350CB" w:rsidP="004350CB">
      <w:pPr>
        <w:ind w:left="270"/>
        <w:rPr>
          <w:color w:val="FFFFFF" w:themeColor="background1"/>
          <w:u w:val="single"/>
        </w:rPr>
      </w:pPr>
      <w:r w:rsidRPr="002C668B">
        <w:rPr>
          <w:color w:val="FFFFFF" w:themeColor="background1"/>
          <w:u w:val="single"/>
        </w:rPr>
        <w:t xml:space="preserve">2. It is descriptive—insight; </w:t>
      </w:r>
      <w:proofErr w:type="spellStart"/>
      <w:r w:rsidRPr="002C668B">
        <w:rPr>
          <w:color w:val="FFFFFF" w:themeColor="background1"/>
          <w:u w:val="single"/>
        </w:rPr>
        <w:t>forthtelling</w:t>
      </w:r>
      <w:proofErr w:type="spellEnd"/>
    </w:p>
    <w:p w:rsidR="004350CB" w:rsidRPr="002C668B" w:rsidRDefault="004350CB" w:rsidP="004350CB"/>
    <w:p w:rsidR="004350CB" w:rsidRPr="002C668B" w:rsidRDefault="004350CB" w:rsidP="004350CB">
      <w:r w:rsidRPr="002C668B">
        <w:rPr>
          <w:color w:val="000000"/>
        </w:rPr>
        <w:t>7. Is prophecy reasoned discourse?</w:t>
      </w:r>
    </w:p>
    <w:p w:rsidR="004350CB" w:rsidRPr="002C668B" w:rsidRDefault="004350CB" w:rsidP="004350CB">
      <w:pPr>
        <w:ind w:left="270"/>
        <w:rPr>
          <w:color w:val="FFFFFF" w:themeColor="background1"/>
          <w:u w:val="single"/>
        </w:rPr>
      </w:pPr>
      <w:r w:rsidRPr="002C668B">
        <w:rPr>
          <w:color w:val="FFFFFF" w:themeColor="background1"/>
          <w:u w:val="single"/>
        </w:rPr>
        <w:t>No, it is the utterance of the Holy Ghost.</w:t>
      </w:r>
    </w:p>
    <w:p w:rsidR="004350CB" w:rsidRPr="002C668B" w:rsidRDefault="004350CB" w:rsidP="004350CB"/>
    <w:p w:rsidR="004350CB" w:rsidRPr="002C668B" w:rsidRDefault="004350CB" w:rsidP="004350CB">
      <w:r w:rsidRPr="002C668B">
        <w:rPr>
          <w:color w:val="000000"/>
        </w:rPr>
        <w:t>8. Why do we study prophecy?</w:t>
      </w:r>
    </w:p>
    <w:p w:rsidR="004350CB" w:rsidRPr="002C668B" w:rsidRDefault="004350CB" w:rsidP="004350CB">
      <w:pPr>
        <w:ind w:left="270"/>
        <w:rPr>
          <w:color w:val="FFFFFF" w:themeColor="background1"/>
          <w:u w:val="single"/>
        </w:rPr>
      </w:pPr>
      <w:r w:rsidRPr="002C668B">
        <w:rPr>
          <w:color w:val="FFFFFF" w:themeColor="background1"/>
          <w:u w:val="single"/>
        </w:rPr>
        <w:t>1. That we may know God’s plan.</w:t>
      </w:r>
    </w:p>
    <w:p w:rsidR="004350CB" w:rsidRPr="002C668B" w:rsidRDefault="004350CB" w:rsidP="004350CB">
      <w:pPr>
        <w:ind w:left="270"/>
        <w:rPr>
          <w:color w:val="FFFFFF" w:themeColor="background1"/>
          <w:u w:val="single"/>
        </w:rPr>
      </w:pPr>
      <w:r w:rsidRPr="002C668B">
        <w:rPr>
          <w:color w:val="FFFFFF" w:themeColor="background1"/>
          <w:u w:val="single"/>
        </w:rPr>
        <w:t>2. That we may understand the future.</w:t>
      </w:r>
    </w:p>
    <w:p w:rsidR="004350CB" w:rsidRPr="002C668B" w:rsidRDefault="004350CB" w:rsidP="004350CB">
      <w:pPr>
        <w:ind w:left="270"/>
        <w:rPr>
          <w:color w:val="FFFFFF" w:themeColor="background1"/>
          <w:u w:val="single"/>
        </w:rPr>
      </w:pPr>
      <w:r w:rsidRPr="002C668B">
        <w:rPr>
          <w:color w:val="FFFFFF" w:themeColor="background1"/>
          <w:u w:val="single"/>
        </w:rPr>
        <w:t>3. That we may not be lead into error.</w:t>
      </w:r>
    </w:p>
    <w:p w:rsidR="004350CB" w:rsidRPr="002C668B" w:rsidRDefault="004350CB" w:rsidP="004350CB"/>
    <w:p w:rsidR="004350CB" w:rsidRPr="002C668B" w:rsidRDefault="004350CB" w:rsidP="004350CB">
      <w:r w:rsidRPr="002C668B">
        <w:rPr>
          <w:color w:val="000000"/>
        </w:rPr>
        <w:t>9. What is the proof of prophecy?</w:t>
      </w:r>
    </w:p>
    <w:p w:rsidR="004350CB" w:rsidRPr="002C668B" w:rsidRDefault="004350CB" w:rsidP="004350CB">
      <w:pPr>
        <w:ind w:left="270"/>
        <w:rPr>
          <w:color w:val="FFFFFF" w:themeColor="background1"/>
          <w:u w:val="single"/>
        </w:rPr>
      </w:pPr>
      <w:r w:rsidRPr="002C668B">
        <w:rPr>
          <w:color w:val="FFFFFF" w:themeColor="background1"/>
          <w:u w:val="single"/>
        </w:rPr>
        <w:t>1. It must be beyond human reasoning or foresight.</w:t>
      </w:r>
    </w:p>
    <w:p w:rsidR="004350CB" w:rsidRPr="002C668B" w:rsidRDefault="004350CB" w:rsidP="004350CB">
      <w:pPr>
        <w:ind w:left="270"/>
        <w:rPr>
          <w:color w:val="FFFFFF" w:themeColor="background1"/>
          <w:u w:val="single"/>
        </w:rPr>
      </w:pPr>
      <w:r w:rsidRPr="002C668B">
        <w:rPr>
          <w:color w:val="FFFFFF" w:themeColor="background1"/>
          <w:u w:val="single"/>
        </w:rPr>
        <w:t>2. It must have been made known prior to its fulfillment.</w:t>
      </w:r>
    </w:p>
    <w:p w:rsidR="004350CB" w:rsidRPr="002C668B" w:rsidRDefault="004350CB" w:rsidP="004350CB">
      <w:pPr>
        <w:ind w:left="270"/>
        <w:rPr>
          <w:color w:val="FFFFFF" w:themeColor="background1"/>
          <w:u w:val="single"/>
        </w:rPr>
      </w:pPr>
      <w:r w:rsidRPr="002C668B">
        <w:rPr>
          <w:color w:val="FFFFFF" w:themeColor="background1"/>
          <w:u w:val="single"/>
        </w:rPr>
        <w:t>3. It must have a clear, detailed fulfillment.</w:t>
      </w:r>
    </w:p>
    <w:p w:rsidR="004350CB" w:rsidRPr="002C668B" w:rsidRDefault="004350CB" w:rsidP="004350CB"/>
    <w:p w:rsidR="004350CB" w:rsidRPr="002C668B" w:rsidRDefault="004350CB" w:rsidP="004350CB">
      <w:r w:rsidRPr="002C668B">
        <w:rPr>
          <w:color w:val="000000"/>
        </w:rPr>
        <w:t>10. Give verbatim I Cor. 10:32.</w:t>
      </w:r>
    </w:p>
    <w:p w:rsidR="004350CB" w:rsidRPr="002C668B" w:rsidRDefault="004350CB" w:rsidP="004350CB">
      <w:pPr>
        <w:ind w:left="270"/>
        <w:rPr>
          <w:color w:val="FFFFFF" w:themeColor="background1"/>
        </w:rPr>
      </w:pPr>
      <w:r w:rsidRPr="002C668B">
        <w:rPr>
          <w:color w:val="FFFFFF" w:themeColor="background1"/>
          <w:u w:val="single"/>
        </w:rPr>
        <w:t>I Cor. 10:32—Even as I please all men in all things, not seeking mine own profit, but the profit of many, that they may be saved.</w:t>
      </w:r>
    </w:p>
    <w:p w:rsidR="004350CB" w:rsidRPr="002C668B" w:rsidRDefault="004350CB" w:rsidP="004350CB"/>
    <w:p w:rsidR="004350CB" w:rsidRPr="002C668B" w:rsidRDefault="004350CB" w:rsidP="004350CB">
      <w:pPr>
        <w:pStyle w:val="Heading2"/>
        <w:numPr>
          <w:ilvl w:val="0"/>
          <w:numId w:val="0"/>
        </w:numPr>
        <w:jc w:val="center"/>
      </w:pPr>
      <w:r w:rsidRPr="002C668B">
        <w:br w:type="page"/>
      </w:r>
      <w:r w:rsidRPr="002C668B">
        <w:lastRenderedPageBreak/>
        <w:t>Quiz 2</w:t>
      </w:r>
    </w:p>
    <w:p w:rsidR="004350CB" w:rsidRPr="002C668B" w:rsidRDefault="004350CB" w:rsidP="004350CB"/>
    <w:p w:rsidR="004350CB" w:rsidRPr="002C668B" w:rsidRDefault="004350CB" w:rsidP="004350CB"/>
    <w:p w:rsidR="004350CB" w:rsidRPr="002C668B" w:rsidRDefault="004350CB" w:rsidP="004350CB">
      <w:r w:rsidRPr="002C668B">
        <w:rPr>
          <w:color w:val="000000"/>
        </w:rPr>
        <w:t>1. What is the first recorded age prophetic of?</w:t>
      </w:r>
    </w:p>
    <w:p w:rsidR="004350CB" w:rsidRPr="002C668B" w:rsidRDefault="004350CB" w:rsidP="004350CB">
      <w:pPr>
        <w:ind w:left="360"/>
        <w:rPr>
          <w:color w:val="FFFFFF" w:themeColor="background1"/>
          <w:u w:val="single"/>
        </w:rPr>
      </w:pPr>
      <w:r w:rsidRPr="002C668B">
        <w:rPr>
          <w:color w:val="FFFFFF" w:themeColor="background1"/>
          <w:u w:val="single"/>
        </w:rPr>
        <w:t>The first recorded age is prophetic of every other age.</w:t>
      </w:r>
    </w:p>
    <w:p w:rsidR="004350CB" w:rsidRPr="002C668B" w:rsidRDefault="004350CB" w:rsidP="004350CB"/>
    <w:p w:rsidR="004350CB" w:rsidRPr="002C668B" w:rsidRDefault="004350CB" w:rsidP="004350CB">
      <w:r w:rsidRPr="002C668B">
        <w:rPr>
          <w:color w:val="000000"/>
        </w:rPr>
        <w:t>2. Name the different ages.</w:t>
      </w:r>
    </w:p>
    <w:p w:rsidR="004350CB" w:rsidRPr="002C668B" w:rsidRDefault="004350CB" w:rsidP="004350CB">
      <w:pPr>
        <w:ind w:left="360"/>
        <w:rPr>
          <w:u w:val="single"/>
        </w:rPr>
        <w:sectPr w:rsidR="004350CB" w:rsidRPr="002C668B" w:rsidSect="00A83ACC">
          <w:headerReference w:type="default" r:id="rId20"/>
          <w:footerReference w:type="default" r:id="rId21"/>
          <w:endnotePr>
            <w:numFmt w:val="decimal"/>
          </w:endnotePr>
          <w:type w:val="continuous"/>
          <w:pgSz w:w="12240" w:h="15840" w:code="1"/>
          <w:pgMar w:top="1440" w:right="1800" w:bottom="1440" w:left="1800" w:header="720" w:footer="720" w:gutter="0"/>
          <w:cols w:space="720"/>
          <w:docGrid w:linePitch="360"/>
        </w:sectPr>
      </w:pPr>
    </w:p>
    <w:p w:rsidR="004350CB" w:rsidRPr="002C668B" w:rsidRDefault="004350CB" w:rsidP="004350CB">
      <w:pPr>
        <w:ind w:left="360"/>
        <w:rPr>
          <w:color w:val="FFFFFF" w:themeColor="background1"/>
          <w:u w:val="single"/>
        </w:rPr>
      </w:pPr>
      <w:r w:rsidRPr="002C668B">
        <w:rPr>
          <w:color w:val="FFFFFF" w:themeColor="background1"/>
          <w:u w:val="single"/>
        </w:rPr>
        <w:lastRenderedPageBreak/>
        <w:t>1. Age of Progress &amp; Civilization</w:t>
      </w:r>
    </w:p>
    <w:p w:rsidR="004350CB" w:rsidRPr="002C668B" w:rsidRDefault="004350CB" w:rsidP="004350CB">
      <w:pPr>
        <w:ind w:left="360"/>
        <w:rPr>
          <w:color w:val="FFFFFF" w:themeColor="background1"/>
          <w:u w:val="single"/>
        </w:rPr>
      </w:pPr>
      <w:r w:rsidRPr="002C668B">
        <w:rPr>
          <w:color w:val="FFFFFF" w:themeColor="background1"/>
          <w:u w:val="single"/>
        </w:rPr>
        <w:t>2. Age of Separation</w:t>
      </w:r>
    </w:p>
    <w:p w:rsidR="004350CB" w:rsidRPr="002C668B" w:rsidRDefault="004350CB" w:rsidP="004350CB">
      <w:pPr>
        <w:ind w:left="360"/>
        <w:rPr>
          <w:color w:val="FFFFFF" w:themeColor="background1"/>
          <w:u w:val="single"/>
        </w:rPr>
      </w:pPr>
      <w:r w:rsidRPr="002C668B">
        <w:rPr>
          <w:color w:val="FFFFFF" w:themeColor="background1"/>
          <w:u w:val="single"/>
        </w:rPr>
        <w:lastRenderedPageBreak/>
        <w:t>3. Age of Grace</w:t>
      </w:r>
    </w:p>
    <w:p w:rsidR="004350CB" w:rsidRPr="002C668B" w:rsidRDefault="004350CB" w:rsidP="004350CB">
      <w:pPr>
        <w:ind w:left="360"/>
        <w:rPr>
          <w:color w:val="FFFFFF" w:themeColor="background1"/>
          <w:u w:val="single"/>
        </w:rPr>
      </w:pPr>
      <w:r w:rsidRPr="002C668B">
        <w:rPr>
          <w:color w:val="FFFFFF" w:themeColor="background1"/>
          <w:u w:val="single"/>
        </w:rPr>
        <w:t>4. Age of Judgment</w:t>
      </w:r>
    </w:p>
    <w:p w:rsidR="004350CB" w:rsidRPr="002C668B" w:rsidRDefault="004350CB" w:rsidP="004350CB">
      <w:pPr>
        <w:sectPr w:rsidR="004350CB" w:rsidRPr="002C668B" w:rsidSect="008820E7">
          <w:endnotePr>
            <w:numFmt w:val="decimal"/>
          </w:endnotePr>
          <w:type w:val="continuous"/>
          <w:pgSz w:w="12240" w:h="15840" w:code="1"/>
          <w:pgMar w:top="1440" w:right="1800" w:bottom="1440" w:left="1800" w:header="720" w:footer="720" w:gutter="0"/>
          <w:cols w:num="2" w:space="720"/>
          <w:docGrid w:linePitch="360"/>
        </w:sectPr>
      </w:pPr>
    </w:p>
    <w:p w:rsidR="004350CB" w:rsidRPr="002C668B" w:rsidRDefault="004350CB" w:rsidP="004350CB"/>
    <w:p w:rsidR="004350CB" w:rsidRPr="002C668B" w:rsidRDefault="004350CB" w:rsidP="004350CB">
      <w:r w:rsidRPr="002C668B">
        <w:rPr>
          <w:color w:val="000000"/>
        </w:rPr>
        <w:t>3. What happened under the First Age?</w:t>
      </w:r>
    </w:p>
    <w:p w:rsidR="004350CB" w:rsidRPr="002C668B" w:rsidRDefault="004350CB" w:rsidP="004350CB">
      <w:pPr>
        <w:ind w:left="360"/>
        <w:rPr>
          <w:u w:val="single"/>
        </w:rPr>
        <w:sectPr w:rsidR="004350CB" w:rsidRPr="002C668B" w:rsidSect="008820E7">
          <w:endnotePr>
            <w:numFmt w:val="decimal"/>
          </w:endnotePr>
          <w:type w:val="continuous"/>
          <w:pgSz w:w="12240" w:h="15840" w:code="1"/>
          <w:pgMar w:top="1440" w:right="1800" w:bottom="1440" w:left="1800" w:header="720" w:footer="720" w:gutter="0"/>
          <w:cols w:space="720"/>
          <w:docGrid w:linePitch="360"/>
        </w:sectPr>
      </w:pPr>
    </w:p>
    <w:p w:rsidR="004350CB" w:rsidRPr="002C668B" w:rsidRDefault="004350CB" w:rsidP="004350CB">
      <w:pPr>
        <w:ind w:left="360"/>
        <w:rPr>
          <w:color w:val="FFFFFF" w:themeColor="background1"/>
          <w:u w:val="single"/>
        </w:rPr>
      </w:pPr>
      <w:r w:rsidRPr="002C668B">
        <w:rPr>
          <w:color w:val="FFFFFF" w:themeColor="background1"/>
          <w:u w:val="single"/>
        </w:rPr>
        <w:lastRenderedPageBreak/>
        <w:t>1. Cities were built.</w:t>
      </w:r>
    </w:p>
    <w:p w:rsidR="004350CB" w:rsidRPr="002C668B" w:rsidRDefault="004350CB" w:rsidP="004350CB">
      <w:pPr>
        <w:ind w:left="360"/>
        <w:rPr>
          <w:color w:val="FFFFFF" w:themeColor="background1"/>
          <w:u w:val="single"/>
        </w:rPr>
      </w:pPr>
      <w:r w:rsidRPr="002C668B">
        <w:rPr>
          <w:color w:val="FFFFFF" w:themeColor="background1"/>
          <w:u w:val="single"/>
        </w:rPr>
        <w:t>2. Agriculture flourished</w:t>
      </w:r>
    </w:p>
    <w:p w:rsidR="004350CB" w:rsidRPr="002C668B" w:rsidRDefault="004350CB" w:rsidP="004350CB">
      <w:pPr>
        <w:ind w:left="360"/>
        <w:rPr>
          <w:color w:val="FFFFFF" w:themeColor="background1"/>
          <w:u w:val="single"/>
        </w:rPr>
      </w:pPr>
      <w:r w:rsidRPr="002C668B">
        <w:rPr>
          <w:color w:val="FFFFFF" w:themeColor="background1"/>
          <w:u w:val="single"/>
        </w:rPr>
        <w:lastRenderedPageBreak/>
        <w:t>3. Instruments Invented</w:t>
      </w:r>
    </w:p>
    <w:p w:rsidR="004350CB" w:rsidRPr="002C668B" w:rsidRDefault="004350CB" w:rsidP="004350CB">
      <w:pPr>
        <w:ind w:left="360"/>
        <w:rPr>
          <w:color w:val="FFFFFF" w:themeColor="background1"/>
          <w:u w:val="single"/>
        </w:rPr>
        <w:sectPr w:rsidR="004350CB" w:rsidRPr="002C668B" w:rsidSect="008820E7">
          <w:endnotePr>
            <w:numFmt w:val="decimal"/>
          </w:endnotePr>
          <w:type w:val="continuous"/>
          <w:pgSz w:w="12240" w:h="15840" w:code="1"/>
          <w:pgMar w:top="1440" w:right="1800" w:bottom="1440" w:left="1800" w:header="720" w:footer="720" w:gutter="0"/>
          <w:cols w:num="2" w:space="720"/>
          <w:docGrid w:linePitch="360"/>
        </w:sectPr>
      </w:pPr>
      <w:r w:rsidRPr="002C668B">
        <w:rPr>
          <w:color w:val="FFFFFF" w:themeColor="background1"/>
          <w:u w:val="single"/>
        </w:rPr>
        <w:t>4. Discoveries Made</w:t>
      </w:r>
    </w:p>
    <w:p w:rsidR="004350CB" w:rsidRPr="002C668B" w:rsidRDefault="004350CB" w:rsidP="004350CB">
      <w:pPr>
        <w:rPr>
          <w:color w:val="000000"/>
        </w:rPr>
      </w:pPr>
    </w:p>
    <w:p w:rsidR="004350CB" w:rsidRPr="002C668B" w:rsidRDefault="004350CB" w:rsidP="004350CB">
      <w:r w:rsidRPr="002C668B">
        <w:rPr>
          <w:color w:val="000000"/>
        </w:rPr>
        <w:t>4. Who were the two classes of people under the Age of Separation?</w:t>
      </w:r>
    </w:p>
    <w:p w:rsidR="004350CB" w:rsidRPr="002C668B" w:rsidRDefault="004350CB" w:rsidP="004350CB">
      <w:pPr>
        <w:ind w:left="360"/>
        <w:rPr>
          <w:color w:val="FFFFFF" w:themeColor="background1"/>
          <w:u w:val="single"/>
        </w:rPr>
      </w:pPr>
      <w:proofErr w:type="spellStart"/>
      <w:r w:rsidRPr="002C668B">
        <w:rPr>
          <w:color w:val="FFFFFF" w:themeColor="background1"/>
          <w:u w:val="single"/>
        </w:rPr>
        <w:t>Cainites</w:t>
      </w:r>
      <w:proofErr w:type="spellEnd"/>
      <w:r w:rsidRPr="002C668B">
        <w:rPr>
          <w:color w:val="FFFFFF" w:themeColor="background1"/>
          <w:u w:val="single"/>
        </w:rPr>
        <w:t xml:space="preserve">—the </w:t>
      </w:r>
      <w:proofErr w:type="spellStart"/>
      <w:r w:rsidRPr="002C668B">
        <w:rPr>
          <w:color w:val="FFFFFF" w:themeColor="background1"/>
          <w:u w:val="single"/>
        </w:rPr>
        <w:t>worldy</w:t>
      </w:r>
      <w:proofErr w:type="spellEnd"/>
      <w:r w:rsidRPr="002C668B">
        <w:rPr>
          <w:color w:val="FFFFFF" w:themeColor="background1"/>
        </w:rPr>
        <w:t xml:space="preserve"> &amp; </w:t>
      </w:r>
      <w:proofErr w:type="spellStart"/>
      <w:r w:rsidRPr="002C668B">
        <w:rPr>
          <w:color w:val="FFFFFF" w:themeColor="background1"/>
          <w:u w:val="single"/>
        </w:rPr>
        <w:t>Sethites</w:t>
      </w:r>
      <w:proofErr w:type="spellEnd"/>
      <w:r w:rsidRPr="002C668B">
        <w:rPr>
          <w:color w:val="FFFFFF" w:themeColor="background1"/>
          <w:u w:val="single"/>
        </w:rPr>
        <w:t>—the Godly</w:t>
      </w:r>
    </w:p>
    <w:p w:rsidR="004350CB" w:rsidRPr="002C668B" w:rsidRDefault="004350CB" w:rsidP="004350CB"/>
    <w:p w:rsidR="004350CB" w:rsidRPr="002C668B" w:rsidRDefault="004350CB" w:rsidP="004350CB">
      <w:r w:rsidRPr="002C668B">
        <w:rPr>
          <w:color w:val="000000"/>
        </w:rPr>
        <w:t>5. What was the warning of judgment an act of?</w:t>
      </w:r>
    </w:p>
    <w:p w:rsidR="004350CB" w:rsidRPr="002C668B" w:rsidRDefault="004350CB" w:rsidP="004350CB">
      <w:pPr>
        <w:ind w:left="360"/>
        <w:rPr>
          <w:color w:val="FFFFFF" w:themeColor="background1"/>
          <w:u w:val="single"/>
        </w:rPr>
      </w:pPr>
      <w:r w:rsidRPr="002C668B">
        <w:rPr>
          <w:color w:val="FFFFFF" w:themeColor="background1"/>
          <w:u w:val="single"/>
        </w:rPr>
        <w:t>The warning was an act of grace.</w:t>
      </w:r>
    </w:p>
    <w:p w:rsidR="004350CB" w:rsidRPr="002C668B" w:rsidRDefault="004350CB" w:rsidP="004350CB"/>
    <w:p w:rsidR="004350CB" w:rsidRPr="002C668B" w:rsidRDefault="004350CB" w:rsidP="004350CB">
      <w:r w:rsidRPr="002C668B">
        <w:rPr>
          <w:color w:val="000000"/>
        </w:rPr>
        <w:t>6. What was the Ark a type of?</w:t>
      </w:r>
    </w:p>
    <w:p w:rsidR="004350CB" w:rsidRPr="002C668B" w:rsidRDefault="004350CB" w:rsidP="004350CB">
      <w:pPr>
        <w:ind w:left="360"/>
        <w:rPr>
          <w:color w:val="FFFFFF" w:themeColor="background1"/>
          <w:u w:val="single"/>
        </w:rPr>
      </w:pPr>
      <w:proofErr w:type="gramStart"/>
      <w:r w:rsidRPr="002C668B">
        <w:rPr>
          <w:color w:val="FFFFFF" w:themeColor="background1"/>
          <w:u w:val="single"/>
        </w:rPr>
        <w:t>Salvation and place of refuge, such as the cross.</w:t>
      </w:r>
      <w:proofErr w:type="gramEnd"/>
    </w:p>
    <w:p w:rsidR="004350CB" w:rsidRPr="002C668B" w:rsidRDefault="004350CB" w:rsidP="004350CB"/>
    <w:p w:rsidR="004350CB" w:rsidRPr="002C668B" w:rsidRDefault="004350CB" w:rsidP="004350CB">
      <w:r w:rsidRPr="002C668B">
        <w:rPr>
          <w:color w:val="000000"/>
        </w:rPr>
        <w:t>7. What is Enoch a type of?</w:t>
      </w:r>
    </w:p>
    <w:p w:rsidR="004350CB" w:rsidRPr="002C668B" w:rsidRDefault="004350CB" w:rsidP="004350CB">
      <w:pPr>
        <w:ind w:left="360"/>
        <w:rPr>
          <w:color w:val="FFFFFF" w:themeColor="background1"/>
          <w:u w:val="single"/>
        </w:rPr>
      </w:pPr>
      <w:r w:rsidRPr="002C668B">
        <w:rPr>
          <w:color w:val="FFFFFF" w:themeColor="background1"/>
          <w:u w:val="single"/>
        </w:rPr>
        <w:t>The translated saints, Bride, Overcomers</w:t>
      </w:r>
    </w:p>
    <w:p w:rsidR="004350CB" w:rsidRPr="002C668B" w:rsidRDefault="004350CB" w:rsidP="004350CB"/>
    <w:p w:rsidR="004350CB" w:rsidRPr="002C668B" w:rsidRDefault="004350CB" w:rsidP="004350CB">
      <w:r w:rsidRPr="002C668B">
        <w:rPr>
          <w:color w:val="000000"/>
        </w:rPr>
        <w:t>8. What is Methuselah a type of?</w:t>
      </w:r>
    </w:p>
    <w:p w:rsidR="004350CB" w:rsidRPr="002C668B" w:rsidRDefault="004350CB" w:rsidP="004350CB">
      <w:pPr>
        <w:ind w:left="360"/>
        <w:rPr>
          <w:color w:val="FFFFFF" w:themeColor="background1"/>
          <w:u w:val="single"/>
        </w:rPr>
      </w:pPr>
      <w:proofErr w:type="gramStart"/>
      <w:r w:rsidRPr="002C668B">
        <w:rPr>
          <w:color w:val="FFFFFF" w:themeColor="background1"/>
          <w:u w:val="single"/>
        </w:rPr>
        <w:t>A type of the Church.</w:t>
      </w:r>
      <w:proofErr w:type="gramEnd"/>
    </w:p>
    <w:p w:rsidR="004350CB" w:rsidRPr="002C668B" w:rsidRDefault="004350CB" w:rsidP="004350CB"/>
    <w:p w:rsidR="004350CB" w:rsidRPr="002C668B" w:rsidRDefault="004350CB" w:rsidP="004350CB">
      <w:r w:rsidRPr="002C668B">
        <w:rPr>
          <w:color w:val="000000"/>
        </w:rPr>
        <w:t>9. What is Noah a type of?</w:t>
      </w:r>
    </w:p>
    <w:p w:rsidR="004350CB" w:rsidRPr="002C668B" w:rsidRDefault="004350CB" w:rsidP="004350CB">
      <w:pPr>
        <w:ind w:left="360"/>
        <w:rPr>
          <w:color w:val="FFFFFF" w:themeColor="background1"/>
          <w:u w:val="single"/>
        </w:rPr>
      </w:pPr>
      <w:proofErr w:type="gramStart"/>
      <w:r w:rsidRPr="002C668B">
        <w:rPr>
          <w:color w:val="FFFFFF" w:themeColor="background1"/>
          <w:u w:val="single"/>
        </w:rPr>
        <w:t>The saints that go through tribulation.</w:t>
      </w:r>
      <w:proofErr w:type="gramEnd"/>
    </w:p>
    <w:p w:rsidR="004350CB" w:rsidRPr="002C668B" w:rsidRDefault="004350CB" w:rsidP="004350CB"/>
    <w:p w:rsidR="004350CB" w:rsidRPr="002C668B" w:rsidRDefault="004350CB" w:rsidP="004350CB">
      <w:r w:rsidRPr="002C668B">
        <w:rPr>
          <w:color w:val="000000"/>
        </w:rPr>
        <w:t>10. What does Methuselah mean?</w:t>
      </w:r>
    </w:p>
    <w:p w:rsidR="004350CB" w:rsidRPr="002C668B" w:rsidRDefault="004350CB" w:rsidP="004350CB">
      <w:pPr>
        <w:ind w:left="360"/>
        <w:rPr>
          <w:color w:val="FFFFFF" w:themeColor="background1"/>
          <w:u w:val="single"/>
        </w:rPr>
      </w:pPr>
      <w:r w:rsidRPr="002C668B">
        <w:rPr>
          <w:color w:val="FFFFFF" w:themeColor="background1"/>
          <w:u w:val="single"/>
        </w:rPr>
        <w:t>When he is gone it will come</w:t>
      </w:r>
    </w:p>
    <w:p w:rsidR="004350CB" w:rsidRPr="002C668B" w:rsidRDefault="004350CB" w:rsidP="004350CB">
      <w:pPr>
        <w:rPr>
          <w:color w:val="000000"/>
          <w:sz w:val="48"/>
          <w:szCs w:val="48"/>
        </w:rPr>
      </w:pPr>
      <w:r w:rsidRPr="002C668B">
        <w:rPr>
          <w:color w:val="000000"/>
          <w:sz w:val="48"/>
          <w:szCs w:val="48"/>
        </w:rPr>
        <w:br w:type="page"/>
      </w:r>
    </w:p>
    <w:p w:rsidR="004350CB" w:rsidRPr="002C668B" w:rsidRDefault="004350CB" w:rsidP="004350CB">
      <w:pPr>
        <w:pStyle w:val="Heading2"/>
        <w:numPr>
          <w:ilvl w:val="0"/>
          <w:numId w:val="0"/>
        </w:numPr>
        <w:jc w:val="center"/>
      </w:pPr>
      <w:r w:rsidRPr="002C668B">
        <w:lastRenderedPageBreak/>
        <w:t>Quiz 3</w:t>
      </w:r>
    </w:p>
    <w:p w:rsidR="004350CB" w:rsidRPr="002C668B" w:rsidRDefault="004350CB" w:rsidP="004350CB"/>
    <w:p w:rsidR="004350CB" w:rsidRPr="002C668B" w:rsidRDefault="004350CB" w:rsidP="004350CB"/>
    <w:p w:rsidR="004350CB" w:rsidRPr="002C668B" w:rsidRDefault="004350CB" w:rsidP="004350CB">
      <w:r w:rsidRPr="002C668B">
        <w:rPr>
          <w:color w:val="000000"/>
        </w:rPr>
        <w:t>1. What is the natural desire in the hearts of men?</w:t>
      </w:r>
    </w:p>
    <w:p w:rsidR="004350CB" w:rsidRPr="002C668B" w:rsidRDefault="004350CB" w:rsidP="004350CB">
      <w:pPr>
        <w:ind w:left="270"/>
        <w:rPr>
          <w:color w:val="FFFFFF" w:themeColor="background1"/>
          <w:u w:val="single"/>
        </w:rPr>
      </w:pPr>
      <w:r w:rsidRPr="002C668B">
        <w:rPr>
          <w:color w:val="FFFFFF" w:themeColor="background1"/>
          <w:u w:val="single"/>
        </w:rPr>
        <w:t>It is to know the future.</w:t>
      </w:r>
    </w:p>
    <w:p w:rsidR="004350CB" w:rsidRPr="002C668B" w:rsidRDefault="004350CB" w:rsidP="004350CB">
      <w:pPr>
        <w:ind w:left="270"/>
        <w:rPr>
          <w:u w:val="single"/>
        </w:rPr>
      </w:pPr>
    </w:p>
    <w:p w:rsidR="004350CB" w:rsidRPr="002C668B" w:rsidRDefault="004350CB" w:rsidP="004350CB">
      <w:r w:rsidRPr="002C668B">
        <w:rPr>
          <w:color w:val="000000"/>
        </w:rPr>
        <w:t>2. What is astrology?</w:t>
      </w:r>
    </w:p>
    <w:p w:rsidR="004350CB" w:rsidRPr="002C668B" w:rsidRDefault="004350CB" w:rsidP="004350CB">
      <w:pPr>
        <w:ind w:left="270"/>
        <w:rPr>
          <w:color w:val="FFFFFF" w:themeColor="background1"/>
          <w:u w:val="single"/>
        </w:rPr>
      </w:pPr>
      <w:r w:rsidRPr="002C668B">
        <w:rPr>
          <w:color w:val="FFFFFF" w:themeColor="background1"/>
          <w:u w:val="single"/>
        </w:rPr>
        <w:t>Astrology is an attempt to interpret the motion of heavenly bodies as signs of the future.</w:t>
      </w:r>
    </w:p>
    <w:p w:rsidR="004350CB" w:rsidRPr="002C668B" w:rsidRDefault="004350CB" w:rsidP="004350CB"/>
    <w:p w:rsidR="004350CB" w:rsidRPr="002C668B" w:rsidRDefault="004350CB" w:rsidP="004350CB">
      <w:r w:rsidRPr="002C668B">
        <w:rPr>
          <w:color w:val="000000"/>
        </w:rPr>
        <w:t>3. What is astronomy?</w:t>
      </w:r>
    </w:p>
    <w:p w:rsidR="004350CB" w:rsidRPr="002C668B" w:rsidRDefault="004350CB" w:rsidP="004350CB">
      <w:pPr>
        <w:ind w:left="270"/>
        <w:rPr>
          <w:color w:val="FFFFFF" w:themeColor="background1"/>
          <w:u w:val="single"/>
        </w:rPr>
      </w:pPr>
      <w:r w:rsidRPr="002C668B">
        <w:rPr>
          <w:color w:val="FFFFFF" w:themeColor="background1"/>
          <w:u w:val="single"/>
        </w:rPr>
        <w:t>Astronomy is based on scientific fact and the observation of stars and other heavenly bodies.</w:t>
      </w:r>
    </w:p>
    <w:p w:rsidR="004350CB" w:rsidRPr="002C668B" w:rsidRDefault="004350CB" w:rsidP="004350CB"/>
    <w:p w:rsidR="004350CB" w:rsidRPr="002C668B" w:rsidRDefault="004350CB" w:rsidP="004350CB">
      <w:r w:rsidRPr="002C668B">
        <w:rPr>
          <w:color w:val="000000"/>
        </w:rPr>
        <w:t>4. Is man simply a creature of time?</w:t>
      </w:r>
    </w:p>
    <w:p w:rsidR="004350CB" w:rsidRPr="002C668B" w:rsidRDefault="004350CB" w:rsidP="004350CB">
      <w:pPr>
        <w:ind w:left="270"/>
        <w:rPr>
          <w:color w:val="FFFFFF" w:themeColor="background1"/>
          <w:u w:val="single"/>
        </w:rPr>
      </w:pPr>
      <w:r w:rsidRPr="002C668B">
        <w:rPr>
          <w:color w:val="FFFFFF" w:themeColor="background1"/>
          <w:u w:val="single"/>
        </w:rPr>
        <w:t>No, he is an endless being and more than just a creature of time.</w:t>
      </w:r>
    </w:p>
    <w:p w:rsidR="004350CB" w:rsidRPr="002C668B" w:rsidRDefault="004350CB" w:rsidP="004350CB"/>
    <w:p w:rsidR="004350CB" w:rsidRPr="002C668B" w:rsidRDefault="004350CB" w:rsidP="004350CB">
      <w:r w:rsidRPr="002C668B">
        <w:rPr>
          <w:color w:val="000000"/>
        </w:rPr>
        <w:t>5. What is man?</w:t>
      </w:r>
    </w:p>
    <w:p w:rsidR="004350CB" w:rsidRPr="002C668B" w:rsidRDefault="004350CB" w:rsidP="004350CB">
      <w:pPr>
        <w:ind w:left="270"/>
        <w:rPr>
          <w:color w:val="FFFFFF" w:themeColor="background1"/>
          <w:u w:val="single"/>
        </w:rPr>
      </w:pPr>
      <w:r w:rsidRPr="002C668B">
        <w:rPr>
          <w:color w:val="FFFFFF" w:themeColor="background1"/>
          <w:u w:val="single"/>
        </w:rPr>
        <w:t>He is an endless being that has an endless soul.</w:t>
      </w:r>
    </w:p>
    <w:p w:rsidR="004350CB" w:rsidRPr="002C668B" w:rsidRDefault="004350CB" w:rsidP="004350CB"/>
    <w:p w:rsidR="004350CB" w:rsidRPr="002C668B" w:rsidRDefault="004350CB" w:rsidP="004350CB">
      <w:r w:rsidRPr="002C668B">
        <w:rPr>
          <w:color w:val="000000"/>
        </w:rPr>
        <w:t>6. What is the origin of man’s soul?</w:t>
      </w:r>
    </w:p>
    <w:p w:rsidR="004350CB" w:rsidRPr="002C668B" w:rsidRDefault="004350CB" w:rsidP="004350CB">
      <w:pPr>
        <w:ind w:left="270"/>
        <w:rPr>
          <w:color w:val="FFFFFF" w:themeColor="background1"/>
          <w:u w:val="single"/>
        </w:rPr>
      </w:pPr>
      <w:proofErr w:type="gramStart"/>
      <w:r w:rsidRPr="002C668B">
        <w:rPr>
          <w:color w:val="FFFFFF" w:themeColor="background1"/>
          <w:u w:val="single"/>
        </w:rPr>
        <w:t>The breath of Almighty God.</w:t>
      </w:r>
      <w:proofErr w:type="gramEnd"/>
    </w:p>
    <w:p w:rsidR="004350CB" w:rsidRPr="002C668B" w:rsidRDefault="004350CB" w:rsidP="004350CB"/>
    <w:p w:rsidR="004350CB" w:rsidRPr="002C668B" w:rsidRDefault="004350CB" w:rsidP="004350CB">
      <w:r w:rsidRPr="002C668B">
        <w:rPr>
          <w:color w:val="000000"/>
        </w:rPr>
        <w:t>7. What is the future known as?</w:t>
      </w:r>
    </w:p>
    <w:p w:rsidR="004350CB" w:rsidRPr="002C668B" w:rsidRDefault="004350CB" w:rsidP="004350CB">
      <w:pPr>
        <w:ind w:left="270"/>
        <w:rPr>
          <w:color w:val="FFFFFF" w:themeColor="background1"/>
          <w:u w:val="single"/>
        </w:rPr>
      </w:pPr>
      <w:r w:rsidRPr="002C668B">
        <w:rPr>
          <w:color w:val="FFFFFF" w:themeColor="background1"/>
          <w:u w:val="single"/>
        </w:rPr>
        <w:t>It is God’s secret.</w:t>
      </w:r>
    </w:p>
    <w:p w:rsidR="004350CB" w:rsidRPr="002C668B" w:rsidRDefault="004350CB" w:rsidP="004350CB">
      <w:pPr>
        <w:ind w:left="270"/>
        <w:rPr>
          <w:u w:val="single"/>
        </w:rPr>
      </w:pPr>
    </w:p>
    <w:p w:rsidR="004350CB" w:rsidRPr="002C668B" w:rsidRDefault="004350CB" w:rsidP="004350CB">
      <w:r w:rsidRPr="002C668B">
        <w:rPr>
          <w:color w:val="000000"/>
        </w:rPr>
        <w:t>8. Can man know the future?</w:t>
      </w:r>
    </w:p>
    <w:p w:rsidR="004350CB" w:rsidRPr="002C668B" w:rsidRDefault="004350CB" w:rsidP="004350CB">
      <w:pPr>
        <w:ind w:left="270"/>
        <w:rPr>
          <w:color w:val="FFFFFF" w:themeColor="background1"/>
          <w:u w:val="single"/>
        </w:rPr>
      </w:pPr>
      <w:proofErr w:type="gramStart"/>
      <w:r w:rsidRPr="002C668B">
        <w:rPr>
          <w:color w:val="FFFFFF" w:themeColor="background1"/>
          <w:u w:val="single"/>
        </w:rPr>
        <w:t>Through the Bible and the Holy Ghost but never apart from them.</w:t>
      </w:r>
      <w:proofErr w:type="gramEnd"/>
    </w:p>
    <w:p w:rsidR="004350CB" w:rsidRPr="002C668B" w:rsidRDefault="004350CB" w:rsidP="004350CB"/>
    <w:p w:rsidR="004350CB" w:rsidRPr="002C668B" w:rsidRDefault="004350CB" w:rsidP="004350CB">
      <w:r w:rsidRPr="002C668B">
        <w:rPr>
          <w:color w:val="000000"/>
        </w:rPr>
        <w:t>9. Is prophecy confined to certain books in the Bible?</w:t>
      </w:r>
    </w:p>
    <w:p w:rsidR="004350CB" w:rsidRPr="002C668B" w:rsidRDefault="004350CB" w:rsidP="004350CB">
      <w:pPr>
        <w:ind w:left="270"/>
        <w:rPr>
          <w:color w:val="FFFFFF" w:themeColor="background1"/>
          <w:u w:val="single"/>
        </w:rPr>
      </w:pPr>
      <w:r w:rsidRPr="002C668B">
        <w:rPr>
          <w:color w:val="FFFFFF" w:themeColor="background1"/>
          <w:u w:val="single"/>
        </w:rPr>
        <w:t>No, it is not confined to just certain books of the Bible.</w:t>
      </w:r>
    </w:p>
    <w:p w:rsidR="004350CB" w:rsidRPr="002C668B" w:rsidRDefault="004350CB" w:rsidP="004350CB"/>
    <w:p w:rsidR="004350CB" w:rsidRPr="002C668B" w:rsidRDefault="004350CB" w:rsidP="004350CB">
      <w:r w:rsidRPr="002C668B">
        <w:rPr>
          <w:color w:val="000000"/>
        </w:rPr>
        <w:t>10. What is the first recorded prophecy in the Bible?</w:t>
      </w:r>
    </w:p>
    <w:p w:rsidR="004350CB" w:rsidRPr="002C668B" w:rsidRDefault="004350CB" w:rsidP="004350CB"/>
    <w:p w:rsidR="004350CB" w:rsidRPr="002C668B" w:rsidRDefault="004350CB" w:rsidP="004350CB">
      <w:pPr>
        <w:rPr>
          <w:color w:val="FFFFFF" w:themeColor="background1"/>
          <w:u w:val="single"/>
        </w:rPr>
      </w:pPr>
      <w:r w:rsidRPr="002C668B">
        <w:rPr>
          <w:color w:val="FFFFFF" w:themeColor="background1"/>
          <w:u w:val="single"/>
        </w:rPr>
        <w:t>Genesis 3:15—And I will put enmity between thee and the woman, and between thy seed and her seed; it shall bruise thy head, and thou shalt bruise his heel.</w:t>
      </w:r>
    </w:p>
    <w:p w:rsidR="004350CB" w:rsidRPr="002C668B" w:rsidRDefault="004350CB" w:rsidP="004350CB">
      <w:pPr>
        <w:rPr>
          <w:b/>
          <w:bCs/>
          <w:sz w:val="48"/>
          <w:szCs w:val="48"/>
        </w:rPr>
      </w:pPr>
    </w:p>
    <w:p w:rsidR="004350CB" w:rsidRPr="002C668B" w:rsidRDefault="004350CB" w:rsidP="004350CB">
      <w:pPr>
        <w:rPr>
          <w:b/>
          <w:bCs/>
          <w:sz w:val="48"/>
          <w:szCs w:val="48"/>
        </w:rPr>
      </w:pPr>
      <w:r w:rsidRPr="002C668B">
        <w:br w:type="page"/>
      </w:r>
    </w:p>
    <w:p w:rsidR="004350CB" w:rsidRPr="002C668B" w:rsidRDefault="004350CB" w:rsidP="004350CB">
      <w:pPr>
        <w:pStyle w:val="Heading2"/>
        <w:numPr>
          <w:ilvl w:val="0"/>
          <w:numId w:val="0"/>
        </w:numPr>
        <w:ind w:left="90"/>
        <w:jc w:val="center"/>
      </w:pPr>
      <w:r w:rsidRPr="002C668B">
        <w:lastRenderedPageBreak/>
        <w:t>Quiz 4</w:t>
      </w:r>
    </w:p>
    <w:p w:rsidR="004350CB" w:rsidRPr="002C668B" w:rsidRDefault="004350CB" w:rsidP="004350CB"/>
    <w:p w:rsidR="004350CB" w:rsidRPr="002C668B" w:rsidRDefault="004350CB" w:rsidP="004350CB">
      <w:r w:rsidRPr="002C668B">
        <w:rPr>
          <w:color w:val="000000"/>
        </w:rPr>
        <w:t>1. Through whom does the Jewish nation descend in relationship to Noah’s sons?</w:t>
      </w:r>
    </w:p>
    <w:p w:rsidR="004350CB" w:rsidRPr="002C668B" w:rsidRDefault="004350CB" w:rsidP="004350CB">
      <w:pPr>
        <w:ind w:left="360"/>
        <w:rPr>
          <w:color w:val="FFFFFF" w:themeColor="background1"/>
          <w:u w:val="single"/>
        </w:rPr>
      </w:pPr>
      <w:r w:rsidRPr="002C668B">
        <w:rPr>
          <w:color w:val="FFFFFF" w:themeColor="background1"/>
          <w:u w:val="single"/>
        </w:rPr>
        <w:t>Shem is the ancestor of the Jewish nation.</w:t>
      </w:r>
    </w:p>
    <w:p w:rsidR="004350CB" w:rsidRPr="002C668B" w:rsidRDefault="004350CB" w:rsidP="004350CB">
      <w:pPr>
        <w:ind w:left="360"/>
        <w:rPr>
          <w:u w:val="single"/>
        </w:rPr>
      </w:pPr>
    </w:p>
    <w:p w:rsidR="004350CB" w:rsidRPr="002C668B" w:rsidRDefault="004350CB" w:rsidP="004350CB">
      <w:r w:rsidRPr="002C668B">
        <w:rPr>
          <w:color w:val="000000"/>
        </w:rPr>
        <w:t>2. Give a word that describes how revelation comes.</w:t>
      </w:r>
      <w:r w:rsidRPr="002C668B">
        <w:tab/>
      </w:r>
      <w:r w:rsidRPr="002C668B">
        <w:rPr>
          <w:color w:val="FFFFFF" w:themeColor="background1"/>
        </w:rPr>
        <w:tab/>
      </w:r>
      <w:proofErr w:type="gramStart"/>
      <w:r w:rsidRPr="002C668B">
        <w:rPr>
          <w:color w:val="FFFFFF" w:themeColor="background1"/>
          <w:u w:val="single"/>
        </w:rPr>
        <w:t>Progressively.</w:t>
      </w:r>
      <w:proofErr w:type="gramEnd"/>
    </w:p>
    <w:p w:rsidR="004350CB" w:rsidRPr="002C668B" w:rsidRDefault="004350CB" w:rsidP="004350CB"/>
    <w:p w:rsidR="004350CB" w:rsidRPr="002C668B" w:rsidRDefault="004350CB" w:rsidP="004350CB">
      <w:pPr>
        <w:rPr>
          <w:color w:val="000000"/>
        </w:rPr>
      </w:pPr>
    </w:p>
    <w:p w:rsidR="004350CB" w:rsidRPr="002C668B" w:rsidRDefault="004350CB" w:rsidP="004350CB">
      <w:r w:rsidRPr="002C668B">
        <w:rPr>
          <w:color w:val="000000"/>
        </w:rPr>
        <w:t>3. Explain how Jonah was a type of Israel.</w:t>
      </w:r>
    </w:p>
    <w:p w:rsidR="004350CB" w:rsidRPr="002C668B" w:rsidRDefault="004350CB" w:rsidP="004350CB">
      <w:pPr>
        <w:ind w:left="360"/>
        <w:rPr>
          <w:color w:val="FFFFFF" w:themeColor="background1"/>
          <w:u w:val="single"/>
        </w:rPr>
      </w:pPr>
      <w:r w:rsidRPr="002C668B">
        <w:rPr>
          <w:color w:val="FFFFFF" w:themeColor="background1"/>
          <w:u w:val="single"/>
        </w:rPr>
        <w:t>Jonah was in the belly of a great fish but not digested, as Israel is in all the nations of the world, but not absorbed by them.</w:t>
      </w:r>
    </w:p>
    <w:p w:rsidR="004350CB" w:rsidRPr="002C668B" w:rsidRDefault="004350CB" w:rsidP="004350CB"/>
    <w:p w:rsidR="004350CB" w:rsidRPr="002C668B" w:rsidRDefault="004350CB" w:rsidP="004350CB">
      <w:r w:rsidRPr="002C668B">
        <w:rPr>
          <w:color w:val="000000"/>
        </w:rPr>
        <w:t>4. Explain how the burning bush was a type of Israel.</w:t>
      </w:r>
    </w:p>
    <w:p w:rsidR="004350CB" w:rsidRPr="002C668B" w:rsidRDefault="004350CB" w:rsidP="004350CB">
      <w:pPr>
        <w:ind w:left="360"/>
        <w:rPr>
          <w:color w:val="FFFFFF" w:themeColor="background1"/>
          <w:u w:val="single"/>
        </w:rPr>
      </w:pPr>
      <w:r w:rsidRPr="002C668B">
        <w:rPr>
          <w:color w:val="FFFFFF" w:themeColor="background1"/>
          <w:u w:val="single"/>
        </w:rPr>
        <w:t>Like the bush, Israel has been amid the flames of persecution, yet is not annihilated.</w:t>
      </w:r>
    </w:p>
    <w:p w:rsidR="004350CB" w:rsidRPr="002C668B" w:rsidRDefault="004350CB" w:rsidP="004350CB"/>
    <w:p w:rsidR="004350CB" w:rsidRPr="002C668B" w:rsidRDefault="004350CB" w:rsidP="004350CB">
      <w:r w:rsidRPr="002C668B">
        <w:rPr>
          <w:color w:val="000000"/>
        </w:rPr>
        <w:t>5. What is the greatest witness that the Bible is the supernatural revelation of God?</w:t>
      </w:r>
    </w:p>
    <w:p w:rsidR="004350CB" w:rsidRPr="002C668B" w:rsidRDefault="004350CB" w:rsidP="004350CB">
      <w:pPr>
        <w:ind w:left="360"/>
        <w:rPr>
          <w:color w:val="FFFFFF" w:themeColor="background1"/>
          <w:u w:val="single"/>
        </w:rPr>
      </w:pPr>
      <w:r w:rsidRPr="002C668B">
        <w:rPr>
          <w:color w:val="FFFFFF" w:themeColor="background1"/>
          <w:u w:val="single"/>
        </w:rPr>
        <w:t>The Jews are the greatest witness.</w:t>
      </w:r>
    </w:p>
    <w:p w:rsidR="004350CB" w:rsidRPr="002C668B" w:rsidRDefault="004350CB" w:rsidP="004350CB"/>
    <w:p w:rsidR="004350CB" w:rsidRPr="002C668B" w:rsidRDefault="004350CB" w:rsidP="004350CB">
      <w:r w:rsidRPr="002C668B">
        <w:rPr>
          <w:color w:val="000000"/>
        </w:rPr>
        <w:t>6. Why will God allow the Great Tribulation?</w:t>
      </w:r>
    </w:p>
    <w:p w:rsidR="004350CB" w:rsidRPr="002C668B" w:rsidRDefault="004350CB" w:rsidP="004350CB">
      <w:pPr>
        <w:ind w:left="360"/>
        <w:rPr>
          <w:color w:val="FFFFFF" w:themeColor="background1"/>
          <w:u w:val="single"/>
        </w:rPr>
      </w:pPr>
      <w:r w:rsidRPr="002C668B">
        <w:rPr>
          <w:color w:val="FFFFFF" w:themeColor="background1"/>
          <w:u w:val="single"/>
        </w:rPr>
        <w:t>God will allow the Great Tribulation on account of Israel’s apostasy.</w:t>
      </w:r>
    </w:p>
    <w:p w:rsidR="004350CB" w:rsidRPr="002C668B" w:rsidRDefault="004350CB" w:rsidP="004350CB"/>
    <w:p w:rsidR="004350CB" w:rsidRPr="002C668B" w:rsidRDefault="004350CB" w:rsidP="004350CB">
      <w:r w:rsidRPr="002C668B">
        <w:rPr>
          <w:color w:val="000000"/>
        </w:rPr>
        <w:t>7. Explain what Zionism is.</w:t>
      </w:r>
    </w:p>
    <w:p w:rsidR="004350CB" w:rsidRPr="002C668B" w:rsidRDefault="004350CB" w:rsidP="004350CB">
      <w:pPr>
        <w:ind w:left="360"/>
        <w:rPr>
          <w:color w:val="FFFFFF" w:themeColor="background1"/>
          <w:u w:val="single"/>
        </w:rPr>
      </w:pPr>
      <w:r w:rsidRPr="002C668B">
        <w:rPr>
          <w:color w:val="FFFFFF" w:themeColor="background1"/>
          <w:u w:val="single"/>
        </w:rPr>
        <w:t>It is a nationally attempted restoration of Israel. It is a restoration in unbelief.</w:t>
      </w:r>
    </w:p>
    <w:p w:rsidR="004350CB" w:rsidRPr="002C668B" w:rsidRDefault="004350CB" w:rsidP="004350CB"/>
    <w:p w:rsidR="004350CB" w:rsidRPr="002C668B" w:rsidRDefault="004350CB" w:rsidP="004350CB">
      <w:pPr>
        <w:ind w:left="360" w:hanging="360"/>
      </w:pPr>
      <w:r w:rsidRPr="002C668B">
        <w:rPr>
          <w:color w:val="000000"/>
        </w:rPr>
        <w:t>8. Into how many classes of people has the seed of Abraham been divided?</w:t>
      </w:r>
    </w:p>
    <w:p w:rsidR="004350CB" w:rsidRPr="002C668B" w:rsidRDefault="004350CB" w:rsidP="004350CB">
      <w:pPr>
        <w:ind w:left="360"/>
        <w:rPr>
          <w:color w:val="FFFFFF" w:themeColor="background1"/>
          <w:u w:val="single"/>
        </w:rPr>
      </w:pPr>
      <w:r w:rsidRPr="002C668B">
        <w:rPr>
          <w:color w:val="FFFFFF" w:themeColor="background1"/>
          <w:u w:val="single"/>
        </w:rPr>
        <w:t>Into two classes: Isaac or Ishmael—Promise or Flesh.</w:t>
      </w:r>
    </w:p>
    <w:p w:rsidR="004350CB" w:rsidRPr="002C668B" w:rsidRDefault="004350CB" w:rsidP="004350CB"/>
    <w:p w:rsidR="004350CB" w:rsidRPr="002C668B" w:rsidRDefault="004350CB" w:rsidP="004350CB">
      <w:r w:rsidRPr="002C668B">
        <w:rPr>
          <w:color w:val="000000"/>
        </w:rPr>
        <w:t>9. What are the results of His coming? (Name at least 4)</w:t>
      </w:r>
    </w:p>
    <w:p w:rsidR="004350CB" w:rsidRPr="002C668B" w:rsidRDefault="004350CB" w:rsidP="004350CB">
      <w:pPr>
        <w:ind w:left="360"/>
        <w:rPr>
          <w:u w:val="single"/>
        </w:rPr>
        <w:sectPr w:rsidR="004350CB" w:rsidRPr="002C668B" w:rsidSect="007C60C4">
          <w:endnotePr>
            <w:numFmt w:val="decimal"/>
          </w:endnotePr>
          <w:type w:val="continuous"/>
          <w:pgSz w:w="12240" w:h="15840" w:code="1"/>
          <w:pgMar w:top="1440" w:right="1800" w:bottom="1440" w:left="1800" w:header="720" w:footer="720" w:gutter="0"/>
          <w:cols w:space="720"/>
          <w:docGrid w:linePitch="360"/>
        </w:sectPr>
      </w:pPr>
    </w:p>
    <w:p w:rsidR="004350CB" w:rsidRPr="002C668B" w:rsidRDefault="004350CB" w:rsidP="004350CB">
      <w:pPr>
        <w:rPr>
          <w:color w:val="FFFFFF" w:themeColor="background1"/>
          <w:u w:val="single"/>
        </w:rPr>
      </w:pPr>
      <w:r w:rsidRPr="002C668B">
        <w:rPr>
          <w:color w:val="FFFFFF" w:themeColor="background1"/>
          <w:u w:val="single"/>
        </w:rPr>
        <w:lastRenderedPageBreak/>
        <w:t>Change in the animal world.</w:t>
      </w:r>
    </w:p>
    <w:p w:rsidR="004350CB" w:rsidRPr="002C668B" w:rsidRDefault="004350CB" w:rsidP="004350CB">
      <w:pPr>
        <w:rPr>
          <w:color w:val="FFFFFF" w:themeColor="background1"/>
          <w:u w:val="single"/>
        </w:rPr>
      </w:pPr>
      <w:proofErr w:type="gramStart"/>
      <w:r w:rsidRPr="002C668B">
        <w:rPr>
          <w:color w:val="FFFFFF" w:themeColor="background1"/>
          <w:u w:val="single"/>
        </w:rPr>
        <w:t>Earth full of the knowledge of the Lord.</w:t>
      </w:r>
      <w:proofErr w:type="gramEnd"/>
    </w:p>
    <w:p w:rsidR="004350CB" w:rsidRPr="002C668B" w:rsidRDefault="004350CB" w:rsidP="004350CB">
      <w:pPr>
        <w:ind w:right="-180"/>
        <w:rPr>
          <w:color w:val="FFFFFF" w:themeColor="background1"/>
          <w:u w:val="single"/>
        </w:rPr>
      </w:pPr>
      <w:r w:rsidRPr="002C668B">
        <w:rPr>
          <w:color w:val="FFFFFF" w:themeColor="background1"/>
          <w:u w:val="single"/>
        </w:rPr>
        <w:t>The Son of David will stand for an ensign.</w:t>
      </w:r>
    </w:p>
    <w:p w:rsidR="004350CB" w:rsidRPr="002C668B" w:rsidRDefault="004350CB" w:rsidP="004350CB">
      <w:pPr>
        <w:rPr>
          <w:color w:val="FFFFFF" w:themeColor="background1"/>
          <w:u w:val="single"/>
        </w:rPr>
      </w:pPr>
      <w:r w:rsidRPr="002C668B">
        <w:rPr>
          <w:color w:val="FFFFFF" w:themeColor="background1"/>
          <w:u w:val="single"/>
        </w:rPr>
        <w:lastRenderedPageBreak/>
        <w:t>The Gentiles shall seek Him.</w:t>
      </w:r>
    </w:p>
    <w:p w:rsidR="004350CB" w:rsidRPr="002C668B" w:rsidRDefault="004350CB" w:rsidP="004350CB">
      <w:pPr>
        <w:rPr>
          <w:color w:val="FFFFFF" w:themeColor="background1"/>
          <w:u w:val="single"/>
        </w:rPr>
      </w:pPr>
      <w:r w:rsidRPr="002C668B">
        <w:rPr>
          <w:color w:val="FFFFFF" w:themeColor="background1"/>
          <w:u w:val="single"/>
        </w:rPr>
        <w:t>His rest will be glorious.</w:t>
      </w:r>
    </w:p>
    <w:p w:rsidR="004350CB" w:rsidRPr="002C668B" w:rsidRDefault="004350CB" w:rsidP="004350CB">
      <w:pPr>
        <w:rPr>
          <w:color w:val="FFFFFF" w:themeColor="background1"/>
          <w:u w:val="single"/>
        </w:rPr>
        <w:sectPr w:rsidR="004350CB" w:rsidRPr="002C668B" w:rsidSect="00062ACF">
          <w:endnotePr>
            <w:numFmt w:val="decimal"/>
          </w:endnotePr>
          <w:type w:val="continuous"/>
          <w:pgSz w:w="12240" w:h="15840" w:code="1"/>
          <w:pgMar w:top="1440" w:right="1800" w:bottom="1440" w:left="2160" w:header="720" w:footer="720" w:gutter="0"/>
          <w:cols w:num="2" w:space="180"/>
          <w:docGrid w:linePitch="360"/>
        </w:sectPr>
      </w:pPr>
      <w:r w:rsidRPr="002C668B">
        <w:rPr>
          <w:color w:val="FFFFFF" w:themeColor="background1"/>
          <w:u w:val="single"/>
        </w:rPr>
        <w:t>Israel will be re-gathered and restored</w:t>
      </w:r>
    </w:p>
    <w:p w:rsidR="004350CB" w:rsidRPr="002C668B" w:rsidRDefault="004350CB" w:rsidP="004350CB">
      <w:pPr>
        <w:rPr>
          <w:color w:val="000000"/>
        </w:rPr>
      </w:pPr>
    </w:p>
    <w:p w:rsidR="004350CB" w:rsidRPr="002C668B" w:rsidRDefault="004350CB" w:rsidP="004350CB">
      <w:r w:rsidRPr="002C668B">
        <w:rPr>
          <w:color w:val="000000"/>
        </w:rPr>
        <w:t>10. What does the valley of dry bones speak of?</w:t>
      </w:r>
      <w:r w:rsidRPr="002C668B">
        <w:t xml:space="preserve"> </w:t>
      </w:r>
      <w:proofErr w:type="gramStart"/>
      <w:r w:rsidRPr="002C668B">
        <w:rPr>
          <w:color w:val="FFFFFF" w:themeColor="background1"/>
          <w:u w:val="single"/>
        </w:rPr>
        <w:t>The whole house of Israel.</w:t>
      </w:r>
      <w:proofErr w:type="gramEnd"/>
    </w:p>
    <w:p w:rsidR="004350CB" w:rsidRPr="002C668B" w:rsidRDefault="004350CB" w:rsidP="004350CB">
      <w:pPr>
        <w:jc w:val="center"/>
      </w:pPr>
    </w:p>
    <w:p w:rsidR="004350CB" w:rsidRPr="002C668B" w:rsidRDefault="004350CB" w:rsidP="004350CB">
      <w:pPr>
        <w:rPr>
          <w:color w:val="000000"/>
          <w:sz w:val="48"/>
          <w:szCs w:val="48"/>
        </w:rPr>
      </w:pPr>
      <w:r w:rsidRPr="002C668B">
        <w:rPr>
          <w:color w:val="000000"/>
          <w:sz w:val="48"/>
          <w:szCs w:val="48"/>
        </w:rPr>
        <w:br w:type="page"/>
      </w:r>
    </w:p>
    <w:p w:rsidR="004350CB" w:rsidRDefault="004350CB" w:rsidP="004350CB">
      <w:pPr>
        <w:pStyle w:val="Heading2"/>
        <w:numPr>
          <w:ilvl w:val="0"/>
          <w:numId w:val="0"/>
        </w:numPr>
        <w:ind w:left="360" w:hanging="360"/>
        <w:jc w:val="center"/>
      </w:pPr>
      <w:r w:rsidRPr="002C668B">
        <w:lastRenderedPageBreak/>
        <w:t>QUIZ</w:t>
      </w:r>
      <w:r>
        <w:t xml:space="preserve"> 5 – Daniel Chapters 1 &amp; 2</w:t>
      </w:r>
    </w:p>
    <w:p w:rsidR="004350CB" w:rsidRDefault="004350CB" w:rsidP="004350CB"/>
    <w:p w:rsidR="004350CB" w:rsidRDefault="004350CB" w:rsidP="007A4439">
      <w:pPr>
        <w:pStyle w:val="Heading6"/>
        <w:numPr>
          <w:ilvl w:val="0"/>
          <w:numId w:val="29"/>
        </w:numPr>
        <w:ind w:left="360"/>
      </w:pPr>
      <w:r w:rsidRPr="002C668B">
        <w:t>Tell what you know about the truth of the book of Daniel.</w:t>
      </w:r>
    </w:p>
    <w:p w:rsidR="004350CB" w:rsidRPr="00FE3C17" w:rsidRDefault="004350CB" w:rsidP="004350CB">
      <w:pPr>
        <w:ind w:left="360"/>
        <w:rPr>
          <w:color w:val="FFFFFF" w:themeColor="background1"/>
          <w:u w:val="single"/>
        </w:rPr>
      </w:pPr>
      <w:r w:rsidRPr="00303414">
        <w:rPr>
          <w:color w:val="FFFFFF" w:themeColor="background1"/>
          <w:u w:val="single"/>
        </w:rPr>
        <w:t>Daniel was divinely inspired to write it and it is prominently prophetic.</w:t>
      </w:r>
    </w:p>
    <w:p w:rsidR="004350CB" w:rsidRPr="0069501D" w:rsidRDefault="004350CB" w:rsidP="004350CB">
      <w:pPr>
        <w:pStyle w:val="Heading6"/>
        <w:ind w:left="360"/>
      </w:pPr>
      <w:r w:rsidRPr="002C668B">
        <w:t>Who was a contemporary of Daniel?</w:t>
      </w:r>
      <w:r>
        <w:tab/>
      </w:r>
      <w:r w:rsidRPr="00303414">
        <w:rPr>
          <w:color w:val="FFFFFF" w:themeColor="background1"/>
          <w:u w:val="single"/>
        </w:rPr>
        <w:t>Ezekiel was a contemporary of Daniel.</w:t>
      </w:r>
    </w:p>
    <w:p w:rsidR="004350CB" w:rsidRPr="003B1207" w:rsidRDefault="004350CB" w:rsidP="004350CB">
      <w:pPr>
        <w:rPr>
          <w:u w:val="single"/>
        </w:rPr>
      </w:pPr>
    </w:p>
    <w:p w:rsidR="004350CB" w:rsidRPr="0069501D" w:rsidRDefault="004350CB" w:rsidP="004350CB">
      <w:pPr>
        <w:pStyle w:val="Heading6"/>
        <w:ind w:left="360"/>
      </w:pPr>
      <w:r w:rsidRPr="002C668B">
        <w:t>What was the time of the book of Daniel?</w:t>
      </w:r>
      <w:r>
        <w:t xml:space="preserve"> </w:t>
      </w:r>
      <w:proofErr w:type="gramStart"/>
      <w:r w:rsidRPr="00303414">
        <w:rPr>
          <w:color w:val="FFFFFF" w:themeColor="background1"/>
          <w:u w:val="single"/>
        </w:rPr>
        <w:t>The beginning of the Babylonian conquest.</w:t>
      </w:r>
      <w:proofErr w:type="gramEnd"/>
    </w:p>
    <w:p w:rsidR="004350CB" w:rsidRPr="003B1207" w:rsidRDefault="004350CB" w:rsidP="004350CB">
      <w:pPr>
        <w:ind w:left="360"/>
        <w:rPr>
          <w:u w:val="single"/>
        </w:rPr>
      </w:pPr>
    </w:p>
    <w:p w:rsidR="004350CB" w:rsidRPr="0069501D" w:rsidRDefault="004350CB" w:rsidP="004350CB">
      <w:pPr>
        <w:pStyle w:val="Heading6"/>
        <w:ind w:left="360"/>
      </w:pPr>
      <w:r>
        <w:t xml:space="preserve">How old was Daniel when he was taken captive? </w:t>
      </w:r>
      <w:r w:rsidRPr="00303414">
        <w:rPr>
          <w:color w:val="FFFFFF" w:themeColor="background1"/>
          <w:u w:val="single"/>
        </w:rPr>
        <w:t>Daniel was about 16 years old.</w:t>
      </w:r>
    </w:p>
    <w:p w:rsidR="004350CB" w:rsidRPr="00A9103B" w:rsidRDefault="004350CB" w:rsidP="004350CB">
      <w:pPr>
        <w:ind w:left="360"/>
        <w:rPr>
          <w:u w:val="single"/>
        </w:rPr>
      </w:pPr>
    </w:p>
    <w:p w:rsidR="004350CB" w:rsidRPr="0069501D" w:rsidRDefault="004350CB" w:rsidP="004350CB">
      <w:pPr>
        <w:pStyle w:val="Heading6"/>
        <w:ind w:left="360"/>
      </w:pPr>
      <w:r>
        <w:t>How long a period does the book cover?</w:t>
      </w:r>
      <w:r>
        <w:tab/>
      </w:r>
      <w:r w:rsidRPr="00303414">
        <w:rPr>
          <w:color w:val="FFFFFF" w:themeColor="background1"/>
          <w:u w:val="single"/>
        </w:rPr>
        <w:t>The book of Daniel covers a 75 years.</w:t>
      </w:r>
    </w:p>
    <w:p w:rsidR="004350CB" w:rsidRPr="00A9103B" w:rsidRDefault="004350CB" w:rsidP="004350CB">
      <w:pPr>
        <w:ind w:left="360"/>
        <w:rPr>
          <w:u w:val="single"/>
        </w:rPr>
      </w:pPr>
    </w:p>
    <w:p w:rsidR="004350CB" w:rsidRDefault="004350CB" w:rsidP="004350CB">
      <w:pPr>
        <w:pStyle w:val="Heading6"/>
        <w:ind w:left="360"/>
      </w:pPr>
      <w:r>
        <w:t>What is the aim of the book?</w:t>
      </w:r>
      <w:r w:rsidRPr="002C668B">
        <w:t xml:space="preserve"> </w:t>
      </w:r>
    </w:p>
    <w:p w:rsidR="004350CB" w:rsidRPr="00FE3C17" w:rsidRDefault="004350CB" w:rsidP="004350CB">
      <w:pPr>
        <w:ind w:left="360"/>
        <w:rPr>
          <w:color w:val="FFFFFF" w:themeColor="background1"/>
          <w:u w:val="single"/>
        </w:rPr>
      </w:pPr>
      <w:r w:rsidRPr="00303414">
        <w:rPr>
          <w:color w:val="FFFFFF" w:themeColor="background1"/>
          <w:u w:val="single"/>
        </w:rPr>
        <w:t>The aim is to 1) encourage the people of God, 2) give them prophetic truth and 3) it is a missionary account.</w:t>
      </w:r>
    </w:p>
    <w:p w:rsidR="004350CB" w:rsidRDefault="004350CB" w:rsidP="004350CB">
      <w:pPr>
        <w:pStyle w:val="Heading6"/>
        <w:ind w:left="360"/>
      </w:pPr>
      <w:r w:rsidRPr="002C668B">
        <w:t xml:space="preserve"> Tell something of the form of the book.</w:t>
      </w:r>
    </w:p>
    <w:p w:rsidR="004350CB" w:rsidRPr="00303414" w:rsidRDefault="004350CB" w:rsidP="004350CB">
      <w:pPr>
        <w:ind w:left="360"/>
        <w:rPr>
          <w:color w:val="FFFFFF" w:themeColor="background1"/>
          <w:u w:val="single"/>
        </w:rPr>
      </w:pPr>
      <w:r w:rsidRPr="00303414">
        <w:rPr>
          <w:color w:val="FFFFFF" w:themeColor="background1"/>
          <w:u w:val="single"/>
        </w:rPr>
        <w:t>Daniel is divided into two equal parts: 6 Historical Chapters &amp; 6 Prophetic Chapters.</w:t>
      </w:r>
    </w:p>
    <w:p w:rsidR="004350CB" w:rsidRPr="00A9103B" w:rsidRDefault="004350CB" w:rsidP="004350CB">
      <w:pPr>
        <w:ind w:left="360"/>
      </w:pPr>
    </w:p>
    <w:p w:rsidR="004350CB" w:rsidRDefault="004350CB" w:rsidP="004350CB">
      <w:pPr>
        <w:pStyle w:val="Heading6"/>
        <w:ind w:left="360"/>
      </w:pPr>
      <w:r>
        <w:t>What is history and what is prophecy? Explain.</w:t>
      </w:r>
    </w:p>
    <w:p w:rsidR="004350CB" w:rsidRPr="00303414" w:rsidRDefault="004350CB" w:rsidP="004350CB">
      <w:pPr>
        <w:ind w:left="360"/>
        <w:rPr>
          <w:color w:val="FFFFFF" w:themeColor="background1"/>
          <w:u w:val="single"/>
        </w:rPr>
      </w:pPr>
      <w:r w:rsidRPr="00303414">
        <w:rPr>
          <w:color w:val="FFFFFF" w:themeColor="background1"/>
          <w:u w:val="single"/>
        </w:rPr>
        <w:t>History is a record of events past; whereas, prophecy is history written in advance.</w:t>
      </w:r>
    </w:p>
    <w:p w:rsidR="004350CB" w:rsidRPr="00A9103B" w:rsidRDefault="004350CB" w:rsidP="004350CB">
      <w:pPr>
        <w:ind w:left="360"/>
        <w:rPr>
          <w:u w:val="single"/>
        </w:rPr>
      </w:pPr>
    </w:p>
    <w:p w:rsidR="004350CB" w:rsidRDefault="004350CB" w:rsidP="004350CB">
      <w:pPr>
        <w:pStyle w:val="Heading6"/>
        <w:ind w:left="360"/>
      </w:pPr>
      <w:r>
        <w:t>How did these men write prophetically?</w:t>
      </w:r>
    </w:p>
    <w:p w:rsidR="004350CB" w:rsidRPr="00303414" w:rsidRDefault="004350CB" w:rsidP="004350CB">
      <w:pPr>
        <w:ind w:left="360"/>
        <w:rPr>
          <w:color w:val="FFFFFF" w:themeColor="background1"/>
          <w:u w:val="single"/>
        </w:rPr>
      </w:pPr>
      <w:r w:rsidRPr="00303414">
        <w:rPr>
          <w:color w:val="FFFFFF" w:themeColor="background1"/>
          <w:u w:val="single"/>
        </w:rPr>
        <w:t>(2 Peter 1:21) Holy men of God wrote as they were moved upon by the Holy Ghost</w:t>
      </w:r>
    </w:p>
    <w:p w:rsidR="004350CB" w:rsidRPr="003569B9" w:rsidRDefault="004350CB" w:rsidP="004350CB">
      <w:pPr>
        <w:ind w:left="360"/>
      </w:pPr>
    </w:p>
    <w:p w:rsidR="004350CB" w:rsidRDefault="004350CB" w:rsidP="004350CB">
      <w:pPr>
        <w:pStyle w:val="Heading6"/>
        <w:ind w:left="360"/>
      </w:pPr>
      <w:r w:rsidRPr="002C668B">
        <w:t>Why is the hook of Daniel different from the other prophetic books?</w:t>
      </w:r>
    </w:p>
    <w:p w:rsidR="004350CB" w:rsidRPr="00303414" w:rsidRDefault="004350CB" w:rsidP="004350CB">
      <w:pPr>
        <w:ind w:left="360"/>
        <w:rPr>
          <w:color w:val="FFFFFF" w:themeColor="background1"/>
          <w:u w:val="single"/>
        </w:rPr>
      </w:pPr>
      <w:r w:rsidRPr="00303414">
        <w:rPr>
          <w:color w:val="FFFFFF" w:themeColor="background1"/>
          <w:u w:val="single"/>
        </w:rPr>
        <w:t>In Daniel, God is not speaking to His own people.</w:t>
      </w:r>
    </w:p>
    <w:p w:rsidR="004350CB" w:rsidRPr="003569B9" w:rsidRDefault="004350CB" w:rsidP="004350CB">
      <w:pPr>
        <w:ind w:left="360"/>
      </w:pPr>
    </w:p>
    <w:p w:rsidR="004350CB" w:rsidRDefault="004350CB" w:rsidP="004350CB">
      <w:pPr>
        <w:pStyle w:val="Heading6"/>
        <w:ind w:left="360"/>
      </w:pPr>
      <w:r>
        <w:t>What were the two languages used in Daniel and why are</w:t>
      </w:r>
      <w:r w:rsidRPr="002C668B">
        <w:t xml:space="preserve"> two languages</w:t>
      </w:r>
      <w:r>
        <w:t xml:space="preserve"> used</w:t>
      </w:r>
      <w:r w:rsidRPr="002C668B">
        <w:t>?</w:t>
      </w:r>
    </w:p>
    <w:p w:rsidR="004350CB" w:rsidRPr="00303414" w:rsidRDefault="004350CB" w:rsidP="004350CB">
      <w:pPr>
        <w:ind w:left="360"/>
        <w:rPr>
          <w:color w:val="FFFFFF" w:themeColor="background1"/>
          <w:u w:val="single"/>
        </w:rPr>
      </w:pPr>
      <w:r w:rsidRPr="00303414">
        <w:rPr>
          <w:color w:val="FFFFFF" w:themeColor="background1"/>
          <w:u w:val="single"/>
        </w:rPr>
        <w:t xml:space="preserve">What concerns </w:t>
      </w:r>
      <w:proofErr w:type="gramStart"/>
      <w:r w:rsidRPr="00303414">
        <w:rPr>
          <w:color w:val="FFFFFF" w:themeColor="background1"/>
          <w:u w:val="single"/>
        </w:rPr>
        <w:t>gentiles is</w:t>
      </w:r>
      <w:proofErr w:type="gramEnd"/>
      <w:r w:rsidRPr="00303414">
        <w:rPr>
          <w:color w:val="FFFFFF" w:themeColor="background1"/>
          <w:u w:val="single"/>
        </w:rPr>
        <w:t xml:space="preserve"> written in Aramaic, and what is written concerning Jews is written in Hebrew.</w:t>
      </w:r>
    </w:p>
    <w:p w:rsidR="004350CB" w:rsidRPr="003569B9" w:rsidRDefault="004350CB" w:rsidP="004350CB">
      <w:pPr>
        <w:rPr>
          <w:u w:val="single"/>
        </w:rPr>
      </w:pPr>
    </w:p>
    <w:p w:rsidR="004350CB" w:rsidRPr="00303414" w:rsidRDefault="004350CB" w:rsidP="004350CB">
      <w:pPr>
        <w:pStyle w:val="Heading6"/>
        <w:ind w:left="360"/>
        <w:rPr>
          <w:i/>
          <w:color w:val="FFFFFF" w:themeColor="background1"/>
          <w:u w:val="single"/>
        </w:rPr>
      </w:pPr>
      <w:r>
        <w:t xml:space="preserve">What does Daniel mean, what was his name changed to and what is its meaning? </w:t>
      </w:r>
      <w:r w:rsidRPr="00303414">
        <w:rPr>
          <w:color w:val="FFFFFF" w:themeColor="background1"/>
          <w:u w:val="single"/>
        </w:rPr>
        <w:t xml:space="preserve">Daniel means </w:t>
      </w:r>
      <w:r w:rsidRPr="00303414">
        <w:rPr>
          <w:i/>
          <w:color w:val="FFFFFF" w:themeColor="background1"/>
          <w:u w:val="single"/>
        </w:rPr>
        <w:t xml:space="preserve">God is my change. </w:t>
      </w:r>
      <w:r w:rsidRPr="00303414">
        <w:rPr>
          <w:color w:val="FFFFFF" w:themeColor="background1"/>
          <w:u w:val="single"/>
        </w:rPr>
        <w:t xml:space="preserve">His name was changed to </w:t>
      </w:r>
      <w:proofErr w:type="spellStart"/>
      <w:r w:rsidRPr="00303414">
        <w:rPr>
          <w:color w:val="FFFFFF" w:themeColor="background1"/>
          <w:u w:val="single"/>
        </w:rPr>
        <w:t>Belteshazzar</w:t>
      </w:r>
      <w:proofErr w:type="spellEnd"/>
      <w:r w:rsidRPr="00303414">
        <w:rPr>
          <w:color w:val="FFFFFF" w:themeColor="background1"/>
          <w:u w:val="single"/>
        </w:rPr>
        <w:t xml:space="preserve"> meaning </w:t>
      </w:r>
      <w:r w:rsidRPr="00303414">
        <w:rPr>
          <w:i/>
          <w:color w:val="FFFFFF" w:themeColor="background1"/>
          <w:u w:val="single"/>
        </w:rPr>
        <w:t>Bell: protector of life.</w:t>
      </w:r>
    </w:p>
    <w:p w:rsidR="004350CB" w:rsidRDefault="004350CB" w:rsidP="004350CB">
      <w:pPr>
        <w:pStyle w:val="Heading6"/>
        <w:ind w:left="360"/>
      </w:pPr>
      <w:r w:rsidRPr="002C668B">
        <w:t xml:space="preserve">What does </w:t>
      </w:r>
      <w:proofErr w:type="spellStart"/>
      <w:r w:rsidRPr="002C668B">
        <w:t>Hananiah</w:t>
      </w:r>
      <w:proofErr w:type="spellEnd"/>
      <w:r w:rsidRPr="002C668B">
        <w:t xml:space="preserve"> mean, </w:t>
      </w:r>
      <w:r>
        <w:t>what was his name changed to and what is its meaning?</w:t>
      </w:r>
    </w:p>
    <w:p w:rsidR="004350CB" w:rsidRPr="00FE3C17" w:rsidRDefault="004350CB" w:rsidP="004350CB">
      <w:pPr>
        <w:pStyle w:val="Heading6"/>
        <w:numPr>
          <w:ilvl w:val="0"/>
          <w:numId w:val="0"/>
        </w:numPr>
        <w:ind w:left="360"/>
        <w:rPr>
          <w:color w:val="FFFFFF" w:themeColor="background1"/>
          <w:u w:val="single"/>
        </w:rPr>
      </w:pPr>
      <w:proofErr w:type="spellStart"/>
      <w:r w:rsidRPr="00303414">
        <w:rPr>
          <w:color w:val="FFFFFF" w:themeColor="background1"/>
          <w:u w:val="single"/>
        </w:rPr>
        <w:t>Hananiah</w:t>
      </w:r>
      <w:proofErr w:type="spellEnd"/>
      <w:r w:rsidRPr="00303414">
        <w:rPr>
          <w:color w:val="FFFFFF" w:themeColor="background1"/>
          <w:u w:val="single"/>
        </w:rPr>
        <w:t xml:space="preserve"> means </w:t>
      </w:r>
      <w:r w:rsidRPr="00303414">
        <w:rPr>
          <w:i/>
          <w:color w:val="FFFFFF" w:themeColor="background1"/>
          <w:u w:val="single"/>
        </w:rPr>
        <w:t>Jehovah is gracious.</w:t>
      </w:r>
      <w:r w:rsidRPr="00303414">
        <w:rPr>
          <w:color w:val="FFFFFF" w:themeColor="background1"/>
          <w:u w:val="single"/>
        </w:rPr>
        <w:t xml:space="preserve"> His name was changed to Shadrach meaning </w:t>
      </w:r>
      <w:r w:rsidRPr="00303414">
        <w:rPr>
          <w:i/>
          <w:color w:val="FFFFFF" w:themeColor="background1"/>
          <w:u w:val="single"/>
        </w:rPr>
        <w:t xml:space="preserve">command of </w:t>
      </w:r>
      <w:proofErr w:type="spellStart"/>
      <w:r w:rsidRPr="00303414">
        <w:rPr>
          <w:i/>
          <w:color w:val="FFFFFF" w:themeColor="background1"/>
          <w:u w:val="single"/>
        </w:rPr>
        <w:t>Aku</w:t>
      </w:r>
      <w:proofErr w:type="spellEnd"/>
      <w:r w:rsidRPr="00303414">
        <w:rPr>
          <w:i/>
          <w:color w:val="FFFFFF" w:themeColor="background1"/>
          <w:u w:val="single"/>
        </w:rPr>
        <w:t xml:space="preserve"> </w:t>
      </w:r>
      <w:r w:rsidRPr="00303414">
        <w:rPr>
          <w:color w:val="FFFFFF" w:themeColor="background1"/>
          <w:u w:val="single"/>
        </w:rPr>
        <w:t>(moon god)</w:t>
      </w:r>
    </w:p>
    <w:p w:rsidR="004350CB" w:rsidRDefault="004350CB" w:rsidP="004350CB">
      <w:pPr>
        <w:pStyle w:val="Heading6"/>
        <w:ind w:left="360"/>
      </w:pPr>
      <w:r w:rsidRPr="002C668B">
        <w:t xml:space="preserve">What does </w:t>
      </w:r>
      <w:proofErr w:type="spellStart"/>
      <w:r w:rsidRPr="002C668B">
        <w:t>Mishael</w:t>
      </w:r>
      <w:proofErr w:type="spellEnd"/>
      <w:r w:rsidRPr="002C668B">
        <w:t xml:space="preserve"> mean, </w:t>
      </w:r>
      <w:r>
        <w:t>what was his name changed to and what is its meaning?</w:t>
      </w:r>
    </w:p>
    <w:p w:rsidR="004350CB" w:rsidRPr="00FE3C17" w:rsidRDefault="004350CB" w:rsidP="004350CB">
      <w:pPr>
        <w:pStyle w:val="Heading6"/>
        <w:numPr>
          <w:ilvl w:val="0"/>
          <w:numId w:val="0"/>
        </w:numPr>
        <w:ind w:left="360"/>
        <w:rPr>
          <w:i/>
          <w:color w:val="FFFFFF" w:themeColor="background1"/>
          <w:u w:val="single"/>
        </w:rPr>
      </w:pPr>
      <w:proofErr w:type="spellStart"/>
      <w:r w:rsidRPr="00303414">
        <w:rPr>
          <w:color w:val="FFFFFF" w:themeColor="background1"/>
          <w:u w:val="single"/>
        </w:rPr>
        <w:t>Mishael</w:t>
      </w:r>
      <w:proofErr w:type="spellEnd"/>
      <w:r w:rsidRPr="00303414">
        <w:rPr>
          <w:color w:val="FFFFFF" w:themeColor="background1"/>
          <w:u w:val="single"/>
        </w:rPr>
        <w:t xml:space="preserve"> means </w:t>
      </w:r>
      <w:r w:rsidRPr="00303414">
        <w:rPr>
          <w:i/>
          <w:color w:val="FFFFFF" w:themeColor="background1"/>
          <w:u w:val="single"/>
        </w:rPr>
        <w:t>who is like God?</w:t>
      </w:r>
      <w:r w:rsidRPr="00303414">
        <w:rPr>
          <w:color w:val="FFFFFF" w:themeColor="background1"/>
          <w:u w:val="single"/>
        </w:rPr>
        <w:t xml:space="preserve"> His name was changed to Meshach meaning </w:t>
      </w:r>
      <w:r w:rsidRPr="00303414">
        <w:rPr>
          <w:i/>
          <w:color w:val="FFFFFF" w:themeColor="background1"/>
          <w:u w:val="single"/>
        </w:rPr>
        <w:t xml:space="preserve">who is like </w:t>
      </w:r>
      <w:proofErr w:type="spellStart"/>
      <w:r w:rsidRPr="00303414">
        <w:rPr>
          <w:i/>
          <w:color w:val="FFFFFF" w:themeColor="background1"/>
          <w:u w:val="single"/>
        </w:rPr>
        <w:t>Aku</w:t>
      </w:r>
      <w:proofErr w:type="spellEnd"/>
      <w:r w:rsidRPr="00303414">
        <w:rPr>
          <w:i/>
          <w:color w:val="FFFFFF" w:themeColor="background1"/>
          <w:u w:val="single"/>
        </w:rPr>
        <w:t>?</w:t>
      </w:r>
    </w:p>
    <w:p w:rsidR="004350CB" w:rsidRDefault="004350CB" w:rsidP="004350CB">
      <w:pPr>
        <w:pStyle w:val="Heading6"/>
        <w:ind w:left="360"/>
      </w:pPr>
      <w:r w:rsidRPr="002C668B">
        <w:t xml:space="preserve">What was the King’s </w:t>
      </w:r>
      <w:r>
        <w:t>dilemma</w:t>
      </w:r>
      <w:r w:rsidRPr="002C668B">
        <w:t xml:space="preserve">? </w:t>
      </w:r>
    </w:p>
    <w:p w:rsidR="004350CB" w:rsidRPr="00FE3C17" w:rsidRDefault="004350CB" w:rsidP="004350CB">
      <w:pPr>
        <w:pStyle w:val="Heading6"/>
        <w:numPr>
          <w:ilvl w:val="0"/>
          <w:numId w:val="0"/>
        </w:numPr>
        <w:ind w:left="360"/>
        <w:rPr>
          <w:color w:val="FFFFFF" w:themeColor="background1"/>
          <w:u w:val="single"/>
        </w:rPr>
      </w:pPr>
      <w:r w:rsidRPr="00303414">
        <w:rPr>
          <w:color w:val="FFFFFF" w:themeColor="background1"/>
          <w:u w:val="single"/>
        </w:rPr>
        <w:t>He could not remember his dream and the wise men could not give him an answer.</w:t>
      </w:r>
    </w:p>
    <w:p w:rsidR="004350CB" w:rsidRDefault="004350CB" w:rsidP="004350CB">
      <w:pPr>
        <w:pStyle w:val="Heading6"/>
        <w:ind w:left="360"/>
      </w:pPr>
      <w:r w:rsidRPr="002C668B">
        <w:t>What was the King’s decree?</w:t>
      </w:r>
    </w:p>
    <w:p w:rsidR="004350CB" w:rsidRPr="00FE3C17" w:rsidRDefault="004350CB" w:rsidP="004350CB">
      <w:pPr>
        <w:pStyle w:val="Heading6"/>
        <w:numPr>
          <w:ilvl w:val="0"/>
          <w:numId w:val="0"/>
        </w:numPr>
        <w:ind w:left="360"/>
        <w:rPr>
          <w:color w:val="FFFFFF" w:themeColor="background1"/>
          <w:u w:val="single"/>
        </w:rPr>
      </w:pPr>
      <w:r w:rsidRPr="00303414">
        <w:rPr>
          <w:color w:val="FFFFFF" w:themeColor="background1"/>
          <w:u w:val="single"/>
        </w:rPr>
        <w:t>It was angry, complete and immediate: All the wise men were to be slain.</w:t>
      </w:r>
    </w:p>
    <w:p w:rsidR="004350CB" w:rsidRPr="00FE3C17" w:rsidRDefault="004350CB" w:rsidP="004350CB">
      <w:pPr>
        <w:pStyle w:val="Heading6"/>
        <w:ind w:left="360"/>
        <w:rPr>
          <w:color w:val="FFFFFF" w:themeColor="background1"/>
        </w:rPr>
      </w:pPr>
      <w:r w:rsidRPr="002C668B">
        <w:t>Wh</w:t>
      </w:r>
      <w:r>
        <w:t xml:space="preserve">at was the dream Nebuchadnezzar </w:t>
      </w:r>
      <w:r w:rsidRPr="002C668B">
        <w:t>had in detail?</w:t>
      </w:r>
      <w:r>
        <w:t xml:space="preserve"> </w:t>
      </w:r>
      <w:r w:rsidRPr="00FE3C17">
        <w:rPr>
          <w:color w:val="FFFFFF" w:themeColor="background1"/>
          <w:u w:val="single"/>
        </w:rPr>
        <w:t>There were two main features: 1) an image and 2) a stone.</w:t>
      </w:r>
      <w:r w:rsidRPr="00FE3C17">
        <w:rPr>
          <w:color w:val="FFFFFF" w:themeColor="background1"/>
          <w:szCs w:val="64"/>
        </w:rPr>
        <w:br w:type="page"/>
      </w:r>
    </w:p>
    <w:p w:rsidR="004350CB" w:rsidRPr="002D196A" w:rsidRDefault="004350CB" w:rsidP="004350CB">
      <w:pPr>
        <w:pStyle w:val="Heading2"/>
        <w:numPr>
          <w:ilvl w:val="0"/>
          <w:numId w:val="0"/>
        </w:numPr>
        <w:ind w:left="360" w:hanging="360"/>
        <w:jc w:val="center"/>
      </w:pPr>
      <w:r>
        <w:lastRenderedPageBreak/>
        <w:t xml:space="preserve">Quiz </w:t>
      </w:r>
      <w:r w:rsidRPr="002D196A">
        <w:t>6</w:t>
      </w:r>
    </w:p>
    <w:p w:rsidR="004350CB" w:rsidRPr="002D196A" w:rsidRDefault="004350CB" w:rsidP="004350CB"/>
    <w:p w:rsidR="004350CB" w:rsidRPr="006233B5" w:rsidRDefault="004350CB" w:rsidP="007A4439">
      <w:pPr>
        <w:numPr>
          <w:ilvl w:val="0"/>
          <w:numId w:val="15"/>
        </w:numPr>
        <w:tabs>
          <w:tab w:val="clear" w:pos="720"/>
          <w:tab w:val="num" w:pos="360"/>
        </w:tabs>
        <w:ind w:left="360"/>
        <w:rPr>
          <w:color w:val="000000" w:themeColor="text1"/>
        </w:rPr>
      </w:pPr>
      <w:r w:rsidRPr="006233B5">
        <w:rPr>
          <w:color w:val="000000" w:themeColor="text1"/>
        </w:rPr>
        <w:t>What was Nebuchadnezzar’s decree concerning the image that he had made?</w:t>
      </w:r>
    </w:p>
    <w:p w:rsidR="004350CB" w:rsidRPr="003D083A" w:rsidRDefault="004350CB" w:rsidP="004350CB">
      <w:pPr>
        <w:ind w:left="360"/>
        <w:rPr>
          <w:color w:val="FFFFFF" w:themeColor="background1"/>
          <w:u w:val="single"/>
        </w:rPr>
      </w:pPr>
      <w:r w:rsidRPr="003D083A">
        <w:rPr>
          <w:color w:val="FFFFFF" w:themeColor="background1"/>
          <w:u w:val="single"/>
        </w:rPr>
        <w:t xml:space="preserve">When music played all </w:t>
      </w:r>
      <w:proofErr w:type="gramStart"/>
      <w:r w:rsidRPr="003D083A">
        <w:rPr>
          <w:color w:val="FFFFFF" w:themeColor="background1"/>
          <w:u w:val="single"/>
        </w:rPr>
        <w:t>were</w:t>
      </w:r>
      <w:proofErr w:type="gramEnd"/>
      <w:r w:rsidRPr="003D083A">
        <w:rPr>
          <w:color w:val="FFFFFF" w:themeColor="background1"/>
          <w:u w:val="single"/>
        </w:rPr>
        <w:t xml:space="preserve"> to fall down and worship the golden image or be burned.</w:t>
      </w:r>
    </w:p>
    <w:p w:rsidR="004350CB" w:rsidRDefault="004350CB" w:rsidP="004350CB">
      <w:pPr>
        <w:ind w:left="360"/>
        <w:rPr>
          <w:color w:val="000000" w:themeColor="text1"/>
        </w:rPr>
      </w:pPr>
    </w:p>
    <w:p w:rsidR="004350CB" w:rsidRPr="0017670F" w:rsidRDefault="004350CB" w:rsidP="007A4439">
      <w:pPr>
        <w:numPr>
          <w:ilvl w:val="0"/>
          <w:numId w:val="15"/>
        </w:numPr>
        <w:tabs>
          <w:tab w:val="clear" w:pos="720"/>
        </w:tabs>
        <w:ind w:left="360"/>
        <w:rPr>
          <w:color w:val="000000" w:themeColor="text1"/>
        </w:rPr>
      </w:pPr>
      <w:r w:rsidRPr="006233B5">
        <w:rPr>
          <w:color w:val="000000" w:themeColor="text1"/>
        </w:rPr>
        <w:t>Why did he make the image?</w:t>
      </w:r>
      <w:r>
        <w:rPr>
          <w:color w:val="000000" w:themeColor="text1"/>
        </w:rPr>
        <w:t xml:space="preserve"> </w:t>
      </w:r>
      <w:r w:rsidRPr="003D083A">
        <w:rPr>
          <w:color w:val="FFFFFF" w:themeColor="background1"/>
          <w:u w:val="single"/>
        </w:rPr>
        <w:t xml:space="preserve">The downfall of his kingdom had been foretold therefore he sought to strengthen it and it was out of pride, the image was of </w:t>
      </w:r>
      <w:proofErr w:type="gramStart"/>
      <w:r w:rsidRPr="003D083A">
        <w:rPr>
          <w:color w:val="FFFFFF" w:themeColor="background1"/>
          <w:u w:val="single"/>
        </w:rPr>
        <w:t>himself</w:t>
      </w:r>
      <w:proofErr w:type="gramEnd"/>
      <w:r w:rsidRPr="003D083A">
        <w:rPr>
          <w:color w:val="FFFFFF" w:themeColor="background1"/>
          <w:u w:val="single"/>
        </w:rPr>
        <w:t>.</w:t>
      </w:r>
    </w:p>
    <w:p w:rsidR="004350CB" w:rsidRPr="008800A2" w:rsidRDefault="004350CB" w:rsidP="004350CB">
      <w:pPr>
        <w:ind w:left="360"/>
        <w:rPr>
          <w:color w:val="FFFFFF" w:themeColor="background1"/>
        </w:rPr>
      </w:pPr>
    </w:p>
    <w:p w:rsidR="004350CB" w:rsidRPr="008800A2" w:rsidRDefault="004350CB" w:rsidP="004350CB">
      <w:pPr>
        <w:ind w:left="360"/>
        <w:rPr>
          <w:color w:val="FFFFFF" w:themeColor="background1"/>
        </w:rPr>
      </w:pPr>
    </w:p>
    <w:p w:rsidR="004350CB" w:rsidRDefault="004350CB" w:rsidP="004350CB">
      <w:pPr>
        <w:pStyle w:val="ListParagraph"/>
        <w:rPr>
          <w:color w:val="000000" w:themeColor="text1"/>
        </w:rPr>
      </w:pPr>
    </w:p>
    <w:p w:rsidR="004350CB" w:rsidRPr="003D083A" w:rsidRDefault="004350CB" w:rsidP="007A4439">
      <w:pPr>
        <w:numPr>
          <w:ilvl w:val="0"/>
          <w:numId w:val="15"/>
        </w:numPr>
        <w:tabs>
          <w:tab w:val="clear" w:pos="720"/>
        </w:tabs>
        <w:ind w:left="360"/>
        <w:rPr>
          <w:color w:val="FFFFFF" w:themeColor="background1"/>
        </w:rPr>
      </w:pPr>
      <w:r w:rsidRPr="006233B5">
        <w:rPr>
          <w:color w:val="000000" w:themeColor="text1"/>
        </w:rPr>
        <w:t>What was the sign that was given for the people to worship?</w:t>
      </w:r>
      <w:r>
        <w:rPr>
          <w:color w:val="000000" w:themeColor="text1"/>
        </w:rPr>
        <w:t xml:space="preserve"> </w:t>
      </w:r>
      <w:r w:rsidRPr="003D083A">
        <w:rPr>
          <w:color w:val="FFFFFF" w:themeColor="background1"/>
          <w:u w:val="single"/>
        </w:rPr>
        <w:t>When music played.</w:t>
      </w:r>
    </w:p>
    <w:p w:rsidR="004350CB" w:rsidRDefault="004350CB" w:rsidP="004350CB">
      <w:pPr>
        <w:ind w:left="360"/>
        <w:rPr>
          <w:color w:val="000000" w:themeColor="text1"/>
        </w:rPr>
      </w:pPr>
    </w:p>
    <w:p w:rsidR="004350CB" w:rsidRPr="00AB462E" w:rsidRDefault="004350CB" w:rsidP="007A4439">
      <w:pPr>
        <w:numPr>
          <w:ilvl w:val="0"/>
          <w:numId w:val="15"/>
        </w:numPr>
        <w:tabs>
          <w:tab w:val="clear" w:pos="720"/>
        </w:tabs>
        <w:ind w:left="360"/>
        <w:rPr>
          <w:color w:val="000000" w:themeColor="text1"/>
        </w:rPr>
      </w:pPr>
      <w:r w:rsidRPr="006233B5">
        <w:rPr>
          <w:color w:val="000000" w:themeColor="text1"/>
        </w:rPr>
        <w:t>How many different kinds of instruments were used?</w:t>
      </w:r>
      <w:r>
        <w:rPr>
          <w:color w:val="000000" w:themeColor="text1"/>
        </w:rPr>
        <w:t xml:space="preserve"> </w:t>
      </w:r>
      <w:r w:rsidRPr="003D083A">
        <w:rPr>
          <w:color w:val="FFFFFF" w:themeColor="background1"/>
          <w:u w:val="single"/>
        </w:rPr>
        <w:t>Six different kinds were used.</w:t>
      </w:r>
      <w:r w:rsidRPr="00AB462E">
        <w:rPr>
          <w:color w:val="000000" w:themeColor="text1"/>
          <w:u w:val="single"/>
        </w:rPr>
        <w:t xml:space="preserve"> </w:t>
      </w:r>
    </w:p>
    <w:p w:rsidR="004350CB" w:rsidRDefault="004350CB" w:rsidP="004350CB">
      <w:pPr>
        <w:ind w:left="360"/>
        <w:rPr>
          <w:color w:val="000000" w:themeColor="text1"/>
        </w:rPr>
      </w:pPr>
    </w:p>
    <w:p w:rsidR="004350CB" w:rsidRPr="006233B5" w:rsidRDefault="004350CB" w:rsidP="007A4439">
      <w:pPr>
        <w:numPr>
          <w:ilvl w:val="0"/>
          <w:numId w:val="15"/>
        </w:numPr>
        <w:ind w:left="360"/>
        <w:rPr>
          <w:color w:val="000000" w:themeColor="text1"/>
        </w:rPr>
      </w:pPr>
      <w:r>
        <w:rPr>
          <w:color w:val="000000" w:themeColor="text1"/>
        </w:rPr>
        <w:t xml:space="preserve">Why did the three </w:t>
      </w:r>
      <w:proofErr w:type="gramStart"/>
      <w:r>
        <w:rPr>
          <w:color w:val="000000" w:themeColor="text1"/>
        </w:rPr>
        <w:t>Hebrew</w:t>
      </w:r>
      <w:r w:rsidRPr="006233B5">
        <w:rPr>
          <w:color w:val="000000" w:themeColor="text1"/>
        </w:rPr>
        <w:t>s</w:t>
      </w:r>
      <w:proofErr w:type="gramEnd"/>
      <w:r w:rsidRPr="006233B5">
        <w:rPr>
          <w:color w:val="000000" w:themeColor="text1"/>
        </w:rPr>
        <w:t xml:space="preserve"> defy the king’s decree?</w:t>
      </w:r>
    </w:p>
    <w:p w:rsidR="004350CB" w:rsidRPr="003D083A" w:rsidRDefault="004350CB" w:rsidP="004350CB">
      <w:pPr>
        <w:ind w:left="360"/>
        <w:rPr>
          <w:color w:val="FFFFFF" w:themeColor="background1"/>
          <w:u w:val="single"/>
        </w:rPr>
      </w:pPr>
      <w:proofErr w:type="gramStart"/>
      <w:r w:rsidRPr="003D083A">
        <w:rPr>
          <w:color w:val="FFFFFF" w:themeColor="background1"/>
          <w:u w:val="single"/>
        </w:rPr>
        <w:t>Because God said not to bow down before any graven image.</w:t>
      </w:r>
      <w:proofErr w:type="gramEnd"/>
      <w:r w:rsidRPr="003D083A">
        <w:rPr>
          <w:color w:val="FFFFFF" w:themeColor="background1"/>
          <w:u w:val="single"/>
        </w:rPr>
        <w:t xml:space="preserve"> (Exodus 20:4-5)</w:t>
      </w:r>
    </w:p>
    <w:p w:rsidR="004350CB" w:rsidRDefault="004350CB" w:rsidP="004350CB">
      <w:pPr>
        <w:ind w:left="360"/>
        <w:rPr>
          <w:color w:val="000000" w:themeColor="text1"/>
        </w:rPr>
      </w:pPr>
    </w:p>
    <w:p w:rsidR="004350CB" w:rsidRDefault="004350CB" w:rsidP="007A4439">
      <w:pPr>
        <w:numPr>
          <w:ilvl w:val="0"/>
          <w:numId w:val="15"/>
        </w:numPr>
        <w:tabs>
          <w:tab w:val="clear" w:pos="720"/>
        </w:tabs>
        <w:ind w:left="360"/>
        <w:rPr>
          <w:color w:val="000000" w:themeColor="text1"/>
        </w:rPr>
      </w:pPr>
      <w:r w:rsidRPr="006233B5">
        <w:rPr>
          <w:color w:val="000000" w:themeColor="text1"/>
        </w:rPr>
        <w:t>What is the principle of faith?</w:t>
      </w:r>
      <w:r>
        <w:rPr>
          <w:color w:val="000000" w:themeColor="text1"/>
        </w:rPr>
        <w:t xml:space="preserve"> </w:t>
      </w:r>
      <w:r w:rsidRPr="003D083A">
        <w:rPr>
          <w:color w:val="FFFFFF" w:themeColor="background1"/>
          <w:u w:val="single"/>
        </w:rPr>
        <w:t>Knowledge is the principle of faith.</w:t>
      </w:r>
    </w:p>
    <w:p w:rsidR="004350CB" w:rsidRDefault="004350CB" w:rsidP="004350CB">
      <w:pPr>
        <w:rPr>
          <w:color w:val="000000" w:themeColor="text1"/>
        </w:rPr>
      </w:pPr>
    </w:p>
    <w:p w:rsidR="004350CB" w:rsidRDefault="004350CB" w:rsidP="004350CB">
      <w:pPr>
        <w:pStyle w:val="ListParagraph"/>
        <w:rPr>
          <w:color w:val="000000" w:themeColor="text1"/>
        </w:rPr>
      </w:pPr>
    </w:p>
    <w:p w:rsidR="004350CB" w:rsidRPr="008800A2" w:rsidRDefault="004350CB" w:rsidP="007A4439">
      <w:pPr>
        <w:numPr>
          <w:ilvl w:val="0"/>
          <w:numId w:val="15"/>
        </w:numPr>
        <w:tabs>
          <w:tab w:val="clear" w:pos="720"/>
        </w:tabs>
        <w:ind w:left="360"/>
        <w:rPr>
          <w:color w:val="000000" w:themeColor="text1"/>
        </w:rPr>
      </w:pPr>
      <w:r w:rsidRPr="008800A2">
        <w:rPr>
          <w:color w:val="000000" w:themeColor="text1"/>
        </w:rPr>
        <w:t xml:space="preserve">What happened to the king when the three Hebrews answered? </w:t>
      </w:r>
      <w:r w:rsidRPr="008800A2">
        <w:rPr>
          <w:color w:val="FFFFFF" w:themeColor="background1"/>
          <w:u w:val="single"/>
        </w:rPr>
        <w:t>He lost his temper.</w:t>
      </w:r>
      <w:r w:rsidRPr="008800A2">
        <w:rPr>
          <w:color w:val="000000" w:themeColor="text1"/>
          <w:u w:val="single"/>
        </w:rPr>
        <w:t xml:space="preserve"> </w:t>
      </w:r>
    </w:p>
    <w:p w:rsidR="004350CB" w:rsidRPr="006233B5" w:rsidRDefault="004350CB" w:rsidP="004350CB">
      <w:pPr>
        <w:ind w:left="540"/>
        <w:rPr>
          <w:color w:val="000000" w:themeColor="text1"/>
        </w:rPr>
      </w:pPr>
    </w:p>
    <w:p w:rsidR="004350CB" w:rsidRDefault="004350CB" w:rsidP="004350CB">
      <w:pPr>
        <w:ind w:left="540"/>
        <w:rPr>
          <w:color w:val="000000" w:themeColor="text1"/>
        </w:rPr>
      </w:pPr>
    </w:p>
    <w:p w:rsidR="004350CB" w:rsidRDefault="004350CB" w:rsidP="004350CB">
      <w:pPr>
        <w:pStyle w:val="ListParagraph"/>
        <w:rPr>
          <w:color w:val="000000" w:themeColor="text1"/>
        </w:rPr>
      </w:pPr>
    </w:p>
    <w:p w:rsidR="004350CB" w:rsidRPr="00AB462E" w:rsidRDefault="004350CB" w:rsidP="007A4439">
      <w:pPr>
        <w:numPr>
          <w:ilvl w:val="0"/>
          <w:numId w:val="15"/>
        </w:numPr>
        <w:tabs>
          <w:tab w:val="clear" w:pos="720"/>
        </w:tabs>
        <w:ind w:left="540" w:hanging="540"/>
        <w:rPr>
          <w:color w:val="000000" w:themeColor="text1"/>
        </w:rPr>
      </w:pPr>
      <w:r w:rsidRPr="006233B5">
        <w:rPr>
          <w:color w:val="000000" w:themeColor="text1"/>
        </w:rPr>
        <w:t xml:space="preserve">What was done to the furnace </w:t>
      </w:r>
      <w:r>
        <w:rPr>
          <w:color w:val="000000" w:themeColor="text1"/>
        </w:rPr>
        <w:t>after their</w:t>
      </w:r>
      <w:r w:rsidRPr="006233B5">
        <w:rPr>
          <w:color w:val="000000" w:themeColor="text1"/>
        </w:rPr>
        <w:t xml:space="preserve"> answer?</w:t>
      </w:r>
      <w:r>
        <w:rPr>
          <w:color w:val="000000" w:themeColor="text1"/>
          <w:u w:val="single"/>
        </w:rPr>
        <w:t xml:space="preserve"> </w:t>
      </w:r>
      <w:r w:rsidRPr="003D083A">
        <w:rPr>
          <w:color w:val="FFFFFF" w:themeColor="background1"/>
          <w:u w:val="single"/>
        </w:rPr>
        <w:t>It was heated seven times hotter.</w:t>
      </w:r>
      <w:r w:rsidRPr="00AB462E">
        <w:rPr>
          <w:color w:val="000000" w:themeColor="text1"/>
          <w:u w:val="single"/>
        </w:rPr>
        <w:t xml:space="preserve"> </w:t>
      </w:r>
    </w:p>
    <w:p w:rsidR="004350CB" w:rsidRDefault="004350CB" w:rsidP="004350CB">
      <w:pPr>
        <w:ind w:left="540"/>
        <w:rPr>
          <w:color w:val="000000" w:themeColor="text1"/>
        </w:rPr>
      </w:pPr>
    </w:p>
    <w:p w:rsidR="004350CB" w:rsidRPr="006233B5" w:rsidRDefault="004350CB" w:rsidP="007A4439">
      <w:pPr>
        <w:numPr>
          <w:ilvl w:val="0"/>
          <w:numId w:val="15"/>
        </w:numPr>
        <w:ind w:left="540" w:hanging="540"/>
        <w:rPr>
          <w:color w:val="000000" w:themeColor="text1"/>
        </w:rPr>
      </w:pPr>
      <w:r w:rsidRPr="006233B5">
        <w:rPr>
          <w:color w:val="000000" w:themeColor="text1"/>
        </w:rPr>
        <w:t>Tell a little about the second dream that Nebuchadnezzar had?</w:t>
      </w:r>
    </w:p>
    <w:p w:rsidR="004350CB" w:rsidRPr="003D083A" w:rsidRDefault="004350CB" w:rsidP="004350CB">
      <w:pPr>
        <w:ind w:left="540"/>
        <w:rPr>
          <w:color w:val="FFFFFF" w:themeColor="background1"/>
          <w:u w:val="single"/>
        </w:rPr>
      </w:pPr>
      <w:r w:rsidRPr="003D083A">
        <w:rPr>
          <w:color w:val="FFFFFF" w:themeColor="background1"/>
          <w:u w:val="single"/>
        </w:rPr>
        <w:t xml:space="preserve">A great tree grew and was hewn down and only the stump was left for 7 years. </w:t>
      </w:r>
    </w:p>
    <w:p w:rsidR="004350CB" w:rsidRPr="006233B5" w:rsidRDefault="004350CB" w:rsidP="004350CB">
      <w:pPr>
        <w:ind w:left="540"/>
        <w:rPr>
          <w:color w:val="000000" w:themeColor="text1"/>
        </w:rPr>
      </w:pPr>
    </w:p>
    <w:p w:rsidR="004350CB" w:rsidRPr="006233B5" w:rsidRDefault="004350CB" w:rsidP="007A4439">
      <w:pPr>
        <w:numPr>
          <w:ilvl w:val="0"/>
          <w:numId w:val="15"/>
        </w:numPr>
        <w:ind w:left="540" w:hanging="540"/>
        <w:rPr>
          <w:color w:val="000000" w:themeColor="text1"/>
        </w:rPr>
      </w:pPr>
      <w:r w:rsidRPr="006233B5">
        <w:rPr>
          <w:color w:val="000000" w:themeColor="text1"/>
        </w:rPr>
        <w:t>Tell what the interpretation was about?</w:t>
      </w:r>
    </w:p>
    <w:p w:rsidR="004350CB" w:rsidRPr="003D083A" w:rsidRDefault="004350CB" w:rsidP="004350CB">
      <w:pPr>
        <w:ind w:left="540"/>
        <w:rPr>
          <w:color w:val="FFFFFF" w:themeColor="background1"/>
          <w:u w:val="single"/>
        </w:rPr>
      </w:pPr>
      <w:r w:rsidRPr="003D083A">
        <w:rPr>
          <w:color w:val="FFFFFF" w:themeColor="background1"/>
          <w:u w:val="single"/>
        </w:rPr>
        <w:t xml:space="preserve">It revealed God’s judgment that Nebuchadnezzar would be driven out as a beast. </w:t>
      </w:r>
    </w:p>
    <w:p w:rsidR="004350CB" w:rsidRPr="0017670F" w:rsidRDefault="004350CB" w:rsidP="007A4439">
      <w:pPr>
        <w:numPr>
          <w:ilvl w:val="0"/>
          <w:numId w:val="15"/>
        </w:numPr>
        <w:tabs>
          <w:tab w:val="clear" w:pos="720"/>
        </w:tabs>
        <w:ind w:left="540" w:hanging="540"/>
        <w:rPr>
          <w:color w:val="000000" w:themeColor="text1"/>
        </w:rPr>
      </w:pPr>
      <w:r w:rsidRPr="006233B5">
        <w:rPr>
          <w:color w:val="000000" w:themeColor="text1"/>
        </w:rPr>
        <w:t>For how long was the judgment to last?</w:t>
      </w:r>
      <w:r>
        <w:rPr>
          <w:color w:val="000000" w:themeColor="text1"/>
        </w:rPr>
        <w:t xml:space="preserve"> </w:t>
      </w:r>
      <w:r w:rsidRPr="003D083A">
        <w:rPr>
          <w:color w:val="FFFFFF" w:themeColor="background1"/>
          <w:u w:val="single"/>
        </w:rPr>
        <w:t>Seven years.</w:t>
      </w:r>
      <w:r w:rsidRPr="0017670F">
        <w:rPr>
          <w:color w:val="000000" w:themeColor="text1"/>
          <w:u w:val="single"/>
        </w:rPr>
        <w:t xml:space="preserve"> </w:t>
      </w:r>
    </w:p>
    <w:p w:rsidR="004350CB" w:rsidRDefault="004350CB" w:rsidP="004350CB">
      <w:pPr>
        <w:ind w:left="540"/>
        <w:rPr>
          <w:color w:val="000000" w:themeColor="text1"/>
        </w:rPr>
      </w:pPr>
    </w:p>
    <w:p w:rsidR="004350CB" w:rsidRPr="006233B5" w:rsidRDefault="004350CB" w:rsidP="007A4439">
      <w:pPr>
        <w:numPr>
          <w:ilvl w:val="0"/>
          <w:numId w:val="15"/>
        </w:numPr>
        <w:ind w:left="540" w:hanging="540"/>
        <w:rPr>
          <w:color w:val="000000" w:themeColor="text1"/>
        </w:rPr>
      </w:pPr>
      <w:r w:rsidRPr="006233B5">
        <w:rPr>
          <w:color w:val="000000" w:themeColor="text1"/>
        </w:rPr>
        <w:t>Describe what happened to Nebuchadnezzar’s heart and the condition of his body?</w:t>
      </w:r>
    </w:p>
    <w:p w:rsidR="004350CB" w:rsidRPr="003D083A" w:rsidRDefault="004350CB" w:rsidP="004350CB">
      <w:pPr>
        <w:ind w:left="540"/>
        <w:rPr>
          <w:color w:val="FFFFFF" w:themeColor="background1"/>
          <w:u w:val="single"/>
        </w:rPr>
      </w:pPr>
      <w:r w:rsidRPr="003D083A">
        <w:rPr>
          <w:color w:val="FFFFFF" w:themeColor="background1"/>
          <w:u w:val="single"/>
        </w:rPr>
        <w:t xml:space="preserve">His heart was turned as a beast’s heart, and his hairs as eagles feathers, and his nails like birds claws and his body was wet with the dew of heaven. </w:t>
      </w:r>
    </w:p>
    <w:p w:rsidR="004350CB" w:rsidRPr="006233B5" w:rsidRDefault="004350CB" w:rsidP="004350CB">
      <w:pPr>
        <w:ind w:left="540"/>
        <w:rPr>
          <w:color w:val="000000" w:themeColor="text1"/>
        </w:rPr>
      </w:pPr>
    </w:p>
    <w:p w:rsidR="004350CB" w:rsidRPr="003D083A" w:rsidRDefault="004350CB" w:rsidP="007A4439">
      <w:pPr>
        <w:numPr>
          <w:ilvl w:val="0"/>
          <w:numId w:val="15"/>
        </w:numPr>
        <w:tabs>
          <w:tab w:val="clear" w:pos="720"/>
        </w:tabs>
        <w:ind w:left="540" w:hanging="540"/>
        <w:rPr>
          <w:color w:val="FFFFFF" w:themeColor="background1"/>
        </w:rPr>
      </w:pPr>
      <w:r w:rsidRPr="006233B5">
        <w:rPr>
          <w:color w:val="000000" w:themeColor="text1"/>
        </w:rPr>
        <w:t>What was the reason for the judgment?</w:t>
      </w:r>
      <w:r>
        <w:rPr>
          <w:color w:val="000000" w:themeColor="text1"/>
        </w:rPr>
        <w:t xml:space="preserve"> </w:t>
      </w:r>
      <w:r w:rsidRPr="003D083A">
        <w:rPr>
          <w:color w:val="FFFFFF" w:themeColor="background1"/>
          <w:u w:val="single"/>
        </w:rPr>
        <w:t xml:space="preserve">Because of Nebuchadnezzar’s sins. </w:t>
      </w:r>
    </w:p>
    <w:p w:rsidR="004350CB" w:rsidRPr="008800A2" w:rsidRDefault="004350CB" w:rsidP="004350CB">
      <w:pPr>
        <w:ind w:left="540"/>
        <w:rPr>
          <w:color w:val="FFFFFF" w:themeColor="background1"/>
        </w:rPr>
      </w:pPr>
    </w:p>
    <w:p w:rsidR="004350CB" w:rsidRPr="003D083A" w:rsidRDefault="004350CB" w:rsidP="007A4439">
      <w:pPr>
        <w:numPr>
          <w:ilvl w:val="0"/>
          <w:numId w:val="15"/>
        </w:numPr>
        <w:tabs>
          <w:tab w:val="clear" w:pos="720"/>
        </w:tabs>
        <w:ind w:left="540" w:hanging="540"/>
        <w:rPr>
          <w:color w:val="FFFFFF" w:themeColor="background1"/>
        </w:rPr>
      </w:pPr>
      <w:r w:rsidRPr="006233B5">
        <w:rPr>
          <w:color w:val="000000" w:themeColor="text1"/>
        </w:rPr>
        <w:t>How long after the dream was interpreted</w:t>
      </w:r>
      <w:r>
        <w:rPr>
          <w:color w:val="000000" w:themeColor="text1"/>
        </w:rPr>
        <w:t xml:space="preserve"> did the judgment come</w:t>
      </w:r>
      <w:r w:rsidRPr="006233B5">
        <w:rPr>
          <w:color w:val="000000" w:themeColor="text1"/>
        </w:rPr>
        <w:t>?</w:t>
      </w:r>
      <w:r>
        <w:rPr>
          <w:color w:val="000000" w:themeColor="text1"/>
        </w:rPr>
        <w:t xml:space="preserve"> </w:t>
      </w:r>
      <w:r w:rsidRPr="003D083A">
        <w:rPr>
          <w:color w:val="FFFFFF" w:themeColor="background1"/>
          <w:u w:val="single"/>
        </w:rPr>
        <w:t xml:space="preserve">12 months. </w:t>
      </w:r>
    </w:p>
    <w:p w:rsidR="004350CB" w:rsidRDefault="004350CB" w:rsidP="004350CB">
      <w:pPr>
        <w:rPr>
          <w:color w:val="000000" w:themeColor="text1"/>
        </w:rPr>
      </w:pPr>
    </w:p>
    <w:p w:rsidR="004350CB" w:rsidRPr="008800A2" w:rsidRDefault="004350CB" w:rsidP="004350CB">
      <w:pPr>
        <w:rPr>
          <w:b/>
          <w:bCs/>
          <w:color w:val="000000" w:themeColor="text1"/>
        </w:rPr>
      </w:pPr>
      <w:r>
        <w:rPr>
          <w:color w:val="000000" w:themeColor="text1"/>
        </w:rPr>
        <w:t xml:space="preserve">BONUS: </w:t>
      </w:r>
      <w:r w:rsidRPr="00E471AF">
        <w:rPr>
          <w:color w:val="000000" w:themeColor="text1"/>
        </w:rPr>
        <w:t xml:space="preserve">What two things brought about the king’s restoration? </w:t>
      </w:r>
      <w:proofErr w:type="gramStart"/>
      <w:r w:rsidRPr="008800A2">
        <w:rPr>
          <w:color w:val="FFFFFF" w:themeColor="background1"/>
          <w:u w:val="single"/>
        </w:rPr>
        <w:t>Repe</w:t>
      </w:r>
      <w:r w:rsidRPr="003D083A">
        <w:rPr>
          <w:color w:val="FFFFFF" w:themeColor="background1"/>
          <w:u w:val="single"/>
        </w:rPr>
        <w:t>ntance and Regeneration.</w:t>
      </w:r>
      <w:proofErr w:type="gramEnd"/>
      <w:r w:rsidRPr="003D083A">
        <w:rPr>
          <w:color w:val="FFFFFF" w:themeColor="background1"/>
          <w:u w:val="single"/>
        </w:rPr>
        <w:t xml:space="preserve"> </w:t>
      </w:r>
      <w:r>
        <w:br w:type="page"/>
      </w:r>
    </w:p>
    <w:p w:rsidR="004350CB" w:rsidRPr="002C668B" w:rsidRDefault="004350CB" w:rsidP="004350CB">
      <w:pPr>
        <w:pStyle w:val="Heading2"/>
        <w:numPr>
          <w:ilvl w:val="0"/>
          <w:numId w:val="0"/>
        </w:numPr>
        <w:jc w:val="center"/>
      </w:pPr>
      <w:r w:rsidRPr="002C668B">
        <w:lastRenderedPageBreak/>
        <w:t>Quiz 1</w:t>
      </w:r>
    </w:p>
    <w:p w:rsidR="004350CB" w:rsidRPr="002C668B" w:rsidRDefault="004350CB" w:rsidP="004350CB"/>
    <w:p w:rsidR="004350CB" w:rsidRPr="002C668B" w:rsidRDefault="004350CB" w:rsidP="004350CB">
      <w:r w:rsidRPr="002C668B">
        <w:rPr>
          <w:color w:val="000000"/>
        </w:rPr>
        <w:t>1. What type of a book is the Bible?</w:t>
      </w:r>
    </w:p>
    <w:p w:rsidR="004350CB" w:rsidRPr="002C668B" w:rsidRDefault="004350CB" w:rsidP="004350CB">
      <w:pPr>
        <w:ind w:left="270"/>
        <w:rPr>
          <w:color w:val="FFFFFF" w:themeColor="background1"/>
          <w:u w:val="single"/>
        </w:rPr>
      </w:pPr>
      <w:r w:rsidRPr="002C668B">
        <w:rPr>
          <w:color w:val="FFFFFF" w:themeColor="background1"/>
          <w:u w:val="single"/>
        </w:rPr>
        <w:t>The Bible is a prophetic book.</w:t>
      </w:r>
    </w:p>
    <w:p w:rsidR="004350CB" w:rsidRPr="002C668B" w:rsidRDefault="004350CB" w:rsidP="004350CB"/>
    <w:p w:rsidR="004350CB" w:rsidRPr="002C668B" w:rsidRDefault="004350CB" w:rsidP="004350CB">
      <w:r w:rsidRPr="002C668B">
        <w:rPr>
          <w:color w:val="000000"/>
        </w:rPr>
        <w:t>2. How much of the Bible is prophetic?</w:t>
      </w:r>
    </w:p>
    <w:p w:rsidR="004350CB" w:rsidRPr="002C668B" w:rsidRDefault="004350CB" w:rsidP="004350CB">
      <w:pPr>
        <w:ind w:left="270"/>
        <w:rPr>
          <w:color w:val="FFFFFF" w:themeColor="background1"/>
          <w:u w:val="single"/>
        </w:rPr>
      </w:pPr>
      <w:r w:rsidRPr="002C668B">
        <w:rPr>
          <w:color w:val="FFFFFF" w:themeColor="background1"/>
          <w:u w:val="single"/>
        </w:rPr>
        <w:t>Two-thirds of Scripture is prophetic.</w:t>
      </w:r>
    </w:p>
    <w:p w:rsidR="004350CB" w:rsidRPr="002C668B" w:rsidRDefault="004350CB" w:rsidP="004350CB"/>
    <w:p w:rsidR="004350CB" w:rsidRPr="002C668B" w:rsidRDefault="004350CB" w:rsidP="004350CB">
      <w:r w:rsidRPr="002C668B">
        <w:rPr>
          <w:color w:val="000000"/>
        </w:rPr>
        <w:t>3. In what way is the Bible prophetic?</w:t>
      </w:r>
    </w:p>
    <w:p w:rsidR="004350CB" w:rsidRPr="002C668B" w:rsidRDefault="004350CB" w:rsidP="004350CB">
      <w:pPr>
        <w:ind w:left="270"/>
        <w:rPr>
          <w:color w:val="FFFFFF" w:themeColor="background1"/>
          <w:u w:val="single"/>
        </w:rPr>
      </w:pPr>
      <w:r w:rsidRPr="002C668B">
        <w:rPr>
          <w:color w:val="FFFFFF" w:themeColor="background1"/>
          <w:u w:val="single"/>
        </w:rPr>
        <w:t>The Bible is prophetic in types, symbols and direct statement.</w:t>
      </w:r>
    </w:p>
    <w:p w:rsidR="004350CB" w:rsidRPr="002C668B" w:rsidRDefault="004350CB" w:rsidP="004350CB"/>
    <w:p w:rsidR="004350CB" w:rsidRPr="002C668B" w:rsidRDefault="004350CB" w:rsidP="004350CB">
      <w:r w:rsidRPr="002C668B">
        <w:rPr>
          <w:color w:val="000000"/>
        </w:rPr>
        <w:t>4. What does the Bible base its authenticity, authority and inspiration on?</w:t>
      </w:r>
    </w:p>
    <w:p w:rsidR="004350CB" w:rsidRPr="002C668B" w:rsidRDefault="004350CB" w:rsidP="004350CB">
      <w:pPr>
        <w:ind w:left="270"/>
        <w:rPr>
          <w:color w:val="FFFFFF" w:themeColor="background1"/>
          <w:u w:val="single"/>
        </w:rPr>
      </w:pPr>
      <w:r w:rsidRPr="002C668B">
        <w:rPr>
          <w:color w:val="FFFFFF" w:themeColor="background1"/>
          <w:u w:val="single"/>
        </w:rPr>
        <w:t>The Bible bases these on prophecy.</w:t>
      </w:r>
    </w:p>
    <w:p w:rsidR="004350CB" w:rsidRPr="002C668B" w:rsidRDefault="004350CB" w:rsidP="004350CB"/>
    <w:p w:rsidR="004350CB" w:rsidRPr="002C668B" w:rsidRDefault="004350CB" w:rsidP="004350CB">
      <w:r w:rsidRPr="002C668B">
        <w:rPr>
          <w:color w:val="000000"/>
        </w:rPr>
        <w:t>5. What is prophecy?</w:t>
      </w:r>
    </w:p>
    <w:p w:rsidR="004350CB" w:rsidRPr="002C668B" w:rsidRDefault="004350CB" w:rsidP="004350CB">
      <w:pPr>
        <w:ind w:left="270"/>
        <w:rPr>
          <w:color w:val="FFFFFF" w:themeColor="background1"/>
          <w:u w:val="single"/>
        </w:rPr>
      </w:pPr>
      <w:r w:rsidRPr="002C668B">
        <w:rPr>
          <w:color w:val="FFFFFF" w:themeColor="background1"/>
          <w:u w:val="single"/>
        </w:rPr>
        <w:t>The telling of history before it happens.</w:t>
      </w:r>
    </w:p>
    <w:p w:rsidR="004350CB" w:rsidRPr="002C668B" w:rsidRDefault="004350CB" w:rsidP="004350CB"/>
    <w:p w:rsidR="004350CB" w:rsidRPr="002C668B" w:rsidRDefault="004350CB" w:rsidP="004350CB">
      <w:r w:rsidRPr="002C668B">
        <w:rPr>
          <w:color w:val="000000"/>
        </w:rPr>
        <w:t>6. What is meant by prophecy being two-fold?</w:t>
      </w:r>
    </w:p>
    <w:p w:rsidR="004350CB" w:rsidRPr="002C668B" w:rsidRDefault="004350CB" w:rsidP="004350CB">
      <w:pPr>
        <w:ind w:left="270"/>
        <w:rPr>
          <w:color w:val="FFFFFF" w:themeColor="background1"/>
          <w:u w:val="single"/>
        </w:rPr>
      </w:pPr>
      <w:r w:rsidRPr="002C668B">
        <w:rPr>
          <w:color w:val="FFFFFF" w:themeColor="background1"/>
          <w:u w:val="single"/>
        </w:rPr>
        <w:t>1. It is predictive—foresight; foretelling</w:t>
      </w:r>
    </w:p>
    <w:p w:rsidR="004350CB" w:rsidRPr="002C668B" w:rsidRDefault="004350CB" w:rsidP="004350CB">
      <w:pPr>
        <w:ind w:left="270"/>
        <w:rPr>
          <w:color w:val="FFFFFF" w:themeColor="background1"/>
          <w:u w:val="single"/>
        </w:rPr>
      </w:pPr>
      <w:r w:rsidRPr="002C668B">
        <w:rPr>
          <w:color w:val="FFFFFF" w:themeColor="background1"/>
          <w:u w:val="single"/>
        </w:rPr>
        <w:t xml:space="preserve">2. It is descriptive—insight; </w:t>
      </w:r>
      <w:proofErr w:type="spellStart"/>
      <w:r w:rsidRPr="002C668B">
        <w:rPr>
          <w:color w:val="FFFFFF" w:themeColor="background1"/>
          <w:u w:val="single"/>
        </w:rPr>
        <w:t>forthtelling</w:t>
      </w:r>
      <w:proofErr w:type="spellEnd"/>
    </w:p>
    <w:p w:rsidR="004350CB" w:rsidRPr="002C668B" w:rsidRDefault="004350CB" w:rsidP="004350CB"/>
    <w:p w:rsidR="004350CB" w:rsidRPr="002C668B" w:rsidRDefault="004350CB" w:rsidP="004350CB">
      <w:r w:rsidRPr="002C668B">
        <w:rPr>
          <w:color w:val="000000"/>
        </w:rPr>
        <w:t>7. Is prophecy reasoned discourse?</w:t>
      </w:r>
    </w:p>
    <w:p w:rsidR="004350CB" w:rsidRPr="002C668B" w:rsidRDefault="004350CB" w:rsidP="004350CB">
      <w:pPr>
        <w:ind w:left="270"/>
        <w:rPr>
          <w:color w:val="FFFFFF" w:themeColor="background1"/>
          <w:u w:val="single"/>
        </w:rPr>
      </w:pPr>
      <w:r w:rsidRPr="002C668B">
        <w:rPr>
          <w:color w:val="FFFFFF" w:themeColor="background1"/>
          <w:u w:val="single"/>
        </w:rPr>
        <w:t>No, it is the utterance of the Holy Ghost.</w:t>
      </w:r>
    </w:p>
    <w:p w:rsidR="004350CB" w:rsidRPr="002C668B" w:rsidRDefault="004350CB" w:rsidP="004350CB"/>
    <w:p w:rsidR="004350CB" w:rsidRPr="002C668B" w:rsidRDefault="004350CB" w:rsidP="004350CB">
      <w:r w:rsidRPr="002C668B">
        <w:rPr>
          <w:color w:val="000000"/>
        </w:rPr>
        <w:t>8. Why do we study prophecy?</w:t>
      </w:r>
    </w:p>
    <w:p w:rsidR="004350CB" w:rsidRPr="002C668B" w:rsidRDefault="004350CB" w:rsidP="004350CB">
      <w:pPr>
        <w:ind w:left="270"/>
        <w:rPr>
          <w:color w:val="FFFFFF" w:themeColor="background1"/>
          <w:u w:val="single"/>
        </w:rPr>
      </w:pPr>
      <w:r w:rsidRPr="002C668B">
        <w:rPr>
          <w:color w:val="FFFFFF" w:themeColor="background1"/>
          <w:u w:val="single"/>
        </w:rPr>
        <w:t>1. That we may know God’s plan.</w:t>
      </w:r>
    </w:p>
    <w:p w:rsidR="004350CB" w:rsidRPr="002C668B" w:rsidRDefault="004350CB" w:rsidP="004350CB">
      <w:pPr>
        <w:ind w:left="270"/>
        <w:rPr>
          <w:color w:val="FFFFFF" w:themeColor="background1"/>
          <w:u w:val="single"/>
        </w:rPr>
      </w:pPr>
      <w:r w:rsidRPr="002C668B">
        <w:rPr>
          <w:color w:val="FFFFFF" w:themeColor="background1"/>
          <w:u w:val="single"/>
        </w:rPr>
        <w:t>2. That we may understand the future.</w:t>
      </w:r>
    </w:p>
    <w:p w:rsidR="004350CB" w:rsidRPr="002C668B" w:rsidRDefault="004350CB" w:rsidP="004350CB">
      <w:pPr>
        <w:ind w:left="270"/>
        <w:rPr>
          <w:color w:val="FFFFFF" w:themeColor="background1"/>
          <w:u w:val="single"/>
        </w:rPr>
      </w:pPr>
      <w:r w:rsidRPr="002C668B">
        <w:rPr>
          <w:color w:val="FFFFFF" w:themeColor="background1"/>
          <w:u w:val="single"/>
        </w:rPr>
        <w:t>3. That we may not be lead into error.</w:t>
      </w:r>
    </w:p>
    <w:p w:rsidR="004350CB" w:rsidRPr="002C668B" w:rsidRDefault="004350CB" w:rsidP="004350CB"/>
    <w:p w:rsidR="004350CB" w:rsidRPr="002C668B" w:rsidRDefault="004350CB" w:rsidP="004350CB">
      <w:r w:rsidRPr="002C668B">
        <w:rPr>
          <w:color w:val="000000"/>
        </w:rPr>
        <w:t>9. What is the proof of prophecy?</w:t>
      </w:r>
    </w:p>
    <w:p w:rsidR="004350CB" w:rsidRPr="002C668B" w:rsidRDefault="004350CB" w:rsidP="004350CB">
      <w:pPr>
        <w:ind w:left="270"/>
        <w:rPr>
          <w:color w:val="FFFFFF" w:themeColor="background1"/>
          <w:u w:val="single"/>
        </w:rPr>
      </w:pPr>
      <w:r w:rsidRPr="002C668B">
        <w:rPr>
          <w:color w:val="FFFFFF" w:themeColor="background1"/>
          <w:u w:val="single"/>
        </w:rPr>
        <w:t>1. It must be beyond human reasoning or foresight.</w:t>
      </w:r>
    </w:p>
    <w:p w:rsidR="004350CB" w:rsidRPr="002C668B" w:rsidRDefault="004350CB" w:rsidP="004350CB">
      <w:pPr>
        <w:ind w:left="270"/>
        <w:rPr>
          <w:color w:val="FFFFFF" w:themeColor="background1"/>
          <w:u w:val="single"/>
        </w:rPr>
      </w:pPr>
      <w:r w:rsidRPr="002C668B">
        <w:rPr>
          <w:color w:val="FFFFFF" w:themeColor="background1"/>
          <w:u w:val="single"/>
        </w:rPr>
        <w:t>2. It must have been made known prior to its fulfillment.</w:t>
      </w:r>
    </w:p>
    <w:p w:rsidR="004350CB" w:rsidRPr="002C668B" w:rsidRDefault="004350CB" w:rsidP="004350CB">
      <w:pPr>
        <w:ind w:left="270"/>
        <w:rPr>
          <w:color w:val="FFFFFF" w:themeColor="background1"/>
          <w:u w:val="single"/>
        </w:rPr>
      </w:pPr>
      <w:r w:rsidRPr="002C668B">
        <w:rPr>
          <w:color w:val="FFFFFF" w:themeColor="background1"/>
          <w:u w:val="single"/>
        </w:rPr>
        <w:t>3. It must have a clear, detailed fulfillment.</w:t>
      </w:r>
    </w:p>
    <w:p w:rsidR="004350CB" w:rsidRPr="002C668B" w:rsidRDefault="004350CB" w:rsidP="004350CB"/>
    <w:p w:rsidR="004350CB" w:rsidRPr="002C668B" w:rsidRDefault="004350CB" w:rsidP="004350CB">
      <w:r w:rsidRPr="002C668B">
        <w:rPr>
          <w:color w:val="000000"/>
        </w:rPr>
        <w:t>10. Give verbatim I Cor. 10:32.</w:t>
      </w:r>
    </w:p>
    <w:p w:rsidR="004350CB" w:rsidRPr="002C668B" w:rsidRDefault="004350CB" w:rsidP="004350CB">
      <w:pPr>
        <w:ind w:left="270"/>
        <w:rPr>
          <w:color w:val="FFFFFF" w:themeColor="background1"/>
        </w:rPr>
      </w:pPr>
      <w:r w:rsidRPr="002C668B">
        <w:rPr>
          <w:color w:val="FFFFFF" w:themeColor="background1"/>
          <w:u w:val="single"/>
        </w:rPr>
        <w:t>I Cor. 10:32—Even as I please all men in all things, not seeking mine own profit, but the profit of many, that they may be saved.</w:t>
      </w:r>
    </w:p>
    <w:p w:rsidR="004350CB" w:rsidRPr="002C668B" w:rsidRDefault="004350CB" w:rsidP="004350CB"/>
    <w:p w:rsidR="004350CB" w:rsidRPr="002C668B" w:rsidRDefault="004350CB" w:rsidP="004350CB">
      <w:pPr>
        <w:pStyle w:val="Heading2"/>
        <w:numPr>
          <w:ilvl w:val="0"/>
          <w:numId w:val="0"/>
        </w:numPr>
        <w:jc w:val="center"/>
      </w:pPr>
      <w:r w:rsidRPr="002C668B">
        <w:br w:type="page"/>
      </w:r>
      <w:r w:rsidRPr="002C668B">
        <w:lastRenderedPageBreak/>
        <w:t>Quiz 2</w:t>
      </w:r>
    </w:p>
    <w:p w:rsidR="004350CB" w:rsidRPr="002C668B" w:rsidRDefault="004350CB" w:rsidP="004350CB"/>
    <w:p w:rsidR="004350CB" w:rsidRPr="002C668B" w:rsidRDefault="004350CB" w:rsidP="004350CB"/>
    <w:p w:rsidR="004350CB" w:rsidRPr="002C668B" w:rsidRDefault="004350CB" w:rsidP="004350CB">
      <w:r w:rsidRPr="002C668B">
        <w:rPr>
          <w:color w:val="000000"/>
        </w:rPr>
        <w:t>1. What is the first recorded age prophetic of?</w:t>
      </w:r>
    </w:p>
    <w:p w:rsidR="004350CB" w:rsidRPr="002C668B" w:rsidRDefault="004350CB" w:rsidP="004350CB">
      <w:pPr>
        <w:ind w:left="360"/>
        <w:rPr>
          <w:color w:val="FFFFFF" w:themeColor="background1"/>
          <w:u w:val="single"/>
        </w:rPr>
      </w:pPr>
      <w:r w:rsidRPr="002C668B">
        <w:rPr>
          <w:color w:val="FFFFFF" w:themeColor="background1"/>
          <w:u w:val="single"/>
        </w:rPr>
        <w:t>The first recorded age is prophetic of every other age.</w:t>
      </w:r>
    </w:p>
    <w:p w:rsidR="004350CB" w:rsidRPr="002C668B" w:rsidRDefault="004350CB" w:rsidP="004350CB"/>
    <w:p w:rsidR="004350CB" w:rsidRPr="002C668B" w:rsidRDefault="004350CB" w:rsidP="004350CB">
      <w:r w:rsidRPr="002C668B">
        <w:rPr>
          <w:color w:val="000000"/>
        </w:rPr>
        <w:t>2. Name the different ages.</w:t>
      </w:r>
    </w:p>
    <w:p w:rsidR="004350CB" w:rsidRPr="002C668B" w:rsidRDefault="004350CB" w:rsidP="004350CB">
      <w:pPr>
        <w:ind w:left="360"/>
        <w:rPr>
          <w:u w:val="single"/>
        </w:rPr>
        <w:sectPr w:rsidR="004350CB" w:rsidRPr="002C668B" w:rsidSect="00A83ACC">
          <w:headerReference w:type="default" r:id="rId22"/>
          <w:footerReference w:type="default" r:id="rId23"/>
          <w:endnotePr>
            <w:numFmt w:val="decimal"/>
          </w:endnotePr>
          <w:type w:val="continuous"/>
          <w:pgSz w:w="12240" w:h="15840" w:code="1"/>
          <w:pgMar w:top="1440" w:right="1800" w:bottom="1440" w:left="1800" w:header="720" w:footer="720" w:gutter="0"/>
          <w:cols w:space="720"/>
          <w:docGrid w:linePitch="360"/>
        </w:sectPr>
      </w:pPr>
    </w:p>
    <w:p w:rsidR="004350CB" w:rsidRPr="002C668B" w:rsidRDefault="004350CB" w:rsidP="004350CB">
      <w:pPr>
        <w:ind w:left="360"/>
        <w:rPr>
          <w:color w:val="FFFFFF" w:themeColor="background1"/>
          <w:u w:val="single"/>
        </w:rPr>
      </w:pPr>
      <w:r w:rsidRPr="002C668B">
        <w:rPr>
          <w:color w:val="FFFFFF" w:themeColor="background1"/>
          <w:u w:val="single"/>
        </w:rPr>
        <w:lastRenderedPageBreak/>
        <w:t>1. Age of Progress &amp; Civilization</w:t>
      </w:r>
    </w:p>
    <w:p w:rsidR="004350CB" w:rsidRPr="002C668B" w:rsidRDefault="004350CB" w:rsidP="004350CB">
      <w:pPr>
        <w:ind w:left="360"/>
        <w:rPr>
          <w:color w:val="FFFFFF" w:themeColor="background1"/>
          <w:u w:val="single"/>
        </w:rPr>
      </w:pPr>
      <w:r w:rsidRPr="002C668B">
        <w:rPr>
          <w:color w:val="FFFFFF" w:themeColor="background1"/>
          <w:u w:val="single"/>
        </w:rPr>
        <w:t>2. Age of Separation</w:t>
      </w:r>
    </w:p>
    <w:p w:rsidR="004350CB" w:rsidRPr="002C668B" w:rsidRDefault="004350CB" w:rsidP="004350CB">
      <w:pPr>
        <w:ind w:left="360"/>
        <w:rPr>
          <w:color w:val="FFFFFF" w:themeColor="background1"/>
          <w:u w:val="single"/>
        </w:rPr>
      </w:pPr>
      <w:r w:rsidRPr="002C668B">
        <w:rPr>
          <w:color w:val="FFFFFF" w:themeColor="background1"/>
          <w:u w:val="single"/>
        </w:rPr>
        <w:lastRenderedPageBreak/>
        <w:t>3. Age of Grace</w:t>
      </w:r>
    </w:p>
    <w:p w:rsidR="004350CB" w:rsidRPr="002C668B" w:rsidRDefault="004350CB" w:rsidP="004350CB">
      <w:pPr>
        <w:ind w:left="360"/>
        <w:rPr>
          <w:color w:val="FFFFFF" w:themeColor="background1"/>
          <w:u w:val="single"/>
        </w:rPr>
      </w:pPr>
      <w:r w:rsidRPr="002C668B">
        <w:rPr>
          <w:color w:val="FFFFFF" w:themeColor="background1"/>
          <w:u w:val="single"/>
        </w:rPr>
        <w:t>4. Age of Judgment</w:t>
      </w:r>
    </w:p>
    <w:p w:rsidR="004350CB" w:rsidRPr="002C668B" w:rsidRDefault="004350CB" w:rsidP="004350CB">
      <w:pPr>
        <w:sectPr w:rsidR="004350CB" w:rsidRPr="002C668B" w:rsidSect="008820E7">
          <w:endnotePr>
            <w:numFmt w:val="decimal"/>
          </w:endnotePr>
          <w:type w:val="continuous"/>
          <w:pgSz w:w="12240" w:h="15840" w:code="1"/>
          <w:pgMar w:top="1440" w:right="1800" w:bottom="1440" w:left="1800" w:header="720" w:footer="720" w:gutter="0"/>
          <w:cols w:num="2" w:space="720"/>
          <w:docGrid w:linePitch="360"/>
        </w:sectPr>
      </w:pPr>
    </w:p>
    <w:p w:rsidR="004350CB" w:rsidRPr="002C668B" w:rsidRDefault="004350CB" w:rsidP="004350CB"/>
    <w:p w:rsidR="004350CB" w:rsidRPr="002C668B" w:rsidRDefault="004350CB" w:rsidP="004350CB">
      <w:r w:rsidRPr="002C668B">
        <w:rPr>
          <w:color w:val="000000"/>
        </w:rPr>
        <w:t>3. What happened under the First Age?</w:t>
      </w:r>
    </w:p>
    <w:p w:rsidR="004350CB" w:rsidRPr="002C668B" w:rsidRDefault="004350CB" w:rsidP="004350CB">
      <w:pPr>
        <w:ind w:left="360"/>
        <w:rPr>
          <w:u w:val="single"/>
        </w:rPr>
        <w:sectPr w:rsidR="004350CB" w:rsidRPr="002C668B" w:rsidSect="008820E7">
          <w:endnotePr>
            <w:numFmt w:val="decimal"/>
          </w:endnotePr>
          <w:type w:val="continuous"/>
          <w:pgSz w:w="12240" w:h="15840" w:code="1"/>
          <w:pgMar w:top="1440" w:right="1800" w:bottom="1440" w:left="1800" w:header="720" w:footer="720" w:gutter="0"/>
          <w:cols w:space="720"/>
          <w:docGrid w:linePitch="360"/>
        </w:sectPr>
      </w:pPr>
    </w:p>
    <w:p w:rsidR="004350CB" w:rsidRPr="002C668B" w:rsidRDefault="004350CB" w:rsidP="004350CB">
      <w:pPr>
        <w:ind w:left="360"/>
        <w:rPr>
          <w:color w:val="FFFFFF" w:themeColor="background1"/>
          <w:u w:val="single"/>
        </w:rPr>
      </w:pPr>
      <w:r w:rsidRPr="002C668B">
        <w:rPr>
          <w:color w:val="FFFFFF" w:themeColor="background1"/>
          <w:u w:val="single"/>
        </w:rPr>
        <w:lastRenderedPageBreak/>
        <w:t>1. Cities were built.</w:t>
      </w:r>
    </w:p>
    <w:p w:rsidR="004350CB" w:rsidRPr="002C668B" w:rsidRDefault="004350CB" w:rsidP="004350CB">
      <w:pPr>
        <w:ind w:left="360"/>
        <w:rPr>
          <w:color w:val="FFFFFF" w:themeColor="background1"/>
          <w:u w:val="single"/>
        </w:rPr>
      </w:pPr>
      <w:r w:rsidRPr="002C668B">
        <w:rPr>
          <w:color w:val="FFFFFF" w:themeColor="background1"/>
          <w:u w:val="single"/>
        </w:rPr>
        <w:t>2. Agriculture flourished</w:t>
      </w:r>
    </w:p>
    <w:p w:rsidR="004350CB" w:rsidRPr="002C668B" w:rsidRDefault="004350CB" w:rsidP="004350CB">
      <w:pPr>
        <w:ind w:left="360"/>
        <w:rPr>
          <w:color w:val="FFFFFF" w:themeColor="background1"/>
          <w:u w:val="single"/>
        </w:rPr>
      </w:pPr>
      <w:r w:rsidRPr="002C668B">
        <w:rPr>
          <w:color w:val="FFFFFF" w:themeColor="background1"/>
          <w:u w:val="single"/>
        </w:rPr>
        <w:lastRenderedPageBreak/>
        <w:t>3. Instruments Invented</w:t>
      </w:r>
    </w:p>
    <w:p w:rsidR="004350CB" w:rsidRPr="002C668B" w:rsidRDefault="004350CB" w:rsidP="004350CB">
      <w:pPr>
        <w:ind w:left="360"/>
        <w:rPr>
          <w:color w:val="FFFFFF" w:themeColor="background1"/>
          <w:u w:val="single"/>
        </w:rPr>
        <w:sectPr w:rsidR="004350CB" w:rsidRPr="002C668B" w:rsidSect="008820E7">
          <w:endnotePr>
            <w:numFmt w:val="decimal"/>
          </w:endnotePr>
          <w:type w:val="continuous"/>
          <w:pgSz w:w="12240" w:h="15840" w:code="1"/>
          <w:pgMar w:top="1440" w:right="1800" w:bottom="1440" w:left="1800" w:header="720" w:footer="720" w:gutter="0"/>
          <w:cols w:num="2" w:space="720"/>
          <w:docGrid w:linePitch="360"/>
        </w:sectPr>
      </w:pPr>
      <w:r w:rsidRPr="002C668B">
        <w:rPr>
          <w:color w:val="FFFFFF" w:themeColor="background1"/>
          <w:u w:val="single"/>
        </w:rPr>
        <w:t>4. Discoveries Made</w:t>
      </w:r>
    </w:p>
    <w:p w:rsidR="004350CB" w:rsidRPr="002C668B" w:rsidRDefault="004350CB" w:rsidP="004350CB">
      <w:pPr>
        <w:rPr>
          <w:color w:val="000000"/>
        </w:rPr>
      </w:pPr>
    </w:p>
    <w:p w:rsidR="004350CB" w:rsidRPr="002C668B" w:rsidRDefault="004350CB" w:rsidP="004350CB">
      <w:r w:rsidRPr="002C668B">
        <w:rPr>
          <w:color w:val="000000"/>
        </w:rPr>
        <w:t>4. Who were the two classes of people under the Age of Separation?</w:t>
      </w:r>
    </w:p>
    <w:p w:rsidR="004350CB" w:rsidRPr="002C668B" w:rsidRDefault="004350CB" w:rsidP="004350CB">
      <w:pPr>
        <w:ind w:left="360"/>
        <w:rPr>
          <w:color w:val="FFFFFF" w:themeColor="background1"/>
          <w:u w:val="single"/>
        </w:rPr>
      </w:pPr>
      <w:proofErr w:type="spellStart"/>
      <w:r w:rsidRPr="002C668B">
        <w:rPr>
          <w:color w:val="FFFFFF" w:themeColor="background1"/>
          <w:u w:val="single"/>
        </w:rPr>
        <w:t>Cainites</w:t>
      </w:r>
      <w:proofErr w:type="spellEnd"/>
      <w:r w:rsidRPr="002C668B">
        <w:rPr>
          <w:color w:val="FFFFFF" w:themeColor="background1"/>
          <w:u w:val="single"/>
        </w:rPr>
        <w:t xml:space="preserve">—the </w:t>
      </w:r>
      <w:proofErr w:type="spellStart"/>
      <w:r w:rsidRPr="002C668B">
        <w:rPr>
          <w:color w:val="FFFFFF" w:themeColor="background1"/>
          <w:u w:val="single"/>
        </w:rPr>
        <w:t>worldy</w:t>
      </w:r>
      <w:proofErr w:type="spellEnd"/>
      <w:r w:rsidRPr="002C668B">
        <w:rPr>
          <w:color w:val="FFFFFF" w:themeColor="background1"/>
        </w:rPr>
        <w:t xml:space="preserve"> &amp; </w:t>
      </w:r>
      <w:proofErr w:type="spellStart"/>
      <w:r w:rsidRPr="002C668B">
        <w:rPr>
          <w:color w:val="FFFFFF" w:themeColor="background1"/>
          <w:u w:val="single"/>
        </w:rPr>
        <w:t>Sethites</w:t>
      </w:r>
      <w:proofErr w:type="spellEnd"/>
      <w:r w:rsidRPr="002C668B">
        <w:rPr>
          <w:color w:val="FFFFFF" w:themeColor="background1"/>
          <w:u w:val="single"/>
        </w:rPr>
        <w:t>—the Godly</w:t>
      </w:r>
    </w:p>
    <w:p w:rsidR="004350CB" w:rsidRPr="002C668B" w:rsidRDefault="004350CB" w:rsidP="004350CB"/>
    <w:p w:rsidR="004350CB" w:rsidRPr="002C668B" w:rsidRDefault="004350CB" w:rsidP="004350CB">
      <w:r w:rsidRPr="002C668B">
        <w:rPr>
          <w:color w:val="000000"/>
        </w:rPr>
        <w:t>5. What was the warning of judgment an act of?</w:t>
      </w:r>
    </w:p>
    <w:p w:rsidR="004350CB" w:rsidRPr="002C668B" w:rsidRDefault="004350CB" w:rsidP="004350CB">
      <w:pPr>
        <w:ind w:left="360"/>
        <w:rPr>
          <w:color w:val="FFFFFF" w:themeColor="background1"/>
          <w:u w:val="single"/>
        </w:rPr>
      </w:pPr>
      <w:r w:rsidRPr="002C668B">
        <w:rPr>
          <w:color w:val="FFFFFF" w:themeColor="background1"/>
          <w:u w:val="single"/>
        </w:rPr>
        <w:t>The warning was an act of grace.</w:t>
      </w:r>
    </w:p>
    <w:p w:rsidR="004350CB" w:rsidRPr="002C668B" w:rsidRDefault="004350CB" w:rsidP="004350CB"/>
    <w:p w:rsidR="004350CB" w:rsidRPr="002C668B" w:rsidRDefault="004350CB" w:rsidP="004350CB">
      <w:r w:rsidRPr="002C668B">
        <w:rPr>
          <w:color w:val="000000"/>
        </w:rPr>
        <w:t>6. What was the Ark a type of?</w:t>
      </w:r>
    </w:p>
    <w:p w:rsidR="004350CB" w:rsidRPr="002C668B" w:rsidRDefault="004350CB" w:rsidP="004350CB">
      <w:pPr>
        <w:ind w:left="360"/>
        <w:rPr>
          <w:color w:val="FFFFFF" w:themeColor="background1"/>
          <w:u w:val="single"/>
        </w:rPr>
      </w:pPr>
      <w:proofErr w:type="gramStart"/>
      <w:r w:rsidRPr="002C668B">
        <w:rPr>
          <w:color w:val="FFFFFF" w:themeColor="background1"/>
          <w:u w:val="single"/>
        </w:rPr>
        <w:t>Salvation and place of refuge, such as the cross.</w:t>
      </w:r>
      <w:proofErr w:type="gramEnd"/>
    </w:p>
    <w:p w:rsidR="004350CB" w:rsidRPr="002C668B" w:rsidRDefault="004350CB" w:rsidP="004350CB"/>
    <w:p w:rsidR="004350CB" w:rsidRPr="002C668B" w:rsidRDefault="004350CB" w:rsidP="004350CB">
      <w:r w:rsidRPr="002C668B">
        <w:rPr>
          <w:color w:val="000000"/>
        </w:rPr>
        <w:t>7. What is Enoch a type of?</w:t>
      </w:r>
    </w:p>
    <w:p w:rsidR="004350CB" w:rsidRPr="002C668B" w:rsidRDefault="004350CB" w:rsidP="004350CB">
      <w:pPr>
        <w:ind w:left="360"/>
        <w:rPr>
          <w:color w:val="FFFFFF" w:themeColor="background1"/>
          <w:u w:val="single"/>
        </w:rPr>
      </w:pPr>
      <w:r w:rsidRPr="002C668B">
        <w:rPr>
          <w:color w:val="FFFFFF" w:themeColor="background1"/>
          <w:u w:val="single"/>
        </w:rPr>
        <w:t>The translated saints, Bride, Overcomers</w:t>
      </w:r>
    </w:p>
    <w:p w:rsidR="004350CB" w:rsidRPr="002C668B" w:rsidRDefault="004350CB" w:rsidP="004350CB"/>
    <w:p w:rsidR="004350CB" w:rsidRPr="002C668B" w:rsidRDefault="004350CB" w:rsidP="004350CB">
      <w:r w:rsidRPr="002C668B">
        <w:rPr>
          <w:color w:val="000000"/>
        </w:rPr>
        <w:t>8. What is Methuselah a type of?</w:t>
      </w:r>
    </w:p>
    <w:p w:rsidR="004350CB" w:rsidRPr="002C668B" w:rsidRDefault="004350CB" w:rsidP="004350CB">
      <w:pPr>
        <w:ind w:left="360"/>
        <w:rPr>
          <w:color w:val="FFFFFF" w:themeColor="background1"/>
          <w:u w:val="single"/>
        </w:rPr>
      </w:pPr>
      <w:proofErr w:type="gramStart"/>
      <w:r w:rsidRPr="002C668B">
        <w:rPr>
          <w:color w:val="FFFFFF" w:themeColor="background1"/>
          <w:u w:val="single"/>
        </w:rPr>
        <w:t>A type of the Church.</w:t>
      </w:r>
      <w:proofErr w:type="gramEnd"/>
    </w:p>
    <w:p w:rsidR="004350CB" w:rsidRPr="002C668B" w:rsidRDefault="004350CB" w:rsidP="004350CB"/>
    <w:p w:rsidR="004350CB" w:rsidRPr="002C668B" w:rsidRDefault="004350CB" w:rsidP="004350CB">
      <w:r w:rsidRPr="002C668B">
        <w:rPr>
          <w:color w:val="000000"/>
        </w:rPr>
        <w:t>9. What is Noah a type of?</w:t>
      </w:r>
    </w:p>
    <w:p w:rsidR="004350CB" w:rsidRPr="002C668B" w:rsidRDefault="004350CB" w:rsidP="004350CB">
      <w:pPr>
        <w:ind w:left="360"/>
        <w:rPr>
          <w:color w:val="FFFFFF" w:themeColor="background1"/>
          <w:u w:val="single"/>
        </w:rPr>
      </w:pPr>
      <w:proofErr w:type="gramStart"/>
      <w:r w:rsidRPr="002C668B">
        <w:rPr>
          <w:color w:val="FFFFFF" w:themeColor="background1"/>
          <w:u w:val="single"/>
        </w:rPr>
        <w:t>The saints that go through tribulation.</w:t>
      </w:r>
      <w:proofErr w:type="gramEnd"/>
    </w:p>
    <w:p w:rsidR="004350CB" w:rsidRPr="002C668B" w:rsidRDefault="004350CB" w:rsidP="004350CB"/>
    <w:p w:rsidR="004350CB" w:rsidRPr="002C668B" w:rsidRDefault="004350CB" w:rsidP="004350CB">
      <w:r w:rsidRPr="002C668B">
        <w:rPr>
          <w:color w:val="000000"/>
        </w:rPr>
        <w:t>10. What does Methuselah mean?</w:t>
      </w:r>
    </w:p>
    <w:p w:rsidR="004350CB" w:rsidRPr="002C668B" w:rsidRDefault="004350CB" w:rsidP="004350CB">
      <w:pPr>
        <w:ind w:left="360"/>
        <w:rPr>
          <w:color w:val="FFFFFF" w:themeColor="background1"/>
          <w:u w:val="single"/>
        </w:rPr>
      </w:pPr>
      <w:r w:rsidRPr="002C668B">
        <w:rPr>
          <w:color w:val="FFFFFF" w:themeColor="background1"/>
          <w:u w:val="single"/>
        </w:rPr>
        <w:t>When he is gone it will come</w:t>
      </w:r>
    </w:p>
    <w:p w:rsidR="004350CB" w:rsidRPr="002C668B" w:rsidRDefault="004350CB" w:rsidP="004350CB">
      <w:pPr>
        <w:rPr>
          <w:color w:val="000000"/>
          <w:sz w:val="48"/>
          <w:szCs w:val="48"/>
        </w:rPr>
      </w:pPr>
      <w:r w:rsidRPr="002C668B">
        <w:rPr>
          <w:color w:val="000000"/>
          <w:sz w:val="48"/>
          <w:szCs w:val="48"/>
        </w:rPr>
        <w:br w:type="page"/>
      </w:r>
    </w:p>
    <w:p w:rsidR="004350CB" w:rsidRPr="002C668B" w:rsidRDefault="004350CB" w:rsidP="004350CB">
      <w:pPr>
        <w:pStyle w:val="Heading2"/>
        <w:numPr>
          <w:ilvl w:val="0"/>
          <w:numId w:val="0"/>
        </w:numPr>
        <w:jc w:val="center"/>
      </w:pPr>
      <w:r w:rsidRPr="002C668B">
        <w:lastRenderedPageBreak/>
        <w:t>Quiz 3</w:t>
      </w:r>
    </w:p>
    <w:p w:rsidR="004350CB" w:rsidRPr="002C668B" w:rsidRDefault="004350CB" w:rsidP="004350CB"/>
    <w:p w:rsidR="004350CB" w:rsidRPr="002C668B" w:rsidRDefault="004350CB" w:rsidP="004350CB"/>
    <w:p w:rsidR="004350CB" w:rsidRPr="002C668B" w:rsidRDefault="004350CB" w:rsidP="004350CB">
      <w:r w:rsidRPr="002C668B">
        <w:rPr>
          <w:color w:val="000000"/>
        </w:rPr>
        <w:t>1. What is the natural desire in the hearts of men?</w:t>
      </w:r>
    </w:p>
    <w:p w:rsidR="004350CB" w:rsidRPr="002C668B" w:rsidRDefault="004350CB" w:rsidP="004350CB">
      <w:pPr>
        <w:ind w:left="270"/>
        <w:rPr>
          <w:color w:val="FFFFFF" w:themeColor="background1"/>
          <w:u w:val="single"/>
        </w:rPr>
      </w:pPr>
      <w:r w:rsidRPr="002C668B">
        <w:rPr>
          <w:color w:val="FFFFFF" w:themeColor="background1"/>
          <w:u w:val="single"/>
        </w:rPr>
        <w:t>It is to know the future.</w:t>
      </w:r>
    </w:p>
    <w:p w:rsidR="004350CB" w:rsidRPr="002C668B" w:rsidRDefault="004350CB" w:rsidP="004350CB">
      <w:pPr>
        <w:ind w:left="270"/>
        <w:rPr>
          <w:u w:val="single"/>
        </w:rPr>
      </w:pPr>
    </w:p>
    <w:p w:rsidR="004350CB" w:rsidRPr="002C668B" w:rsidRDefault="004350CB" w:rsidP="004350CB">
      <w:r w:rsidRPr="002C668B">
        <w:rPr>
          <w:color w:val="000000"/>
        </w:rPr>
        <w:t>2. What is astrology?</w:t>
      </w:r>
    </w:p>
    <w:p w:rsidR="004350CB" w:rsidRPr="002C668B" w:rsidRDefault="004350CB" w:rsidP="004350CB">
      <w:pPr>
        <w:ind w:left="270"/>
        <w:rPr>
          <w:color w:val="FFFFFF" w:themeColor="background1"/>
          <w:u w:val="single"/>
        </w:rPr>
      </w:pPr>
      <w:r w:rsidRPr="002C668B">
        <w:rPr>
          <w:color w:val="FFFFFF" w:themeColor="background1"/>
          <w:u w:val="single"/>
        </w:rPr>
        <w:t>Astrology is an attempt to interpret the motion of heavenly bodies as signs of the future.</w:t>
      </w:r>
    </w:p>
    <w:p w:rsidR="004350CB" w:rsidRPr="002C668B" w:rsidRDefault="004350CB" w:rsidP="004350CB"/>
    <w:p w:rsidR="004350CB" w:rsidRPr="002C668B" w:rsidRDefault="004350CB" w:rsidP="004350CB">
      <w:r w:rsidRPr="002C668B">
        <w:rPr>
          <w:color w:val="000000"/>
        </w:rPr>
        <w:t>3. What is astronomy?</w:t>
      </w:r>
    </w:p>
    <w:p w:rsidR="004350CB" w:rsidRPr="002C668B" w:rsidRDefault="004350CB" w:rsidP="004350CB">
      <w:pPr>
        <w:ind w:left="270"/>
        <w:rPr>
          <w:color w:val="FFFFFF" w:themeColor="background1"/>
          <w:u w:val="single"/>
        </w:rPr>
      </w:pPr>
      <w:r w:rsidRPr="002C668B">
        <w:rPr>
          <w:color w:val="FFFFFF" w:themeColor="background1"/>
          <w:u w:val="single"/>
        </w:rPr>
        <w:t>Astronomy is based on scientific fact and the observation of stars and other heavenly bodies.</w:t>
      </w:r>
    </w:p>
    <w:p w:rsidR="004350CB" w:rsidRPr="002C668B" w:rsidRDefault="004350CB" w:rsidP="004350CB"/>
    <w:p w:rsidR="004350CB" w:rsidRPr="002C668B" w:rsidRDefault="004350CB" w:rsidP="004350CB">
      <w:r w:rsidRPr="002C668B">
        <w:rPr>
          <w:color w:val="000000"/>
        </w:rPr>
        <w:t>4. Is man simply a creature of time?</w:t>
      </w:r>
    </w:p>
    <w:p w:rsidR="004350CB" w:rsidRPr="002C668B" w:rsidRDefault="004350CB" w:rsidP="004350CB">
      <w:pPr>
        <w:ind w:left="270"/>
        <w:rPr>
          <w:color w:val="FFFFFF" w:themeColor="background1"/>
          <w:u w:val="single"/>
        </w:rPr>
      </w:pPr>
      <w:r w:rsidRPr="002C668B">
        <w:rPr>
          <w:color w:val="FFFFFF" w:themeColor="background1"/>
          <w:u w:val="single"/>
        </w:rPr>
        <w:t>No, he is an endless being and more than just a creature of time.</w:t>
      </w:r>
    </w:p>
    <w:p w:rsidR="004350CB" w:rsidRPr="002C668B" w:rsidRDefault="004350CB" w:rsidP="004350CB"/>
    <w:p w:rsidR="004350CB" w:rsidRPr="002C668B" w:rsidRDefault="004350CB" w:rsidP="004350CB">
      <w:r w:rsidRPr="002C668B">
        <w:rPr>
          <w:color w:val="000000"/>
        </w:rPr>
        <w:t>5. What is man?</w:t>
      </w:r>
    </w:p>
    <w:p w:rsidR="004350CB" w:rsidRPr="002C668B" w:rsidRDefault="004350CB" w:rsidP="004350CB">
      <w:pPr>
        <w:ind w:left="270"/>
        <w:rPr>
          <w:color w:val="FFFFFF" w:themeColor="background1"/>
          <w:u w:val="single"/>
        </w:rPr>
      </w:pPr>
      <w:r w:rsidRPr="002C668B">
        <w:rPr>
          <w:color w:val="FFFFFF" w:themeColor="background1"/>
          <w:u w:val="single"/>
        </w:rPr>
        <w:t>He is an endless being that has an endless soul.</w:t>
      </w:r>
    </w:p>
    <w:p w:rsidR="004350CB" w:rsidRPr="002C668B" w:rsidRDefault="004350CB" w:rsidP="004350CB"/>
    <w:p w:rsidR="004350CB" w:rsidRPr="002C668B" w:rsidRDefault="004350CB" w:rsidP="004350CB">
      <w:r w:rsidRPr="002C668B">
        <w:rPr>
          <w:color w:val="000000"/>
        </w:rPr>
        <w:t>6. What is the origin of man’s soul?</w:t>
      </w:r>
    </w:p>
    <w:p w:rsidR="004350CB" w:rsidRPr="002C668B" w:rsidRDefault="004350CB" w:rsidP="004350CB">
      <w:pPr>
        <w:ind w:left="270"/>
        <w:rPr>
          <w:color w:val="FFFFFF" w:themeColor="background1"/>
          <w:u w:val="single"/>
        </w:rPr>
      </w:pPr>
      <w:proofErr w:type="gramStart"/>
      <w:r w:rsidRPr="002C668B">
        <w:rPr>
          <w:color w:val="FFFFFF" w:themeColor="background1"/>
          <w:u w:val="single"/>
        </w:rPr>
        <w:t>The breath of Almighty God.</w:t>
      </w:r>
      <w:proofErr w:type="gramEnd"/>
    </w:p>
    <w:p w:rsidR="004350CB" w:rsidRPr="002C668B" w:rsidRDefault="004350CB" w:rsidP="004350CB"/>
    <w:p w:rsidR="004350CB" w:rsidRPr="002C668B" w:rsidRDefault="004350CB" w:rsidP="004350CB">
      <w:r w:rsidRPr="002C668B">
        <w:rPr>
          <w:color w:val="000000"/>
        </w:rPr>
        <w:t>7. What is the future known as?</w:t>
      </w:r>
    </w:p>
    <w:p w:rsidR="004350CB" w:rsidRPr="002C668B" w:rsidRDefault="004350CB" w:rsidP="004350CB">
      <w:pPr>
        <w:ind w:left="270"/>
        <w:rPr>
          <w:color w:val="FFFFFF" w:themeColor="background1"/>
          <w:u w:val="single"/>
        </w:rPr>
      </w:pPr>
      <w:r w:rsidRPr="002C668B">
        <w:rPr>
          <w:color w:val="FFFFFF" w:themeColor="background1"/>
          <w:u w:val="single"/>
        </w:rPr>
        <w:t>It is God’s secret.</w:t>
      </w:r>
    </w:p>
    <w:p w:rsidR="004350CB" w:rsidRPr="002C668B" w:rsidRDefault="004350CB" w:rsidP="004350CB">
      <w:pPr>
        <w:ind w:left="270"/>
        <w:rPr>
          <w:u w:val="single"/>
        </w:rPr>
      </w:pPr>
    </w:p>
    <w:p w:rsidR="004350CB" w:rsidRPr="002C668B" w:rsidRDefault="004350CB" w:rsidP="004350CB">
      <w:r w:rsidRPr="002C668B">
        <w:rPr>
          <w:color w:val="000000"/>
        </w:rPr>
        <w:t>8. Can man know the future?</w:t>
      </w:r>
    </w:p>
    <w:p w:rsidR="004350CB" w:rsidRPr="002C668B" w:rsidRDefault="004350CB" w:rsidP="004350CB">
      <w:pPr>
        <w:ind w:left="270"/>
        <w:rPr>
          <w:color w:val="FFFFFF" w:themeColor="background1"/>
          <w:u w:val="single"/>
        </w:rPr>
      </w:pPr>
      <w:proofErr w:type="gramStart"/>
      <w:r w:rsidRPr="002C668B">
        <w:rPr>
          <w:color w:val="FFFFFF" w:themeColor="background1"/>
          <w:u w:val="single"/>
        </w:rPr>
        <w:t>Through the Bible and the Holy Ghost but never apart from them.</w:t>
      </w:r>
      <w:proofErr w:type="gramEnd"/>
    </w:p>
    <w:p w:rsidR="004350CB" w:rsidRPr="002C668B" w:rsidRDefault="004350CB" w:rsidP="004350CB"/>
    <w:p w:rsidR="004350CB" w:rsidRPr="002C668B" w:rsidRDefault="004350CB" w:rsidP="004350CB">
      <w:r w:rsidRPr="002C668B">
        <w:rPr>
          <w:color w:val="000000"/>
        </w:rPr>
        <w:t>9. Is prophecy confined to certain books in the Bible?</w:t>
      </w:r>
    </w:p>
    <w:p w:rsidR="004350CB" w:rsidRPr="002C668B" w:rsidRDefault="004350CB" w:rsidP="004350CB">
      <w:pPr>
        <w:ind w:left="270"/>
        <w:rPr>
          <w:color w:val="FFFFFF" w:themeColor="background1"/>
          <w:u w:val="single"/>
        </w:rPr>
      </w:pPr>
      <w:r w:rsidRPr="002C668B">
        <w:rPr>
          <w:color w:val="FFFFFF" w:themeColor="background1"/>
          <w:u w:val="single"/>
        </w:rPr>
        <w:t>No, it is not confined to just certain books of the Bible.</w:t>
      </w:r>
    </w:p>
    <w:p w:rsidR="004350CB" w:rsidRPr="002C668B" w:rsidRDefault="004350CB" w:rsidP="004350CB"/>
    <w:p w:rsidR="004350CB" w:rsidRPr="002C668B" w:rsidRDefault="004350CB" w:rsidP="004350CB">
      <w:r w:rsidRPr="002C668B">
        <w:rPr>
          <w:color w:val="000000"/>
        </w:rPr>
        <w:t>10. What is the first recorded prophecy in the Bible?</w:t>
      </w:r>
    </w:p>
    <w:p w:rsidR="004350CB" w:rsidRPr="002C668B" w:rsidRDefault="004350CB" w:rsidP="004350CB"/>
    <w:p w:rsidR="004350CB" w:rsidRPr="002C668B" w:rsidRDefault="004350CB" w:rsidP="004350CB">
      <w:pPr>
        <w:rPr>
          <w:color w:val="FFFFFF" w:themeColor="background1"/>
          <w:u w:val="single"/>
        </w:rPr>
      </w:pPr>
      <w:r w:rsidRPr="002C668B">
        <w:rPr>
          <w:color w:val="FFFFFF" w:themeColor="background1"/>
          <w:u w:val="single"/>
        </w:rPr>
        <w:t>Genesis 3:15—And I will put enmity between thee and the woman, and between thy seed and her seed; it shall bruise thy head, and thou shalt bruise his heel.</w:t>
      </w:r>
    </w:p>
    <w:p w:rsidR="004350CB" w:rsidRPr="002C668B" w:rsidRDefault="004350CB" w:rsidP="004350CB">
      <w:pPr>
        <w:rPr>
          <w:b/>
          <w:bCs/>
          <w:sz w:val="48"/>
          <w:szCs w:val="48"/>
        </w:rPr>
      </w:pPr>
    </w:p>
    <w:p w:rsidR="004350CB" w:rsidRPr="002C668B" w:rsidRDefault="004350CB" w:rsidP="004350CB">
      <w:pPr>
        <w:rPr>
          <w:b/>
          <w:bCs/>
          <w:sz w:val="48"/>
          <w:szCs w:val="48"/>
        </w:rPr>
      </w:pPr>
      <w:r w:rsidRPr="002C668B">
        <w:br w:type="page"/>
      </w:r>
    </w:p>
    <w:p w:rsidR="004350CB" w:rsidRPr="002C668B" w:rsidRDefault="004350CB" w:rsidP="004350CB">
      <w:pPr>
        <w:pStyle w:val="Heading2"/>
        <w:numPr>
          <w:ilvl w:val="0"/>
          <w:numId w:val="0"/>
        </w:numPr>
        <w:ind w:left="90"/>
        <w:jc w:val="center"/>
      </w:pPr>
      <w:r w:rsidRPr="002C668B">
        <w:lastRenderedPageBreak/>
        <w:t>Quiz 4</w:t>
      </w:r>
    </w:p>
    <w:p w:rsidR="004350CB" w:rsidRPr="002C668B" w:rsidRDefault="004350CB" w:rsidP="004350CB"/>
    <w:p w:rsidR="004350CB" w:rsidRPr="002C668B" w:rsidRDefault="004350CB" w:rsidP="004350CB">
      <w:r w:rsidRPr="002C668B">
        <w:rPr>
          <w:color w:val="000000"/>
        </w:rPr>
        <w:t>1. Through whom does the Jewish nation descend in relationship to Noah’s sons?</w:t>
      </w:r>
    </w:p>
    <w:p w:rsidR="004350CB" w:rsidRPr="002C668B" w:rsidRDefault="004350CB" w:rsidP="004350CB">
      <w:pPr>
        <w:ind w:left="360"/>
        <w:rPr>
          <w:color w:val="FFFFFF" w:themeColor="background1"/>
          <w:u w:val="single"/>
        </w:rPr>
      </w:pPr>
      <w:r w:rsidRPr="002C668B">
        <w:rPr>
          <w:color w:val="FFFFFF" w:themeColor="background1"/>
          <w:u w:val="single"/>
        </w:rPr>
        <w:t>Shem is the ancestor of the Jewish nation.</w:t>
      </w:r>
    </w:p>
    <w:p w:rsidR="004350CB" w:rsidRPr="002C668B" w:rsidRDefault="004350CB" w:rsidP="004350CB">
      <w:pPr>
        <w:ind w:left="360"/>
        <w:rPr>
          <w:u w:val="single"/>
        </w:rPr>
      </w:pPr>
    </w:p>
    <w:p w:rsidR="004350CB" w:rsidRPr="002C668B" w:rsidRDefault="004350CB" w:rsidP="004350CB">
      <w:r w:rsidRPr="002C668B">
        <w:rPr>
          <w:color w:val="000000"/>
        </w:rPr>
        <w:t>2. Give a word that describes how revelation comes.</w:t>
      </w:r>
      <w:r w:rsidRPr="002C668B">
        <w:tab/>
      </w:r>
      <w:r w:rsidRPr="002C668B">
        <w:rPr>
          <w:color w:val="FFFFFF" w:themeColor="background1"/>
        </w:rPr>
        <w:tab/>
      </w:r>
      <w:proofErr w:type="gramStart"/>
      <w:r w:rsidRPr="002C668B">
        <w:rPr>
          <w:color w:val="FFFFFF" w:themeColor="background1"/>
          <w:u w:val="single"/>
        </w:rPr>
        <w:t>Progressively.</w:t>
      </w:r>
      <w:proofErr w:type="gramEnd"/>
    </w:p>
    <w:p w:rsidR="004350CB" w:rsidRPr="002C668B" w:rsidRDefault="004350CB" w:rsidP="004350CB"/>
    <w:p w:rsidR="004350CB" w:rsidRPr="002C668B" w:rsidRDefault="004350CB" w:rsidP="004350CB">
      <w:pPr>
        <w:rPr>
          <w:color w:val="000000"/>
        </w:rPr>
      </w:pPr>
    </w:p>
    <w:p w:rsidR="004350CB" w:rsidRPr="002C668B" w:rsidRDefault="004350CB" w:rsidP="004350CB">
      <w:r w:rsidRPr="002C668B">
        <w:rPr>
          <w:color w:val="000000"/>
        </w:rPr>
        <w:t>3. Explain how Jonah was a type of Israel.</w:t>
      </w:r>
    </w:p>
    <w:p w:rsidR="004350CB" w:rsidRPr="002C668B" w:rsidRDefault="004350CB" w:rsidP="004350CB">
      <w:pPr>
        <w:ind w:left="360"/>
        <w:rPr>
          <w:color w:val="FFFFFF" w:themeColor="background1"/>
          <w:u w:val="single"/>
        </w:rPr>
      </w:pPr>
      <w:r w:rsidRPr="002C668B">
        <w:rPr>
          <w:color w:val="FFFFFF" w:themeColor="background1"/>
          <w:u w:val="single"/>
        </w:rPr>
        <w:t>Jonah was in the belly of a great fish but not digested, as Israel is in all the nations of the world, but not absorbed by them.</w:t>
      </w:r>
    </w:p>
    <w:p w:rsidR="004350CB" w:rsidRPr="002C668B" w:rsidRDefault="004350CB" w:rsidP="004350CB"/>
    <w:p w:rsidR="004350CB" w:rsidRPr="002C668B" w:rsidRDefault="004350CB" w:rsidP="004350CB">
      <w:r w:rsidRPr="002C668B">
        <w:rPr>
          <w:color w:val="000000"/>
        </w:rPr>
        <w:t>4. Explain how the burning bush was a type of Israel.</w:t>
      </w:r>
    </w:p>
    <w:p w:rsidR="004350CB" w:rsidRPr="002C668B" w:rsidRDefault="004350CB" w:rsidP="004350CB">
      <w:pPr>
        <w:ind w:left="360"/>
        <w:rPr>
          <w:color w:val="FFFFFF" w:themeColor="background1"/>
          <w:u w:val="single"/>
        </w:rPr>
      </w:pPr>
      <w:r w:rsidRPr="002C668B">
        <w:rPr>
          <w:color w:val="FFFFFF" w:themeColor="background1"/>
          <w:u w:val="single"/>
        </w:rPr>
        <w:t>Like the bush, Israel has been amid the flames of persecution, yet is not annihilated.</w:t>
      </w:r>
    </w:p>
    <w:p w:rsidR="004350CB" w:rsidRPr="002C668B" w:rsidRDefault="004350CB" w:rsidP="004350CB"/>
    <w:p w:rsidR="004350CB" w:rsidRPr="002C668B" w:rsidRDefault="004350CB" w:rsidP="004350CB">
      <w:r w:rsidRPr="002C668B">
        <w:rPr>
          <w:color w:val="000000"/>
        </w:rPr>
        <w:t>5. What is the greatest witness that the Bible is the supernatural revelation of God?</w:t>
      </w:r>
    </w:p>
    <w:p w:rsidR="004350CB" w:rsidRPr="002C668B" w:rsidRDefault="004350CB" w:rsidP="004350CB">
      <w:pPr>
        <w:ind w:left="360"/>
        <w:rPr>
          <w:color w:val="FFFFFF" w:themeColor="background1"/>
          <w:u w:val="single"/>
        </w:rPr>
      </w:pPr>
      <w:r w:rsidRPr="002C668B">
        <w:rPr>
          <w:color w:val="FFFFFF" w:themeColor="background1"/>
          <w:u w:val="single"/>
        </w:rPr>
        <w:t>The Jews are the greatest witness.</w:t>
      </w:r>
    </w:p>
    <w:p w:rsidR="004350CB" w:rsidRPr="002C668B" w:rsidRDefault="004350CB" w:rsidP="004350CB"/>
    <w:p w:rsidR="004350CB" w:rsidRPr="002C668B" w:rsidRDefault="004350CB" w:rsidP="004350CB">
      <w:r w:rsidRPr="002C668B">
        <w:rPr>
          <w:color w:val="000000"/>
        </w:rPr>
        <w:t>6. Why will God allow the Great Tribulation?</w:t>
      </w:r>
    </w:p>
    <w:p w:rsidR="004350CB" w:rsidRPr="002C668B" w:rsidRDefault="004350CB" w:rsidP="004350CB">
      <w:pPr>
        <w:ind w:left="360"/>
        <w:rPr>
          <w:color w:val="FFFFFF" w:themeColor="background1"/>
          <w:u w:val="single"/>
        </w:rPr>
      </w:pPr>
      <w:r w:rsidRPr="002C668B">
        <w:rPr>
          <w:color w:val="FFFFFF" w:themeColor="background1"/>
          <w:u w:val="single"/>
        </w:rPr>
        <w:t>God will allow the Great Tribulation on account of Israel’s apostasy.</w:t>
      </w:r>
    </w:p>
    <w:p w:rsidR="004350CB" w:rsidRPr="002C668B" w:rsidRDefault="004350CB" w:rsidP="004350CB"/>
    <w:p w:rsidR="004350CB" w:rsidRPr="002C668B" w:rsidRDefault="004350CB" w:rsidP="004350CB">
      <w:r w:rsidRPr="002C668B">
        <w:rPr>
          <w:color w:val="000000"/>
        </w:rPr>
        <w:t>7. Explain what Zionism is.</w:t>
      </w:r>
    </w:p>
    <w:p w:rsidR="004350CB" w:rsidRPr="002C668B" w:rsidRDefault="004350CB" w:rsidP="004350CB">
      <w:pPr>
        <w:ind w:left="360"/>
        <w:rPr>
          <w:color w:val="FFFFFF" w:themeColor="background1"/>
          <w:u w:val="single"/>
        </w:rPr>
      </w:pPr>
      <w:r w:rsidRPr="002C668B">
        <w:rPr>
          <w:color w:val="FFFFFF" w:themeColor="background1"/>
          <w:u w:val="single"/>
        </w:rPr>
        <w:t>It is a nationally attempted restoration of Israel. It is a restoration in unbelief.</w:t>
      </w:r>
    </w:p>
    <w:p w:rsidR="004350CB" w:rsidRPr="002C668B" w:rsidRDefault="004350CB" w:rsidP="004350CB"/>
    <w:p w:rsidR="004350CB" w:rsidRPr="002C668B" w:rsidRDefault="004350CB" w:rsidP="004350CB">
      <w:pPr>
        <w:ind w:left="360" w:hanging="360"/>
      </w:pPr>
      <w:r w:rsidRPr="002C668B">
        <w:rPr>
          <w:color w:val="000000"/>
        </w:rPr>
        <w:t>8. Into how many classes of people has the seed of Abraham been divided?</w:t>
      </w:r>
    </w:p>
    <w:p w:rsidR="004350CB" w:rsidRPr="002C668B" w:rsidRDefault="004350CB" w:rsidP="004350CB">
      <w:pPr>
        <w:ind w:left="360"/>
        <w:rPr>
          <w:color w:val="FFFFFF" w:themeColor="background1"/>
          <w:u w:val="single"/>
        </w:rPr>
      </w:pPr>
      <w:r w:rsidRPr="002C668B">
        <w:rPr>
          <w:color w:val="FFFFFF" w:themeColor="background1"/>
          <w:u w:val="single"/>
        </w:rPr>
        <w:t>Into two classes: Isaac or Ishmael—Promise or Flesh.</w:t>
      </w:r>
    </w:p>
    <w:p w:rsidR="004350CB" w:rsidRPr="002C668B" w:rsidRDefault="004350CB" w:rsidP="004350CB"/>
    <w:p w:rsidR="004350CB" w:rsidRPr="002C668B" w:rsidRDefault="004350CB" w:rsidP="004350CB">
      <w:r w:rsidRPr="002C668B">
        <w:rPr>
          <w:color w:val="000000"/>
        </w:rPr>
        <w:t>9. What are the results of His coming? (Name at least 4)</w:t>
      </w:r>
    </w:p>
    <w:p w:rsidR="004350CB" w:rsidRPr="002C668B" w:rsidRDefault="004350CB" w:rsidP="004350CB">
      <w:pPr>
        <w:ind w:left="360"/>
        <w:rPr>
          <w:u w:val="single"/>
        </w:rPr>
        <w:sectPr w:rsidR="004350CB" w:rsidRPr="002C668B" w:rsidSect="007C60C4">
          <w:endnotePr>
            <w:numFmt w:val="decimal"/>
          </w:endnotePr>
          <w:type w:val="continuous"/>
          <w:pgSz w:w="12240" w:h="15840" w:code="1"/>
          <w:pgMar w:top="1440" w:right="1800" w:bottom="1440" w:left="1800" w:header="720" w:footer="720" w:gutter="0"/>
          <w:cols w:space="720"/>
          <w:docGrid w:linePitch="360"/>
        </w:sectPr>
      </w:pPr>
    </w:p>
    <w:p w:rsidR="004350CB" w:rsidRPr="002C668B" w:rsidRDefault="004350CB" w:rsidP="004350CB">
      <w:pPr>
        <w:rPr>
          <w:color w:val="FFFFFF" w:themeColor="background1"/>
          <w:u w:val="single"/>
        </w:rPr>
      </w:pPr>
      <w:r w:rsidRPr="002C668B">
        <w:rPr>
          <w:color w:val="FFFFFF" w:themeColor="background1"/>
          <w:u w:val="single"/>
        </w:rPr>
        <w:lastRenderedPageBreak/>
        <w:t>Change in the animal world.</w:t>
      </w:r>
    </w:p>
    <w:p w:rsidR="004350CB" w:rsidRPr="002C668B" w:rsidRDefault="004350CB" w:rsidP="004350CB">
      <w:pPr>
        <w:rPr>
          <w:color w:val="FFFFFF" w:themeColor="background1"/>
          <w:u w:val="single"/>
        </w:rPr>
      </w:pPr>
      <w:proofErr w:type="gramStart"/>
      <w:r w:rsidRPr="002C668B">
        <w:rPr>
          <w:color w:val="FFFFFF" w:themeColor="background1"/>
          <w:u w:val="single"/>
        </w:rPr>
        <w:t>Earth full of the knowledge of the Lord.</w:t>
      </w:r>
      <w:proofErr w:type="gramEnd"/>
    </w:p>
    <w:p w:rsidR="004350CB" w:rsidRPr="002C668B" w:rsidRDefault="004350CB" w:rsidP="004350CB">
      <w:pPr>
        <w:ind w:right="-180"/>
        <w:rPr>
          <w:color w:val="FFFFFF" w:themeColor="background1"/>
          <w:u w:val="single"/>
        </w:rPr>
      </w:pPr>
      <w:r w:rsidRPr="002C668B">
        <w:rPr>
          <w:color w:val="FFFFFF" w:themeColor="background1"/>
          <w:u w:val="single"/>
        </w:rPr>
        <w:t>The Son of David will stand for an ensign.</w:t>
      </w:r>
    </w:p>
    <w:p w:rsidR="004350CB" w:rsidRPr="002C668B" w:rsidRDefault="004350CB" w:rsidP="004350CB">
      <w:pPr>
        <w:rPr>
          <w:color w:val="FFFFFF" w:themeColor="background1"/>
          <w:u w:val="single"/>
        </w:rPr>
      </w:pPr>
      <w:r w:rsidRPr="002C668B">
        <w:rPr>
          <w:color w:val="FFFFFF" w:themeColor="background1"/>
          <w:u w:val="single"/>
        </w:rPr>
        <w:lastRenderedPageBreak/>
        <w:t>The Gentiles shall seek Him.</w:t>
      </w:r>
    </w:p>
    <w:p w:rsidR="004350CB" w:rsidRPr="002C668B" w:rsidRDefault="004350CB" w:rsidP="004350CB">
      <w:pPr>
        <w:rPr>
          <w:color w:val="FFFFFF" w:themeColor="background1"/>
          <w:u w:val="single"/>
        </w:rPr>
      </w:pPr>
      <w:r w:rsidRPr="002C668B">
        <w:rPr>
          <w:color w:val="FFFFFF" w:themeColor="background1"/>
          <w:u w:val="single"/>
        </w:rPr>
        <w:t>His rest will be glorious.</w:t>
      </w:r>
    </w:p>
    <w:p w:rsidR="004350CB" w:rsidRPr="002C668B" w:rsidRDefault="004350CB" w:rsidP="004350CB">
      <w:pPr>
        <w:rPr>
          <w:color w:val="FFFFFF" w:themeColor="background1"/>
          <w:u w:val="single"/>
        </w:rPr>
        <w:sectPr w:rsidR="004350CB" w:rsidRPr="002C668B" w:rsidSect="00062ACF">
          <w:endnotePr>
            <w:numFmt w:val="decimal"/>
          </w:endnotePr>
          <w:type w:val="continuous"/>
          <w:pgSz w:w="12240" w:h="15840" w:code="1"/>
          <w:pgMar w:top="1440" w:right="1800" w:bottom="1440" w:left="2160" w:header="720" w:footer="720" w:gutter="0"/>
          <w:cols w:num="2" w:space="180"/>
          <w:docGrid w:linePitch="360"/>
        </w:sectPr>
      </w:pPr>
      <w:r w:rsidRPr="002C668B">
        <w:rPr>
          <w:color w:val="FFFFFF" w:themeColor="background1"/>
          <w:u w:val="single"/>
        </w:rPr>
        <w:t>Israel will be re-gathered and restored</w:t>
      </w:r>
    </w:p>
    <w:p w:rsidR="004350CB" w:rsidRPr="002C668B" w:rsidRDefault="004350CB" w:rsidP="004350CB">
      <w:pPr>
        <w:rPr>
          <w:color w:val="000000"/>
        </w:rPr>
      </w:pPr>
    </w:p>
    <w:p w:rsidR="004350CB" w:rsidRPr="002C668B" w:rsidRDefault="004350CB" w:rsidP="004350CB">
      <w:r w:rsidRPr="002C668B">
        <w:rPr>
          <w:color w:val="000000"/>
        </w:rPr>
        <w:t>10. What does the valley of dry bones speak of?</w:t>
      </w:r>
      <w:r w:rsidRPr="002C668B">
        <w:t xml:space="preserve"> </w:t>
      </w:r>
      <w:proofErr w:type="gramStart"/>
      <w:r w:rsidRPr="002C668B">
        <w:rPr>
          <w:color w:val="FFFFFF" w:themeColor="background1"/>
          <w:u w:val="single"/>
        </w:rPr>
        <w:t>The whole house of Israel.</w:t>
      </w:r>
      <w:proofErr w:type="gramEnd"/>
    </w:p>
    <w:p w:rsidR="004350CB" w:rsidRPr="002C668B" w:rsidRDefault="004350CB" w:rsidP="004350CB">
      <w:pPr>
        <w:jc w:val="center"/>
      </w:pPr>
    </w:p>
    <w:p w:rsidR="004350CB" w:rsidRPr="002C668B" w:rsidRDefault="004350CB" w:rsidP="004350CB">
      <w:pPr>
        <w:rPr>
          <w:color w:val="000000"/>
          <w:sz w:val="48"/>
          <w:szCs w:val="48"/>
        </w:rPr>
      </w:pPr>
      <w:r w:rsidRPr="002C668B">
        <w:rPr>
          <w:color w:val="000000"/>
          <w:sz w:val="48"/>
          <w:szCs w:val="48"/>
        </w:rPr>
        <w:br w:type="page"/>
      </w:r>
    </w:p>
    <w:p w:rsidR="004350CB" w:rsidRDefault="004350CB" w:rsidP="004350CB">
      <w:pPr>
        <w:pStyle w:val="Heading2"/>
        <w:numPr>
          <w:ilvl w:val="0"/>
          <w:numId w:val="0"/>
        </w:numPr>
        <w:ind w:left="360" w:hanging="360"/>
        <w:jc w:val="center"/>
      </w:pPr>
      <w:r w:rsidRPr="002C668B">
        <w:lastRenderedPageBreak/>
        <w:t>QUIZ</w:t>
      </w:r>
      <w:r>
        <w:t xml:space="preserve"> 5 – Daniel Chapters 1 &amp; 2</w:t>
      </w:r>
    </w:p>
    <w:p w:rsidR="004350CB" w:rsidRDefault="004350CB" w:rsidP="004350CB"/>
    <w:p w:rsidR="004350CB" w:rsidRDefault="004350CB" w:rsidP="007A4439">
      <w:pPr>
        <w:pStyle w:val="Heading6"/>
        <w:numPr>
          <w:ilvl w:val="0"/>
          <w:numId w:val="73"/>
        </w:numPr>
        <w:ind w:left="360"/>
      </w:pPr>
      <w:r w:rsidRPr="002C668B">
        <w:t>Tell what you know about the truth of the book of Daniel.</w:t>
      </w:r>
    </w:p>
    <w:p w:rsidR="004350CB" w:rsidRPr="00FE3C17" w:rsidRDefault="004350CB" w:rsidP="004350CB">
      <w:pPr>
        <w:ind w:left="360"/>
        <w:rPr>
          <w:color w:val="FFFFFF" w:themeColor="background1"/>
          <w:u w:val="single"/>
        </w:rPr>
      </w:pPr>
      <w:r w:rsidRPr="00303414">
        <w:rPr>
          <w:color w:val="FFFFFF" w:themeColor="background1"/>
          <w:u w:val="single"/>
        </w:rPr>
        <w:t>Daniel was divinely inspired to write it and it is prominently prophetic.</w:t>
      </w:r>
    </w:p>
    <w:p w:rsidR="004350CB" w:rsidRPr="0069501D" w:rsidRDefault="004350CB" w:rsidP="004350CB">
      <w:pPr>
        <w:pStyle w:val="Heading6"/>
        <w:ind w:left="360"/>
      </w:pPr>
      <w:r w:rsidRPr="002C668B">
        <w:t>Who was a contemporary of Daniel?</w:t>
      </w:r>
      <w:r>
        <w:tab/>
      </w:r>
      <w:r w:rsidRPr="00303414">
        <w:rPr>
          <w:color w:val="FFFFFF" w:themeColor="background1"/>
          <w:u w:val="single"/>
        </w:rPr>
        <w:t>Ezekiel was a contemporary of Daniel.</w:t>
      </w:r>
    </w:p>
    <w:p w:rsidR="004350CB" w:rsidRPr="003B1207" w:rsidRDefault="004350CB" w:rsidP="004350CB">
      <w:pPr>
        <w:rPr>
          <w:u w:val="single"/>
        </w:rPr>
      </w:pPr>
    </w:p>
    <w:p w:rsidR="004350CB" w:rsidRPr="0069501D" w:rsidRDefault="004350CB" w:rsidP="004350CB">
      <w:pPr>
        <w:pStyle w:val="Heading6"/>
        <w:ind w:left="360"/>
      </w:pPr>
      <w:r w:rsidRPr="002C668B">
        <w:t>What was the time of the book of Daniel?</w:t>
      </w:r>
      <w:r>
        <w:t xml:space="preserve"> </w:t>
      </w:r>
      <w:proofErr w:type="gramStart"/>
      <w:r w:rsidRPr="00303414">
        <w:rPr>
          <w:color w:val="FFFFFF" w:themeColor="background1"/>
          <w:u w:val="single"/>
        </w:rPr>
        <w:t>The beginning of the Babylonian conquest.</w:t>
      </w:r>
      <w:proofErr w:type="gramEnd"/>
    </w:p>
    <w:p w:rsidR="004350CB" w:rsidRPr="003B1207" w:rsidRDefault="004350CB" w:rsidP="004350CB">
      <w:pPr>
        <w:ind w:left="360"/>
        <w:rPr>
          <w:u w:val="single"/>
        </w:rPr>
      </w:pPr>
    </w:p>
    <w:p w:rsidR="004350CB" w:rsidRPr="0069501D" w:rsidRDefault="004350CB" w:rsidP="004350CB">
      <w:pPr>
        <w:pStyle w:val="Heading6"/>
        <w:ind w:left="360"/>
      </w:pPr>
      <w:r>
        <w:t xml:space="preserve">How old was Daniel when he was taken captive? </w:t>
      </w:r>
      <w:r w:rsidRPr="00303414">
        <w:rPr>
          <w:color w:val="FFFFFF" w:themeColor="background1"/>
          <w:u w:val="single"/>
        </w:rPr>
        <w:t>Daniel was about 16 years old.</w:t>
      </w:r>
    </w:p>
    <w:p w:rsidR="004350CB" w:rsidRPr="00A9103B" w:rsidRDefault="004350CB" w:rsidP="004350CB">
      <w:pPr>
        <w:ind w:left="360"/>
        <w:rPr>
          <w:u w:val="single"/>
        </w:rPr>
      </w:pPr>
    </w:p>
    <w:p w:rsidR="004350CB" w:rsidRPr="0069501D" w:rsidRDefault="004350CB" w:rsidP="004350CB">
      <w:pPr>
        <w:pStyle w:val="Heading6"/>
        <w:ind w:left="360"/>
      </w:pPr>
      <w:r>
        <w:t>How long a period does the book cover?</w:t>
      </w:r>
      <w:r>
        <w:tab/>
      </w:r>
      <w:r w:rsidRPr="00303414">
        <w:rPr>
          <w:color w:val="FFFFFF" w:themeColor="background1"/>
          <w:u w:val="single"/>
        </w:rPr>
        <w:t>The book of Daniel covers a 75 years.</w:t>
      </w:r>
    </w:p>
    <w:p w:rsidR="004350CB" w:rsidRPr="00A9103B" w:rsidRDefault="004350CB" w:rsidP="004350CB">
      <w:pPr>
        <w:ind w:left="360"/>
        <w:rPr>
          <w:u w:val="single"/>
        </w:rPr>
      </w:pPr>
    </w:p>
    <w:p w:rsidR="004350CB" w:rsidRDefault="004350CB" w:rsidP="004350CB">
      <w:pPr>
        <w:pStyle w:val="Heading6"/>
        <w:ind w:left="360"/>
      </w:pPr>
      <w:r>
        <w:t>What is the aim of the book?</w:t>
      </w:r>
      <w:r w:rsidRPr="002C668B">
        <w:t xml:space="preserve"> </w:t>
      </w:r>
    </w:p>
    <w:p w:rsidR="004350CB" w:rsidRPr="00FE3C17" w:rsidRDefault="004350CB" w:rsidP="004350CB">
      <w:pPr>
        <w:ind w:left="360"/>
        <w:rPr>
          <w:color w:val="FFFFFF" w:themeColor="background1"/>
          <w:u w:val="single"/>
        </w:rPr>
      </w:pPr>
      <w:r w:rsidRPr="00303414">
        <w:rPr>
          <w:color w:val="FFFFFF" w:themeColor="background1"/>
          <w:u w:val="single"/>
        </w:rPr>
        <w:t>The aim is to 1) encourage the people of God, 2) give them prophetic truth and 3) it is a missionary account.</w:t>
      </w:r>
    </w:p>
    <w:p w:rsidR="004350CB" w:rsidRDefault="004350CB" w:rsidP="004350CB">
      <w:pPr>
        <w:pStyle w:val="Heading6"/>
        <w:ind w:left="360"/>
      </w:pPr>
      <w:r w:rsidRPr="002C668B">
        <w:t xml:space="preserve"> Tell something of the form of the book.</w:t>
      </w:r>
    </w:p>
    <w:p w:rsidR="004350CB" w:rsidRPr="00303414" w:rsidRDefault="004350CB" w:rsidP="004350CB">
      <w:pPr>
        <w:ind w:left="360"/>
        <w:rPr>
          <w:color w:val="FFFFFF" w:themeColor="background1"/>
          <w:u w:val="single"/>
        </w:rPr>
      </w:pPr>
      <w:r w:rsidRPr="00303414">
        <w:rPr>
          <w:color w:val="FFFFFF" w:themeColor="background1"/>
          <w:u w:val="single"/>
        </w:rPr>
        <w:t>Daniel is divided into two equal parts: 6 Historical Chapters &amp; 6 Prophetic Chapters.</w:t>
      </w:r>
    </w:p>
    <w:p w:rsidR="004350CB" w:rsidRPr="00A9103B" w:rsidRDefault="004350CB" w:rsidP="004350CB">
      <w:pPr>
        <w:ind w:left="360"/>
      </w:pPr>
    </w:p>
    <w:p w:rsidR="004350CB" w:rsidRDefault="004350CB" w:rsidP="004350CB">
      <w:pPr>
        <w:pStyle w:val="Heading6"/>
        <w:ind w:left="360"/>
      </w:pPr>
      <w:r>
        <w:t>What is history and what is prophecy? Explain.</w:t>
      </w:r>
    </w:p>
    <w:p w:rsidR="004350CB" w:rsidRPr="00303414" w:rsidRDefault="004350CB" w:rsidP="004350CB">
      <w:pPr>
        <w:ind w:left="360"/>
        <w:rPr>
          <w:color w:val="FFFFFF" w:themeColor="background1"/>
          <w:u w:val="single"/>
        </w:rPr>
      </w:pPr>
      <w:r w:rsidRPr="00303414">
        <w:rPr>
          <w:color w:val="FFFFFF" w:themeColor="background1"/>
          <w:u w:val="single"/>
        </w:rPr>
        <w:t>History is a record of events past; whereas, prophecy is history written in advance.</w:t>
      </w:r>
    </w:p>
    <w:p w:rsidR="004350CB" w:rsidRPr="00A9103B" w:rsidRDefault="004350CB" w:rsidP="004350CB">
      <w:pPr>
        <w:ind w:left="360"/>
        <w:rPr>
          <w:u w:val="single"/>
        </w:rPr>
      </w:pPr>
    </w:p>
    <w:p w:rsidR="004350CB" w:rsidRDefault="004350CB" w:rsidP="004350CB">
      <w:pPr>
        <w:pStyle w:val="Heading6"/>
        <w:ind w:left="360"/>
      </w:pPr>
      <w:r>
        <w:t>How did these men write prophetically?</w:t>
      </w:r>
    </w:p>
    <w:p w:rsidR="004350CB" w:rsidRPr="00303414" w:rsidRDefault="004350CB" w:rsidP="004350CB">
      <w:pPr>
        <w:ind w:left="360"/>
        <w:rPr>
          <w:color w:val="FFFFFF" w:themeColor="background1"/>
          <w:u w:val="single"/>
        </w:rPr>
      </w:pPr>
      <w:r w:rsidRPr="00303414">
        <w:rPr>
          <w:color w:val="FFFFFF" w:themeColor="background1"/>
          <w:u w:val="single"/>
        </w:rPr>
        <w:t>(2 Peter 1:21) Holy men of God wrote as they were moved upon by the Holy Ghost</w:t>
      </w:r>
    </w:p>
    <w:p w:rsidR="004350CB" w:rsidRPr="003569B9" w:rsidRDefault="004350CB" w:rsidP="004350CB">
      <w:pPr>
        <w:ind w:left="360"/>
      </w:pPr>
    </w:p>
    <w:p w:rsidR="004350CB" w:rsidRDefault="004350CB" w:rsidP="004350CB">
      <w:pPr>
        <w:pStyle w:val="Heading6"/>
        <w:ind w:left="360"/>
      </w:pPr>
      <w:r w:rsidRPr="002C668B">
        <w:t>Why is the hook of Daniel different from the other prophetic books?</w:t>
      </w:r>
    </w:p>
    <w:p w:rsidR="004350CB" w:rsidRPr="00303414" w:rsidRDefault="004350CB" w:rsidP="004350CB">
      <w:pPr>
        <w:ind w:left="360"/>
        <w:rPr>
          <w:color w:val="FFFFFF" w:themeColor="background1"/>
          <w:u w:val="single"/>
        </w:rPr>
      </w:pPr>
      <w:r w:rsidRPr="00303414">
        <w:rPr>
          <w:color w:val="FFFFFF" w:themeColor="background1"/>
          <w:u w:val="single"/>
        </w:rPr>
        <w:t>In Daniel, God is not speaking to His own people.</w:t>
      </w:r>
    </w:p>
    <w:p w:rsidR="004350CB" w:rsidRPr="003569B9" w:rsidRDefault="004350CB" w:rsidP="004350CB">
      <w:pPr>
        <w:ind w:left="360"/>
      </w:pPr>
    </w:p>
    <w:p w:rsidR="004350CB" w:rsidRDefault="004350CB" w:rsidP="004350CB">
      <w:pPr>
        <w:pStyle w:val="Heading6"/>
        <w:ind w:left="360"/>
      </w:pPr>
      <w:r>
        <w:t>What were the two languages used in Daniel and why are</w:t>
      </w:r>
      <w:r w:rsidRPr="002C668B">
        <w:t xml:space="preserve"> two languages</w:t>
      </w:r>
      <w:r>
        <w:t xml:space="preserve"> used</w:t>
      </w:r>
      <w:r w:rsidRPr="002C668B">
        <w:t>?</w:t>
      </w:r>
    </w:p>
    <w:p w:rsidR="004350CB" w:rsidRPr="00303414" w:rsidRDefault="004350CB" w:rsidP="004350CB">
      <w:pPr>
        <w:ind w:left="360"/>
        <w:rPr>
          <w:color w:val="FFFFFF" w:themeColor="background1"/>
          <w:u w:val="single"/>
        </w:rPr>
      </w:pPr>
      <w:r w:rsidRPr="00303414">
        <w:rPr>
          <w:color w:val="FFFFFF" w:themeColor="background1"/>
          <w:u w:val="single"/>
        </w:rPr>
        <w:t xml:space="preserve">What concerns </w:t>
      </w:r>
      <w:proofErr w:type="gramStart"/>
      <w:r w:rsidRPr="00303414">
        <w:rPr>
          <w:color w:val="FFFFFF" w:themeColor="background1"/>
          <w:u w:val="single"/>
        </w:rPr>
        <w:t>gentiles is</w:t>
      </w:r>
      <w:proofErr w:type="gramEnd"/>
      <w:r w:rsidRPr="00303414">
        <w:rPr>
          <w:color w:val="FFFFFF" w:themeColor="background1"/>
          <w:u w:val="single"/>
        </w:rPr>
        <w:t xml:space="preserve"> written in Aramaic, and what is written concerning Jews is written in Hebrew.</w:t>
      </w:r>
    </w:p>
    <w:p w:rsidR="004350CB" w:rsidRPr="003569B9" w:rsidRDefault="004350CB" w:rsidP="004350CB">
      <w:pPr>
        <w:rPr>
          <w:u w:val="single"/>
        </w:rPr>
      </w:pPr>
    </w:p>
    <w:p w:rsidR="004350CB" w:rsidRPr="00303414" w:rsidRDefault="004350CB" w:rsidP="004350CB">
      <w:pPr>
        <w:pStyle w:val="Heading6"/>
        <w:ind w:left="360"/>
        <w:rPr>
          <w:i/>
          <w:color w:val="FFFFFF" w:themeColor="background1"/>
          <w:u w:val="single"/>
        </w:rPr>
      </w:pPr>
      <w:r>
        <w:t xml:space="preserve">What does Daniel mean, what was his name changed to and what is its meaning? </w:t>
      </w:r>
      <w:r w:rsidRPr="00303414">
        <w:rPr>
          <w:color w:val="FFFFFF" w:themeColor="background1"/>
          <w:u w:val="single"/>
        </w:rPr>
        <w:t xml:space="preserve">Daniel means </w:t>
      </w:r>
      <w:r w:rsidRPr="00303414">
        <w:rPr>
          <w:i/>
          <w:color w:val="FFFFFF" w:themeColor="background1"/>
          <w:u w:val="single"/>
        </w:rPr>
        <w:t xml:space="preserve">God is my change. </w:t>
      </w:r>
      <w:r w:rsidRPr="00303414">
        <w:rPr>
          <w:color w:val="FFFFFF" w:themeColor="background1"/>
          <w:u w:val="single"/>
        </w:rPr>
        <w:t xml:space="preserve">His name was changed to </w:t>
      </w:r>
      <w:proofErr w:type="spellStart"/>
      <w:r w:rsidRPr="00303414">
        <w:rPr>
          <w:color w:val="FFFFFF" w:themeColor="background1"/>
          <w:u w:val="single"/>
        </w:rPr>
        <w:t>Belteshazzar</w:t>
      </w:r>
      <w:proofErr w:type="spellEnd"/>
      <w:r w:rsidRPr="00303414">
        <w:rPr>
          <w:color w:val="FFFFFF" w:themeColor="background1"/>
          <w:u w:val="single"/>
        </w:rPr>
        <w:t xml:space="preserve"> meaning </w:t>
      </w:r>
      <w:r w:rsidRPr="00303414">
        <w:rPr>
          <w:i/>
          <w:color w:val="FFFFFF" w:themeColor="background1"/>
          <w:u w:val="single"/>
        </w:rPr>
        <w:t>Bell: protector of life.</w:t>
      </w:r>
    </w:p>
    <w:p w:rsidR="004350CB" w:rsidRDefault="004350CB" w:rsidP="004350CB">
      <w:pPr>
        <w:pStyle w:val="Heading6"/>
        <w:ind w:left="360"/>
      </w:pPr>
      <w:r w:rsidRPr="002C668B">
        <w:t xml:space="preserve">What does </w:t>
      </w:r>
      <w:proofErr w:type="spellStart"/>
      <w:r w:rsidRPr="002C668B">
        <w:t>Hananiah</w:t>
      </w:r>
      <w:proofErr w:type="spellEnd"/>
      <w:r w:rsidRPr="002C668B">
        <w:t xml:space="preserve"> mean, </w:t>
      </w:r>
      <w:r>
        <w:t>what was his name changed to and what is its meaning?</w:t>
      </w:r>
    </w:p>
    <w:p w:rsidR="004350CB" w:rsidRPr="00FE3C17" w:rsidRDefault="004350CB" w:rsidP="004350CB">
      <w:pPr>
        <w:pStyle w:val="Heading6"/>
        <w:numPr>
          <w:ilvl w:val="0"/>
          <w:numId w:val="0"/>
        </w:numPr>
        <w:ind w:left="360"/>
        <w:rPr>
          <w:color w:val="FFFFFF" w:themeColor="background1"/>
          <w:u w:val="single"/>
        </w:rPr>
      </w:pPr>
      <w:proofErr w:type="spellStart"/>
      <w:r w:rsidRPr="00303414">
        <w:rPr>
          <w:color w:val="FFFFFF" w:themeColor="background1"/>
          <w:u w:val="single"/>
        </w:rPr>
        <w:t>Hananiah</w:t>
      </w:r>
      <w:proofErr w:type="spellEnd"/>
      <w:r w:rsidRPr="00303414">
        <w:rPr>
          <w:color w:val="FFFFFF" w:themeColor="background1"/>
          <w:u w:val="single"/>
        </w:rPr>
        <w:t xml:space="preserve"> means </w:t>
      </w:r>
      <w:r w:rsidRPr="00303414">
        <w:rPr>
          <w:i/>
          <w:color w:val="FFFFFF" w:themeColor="background1"/>
          <w:u w:val="single"/>
        </w:rPr>
        <w:t>Jehovah is gracious.</w:t>
      </w:r>
      <w:r w:rsidRPr="00303414">
        <w:rPr>
          <w:color w:val="FFFFFF" w:themeColor="background1"/>
          <w:u w:val="single"/>
        </w:rPr>
        <w:t xml:space="preserve"> His name was changed to Shadrach meaning </w:t>
      </w:r>
      <w:r w:rsidRPr="00303414">
        <w:rPr>
          <w:i/>
          <w:color w:val="FFFFFF" w:themeColor="background1"/>
          <w:u w:val="single"/>
        </w:rPr>
        <w:t xml:space="preserve">command of </w:t>
      </w:r>
      <w:proofErr w:type="spellStart"/>
      <w:r w:rsidRPr="00303414">
        <w:rPr>
          <w:i/>
          <w:color w:val="FFFFFF" w:themeColor="background1"/>
          <w:u w:val="single"/>
        </w:rPr>
        <w:t>Aku</w:t>
      </w:r>
      <w:proofErr w:type="spellEnd"/>
      <w:r w:rsidRPr="00303414">
        <w:rPr>
          <w:i/>
          <w:color w:val="FFFFFF" w:themeColor="background1"/>
          <w:u w:val="single"/>
        </w:rPr>
        <w:t xml:space="preserve"> </w:t>
      </w:r>
      <w:r w:rsidRPr="00303414">
        <w:rPr>
          <w:color w:val="FFFFFF" w:themeColor="background1"/>
          <w:u w:val="single"/>
        </w:rPr>
        <w:t>(moon god)</w:t>
      </w:r>
    </w:p>
    <w:p w:rsidR="004350CB" w:rsidRDefault="004350CB" w:rsidP="004350CB">
      <w:pPr>
        <w:pStyle w:val="Heading6"/>
        <w:ind w:left="360"/>
      </w:pPr>
      <w:r w:rsidRPr="002C668B">
        <w:t xml:space="preserve">What does </w:t>
      </w:r>
      <w:proofErr w:type="spellStart"/>
      <w:r w:rsidRPr="002C668B">
        <w:t>Mishael</w:t>
      </w:r>
      <w:proofErr w:type="spellEnd"/>
      <w:r w:rsidRPr="002C668B">
        <w:t xml:space="preserve"> mean, </w:t>
      </w:r>
      <w:r>
        <w:t>what was his name changed to and what is its meaning?</w:t>
      </w:r>
    </w:p>
    <w:p w:rsidR="004350CB" w:rsidRPr="00FE3C17" w:rsidRDefault="004350CB" w:rsidP="004350CB">
      <w:pPr>
        <w:pStyle w:val="Heading6"/>
        <w:numPr>
          <w:ilvl w:val="0"/>
          <w:numId w:val="0"/>
        </w:numPr>
        <w:ind w:left="360"/>
        <w:rPr>
          <w:i/>
          <w:color w:val="FFFFFF" w:themeColor="background1"/>
          <w:u w:val="single"/>
        </w:rPr>
      </w:pPr>
      <w:proofErr w:type="spellStart"/>
      <w:r w:rsidRPr="00303414">
        <w:rPr>
          <w:color w:val="FFFFFF" w:themeColor="background1"/>
          <w:u w:val="single"/>
        </w:rPr>
        <w:t>Mishael</w:t>
      </w:r>
      <w:proofErr w:type="spellEnd"/>
      <w:r w:rsidRPr="00303414">
        <w:rPr>
          <w:color w:val="FFFFFF" w:themeColor="background1"/>
          <w:u w:val="single"/>
        </w:rPr>
        <w:t xml:space="preserve"> means </w:t>
      </w:r>
      <w:r w:rsidRPr="00303414">
        <w:rPr>
          <w:i/>
          <w:color w:val="FFFFFF" w:themeColor="background1"/>
          <w:u w:val="single"/>
        </w:rPr>
        <w:t>who is like God?</w:t>
      </w:r>
      <w:r w:rsidRPr="00303414">
        <w:rPr>
          <w:color w:val="FFFFFF" w:themeColor="background1"/>
          <w:u w:val="single"/>
        </w:rPr>
        <w:t xml:space="preserve"> His name was changed to Meshach meaning </w:t>
      </w:r>
      <w:r w:rsidRPr="00303414">
        <w:rPr>
          <w:i/>
          <w:color w:val="FFFFFF" w:themeColor="background1"/>
          <w:u w:val="single"/>
        </w:rPr>
        <w:t xml:space="preserve">who is like </w:t>
      </w:r>
      <w:proofErr w:type="spellStart"/>
      <w:r w:rsidRPr="00303414">
        <w:rPr>
          <w:i/>
          <w:color w:val="FFFFFF" w:themeColor="background1"/>
          <w:u w:val="single"/>
        </w:rPr>
        <w:t>Aku</w:t>
      </w:r>
      <w:proofErr w:type="spellEnd"/>
      <w:r w:rsidRPr="00303414">
        <w:rPr>
          <w:i/>
          <w:color w:val="FFFFFF" w:themeColor="background1"/>
          <w:u w:val="single"/>
        </w:rPr>
        <w:t>?</w:t>
      </w:r>
    </w:p>
    <w:p w:rsidR="004350CB" w:rsidRDefault="004350CB" w:rsidP="004350CB">
      <w:pPr>
        <w:pStyle w:val="Heading6"/>
        <w:ind w:left="360"/>
      </w:pPr>
      <w:r w:rsidRPr="002C668B">
        <w:t xml:space="preserve">What was the King’s </w:t>
      </w:r>
      <w:r>
        <w:t>dilemma</w:t>
      </w:r>
      <w:r w:rsidRPr="002C668B">
        <w:t xml:space="preserve">? </w:t>
      </w:r>
    </w:p>
    <w:p w:rsidR="004350CB" w:rsidRPr="00FE3C17" w:rsidRDefault="004350CB" w:rsidP="004350CB">
      <w:pPr>
        <w:pStyle w:val="Heading6"/>
        <w:numPr>
          <w:ilvl w:val="0"/>
          <w:numId w:val="0"/>
        </w:numPr>
        <w:ind w:left="360"/>
        <w:rPr>
          <w:color w:val="FFFFFF" w:themeColor="background1"/>
          <w:u w:val="single"/>
        </w:rPr>
      </w:pPr>
      <w:r w:rsidRPr="00303414">
        <w:rPr>
          <w:color w:val="FFFFFF" w:themeColor="background1"/>
          <w:u w:val="single"/>
        </w:rPr>
        <w:t>He could not remember his dream and the wise men could not give him an answer.</w:t>
      </w:r>
    </w:p>
    <w:p w:rsidR="004350CB" w:rsidRDefault="004350CB" w:rsidP="004350CB">
      <w:pPr>
        <w:pStyle w:val="Heading6"/>
        <w:ind w:left="360"/>
      </w:pPr>
      <w:r w:rsidRPr="002C668B">
        <w:t>What was the King’s decree?</w:t>
      </w:r>
    </w:p>
    <w:p w:rsidR="004350CB" w:rsidRPr="00FE3C17" w:rsidRDefault="004350CB" w:rsidP="004350CB">
      <w:pPr>
        <w:pStyle w:val="Heading6"/>
        <w:numPr>
          <w:ilvl w:val="0"/>
          <w:numId w:val="0"/>
        </w:numPr>
        <w:ind w:left="360"/>
        <w:rPr>
          <w:color w:val="FFFFFF" w:themeColor="background1"/>
          <w:u w:val="single"/>
        </w:rPr>
      </w:pPr>
      <w:r w:rsidRPr="00303414">
        <w:rPr>
          <w:color w:val="FFFFFF" w:themeColor="background1"/>
          <w:u w:val="single"/>
        </w:rPr>
        <w:t>It was angry, complete and immediate: All the wise men were to be slain.</w:t>
      </w:r>
    </w:p>
    <w:p w:rsidR="004350CB" w:rsidRPr="00FE3C17" w:rsidRDefault="004350CB" w:rsidP="004350CB">
      <w:pPr>
        <w:pStyle w:val="Heading6"/>
        <w:ind w:left="360"/>
        <w:rPr>
          <w:color w:val="FFFFFF" w:themeColor="background1"/>
        </w:rPr>
      </w:pPr>
      <w:r w:rsidRPr="002C668B">
        <w:t>Wh</w:t>
      </w:r>
      <w:r>
        <w:t xml:space="preserve">at was the dream Nebuchadnezzar </w:t>
      </w:r>
      <w:r w:rsidRPr="002C668B">
        <w:t>had in detail?</w:t>
      </w:r>
      <w:r>
        <w:t xml:space="preserve"> </w:t>
      </w:r>
      <w:r w:rsidRPr="00FE3C17">
        <w:rPr>
          <w:color w:val="FFFFFF" w:themeColor="background1"/>
          <w:u w:val="single"/>
        </w:rPr>
        <w:t>There were two main features: 1) an image and 2) a stone.</w:t>
      </w:r>
      <w:r w:rsidRPr="00FE3C17">
        <w:rPr>
          <w:color w:val="FFFFFF" w:themeColor="background1"/>
          <w:szCs w:val="64"/>
        </w:rPr>
        <w:br w:type="page"/>
      </w:r>
    </w:p>
    <w:p w:rsidR="004350CB" w:rsidRPr="002D196A" w:rsidRDefault="004350CB" w:rsidP="004350CB">
      <w:pPr>
        <w:pStyle w:val="Heading2"/>
        <w:numPr>
          <w:ilvl w:val="0"/>
          <w:numId w:val="0"/>
        </w:numPr>
        <w:ind w:left="360" w:hanging="360"/>
        <w:jc w:val="center"/>
      </w:pPr>
      <w:r>
        <w:lastRenderedPageBreak/>
        <w:t xml:space="preserve">Quiz </w:t>
      </w:r>
      <w:r w:rsidRPr="002D196A">
        <w:t>6</w:t>
      </w:r>
    </w:p>
    <w:p w:rsidR="004350CB" w:rsidRPr="002D196A" w:rsidRDefault="004350CB" w:rsidP="004350CB"/>
    <w:p w:rsidR="004350CB" w:rsidRPr="006233B5" w:rsidRDefault="004350CB" w:rsidP="007A4439">
      <w:pPr>
        <w:numPr>
          <w:ilvl w:val="0"/>
          <w:numId w:val="74"/>
        </w:numPr>
        <w:tabs>
          <w:tab w:val="clear" w:pos="720"/>
          <w:tab w:val="num" w:pos="360"/>
        </w:tabs>
        <w:ind w:left="360"/>
        <w:rPr>
          <w:color w:val="000000" w:themeColor="text1"/>
        </w:rPr>
      </w:pPr>
      <w:bookmarkStart w:id="80" w:name="_GoBack"/>
      <w:bookmarkEnd w:id="80"/>
      <w:r w:rsidRPr="006233B5">
        <w:rPr>
          <w:color w:val="000000" w:themeColor="text1"/>
        </w:rPr>
        <w:t>What was Nebuchadnezzar’s decree concerning the image that he had made?</w:t>
      </w:r>
    </w:p>
    <w:p w:rsidR="004350CB" w:rsidRPr="003D083A" w:rsidRDefault="004350CB" w:rsidP="004350CB">
      <w:pPr>
        <w:ind w:left="360"/>
        <w:rPr>
          <w:color w:val="FFFFFF" w:themeColor="background1"/>
          <w:u w:val="single"/>
        </w:rPr>
      </w:pPr>
      <w:r w:rsidRPr="003D083A">
        <w:rPr>
          <w:color w:val="FFFFFF" w:themeColor="background1"/>
          <w:u w:val="single"/>
        </w:rPr>
        <w:t xml:space="preserve">When music played all </w:t>
      </w:r>
      <w:proofErr w:type="gramStart"/>
      <w:r w:rsidRPr="003D083A">
        <w:rPr>
          <w:color w:val="FFFFFF" w:themeColor="background1"/>
          <w:u w:val="single"/>
        </w:rPr>
        <w:t>were</w:t>
      </w:r>
      <w:proofErr w:type="gramEnd"/>
      <w:r w:rsidRPr="003D083A">
        <w:rPr>
          <w:color w:val="FFFFFF" w:themeColor="background1"/>
          <w:u w:val="single"/>
        </w:rPr>
        <w:t xml:space="preserve"> to fall down and worship the golden image or be burned.</w:t>
      </w:r>
    </w:p>
    <w:p w:rsidR="004350CB" w:rsidRDefault="004350CB" w:rsidP="004350CB">
      <w:pPr>
        <w:ind w:left="360"/>
        <w:rPr>
          <w:color w:val="000000" w:themeColor="text1"/>
        </w:rPr>
      </w:pPr>
    </w:p>
    <w:p w:rsidR="004350CB" w:rsidRPr="0017670F" w:rsidRDefault="004350CB" w:rsidP="007A4439">
      <w:pPr>
        <w:numPr>
          <w:ilvl w:val="0"/>
          <w:numId w:val="74"/>
        </w:numPr>
        <w:ind w:left="360"/>
        <w:rPr>
          <w:color w:val="000000" w:themeColor="text1"/>
        </w:rPr>
      </w:pPr>
      <w:r w:rsidRPr="006233B5">
        <w:rPr>
          <w:color w:val="000000" w:themeColor="text1"/>
        </w:rPr>
        <w:t>Why did he make the image?</w:t>
      </w:r>
      <w:r>
        <w:rPr>
          <w:color w:val="000000" w:themeColor="text1"/>
        </w:rPr>
        <w:t xml:space="preserve"> </w:t>
      </w:r>
      <w:r w:rsidRPr="003D083A">
        <w:rPr>
          <w:color w:val="FFFFFF" w:themeColor="background1"/>
          <w:u w:val="single"/>
        </w:rPr>
        <w:t xml:space="preserve">The downfall of his kingdom had been foretold therefore he sought to strengthen it and it was out of pride, the image was of </w:t>
      </w:r>
      <w:proofErr w:type="gramStart"/>
      <w:r w:rsidRPr="003D083A">
        <w:rPr>
          <w:color w:val="FFFFFF" w:themeColor="background1"/>
          <w:u w:val="single"/>
        </w:rPr>
        <w:t>himself</w:t>
      </w:r>
      <w:proofErr w:type="gramEnd"/>
      <w:r w:rsidRPr="003D083A">
        <w:rPr>
          <w:color w:val="FFFFFF" w:themeColor="background1"/>
          <w:u w:val="single"/>
        </w:rPr>
        <w:t>.</w:t>
      </w:r>
    </w:p>
    <w:p w:rsidR="004350CB" w:rsidRPr="008800A2" w:rsidRDefault="004350CB" w:rsidP="004350CB">
      <w:pPr>
        <w:ind w:left="360"/>
        <w:rPr>
          <w:color w:val="FFFFFF" w:themeColor="background1"/>
        </w:rPr>
      </w:pPr>
    </w:p>
    <w:p w:rsidR="004350CB" w:rsidRPr="008800A2" w:rsidRDefault="004350CB" w:rsidP="004350CB">
      <w:pPr>
        <w:ind w:left="360"/>
        <w:rPr>
          <w:color w:val="FFFFFF" w:themeColor="background1"/>
        </w:rPr>
      </w:pPr>
    </w:p>
    <w:p w:rsidR="004350CB" w:rsidRDefault="004350CB" w:rsidP="004350CB">
      <w:pPr>
        <w:pStyle w:val="ListParagraph"/>
        <w:rPr>
          <w:color w:val="000000" w:themeColor="text1"/>
        </w:rPr>
      </w:pPr>
    </w:p>
    <w:p w:rsidR="004350CB" w:rsidRPr="003D083A" w:rsidRDefault="004350CB" w:rsidP="007A4439">
      <w:pPr>
        <w:numPr>
          <w:ilvl w:val="0"/>
          <w:numId w:val="74"/>
        </w:numPr>
        <w:ind w:left="360"/>
        <w:rPr>
          <w:color w:val="FFFFFF" w:themeColor="background1"/>
        </w:rPr>
      </w:pPr>
      <w:r w:rsidRPr="006233B5">
        <w:rPr>
          <w:color w:val="000000" w:themeColor="text1"/>
        </w:rPr>
        <w:t>What was the sign that was given for the people to worship?</w:t>
      </w:r>
      <w:r>
        <w:rPr>
          <w:color w:val="000000" w:themeColor="text1"/>
        </w:rPr>
        <w:t xml:space="preserve"> </w:t>
      </w:r>
      <w:r w:rsidRPr="003D083A">
        <w:rPr>
          <w:color w:val="FFFFFF" w:themeColor="background1"/>
          <w:u w:val="single"/>
        </w:rPr>
        <w:t>When music played.</w:t>
      </w:r>
    </w:p>
    <w:p w:rsidR="004350CB" w:rsidRDefault="004350CB" w:rsidP="004350CB">
      <w:pPr>
        <w:ind w:left="360"/>
        <w:rPr>
          <w:color w:val="000000" w:themeColor="text1"/>
        </w:rPr>
      </w:pPr>
    </w:p>
    <w:p w:rsidR="004350CB" w:rsidRPr="00AB462E" w:rsidRDefault="004350CB" w:rsidP="007A4439">
      <w:pPr>
        <w:numPr>
          <w:ilvl w:val="0"/>
          <w:numId w:val="74"/>
        </w:numPr>
        <w:ind w:left="360"/>
        <w:rPr>
          <w:color w:val="000000" w:themeColor="text1"/>
        </w:rPr>
      </w:pPr>
      <w:r w:rsidRPr="006233B5">
        <w:rPr>
          <w:color w:val="000000" w:themeColor="text1"/>
        </w:rPr>
        <w:t>How many different kinds of instruments were used?</w:t>
      </w:r>
      <w:r>
        <w:rPr>
          <w:color w:val="000000" w:themeColor="text1"/>
        </w:rPr>
        <w:t xml:space="preserve"> </w:t>
      </w:r>
      <w:r w:rsidRPr="003D083A">
        <w:rPr>
          <w:color w:val="FFFFFF" w:themeColor="background1"/>
          <w:u w:val="single"/>
        </w:rPr>
        <w:t>Six different kinds were used.</w:t>
      </w:r>
      <w:r w:rsidRPr="00AB462E">
        <w:rPr>
          <w:color w:val="000000" w:themeColor="text1"/>
          <w:u w:val="single"/>
        </w:rPr>
        <w:t xml:space="preserve"> </w:t>
      </w:r>
    </w:p>
    <w:p w:rsidR="004350CB" w:rsidRDefault="004350CB" w:rsidP="004350CB">
      <w:pPr>
        <w:ind w:left="360"/>
        <w:rPr>
          <w:color w:val="000000" w:themeColor="text1"/>
        </w:rPr>
      </w:pPr>
    </w:p>
    <w:p w:rsidR="004350CB" w:rsidRPr="006233B5" w:rsidRDefault="004350CB" w:rsidP="007A4439">
      <w:pPr>
        <w:numPr>
          <w:ilvl w:val="0"/>
          <w:numId w:val="74"/>
        </w:numPr>
        <w:ind w:left="360"/>
        <w:rPr>
          <w:color w:val="000000" w:themeColor="text1"/>
        </w:rPr>
      </w:pPr>
      <w:r>
        <w:rPr>
          <w:color w:val="000000" w:themeColor="text1"/>
        </w:rPr>
        <w:t xml:space="preserve">Why did the three </w:t>
      </w:r>
      <w:proofErr w:type="gramStart"/>
      <w:r>
        <w:rPr>
          <w:color w:val="000000" w:themeColor="text1"/>
        </w:rPr>
        <w:t>Hebrew</w:t>
      </w:r>
      <w:r w:rsidRPr="006233B5">
        <w:rPr>
          <w:color w:val="000000" w:themeColor="text1"/>
        </w:rPr>
        <w:t>s</w:t>
      </w:r>
      <w:proofErr w:type="gramEnd"/>
      <w:r w:rsidRPr="006233B5">
        <w:rPr>
          <w:color w:val="000000" w:themeColor="text1"/>
        </w:rPr>
        <w:t xml:space="preserve"> defy the king’s decree?</w:t>
      </w:r>
    </w:p>
    <w:p w:rsidR="004350CB" w:rsidRPr="003D083A" w:rsidRDefault="004350CB" w:rsidP="004350CB">
      <w:pPr>
        <w:ind w:left="360"/>
        <w:rPr>
          <w:color w:val="FFFFFF" w:themeColor="background1"/>
          <w:u w:val="single"/>
        </w:rPr>
      </w:pPr>
      <w:proofErr w:type="gramStart"/>
      <w:r w:rsidRPr="003D083A">
        <w:rPr>
          <w:color w:val="FFFFFF" w:themeColor="background1"/>
          <w:u w:val="single"/>
        </w:rPr>
        <w:t>Because God said not to bow down before any graven image.</w:t>
      </w:r>
      <w:proofErr w:type="gramEnd"/>
      <w:r w:rsidRPr="003D083A">
        <w:rPr>
          <w:color w:val="FFFFFF" w:themeColor="background1"/>
          <w:u w:val="single"/>
        </w:rPr>
        <w:t xml:space="preserve"> (Exodus 20:4-5)</w:t>
      </w:r>
    </w:p>
    <w:p w:rsidR="004350CB" w:rsidRDefault="004350CB" w:rsidP="004350CB">
      <w:pPr>
        <w:ind w:left="360"/>
        <w:rPr>
          <w:color w:val="000000" w:themeColor="text1"/>
        </w:rPr>
      </w:pPr>
    </w:p>
    <w:p w:rsidR="004350CB" w:rsidRDefault="004350CB" w:rsidP="007A4439">
      <w:pPr>
        <w:numPr>
          <w:ilvl w:val="0"/>
          <w:numId w:val="74"/>
        </w:numPr>
        <w:ind w:left="360"/>
        <w:rPr>
          <w:color w:val="000000" w:themeColor="text1"/>
        </w:rPr>
      </w:pPr>
      <w:r w:rsidRPr="006233B5">
        <w:rPr>
          <w:color w:val="000000" w:themeColor="text1"/>
        </w:rPr>
        <w:t>What is the principle of faith?</w:t>
      </w:r>
      <w:r>
        <w:rPr>
          <w:color w:val="000000" w:themeColor="text1"/>
        </w:rPr>
        <w:t xml:space="preserve"> </w:t>
      </w:r>
      <w:r w:rsidRPr="003D083A">
        <w:rPr>
          <w:color w:val="FFFFFF" w:themeColor="background1"/>
          <w:u w:val="single"/>
        </w:rPr>
        <w:t>Knowledge is the principle of faith.</w:t>
      </w:r>
    </w:p>
    <w:p w:rsidR="004350CB" w:rsidRDefault="004350CB" w:rsidP="004350CB">
      <w:pPr>
        <w:rPr>
          <w:color w:val="000000" w:themeColor="text1"/>
        </w:rPr>
      </w:pPr>
    </w:p>
    <w:p w:rsidR="004350CB" w:rsidRDefault="004350CB" w:rsidP="004350CB">
      <w:pPr>
        <w:pStyle w:val="ListParagraph"/>
        <w:rPr>
          <w:color w:val="000000" w:themeColor="text1"/>
        </w:rPr>
      </w:pPr>
    </w:p>
    <w:p w:rsidR="004350CB" w:rsidRPr="008800A2" w:rsidRDefault="004350CB" w:rsidP="007A4439">
      <w:pPr>
        <w:numPr>
          <w:ilvl w:val="0"/>
          <w:numId w:val="74"/>
        </w:numPr>
        <w:ind w:left="360"/>
        <w:rPr>
          <w:color w:val="000000" w:themeColor="text1"/>
        </w:rPr>
      </w:pPr>
      <w:r w:rsidRPr="008800A2">
        <w:rPr>
          <w:color w:val="000000" w:themeColor="text1"/>
        </w:rPr>
        <w:t xml:space="preserve">What happened to the king when the three Hebrews answered? </w:t>
      </w:r>
      <w:r w:rsidRPr="008800A2">
        <w:rPr>
          <w:color w:val="FFFFFF" w:themeColor="background1"/>
          <w:u w:val="single"/>
        </w:rPr>
        <w:t>He lost his temper.</w:t>
      </w:r>
      <w:r w:rsidRPr="008800A2">
        <w:rPr>
          <w:color w:val="000000" w:themeColor="text1"/>
          <w:u w:val="single"/>
        </w:rPr>
        <w:t xml:space="preserve"> </w:t>
      </w:r>
    </w:p>
    <w:p w:rsidR="004350CB" w:rsidRPr="006233B5" w:rsidRDefault="004350CB" w:rsidP="004350CB">
      <w:pPr>
        <w:ind w:left="540"/>
        <w:rPr>
          <w:color w:val="000000" w:themeColor="text1"/>
        </w:rPr>
      </w:pPr>
    </w:p>
    <w:p w:rsidR="004350CB" w:rsidRDefault="004350CB" w:rsidP="004350CB">
      <w:pPr>
        <w:ind w:left="540"/>
        <w:rPr>
          <w:color w:val="000000" w:themeColor="text1"/>
        </w:rPr>
      </w:pPr>
    </w:p>
    <w:p w:rsidR="004350CB" w:rsidRDefault="004350CB" w:rsidP="004350CB">
      <w:pPr>
        <w:pStyle w:val="ListParagraph"/>
        <w:rPr>
          <w:color w:val="000000" w:themeColor="text1"/>
        </w:rPr>
      </w:pPr>
    </w:p>
    <w:p w:rsidR="004350CB" w:rsidRPr="00AB462E" w:rsidRDefault="004350CB" w:rsidP="007A4439">
      <w:pPr>
        <w:numPr>
          <w:ilvl w:val="0"/>
          <w:numId w:val="74"/>
        </w:numPr>
        <w:ind w:left="540" w:hanging="540"/>
        <w:rPr>
          <w:color w:val="000000" w:themeColor="text1"/>
        </w:rPr>
      </w:pPr>
      <w:r w:rsidRPr="006233B5">
        <w:rPr>
          <w:color w:val="000000" w:themeColor="text1"/>
        </w:rPr>
        <w:t xml:space="preserve">What was done to the furnace </w:t>
      </w:r>
      <w:r>
        <w:rPr>
          <w:color w:val="000000" w:themeColor="text1"/>
        </w:rPr>
        <w:t>after their</w:t>
      </w:r>
      <w:r w:rsidRPr="006233B5">
        <w:rPr>
          <w:color w:val="000000" w:themeColor="text1"/>
        </w:rPr>
        <w:t xml:space="preserve"> answer?</w:t>
      </w:r>
      <w:r>
        <w:rPr>
          <w:color w:val="000000" w:themeColor="text1"/>
          <w:u w:val="single"/>
        </w:rPr>
        <w:t xml:space="preserve"> </w:t>
      </w:r>
      <w:r w:rsidRPr="003D083A">
        <w:rPr>
          <w:color w:val="FFFFFF" w:themeColor="background1"/>
          <w:u w:val="single"/>
        </w:rPr>
        <w:t>It was heated seven times hotter.</w:t>
      </w:r>
      <w:r w:rsidRPr="00AB462E">
        <w:rPr>
          <w:color w:val="000000" w:themeColor="text1"/>
          <w:u w:val="single"/>
        </w:rPr>
        <w:t xml:space="preserve"> </w:t>
      </w:r>
    </w:p>
    <w:p w:rsidR="004350CB" w:rsidRDefault="004350CB" w:rsidP="004350CB">
      <w:pPr>
        <w:ind w:left="540"/>
        <w:rPr>
          <w:color w:val="000000" w:themeColor="text1"/>
        </w:rPr>
      </w:pPr>
    </w:p>
    <w:p w:rsidR="004350CB" w:rsidRPr="006233B5" w:rsidRDefault="004350CB" w:rsidP="007A4439">
      <w:pPr>
        <w:numPr>
          <w:ilvl w:val="0"/>
          <w:numId w:val="74"/>
        </w:numPr>
        <w:ind w:left="540" w:hanging="540"/>
        <w:rPr>
          <w:color w:val="000000" w:themeColor="text1"/>
        </w:rPr>
      </w:pPr>
      <w:r w:rsidRPr="006233B5">
        <w:rPr>
          <w:color w:val="000000" w:themeColor="text1"/>
        </w:rPr>
        <w:t>Tell a little about the second dream that Nebuchadnezzar had?</w:t>
      </w:r>
    </w:p>
    <w:p w:rsidR="004350CB" w:rsidRPr="003D083A" w:rsidRDefault="004350CB" w:rsidP="004350CB">
      <w:pPr>
        <w:ind w:left="540"/>
        <w:rPr>
          <w:color w:val="FFFFFF" w:themeColor="background1"/>
          <w:u w:val="single"/>
        </w:rPr>
      </w:pPr>
      <w:r w:rsidRPr="003D083A">
        <w:rPr>
          <w:color w:val="FFFFFF" w:themeColor="background1"/>
          <w:u w:val="single"/>
        </w:rPr>
        <w:t xml:space="preserve">A great tree grew and was hewn down and only the stump was left for 7 years. </w:t>
      </w:r>
    </w:p>
    <w:p w:rsidR="004350CB" w:rsidRPr="006233B5" w:rsidRDefault="004350CB" w:rsidP="004350CB">
      <w:pPr>
        <w:ind w:left="540"/>
        <w:rPr>
          <w:color w:val="000000" w:themeColor="text1"/>
        </w:rPr>
      </w:pPr>
    </w:p>
    <w:p w:rsidR="004350CB" w:rsidRPr="006233B5" w:rsidRDefault="004350CB" w:rsidP="007A4439">
      <w:pPr>
        <w:numPr>
          <w:ilvl w:val="0"/>
          <w:numId w:val="74"/>
        </w:numPr>
        <w:ind w:left="540" w:hanging="540"/>
        <w:rPr>
          <w:color w:val="000000" w:themeColor="text1"/>
        </w:rPr>
      </w:pPr>
      <w:r w:rsidRPr="006233B5">
        <w:rPr>
          <w:color w:val="000000" w:themeColor="text1"/>
        </w:rPr>
        <w:t>Tell what the interpretation was about?</w:t>
      </w:r>
    </w:p>
    <w:p w:rsidR="004350CB" w:rsidRPr="003D083A" w:rsidRDefault="004350CB" w:rsidP="004350CB">
      <w:pPr>
        <w:ind w:left="540"/>
        <w:rPr>
          <w:color w:val="FFFFFF" w:themeColor="background1"/>
          <w:u w:val="single"/>
        </w:rPr>
      </w:pPr>
      <w:r w:rsidRPr="003D083A">
        <w:rPr>
          <w:color w:val="FFFFFF" w:themeColor="background1"/>
          <w:u w:val="single"/>
        </w:rPr>
        <w:t xml:space="preserve">It revealed God’s judgment that Nebuchadnezzar would be driven out as a beast. </w:t>
      </w:r>
    </w:p>
    <w:p w:rsidR="004350CB" w:rsidRPr="0017670F" w:rsidRDefault="004350CB" w:rsidP="007A4439">
      <w:pPr>
        <w:numPr>
          <w:ilvl w:val="0"/>
          <w:numId w:val="74"/>
        </w:numPr>
        <w:ind w:left="540" w:hanging="540"/>
        <w:rPr>
          <w:color w:val="000000" w:themeColor="text1"/>
        </w:rPr>
      </w:pPr>
      <w:r w:rsidRPr="006233B5">
        <w:rPr>
          <w:color w:val="000000" w:themeColor="text1"/>
        </w:rPr>
        <w:t>For how long was the judgment to last?</w:t>
      </w:r>
      <w:r>
        <w:rPr>
          <w:color w:val="000000" w:themeColor="text1"/>
        </w:rPr>
        <w:t xml:space="preserve"> </w:t>
      </w:r>
      <w:r w:rsidRPr="003D083A">
        <w:rPr>
          <w:color w:val="FFFFFF" w:themeColor="background1"/>
          <w:u w:val="single"/>
        </w:rPr>
        <w:t>Seven years.</w:t>
      </w:r>
      <w:r w:rsidRPr="0017670F">
        <w:rPr>
          <w:color w:val="000000" w:themeColor="text1"/>
          <w:u w:val="single"/>
        </w:rPr>
        <w:t xml:space="preserve"> </w:t>
      </w:r>
    </w:p>
    <w:p w:rsidR="004350CB" w:rsidRDefault="004350CB" w:rsidP="004350CB">
      <w:pPr>
        <w:ind w:left="540"/>
        <w:rPr>
          <w:color w:val="000000" w:themeColor="text1"/>
        </w:rPr>
      </w:pPr>
    </w:p>
    <w:p w:rsidR="004350CB" w:rsidRPr="006233B5" w:rsidRDefault="004350CB" w:rsidP="007A4439">
      <w:pPr>
        <w:numPr>
          <w:ilvl w:val="0"/>
          <w:numId w:val="74"/>
        </w:numPr>
        <w:ind w:left="540" w:hanging="540"/>
        <w:rPr>
          <w:color w:val="000000" w:themeColor="text1"/>
        </w:rPr>
      </w:pPr>
      <w:r w:rsidRPr="006233B5">
        <w:rPr>
          <w:color w:val="000000" w:themeColor="text1"/>
        </w:rPr>
        <w:t>Describe what happened to Nebuchadnezzar’s heart and the condition of his body?</w:t>
      </w:r>
    </w:p>
    <w:p w:rsidR="004350CB" w:rsidRPr="003D083A" w:rsidRDefault="004350CB" w:rsidP="004350CB">
      <w:pPr>
        <w:ind w:left="540"/>
        <w:rPr>
          <w:color w:val="FFFFFF" w:themeColor="background1"/>
          <w:u w:val="single"/>
        </w:rPr>
      </w:pPr>
      <w:r w:rsidRPr="003D083A">
        <w:rPr>
          <w:color w:val="FFFFFF" w:themeColor="background1"/>
          <w:u w:val="single"/>
        </w:rPr>
        <w:t xml:space="preserve">His heart was turned as a beast’s heart, and his hairs as eagles feathers, and his nails like birds claws and his body was wet with the dew of heaven. </w:t>
      </w:r>
    </w:p>
    <w:p w:rsidR="004350CB" w:rsidRPr="006233B5" w:rsidRDefault="004350CB" w:rsidP="004350CB">
      <w:pPr>
        <w:ind w:left="540"/>
        <w:rPr>
          <w:color w:val="000000" w:themeColor="text1"/>
        </w:rPr>
      </w:pPr>
    </w:p>
    <w:p w:rsidR="004350CB" w:rsidRPr="003D083A" w:rsidRDefault="004350CB" w:rsidP="007A4439">
      <w:pPr>
        <w:numPr>
          <w:ilvl w:val="0"/>
          <w:numId w:val="74"/>
        </w:numPr>
        <w:ind w:left="540" w:hanging="540"/>
        <w:rPr>
          <w:color w:val="FFFFFF" w:themeColor="background1"/>
        </w:rPr>
      </w:pPr>
      <w:r w:rsidRPr="006233B5">
        <w:rPr>
          <w:color w:val="000000" w:themeColor="text1"/>
        </w:rPr>
        <w:t>What was the reason for the judgment?</w:t>
      </w:r>
      <w:r>
        <w:rPr>
          <w:color w:val="000000" w:themeColor="text1"/>
        </w:rPr>
        <w:t xml:space="preserve"> </w:t>
      </w:r>
      <w:r w:rsidRPr="003D083A">
        <w:rPr>
          <w:color w:val="FFFFFF" w:themeColor="background1"/>
          <w:u w:val="single"/>
        </w:rPr>
        <w:t xml:space="preserve">Because of Nebuchadnezzar’s sins. </w:t>
      </w:r>
    </w:p>
    <w:p w:rsidR="004350CB" w:rsidRPr="008800A2" w:rsidRDefault="004350CB" w:rsidP="004350CB">
      <w:pPr>
        <w:ind w:left="540"/>
        <w:rPr>
          <w:color w:val="FFFFFF" w:themeColor="background1"/>
        </w:rPr>
      </w:pPr>
    </w:p>
    <w:p w:rsidR="004350CB" w:rsidRPr="003D083A" w:rsidRDefault="004350CB" w:rsidP="007A4439">
      <w:pPr>
        <w:numPr>
          <w:ilvl w:val="0"/>
          <w:numId w:val="74"/>
        </w:numPr>
        <w:ind w:left="540" w:hanging="540"/>
        <w:rPr>
          <w:color w:val="FFFFFF" w:themeColor="background1"/>
        </w:rPr>
      </w:pPr>
      <w:r w:rsidRPr="006233B5">
        <w:rPr>
          <w:color w:val="000000" w:themeColor="text1"/>
        </w:rPr>
        <w:t>How long after the dream was interpreted</w:t>
      </w:r>
      <w:r>
        <w:rPr>
          <w:color w:val="000000" w:themeColor="text1"/>
        </w:rPr>
        <w:t xml:space="preserve"> did the judgment come</w:t>
      </w:r>
      <w:r w:rsidRPr="006233B5">
        <w:rPr>
          <w:color w:val="000000" w:themeColor="text1"/>
        </w:rPr>
        <w:t>?</w:t>
      </w:r>
      <w:r>
        <w:rPr>
          <w:color w:val="000000" w:themeColor="text1"/>
        </w:rPr>
        <w:t xml:space="preserve"> </w:t>
      </w:r>
      <w:r w:rsidRPr="003D083A">
        <w:rPr>
          <w:color w:val="FFFFFF" w:themeColor="background1"/>
          <w:u w:val="single"/>
        </w:rPr>
        <w:t xml:space="preserve">12 months. </w:t>
      </w:r>
    </w:p>
    <w:p w:rsidR="004350CB" w:rsidRDefault="004350CB" w:rsidP="004350CB">
      <w:pPr>
        <w:rPr>
          <w:color w:val="000000" w:themeColor="text1"/>
        </w:rPr>
      </w:pPr>
    </w:p>
    <w:p w:rsidR="004350CB" w:rsidRPr="008800A2" w:rsidRDefault="004350CB" w:rsidP="004350CB">
      <w:pPr>
        <w:rPr>
          <w:b/>
          <w:bCs/>
          <w:color w:val="000000" w:themeColor="text1"/>
        </w:rPr>
      </w:pPr>
      <w:r>
        <w:rPr>
          <w:color w:val="000000" w:themeColor="text1"/>
        </w:rPr>
        <w:t xml:space="preserve">BONUS: </w:t>
      </w:r>
      <w:r w:rsidRPr="00E471AF">
        <w:rPr>
          <w:color w:val="000000" w:themeColor="text1"/>
        </w:rPr>
        <w:t xml:space="preserve">What two things brought about the king’s restoration? </w:t>
      </w:r>
      <w:proofErr w:type="gramStart"/>
      <w:r w:rsidRPr="008800A2">
        <w:rPr>
          <w:color w:val="FFFFFF" w:themeColor="background1"/>
          <w:u w:val="single"/>
        </w:rPr>
        <w:t>Repe</w:t>
      </w:r>
      <w:r w:rsidRPr="003D083A">
        <w:rPr>
          <w:color w:val="FFFFFF" w:themeColor="background1"/>
          <w:u w:val="single"/>
        </w:rPr>
        <w:t>ntance and Regeneration.</w:t>
      </w:r>
      <w:proofErr w:type="gramEnd"/>
      <w:r w:rsidRPr="003D083A">
        <w:rPr>
          <w:color w:val="FFFFFF" w:themeColor="background1"/>
          <w:u w:val="single"/>
        </w:rPr>
        <w:t xml:space="preserve"> </w:t>
      </w:r>
      <w:r>
        <w:br w:type="page"/>
      </w:r>
    </w:p>
    <w:p w:rsidR="004350CB" w:rsidRPr="002C668B" w:rsidRDefault="004350CB" w:rsidP="004350CB">
      <w:pPr>
        <w:pStyle w:val="Heading2"/>
        <w:numPr>
          <w:ilvl w:val="0"/>
          <w:numId w:val="0"/>
        </w:numPr>
        <w:jc w:val="center"/>
      </w:pPr>
      <w:r w:rsidRPr="002C668B">
        <w:lastRenderedPageBreak/>
        <w:t>Quiz 1</w:t>
      </w:r>
      <w:bookmarkEnd w:id="73"/>
    </w:p>
    <w:p w:rsidR="004350CB" w:rsidRPr="002C668B" w:rsidRDefault="004350CB" w:rsidP="004350CB"/>
    <w:p w:rsidR="004350CB" w:rsidRPr="002C668B" w:rsidRDefault="004350CB" w:rsidP="004350CB">
      <w:r w:rsidRPr="002C668B">
        <w:rPr>
          <w:color w:val="000000"/>
        </w:rPr>
        <w:t>1. What type of a book is the Bible?</w:t>
      </w:r>
    </w:p>
    <w:p w:rsidR="004350CB" w:rsidRPr="002C668B" w:rsidRDefault="004350CB" w:rsidP="004350CB">
      <w:pPr>
        <w:ind w:left="270"/>
        <w:rPr>
          <w:color w:val="FFFFFF" w:themeColor="background1"/>
          <w:u w:val="single"/>
        </w:rPr>
      </w:pPr>
      <w:r w:rsidRPr="002C668B">
        <w:rPr>
          <w:color w:val="FFFFFF" w:themeColor="background1"/>
          <w:u w:val="single"/>
        </w:rPr>
        <w:t>The Bible is a prophetic book.</w:t>
      </w:r>
    </w:p>
    <w:p w:rsidR="004350CB" w:rsidRPr="002C668B" w:rsidRDefault="004350CB" w:rsidP="004350CB"/>
    <w:p w:rsidR="004350CB" w:rsidRPr="002C668B" w:rsidRDefault="004350CB" w:rsidP="004350CB">
      <w:r w:rsidRPr="002C668B">
        <w:rPr>
          <w:color w:val="000000"/>
        </w:rPr>
        <w:t>2. How much of the Bible is prophetic?</w:t>
      </w:r>
    </w:p>
    <w:p w:rsidR="004350CB" w:rsidRPr="002C668B" w:rsidRDefault="004350CB" w:rsidP="004350CB">
      <w:pPr>
        <w:ind w:left="270"/>
        <w:rPr>
          <w:color w:val="FFFFFF" w:themeColor="background1"/>
          <w:u w:val="single"/>
        </w:rPr>
      </w:pPr>
      <w:r w:rsidRPr="002C668B">
        <w:rPr>
          <w:color w:val="FFFFFF" w:themeColor="background1"/>
          <w:u w:val="single"/>
        </w:rPr>
        <w:t>Two-thirds of Scripture is prophetic.</w:t>
      </w:r>
    </w:p>
    <w:p w:rsidR="004350CB" w:rsidRPr="002C668B" w:rsidRDefault="004350CB" w:rsidP="004350CB"/>
    <w:p w:rsidR="004350CB" w:rsidRPr="002C668B" w:rsidRDefault="004350CB" w:rsidP="004350CB">
      <w:r w:rsidRPr="002C668B">
        <w:rPr>
          <w:color w:val="000000"/>
        </w:rPr>
        <w:t>3. In what way is the Bible prophetic?</w:t>
      </w:r>
    </w:p>
    <w:p w:rsidR="004350CB" w:rsidRPr="002C668B" w:rsidRDefault="004350CB" w:rsidP="004350CB">
      <w:pPr>
        <w:ind w:left="270"/>
        <w:rPr>
          <w:color w:val="FFFFFF" w:themeColor="background1"/>
          <w:u w:val="single"/>
        </w:rPr>
      </w:pPr>
      <w:r w:rsidRPr="002C668B">
        <w:rPr>
          <w:color w:val="FFFFFF" w:themeColor="background1"/>
          <w:u w:val="single"/>
        </w:rPr>
        <w:t>The Bible is prophetic in types, symbols and direct statement.</w:t>
      </w:r>
    </w:p>
    <w:p w:rsidR="004350CB" w:rsidRPr="002C668B" w:rsidRDefault="004350CB" w:rsidP="004350CB"/>
    <w:p w:rsidR="004350CB" w:rsidRPr="002C668B" w:rsidRDefault="004350CB" w:rsidP="004350CB">
      <w:r w:rsidRPr="002C668B">
        <w:rPr>
          <w:color w:val="000000"/>
        </w:rPr>
        <w:t>4. What does the Bible base its authenticity, authority and inspiration on?</w:t>
      </w:r>
    </w:p>
    <w:p w:rsidR="004350CB" w:rsidRPr="002C668B" w:rsidRDefault="004350CB" w:rsidP="004350CB">
      <w:pPr>
        <w:ind w:left="270"/>
        <w:rPr>
          <w:color w:val="FFFFFF" w:themeColor="background1"/>
          <w:u w:val="single"/>
        </w:rPr>
      </w:pPr>
      <w:r w:rsidRPr="002C668B">
        <w:rPr>
          <w:color w:val="FFFFFF" w:themeColor="background1"/>
          <w:u w:val="single"/>
        </w:rPr>
        <w:t>The Bible bases these on prophecy.</w:t>
      </w:r>
    </w:p>
    <w:p w:rsidR="004350CB" w:rsidRPr="002C668B" w:rsidRDefault="004350CB" w:rsidP="004350CB"/>
    <w:p w:rsidR="004350CB" w:rsidRPr="002C668B" w:rsidRDefault="004350CB" w:rsidP="004350CB">
      <w:r w:rsidRPr="002C668B">
        <w:rPr>
          <w:color w:val="000000"/>
        </w:rPr>
        <w:t>5. What is prophecy?</w:t>
      </w:r>
    </w:p>
    <w:p w:rsidR="004350CB" w:rsidRPr="002C668B" w:rsidRDefault="004350CB" w:rsidP="004350CB">
      <w:pPr>
        <w:ind w:left="270"/>
        <w:rPr>
          <w:color w:val="FFFFFF" w:themeColor="background1"/>
          <w:u w:val="single"/>
        </w:rPr>
      </w:pPr>
      <w:r w:rsidRPr="002C668B">
        <w:rPr>
          <w:color w:val="FFFFFF" w:themeColor="background1"/>
          <w:u w:val="single"/>
        </w:rPr>
        <w:t>The telling of history before it happens.</w:t>
      </w:r>
    </w:p>
    <w:p w:rsidR="004350CB" w:rsidRPr="002C668B" w:rsidRDefault="004350CB" w:rsidP="004350CB"/>
    <w:p w:rsidR="004350CB" w:rsidRPr="002C668B" w:rsidRDefault="004350CB" w:rsidP="004350CB">
      <w:r w:rsidRPr="002C668B">
        <w:rPr>
          <w:color w:val="000000"/>
        </w:rPr>
        <w:t>6. What is meant by prophecy being two-fold?</w:t>
      </w:r>
    </w:p>
    <w:p w:rsidR="004350CB" w:rsidRPr="002C668B" w:rsidRDefault="004350CB" w:rsidP="004350CB">
      <w:pPr>
        <w:ind w:left="270"/>
        <w:rPr>
          <w:color w:val="FFFFFF" w:themeColor="background1"/>
          <w:u w:val="single"/>
        </w:rPr>
      </w:pPr>
      <w:r w:rsidRPr="002C668B">
        <w:rPr>
          <w:color w:val="FFFFFF" w:themeColor="background1"/>
          <w:u w:val="single"/>
        </w:rPr>
        <w:t>1. It is predictive—foresight; foretelling</w:t>
      </w:r>
    </w:p>
    <w:p w:rsidR="004350CB" w:rsidRPr="002C668B" w:rsidRDefault="004350CB" w:rsidP="004350CB">
      <w:pPr>
        <w:ind w:left="270"/>
        <w:rPr>
          <w:color w:val="FFFFFF" w:themeColor="background1"/>
          <w:u w:val="single"/>
        </w:rPr>
      </w:pPr>
      <w:r w:rsidRPr="002C668B">
        <w:rPr>
          <w:color w:val="FFFFFF" w:themeColor="background1"/>
          <w:u w:val="single"/>
        </w:rPr>
        <w:t xml:space="preserve">2. It is descriptive—insight; </w:t>
      </w:r>
      <w:proofErr w:type="spellStart"/>
      <w:r w:rsidRPr="002C668B">
        <w:rPr>
          <w:color w:val="FFFFFF" w:themeColor="background1"/>
          <w:u w:val="single"/>
        </w:rPr>
        <w:t>forthtelling</w:t>
      </w:r>
      <w:proofErr w:type="spellEnd"/>
    </w:p>
    <w:p w:rsidR="004350CB" w:rsidRPr="002C668B" w:rsidRDefault="004350CB" w:rsidP="004350CB"/>
    <w:p w:rsidR="004350CB" w:rsidRPr="002C668B" w:rsidRDefault="004350CB" w:rsidP="004350CB">
      <w:r w:rsidRPr="002C668B">
        <w:rPr>
          <w:color w:val="000000"/>
        </w:rPr>
        <w:t>7. Is prophecy reasoned discourse?</w:t>
      </w:r>
    </w:p>
    <w:p w:rsidR="004350CB" w:rsidRPr="002C668B" w:rsidRDefault="004350CB" w:rsidP="004350CB">
      <w:pPr>
        <w:ind w:left="270"/>
        <w:rPr>
          <w:color w:val="FFFFFF" w:themeColor="background1"/>
          <w:u w:val="single"/>
        </w:rPr>
      </w:pPr>
      <w:r w:rsidRPr="002C668B">
        <w:rPr>
          <w:color w:val="FFFFFF" w:themeColor="background1"/>
          <w:u w:val="single"/>
        </w:rPr>
        <w:t>No, it is the utterance of the Holy Ghost.</w:t>
      </w:r>
    </w:p>
    <w:p w:rsidR="004350CB" w:rsidRPr="002C668B" w:rsidRDefault="004350CB" w:rsidP="004350CB"/>
    <w:p w:rsidR="004350CB" w:rsidRPr="002C668B" w:rsidRDefault="004350CB" w:rsidP="004350CB">
      <w:r w:rsidRPr="002C668B">
        <w:rPr>
          <w:color w:val="000000"/>
        </w:rPr>
        <w:t>8. Why do we study prophecy?</w:t>
      </w:r>
    </w:p>
    <w:p w:rsidR="004350CB" w:rsidRPr="002C668B" w:rsidRDefault="004350CB" w:rsidP="004350CB">
      <w:pPr>
        <w:ind w:left="270"/>
        <w:rPr>
          <w:color w:val="FFFFFF" w:themeColor="background1"/>
          <w:u w:val="single"/>
        </w:rPr>
      </w:pPr>
      <w:r w:rsidRPr="002C668B">
        <w:rPr>
          <w:color w:val="FFFFFF" w:themeColor="background1"/>
          <w:u w:val="single"/>
        </w:rPr>
        <w:t>1. That we may know God’s plan.</w:t>
      </w:r>
    </w:p>
    <w:p w:rsidR="004350CB" w:rsidRPr="002C668B" w:rsidRDefault="004350CB" w:rsidP="004350CB">
      <w:pPr>
        <w:ind w:left="270"/>
        <w:rPr>
          <w:color w:val="FFFFFF" w:themeColor="background1"/>
          <w:u w:val="single"/>
        </w:rPr>
      </w:pPr>
      <w:r w:rsidRPr="002C668B">
        <w:rPr>
          <w:color w:val="FFFFFF" w:themeColor="background1"/>
          <w:u w:val="single"/>
        </w:rPr>
        <w:t>2. That we may understand the future.</w:t>
      </w:r>
    </w:p>
    <w:p w:rsidR="004350CB" w:rsidRPr="002C668B" w:rsidRDefault="004350CB" w:rsidP="004350CB">
      <w:pPr>
        <w:ind w:left="270"/>
        <w:rPr>
          <w:color w:val="FFFFFF" w:themeColor="background1"/>
          <w:u w:val="single"/>
        </w:rPr>
      </w:pPr>
      <w:r w:rsidRPr="002C668B">
        <w:rPr>
          <w:color w:val="FFFFFF" w:themeColor="background1"/>
          <w:u w:val="single"/>
        </w:rPr>
        <w:t>3. That we may not be lead into error.</w:t>
      </w:r>
    </w:p>
    <w:p w:rsidR="004350CB" w:rsidRPr="002C668B" w:rsidRDefault="004350CB" w:rsidP="004350CB"/>
    <w:p w:rsidR="004350CB" w:rsidRPr="002C668B" w:rsidRDefault="004350CB" w:rsidP="004350CB">
      <w:r w:rsidRPr="002C668B">
        <w:rPr>
          <w:color w:val="000000"/>
        </w:rPr>
        <w:t>9. What is the proof of prophecy?</w:t>
      </w:r>
    </w:p>
    <w:p w:rsidR="004350CB" w:rsidRPr="002C668B" w:rsidRDefault="004350CB" w:rsidP="004350CB">
      <w:pPr>
        <w:ind w:left="270"/>
        <w:rPr>
          <w:color w:val="FFFFFF" w:themeColor="background1"/>
          <w:u w:val="single"/>
        </w:rPr>
      </w:pPr>
      <w:r w:rsidRPr="002C668B">
        <w:rPr>
          <w:color w:val="FFFFFF" w:themeColor="background1"/>
          <w:u w:val="single"/>
        </w:rPr>
        <w:t>1. It must be beyond human reasoning or foresight.</w:t>
      </w:r>
    </w:p>
    <w:p w:rsidR="004350CB" w:rsidRPr="002C668B" w:rsidRDefault="004350CB" w:rsidP="004350CB">
      <w:pPr>
        <w:ind w:left="270"/>
        <w:rPr>
          <w:color w:val="FFFFFF" w:themeColor="background1"/>
          <w:u w:val="single"/>
        </w:rPr>
      </w:pPr>
      <w:r w:rsidRPr="002C668B">
        <w:rPr>
          <w:color w:val="FFFFFF" w:themeColor="background1"/>
          <w:u w:val="single"/>
        </w:rPr>
        <w:t>2. It must have been made known prior to its fulfillment.</w:t>
      </w:r>
    </w:p>
    <w:p w:rsidR="004350CB" w:rsidRPr="002C668B" w:rsidRDefault="004350CB" w:rsidP="004350CB">
      <w:pPr>
        <w:ind w:left="270"/>
        <w:rPr>
          <w:color w:val="FFFFFF" w:themeColor="background1"/>
          <w:u w:val="single"/>
        </w:rPr>
      </w:pPr>
      <w:r w:rsidRPr="002C668B">
        <w:rPr>
          <w:color w:val="FFFFFF" w:themeColor="background1"/>
          <w:u w:val="single"/>
        </w:rPr>
        <w:t>3. It must have a clear, detailed fulfillment.</w:t>
      </w:r>
    </w:p>
    <w:p w:rsidR="004350CB" w:rsidRPr="002C668B" w:rsidRDefault="004350CB" w:rsidP="004350CB"/>
    <w:p w:rsidR="004350CB" w:rsidRPr="002C668B" w:rsidRDefault="004350CB" w:rsidP="004350CB">
      <w:r w:rsidRPr="002C668B">
        <w:rPr>
          <w:color w:val="000000"/>
        </w:rPr>
        <w:t>10. Give verbatim I Cor. 10:32.</w:t>
      </w:r>
    </w:p>
    <w:p w:rsidR="004350CB" w:rsidRPr="002C668B" w:rsidRDefault="004350CB" w:rsidP="004350CB">
      <w:pPr>
        <w:ind w:left="270"/>
        <w:rPr>
          <w:color w:val="FFFFFF" w:themeColor="background1"/>
        </w:rPr>
      </w:pPr>
      <w:r w:rsidRPr="002C668B">
        <w:rPr>
          <w:color w:val="FFFFFF" w:themeColor="background1"/>
          <w:u w:val="single"/>
        </w:rPr>
        <w:t>I Cor. 10:32—Even as I please all men in all things, not seeking mine own profit, but the profit of many, that they may be saved.</w:t>
      </w:r>
    </w:p>
    <w:p w:rsidR="004350CB" w:rsidRPr="002C668B" w:rsidRDefault="004350CB" w:rsidP="004350CB"/>
    <w:p w:rsidR="004350CB" w:rsidRPr="002C668B" w:rsidRDefault="004350CB" w:rsidP="004350CB">
      <w:pPr>
        <w:pStyle w:val="Heading2"/>
        <w:numPr>
          <w:ilvl w:val="0"/>
          <w:numId w:val="0"/>
        </w:numPr>
        <w:jc w:val="center"/>
      </w:pPr>
      <w:r w:rsidRPr="002C668B">
        <w:br w:type="page"/>
      </w:r>
      <w:r w:rsidRPr="002C668B">
        <w:lastRenderedPageBreak/>
        <w:t>Quiz 2</w:t>
      </w:r>
      <w:bookmarkEnd w:id="74"/>
    </w:p>
    <w:p w:rsidR="004350CB" w:rsidRPr="002C668B" w:rsidRDefault="004350CB" w:rsidP="004350CB"/>
    <w:p w:rsidR="004350CB" w:rsidRPr="002C668B" w:rsidRDefault="004350CB" w:rsidP="004350CB"/>
    <w:p w:rsidR="004350CB" w:rsidRPr="002C668B" w:rsidRDefault="004350CB" w:rsidP="004350CB">
      <w:r w:rsidRPr="002C668B">
        <w:rPr>
          <w:color w:val="000000"/>
        </w:rPr>
        <w:t>1. What is the first recorded age prophetic of?</w:t>
      </w:r>
    </w:p>
    <w:p w:rsidR="004350CB" w:rsidRPr="002C668B" w:rsidRDefault="004350CB" w:rsidP="004350CB">
      <w:pPr>
        <w:ind w:left="360"/>
        <w:rPr>
          <w:color w:val="FFFFFF" w:themeColor="background1"/>
          <w:u w:val="single"/>
        </w:rPr>
      </w:pPr>
      <w:r w:rsidRPr="002C668B">
        <w:rPr>
          <w:color w:val="FFFFFF" w:themeColor="background1"/>
          <w:u w:val="single"/>
        </w:rPr>
        <w:t>The first recorded age is prophetic of every other age.</w:t>
      </w:r>
    </w:p>
    <w:p w:rsidR="004350CB" w:rsidRPr="002C668B" w:rsidRDefault="004350CB" w:rsidP="004350CB"/>
    <w:p w:rsidR="004350CB" w:rsidRPr="002C668B" w:rsidRDefault="004350CB" w:rsidP="004350CB">
      <w:r w:rsidRPr="002C668B">
        <w:rPr>
          <w:color w:val="000000"/>
        </w:rPr>
        <w:t>2. Name the different ages.</w:t>
      </w:r>
    </w:p>
    <w:p w:rsidR="004350CB" w:rsidRPr="002C668B" w:rsidRDefault="004350CB" w:rsidP="004350CB">
      <w:pPr>
        <w:ind w:left="360"/>
        <w:rPr>
          <w:u w:val="single"/>
        </w:rPr>
        <w:sectPr w:rsidR="004350CB" w:rsidRPr="002C668B" w:rsidSect="00A83ACC">
          <w:headerReference w:type="default" r:id="rId24"/>
          <w:footerReference w:type="default" r:id="rId25"/>
          <w:endnotePr>
            <w:numFmt w:val="decimal"/>
          </w:endnotePr>
          <w:type w:val="continuous"/>
          <w:pgSz w:w="12240" w:h="15840" w:code="1"/>
          <w:pgMar w:top="1440" w:right="1800" w:bottom="1440" w:left="1800" w:header="720" w:footer="720" w:gutter="0"/>
          <w:cols w:space="720"/>
          <w:docGrid w:linePitch="360"/>
        </w:sectPr>
      </w:pPr>
    </w:p>
    <w:p w:rsidR="004350CB" w:rsidRPr="002C668B" w:rsidRDefault="004350CB" w:rsidP="004350CB">
      <w:pPr>
        <w:ind w:left="360"/>
        <w:rPr>
          <w:color w:val="FFFFFF" w:themeColor="background1"/>
          <w:u w:val="single"/>
        </w:rPr>
      </w:pPr>
      <w:r w:rsidRPr="002C668B">
        <w:rPr>
          <w:color w:val="FFFFFF" w:themeColor="background1"/>
          <w:u w:val="single"/>
        </w:rPr>
        <w:lastRenderedPageBreak/>
        <w:t>1. Age of Progress &amp; Civilization</w:t>
      </w:r>
    </w:p>
    <w:p w:rsidR="004350CB" w:rsidRPr="002C668B" w:rsidRDefault="004350CB" w:rsidP="004350CB">
      <w:pPr>
        <w:ind w:left="360"/>
        <w:rPr>
          <w:color w:val="FFFFFF" w:themeColor="background1"/>
          <w:u w:val="single"/>
        </w:rPr>
      </w:pPr>
      <w:r w:rsidRPr="002C668B">
        <w:rPr>
          <w:color w:val="FFFFFF" w:themeColor="background1"/>
          <w:u w:val="single"/>
        </w:rPr>
        <w:t>2. Age of Separation</w:t>
      </w:r>
    </w:p>
    <w:p w:rsidR="004350CB" w:rsidRPr="002C668B" w:rsidRDefault="004350CB" w:rsidP="004350CB">
      <w:pPr>
        <w:ind w:left="360"/>
        <w:rPr>
          <w:color w:val="FFFFFF" w:themeColor="background1"/>
          <w:u w:val="single"/>
        </w:rPr>
      </w:pPr>
      <w:r w:rsidRPr="002C668B">
        <w:rPr>
          <w:color w:val="FFFFFF" w:themeColor="background1"/>
          <w:u w:val="single"/>
        </w:rPr>
        <w:lastRenderedPageBreak/>
        <w:t>3. Age of Grace</w:t>
      </w:r>
    </w:p>
    <w:p w:rsidR="004350CB" w:rsidRPr="002C668B" w:rsidRDefault="004350CB" w:rsidP="004350CB">
      <w:pPr>
        <w:ind w:left="360"/>
        <w:rPr>
          <w:color w:val="FFFFFF" w:themeColor="background1"/>
          <w:u w:val="single"/>
        </w:rPr>
      </w:pPr>
      <w:r w:rsidRPr="002C668B">
        <w:rPr>
          <w:color w:val="FFFFFF" w:themeColor="background1"/>
          <w:u w:val="single"/>
        </w:rPr>
        <w:t>4. Age of Judgment</w:t>
      </w:r>
    </w:p>
    <w:p w:rsidR="004350CB" w:rsidRPr="002C668B" w:rsidRDefault="004350CB" w:rsidP="004350CB">
      <w:pPr>
        <w:sectPr w:rsidR="004350CB" w:rsidRPr="002C668B" w:rsidSect="008820E7">
          <w:endnotePr>
            <w:numFmt w:val="decimal"/>
          </w:endnotePr>
          <w:type w:val="continuous"/>
          <w:pgSz w:w="12240" w:h="15840" w:code="1"/>
          <w:pgMar w:top="1440" w:right="1800" w:bottom="1440" w:left="1800" w:header="720" w:footer="720" w:gutter="0"/>
          <w:cols w:num="2" w:space="720"/>
          <w:docGrid w:linePitch="360"/>
        </w:sectPr>
      </w:pPr>
    </w:p>
    <w:p w:rsidR="004350CB" w:rsidRPr="002C668B" w:rsidRDefault="004350CB" w:rsidP="004350CB"/>
    <w:p w:rsidR="004350CB" w:rsidRPr="002C668B" w:rsidRDefault="004350CB" w:rsidP="004350CB">
      <w:r w:rsidRPr="002C668B">
        <w:rPr>
          <w:color w:val="000000"/>
        </w:rPr>
        <w:t>3. What happened under the First Age?</w:t>
      </w:r>
    </w:p>
    <w:p w:rsidR="004350CB" w:rsidRPr="002C668B" w:rsidRDefault="004350CB" w:rsidP="004350CB">
      <w:pPr>
        <w:ind w:left="360"/>
        <w:rPr>
          <w:u w:val="single"/>
        </w:rPr>
        <w:sectPr w:rsidR="004350CB" w:rsidRPr="002C668B" w:rsidSect="008820E7">
          <w:endnotePr>
            <w:numFmt w:val="decimal"/>
          </w:endnotePr>
          <w:type w:val="continuous"/>
          <w:pgSz w:w="12240" w:h="15840" w:code="1"/>
          <w:pgMar w:top="1440" w:right="1800" w:bottom="1440" w:left="1800" w:header="720" w:footer="720" w:gutter="0"/>
          <w:cols w:space="720"/>
          <w:docGrid w:linePitch="360"/>
        </w:sectPr>
      </w:pPr>
    </w:p>
    <w:p w:rsidR="004350CB" w:rsidRPr="002C668B" w:rsidRDefault="004350CB" w:rsidP="004350CB">
      <w:pPr>
        <w:ind w:left="360"/>
        <w:rPr>
          <w:color w:val="FFFFFF" w:themeColor="background1"/>
          <w:u w:val="single"/>
        </w:rPr>
      </w:pPr>
      <w:r w:rsidRPr="002C668B">
        <w:rPr>
          <w:color w:val="FFFFFF" w:themeColor="background1"/>
          <w:u w:val="single"/>
        </w:rPr>
        <w:lastRenderedPageBreak/>
        <w:t>1. Cities were built.</w:t>
      </w:r>
    </w:p>
    <w:p w:rsidR="004350CB" w:rsidRPr="002C668B" w:rsidRDefault="004350CB" w:rsidP="004350CB">
      <w:pPr>
        <w:ind w:left="360"/>
        <w:rPr>
          <w:color w:val="FFFFFF" w:themeColor="background1"/>
          <w:u w:val="single"/>
        </w:rPr>
      </w:pPr>
      <w:r w:rsidRPr="002C668B">
        <w:rPr>
          <w:color w:val="FFFFFF" w:themeColor="background1"/>
          <w:u w:val="single"/>
        </w:rPr>
        <w:t>2. Agriculture flourished</w:t>
      </w:r>
    </w:p>
    <w:p w:rsidR="004350CB" w:rsidRPr="002C668B" w:rsidRDefault="004350CB" w:rsidP="004350CB">
      <w:pPr>
        <w:ind w:left="360"/>
        <w:rPr>
          <w:color w:val="FFFFFF" w:themeColor="background1"/>
          <w:u w:val="single"/>
        </w:rPr>
      </w:pPr>
      <w:r w:rsidRPr="002C668B">
        <w:rPr>
          <w:color w:val="FFFFFF" w:themeColor="background1"/>
          <w:u w:val="single"/>
        </w:rPr>
        <w:lastRenderedPageBreak/>
        <w:t>3. Instruments Invented</w:t>
      </w:r>
    </w:p>
    <w:p w:rsidR="004350CB" w:rsidRPr="002C668B" w:rsidRDefault="004350CB" w:rsidP="004350CB">
      <w:pPr>
        <w:ind w:left="360"/>
        <w:rPr>
          <w:color w:val="FFFFFF" w:themeColor="background1"/>
          <w:u w:val="single"/>
        </w:rPr>
        <w:sectPr w:rsidR="004350CB" w:rsidRPr="002C668B" w:rsidSect="008820E7">
          <w:endnotePr>
            <w:numFmt w:val="decimal"/>
          </w:endnotePr>
          <w:type w:val="continuous"/>
          <w:pgSz w:w="12240" w:h="15840" w:code="1"/>
          <w:pgMar w:top="1440" w:right="1800" w:bottom="1440" w:left="1800" w:header="720" w:footer="720" w:gutter="0"/>
          <w:cols w:num="2" w:space="720"/>
          <w:docGrid w:linePitch="360"/>
        </w:sectPr>
      </w:pPr>
      <w:r w:rsidRPr="002C668B">
        <w:rPr>
          <w:color w:val="FFFFFF" w:themeColor="background1"/>
          <w:u w:val="single"/>
        </w:rPr>
        <w:t>4. Discoveries Made</w:t>
      </w:r>
    </w:p>
    <w:p w:rsidR="004350CB" w:rsidRPr="002C668B" w:rsidRDefault="004350CB" w:rsidP="004350CB">
      <w:pPr>
        <w:rPr>
          <w:color w:val="000000"/>
        </w:rPr>
      </w:pPr>
    </w:p>
    <w:p w:rsidR="004350CB" w:rsidRPr="002C668B" w:rsidRDefault="004350CB" w:rsidP="004350CB">
      <w:r w:rsidRPr="002C668B">
        <w:rPr>
          <w:color w:val="000000"/>
        </w:rPr>
        <w:t>4. Who were the two classes of people under the Age of Separation?</w:t>
      </w:r>
    </w:p>
    <w:p w:rsidR="004350CB" w:rsidRPr="002C668B" w:rsidRDefault="004350CB" w:rsidP="004350CB">
      <w:pPr>
        <w:ind w:left="360"/>
        <w:rPr>
          <w:color w:val="FFFFFF" w:themeColor="background1"/>
          <w:u w:val="single"/>
        </w:rPr>
      </w:pPr>
      <w:proofErr w:type="spellStart"/>
      <w:r w:rsidRPr="002C668B">
        <w:rPr>
          <w:color w:val="FFFFFF" w:themeColor="background1"/>
          <w:u w:val="single"/>
        </w:rPr>
        <w:t>Cainites</w:t>
      </w:r>
      <w:proofErr w:type="spellEnd"/>
      <w:r w:rsidRPr="002C668B">
        <w:rPr>
          <w:color w:val="FFFFFF" w:themeColor="background1"/>
          <w:u w:val="single"/>
        </w:rPr>
        <w:t xml:space="preserve">—the </w:t>
      </w:r>
      <w:proofErr w:type="spellStart"/>
      <w:r w:rsidRPr="002C668B">
        <w:rPr>
          <w:color w:val="FFFFFF" w:themeColor="background1"/>
          <w:u w:val="single"/>
        </w:rPr>
        <w:t>worldy</w:t>
      </w:r>
      <w:proofErr w:type="spellEnd"/>
      <w:r w:rsidRPr="002C668B">
        <w:rPr>
          <w:color w:val="FFFFFF" w:themeColor="background1"/>
        </w:rPr>
        <w:t xml:space="preserve"> &amp; </w:t>
      </w:r>
      <w:proofErr w:type="spellStart"/>
      <w:r w:rsidRPr="002C668B">
        <w:rPr>
          <w:color w:val="FFFFFF" w:themeColor="background1"/>
          <w:u w:val="single"/>
        </w:rPr>
        <w:t>Sethites</w:t>
      </w:r>
      <w:proofErr w:type="spellEnd"/>
      <w:r w:rsidRPr="002C668B">
        <w:rPr>
          <w:color w:val="FFFFFF" w:themeColor="background1"/>
          <w:u w:val="single"/>
        </w:rPr>
        <w:t>—the Godly</w:t>
      </w:r>
    </w:p>
    <w:p w:rsidR="004350CB" w:rsidRPr="002C668B" w:rsidRDefault="004350CB" w:rsidP="004350CB"/>
    <w:p w:rsidR="004350CB" w:rsidRPr="002C668B" w:rsidRDefault="004350CB" w:rsidP="004350CB">
      <w:r w:rsidRPr="002C668B">
        <w:rPr>
          <w:color w:val="000000"/>
        </w:rPr>
        <w:t>5. What was the warning of judgment an act of?</w:t>
      </w:r>
    </w:p>
    <w:p w:rsidR="004350CB" w:rsidRPr="002C668B" w:rsidRDefault="004350CB" w:rsidP="004350CB">
      <w:pPr>
        <w:ind w:left="360"/>
        <w:rPr>
          <w:color w:val="FFFFFF" w:themeColor="background1"/>
          <w:u w:val="single"/>
        </w:rPr>
      </w:pPr>
      <w:r w:rsidRPr="002C668B">
        <w:rPr>
          <w:color w:val="FFFFFF" w:themeColor="background1"/>
          <w:u w:val="single"/>
        </w:rPr>
        <w:t>The warning was an act of grace.</w:t>
      </w:r>
    </w:p>
    <w:p w:rsidR="004350CB" w:rsidRPr="002C668B" w:rsidRDefault="004350CB" w:rsidP="004350CB"/>
    <w:p w:rsidR="004350CB" w:rsidRPr="002C668B" w:rsidRDefault="004350CB" w:rsidP="004350CB">
      <w:r w:rsidRPr="002C668B">
        <w:rPr>
          <w:color w:val="000000"/>
        </w:rPr>
        <w:t>6. What was the Ark a type of?</w:t>
      </w:r>
    </w:p>
    <w:p w:rsidR="004350CB" w:rsidRPr="002C668B" w:rsidRDefault="004350CB" w:rsidP="004350CB">
      <w:pPr>
        <w:ind w:left="360"/>
        <w:rPr>
          <w:color w:val="FFFFFF" w:themeColor="background1"/>
          <w:u w:val="single"/>
        </w:rPr>
      </w:pPr>
      <w:proofErr w:type="gramStart"/>
      <w:r w:rsidRPr="002C668B">
        <w:rPr>
          <w:color w:val="FFFFFF" w:themeColor="background1"/>
          <w:u w:val="single"/>
        </w:rPr>
        <w:t>Salvation and place of refuge, such as the cross.</w:t>
      </w:r>
      <w:proofErr w:type="gramEnd"/>
    </w:p>
    <w:p w:rsidR="004350CB" w:rsidRPr="002C668B" w:rsidRDefault="004350CB" w:rsidP="004350CB"/>
    <w:p w:rsidR="004350CB" w:rsidRPr="002C668B" w:rsidRDefault="004350CB" w:rsidP="004350CB">
      <w:r w:rsidRPr="002C668B">
        <w:rPr>
          <w:color w:val="000000"/>
        </w:rPr>
        <w:t>7. What is Enoch a type of?</w:t>
      </w:r>
    </w:p>
    <w:p w:rsidR="004350CB" w:rsidRPr="002C668B" w:rsidRDefault="004350CB" w:rsidP="004350CB">
      <w:pPr>
        <w:ind w:left="360"/>
        <w:rPr>
          <w:color w:val="FFFFFF" w:themeColor="background1"/>
          <w:u w:val="single"/>
        </w:rPr>
      </w:pPr>
      <w:r w:rsidRPr="002C668B">
        <w:rPr>
          <w:color w:val="FFFFFF" w:themeColor="background1"/>
          <w:u w:val="single"/>
        </w:rPr>
        <w:t>The translated saints, Bride, Overcomers</w:t>
      </w:r>
    </w:p>
    <w:p w:rsidR="004350CB" w:rsidRPr="002C668B" w:rsidRDefault="004350CB" w:rsidP="004350CB"/>
    <w:p w:rsidR="004350CB" w:rsidRPr="002C668B" w:rsidRDefault="004350CB" w:rsidP="004350CB">
      <w:r w:rsidRPr="002C668B">
        <w:rPr>
          <w:color w:val="000000"/>
        </w:rPr>
        <w:t>8. What is Methuselah a type of?</w:t>
      </w:r>
    </w:p>
    <w:p w:rsidR="004350CB" w:rsidRPr="002C668B" w:rsidRDefault="004350CB" w:rsidP="004350CB">
      <w:pPr>
        <w:ind w:left="360"/>
        <w:rPr>
          <w:color w:val="FFFFFF" w:themeColor="background1"/>
          <w:u w:val="single"/>
        </w:rPr>
      </w:pPr>
      <w:proofErr w:type="gramStart"/>
      <w:r w:rsidRPr="002C668B">
        <w:rPr>
          <w:color w:val="FFFFFF" w:themeColor="background1"/>
          <w:u w:val="single"/>
        </w:rPr>
        <w:t>A type of the Church.</w:t>
      </w:r>
      <w:proofErr w:type="gramEnd"/>
    </w:p>
    <w:p w:rsidR="004350CB" w:rsidRPr="002C668B" w:rsidRDefault="004350CB" w:rsidP="004350CB"/>
    <w:p w:rsidR="004350CB" w:rsidRPr="002C668B" w:rsidRDefault="004350CB" w:rsidP="004350CB">
      <w:r w:rsidRPr="002C668B">
        <w:rPr>
          <w:color w:val="000000"/>
        </w:rPr>
        <w:t>9. What is Noah a type of?</w:t>
      </w:r>
    </w:p>
    <w:p w:rsidR="004350CB" w:rsidRPr="002C668B" w:rsidRDefault="004350CB" w:rsidP="004350CB">
      <w:pPr>
        <w:ind w:left="360"/>
        <w:rPr>
          <w:color w:val="FFFFFF" w:themeColor="background1"/>
          <w:u w:val="single"/>
        </w:rPr>
      </w:pPr>
      <w:proofErr w:type="gramStart"/>
      <w:r w:rsidRPr="002C668B">
        <w:rPr>
          <w:color w:val="FFFFFF" w:themeColor="background1"/>
          <w:u w:val="single"/>
        </w:rPr>
        <w:t>The saints that go through tribulation.</w:t>
      </w:r>
      <w:proofErr w:type="gramEnd"/>
    </w:p>
    <w:p w:rsidR="004350CB" w:rsidRPr="002C668B" w:rsidRDefault="004350CB" w:rsidP="004350CB"/>
    <w:p w:rsidR="004350CB" w:rsidRPr="002C668B" w:rsidRDefault="004350CB" w:rsidP="004350CB">
      <w:r w:rsidRPr="002C668B">
        <w:rPr>
          <w:color w:val="000000"/>
        </w:rPr>
        <w:t>10. What does Methuselah mean?</w:t>
      </w:r>
    </w:p>
    <w:p w:rsidR="004350CB" w:rsidRPr="002C668B" w:rsidRDefault="004350CB" w:rsidP="004350CB">
      <w:pPr>
        <w:ind w:left="360"/>
        <w:rPr>
          <w:color w:val="FFFFFF" w:themeColor="background1"/>
          <w:u w:val="single"/>
        </w:rPr>
      </w:pPr>
      <w:r w:rsidRPr="002C668B">
        <w:rPr>
          <w:color w:val="FFFFFF" w:themeColor="background1"/>
          <w:u w:val="single"/>
        </w:rPr>
        <w:t>When he is gone it will come</w:t>
      </w:r>
    </w:p>
    <w:p w:rsidR="004350CB" w:rsidRPr="002C668B" w:rsidRDefault="004350CB" w:rsidP="004350CB">
      <w:pPr>
        <w:rPr>
          <w:color w:val="000000"/>
          <w:sz w:val="48"/>
          <w:szCs w:val="48"/>
        </w:rPr>
      </w:pPr>
      <w:r w:rsidRPr="002C668B">
        <w:rPr>
          <w:color w:val="000000"/>
          <w:sz w:val="48"/>
          <w:szCs w:val="48"/>
        </w:rPr>
        <w:br w:type="page"/>
      </w:r>
    </w:p>
    <w:p w:rsidR="004350CB" w:rsidRPr="002C668B" w:rsidRDefault="004350CB" w:rsidP="004350CB">
      <w:pPr>
        <w:pStyle w:val="Heading2"/>
        <w:numPr>
          <w:ilvl w:val="0"/>
          <w:numId w:val="0"/>
        </w:numPr>
        <w:jc w:val="center"/>
      </w:pPr>
      <w:r w:rsidRPr="002C668B">
        <w:lastRenderedPageBreak/>
        <w:t>Quiz 3</w:t>
      </w:r>
      <w:bookmarkEnd w:id="75"/>
      <w:bookmarkEnd w:id="76"/>
    </w:p>
    <w:p w:rsidR="004350CB" w:rsidRPr="002C668B" w:rsidRDefault="004350CB" w:rsidP="004350CB"/>
    <w:p w:rsidR="004350CB" w:rsidRPr="002C668B" w:rsidRDefault="004350CB" w:rsidP="004350CB"/>
    <w:p w:rsidR="004350CB" w:rsidRPr="002C668B" w:rsidRDefault="004350CB" w:rsidP="004350CB">
      <w:r w:rsidRPr="002C668B">
        <w:rPr>
          <w:color w:val="000000"/>
        </w:rPr>
        <w:t>1. What is the natural desire in the hearts of men?</w:t>
      </w:r>
    </w:p>
    <w:p w:rsidR="004350CB" w:rsidRPr="002C668B" w:rsidRDefault="004350CB" w:rsidP="004350CB">
      <w:pPr>
        <w:ind w:left="270"/>
        <w:rPr>
          <w:color w:val="FFFFFF" w:themeColor="background1"/>
          <w:u w:val="single"/>
        </w:rPr>
      </w:pPr>
      <w:r w:rsidRPr="002C668B">
        <w:rPr>
          <w:color w:val="FFFFFF" w:themeColor="background1"/>
          <w:u w:val="single"/>
        </w:rPr>
        <w:t>It is to know the future.</w:t>
      </w:r>
    </w:p>
    <w:p w:rsidR="004350CB" w:rsidRPr="002C668B" w:rsidRDefault="004350CB" w:rsidP="004350CB">
      <w:pPr>
        <w:ind w:left="270"/>
        <w:rPr>
          <w:u w:val="single"/>
        </w:rPr>
      </w:pPr>
    </w:p>
    <w:p w:rsidR="004350CB" w:rsidRPr="002C668B" w:rsidRDefault="004350CB" w:rsidP="004350CB">
      <w:r w:rsidRPr="002C668B">
        <w:rPr>
          <w:color w:val="000000"/>
        </w:rPr>
        <w:t>2. What is astrology?</w:t>
      </w:r>
    </w:p>
    <w:p w:rsidR="004350CB" w:rsidRPr="002C668B" w:rsidRDefault="004350CB" w:rsidP="004350CB">
      <w:pPr>
        <w:ind w:left="270"/>
        <w:rPr>
          <w:color w:val="FFFFFF" w:themeColor="background1"/>
          <w:u w:val="single"/>
        </w:rPr>
      </w:pPr>
      <w:r w:rsidRPr="002C668B">
        <w:rPr>
          <w:color w:val="FFFFFF" w:themeColor="background1"/>
          <w:u w:val="single"/>
        </w:rPr>
        <w:t>Astrology is an attempt to interpret the motion of heavenly bodies as signs of the future.</w:t>
      </w:r>
    </w:p>
    <w:p w:rsidR="004350CB" w:rsidRPr="002C668B" w:rsidRDefault="004350CB" w:rsidP="004350CB"/>
    <w:p w:rsidR="004350CB" w:rsidRPr="002C668B" w:rsidRDefault="004350CB" w:rsidP="004350CB">
      <w:r w:rsidRPr="002C668B">
        <w:rPr>
          <w:color w:val="000000"/>
        </w:rPr>
        <w:t>3. What is astronomy?</w:t>
      </w:r>
    </w:p>
    <w:p w:rsidR="004350CB" w:rsidRPr="002C668B" w:rsidRDefault="004350CB" w:rsidP="004350CB">
      <w:pPr>
        <w:ind w:left="270"/>
        <w:rPr>
          <w:color w:val="FFFFFF" w:themeColor="background1"/>
          <w:u w:val="single"/>
        </w:rPr>
      </w:pPr>
      <w:r w:rsidRPr="002C668B">
        <w:rPr>
          <w:color w:val="FFFFFF" w:themeColor="background1"/>
          <w:u w:val="single"/>
        </w:rPr>
        <w:t>Astronomy is based on scientific fact and the observation of stars and other heavenly bodies.</w:t>
      </w:r>
    </w:p>
    <w:p w:rsidR="004350CB" w:rsidRPr="002C668B" w:rsidRDefault="004350CB" w:rsidP="004350CB"/>
    <w:p w:rsidR="004350CB" w:rsidRPr="002C668B" w:rsidRDefault="004350CB" w:rsidP="004350CB">
      <w:r w:rsidRPr="002C668B">
        <w:rPr>
          <w:color w:val="000000"/>
        </w:rPr>
        <w:t>4. Is man simply a creature of time?</w:t>
      </w:r>
    </w:p>
    <w:p w:rsidR="004350CB" w:rsidRPr="002C668B" w:rsidRDefault="004350CB" w:rsidP="004350CB">
      <w:pPr>
        <w:ind w:left="270"/>
        <w:rPr>
          <w:color w:val="FFFFFF" w:themeColor="background1"/>
          <w:u w:val="single"/>
        </w:rPr>
      </w:pPr>
      <w:r w:rsidRPr="002C668B">
        <w:rPr>
          <w:color w:val="FFFFFF" w:themeColor="background1"/>
          <w:u w:val="single"/>
        </w:rPr>
        <w:t>No, he is an endless being and more than just a creature of time.</w:t>
      </w:r>
    </w:p>
    <w:p w:rsidR="004350CB" w:rsidRPr="002C668B" w:rsidRDefault="004350CB" w:rsidP="004350CB"/>
    <w:p w:rsidR="004350CB" w:rsidRPr="002C668B" w:rsidRDefault="004350CB" w:rsidP="004350CB">
      <w:r w:rsidRPr="002C668B">
        <w:rPr>
          <w:color w:val="000000"/>
        </w:rPr>
        <w:t>5. What is man?</w:t>
      </w:r>
    </w:p>
    <w:p w:rsidR="004350CB" w:rsidRPr="002C668B" w:rsidRDefault="004350CB" w:rsidP="004350CB">
      <w:pPr>
        <w:ind w:left="270"/>
        <w:rPr>
          <w:color w:val="FFFFFF" w:themeColor="background1"/>
          <w:u w:val="single"/>
        </w:rPr>
      </w:pPr>
      <w:r w:rsidRPr="002C668B">
        <w:rPr>
          <w:color w:val="FFFFFF" w:themeColor="background1"/>
          <w:u w:val="single"/>
        </w:rPr>
        <w:t>He is an endless being that has an endless soul.</w:t>
      </w:r>
    </w:p>
    <w:p w:rsidR="004350CB" w:rsidRPr="002C668B" w:rsidRDefault="004350CB" w:rsidP="004350CB"/>
    <w:p w:rsidR="004350CB" w:rsidRPr="002C668B" w:rsidRDefault="004350CB" w:rsidP="004350CB">
      <w:r w:rsidRPr="002C668B">
        <w:rPr>
          <w:color w:val="000000"/>
        </w:rPr>
        <w:t>6. What is the origin of man’s soul?</w:t>
      </w:r>
    </w:p>
    <w:p w:rsidR="004350CB" w:rsidRPr="002C668B" w:rsidRDefault="004350CB" w:rsidP="004350CB">
      <w:pPr>
        <w:ind w:left="270"/>
        <w:rPr>
          <w:color w:val="FFFFFF" w:themeColor="background1"/>
          <w:u w:val="single"/>
        </w:rPr>
      </w:pPr>
      <w:proofErr w:type="gramStart"/>
      <w:r w:rsidRPr="002C668B">
        <w:rPr>
          <w:color w:val="FFFFFF" w:themeColor="background1"/>
          <w:u w:val="single"/>
        </w:rPr>
        <w:t>The breath of Almighty God.</w:t>
      </w:r>
      <w:proofErr w:type="gramEnd"/>
    </w:p>
    <w:p w:rsidR="004350CB" w:rsidRPr="002C668B" w:rsidRDefault="004350CB" w:rsidP="004350CB"/>
    <w:p w:rsidR="004350CB" w:rsidRPr="002C668B" w:rsidRDefault="004350CB" w:rsidP="004350CB">
      <w:r w:rsidRPr="002C668B">
        <w:rPr>
          <w:color w:val="000000"/>
        </w:rPr>
        <w:t>7. What is the future known as?</w:t>
      </w:r>
    </w:p>
    <w:p w:rsidR="004350CB" w:rsidRPr="002C668B" w:rsidRDefault="004350CB" w:rsidP="004350CB">
      <w:pPr>
        <w:ind w:left="270"/>
        <w:rPr>
          <w:color w:val="FFFFFF" w:themeColor="background1"/>
          <w:u w:val="single"/>
        </w:rPr>
      </w:pPr>
      <w:r w:rsidRPr="002C668B">
        <w:rPr>
          <w:color w:val="FFFFFF" w:themeColor="background1"/>
          <w:u w:val="single"/>
        </w:rPr>
        <w:t>It is God’s secret.</w:t>
      </w:r>
    </w:p>
    <w:p w:rsidR="004350CB" w:rsidRPr="002C668B" w:rsidRDefault="004350CB" w:rsidP="004350CB">
      <w:pPr>
        <w:ind w:left="270"/>
        <w:rPr>
          <w:u w:val="single"/>
        </w:rPr>
      </w:pPr>
    </w:p>
    <w:p w:rsidR="004350CB" w:rsidRPr="002C668B" w:rsidRDefault="004350CB" w:rsidP="004350CB">
      <w:r w:rsidRPr="002C668B">
        <w:rPr>
          <w:color w:val="000000"/>
        </w:rPr>
        <w:t>8. Can man know the future?</w:t>
      </w:r>
    </w:p>
    <w:p w:rsidR="004350CB" w:rsidRPr="002C668B" w:rsidRDefault="004350CB" w:rsidP="004350CB">
      <w:pPr>
        <w:ind w:left="270"/>
        <w:rPr>
          <w:color w:val="FFFFFF" w:themeColor="background1"/>
          <w:u w:val="single"/>
        </w:rPr>
      </w:pPr>
      <w:proofErr w:type="gramStart"/>
      <w:r w:rsidRPr="002C668B">
        <w:rPr>
          <w:color w:val="FFFFFF" w:themeColor="background1"/>
          <w:u w:val="single"/>
        </w:rPr>
        <w:t>Through the Bible and the Holy Ghost but never apart from them.</w:t>
      </w:r>
      <w:proofErr w:type="gramEnd"/>
    </w:p>
    <w:p w:rsidR="004350CB" w:rsidRPr="002C668B" w:rsidRDefault="004350CB" w:rsidP="004350CB"/>
    <w:p w:rsidR="004350CB" w:rsidRPr="002C668B" w:rsidRDefault="004350CB" w:rsidP="004350CB">
      <w:r w:rsidRPr="002C668B">
        <w:rPr>
          <w:color w:val="000000"/>
        </w:rPr>
        <w:t>9. Is prophecy confined to certain books in the Bible?</w:t>
      </w:r>
    </w:p>
    <w:p w:rsidR="004350CB" w:rsidRPr="002C668B" w:rsidRDefault="004350CB" w:rsidP="004350CB">
      <w:pPr>
        <w:ind w:left="270"/>
        <w:rPr>
          <w:color w:val="FFFFFF" w:themeColor="background1"/>
          <w:u w:val="single"/>
        </w:rPr>
      </w:pPr>
      <w:r w:rsidRPr="002C668B">
        <w:rPr>
          <w:color w:val="FFFFFF" w:themeColor="background1"/>
          <w:u w:val="single"/>
        </w:rPr>
        <w:t>No, it is not confined to just certain books of the Bible.</w:t>
      </w:r>
    </w:p>
    <w:p w:rsidR="004350CB" w:rsidRPr="002C668B" w:rsidRDefault="004350CB" w:rsidP="004350CB"/>
    <w:p w:rsidR="004350CB" w:rsidRPr="002C668B" w:rsidRDefault="004350CB" w:rsidP="004350CB">
      <w:r w:rsidRPr="002C668B">
        <w:rPr>
          <w:color w:val="000000"/>
        </w:rPr>
        <w:t>10. What is the first recorded prophecy in the Bible?</w:t>
      </w:r>
    </w:p>
    <w:p w:rsidR="004350CB" w:rsidRPr="002C668B" w:rsidRDefault="004350CB" w:rsidP="004350CB"/>
    <w:p w:rsidR="004350CB" w:rsidRPr="002C668B" w:rsidRDefault="004350CB" w:rsidP="004350CB">
      <w:pPr>
        <w:rPr>
          <w:color w:val="FFFFFF" w:themeColor="background1"/>
          <w:u w:val="single"/>
        </w:rPr>
      </w:pPr>
      <w:r w:rsidRPr="002C668B">
        <w:rPr>
          <w:color w:val="FFFFFF" w:themeColor="background1"/>
          <w:u w:val="single"/>
        </w:rPr>
        <w:t>Genesis 3:15—And I will put enmity between thee and the woman, and between thy seed and her seed; it shall bruise thy head, and thou shalt bruise his heel.</w:t>
      </w:r>
    </w:p>
    <w:p w:rsidR="004350CB" w:rsidRPr="002C668B" w:rsidRDefault="004350CB" w:rsidP="004350CB">
      <w:pPr>
        <w:rPr>
          <w:b/>
          <w:bCs/>
          <w:sz w:val="48"/>
          <w:szCs w:val="48"/>
        </w:rPr>
      </w:pPr>
    </w:p>
    <w:p w:rsidR="004350CB" w:rsidRPr="002C668B" w:rsidRDefault="004350CB" w:rsidP="004350CB">
      <w:pPr>
        <w:rPr>
          <w:b/>
          <w:bCs/>
          <w:sz w:val="48"/>
          <w:szCs w:val="48"/>
        </w:rPr>
      </w:pPr>
      <w:r w:rsidRPr="002C668B">
        <w:br w:type="page"/>
      </w:r>
    </w:p>
    <w:p w:rsidR="004350CB" w:rsidRPr="002C668B" w:rsidRDefault="004350CB" w:rsidP="004350CB">
      <w:pPr>
        <w:pStyle w:val="Heading2"/>
        <w:numPr>
          <w:ilvl w:val="0"/>
          <w:numId w:val="0"/>
        </w:numPr>
        <w:ind w:left="90"/>
        <w:jc w:val="center"/>
      </w:pPr>
      <w:r w:rsidRPr="002C668B">
        <w:lastRenderedPageBreak/>
        <w:t>Quiz 4</w:t>
      </w:r>
      <w:bookmarkEnd w:id="77"/>
      <w:bookmarkEnd w:id="78"/>
    </w:p>
    <w:p w:rsidR="004350CB" w:rsidRPr="002C668B" w:rsidRDefault="004350CB" w:rsidP="004350CB"/>
    <w:p w:rsidR="004350CB" w:rsidRPr="002C668B" w:rsidRDefault="004350CB" w:rsidP="004350CB">
      <w:r w:rsidRPr="002C668B">
        <w:rPr>
          <w:color w:val="000000"/>
        </w:rPr>
        <w:t>1. Through whom does the Jewish nation descend in relationship to Noah’s sons?</w:t>
      </w:r>
    </w:p>
    <w:p w:rsidR="004350CB" w:rsidRPr="002C668B" w:rsidRDefault="004350CB" w:rsidP="004350CB">
      <w:pPr>
        <w:ind w:left="360"/>
        <w:rPr>
          <w:color w:val="FFFFFF" w:themeColor="background1"/>
          <w:u w:val="single"/>
        </w:rPr>
      </w:pPr>
      <w:r w:rsidRPr="002C668B">
        <w:rPr>
          <w:color w:val="FFFFFF" w:themeColor="background1"/>
          <w:u w:val="single"/>
        </w:rPr>
        <w:t>Shem is the ancestor of the Jewish nation.</w:t>
      </w:r>
    </w:p>
    <w:p w:rsidR="004350CB" w:rsidRPr="002C668B" w:rsidRDefault="004350CB" w:rsidP="004350CB">
      <w:pPr>
        <w:ind w:left="360"/>
        <w:rPr>
          <w:u w:val="single"/>
        </w:rPr>
      </w:pPr>
    </w:p>
    <w:p w:rsidR="004350CB" w:rsidRPr="002C668B" w:rsidRDefault="004350CB" w:rsidP="004350CB">
      <w:r w:rsidRPr="002C668B">
        <w:rPr>
          <w:color w:val="000000"/>
        </w:rPr>
        <w:t>2. Give a word that describes how revelation comes.</w:t>
      </w:r>
      <w:r w:rsidRPr="002C668B">
        <w:tab/>
      </w:r>
      <w:r w:rsidRPr="002C668B">
        <w:rPr>
          <w:color w:val="FFFFFF" w:themeColor="background1"/>
        </w:rPr>
        <w:tab/>
      </w:r>
      <w:proofErr w:type="gramStart"/>
      <w:r w:rsidRPr="002C668B">
        <w:rPr>
          <w:color w:val="FFFFFF" w:themeColor="background1"/>
          <w:u w:val="single"/>
        </w:rPr>
        <w:t>Progressively.</w:t>
      </w:r>
      <w:proofErr w:type="gramEnd"/>
    </w:p>
    <w:p w:rsidR="004350CB" w:rsidRPr="002C668B" w:rsidRDefault="004350CB" w:rsidP="004350CB"/>
    <w:p w:rsidR="004350CB" w:rsidRPr="002C668B" w:rsidRDefault="004350CB" w:rsidP="004350CB">
      <w:pPr>
        <w:rPr>
          <w:color w:val="000000"/>
        </w:rPr>
      </w:pPr>
    </w:p>
    <w:p w:rsidR="004350CB" w:rsidRPr="002C668B" w:rsidRDefault="004350CB" w:rsidP="004350CB">
      <w:r w:rsidRPr="002C668B">
        <w:rPr>
          <w:color w:val="000000"/>
        </w:rPr>
        <w:t>3. Explain how Jonah was a type of Israel.</w:t>
      </w:r>
    </w:p>
    <w:p w:rsidR="004350CB" w:rsidRPr="002C668B" w:rsidRDefault="004350CB" w:rsidP="004350CB">
      <w:pPr>
        <w:ind w:left="360"/>
        <w:rPr>
          <w:color w:val="FFFFFF" w:themeColor="background1"/>
          <w:u w:val="single"/>
        </w:rPr>
      </w:pPr>
      <w:r w:rsidRPr="002C668B">
        <w:rPr>
          <w:color w:val="FFFFFF" w:themeColor="background1"/>
          <w:u w:val="single"/>
        </w:rPr>
        <w:t>Jonah was in the belly of a great fish but not digested, as Israel is in all the nations of the world, but not absorbed by them.</w:t>
      </w:r>
    </w:p>
    <w:p w:rsidR="004350CB" w:rsidRPr="002C668B" w:rsidRDefault="004350CB" w:rsidP="004350CB"/>
    <w:p w:rsidR="004350CB" w:rsidRPr="002C668B" w:rsidRDefault="004350CB" w:rsidP="004350CB">
      <w:r w:rsidRPr="002C668B">
        <w:rPr>
          <w:color w:val="000000"/>
        </w:rPr>
        <w:t>4. Explain how the burning bush was a type of Israel.</w:t>
      </w:r>
    </w:p>
    <w:p w:rsidR="004350CB" w:rsidRPr="002C668B" w:rsidRDefault="004350CB" w:rsidP="004350CB">
      <w:pPr>
        <w:ind w:left="360"/>
        <w:rPr>
          <w:color w:val="FFFFFF" w:themeColor="background1"/>
          <w:u w:val="single"/>
        </w:rPr>
      </w:pPr>
      <w:r w:rsidRPr="002C668B">
        <w:rPr>
          <w:color w:val="FFFFFF" w:themeColor="background1"/>
          <w:u w:val="single"/>
        </w:rPr>
        <w:t>Like the bush, Israel has been amid the flames of persecution, yet is not annihilated.</w:t>
      </w:r>
    </w:p>
    <w:p w:rsidR="004350CB" w:rsidRPr="002C668B" w:rsidRDefault="004350CB" w:rsidP="004350CB"/>
    <w:p w:rsidR="004350CB" w:rsidRPr="002C668B" w:rsidRDefault="004350CB" w:rsidP="004350CB">
      <w:r w:rsidRPr="002C668B">
        <w:rPr>
          <w:color w:val="000000"/>
        </w:rPr>
        <w:t>5. What is the greatest witness that the Bible is the supernatural revelation of God?</w:t>
      </w:r>
    </w:p>
    <w:p w:rsidR="004350CB" w:rsidRPr="002C668B" w:rsidRDefault="004350CB" w:rsidP="004350CB">
      <w:pPr>
        <w:ind w:left="360"/>
        <w:rPr>
          <w:color w:val="FFFFFF" w:themeColor="background1"/>
          <w:u w:val="single"/>
        </w:rPr>
      </w:pPr>
      <w:r w:rsidRPr="002C668B">
        <w:rPr>
          <w:color w:val="FFFFFF" w:themeColor="background1"/>
          <w:u w:val="single"/>
        </w:rPr>
        <w:t>The Jews are the greatest witness.</w:t>
      </w:r>
    </w:p>
    <w:p w:rsidR="004350CB" w:rsidRPr="002C668B" w:rsidRDefault="004350CB" w:rsidP="004350CB"/>
    <w:p w:rsidR="004350CB" w:rsidRPr="002C668B" w:rsidRDefault="004350CB" w:rsidP="004350CB">
      <w:r w:rsidRPr="002C668B">
        <w:rPr>
          <w:color w:val="000000"/>
        </w:rPr>
        <w:t>6. Why will God allow the Great Tribulation?</w:t>
      </w:r>
    </w:p>
    <w:p w:rsidR="004350CB" w:rsidRPr="002C668B" w:rsidRDefault="004350CB" w:rsidP="004350CB">
      <w:pPr>
        <w:ind w:left="360"/>
        <w:rPr>
          <w:color w:val="FFFFFF" w:themeColor="background1"/>
          <w:u w:val="single"/>
        </w:rPr>
      </w:pPr>
      <w:r w:rsidRPr="002C668B">
        <w:rPr>
          <w:color w:val="FFFFFF" w:themeColor="background1"/>
          <w:u w:val="single"/>
        </w:rPr>
        <w:t>God will allow the Great Tribulation on account of Israel’s apostasy.</w:t>
      </w:r>
    </w:p>
    <w:p w:rsidR="004350CB" w:rsidRPr="002C668B" w:rsidRDefault="004350CB" w:rsidP="004350CB"/>
    <w:p w:rsidR="004350CB" w:rsidRPr="002C668B" w:rsidRDefault="004350CB" w:rsidP="004350CB">
      <w:r w:rsidRPr="002C668B">
        <w:rPr>
          <w:color w:val="000000"/>
        </w:rPr>
        <w:t>7. Explain what Zionism is.</w:t>
      </w:r>
    </w:p>
    <w:p w:rsidR="004350CB" w:rsidRPr="002C668B" w:rsidRDefault="004350CB" w:rsidP="004350CB">
      <w:pPr>
        <w:ind w:left="360"/>
        <w:rPr>
          <w:color w:val="FFFFFF" w:themeColor="background1"/>
          <w:u w:val="single"/>
        </w:rPr>
      </w:pPr>
      <w:r w:rsidRPr="002C668B">
        <w:rPr>
          <w:color w:val="FFFFFF" w:themeColor="background1"/>
          <w:u w:val="single"/>
        </w:rPr>
        <w:t>It is a nationally attempted restoration of Israel. It is a restoration in unbelief.</w:t>
      </w:r>
    </w:p>
    <w:p w:rsidR="004350CB" w:rsidRPr="002C668B" w:rsidRDefault="004350CB" w:rsidP="004350CB"/>
    <w:p w:rsidR="004350CB" w:rsidRPr="002C668B" w:rsidRDefault="004350CB" w:rsidP="004350CB">
      <w:pPr>
        <w:ind w:left="360" w:hanging="360"/>
      </w:pPr>
      <w:r w:rsidRPr="002C668B">
        <w:rPr>
          <w:color w:val="000000"/>
        </w:rPr>
        <w:t>8. Into how many classes of people has the seed of Abraham been divided?</w:t>
      </w:r>
    </w:p>
    <w:p w:rsidR="004350CB" w:rsidRPr="002C668B" w:rsidRDefault="004350CB" w:rsidP="004350CB">
      <w:pPr>
        <w:ind w:left="360"/>
        <w:rPr>
          <w:color w:val="FFFFFF" w:themeColor="background1"/>
          <w:u w:val="single"/>
        </w:rPr>
      </w:pPr>
      <w:r w:rsidRPr="002C668B">
        <w:rPr>
          <w:color w:val="FFFFFF" w:themeColor="background1"/>
          <w:u w:val="single"/>
        </w:rPr>
        <w:t>Into two classes: Isaac or Ishmael—Promise or Flesh.</w:t>
      </w:r>
    </w:p>
    <w:p w:rsidR="004350CB" w:rsidRPr="002C668B" w:rsidRDefault="004350CB" w:rsidP="004350CB"/>
    <w:p w:rsidR="004350CB" w:rsidRPr="002C668B" w:rsidRDefault="004350CB" w:rsidP="004350CB">
      <w:r w:rsidRPr="002C668B">
        <w:rPr>
          <w:color w:val="000000"/>
        </w:rPr>
        <w:t>9. What are the results of His coming? (Name at least 4)</w:t>
      </w:r>
    </w:p>
    <w:p w:rsidR="004350CB" w:rsidRPr="002C668B" w:rsidRDefault="004350CB" w:rsidP="004350CB">
      <w:pPr>
        <w:ind w:left="360"/>
        <w:rPr>
          <w:u w:val="single"/>
        </w:rPr>
        <w:sectPr w:rsidR="004350CB" w:rsidRPr="002C668B" w:rsidSect="007C60C4">
          <w:endnotePr>
            <w:numFmt w:val="decimal"/>
          </w:endnotePr>
          <w:type w:val="continuous"/>
          <w:pgSz w:w="12240" w:h="15840" w:code="1"/>
          <w:pgMar w:top="1440" w:right="1800" w:bottom="1440" w:left="1800" w:header="720" w:footer="720" w:gutter="0"/>
          <w:cols w:space="720"/>
          <w:docGrid w:linePitch="360"/>
        </w:sectPr>
      </w:pPr>
    </w:p>
    <w:p w:rsidR="004350CB" w:rsidRPr="002C668B" w:rsidRDefault="004350CB" w:rsidP="004350CB">
      <w:pPr>
        <w:rPr>
          <w:color w:val="FFFFFF" w:themeColor="background1"/>
          <w:u w:val="single"/>
        </w:rPr>
      </w:pPr>
      <w:r w:rsidRPr="002C668B">
        <w:rPr>
          <w:color w:val="FFFFFF" w:themeColor="background1"/>
          <w:u w:val="single"/>
        </w:rPr>
        <w:lastRenderedPageBreak/>
        <w:t>Change in the animal world.</w:t>
      </w:r>
    </w:p>
    <w:p w:rsidR="004350CB" w:rsidRPr="002C668B" w:rsidRDefault="004350CB" w:rsidP="004350CB">
      <w:pPr>
        <w:rPr>
          <w:color w:val="FFFFFF" w:themeColor="background1"/>
          <w:u w:val="single"/>
        </w:rPr>
      </w:pPr>
      <w:proofErr w:type="gramStart"/>
      <w:r w:rsidRPr="002C668B">
        <w:rPr>
          <w:color w:val="FFFFFF" w:themeColor="background1"/>
          <w:u w:val="single"/>
        </w:rPr>
        <w:t>Earth full of the knowledge of the Lord.</w:t>
      </w:r>
      <w:proofErr w:type="gramEnd"/>
    </w:p>
    <w:p w:rsidR="004350CB" w:rsidRPr="002C668B" w:rsidRDefault="004350CB" w:rsidP="004350CB">
      <w:pPr>
        <w:ind w:right="-180"/>
        <w:rPr>
          <w:color w:val="FFFFFF" w:themeColor="background1"/>
          <w:u w:val="single"/>
        </w:rPr>
      </w:pPr>
      <w:r w:rsidRPr="002C668B">
        <w:rPr>
          <w:color w:val="FFFFFF" w:themeColor="background1"/>
          <w:u w:val="single"/>
        </w:rPr>
        <w:t>The Son of David will stand for an ensign.</w:t>
      </w:r>
    </w:p>
    <w:p w:rsidR="004350CB" w:rsidRPr="002C668B" w:rsidRDefault="004350CB" w:rsidP="004350CB">
      <w:pPr>
        <w:rPr>
          <w:color w:val="FFFFFF" w:themeColor="background1"/>
          <w:u w:val="single"/>
        </w:rPr>
      </w:pPr>
      <w:r w:rsidRPr="002C668B">
        <w:rPr>
          <w:color w:val="FFFFFF" w:themeColor="background1"/>
          <w:u w:val="single"/>
        </w:rPr>
        <w:lastRenderedPageBreak/>
        <w:t>The Gentiles shall seek Him.</w:t>
      </w:r>
    </w:p>
    <w:p w:rsidR="004350CB" w:rsidRPr="002C668B" w:rsidRDefault="004350CB" w:rsidP="004350CB">
      <w:pPr>
        <w:rPr>
          <w:color w:val="FFFFFF" w:themeColor="background1"/>
          <w:u w:val="single"/>
        </w:rPr>
      </w:pPr>
      <w:r w:rsidRPr="002C668B">
        <w:rPr>
          <w:color w:val="FFFFFF" w:themeColor="background1"/>
          <w:u w:val="single"/>
        </w:rPr>
        <w:t>His rest will be glorious.</w:t>
      </w:r>
    </w:p>
    <w:p w:rsidR="004350CB" w:rsidRPr="002C668B" w:rsidRDefault="004350CB" w:rsidP="004350CB">
      <w:pPr>
        <w:rPr>
          <w:color w:val="FFFFFF" w:themeColor="background1"/>
          <w:u w:val="single"/>
        </w:rPr>
        <w:sectPr w:rsidR="004350CB" w:rsidRPr="002C668B" w:rsidSect="00062ACF">
          <w:endnotePr>
            <w:numFmt w:val="decimal"/>
          </w:endnotePr>
          <w:type w:val="continuous"/>
          <w:pgSz w:w="12240" w:h="15840" w:code="1"/>
          <w:pgMar w:top="1440" w:right="1800" w:bottom="1440" w:left="2160" w:header="720" w:footer="720" w:gutter="0"/>
          <w:cols w:num="2" w:space="180"/>
          <w:docGrid w:linePitch="360"/>
        </w:sectPr>
      </w:pPr>
      <w:r w:rsidRPr="002C668B">
        <w:rPr>
          <w:color w:val="FFFFFF" w:themeColor="background1"/>
          <w:u w:val="single"/>
        </w:rPr>
        <w:t>Israel will be re-gathered and restored</w:t>
      </w:r>
    </w:p>
    <w:p w:rsidR="004350CB" w:rsidRPr="002C668B" w:rsidRDefault="004350CB" w:rsidP="004350CB">
      <w:pPr>
        <w:rPr>
          <w:color w:val="000000"/>
        </w:rPr>
      </w:pPr>
    </w:p>
    <w:p w:rsidR="004350CB" w:rsidRPr="002C668B" w:rsidRDefault="004350CB" w:rsidP="004350CB">
      <w:r w:rsidRPr="002C668B">
        <w:rPr>
          <w:color w:val="000000"/>
        </w:rPr>
        <w:t>10. What does the valley of dry bones speak of?</w:t>
      </w:r>
      <w:r w:rsidRPr="002C668B">
        <w:t xml:space="preserve"> </w:t>
      </w:r>
      <w:proofErr w:type="gramStart"/>
      <w:r w:rsidRPr="002C668B">
        <w:rPr>
          <w:color w:val="FFFFFF" w:themeColor="background1"/>
          <w:u w:val="single"/>
        </w:rPr>
        <w:t>The whole house of Israel.</w:t>
      </w:r>
      <w:proofErr w:type="gramEnd"/>
    </w:p>
    <w:p w:rsidR="004350CB" w:rsidRPr="002C668B" w:rsidRDefault="004350CB" w:rsidP="004350CB">
      <w:pPr>
        <w:jc w:val="center"/>
      </w:pPr>
    </w:p>
    <w:p w:rsidR="004350CB" w:rsidRPr="002C668B" w:rsidRDefault="004350CB" w:rsidP="004350CB">
      <w:pPr>
        <w:rPr>
          <w:color w:val="000000"/>
          <w:sz w:val="48"/>
          <w:szCs w:val="48"/>
        </w:rPr>
      </w:pPr>
      <w:r w:rsidRPr="002C668B">
        <w:rPr>
          <w:color w:val="000000"/>
          <w:sz w:val="48"/>
          <w:szCs w:val="48"/>
        </w:rPr>
        <w:br w:type="page"/>
      </w:r>
    </w:p>
    <w:p w:rsidR="004350CB" w:rsidRDefault="004350CB" w:rsidP="004350CB">
      <w:pPr>
        <w:pStyle w:val="Heading2"/>
        <w:numPr>
          <w:ilvl w:val="0"/>
          <w:numId w:val="0"/>
        </w:numPr>
        <w:ind w:left="360" w:hanging="360"/>
        <w:jc w:val="center"/>
      </w:pPr>
      <w:r w:rsidRPr="002C668B">
        <w:lastRenderedPageBreak/>
        <w:t>QUIZ</w:t>
      </w:r>
      <w:r>
        <w:t xml:space="preserve"> 5 – Daniel Chapters 1 &amp; 2</w:t>
      </w:r>
    </w:p>
    <w:p w:rsidR="004350CB" w:rsidRDefault="004350CB" w:rsidP="004350CB"/>
    <w:p w:rsidR="004350CB" w:rsidRDefault="004350CB" w:rsidP="007A4439">
      <w:pPr>
        <w:pStyle w:val="Heading6"/>
        <w:numPr>
          <w:ilvl w:val="0"/>
          <w:numId w:val="29"/>
        </w:numPr>
        <w:ind w:left="360"/>
      </w:pPr>
      <w:r w:rsidRPr="002C668B">
        <w:t>Tell what you know about the truth of the book of Daniel.</w:t>
      </w:r>
    </w:p>
    <w:p w:rsidR="004350CB" w:rsidRPr="00FE3C17" w:rsidRDefault="004350CB" w:rsidP="004350CB">
      <w:pPr>
        <w:ind w:left="360"/>
        <w:rPr>
          <w:color w:val="FFFFFF" w:themeColor="background1"/>
          <w:u w:val="single"/>
        </w:rPr>
      </w:pPr>
      <w:r w:rsidRPr="00303414">
        <w:rPr>
          <w:color w:val="FFFFFF" w:themeColor="background1"/>
          <w:u w:val="single"/>
        </w:rPr>
        <w:t>Daniel was divinely inspired to write it and it is prominently prophetic.</w:t>
      </w:r>
    </w:p>
    <w:p w:rsidR="004350CB" w:rsidRPr="0069501D" w:rsidRDefault="004350CB" w:rsidP="004350CB">
      <w:pPr>
        <w:pStyle w:val="Heading6"/>
        <w:ind w:left="360"/>
      </w:pPr>
      <w:r w:rsidRPr="002C668B">
        <w:t>Who was a contemporary of Daniel?</w:t>
      </w:r>
      <w:r>
        <w:tab/>
      </w:r>
      <w:r w:rsidRPr="00303414">
        <w:rPr>
          <w:color w:val="FFFFFF" w:themeColor="background1"/>
          <w:u w:val="single"/>
        </w:rPr>
        <w:t>Ezekiel was a contemporary of Daniel.</w:t>
      </w:r>
    </w:p>
    <w:p w:rsidR="004350CB" w:rsidRPr="003B1207" w:rsidRDefault="004350CB" w:rsidP="004350CB">
      <w:pPr>
        <w:rPr>
          <w:u w:val="single"/>
        </w:rPr>
      </w:pPr>
    </w:p>
    <w:p w:rsidR="004350CB" w:rsidRPr="0069501D" w:rsidRDefault="004350CB" w:rsidP="004350CB">
      <w:pPr>
        <w:pStyle w:val="Heading6"/>
        <w:ind w:left="360"/>
      </w:pPr>
      <w:r w:rsidRPr="002C668B">
        <w:t>What was the time of the book of Daniel?</w:t>
      </w:r>
      <w:r>
        <w:t xml:space="preserve"> </w:t>
      </w:r>
      <w:proofErr w:type="gramStart"/>
      <w:r w:rsidRPr="00303414">
        <w:rPr>
          <w:color w:val="FFFFFF" w:themeColor="background1"/>
          <w:u w:val="single"/>
        </w:rPr>
        <w:t>The beginning of the Babylonian conquest.</w:t>
      </w:r>
      <w:proofErr w:type="gramEnd"/>
    </w:p>
    <w:p w:rsidR="004350CB" w:rsidRPr="003B1207" w:rsidRDefault="004350CB" w:rsidP="004350CB">
      <w:pPr>
        <w:ind w:left="360"/>
        <w:rPr>
          <w:u w:val="single"/>
        </w:rPr>
      </w:pPr>
    </w:p>
    <w:p w:rsidR="004350CB" w:rsidRPr="0069501D" w:rsidRDefault="004350CB" w:rsidP="004350CB">
      <w:pPr>
        <w:pStyle w:val="Heading6"/>
        <w:ind w:left="360"/>
      </w:pPr>
      <w:r>
        <w:t xml:space="preserve">How old was Daniel when he was taken captive? </w:t>
      </w:r>
      <w:r w:rsidRPr="00303414">
        <w:rPr>
          <w:color w:val="FFFFFF" w:themeColor="background1"/>
          <w:u w:val="single"/>
        </w:rPr>
        <w:t>Daniel was about 16 years old.</w:t>
      </w:r>
    </w:p>
    <w:p w:rsidR="004350CB" w:rsidRPr="00A9103B" w:rsidRDefault="004350CB" w:rsidP="004350CB">
      <w:pPr>
        <w:ind w:left="360"/>
        <w:rPr>
          <w:u w:val="single"/>
        </w:rPr>
      </w:pPr>
    </w:p>
    <w:p w:rsidR="004350CB" w:rsidRPr="0069501D" w:rsidRDefault="004350CB" w:rsidP="004350CB">
      <w:pPr>
        <w:pStyle w:val="Heading6"/>
        <w:ind w:left="360"/>
      </w:pPr>
      <w:r>
        <w:t>How long a period does the book cover?</w:t>
      </w:r>
      <w:r>
        <w:tab/>
      </w:r>
      <w:r w:rsidRPr="00303414">
        <w:rPr>
          <w:color w:val="FFFFFF" w:themeColor="background1"/>
          <w:u w:val="single"/>
        </w:rPr>
        <w:t>The book of Daniel covers a 75 years.</w:t>
      </w:r>
    </w:p>
    <w:p w:rsidR="004350CB" w:rsidRPr="00A9103B" w:rsidRDefault="004350CB" w:rsidP="004350CB">
      <w:pPr>
        <w:ind w:left="360"/>
        <w:rPr>
          <w:u w:val="single"/>
        </w:rPr>
      </w:pPr>
    </w:p>
    <w:p w:rsidR="004350CB" w:rsidRDefault="004350CB" w:rsidP="004350CB">
      <w:pPr>
        <w:pStyle w:val="Heading6"/>
        <w:ind w:left="360"/>
      </w:pPr>
      <w:r>
        <w:t>What is the aim of the book?</w:t>
      </w:r>
      <w:r w:rsidRPr="002C668B">
        <w:t xml:space="preserve"> </w:t>
      </w:r>
    </w:p>
    <w:p w:rsidR="004350CB" w:rsidRPr="00FE3C17" w:rsidRDefault="004350CB" w:rsidP="004350CB">
      <w:pPr>
        <w:ind w:left="360"/>
        <w:rPr>
          <w:color w:val="FFFFFF" w:themeColor="background1"/>
          <w:u w:val="single"/>
        </w:rPr>
      </w:pPr>
      <w:r w:rsidRPr="00303414">
        <w:rPr>
          <w:color w:val="FFFFFF" w:themeColor="background1"/>
          <w:u w:val="single"/>
        </w:rPr>
        <w:t>The aim is to 1) encourage the people of God, 2) give them prophetic truth and 3) it is a missionary account.</w:t>
      </w:r>
    </w:p>
    <w:p w:rsidR="004350CB" w:rsidRDefault="004350CB" w:rsidP="004350CB">
      <w:pPr>
        <w:pStyle w:val="Heading6"/>
        <w:ind w:left="360"/>
      </w:pPr>
      <w:r w:rsidRPr="002C668B">
        <w:t xml:space="preserve"> Tell something of the form of the book.</w:t>
      </w:r>
    </w:p>
    <w:p w:rsidR="004350CB" w:rsidRPr="00303414" w:rsidRDefault="004350CB" w:rsidP="004350CB">
      <w:pPr>
        <w:ind w:left="360"/>
        <w:rPr>
          <w:color w:val="FFFFFF" w:themeColor="background1"/>
          <w:u w:val="single"/>
        </w:rPr>
      </w:pPr>
      <w:r w:rsidRPr="00303414">
        <w:rPr>
          <w:color w:val="FFFFFF" w:themeColor="background1"/>
          <w:u w:val="single"/>
        </w:rPr>
        <w:t>Daniel is divided into two equal parts: 6 Historical Chapters &amp; 6 Prophetic Chapters.</w:t>
      </w:r>
    </w:p>
    <w:p w:rsidR="004350CB" w:rsidRPr="00A9103B" w:rsidRDefault="004350CB" w:rsidP="004350CB">
      <w:pPr>
        <w:ind w:left="360"/>
      </w:pPr>
    </w:p>
    <w:p w:rsidR="004350CB" w:rsidRDefault="004350CB" w:rsidP="004350CB">
      <w:pPr>
        <w:pStyle w:val="Heading6"/>
        <w:ind w:left="360"/>
      </w:pPr>
      <w:r>
        <w:t>What is history and what is prophecy? Explain.</w:t>
      </w:r>
    </w:p>
    <w:p w:rsidR="004350CB" w:rsidRPr="00303414" w:rsidRDefault="004350CB" w:rsidP="004350CB">
      <w:pPr>
        <w:ind w:left="360"/>
        <w:rPr>
          <w:color w:val="FFFFFF" w:themeColor="background1"/>
          <w:u w:val="single"/>
        </w:rPr>
      </w:pPr>
      <w:r w:rsidRPr="00303414">
        <w:rPr>
          <w:color w:val="FFFFFF" w:themeColor="background1"/>
          <w:u w:val="single"/>
        </w:rPr>
        <w:t>History is a record of events past; whereas, prophecy is history written in advance.</w:t>
      </w:r>
    </w:p>
    <w:p w:rsidR="004350CB" w:rsidRPr="00A9103B" w:rsidRDefault="004350CB" w:rsidP="004350CB">
      <w:pPr>
        <w:ind w:left="360"/>
        <w:rPr>
          <w:u w:val="single"/>
        </w:rPr>
      </w:pPr>
    </w:p>
    <w:p w:rsidR="004350CB" w:rsidRDefault="004350CB" w:rsidP="004350CB">
      <w:pPr>
        <w:pStyle w:val="Heading6"/>
        <w:ind w:left="360"/>
      </w:pPr>
      <w:r>
        <w:t>How did these men write prophetically?</w:t>
      </w:r>
    </w:p>
    <w:p w:rsidR="004350CB" w:rsidRPr="00303414" w:rsidRDefault="004350CB" w:rsidP="004350CB">
      <w:pPr>
        <w:ind w:left="360"/>
        <w:rPr>
          <w:color w:val="FFFFFF" w:themeColor="background1"/>
          <w:u w:val="single"/>
        </w:rPr>
      </w:pPr>
      <w:r w:rsidRPr="00303414">
        <w:rPr>
          <w:color w:val="FFFFFF" w:themeColor="background1"/>
          <w:u w:val="single"/>
        </w:rPr>
        <w:t>(2 Peter 1:21) Holy men of God wrote as they were moved upon by the Holy Ghost</w:t>
      </w:r>
    </w:p>
    <w:p w:rsidR="004350CB" w:rsidRPr="003569B9" w:rsidRDefault="004350CB" w:rsidP="004350CB">
      <w:pPr>
        <w:ind w:left="360"/>
      </w:pPr>
    </w:p>
    <w:p w:rsidR="004350CB" w:rsidRDefault="004350CB" w:rsidP="004350CB">
      <w:pPr>
        <w:pStyle w:val="Heading6"/>
        <w:ind w:left="360"/>
      </w:pPr>
      <w:r w:rsidRPr="002C668B">
        <w:t>Why is the hook of Daniel different from the other prophetic books?</w:t>
      </w:r>
    </w:p>
    <w:p w:rsidR="004350CB" w:rsidRPr="00303414" w:rsidRDefault="004350CB" w:rsidP="004350CB">
      <w:pPr>
        <w:ind w:left="360"/>
        <w:rPr>
          <w:color w:val="FFFFFF" w:themeColor="background1"/>
          <w:u w:val="single"/>
        </w:rPr>
      </w:pPr>
      <w:r w:rsidRPr="00303414">
        <w:rPr>
          <w:color w:val="FFFFFF" w:themeColor="background1"/>
          <w:u w:val="single"/>
        </w:rPr>
        <w:t>In Daniel, God is not speaking to His own people.</w:t>
      </w:r>
    </w:p>
    <w:p w:rsidR="004350CB" w:rsidRPr="003569B9" w:rsidRDefault="004350CB" w:rsidP="004350CB">
      <w:pPr>
        <w:ind w:left="360"/>
      </w:pPr>
    </w:p>
    <w:p w:rsidR="004350CB" w:rsidRDefault="004350CB" w:rsidP="004350CB">
      <w:pPr>
        <w:pStyle w:val="Heading6"/>
        <w:ind w:left="360"/>
      </w:pPr>
      <w:r>
        <w:t>What were the two languages used in Daniel and why are</w:t>
      </w:r>
      <w:r w:rsidRPr="002C668B">
        <w:t xml:space="preserve"> two languages</w:t>
      </w:r>
      <w:r>
        <w:t xml:space="preserve"> used</w:t>
      </w:r>
      <w:r w:rsidRPr="002C668B">
        <w:t>?</w:t>
      </w:r>
    </w:p>
    <w:p w:rsidR="004350CB" w:rsidRPr="00303414" w:rsidRDefault="004350CB" w:rsidP="004350CB">
      <w:pPr>
        <w:ind w:left="360"/>
        <w:rPr>
          <w:color w:val="FFFFFF" w:themeColor="background1"/>
          <w:u w:val="single"/>
        </w:rPr>
      </w:pPr>
      <w:r w:rsidRPr="00303414">
        <w:rPr>
          <w:color w:val="FFFFFF" w:themeColor="background1"/>
          <w:u w:val="single"/>
        </w:rPr>
        <w:t xml:space="preserve">What concerns </w:t>
      </w:r>
      <w:proofErr w:type="gramStart"/>
      <w:r w:rsidRPr="00303414">
        <w:rPr>
          <w:color w:val="FFFFFF" w:themeColor="background1"/>
          <w:u w:val="single"/>
        </w:rPr>
        <w:t>gentiles is</w:t>
      </w:r>
      <w:proofErr w:type="gramEnd"/>
      <w:r w:rsidRPr="00303414">
        <w:rPr>
          <w:color w:val="FFFFFF" w:themeColor="background1"/>
          <w:u w:val="single"/>
        </w:rPr>
        <w:t xml:space="preserve"> written in Aramaic, and what is written concerning Jews is written in Hebrew.</w:t>
      </w:r>
    </w:p>
    <w:p w:rsidR="004350CB" w:rsidRPr="003569B9" w:rsidRDefault="004350CB" w:rsidP="004350CB">
      <w:pPr>
        <w:rPr>
          <w:u w:val="single"/>
        </w:rPr>
      </w:pPr>
    </w:p>
    <w:p w:rsidR="004350CB" w:rsidRPr="00303414" w:rsidRDefault="004350CB" w:rsidP="004350CB">
      <w:pPr>
        <w:pStyle w:val="Heading6"/>
        <w:ind w:left="360"/>
        <w:rPr>
          <w:i/>
          <w:color w:val="FFFFFF" w:themeColor="background1"/>
          <w:u w:val="single"/>
        </w:rPr>
      </w:pPr>
      <w:r>
        <w:t xml:space="preserve">What does Daniel mean, what was his name changed to and what is its meaning? </w:t>
      </w:r>
      <w:r w:rsidRPr="00303414">
        <w:rPr>
          <w:color w:val="FFFFFF" w:themeColor="background1"/>
          <w:u w:val="single"/>
        </w:rPr>
        <w:t xml:space="preserve">Daniel means </w:t>
      </w:r>
      <w:r w:rsidRPr="00303414">
        <w:rPr>
          <w:i/>
          <w:color w:val="FFFFFF" w:themeColor="background1"/>
          <w:u w:val="single"/>
        </w:rPr>
        <w:t xml:space="preserve">God is my change. </w:t>
      </w:r>
      <w:r w:rsidRPr="00303414">
        <w:rPr>
          <w:color w:val="FFFFFF" w:themeColor="background1"/>
          <w:u w:val="single"/>
        </w:rPr>
        <w:t xml:space="preserve">His name was changed to </w:t>
      </w:r>
      <w:proofErr w:type="spellStart"/>
      <w:r w:rsidRPr="00303414">
        <w:rPr>
          <w:color w:val="FFFFFF" w:themeColor="background1"/>
          <w:u w:val="single"/>
        </w:rPr>
        <w:t>Belteshazzar</w:t>
      </w:r>
      <w:proofErr w:type="spellEnd"/>
      <w:r w:rsidRPr="00303414">
        <w:rPr>
          <w:color w:val="FFFFFF" w:themeColor="background1"/>
          <w:u w:val="single"/>
        </w:rPr>
        <w:t xml:space="preserve"> meaning </w:t>
      </w:r>
      <w:r w:rsidRPr="00303414">
        <w:rPr>
          <w:i/>
          <w:color w:val="FFFFFF" w:themeColor="background1"/>
          <w:u w:val="single"/>
        </w:rPr>
        <w:t>Bell: protector of life.</w:t>
      </w:r>
    </w:p>
    <w:p w:rsidR="004350CB" w:rsidRDefault="004350CB" w:rsidP="004350CB">
      <w:pPr>
        <w:pStyle w:val="Heading6"/>
        <w:ind w:left="360"/>
      </w:pPr>
      <w:r w:rsidRPr="002C668B">
        <w:t xml:space="preserve">What does </w:t>
      </w:r>
      <w:proofErr w:type="spellStart"/>
      <w:r w:rsidRPr="002C668B">
        <w:t>Hananiah</w:t>
      </w:r>
      <w:proofErr w:type="spellEnd"/>
      <w:r w:rsidRPr="002C668B">
        <w:t xml:space="preserve"> mean, </w:t>
      </w:r>
      <w:r>
        <w:t>what was his name changed to and what is its meaning?</w:t>
      </w:r>
    </w:p>
    <w:p w:rsidR="004350CB" w:rsidRPr="00FE3C17" w:rsidRDefault="004350CB" w:rsidP="004350CB">
      <w:pPr>
        <w:pStyle w:val="Heading6"/>
        <w:numPr>
          <w:ilvl w:val="0"/>
          <w:numId w:val="0"/>
        </w:numPr>
        <w:ind w:left="360"/>
        <w:rPr>
          <w:color w:val="FFFFFF" w:themeColor="background1"/>
          <w:u w:val="single"/>
        </w:rPr>
      </w:pPr>
      <w:proofErr w:type="spellStart"/>
      <w:r w:rsidRPr="00303414">
        <w:rPr>
          <w:color w:val="FFFFFF" w:themeColor="background1"/>
          <w:u w:val="single"/>
        </w:rPr>
        <w:t>Hananiah</w:t>
      </w:r>
      <w:proofErr w:type="spellEnd"/>
      <w:r w:rsidRPr="00303414">
        <w:rPr>
          <w:color w:val="FFFFFF" w:themeColor="background1"/>
          <w:u w:val="single"/>
        </w:rPr>
        <w:t xml:space="preserve"> means </w:t>
      </w:r>
      <w:r w:rsidRPr="00303414">
        <w:rPr>
          <w:i/>
          <w:color w:val="FFFFFF" w:themeColor="background1"/>
          <w:u w:val="single"/>
        </w:rPr>
        <w:t>Jehovah is gracious.</w:t>
      </w:r>
      <w:r w:rsidRPr="00303414">
        <w:rPr>
          <w:color w:val="FFFFFF" w:themeColor="background1"/>
          <w:u w:val="single"/>
        </w:rPr>
        <w:t xml:space="preserve"> His name was changed to Shadrach meaning </w:t>
      </w:r>
      <w:r w:rsidRPr="00303414">
        <w:rPr>
          <w:i/>
          <w:color w:val="FFFFFF" w:themeColor="background1"/>
          <w:u w:val="single"/>
        </w:rPr>
        <w:t xml:space="preserve">command of </w:t>
      </w:r>
      <w:proofErr w:type="spellStart"/>
      <w:r w:rsidRPr="00303414">
        <w:rPr>
          <w:i/>
          <w:color w:val="FFFFFF" w:themeColor="background1"/>
          <w:u w:val="single"/>
        </w:rPr>
        <w:t>Aku</w:t>
      </w:r>
      <w:proofErr w:type="spellEnd"/>
      <w:r w:rsidRPr="00303414">
        <w:rPr>
          <w:i/>
          <w:color w:val="FFFFFF" w:themeColor="background1"/>
          <w:u w:val="single"/>
        </w:rPr>
        <w:t xml:space="preserve"> </w:t>
      </w:r>
      <w:r w:rsidRPr="00303414">
        <w:rPr>
          <w:color w:val="FFFFFF" w:themeColor="background1"/>
          <w:u w:val="single"/>
        </w:rPr>
        <w:t>(moon god)</w:t>
      </w:r>
    </w:p>
    <w:p w:rsidR="004350CB" w:rsidRDefault="004350CB" w:rsidP="004350CB">
      <w:pPr>
        <w:pStyle w:val="Heading6"/>
        <w:ind w:left="360"/>
      </w:pPr>
      <w:r w:rsidRPr="002C668B">
        <w:t xml:space="preserve">What does </w:t>
      </w:r>
      <w:proofErr w:type="spellStart"/>
      <w:r w:rsidRPr="002C668B">
        <w:t>Mishael</w:t>
      </w:r>
      <w:proofErr w:type="spellEnd"/>
      <w:r w:rsidRPr="002C668B">
        <w:t xml:space="preserve"> mean, </w:t>
      </w:r>
      <w:r>
        <w:t>what was his name changed to and what is its meaning?</w:t>
      </w:r>
    </w:p>
    <w:p w:rsidR="004350CB" w:rsidRPr="00FE3C17" w:rsidRDefault="004350CB" w:rsidP="004350CB">
      <w:pPr>
        <w:pStyle w:val="Heading6"/>
        <w:numPr>
          <w:ilvl w:val="0"/>
          <w:numId w:val="0"/>
        </w:numPr>
        <w:ind w:left="360"/>
        <w:rPr>
          <w:i/>
          <w:color w:val="FFFFFF" w:themeColor="background1"/>
          <w:u w:val="single"/>
        </w:rPr>
      </w:pPr>
      <w:proofErr w:type="spellStart"/>
      <w:r w:rsidRPr="00303414">
        <w:rPr>
          <w:color w:val="FFFFFF" w:themeColor="background1"/>
          <w:u w:val="single"/>
        </w:rPr>
        <w:t>Mishael</w:t>
      </w:r>
      <w:proofErr w:type="spellEnd"/>
      <w:r w:rsidRPr="00303414">
        <w:rPr>
          <w:color w:val="FFFFFF" w:themeColor="background1"/>
          <w:u w:val="single"/>
        </w:rPr>
        <w:t xml:space="preserve"> means </w:t>
      </w:r>
      <w:r w:rsidRPr="00303414">
        <w:rPr>
          <w:i/>
          <w:color w:val="FFFFFF" w:themeColor="background1"/>
          <w:u w:val="single"/>
        </w:rPr>
        <w:t>who is like God?</w:t>
      </w:r>
      <w:r w:rsidRPr="00303414">
        <w:rPr>
          <w:color w:val="FFFFFF" w:themeColor="background1"/>
          <w:u w:val="single"/>
        </w:rPr>
        <w:t xml:space="preserve"> His name was changed to Meshach meaning </w:t>
      </w:r>
      <w:r w:rsidRPr="00303414">
        <w:rPr>
          <w:i/>
          <w:color w:val="FFFFFF" w:themeColor="background1"/>
          <w:u w:val="single"/>
        </w:rPr>
        <w:t xml:space="preserve">who is like </w:t>
      </w:r>
      <w:proofErr w:type="spellStart"/>
      <w:r w:rsidRPr="00303414">
        <w:rPr>
          <w:i/>
          <w:color w:val="FFFFFF" w:themeColor="background1"/>
          <w:u w:val="single"/>
        </w:rPr>
        <w:t>Aku</w:t>
      </w:r>
      <w:proofErr w:type="spellEnd"/>
      <w:r w:rsidRPr="00303414">
        <w:rPr>
          <w:i/>
          <w:color w:val="FFFFFF" w:themeColor="background1"/>
          <w:u w:val="single"/>
        </w:rPr>
        <w:t>?</w:t>
      </w:r>
    </w:p>
    <w:p w:rsidR="004350CB" w:rsidRDefault="004350CB" w:rsidP="004350CB">
      <w:pPr>
        <w:pStyle w:val="Heading6"/>
        <w:ind w:left="360"/>
      </w:pPr>
      <w:r w:rsidRPr="002C668B">
        <w:t xml:space="preserve">What was the King’s </w:t>
      </w:r>
      <w:r>
        <w:t>dilemma</w:t>
      </w:r>
      <w:r w:rsidRPr="002C668B">
        <w:t xml:space="preserve">? </w:t>
      </w:r>
    </w:p>
    <w:p w:rsidR="004350CB" w:rsidRPr="00FE3C17" w:rsidRDefault="004350CB" w:rsidP="004350CB">
      <w:pPr>
        <w:pStyle w:val="Heading6"/>
        <w:numPr>
          <w:ilvl w:val="0"/>
          <w:numId w:val="0"/>
        </w:numPr>
        <w:ind w:left="360"/>
        <w:rPr>
          <w:color w:val="FFFFFF" w:themeColor="background1"/>
          <w:u w:val="single"/>
        </w:rPr>
      </w:pPr>
      <w:r w:rsidRPr="00303414">
        <w:rPr>
          <w:color w:val="FFFFFF" w:themeColor="background1"/>
          <w:u w:val="single"/>
        </w:rPr>
        <w:t>He could not remember his dream and the wise men could not give him an answer.</w:t>
      </w:r>
    </w:p>
    <w:p w:rsidR="004350CB" w:rsidRDefault="004350CB" w:rsidP="004350CB">
      <w:pPr>
        <w:pStyle w:val="Heading6"/>
        <w:ind w:left="360"/>
      </w:pPr>
      <w:r w:rsidRPr="002C668B">
        <w:t>What was the King’s decree?</w:t>
      </w:r>
    </w:p>
    <w:p w:rsidR="004350CB" w:rsidRPr="00FE3C17" w:rsidRDefault="004350CB" w:rsidP="004350CB">
      <w:pPr>
        <w:pStyle w:val="Heading6"/>
        <w:numPr>
          <w:ilvl w:val="0"/>
          <w:numId w:val="0"/>
        </w:numPr>
        <w:ind w:left="360"/>
        <w:rPr>
          <w:color w:val="FFFFFF" w:themeColor="background1"/>
          <w:u w:val="single"/>
        </w:rPr>
      </w:pPr>
      <w:r w:rsidRPr="00303414">
        <w:rPr>
          <w:color w:val="FFFFFF" w:themeColor="background1"/>
          <w:u w:val="single"/>
        </w:rPr>
        <w:t>It was angry, complete and immediate: All the wise men were to be slain.</w:t>
      </w:r>
    </w:p>
    <w:p w:rsidR="004350CB" w:rsidRPr="00FE3C17" w:rsidRDefault="004350CB" w:rsidP="004350CB">
      <w:pPr>
        <w:pStyle w:val="Heading6"/>
        <w:ind w:left="360"/>
        <w:rPr>
          <w:color w:val="FFFFFF" w:themeColor="background1"/>
        </w:rPr>
      </w:pPr>
      <w:r w:rsidRPr="002C668B">
        <w:t>Wh</w:t>
      </w:r>
      <w:r>
        <w:t xml:space="preserve">at was the dream Nebuchadnezzar </w:t>
      </w:r>
      <w:r w:rsidRPr="002C668B">
        <w:t>had in detail?</w:t>
      </w:r>
      <w:r>
        <w:t xml:space="preserve"> </w:t>
      </w:r>
      <w:r w:rsidRPr="00FE3C17">
        <w:rPr>
          <w:color w:val="FFFFFF" w:themeColor="background1"/>
          <w:u w:val="single"/>
        </w:rPr>
        <w:t>There were two main features: 1) an image and 2) a stone.</w:t>
      </w:r>
      <w:r w:rsidRPr="00FE3C17">
        <w:rPr>
          <w:color w:val="FFFFFF" w:themeColor="background1"/>
          <w:szCs w:val="64"/>
        </w:rPr>
        <w:br w:type="page"/>
      </w:r>
    </w:p>
    <w:p w:rsidR="004350CB" w:rsidRPr="002D196A" w:rsidRDefault="004350CB" w:rsidP="004350CB">
      <w:pPr>
        <w:pStyle w:val="Heading2"/>
        <w:numPr>
          <w:ilvl w:val="0"/>
          <w:numId w:val="0"/>
        </w:numPr>
        <w:ind w:left="360" w:hanging="360"/>
        <w:jc w:val="center"/>
      </w:pPr>
      <w:r>
        <w:lastRenderedPageBreak/>
        <w:t xml:space="preserve">Quiz </w:t>
      </w:r>
      <w:r w:rsidRPr="002D196A">
        <w:t>6</w:t>
      </w:r>
    </w:p>
    <w:p w:rsidR="004350CB" w:rsidRPr="002D196A" w:rsidRDefault="004350CB" w:rsidP="004350CB"/>
    <w:p w:rsidR="004350CB" w:rsidRPr="006233B5" w:rsidRDefault="004350CB" w:rsidP="007A4439">
      <w:pPr>
        <w:numPr>
          <w:ilvl w:val="0"/>
          <w:numId w:val="74"/>
        </w:numPr>
        <w:ind w:left="360"/>
        <w:rPr>
          <w:color w:val="000000" w:themeColor="text1"/>
        </w:rPr>
      </w:pPr>
      <w:r w:rsidRPr="006233B5">
        <w:rPr>
          <w:color w:val="000000" w:themeColor="text1"/>
        </w:rPr>
        <w:t>What was Nebuchadnezzar’s decree concerning the image that he had made?</w:t>
      </w:r>
    </w:p>
    <w:p w:rsidR="004350CB" w:rsidRPr="003D083A" w:rsidRDefault="004350CB" w:rsidP="004350CB">
      <w:pPr>
        <w:ind w:left="360"/>
        <w:rPr>
          <w:color w:val="FFFFFF" w:themeColor="background1"/>
          <w:u w:val="single"/>
        </w:rPr>
      </w:pPr>
      <w:r w:rsidRPr="003D083A">
        <w:rPr>
          <w:color w:val="FFFFFF" w:themeColor="background1"/>
          <w:u w:val="single"/>
        </w:rPr>
        <w:t xml:space="preserve">When music played all </w:t>
      </w:r>
      <w:proofErr w:type="gramStart"/>
      <w:r w:rsidRPr="003D083A">
        <w:rPr>
          <w:color w:val="FFFFFF" w:themeColor="background1"/>
          <w:u w:val="single"/>
        </w:rPr>
        <w:t>were</w:t>
      </w:r>
      <w:proofErr w:type="gramEnd"/>
      <w:r w:rsidRPr="003D083A">
        <w:rPr>
          <w:color w:val="FFFFFF" w:themeColor="background1"/>
          <w:u w:val="single"/>
        </w:rPr>
        <w:t xml:space="preserve"> to fall down and worship the golden image or be burned.</w:t>
      </w:r>
    </w:p>
    <w:p w:rsidR="004350CB" w:rsidRDefault="004350CB" w:rsidP="004350CB">
      <w:pPr>
        <w:ind w:left="360"/>
        <w:rPr>
          <w:color w:val="000000" w:themeColor="text1"/>
        </w:rPr>
      </w:pPr>
    </w:p>
    <w:p w:rsidR="004350CB" w:rsidRPr="0017670F" w:rsidRDefault="004350CB" w:rsidP="007A4439">
      <w:pPr>
        <w:numPr>
          <w:ilvl w:val="0"/>
          <w:numId w:val="74"/>
        </w:numPr>
        <w:ind w:left="360"/>
        <w:rPr>
          <w:color w:val="000000" w:themeColor="text1"/>
        </w:rPr>
      </w:pPr>
      <w:r w:rsidRPr="006233B5">
        <w:rPr>
          <w:color w:val="000000" w:themeColor="text1"/>
        </w:rPr>
        <w:t>Why did he make the image?</w:t>
      </w:r>
      <w:r>
        <w:rPr>
          <w:color w:val="000000" w:themeColor="text1"/>
        </w:rPr>
        <w:t xml:space="preserve"> </w:t>
      </w:r>
      <w:r w:rsidRPr="003D083A">
        <w:rPr>
          <w:color w:val="FFFFFF" w:themeColor="background1"/>
          <w:u w:val="single"/>
        </w:rPr>
        <w:t xml:space="preserve">The downfall of his kingdom had been foretold therefore he sought to strengthen it and it was out of pride, the image was of </w:t>
      </w:r>
      <w:proofErr w:type="gramStart"/>
      <w:r w:rsidRPr="003D083A">
        <w:rPr>
          <w:color w:val="FFFFFF" w:themeColor="background1"/>
          <w:u w:val="single"/>
        </w:rPr>
        <w:t>himself</w:t>
      </w:r>
      <w:proofErr w:type="gramEnd"/>
      <w:r w:rsidRPr="003D083A">
        <w:rPr>
          <w:color w:val="FFFFFF" w:themeColor="background1"/>
          <w:u w:val="single"/>
        </w:rPr>
        <w:t>.</w:t>
      </w:r>
    </w:p>
    <w:p w:rsidR="004350CB" w:rsidRPr="008800A2" w:rsidRDefault="004350CB" w:rsidP="004350CB">
      <w:pPr>
        <w:ind w:left="360"/>
        <w:rPr>
          <w:color w:val="FFFFFF" w:themeColor="background1"/>
        </w:rPr>
      </w:pPr>
    </w:p>
    <w:p w:rsidR="004350CB" w:rsidRPr="008800A2" w:rsidRDefault="004350CB" w:rsidP="004350CB">
      <w:pPr>
        <w:ind w:left="360"/>
        <w:rPr>
          <w:color w:val="FFFFFF" w:themeColor="background1"/>
        </w:rPr>
      </w:pPr>
    </w:p>
    <w:p w:rsidR="004350CB" w:rsidRDefault="004350CB" w:rsidP="004350CB">
      <w:pPr>
        <w:pStyle w:val="ListParagraph"/>
        <w:rPr>
          <w:color w:val="000000" w:themeColor="text1"/>
        </w:rPr>
      </w:pPr>
    </w:p>
    <w:p w:rsidR="004350CB" w:rsidRPr="003D083A" w:rsidRDefault="004350CB" w:rsidP="007A4439">
      <w:pPr>
        <w:numPr>
          <w:ilvl w:val="0"/>
          <w:numId w:val="74"/>
        </w:numPr>
        <w:ind w:left="360"/>
        <w:rPr>
          <w:color w:val="FFFFFF" w:themeColor="background1"/>
        </w:rPr>
      </w:pPr>
      <w:r w:rsidRPr="006233B5">
        <w:rPr>
          <w:color w:val="000000" w:themeColor="text1"/>
        </w:rPr>
        <w:t>What was the sign that was given for the people to worship?</w:t>
      </w:r>
      <w:r>
        <w:rPr>
          <w:color w:val="000000" w:themeColor="text1"/>
        </w:rPr>
        <w:t xml:space="preserve"> </w:t>
      </w:r>
      <w:r w:rsidRPr="003D083A">
        <w:rPr>
          <w:color w:val="FFFFFF" w:themeColor="background1"/>
          <w:u w:val="single"/>
        </w:rPr>
        <w:t>When music played.</w:t>
      </w:r>
    </w:p>
    <w:p w:rsidR="004350CB" w:rsidRDefault="004350CB" w:rsidP="004350CB">
      <w:pPr>
        <w:ind w:left="360"/>
        <w:rPr>
          <w:color w:val="000000" w:themeColor="text1"/>
        </w:rPr>
      </w:pPr>
    </w:p>
    <w:p w:rsidR="004350CB" w:rsidRPr="00AB462E" w:rsidRDefault="004350CB" w:rsidP="007A4439">
      <w:pPr>
        <w:numPr>
          <w:ilvl w:val="0"/>
          <w:numId w:val="74"/>
        </w:numPr>
        <w:ind w:left="360"/>
        <w:rPr>
          <w:color w:val="000000" w:themeColor="text1"/>
        </w:rPr>
      </w:pPr>
      <w:r w:rsidRPr="006233B5">
        <w:rPr>
          <w:color w:val="000000" w:themeColor="text1"/>
        </w:rPr>
        <w:t>How many different kinds of instruments were used?</w:t>
      </w:r>
      <w:r>
        <w:rPr>
          <w:color w:val="000000" w:themeColor="text1"/>
        </w:rPr>
        <w:t xml:space="preserve"> </w:t>
      </w:r>
      <w:r w:rsidRPr="003D083A">
        <w:rPr>
          <w:color w:val="FFFFFF" w:themeColor="background1"/>
          <w:u w:val="single"/>
        </w:rPr>
        <w:t>Six different kinds were used.</w:t>
      </w:r>
      <w:r w:rsidRPr="00AB462E">
        <w:rPr>
          <w:color w:val="000000" w:themeColor="text1"/>
          <w:u w:val="single"/>
        </w:rPr>
        <w:t xml:space="preserve"> </w:t>
      </w:r>
    </w:p>
    <w:p w:rsidR="004350CB" w:rsidRDefault="004350CB" w:rsidP="004350CB">
      <w:pPr>
        <w:ind w:left="360"/>
        <w:rPr>
          <w:color w:val="000000" w:themeColor="text1"/>
        </w:rPr>
      </w:pPr>
    </w:p>
    <w:p w:rsidR="004350CB" w:rsidRPr="006233B5" w:rsidRDefault="004350CB" w:rsidP="007A4439">
      <w:pPr>
        <w:numPr>
          <w:ilvl w:val="0"/>
          <w:numId w:val="74"/>
        </w:numPr>
        <w:ind w:left="360"/>
        <w:rPr>
          <w:color w:val="000000" w:themeColor="text1"/>
        </w:rPr>
      </w:pPr>
      <w:r>
        <w:rPr>
          <w:color w:val="000000" w:themeColor="text1"/>
        </w:rPr>
        <w:t xml:space="preserve">Why did the three </w:t>
      </w:r>
      <w:proofErr w:type="gramStart"/>
      <w:r>
        <w:rPr>
          <w:color w:val="000000" w:themeColor="text1"/>
        </w:rPr>
        <w:t>Hebrew</w:t>
      </w:r>
      <w:r w:rsidRPr="006233B5">
        <w:rPr>
          <w:color w:val="000000" w:themeColor="text1"/>
        </w:rPr>
        <w:t>s</w:t>
      </w:r>
      <w:proofErr w:type="gramEnd"/>
      <w:r w:rsidRPr="006233B5">
        <w:rPr>
          <w:color w:val="000000" w:themeColor="text1"/>
        </w:rPr>
        <w:t xml:space="preserve"> defy the king’s decree?</w:t>
      </w:r>
    </w:p>
    <w:p w:rsidR="004350CB" w:rsidRPr="003D083A" w:rsidRDefault="004350CB" w:rsidP="004350CB">
      <w:pPr>
        <w:ind w:left="360"/>
        <w:rPr>
          <w:color w:val="FFFFFF" w:themeColor="background1"/>
          <w:u w:val="single"/>
        </w:rPr>
      </w:pPr>
      <w:proofErr w:type="gramStart"/>
      <w:r w:rsidRPr="003D083A">
        <w:rPr>
          <w:color w:val="FFFFFF" w:themeColor="background1"/>
          <w:u w:val="single"/>
        </w:rPr>
        <w:t>Because God said not to bow down before any graven image.</w:t>
      </w:r>
      <w:proofErr w:type="gramEnd"/>
      <w:r w:rsidRPr="003D083A">
        <w:rPr>
          <w:color w:val="FFFFFF" w:themeColor="background1"/>
          <w:u w:val="single"/>
        </w:rPr>
        <w:t xml:space="preserve"> (Exodus 20:4-5)</w:t>
      </w:r>
    </w:p>
    <w:p w:rsidR="004350CB" w:rsidRDefault="004350CB" w:rsidP="004350CB">
      <w:pPr>
        <w:ind w:left="360"/>
        <w:rPr>
          <w:color w:val="000000" w:themeColor="text1"/>
        </w:rPr>
      </w:pPr>
    </w:p>
    <w:p w:rsidR="004350CB" w:rsidRDefault="004350CB" w:rsidP="007A4439">
      <w:pPr>
        <w:numPr>
          <w:ilvl w:val="0"/>
          <w:numId w:val="74"/>
        </w:numPr>
        <w:ind w:left="360"/>
        <w:rPr>
          <w:color w:val="000000" w:themeColor="text1"/>
        </w:rPr>
      </w:pPr>
      <w:r w:rsidRPr="006233B5">
        <w:rPr>
          <w:color w:val="000000" w:themeColor="text1"/>
        </w:rPr>
        <w:t>What is the principle of faith?</w:t>
      </w:r>
      <w:r>
        <w:rPr>
          <w:color w:val="000000" w:themeColor="text1"/>
        </w:rPr>
        <w:t xml:space="preserve"> </w:t>
      </w:r>
      <w:r w:rsidRPr="003D083A">
        <w:rPr>
          <w:color w:val="FFFFFF" w:themeColor="background1"/>
          <w:u w:val="single"/>
        </w:rPr>
        <w:t>Knowledge is the principle of faith.</w:t>
      </w:r>
    </w:p>
    <w:p w:rsidR="004350CB" w:rsidRDefault="004350CB" w:rsidP="004350CB">
      <w:pPr>
        <w:rPr>
          <w:color w:val="000000" w:themeColor="text1"/>
        </w:rPr>
      </w:pPr>
    </w:p>
    <w:p w:rsidR="004350CB" w:rsidRDefault="004350CB" w:rsidP="004350CB">
      <w:pPr>
        <w:pStyle w:val="ListParagraph"/>
        <w:rPr>
          <w:color w:val="000000" w:themeColor="text1"/>
        </w:rPr>
      </w:pPr>
    </w:p>
    <w:p w:rsidR="004350CB" w:rsidRPr="008800A2" w:rsidRDefault="004350CB" w:rsidP="007A4439">
      <w:pPr>
        <w:numPr>
          <w:ilvl w:val="0"/>
          <w:numId w:val="74"/>
        </w:numPr>
        <w:ind w:left="360"/>
        <w:rPr>
          <w:color w:val="000000" w:themeColor="text1"/>
        </w:rPr>
      </w:pPr>
      <w:r w:rsidRPr="008800A2">
        <w:rPr>
          <w:color w:val="000000" w:themeColor="text1"/>
        </w:rPr>
        <w:t xml:space="preserve">What happened to the king when the three Hebrews answered? </w:t>
      </w:r>
      <w:r w:rsidRPr="008800A2">
        <w:rPr>
          <w:color w:val="FFFFFF" w:themeColor="background1"/>
          <w:u w:val="single"/>
        </w:rPr>
        <w:t>He lost his temper.</w:t>
      </w:r>
      <w:r w:rsidRPr="008800A2">
        <w:rPr>
          <w:color w:val="000000" w:themeColor="text1"/>
          <w:u w:val="single"/>
        </w:rPr>
        <w:t xml:space="preserve"> </w:t>
      </w:r>
    </w:p>
    <w:p w:rsidR="004350CB" w:rsidRPr="006233B5" w:rsidRDefault="004350CB" w:rsidP="004350CB">
      <w:pPr>
        <w:ind w:left="540"/>
        <w:rPr>
          <w:color w:val="000000" w:themeColor="text1"/>
        </w:rPr>
      </w:pPr>
    </w:p>
    <w:p w:rsidR="004350CB" w:rsidRDefault="004350CB" w:rsidP="004350CB">
      <w:pPr>
        <w:ind w:left="540"/>
        <w:rPr>
          <w:color w:val="000000" w:themeColor="text1"/>
        </w:rPr>
      </w:pPr>
    </w:p>
    <w:p w:rsidR="004350CB" w:rsidRDefault="004350CB" w:rsidP="004350CB">
      <w:pPr>
        <w:pStyle w:val="ListParagraph"/>
        <w:rPr>
          <w:color w:val="000000" w:themeColor="text1"/>
        </w:rPr>
      </w:pPr>
    </w:p>
    <w:p w:rsidR="004350CB" w:rsidRPr="00AB462E" w:rsidRDefault="004350CB" w:rsidP="007A4439">
      <w:pPr>
        <w:numPr>
          <w:ilvl w:val="0"/>
          <w:numId w:val="74"/>
        </w:numPr>
        <w:ind w:left="540" w:hanging="540"/>
        <w:rPr>
          <w:color w:val="000000" w:themeColor="text1"/>
        </w:rPr>
      </w:pPr>
      <w:r w:rsidRPr="006233B5">
        <w:rPr>
          <w:color w:val="000000" w:themeColor="text1"/>
        </w:rPr>
        <w:t xml:space="preserve">What was done to the furnace </w:t>
      </w:r>
      <w:r>
        <w:rPr>
          <w:color w:val="000000" w:themeColor="text1"/>
        </w:rPr>
        <w:t>after their</w:t>
      </w:r>
      <w:r w:rsidRPr="006233B5">
        <w:rPr>
          <w:color w:val="000000" w:themeColor="text1"/>
        </w:rPr>
        <w:t xml:space="preserve"> answer?</w:t>
      </w:r>
      <w:r>
        <w:rPr>
          <w:color w:val="000000" w:themeColor="text1"/>
          <w:u w:val="single"/>
        </w:rPr>
        <w:t xml:space="preserve"> </w:t>
      </w:r>
      <w:r w:rsidRPr="003D083A">
        <w:rPr>
          <w:color w:val="FFFFFF" w:themeColor="background1"/>
          <w:u w:val="single"/>
        </w:rPr>
        <w:t>It was heated seven times hotter.</w:t>
      </w:r>
      <w:r w:rsidRPr="00AB462E">
        <w:rPr>
          <w:color w:val="000000" w:themeColor="text1"/>
          <w:u w:val="single"/>
        </w:rPr>
        <w:t xml:space="preserve"> </w:t>
      </w:r>
    </w:p>
    <w:p w:rsidR="004350CB" w:rsidRDefault="004350CB" w:rsidP="004350CB">
      <w:pPr>
        <w:ind w:left="540"/>
        <w:rPr>
          <w:color w:val="000000" w:themeColor="text1"/>
        </w:rPr>
      </w:pPr>
    </w:p>
    <w:p w:rsidR="004350CB" w:rsidRPr="006233B5" w:rsidRDefault="004350CB" w:rsidP="007A4439">
      <w:pPr>
        <w:numPr>
          <w:ilvl w:val="0"/>
          <w:numId w:val="74"/>
        </w:numPr>
        <w:ind w:left="540" w:hanging="540"/>
        <w:rPr>
          <w:color w:val="000000" w:themeColor="text1"/>
        </w:rPr>
      </w:pPr>
      <w:r w:rsidRPr="006233B5">
        <w:rPr>
          <w:color w:val="000000" w:themeColor="text1"/>
        </w:rPr>
        <w:t>Tell a little about the second dream that Nebuchadnezzar had?</w:t>
      </w:r>
    </w:p>
    <w:p w:rsidR="004350CB" w:rsidRPr="003D083A" w:rsidRDefault="004350CB" w:rsidP="004350CB">
      <w:pPr>
        <w:ind w:left="540"/>
        <w:rPr>
          <w:color w:val="FFFFFF" w:themeColor="background1"/>
          <w:u w:val="single"/>
        </w:rPr>
      </w:pPr>
      <w:r w:rsidRPr="003D083A">
        <w:rPr>
          <w:color w:val="FFFFFF" w:themeColor="background1"/>
          <w:u w:val="single"/>
        </w:rPr>
        <w:t xml:space="preserve">A great tree grew and was hewn down and only the stump was left for 7 years. </w:t>
      </w:r>
    </w:p>
    <w:p w:rsidR="004350CB" w:rsidRPr="006233B5" w:rsidRDefault="004350CB" w:rsidP="004350CB">
      <w:pPr>
        <w:ind w:left="540"/>
        <w:rPr>
          <w:color w:val="000000" w:themeColor="text1"/>
        </w:rPr>
      </w:pPr>
    </w:p>
    <w:p w:rsidR="004350CB" w:rsidRPr="006233B5" w:rsidRDefault="004350CB" w:rsidP="007A4439">
      <w:pPr>
        <w:numPr>
          <w:ilvl w:val="0"/>
          <w:numId w:val="74"/>
        </w:numPr>
        <w:ind w:left="540" w:hanging="540"/>
        <w:rPr>
          <w:color w:val="000000" w:themeColor="text1"/>
        </w:rPr>
      </w:pPr>
      <w:r w:rsidRPr="006233B5">
        <w:rPr>
          <w:color w:val="000000" w:themeColor="text1"/>
        </w:rPr>
        <w:t>Tell what the interpretation was about?</w:t>
      </w:r>
    </w:p>
    <w:p w:rsidR="004350CB" w:rsidRPr="003D083A" w:rsidRDefault="004350CB" w:rsidP="004350CB">
      <w:pPr>
        <w:ind w:left="540"/>
        <w:rPr>
          <w:color w:val="FFFFFF" w:themeColor="background1"/>
          <w:u w:val="single"/>
        </w:rPr>
      </w:pPr>
      <w:r w:rsidRPr="003D083A">
        <w:rPr>
          <w:color w:val="FFFFFF" w:themeColor="background1"/>
          <w:u w:val="single"/>
        </w:rPr>
        <w:t xml:space="preserve">It revealed God’s judgment that Nebuchadnezzar would be driven out as a beast. </w:t>
      </w:r>
    </w:p>
    <w:p w:rsidR="004350CB" w:rsidRPr="0017670F" w:rsidRDefault="004350CB" w:rsidP="007A4439">
      <w:pPr>
        <w:numPr>
          <w:ilvl w:val="0"/>
          <w:numId w:val="74"/>
        </w:numPr>
        <w:ind w:left="540" w:hanging="540"/>
        <w:rPr>
          <w:color w:val="000000" w:themeColor="text1"/>
        </w:rPr>
      </w:pPr>
      <w:r w:rsidRPr="006233B5">
        <w:rPr>
          <w:color w:val="000000" w:themeColor="text1"/>
        </w:rPr>
        <w:t>For how long was the judgment to last?</w:t>
      </w:r>
      <w:r>
        <w:rPr>
          <w:color w:val="000000" w:themeColor="text1"/>
        </w:rPr>
        <w:t xml:space="preserve"> </w:t>
      </w:r>
      <w:r w:rsidRPr="003D083A">
        <w:rPr>
          <w:color w:val="FFFFFF" w:themeColor="background1"/>
          <w:u w:val="single"/>
        </w:rPr>
        <w:t>Seven years.</w:t>
      </w:r>
      <w:r w:rsidRPr="0017670F">
        <w:rPr>
          <w:color w:val="000000" w:themeColor="text1"/>
          <w:u w:val="single"/>
        </w:rPr>
        <w:t xml:space="preserve"> </w:t>
      </w:r>
    </w:p>
    <w:p w:rsidR="004350CB" w:rsidRDefault="004350CB" w:rsidP="004350CB">
      <w:pPr>
        <w:ind w:left="540"/>
        <w:rPr>
          <w:color w:val="000000" w:themeColor="text1"/>
        </w:rPr>
      </w:pPr>
    </w:p>
    <w:p w:rsidR="004350CB" w:rsidRPr="006233B5" w:rsidRDefault="004350CB" w:rsidP="007A4439">
      <w:pPr>
        <w:numPr>
          <w:ilvl w:val="0"/>
          <w:numId w:val="74"/>
        </w:numPr>
        <w:ind w:left="540" w:hanging="540"/>
        <w:rPr>
          <w:color w:val="000000" w:themeColor="text1"/>
        </w:rPr>
      </w:pPr>
      <w:r w:rsidRPr="006233B5">
        <w:rPr>
          <w:color w:val="000000" w:themeColor="text1"/>
        </w:rPr>
        <w:t>Describe what happened to Nebuchadnezzar’s heart and the condition of his body?</w:t>
      </w:r>
    </w:p>
    <w:p w:rsidR="004350CB" w:rsidRPr="003D083A" w:rsidRDefault="004350CB" w:rsidP="004350CB">
      <w:pPr>
        <w:ind w:left="540"/>
        <w:rPr>
          <w:color w:val="FFFFFF" w:themeColor="background1"/>
          <w:u w:val="single"/>
        </w:rPr>
      </w:pPr>
      <w:r w:rsidRPr="003D083A">
        <w:rPr>
          <w:color w:val="FFFFFF" w:themeColor="background1"/>
          <w:u w:val="single"/>
        </w:rPr>
        <w:t xml:space="preserve">His heart was turned as a beast’s heart, and his hairs as eagles feathers, and his nails like birds claws and his body was wet with the dew of heaven. </w:t>
      </w:r>
    </w:p>
    <w:p w:rsidR="004350CB" w:rsidRPr="006233B5" w:rsidRDefault="004350CB" w:rsidP="004350CB">
      <w:pPr>
        <w:ind w:left="540"/>
        <w:rPr>
          <w:color w:val="000000" w:themeColor="text1"/>
        </w:rPr>
      </w:pPr>
    </w:p>
    <w:p w:rsidR="004350CB" w:rsidRPr="003D083A" w:rsidRDefault="004350CB" w:rsidP="007A4439">
      <w:pPr>
        <w:numPr>
          <w:ilvl w:val="0"/>
          <w:numId w:val="74"/>
        </w:numPr>
        <w:ind w:left="540" w:hanging="540"/>
        <w:rPr>
          <w:color w:val="FFFFFF" w:themeColor="background1"/>
        </w:rPr>
      </w:pPr>
      <w:r w:rsidRPr="006233B5">
        <w:rPr>
          <w:color w:val="000000" w:themeColor="text1"/>
        </w:rPr>
        <w:t>What was the reason for the judgment?</w:t>
      </w:r>
      <w:r>
        <w:rPr>
          <w:color w:val="000000" w:themeColor="text1"/>
        </w:rPr>
        <w:t xml:space="preserve"> </w:t>
      </w:r>
      <w:r w:rsidRPr="003D083A">
        <w:rPr>
          <w:color w:val="FFFFFF" w:themeColor="background1"/>
          <w:u w:val="single"/>
        </w:rPr>
        <w:t xml:space="preserve">Because of Nebuchadnezzar’s sins. </w:t>
      </w:r>
    </w:p>
    <w:p w:rsidR="004350CB" w:rsidRPr="008800A2" w:rsidRDefault="004350CB" w:rsidP="004350CB">
      <w:pPr>
        <w:ind w:left="540"/>
        <w:rPr>
          <w:color w:val="FFFFFF" w:themeColor="background1"/>
        </w:rPr>
      </w:pPr>
    </w:p>
    <w:p w:rsidR="004350CB" w:rsidRPr="003D083A" w:rsidRDefault="004350CB" w:rsidP="007A4439">
      <w:pPr>
        <w:numPr>
          <w:ilvl w:val="0"/>
          <w:numId w:val="74"/>
        </w:numPr>
        <w:ind w:left="540" w:hanging="540"/>
        <w:rPr>
          <w:color w:val="FFFFFF" w:themeColor="background1"/>
        </w:rPr>
      </w:pPr>
      <w:r w:rsidRPr="006233B5">
        <w:rPr>
          <w:color w:val="000000" w:themeColor="text1"/>
        </w:rPr>
        <w:t>How long after the dream was interpreted</w:t>
      </w:r>
      <w:r>
        <w:rPr>
          <w:color w:val="000000" w:themeColor="text1"/>
        </w:rPr>
        <w:t xml:space="preserve"> did the judgment come</w:t>
      </w:r>
      <w:r w:rsidRPr="006233B5">
        <w:rPr>
          <w:color w:val="000000" w:themeColor="text1"/>
        </w:rPr>
        <w:t>?</w:t>
      </w:r>
      <w:r>
        <w:rPr>
          <w:color w:val="000000" w:themeColor="text1"/>
        </w:rPr>
        <w:t xml:space="preserve"> </w:t>
      </w:r>
      <w:r w:rsidRPr="003D083A">
        <w:rPr>
          <w:color w:val="FFFFFF" w:themeColor="background1"/>
          <w:u w:val="single"/>
        </w:rPr>
        <w:t xml:space="preserve">12 months. </w:t>
      </w:r>
    </w:p>
    <w:p w:rsidR="004350CB" w:rsidRDefault="004350CB" w:rsidP="004350CB">
      <w:pPr>
        <w:rPr>
          <w:color w:val="000000" w:themeColor="text1"/>
        </w:rPr>
      </w:pPr>
    </w:p>
    <w:p w:rsidR="004350CB" w:rsidRPr="008800A2" w:rsidRDefault="004350CB" w:rsidP="004350CB">
      <w:pPr>
        <w:rPr>
          <w:b/>
          <w:bCs/>
          <w:color w:val="000000" w:themeColor="text1"/>
        </w:rPr>
      </w:pPr>
      <w:r>
        <w:rPr>
          <w:color w:val="000000" w:themeColor="text1"/>
        </w:rPr>
        <w:t xml:space="preserve">BONUS: </w:t>
      </w:r>
      <w:r w:rsidRPr="00E471AF">
        <w:rPr>
          <w:color w:val="000000" w:themeColor="text1"/>
        </w:rPr>
        <w:t xml:space="preserve">What two things brought about the king’s restoration? </w:t>
      </w:r>
      <w:proofErr w:type="gramStart"/>
      <w:r w:rsidRPr="008800A2">
        <w:rPr>
          <w:color w:val="FFFFFF" w:themeColor="background1"/>
          <w:u w:val="single"/>
        </w:rPr>
        <w:t>Repe</w:t>
      </w:r>
      <w:r w:rsidRPr="003D083A">
        <w:rPr>
          <w:color w:val="FFFFFF" w:themeColor="background1"/>
          <w:u w:val="single"/>
        </w:rPr>
        <w:t>ntance and Regeneration.</w:t>
      </w:r>
      <w:proofErr w:type="gramEnd"/>
      <w:r w:rsidRPr="003D083A">
        <w:rPr>
          <w:color w:val="FFFFFF" w:themeColor="background1"/>
          <w:u w:val="single"/>
        </w:rPr>
        <w:t xml:space="preserve"> </w:t>
      </w:r>
      <w:r>
        <w:br w:type="page"/>
      </w:r>
    </w:p>
    <w:p w:rsidR="00FE4F47" w:rsidRPr="002C668B" w:rsidRDefault="00FE4F47" w:rsidP="00F83219">
      <w:pPr>
        <w:pStyle w:val="Heading1"/>
      </w:pPr>
      <w:r w:rsidRPr="002C668B">
        <w:lastRenderedPageBreak/>
        <w:t>Final Exam</w:t>
      </w:r>
      <w:bookmarkEnd w:id="79"/>
    </w:p>
    <w:p w:rsidR="00FE4F47" w:rsidRDefault="00FE4F47" w:rsidP="002A1C9D"/>
    <w:p w:rsidR="003A6EA9" w:rsidRPr="002C668B" w:rsidRDefault="003A6EA9" w:rsidP="007A4439">
      <w:pPr>
        <w:pStyle w:val="Heading4"/>
        <w:numPr>
          <w:ilvl w:val="0"/>
          <w:numId w:val="72"/>
        </w:numPr>
        <w:ind w:left="360"/>
      </w:pPr>
      <w:r w:rsidRPr="002C668B">
        <w:t>How much of the Bible is prophetic?</w:t>
      </w:r>
    </w:p>
    <w:p w:rsidR="003A6EA9" w:rsidRPr="002C668B" w:rsidRDefault="003A6EA9" w:rsidP="003A6EA9">
      <w:pPr>
        <w:ind w:left="270"/>
        <w:rPr>
          <w:color w:val="FFFFFF" w:themeColor="background1"/>
          <w:u w:val="single"/>
        </w:rPr>
      </w:pPr>
      <w:r w:rsidRPr="002C668B">
        <w:rPr>
          <w:color w:val="FFFFFF" w:themeColor="background1"/>
          <w:u w:val="single"/>
        </w:rPr>
        <w:t>Two-thirds of Scripture is prophetic.</w:t>
      </w:r>
    </w:p>
    <w:p w:rsidR="003A6EA9" w:rsidRPr="002C668B" w:rsidRDefault="003A6EA9" w:rsidP="003A6EA9"/>
    <w:p w:rsidR="003A6EA9" w:rsidRPr="002C668B" w:rsidRDefault="003A6EA9" w:rsidP="003A6EA9">
      <w:pPr>
        <w:pStyle w:val="tests"/>
      </w:pPr>
      <w:r w:rsidRPr="002C668B">
        <w:t>What is prophecy?</w:t>
      </w:r>
    </w:p>
    <w:p w:rsidR="003A6EA9" w:rsidRPr="002C668B" w:rsidRDefault="003A6EA9" w:rsidP="003A6EA9">
      <w:pPr>
        <w:ind w:left="270"/>
        <w:rPr>
          <w:color w:val="FFFFFF" w:themeColor="background1"/>
          <w:u w:val="single"/>
        </w:rPr>
      </w:pPr>
      <w:r w:rsidRPr="002C668B">
        <w:rPr>
          <w:color w:val="FFFFFF" w:themeColor="background1"/>
          <w:u w:val="single"/>
        </w:rPr>
        <w:t>The telling of history before it happens.</w:t>
      </w:r>
    </w:p>
    <w:p w:rsidR="003A6EA9" w:rsidRPr="002C668B" w:rsidRDefault="003A6EA9" w:rsidP="003A6EA9"/>
    <w:p w:rsidR="003A6EA9" w:rsidRPr="002C668B" w:rsidRDefault="003A6EA9" w:rsidP="003A6EA9"/>
    <w:p w:rsidR="003A6EA9" w:rsidRPr="002C668B" w:rsidRDefault="003A6EA9" w:rsidP="003A6EA9">
      <w:pPr>
        <w:pStyle w:val="tests"/>
      </w:pPr>
      <w:r w:rsidRPr="002C668B">
        <w:t>Give scripture to prove that scripture did not come by the will of men.</w:t>
      </w:r>
    </w:p>
    <w:p w:rsidR="003A6EA9" w:rsidRPr="003A6EA9" w:rsidRDefault="003A6EA9" w:rsidP="003A6EA9">
      <w:pPr>
        <w:ind w:left="360"/>
        <w:rPr>
          <w:color w:val="FFFFFF" w:themeColor="background1"/>
          <w:u w:val="single"/>
        </w:rPr>
      </w:pPr>
      <w:r w:rsidRPr="003A6EA9">
        <w:rPr>
          <w:color w:val="FFFFFF" w:themeColor="background1"/>
          <w:u w:val="single"/>
        </w:rPr>
        <w:t xml:space="preserve">2 Peter 1:21 </w:t>
      </w:r>
      <w:proofErr w:type="gramStart"/>
      <w:r w:rsidRPr="003A6EA9">
        <w:rPr>
          <w:color w:val="FFFFFF" w:themeColor="background1"/>
          <w:u w:val="single"/>
        </w:rPr>
        <w:t>For</w:t>
      </w:r>
      <w:proofErr w:type="gramEnd"/>
      <w:r w:rsidRPr="003A6EA9">
        <w:rPr>
          <w:color w:val="FFFFFF" w:themeColor="background1"/>
          <w:u w:val="single"/>
        </w:rPr>
        <w:t xml:space="preserve"> the prophecy came not in old time by the will of man: but holy men of God </w:t>
      </w:r>
      <w:proofErr w:type="spellStart"/>
      <w:r w:rsidRPr="003A6EA9">
        <w:rPr>
          <w:color w:val="FFFFFF" w:themeColor="background1"/>
          <w:u w:val="single"/>
        </w:rPr>
        <w:t>spake</w:t>
      </w:r>
      <w:proofErr w:type="spellEnd"/>
      <w:r w:rsidRPr="003A6EA9">
        <w:rPr>
          <w:color w:val="FFFFFF" w:themeColor="background1"/>
          <w:u w:val="single"/>
        </w:rPr>
        <w:t xml:space="preserve"> as they were moved by the Holy Ghost.</w:t>
      </w:r>
    </w:p>
    <w:p w:rsidR="003A6EA9" w:rsidRDefault="003A6EA9" w:rsidP="003A6EA9">
      <w:pPr>
        <w:ind w:left="360"/>
        <w:rPr>
          <w:color w:val="000000"/>
        </w:rPr>
      </w:pPr>
    </w:p>
    <w:p w:rsidR="003A6EA9" w:rsidRPr="002C668B" w:rsidRDefault="003A6EA9" w:rsidP="003A6EA9">
      <w:pPr>
        <w:pStyle w:val="tests"/>
      </w:pPr>
      <w:r w:rsidRPr="002C668B">
        <w:t>What is the proof of prophecy?</w:t>
      </w:r>
    </w:p>
    <w:p w:rsidR="003A6EA9" w:rsidRPr="002C668B" w:rsidRDefault="003A6EA9" w:rsidP="003A6EA9">
      <w:pPr>
        <w:ind w:left="270"/>
        <w:rPr>
          <w:color w:val="FFFFFF" w:themeColor="background1"/>
          <w:u w:val="single"/>
        </w:rPr>
      </w:pPr>
      <w:r w:rsidRPr="002C668B">
        <w:rPr>
          <w:color w:val="FFFFFF" w:themeColor="background1"/>
          <w:u w:val="single"/>
        </w:rPr>
        <w:t>1. It must be beyond human reasoning or foresight.</w:t>
      </w:r>
    </w:p>
    <w:p w:rsidR="003A6EA9" w:rsidRPr="002C668B" w:rsidRDefault="003A6EA9" w:rsidP="003A6EA9">
      <w:pPr>
        <w:ind w:left="270"/>
        <w:rPr>
          <w:color w:val="FFFFFF" w:themeColor="background1"/>
          <w:u w:val="single"/>
        </w:rPr>
      </w:pPr>
      <w:r w:rsidRPr="002C668B">
        <w:rPr>
          <w:color w:val="FFFFFF" w:themeColor="background1"/>
          <w:u w:val="single"/>
        </w:rPr>
        <w:t>2. It must have been made known prior to its fulfillment.</w:t>
      </w:r>
    </w:p>
    <w:p w:rsidR="003A6EA9" w:rsidRPr="002C668B" w:rsidRDefault="003A6EA9" w:rsidP="003A6EA9">
      <w:pPr>
        <w:ind w:left="270"/>
        <w:rPr>
          <w:color w:val="FFFFFF" w:themeColor="background1"/>
          <w:u w:val="single"/>
        </w:rPr>
      </w:pPr>
      <w:r w:rsidRPr="002C668B">
        <w:rPr>
          <w:color w:val="FFFFFF" w:themeColor="background1"/>
          <w:u w:val="single"/>
        </w:rPr>
        <w:t>3. It must have a clear, detailed fulfillment.</w:t>
      </w:r>
    </w:p>
    <w:p w:rsidR="003A6EA9" w:rsidRPr="002C668B" w:rsidRDefault="003A6EA9" w:rsidP="003A6EA9"/>
    <w:p w:rsidR="003A6EA9" w:rsidRPr="002C668B" w:rsidRDefault="003A6EA9" w:rsidP="00725844">
      <w:pPr>
        <w:pStyle w:val="Heading4"/>
        <w:ind w:left="360"/>
      </w:pPr>
      <w:r w:rsidRPr="002C668B">
        <w:t xml:space="preserve"> Name the different ages.</w:t>
      </w:r>
    </w:p>
    <w:p w:rsidR="003A6EA9" w:rsidRPr="002C668B" w:rsidRDefault="003A6EA9" w:rsidP="003A6EA9">
      <w:pPr>
        <w:ind w:left="360"/>
        <w:rPr>
          <w:u w:val="single"/>
        </w:rPr>
        <w:sectPr w:rsidR="003A6EA9" w:rsidRPr="002C668B" w:rsidSect="00A83ACC">
          <w:headerReference w:type="default" r:id="rId26"/>
          <w:footerReference w:type="default" r:id="rId27"/>
          <w:endnotePr>
            <w:numFmt w:val="decimal"/>
          </w:endnotePr>
          <w:type w:val="continuous"/>
          <w:pgSz w:w="12240" w:h="15840" w:code="1"/>
          <w:pgMar w:top="1440" w:right="1800" w:bottom="1440" w:left="1800" w:header="720" w:footer="720" w:gutter="0"/>
          <w:cols w:space="720"/>
          <w:docGrid w:linePitch="360"/>
        </w:sectPr>
      </w:pPr>
    </w:p>
    <w:p w:rsidR="003A6EA9" w:rsidRPr="002C668B" w:rsidRDefault="003A6EA9" w:rsidP="003A6EA9">
      <w:pPr>
        <w:ind w:left="360"/>
        <w:rPr>
          <w:color w:val="FFFFFF" w:themeColor="background1"/>
          <w:u w:val="single"/>
        </w:rPr>
      </w:pPr>
      <w:r w:rsidRPr="002C668B">
        <w:rPr>
          <w:color w:val="FFFFFF" w:themeColor="background1"/>
          <w:u w:val="single"/>
        </w:rPr>
        <w:lastRenderedPageBreak/>
        <w:t>1. Age of Progress &amp; Civilization</w:t>
      </w:r>
    </w:p>
    <w:p w:rsidR="003A6EA9" w:rsidRPr="002C668B" w:rsidRDefault="003A6EA9" w:rsidP="003A6EA9">
      <w:pPr>
        <w:ind w:left="360"/>
        <w:rPr>
          <w:color w:val="FFFFFF" w:themeColor="background1"/>
          <w:u w:val="single"/>
        </w:rPr>
      </w:pPr>
      <w:r w:rsidRPr="002C668B">
        <w:rPr>
          <w:color w:val="FFFFFF" w:themeColor="background1"/>
          <w:u w:val="single"/>
        </w:rPr>
        <w:t>2. Age of Separation</w:t>
      </w:r>
    </w:p>
    <w:p w:rsidR="003A6EA9" w:rsidRPr="002C668B" w:rsidRDefault="003A6EA9" w:rsidP="003A6EA9">
      <w:pPr>
        <w:ind w:left="360"/>
        <w:rPr>
          <w:color w:val="FFFFFF" w:themeColor="background1"/>
          <w:u w:val="single"/>
        </w:rPr>
      </w:pPr>
      <w:r w:rsidRPr="002C668B">
        <w:rPr>
          <w:color w:val="FFFFFF" w:themeColor="background1"/>
          <w:u w:val="single"/>
        </w:rPr>
        <w:lastRenderedPageBreak/>
        <w:t>3. Age of Grace</w:t>
      </w:r>
    </w:p>
    <w:p w:rsidR="003A6EA9" w:rsidRPr="002C668B" w:rsidRDefault="003A6EA9" w:rsidP="003A6EA9">
      <w:pPr>
        <w:ind w:left="360"/>
        <w:rPr>
          <w:color w:val="FFFFFF" w:themeColor="background1"/>
          <w:u w:val="single"/>
        </w:rPr>
      </w:pPr>
      <w:r w:rsidRPr="002C668B">
        <w:rPr>
          <w:color w:val="FFFFFF" w:themeColor="background1"/>
          <w:u w:val="single"/>
        </w:rPr>
        <w:t>4. Age of Judgment</w:t>
      </w:r>
    </w:p>
    <w:p w:rsidR="003A6EA9" w:rsidRPr="002C668B" w:rsidRDefault="003A6EA9" w:rsidP="003A6EA9">
      <w:pPr>
        <w:sectPr w:rsidR="003A6EA9" w:rsidRPr="002C668B" w:rsidSect="008820E7">
          <w:endnotePr>
            <w:numFmt w:val="decimal"/>
          </w:endnotePr>
          <w:type w:val="continuous"/>
          <w:pgSz w:w="12240" w:h="15840" w:code="1"/>
          <w:pgMar w:top="1440" w:right="1800" w:bottom="1440" w:left="1800" w:header="720" w:footer="720" w:gutter="0"/>
          <w:cols w:num="2" w:space="720"/>
          <w:docGrid w:linePitch="360"/>
        </w:sectPr>
      </w:pPr>
    </w:p>
    <w:p w:rsidR="003A6EA9" w:rsidRPr="002C668B" w:rsidRDefault="003A6EA9" w:rsidP="003A6EA9"/>
    <w:p w:rsidR="003A6EA9" w:rsidRPr="002C668B" w:rsidRDefault="003A6EA9" w:rsidP="003A6EA9">
      <w:pPr>
        <w:ind w:left="360"/>
        <w:rPr>
          <w:color w:val="FFFFFF" w:themeColor="background1"/>
          <w:u w:val="single"/>
        </w:rPr>
      </w:pPr>
      <w:proofErr w:type="gramStart"/>
      <w:r w:rsidRPr="002C668B">
        <w:rPr>
          <w:color w:val="FFFFFF" w:themeColor="background1"/>
          <w:u w:val="single"/>
        </w:rPr>
        <w:t>A type of the Church.</w:t>
      </w:r>
      <w:proofErr w:type="gramEnd"/>
    </w:p>
    <w:p w:rsidR="0006105B" w:rsidRDefault="0006105B" w:rsidP="0006105B">
      <w:pPr>
        <w:pStyle w:val="tests"/>
        <w:numPr>
          <w:ilvl w:val="0"/>
          <w:numId w:val="0"/>
        </w:numPr>
        <w:ind w:left="360"/>
      </w:pPr>
    </w:p>
    <w:p w:rsidR="003A6EA9" w:rsidRPr="002C668B" w:rsidRDefault="003A6EA9" w:rsidP="00725844">
      <w:pPr>
        <w:pStyle w:val="tests"/>
      </w:pPr>
      <w:r w:rsidRPr="002C668B">
        <w:t>Through whom does the Jewish nation descend in relationship to Noah’s sons?</w:t>
      </w:r>
    </w:p>
    <w:p w:rsidR="003A6EA9" w:rsidRPr="002C668B" w:rsidRDefault="003A6EA9" w:rsidP="003A6EA9">
      <w:pPr>
        <w:ind w:left="360"/>
        <w:rPr>
          <w:color w:val="FFFFFF" w:themeColor="background1"/>
          <w:u w:val="single"/>
        </w:rPr>
      </w:pPr>
      <w:r w:rsidRPr="002C668B">
        <w:rPr>
          <w:color w:val="FFFFFF" w:themeColor="background1"/>
          <w:u w:val="single"/>
        </w:rPr>
        <w:t>Shem is the ancestor of the Jewish nation.</w:t>
      </w:r>
    </w:p>
    <w:p w:rsidR="003A6EA9" w:rsidRPr="002C668B" w:rsidRDefault="003A6EA9" w:rsidP="003A6EA9">
      <w:pPr>
        <w:ind w:left="360"/>
        <w:rPr>
          <w:u w:val="single"/>
        </w:rPr>
      </w:pPr>
    </w:p>
    <w:p w:rsidR="003A6EA9" w:rsidRPr="002C668B" w:rsidRDefault="003A6EA9" w:rsidP="00725844">
      <w:pPr>
        <w:pStyle w:val="tests"/>
      </w:pPr>
      <w:r w:rsidRPr="002C668B">
        <w:t>Give a word that describes how revelation comes.</w:t>
      </w:r>
      <w:r w:rsidRPr="002C668B">
        <w:tab/>
      </w:r>
      <w:r w:rsidRPr="002C668B">
        <w:rPr>
          <w:color w:val="FFFFFF" w:themeColor="background1"/>
        </w:rPr>
        <w:tab/>
      </w:r>
      <w:r w:rsidRPr="002C668B">
        <w:rPr>
          <w:color w:val="FFFFFF" w:themeColor="background1"/>
          <w:u w:val="single"/>
        </w:rPr>
        <w:t>Progressively.</w:t>
      </w:r>
    </w:p>
    <w:p w:rsidR="003A6EA9" w:rsidRPr="002C668B" w:rsidRDefault="003A6EA9" w:rsidP="003A6EA9"/>
    <w:p w:rsidR="003A6EA9" w:rsidRPr="002C668B" w:rsidRDefault="003A6EA9" w:rsidP="003A6EA9">
      <w:pPr>
        <w:rPr>
          <w:color w:val="000000"/>
        </w:rPr>
      </w:pPr>
    </w:p>
    <w:p w:rsidR="003A6EA9" w:rsidRPr="002C668B" w:rsidRDefault="003A6EA9" w:rsidP="00725844">
      <w:pPr>
        <w:pStyle w:val="tests"/>
      </w:pPr>
      <w:r w:rsidRPr="002C668B">
        <w:t>Explain how Jonah was a type of Israel.</w:t>
      </w:r>
    </w:p>
    <w:p w:rsidR="003A6EA9" w:rsidRPr="002C668B" w:rsidRDefault="003A6EA9" w:rsidP="003A6EA9">
      <w:pPr>
        <w:ind w:left="360"/>
        <w:rPr>
          <w:color w:val="FFFFFF" w:themeColor="background1"/>
          <w:u w:val="single"/>
        </w:rPr>
      </w:pPr>
      <w:r w:rsidRPr="002C668B">
        <w:rPr>
          <w:color w:val="FFFFFF" w:themeColor="background1"/>
          <w:u w:val="single"/>
        </w:rPr>
        <w:t>Jonah was in the belly of a great fish but not digested, as Israel is in all the nations of the world, but not absorbed by them.</w:t>
      </w:r>
    </w:p>
    <w:p w:rsidR="003A6EA9" w:rsidRPr="002C668B" w:rsidRDefault="003A6EA9" w:rsidP="003A6EA9"/>
    <w:p w:rsidR="003A6EA9" w:rsidRPr="002C668B" w:rsidRDefault="003A6EA9" w:rsidP="00725844">
      <w:pPr>
        <w:pStyle w:val="tests"/>
      </w:pPr>
      <w:r w:rsidRPr="002C668B">
        <w:t>Explain how the burning bush was a type of Israel.</w:t>
      </w:r>
    </w:p>
    <w:p w:rsidR="003A6EA9" w:rsidRPr="002C668B" w:rsidRDefault="003A6EA9" w:rsidP="003A6EA9">
      <w:pPr>
        <w:ind w:left="360"/>
        <w:rPr>
          <w:color w:val="FFFFFF" w:themeColor="background1"/>
          <w:u w:val="single"/>
        </w:rPr>
      </w:pPr>
      <w:r w:rsidRPr="002C668B">
        <w:rPr>
          <w:color w:val="FFFFFF" w:themeColor="background1"/>
          <w:u w:val="single"/>
        </w:rPr>
        <w:t>Like the bush, Israel has been amid the flames of persecution, yet is not annihilated.</w:t>
      </w:r>
    </w:p>
    <w:p w:rsidR="003A6EA9" w:rsidRDefault="003A6EA9" w:rsidP="003A6EA9"/>
    <w:p w:rsidR="0006105B" w:rsidRPr="002C668B" w:rsidRDefault="0006105B" w:rsidP="003A6EA9"/>
    <w:p w:rsidR="003A6EA9" w:rsidRPr="002C668B" w:rsidRDefault="003A6EA9" w:rsidP="00725844">
      <w:pPr>
        <w:pStyle w:val="tests"/>
      </w:pPr>
      <w:r w:rsidRPr="002C668B">
        <w:t>Why will God allow the Great Tribulation?</w:t>
      </w:r>
    </w:p>
    <w:p w:rsidR="003A6EA9" w:rsidRPr="002C668B" w:rsidRDefault="003A6EA9" w:rsidP="003A6EA9">
      <w:pPr>
        <w:ind w:left="360"/>
        <w:rPr>
          <w:color w:val="FFFFFF" w:themeColor="background1"/>
          <w:u w:val="single"/>
        </w:rPr>
      </w:pPr>
      <w:r w:rsidRPr="002C668B">
        <w:rPr>
          <w:color w:val="FFFFFF" w:themeColor="background1"/>
          <w:u w:val="single"/>
        </w:rPr>
        <w:t>God will allow the Great Tribulation on account of Israel’s apostasy.</w:t>
      </w:r>
    </w:p>
    <w:p w:rsidR="003A6EA9" w:rsidRPr="002C668B" w:rsidRDefault="003A6EA9" w:rsidP="003A6EA9"/>
    <w:p w:rsidR="003A6EA9" w:rsidRPr="002C668B" w:rsidRDefault="003A6EA9" w:rsidP="00725844">
      <w:pPr>
        <w:pStyle w:val="tests"/>
      </w:pPr>
      <w:r w:rsidRPr="002C668B">
        <w:t>Explain what Zionism is.</w:t>
      </w:r>
    </w:p>
    <w:p w:rsidR="003A6EA9" w:rsidRPr="002C668B" w:rsidRDefault="003A6EA9" w:rsidP="003A6EA9">
      <w:pPr>
        <w:ind w:left="360"/>
        <w:rPr>
          <w:color w:val="FFFFFF" w:themeColor="background1"/>
          <w:u w:val="single"/>
        </w:rPr>
      </w:pPr>
      <w:r w:rsidRPr="002C668B">
        <w:rPr>
          <w:color w:val="FFFFFF" w:themeColor="background1"/>
          <w:u w:val="single"/>
        </w:rPr>
        <w:t>It is a nationally attempted restoration of Israel. It is a restoration in unbelief.</w:t>
      </w:r>
    </w:p>
    <w:p w:rsidR="003A6EA9" w:rsidRPr="002C668B" w:rsidRDefault="003A6EA9" w:rsidP="003A6EA9"/>
    <w:p w:rsidR="003A6EA9" w:rsidRPr="002C668B" w:rsidRDefault="003A6EA9" w:rsidP="00725844">
      <w:pPr>
        <w:pStyle w:val="tests"/>
      </w:pPr>
      <w:r w:rsidRPr="002C668B">
        <w:t xml:space="preserve">What does the valley of dry bones speak of? </w:t>
      </w:r>
      <w:r w:rsidRPr="002C668B">
        <w:rPr>
          <w:color w:val="FFFFFF" w:themeColor="background1"/>
          <w:u w:val="single"/>
        </w:rPr>
        <w:t>The whole house of Israel.</w:t>
      </w:r>
    </w:p>
    <w:p w:rsidR="00655936" w:rsidRPr="002C668B" w:rsidRDefault="00655936" w:rsidP="00725844">
      <w:pPr>
        <w:pStyle w:val="tests"/>
      </w:pPr>
      <w:r w:rsidRPr="002C668B">
        <w:lastRenderedPageBreak/>
        <w:t>What is the natural desire in the hearts of men?</w:t>
      </w:r>
    </w:p>
    <w:p w:rsidR="00655936" w:rsidRPr="002C668B" w:rsidRDefault="00655936" w:rsidP="00655936">
      <w:pPr>
        <w:ind w:left="270"/>
        <w:rPr>
          <w:color w:val="FFFFFF" w:themeColor="background1"/>
          <w:u w:val="single"/>
        </w:rPr>
      </w:pPr>
      <w:r w:rsidRPr="002C668B">
        <w:rPr>
          <w:color w:val="FFFFFF" w:themeColor="background1"/>
          <w:u w:val="single"/>
        </w:rPr>
        <w:t>It is to know the future.</w:t>
      </w:r>
    </w:p>
    <w:p w:rsidR="00655936" w:rsidRPr="002C668B" w:rsidRDefault="00655936" w:rsidP="00655936">
      <w:pPr>
        <w:ind w:left="270"/>
        <w:rPr>
          <w:u w:val="single"/>
        </w:rPr>
      </w:pPr>
    </w:p>
    <w:p w:rsidR="00655936" w:rsidRPr="002C668B" w:rsidRDefault="00655936" w:rsidP="00725844">
      <w:pPr>
        <w:pStyle w:val="tests"/>
      </w:pPr>
      <w:r>
        <w:t xml:space="preserve">Contrast </w:t>
      </w:r>
      <w:r w:rsidRPr="00655936">
        <w:t>astrology</w:t>
      </w:r>
      <w:r>
        <w:t xml:space="preserve"> and </w:t>
      </w:r>
      <w:r w:rsidRPr="00655936">
        <w:t>astronomy</w:t>
      </w:r>
      <w:r>
        <w:t>.</w:t>
      </w:r>
    </w:p>
    <w:p w:rsidR="00655936" w:rsidRPr="002C668B" w:rsidRDefault="00655936" w:rsidP="00655936">
      <w:pPr>
        <w:ind w:left="270"/>
        <w:rPr>
          <w:color w:val="FFFFFF" w:themeColor="background1"/>
          <w:u w:val="single"/>
        </w:rPr>
      </w:pPr>
      <w:r w:rsidRPr="002C668B">
        <w:rPr>
          <w:color w:val="FFFFFF" w:themeColor="background1"/>
          <w:u w:val="single"/>
        </w:rPr>
        <w:t>Astrology is an attempt to interpret the motion of heavenly bodies as signs of the future.</w:t>
      </w:r>
    </w:p>
    <w:p w:rsidR="00655936" w:rsidRPr="002C668B" w:rsidRDefault="00655936" w:rsidP="00655936"/>
    <w:p w:rsidR="00655936" w:rsidRPr="002C668B" w:rsidRDefault="00655936" w:rsidP="00725844">
      <w:pPr>
        <w:pStyle w:val="tests"/>
      </w:pPr>
      <w:r w:rsidRPr="002C668B">
        <w:t>Can man know the future?</w:t>
      </w:r>
      <w:r w:rsidR="0006105B">
        <w:t xml:space="preserve"> (Explain your answer.)</w:t>
      </w:r>
    </w:p>
    <w:p w:rsidR="00655936" w:rsidRPr="002C668B" w:rsidRDefault="00655936" w:rsidP="00655936">
      <w:pPr>
        <w:ind w:left="270"/>
        <w:rPr>
          <w:color w:val="FFFFFF" w:themeColor="background1"/>
          <w:u w:val="single"/>
        </w:rPr>
      </w:pPr>
      <w:proofErr w:type="gramStart"/>
      <w:r w:rsidRPr="002C668B">
        <w:rPr>
          <w:color w:val="FFFFFF" w:themeColor="background1"/>
          <w:u w:val="single"/>
        </w:rPr>
        <w:t>Through the Bible and the Holy Ghost but never apart from them.</w:t>
      </w:r>
      <w:proofErr w:type="gramEnd"/>
    </w:p>
    <w:p w:rsidR="00655936" w:rsidRPr="002C668B" w:rsidRDefault="00655936" w:rsidP="00655936"/>
    <w:p w:rsidR="00655936" w:rsidRPr="002C668B" w:rsidRDefault="00655936" w:rsidP="00725844">
      <w:pPr>
        <w:pStyle w:val="tests"/>
      </w:pPr>
      <w:r w:rsidRPr="002C668B">
        <w:t>What is the first recorded prophecy in the Bible?</w:t>
      </w:r>
    </w:p>
    <w:p w:rsidR="00655936" w:rsidRPr="002C668B" w:rsidRDefault="00655936" w:rsidP="00655936"/>
    <w:p w:rsidR="00655936" w:rsidRPr="002C668B" w:rsidRDefault="00655936" w:rsidP="00655936">
      <w:pPr>
        <w:rPr>
          <w:color w:val="FFFFFF" w:themeColor="background1"/>
          <w:u w:val="single"/>
        </w:rPr>
      </w:pPr>
      <w:r w:rsidRPr="002C668B">
        <w:rPr>
          <w:color w:val="FFFFFF" w:themeColor="background1"/>
          <w:u w:val="single"/>
        </w:rPr>
        <w:t>Genesis 3:15—And I will put enmity between thee and the woman, and between thy seed and her seed; it shall bruise thy head, and thou shalt bruise his heel.</w:t>
      </w:r>
    </w:p>
    <w:p w:rsidR="003A6EA9" w:rsidRDefault="003A6EA9" w:rsidP="00725844">
      <w:pPr>
        <w:pStyle w:val="tests"/>
      </w:pPr>
      <w:r w:rsidRPr="002C668B">
        <w:t>Tell what you know about the truth of the book of Daniel.</w:t>
      </w:r>
    </w:p>
    <w:p w:rsidR="003A6EA9" w:rsidRPr="00FE3C17" w:rsidRDefault="003A6EA9" w:rsidP="003A6EA9">
      <w:pPr>
        <w:ind w:left="360"/>
        <w:rPr>
          <w:color w:val="FFFFFF" w:themeColor="background1"/>
          <w:u w:val="single"/>
        </w:rPr>
      </w:pPr>
      <w:r w:rsidRPr="00303414">
        <w:rPr>
          <w:color w:val="FFFFFF" w:themeColor="background1"/>
          <w:u w:val="single"/>
        </w:rPr>
        <w:t>Daniel was divinely inspired to write it and it is prominently prophetic.</w:t>
      </w:r>
    </w:p>
    <w:p w:rsidR="0006105B" w:rsidRPr="0006105B" w:rsidRDefault="0006105B" w:rsidP="0006105B">
      <w:pPr>
        <w:pStyle w:val="tests"/>
        <w:numPr>
          <w:ilvl w:val="0"/>
          <w:numId w:val="0"/>
        </w:numPr>
        <w:ind w:left="360"/>
        <w:rPr>
          <w:u w:val="single"/>
        </w:rPr>
      </w:pPr>
    </w:p>
    <w:p w:rsidR="003A6EA9" w:rsidRPr="00725844" w:rsidRDefault="003A6EA9" w:rsidP="00725844">
      <w:pPr>
        <w:pStyle w:val="tests"/>
        <w:rPr>
          <w:u w:val="single"/>
        </w:rPr>
      </w:pPr>
      <w:r w:rsidRPr="002C668B">
        <w:t>Who was a contemporary of Daniel?</w:t>
      </w:r>
      <w:r>
        <w:tab/>
      </w:r>
      <w:r w:rsidRPr="00725844">
        <w:rPr>
          <w:color w:val="FFFFFF" w:themeColor="background1"/>
          <w:u w:val="single"/>
        </w:rPr>
        <w:t>Ezekiel was a contemporary of Daniel.</w:t>
      </w:r>
    </w:p>
    <w:p w:rsidR="003A6EA9" w:rsidRPr="003B1207" w:rsidRDefault="003A6EA9" w:rsidP="003A6EA9">
      <w:pPr>
        <w:rPr>
          <w:u w:val="single"/>
        </w:rPr>
      </w:pPr>
    </w:p>
    <w:p w:rsidR="00655936" w:rsidRPr="00725844" w:rsidRDefault="00655936" w:rsidP="00725844">
      <w:pPr>
        <w:pStyle w:val="tests"/>
        <w:rPr>
          <w:u w:val="single"/>
        </w:rPr>
      </w:pPr>
      <w:r>
        <w:t>What is the book likened to?</w:t>
      </w:r>
      <w:r>
        <w:tab/>
      </w:r>
      <w:r w:rsidRPr="00725844">
        <w:rPr>
          <w:color w:val="FFFFFF" w:themeColor="background1"/>
          <w:u w:val="single"/>
        </w:rPr>
        <w:t>It is like a diary—Daniel’s diary.</w:t>
      </w:r>
    </w:p>
    <w:p w:rsidR="00655936" w:rsidRPr="003569B9" w:rsidRDefault="00655936" w:rsidP="00655936">
      <w:pPr>
        <w:ind w:left="360"/>
        <w:rPr>
          <w:u w:val="single"/>
        </w:rPr>
      </w:pPr>
    </w:p>
    <w:p w:rsidR="0006105B" w:rsidRDefault="0006105B" w:rsidP="0006105B">
      <w:pPr>
        <w:pStyle w:val="tests"/>
        <w:numPr>
          <w:ilvl w:val="0"/>
          <w:numId w:val="0"/>
        </w:numPr>
        <w:ind w:left="360"/>
      </w:pPr>
    </w:p>
    <w:p w:rsidR="003A6EA9" w:rsidRDefault="003A6EA9" w:rsidP="00725844">
      <w:pPr>
        <w:pStyle w:val="tests"/>
      </w:pPr>
      <w:r w:rsidRPr="002C668B">
        <w:t>Why is the hook of Daniel different from the other prophetic books?</w:t>
      </w:r>
    </w:p>
    <w:p w:rsidR="003A6EA9" w:rsidRPr="00303414" w:rsidRDefault="003A6EA9" w:rsidP="003A6EA9">
      <w:pPr>
        <w:ind w:left="360"/>
        <w:rPr>
          <w:color w:val="FFFFFF" w:themeColor="background1"/>
          <w:u w:val="single"/>
        </w:rPr>
      </w:pPr>
      <w:r w:rsidRPr="00303414">
        <w:rPr>
          <w:color w:val="FFFFFF" w:themeColor="background1"/>
          <w:u w:val="single"/>
        </w:rPr>
        <w:t>In Daniel, God is not speaking to His own people.</w:t>
      </w:r>
    </w:p>
    <w:p w:rsidR="003A6EA9" w:rsidRPr="003569B9" w:rsidRDefault="003A6EA9" w:rsidP="003A6EA9">
      <w:pPr>
        <w:ind w:left="360"/>
      </w:pPr>
    </w:p>
    <w:p w:rsidR="003A6EA9" w:rsidRDefault="003A6EA9" w:rsidP="00725844">
      <w:pPr>
        <w:pStyle w:val="tests"/>
      </w:pPr>
      <w:r>
        <w:t>What were the two languages used in Daniel and why are</w:t>
      </w:r>
      <w:r w:rsidRPr="002C668B">
        <w:t xml:space="preserve"> two languages</w:t>
      </w:r>
      <w:r>
        <w:t xml:space="preserve"> used</w:t>
      </w:r>
      <w:r w:rsidRPr="002C668B">
        <w:t>?</w:t>
      </w:r>
    </w:p>
    <w:p w:rsidR="003A6EA9" w:rsidRPr="00303414" w:rsidRDefault="003A6EA9" w:rsidP="003A6EA9">
      <w:pPr>
        <w:ind w:left="360"/>
        <w:rPr>
          <w:color w:val="FFFFFF" w:themeColor="background1"/>
          <w:u w:val="single"/>
        </w:rPr>
      </w:pPr>
      <w:r w:rsidRPr="00303414">
        <w:rPr>
          <w:color w:val="FFFFFF" w:themeColor="background1"/>
          <w:u w:val="single"/>
        </w:rPr>
        <w:t xml:space="preserve">What concerns </w:t>
      </w:r>
      <w:proofErr w:type="gramStart"/>
      <w:r w:rsidRPr="00303414">
        <w:rPr>
          <w:color w:val="FFFFFF" w:themeColor="background1"/>
          <w:u w:val="single"/>
        </w:rPr>
        <w:t>gentiles is</w:t>
      </w:r>
      <w:proofErr w:type="gramEnd"/>
      <w:r w:rsidRPr="00303414">
        <w:rPr>
          <w:color w:val="FFFFFF" w:themeColor="background1"/>
          <w:u w:val="single"/>
        </w:rPr>
        <w:t xml:space="preserve"> written in Aramaic, and what is written concerning Jews is written in Hebrew.</w:t>
      </w:r>
    </w:p>
    <w:p w:rsidR="003A6EA9" w:rsidRPr="002D196A" w:rsidRDefault="003A6EA9" w:rsidP="00725844">
      <w:pPr>
        <w:pStyle w:val="tests"/>
      </w:pPr>
      <w:r w:rsidRPr="002C668B">
        <w:t>Wh</w:t>
      </w:r>
      <w:r>
        <w:t>at was the</w:t>
      </w:r>
      <w:r w:rsidR="00725844">
        <w:t xml:space="preserve"> first</w:t>
      </w:r>
      <w:r>
        <w:t xml:space="preserve"> dream Nebuchadnezzar </w:t>
      </w:r>
      <w:r w:rsidRPr="002C668B">
        <w:t>had</w:t>
      </w:r>
      <w:r w:rsidR="00725844">
        <w:t>,</w:t>
      </w:r>
      <w:r w:rsidRPr="002C668B">
        <w:t xml:space="preserve"> in detail?</w:t>
      </w:r>
      <w:r>
        <w:t xml:space="preserve"> </w:t>
      </w:r>
      <w:r w:rsidRPr="00725844">
        <w:rPr>
          <w:color w:val="FFFFFF" w:themeColor="background1"/>
          <w:u w:val="single"/>
        </w:rPr>
        <w:t>There were two main features: 1) an image and 2) a stone.</w:t>
      </w:r>
    </w:p>
    <w:p w:rsidR="003A6EA9" w:rsidRPr="002D196A" w:rsidRDefault="003A6EA9" w:rsidP="003A6EA9"/>
    <w:p w:rsidR="003A6EA9" w:rsidRPr="006233B5" w:rsidRDefault="003A6EA9" w:rsidP="00725844">
      <w:pPr>
        <w:pStyle w:val="tests"/>
      </w:pPr>
      <w:r w:rsidRPr="006233B5">
        <w:t>Tell a little about the second dream that Nebuchadnezzar had?</w:t>
      </w:r>
    </w:p>
    <w:p w:rsidR="003A6EA9" w:rsidRPr="003D083A" w:rsidRDefault="003A6EA9" w:rsidP="003A6EA9">
      <w:pPr>
        <w:ind w:left="540"/>
        <w:rPr>
          <w:color w:val="FFFFFF" w:themeColor="background1"/>
          <w:u w:val="single"/>
        </w:rPr>
      </w:pPr>
      <w:r w:rsidRPr="003D083A">
        <w:rPr>
          <w:color w:val="FFFFFF" w:themeColor="background1"/>
          <w:u w:val="single"/>
        </w:rPr>
        <w:t xml:space="preserve">A great tree grew and was hewn down and only the stump was left for 7 years. </w:t>
      </w:r>
    </w:p>
    <w:p w:rsidR="003A6EA9" w:rsidRPr="006233B5" w:rsidRDefault="003A6EA9" w:rsidP="003A6EA9">
      <w:pPr>
        <w:ind w:left="540"/>
        <w:rPr>
          <w:color w:val="000000" w:themeColor="text1"/>
        </w:rPr>
      </w:pPr>
    </w:p>
    <w:p w:rsidR="003A6EA9" w:rsidRPr="0017670F" w:rsidRDefault="003A6EA9" w:rsidP="00725844">
      <w:pPr>
        <w:pStyle w:val="tests"/>
      </w:pPr>
      <w:r w:rsidRPr="006233B5">
        <w:t>For how long was the judgment to last?</w:t>
      </w:r>
      <w:r>
        <w:t xml:space="preserve"> </w:t>
      </w:r>
      <w:r w:rsidRPr="003D083A">
        <w:rPr>
          <w:color w:val="FFFFFF" w:themeColor="background1"/>
          <w:u w:val="single"/>
        </w:rPr>
        <w:t>Seven years.</w:t>
      </w:r>
      <w:r w:rsidRPr="0017670F">
        <w:rPr>
          <w:u w:val="single"/>
        </w:rPr>
        <w:t xml:space="preserve"> </w:t>
      </w:r>
    </w:p>
    <w:p w:rsidR="003A6EA9" w:rsidRDefault="003A6EA9" w:rsidP="003A6EA9">
      <w:pPr>
        <w:ind w:left="540"/>
        <w:rPr>
          <w:color w:val="000000" w:themeColor="text1"/>
        </w:rPr>
      </w:pPr>
    </w:p>
    <w:p w:rsidR="00725844" w:rsidRDefault="00725844" w:rsidP="00725844">
      <w:pPr>
        <w:pStyle w:val="tests"/>
        <w:numPr>
          <w:ilvl w:val="0"/>
          <w:numId w:val="0"/>
        </w:numPr>
        <w:ind w:left="360" w:hanging="360"/>
      </w:pPr>
    </w:p>
    <w:p w:rsidR="00725844" w:rsidRDefault="00725844" w:rsidP="00725844">
      <w:pPr>
        <w:pStyle w:val="ListParagraph"/>
      </w:pPr>
    </w:p>
    <w:p w:rsidR="003A6EA9" w:rsidRPr="006233B5" w:rsidRDefault="003A6EA9" w:rsidP="00725844">
      <w:pPr>
        <w:pStyle w:val="tests"/>
      </w:pPr>
      <w:r w:rsidRPr="006233B5">
        <w:t>Describe what happened to Nebuchadnezzar’s heart and the condition of his body?</w:t>
      </w:r>
    </w:p>
    <w:p w:rsidR="003A6EA9" w:rsidRPr="003D083A" w:rsidRDefault="003A6EA9" w:rsidP="003A6EA9">
      <w:pPr>
        <w:ind w:left="540"/>
        <w:rPr>
          <w:color w:val="FFFFFF" w:themeColor="background1"/>
          <w:u w:val="single"/>
        </w:rPr>
      </w:pPr>
      <w:r w:rsidRPr="003D083A">
        <w:rPr>
          <w:color w:val="FFFFFF" w:themeColor="background1"/>
          <w:u w:val="single"/>
        </w:rPr>
        <w:t xml:space="preserve">His heart was turned as a beast’s heart, and his hairs as eagles feathers, and his nails like birds claws and his body was wet with the dew of heaven. </w:t>
      </w:r>
    </w:p>
    <w:p w:rsidR="003A6EA9" w:rsidRPr="006233B5" w:rsidRDefault="003A6EA9" w:rsidP="003A6EA9">
      <w:pPr>
        <w:ind w:left="540"/>
        <w:rPr>
          <w:color w:val="000000" w:themeColor="text1"/>
        </w:rPr>
      </w:pPr>
    </w:p>
    <w:p w:rsidR="003A6EA9" w:rsidRDefault="003A6EA9" w:rsidP="003A6EA9">
      <w:pPr>
        <w:rPr>
          <w:color w:val="FFFFFF" w:themeColor="background1"/>
          <w:u w:val="single"/>
        </w:rPr>
      </w:pPr>
      <w:r>
        <w:rPr>
          <w:color w:val="000000" w:themeColor="text1"/>
        </w:rPr>
        <w:t xml:space="preserve">BONUS: </w:t>
      </w:r>
      <w:r w:rsidRPr="00E471AF">
        <w:rPr>
          <w:color w:val="000000" w:themeColor="text1"/>
        </w:rPr>
        <w:t xml:space="preserve">What two things brought about the king’s restoration? </w:t>
      </w:r>
      <w:proofErr w:type="gramStart"/>
      <w:r w:rsidRPr="008800A2">
        <w:rPr>
          <w:color w:val="FFFFFF" w:themeColor="background1"/>
          <w:u w:val="single"/>
        </w:rPr>
        <w:t>Repe</w:t>
      </w:r>
      <w:r w:rsidRPr="003D083A">
        <w:rPr>
          <w:color w:val="FFFFFF" w:themeColor="background1"/>
          <w:u w:val="single"/>
        </w:rPr>
        <w:t>ntance and Regeneration.</w:t>
      </w:r>
      <w:proofErr w:type="gramEnd"/>
      <w:r w:rsidRPr="003D083A">
        <w:rPr>
          <w:color w:val="FFFFFF" w:themeColor="background1"/>
          <w:u w:val="single"/>
        </w:rPr>
        <w:t xml:space="preserve"> </w:t>
      </w:r>
    </w:p>
    <w:sectPr w:rsidR="003A6EA9" w:rsidSect="007C60C4">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439" w:rsidRDefault="007A4439">
      <w:r>
        <w:separator/>
      </w:r>
    </w:p>
    <w:p w:rsidR="007A4439" w:rsidRDefault="007A4439"/>
  </w:endnote>
  <w:endnote w:type="continuationSeparator" w:id="0">
    <w:p w:rsidR="007A4439" w:rsidRDefault="007A4439">
      <w:r>
        <w:continuationSeparator/>
      </w:r>
    </w:p>
    <w:p w:rsidR="007A4439" w:rsidRDefault="007A4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Default="00F139A3" w:rsidP="007C60C4">
    <w:pPr>
      <w:pStyle w:val="Footer"/>
      <w:jc w:val="center"/>
    </w:pPr>
    <w:r>
      <w:fldChar w:fldCharType="begin"/>
    </w:r>
    <w:r>
      <w:instrText xml:space="preserve"> PAGE   \* MERGEFORMAT </w:instrText>
    </w:r>
    <w:r>
      <w:fldChar w:fldCharType="separate"/>
    </w:r>
    <w:r w:rsidR="00C13190">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Default="00F139A3" w:rsidP="007C60C4">
    <w:pPr>
      <w:pStyle w:val="Footer"/>
      <w:jc w:val="center"/>
    </w:pPr>
    <w:r>
      <w:fldChar w:fldCharType="begin"/>
    </w:r>
    <w:r>
      <w:instrText xml:space="preserve"> PAGE   \* MERGEFORMAT </w:instrText>
    </w:r>
    <w:r>
      <w:fldChar w:fldCharType="separate"/>
    </w:r>
    <w:r w:rsidR="00C13190">
      <w:rPr>
        <w:noProof/>
      </w:rPr>
      <w:t>8</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Default="00F139A3" w:rsidP="007C60C4">
    <w:pPr>
      <w:pStyle w:val="Footer"/>
      <w:jc w:val="center"/>
    </w:pPr>
    <w:r>
      <w:fldChar w:fldCharType="begin"/>
    </w:r>
    <w:r>
      <w:instrText xml:space="preserve"> PAGE   \* MERGEFORMAT </w:instrText>
    </w:r>
    <w:r>
      <w:fldChar w:fldCharType="separate"/>
    </w:r>
    <w:r w:rsidR="00C13190">
      <w:rPr>
        <w:noProof/>
      </w:rPr>
      <w:t>11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Default="00F139A3" w:rsidP="007C60C4">
    <w:pPr>
      <w:pStyle w:val="Footer"/>
      <w:jc w:val="center"/>
    </w:pPr>
    <w:r>
      <w:fldChar w:fldCharType="begin"/>
    </w:r>
    <w:r>
      <w:instrText xml:space="preserve"> PAGE   \* MERGEFORMAT </w:instrText>
    </w:r>
    <w:r>
      <w:fldChar w:fldCharType="separate"/>
    </w:r>
    <w:r w:rsidR="00C13190">
      <w:rPr>
        <w:noProof/>
      </w:rPr>
      <w:t>28</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Default="00F139A3" w:rsidP="007C60C4">
    <w:pPr>
      <w:pStyle w:val="Footer"/>
      <w:jc w:val="center"/>
    </w:pPr>
    <w:r>
      <w:fldChar w:fldCharType="begin"/>
    </w:r>
    <w:r>
      <w:instrText xml:space="preserve"> PAGE   \* MERGEFORMAT </w:instrText>
    </w:r>
    <w:r>
      <w:fldChar w:fldCharType="separate"/>
    </w:r>
    <w:r w:rsidR="00C13190">
      <w:rPr>
        <w:noProof/>
      </w:rPr>
      <w:t>50</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Default="00F139A3" w:rsidP="007C60C4">
    <w:pPr>
      <w:pStyle w:val="Footer"/>
      <w:jc w:val="center"/>
    </w:pPr>
    <w:r>
      <w:fldChar w:fldCharType="begin"/>
    </w:r>
    <w:r>
      <w:instrText xml:space="preserve"> PAGE   \* MERGEFORMAT </w:instrText>
    </w:r>
    <w:r>
      <w:fldChar w:fldCharType="separate"/>
    </w:r>
    <w:r w:rsidR="00C13190">
      <w:rPr>
        <w:noProof/>
      </w:rPr>
      <w:t>55</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Default="00F139A3" w:rsidP="007C60C4">
    <w:pPr>
      <w:pStyle w:val="Footer"/>
      <w:jc w:val="center"/>
    </w:pPr>
    <w:r>
      <w:fldChar w:fldCharType="begin"/>
    </w:r>
    <w:r>
      <w:instrText xml:space="preserve"> PAGE   \* MERGEFORMAT </w:instrText>
    </w:r>
    <w:r>
      <w:fldChar w:fldCharType="separate"/>
    </w:r>
    <w:r w:rsidR="00F47EA4">
      <w:rPr>
        <w:noProof/>
      </w:rPr>
      <w:t>61</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Default="00F139A3" w:rsidP="007C60C4">
    <w:pPr>
      <w:pStyle w:val="Footer"/>
      <w:jc w:val="center"/>
    </w:pPr>
    <w:r>
      <w:fldChar w:fldCharType="begin"/>
    </w:r>
    <w:r>
      <w:instrText xml:space="preserve"> PAGE   \* MERGEFORMAT </w:instrText>
    </w:r>
    <w:r>
      <w:fldChar w:fldCharType="separate"/>
    </w:r>
    <w:r w:rsidR="00F47EA4">
      <w:rPr>
        <w:noProof/>
      </w:rPr>
      <w:t>63</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Default="00F139A3" w:rsidP="007C60C4">
    <w:pPr>
      <w:pStyle w:val="Footer"/>
      <w:jc w:val="center"/>
    </w:pPr>
    <w:r>
      <w:fldChar w:fldCharType="begin"/>
    </w:r>
    <w:r>
      <w:instrText xml:space="preserve"> PAGE   \* MERGEFORMAT </w:instrText>
    </w:r>
    <w:r>
      <w:fldChar w:fldCharType="separate"/>
    </w:r>
    <w:r w:rsidR="00C13190">
      <w:rPr>
        <w:noProof/>
      </w:rPr>
      <w:t>69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439" w:rsidRDefault="007A4439">
      <w:r>
        <w:separator/>
      </w:r>
    </w:p>
    <w:p w:rsidR="007A4439" w:rsidRDefault="007A4439"/>
  </w:footnote>
  <w:footnote w:type="continuationSeparator" w:id="0">
    <w:p w:rsidR="007A4439" w:rsidRDefault="007A4439">
      <w:r>
        <w:continuationSeparator/>
      </w:r>
    </w:p>
    <w:p w:rsidR="007A4439" w:rsidRDefault="007A44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Pr="00686FFD" w:rsidRDefault="00F139A3" w:rsidP="00F36236">
    <w:pPr>
      <w:pStyle w:val="Header"/>
      <w:jc w:val="center"/>
      <w:rPr>
        <w:color w:val="7F7F7F" w:themeColor="text1" w:themeTint="80"/>
      </w:rPr>
    </w:pPr>
    <w:r w:rsidRPr="00686FFD">
      <w:rPr>
        <w:color w:val="7F7F7F" w:themeColor="text1" w:themeTint="80"/>
      </w:rPr>
      <w:t>Deliverance Bible Institute</w:t>
    </w:r>
  </w:p>
  <w:p w:rsidR="00F139A3" w:rsidRPr="00686FFD" w:rsidRDefault="00F139A3"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Pr="00686FFD" w:rsidRDefault="00F139A3" w:rsidP="00F36236">
    <w:pPr>
      <w:pStyle w:val="Header"/>
      <w:jc w:val="center"/>
      <w:rPr>
        <w:color w:val="7F7F7F" w:themeColor="text1" w:themeTint="80"/>
      </w:rPr>
    </w:pPr>
    <w:r w:rsidRPr="00686FFD">
      <w:rPr>
        <w:color w:val="7F7F7F" w:themeColor="text1" w:themeTint="80"/>
      </w:rPr>
      <w:t>Deliverance Bible Institute</w:t>
    </w:r>
  </w:p>
  <w:p w:rsidR="00F139A3" w:rsidRPr="00686FFD" w:rsidRDefault="00F139A3"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Pr="00686FFD" w:rsidRDefault="00F139A3" w:rsidP="00F36236">
    <w:pPr>
      <w:pStyle w:val="Header"/>
      <w:jc w:val="center"/>
      <w:rPr>
        <w:color w:val="7F7F7F" w:themeColor="text1" w:themeTint="80"/>
      </w:rPr>
    </w:pPr>
    <w:r w:rsidRPr="00686FFD">
      <w:rPr>
        <w:color w:val="7F7F7F" w:themeColor="text1" w:themeTint="80"/>
      </w:rPr>
      <w:t>Deliverance Bible Institute</w:t>
    </w:r>
  </w:p>
  <w:p w:rsidR="00F139A3" w:rsidRPr="00686FFD" w:rsidRDefault="00F139A3"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Pr="00686FFD" w:rsidRDefault="00F139A3" w:rsidP="00F36236">
    <w:pPr>
      <w:pStyle w:val="Header"/>
      <w:jc w:val="center"/>
      <w:rPr>
        <w:color w:val="7F7F7F" w:themeColor="text1" w:themeTint="80"/>
      </w:rPr>
    </w:pPr>
    <w:r w:rsidRPr="00686FFD">
      <w:rPr>
        <w:color w:val="7F7F7F" w:themeColor="text1" w:themeTint="80"/>
      </w:rPr>
      <w:t>Deliverance Bible Institute</w:t>
    </w:r>
  </w:p>
  <w:p w:rsidR="00F139A3" w:rsidRPr="00686FFD" w:rsidRDefault="00F139A3"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Pr="00686FFD" w:rsidRDefault="00F139A3" w:rsidP="00F36236">
    <w:pPr>
      <w:pStyle w:val="Header"/>
      <w:jc w:val="center"/>
      <w:rPr>
        <w:color w:val="7F7F7F" w:themeColor="text1" w:themeTint="80"/>
      </w:rPr>
    </w:pPr>
    <w:r w:rsidRPr="00686FFD">
      <w:rPr>
        <w:color w:val="7F7F7F" w:themeColor="text1" w:themeTint="80"/>
      </w:rPr>
      <w:t>Deliverance Bible Institute</w:t>
    </w:r>
  </w:p>
  <w:p w:rsidR="00F139A3" w:rsidRPr="00686FFD" w:rsidRDefault="00F139A3"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Pr="00686FFD" w:rsidRDefault="00F139A3" w:rsidP="00F36236">
    <w:pPr>
      <w:pStyle w:val="Header"/>
      <w:jc w:val="center"/>
      <w:rPr>
        <w:color w:val="7F7F7F" w:themeColor="text1" w:themeTint="80"/>
      </w:rPr>
    </w:pPr>
    <w:r w:rsidRPr="00686FFD">
      <w:rPr>
        <w:color w:val="7F7F7F" w:themeColor="text1" w:themeTint="80"/>
      </w:rPr>
      <w:t>Deliverance Bible Institute</w:t>
    </w:r>
  </w:p>
  <w:p w:rsidR="00F139A3" w:rsidRPr="00686FFD" w:rsidRDefault="00F139A3"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Pr="00686FFD" w:rsidRDefault="00F139A3" w:rsidP="00F36236">
    <w:pPr>
      <w:pStyle w:val="Header"/>
      <w:jc w:val="center"/>
      <w:rPr>
        <w:color w:val="7F7F7F" w:themeColor="text1" w:themeTint="80"/>
      </w:rPr>
    </w:pPr>
    <w:r w:rsidRPr="00686FFD">
      <w:rPr>
        <w:color w:val="7F7F7F" w:themeColor="text1" w:themeTint="80"/>
      </w:rPr>
      <w:t>Deliverance Bible Institute</w:t>
    </w:r>
  </w:p>
  <w:p w:rsidR="00F139A3" w:rsidRPr="00686FFD" w:rsidRDefault="00F139A3"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Pr="00686FFD" w:rsidRDefault="00F139A3" w:rsidP="00F36236">
    <w:pPr>
      <w:pStyle w:val="Header"/>
      <w:jc w:val="center"/>
      <w:rPr>
        <w:color w:val="7F7F7F" w:themeColor="text1" w:themeTint="80"/>
      </w:rPr>
    </w:pPr>
    <w:r w:rsidRPr="00686FFD">
      <w:rPr>
        <w:color w:val="7F7F7F" w:themeColor="text1" w:themeTint="80"/>
      </w:rPr>
      <w:t>Deliverance Bible Institute</w:t>
    </w:r>
  </w:p>
  <w:p w:rsidR="00F139A3" w:rsidRPr="00686FFD" w:rsidRDefault="00F139A3"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A3" w:rsidRPr="00686FFD" w:rsidRDefault="00F139A3" w:rsidP="00F36236">
    <w:pPr>
      <w:pStyle w:val="Header"/>
      <w:jc w:val="center"/>
      <w:rPr>
        <w:color w:val="7F7F7F" w:themeColor="text1" w:themeTint="80"/>
      </w:rPr>
    </w:pPr>
    <w:r w:rsidRPr="00686FFD">
      <w:rPr>
        <w:color w:val="7F7F7F" w:themeColor="text1" w:themeTint="80"/>
      </w:rPr>
      <w:t>Deliverance Bible Institute</w:t>
    </w:r>
  </w:p>
  <w:p w:rsidR="00F139A3" w:rsidRPr="00686FFD" w:rsidRDefault="00F139A3" w:rsidP="00F36236">
    <w:pPr>
      <w:pStyle w:val="Header"/>
      <w:jc w:val="center"/>
      <w:rPr>
        <w:color w:val="7F7F7F" w:themeColor="text1" w:themeTint="80"/>
        <w:sz w:val="28"/>
        <w:szCs w:val="28"/>
      </w:rPr>
    </w:pPr>
    <w:r w:rsidRPr="00686FFD">
      <w:rPr>
        <w:color w:val="7F7F7F" w:themeColor="text1" w:themeTint="80"/>
        <w:sz w:val="28"/>
        <w:szCs w:val="28"/>
      </w:rPr>
      <w:t>PROPHECY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2CFA"/>
    <w:multiLevelType w:val="hybridMultilevel"/>
    <w:tmpl w:val="83889756"/>
    <w:lvl w:ilvl="0" w:tplc="C68EC998">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79028B"/>
    <w:multiLevelType w:val="hybridMultilevel"/>
    <w:tmpl w:val="0E32D518"/>
    <w:lvl w:ilvl="0" w:tplc="C5C46E8A">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959FA"/>
    <w:multiLevelType w:val="hybridMultilevel"/>
    <w:tmpl w:val="43626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151E1"/>
    <w:multiLevelType w:val="hybridMultilevel"/>
    <w:tmpl w:val="B874C822"/>
    <w:lvl w:ilvl="0" w:tplc="83F01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73176"/>
    <w:multiLevelType w:val="hybridMultilevel"/>
    <w:tmpl w:val="0630C6AA"/>
    <w:lvl w:ilvl="0" w:tplc="E9528362">
      <w:start w:val="1"/>
      <w:numFmt w:val="decimal"/>
      <w:lvlText w:val="%1."/>
      <w:lvlJc w:val="left"/>
      <w:pPr>
        <w:tabs>
          <w:tab w:val="num" w:pos="720"/>
        </w:tabs>
        <w:ind w:left="720" w:hanging="360"/>
      </w:pPr>
      <w:rPr>
        <w:color w:val="000000"/>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274477"/>
    <w:multiLevelType w:val="hybridMultilevel"/>
    <w:tmpl w:val="58263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50937"/>
    <w:multiLevelType w:val="hybridMultilevel"/>
    <w:tmpl w:val="0630C6AA"/>
    <w:lvl w:ilvl="0" w:tplc="E9528362">
      <w:start w:val="1"/>
      <w:numFmt w:val="decimal"/>
      <w:lvlText w:val="%1."/>
      <w:lvlJc w:val="left"/>
      <w:pPr>
        <w:tabs>
          <w:tab w:val="num" w:pos="720"/>
        </w:tabs>
        <w:ind w:left="720" w:hanging="360"/>
      </w:pPr>
      <w:rPr>
        <w:color w:val="000000"/>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D8B2E70"/>
    <w:multiLevelType w:val="hybridMultilevel"/>
    <w:tmpl w:val="FB1E569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F672FE"/>
    <w:multiLevelType w:val="hybridMultilevel"/>
    <w:tmpl w:val="0630C6AA"/>
    <w:lvl w:ilvl="0" w:tplc="E9528362">
      <w:start w:val="1"/>
      <w:numFmt w:val="decimal"/>
      <w:lvlText w:val="%1."/>
      <w:lvlJc w:val="left"/>
      <w:pPr>
        <w:tabs>
          <w:tab w:val="num" w:pos="720"/>
        </w:tabs>
        <w:ind w:left="720" w:hanging="360"/>
      </w:pPr>
      <w:rPr>
        <w:color w:val="000000"/>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85F20E6"/>
    <w:multiLevelType w:val="hybridMultilevel"/>
    <w:tmpl w:val="7AC0AB42"/>
    <w:lvl w:ilvl="0" w:tplc="95CA11A6">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themeColor="text1"/>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855F69"/>
    <w:multiLevelType w:val="hybridMultilevel"/>
    <w:tmpl w:val="E0363D9E"/>
    <w:lvl w:ilvl="0" w:tplc="B6660C3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5">
    <w:nsid w:val="63F14F7B"/>
    <w:multiLevelType w:val="hybridMultilevel"/>
    <w:tmpl w:val="E31A042A"/>
    <w:lvl w:ilvl="0" w:tplc="00703A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7CC579E"/>
    <w:multiLevelType w:val="hybridMultilevel"/>
    <w:tmpl w:val="30F0B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5266FA"/>
    <w:multiLevelType w:val="hybridMultilevel"/>
    <w:tmpl w:val="8AAA047C"/>
    <w:lvl w:ilvl="0" w:tplc="DDF6B8C8">
      <w:start w:val="1"/>
      <w:numFmt w:val="decimal"/>
      <w:lvlText w:val="%1."/>
      <w:lvlJc w:val="left"/>
      <w:pPr>
        <w:ind w:left="1080" w:hanging="36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45B1B96"/>
    <w:multiLevelType w:val="hybridMultilevel"/>
    <w:tmpl w:val="E7AC784E"/>
    <w:lvl w:ilvl="0" w:tplc="0590E06E">
      <w:start w:val="1"/>
      <w:numFmt w:val="upperRoman"/>
      <w:lvlText w:val="%1."/>
      <w:lvlJc w:val="left"/>
      <w:pPr>
        <w:ind w:left="1080" w:hanging="720"/>
      </w:pPr>
      <w:rPr>
        <w:rFonts w:cs="Times New Roman" w:hint="default"/>
      </w:rPr>
    </w:lvl>
    <w:lvl w:ilvl="1" w:tplc="A74C999C">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4B35156"/>
    <w:multiLevelType w:val="hybridMultilevel"/>
    <w:tmpl w:val="3E2EEAA0"/>
    <w:lvl w:ilvl="0" w:tplc="37EEEC7E">
      <w:start w:val="1"/>
      <w:numFmt w:val="upperLetter"/>
      <w:pStyle w:val="Heading3"/>
      <w:lvlText w:val="%1."/>
      <w:lvlJc w:val="left"/>
      <w:pPr>
        <w:ind w:left="720" w:hanging="360"/>
      </w:pPr>
      <w:rPr>
        <w:rFonts w:hint="default"/>
      </w:rPr>
    </w:lvl>
    <w:lvl w:ilvl="1" w:tplc="2B34CDCE"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1">
    <w:nsid w:val="7710759F"/>
    <w:multiLevelType w:val="hybridMultilevel"/>
    <w:tmpl w:val="136426C0"/>
    <w:lvl w:ilvl="0" w:tplc="F6C0D4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FE2513B"/>
    <w:multiLevelType w:val="hybridMultilevel"/>
    <w:tmpl w:val="AB0C81F6"/>
    <w:lvl w:ilvl="0" w:tplc="53E27EE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4"/>
  </w:num>
  <w:num w:numId="2">
    <w:abstractNumId w:val="7"/>
  </w:num>
  <w:num w:numId="3">
    <w:abstractNumId w:val="20"/>
  </w:num>
  <w:num w:numId="4">
    <w:abstractNumId w:val="4"/>
  </w:num>
  <w:num w:numId="5">
    <w:abstractNumId w:val="18"/>
  </w:num>
  <w:num w:numId="6">
    <w:abstractNumId w:val="17"/>
  </w:num>
  <w:num w:numId="7">
    <w:abstractNumId w:val="1"/>
  </w:num>
  <w:num w:numId="8">
    <w:abstractNumId w:val="18"/>
    <w:lvlOverride w:ilvl="0">
      <w:startOverride w:val="1"/>
    </w:lvlOverride>
  </w:num>
  <w:num w:numId="9">
    <w:abstractNumId w:val="10"/>
  </w:num>
  <w:num w:numId="10">
    <w:abstractNumId w:val="18"/>
    <w:lvlOverride w:ilvl="0">
      <w:startOverride w:val="1"/>
    </w:lvlOverride>
  </w:num>
  <w:num w:numId="11">
    <w:abstractNumId w:val="16"/>
  </w:num>
  <w:num w:numId="12">
    <w:abstractNumId w:val="15"/>
  </w:num>
  <w:num w:numId="13">
    <w:abstractNumId w:val="22"/>
    <w:lvlOverride w:ilvl="0">
      <w:startOverride w:val="1"/>
    </w:lvlOverride>
  </w:num>
  <w:num w:numId="14">
    <w:abstractNumId w:val="8"/>
  </w:num>
  <w:num w:numId="15">
    <w:abstractNumId w:val="5"/>
  </w:num>
  <w:num w:numId="16">
    <w:abstractNumId w:val="22"/>
    <w:lvlOverride w:ilvl="0">
      <w:startOverride w:val="1"/>
    </w:lvlOverride>
  </w:num>
  <w:num w:numId="17">
    <w:abstractNumId w:val="0"/>
    <w:lvlOverride w:ilvl="0">
      <w:startOverride w:val="1"/>
    </w:lvlOverride>
  </w:num>
  <w:num w:numId="18">
    <w:abstractNumId w:val="19"/>
    <w:lvlOverride w:ilvl="0">
      <w:startOverride w:val="1"/>
    </w:lvlOverride>
  </w:num>
  <w:num w:numId="19">
    <w:abstractNumId w:val="22"/>
    <w:lvlOverride w:ilvl="0">
      <w:startOverride w:val="1"/>
    </w:lvlOverride>
  </w:num>
  <w:num w:numId="20">
    <w:abstractNumId w:val="22"/>
    <w:lvlOverride w:ilvl="0">
      <w:startOverride w:val="1"/>
    </w:lvlOverride>
  </w:num>
  <w:num w:numId="21">
    <w:abstractNumId w:val="22"/>
    <w:lvlOverride w:ilvl="0">
      <w:startOverride w:val="1"/>
    </w:lvlOverride>
  </w:num>
  <w:num w:numId="22">
    <w:abstractNumId w:val="22"/>
    <w:lvlOverride w:ilvl="0">
      <w:startOverride w:val="1"/>
    </w:lvlOverride>
  </w:num>
  <w:num w:numId="23">
    <w:abstractNumId w:val="19"/>
    <w:lvlOverride w:ilvl="0">
      <w:startOverride w:val="1"/>
    </w:lvlOverride>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9"/>
    <w:lvlOverride w:ilvl="0">
      <w:startOverride w:val="1"/>
    </w:lvlOverride>
  </w:num>
  <w:num w:numId="28">
    <w:abstractNumId w:val="6"/>
  </w:num>
  <w:num w:numId="29">
    <w:abstractNumId w:val="12"/>
    <w:lvlOverride w:ilvl="0">
      <w:startOverride w:val="1"/>
    </w:lvlOverride>
  </w:num>
  <w:num w:numId="30">
    <w:abstractNumId w:val="3"/>
  </w:num>
  <w:num w:numId="31">
    <w:abstractNumId w:val="0"/>
    <w:lvlOverride w:ilvl="0">
      <w:startOverride w:val="1"/>
    </w:lvlOverride>
  </w:num>
  <w:num w:numId="32">
    <w:abstractNumId w:val="22"/>
    <w:lvlOverride w:ilvl="0">
      <w:startOverride w:val="1"/>
    </w:lvlOverride>
  </w:num>
  <w:num w:numId="33">
    <w:abstractNumId w:val="19"/>
    <w:lvlOverride w:ilvl="0">
      <w:startOverride w:val="1"/>
    </w:lvlOverride>
  </w:num>
  <w:num w:numId="34">
    <w:abstractNumId w:val="9"/>
    <w:lvlOverride w:ilvl="0">
      <w:startOverride w:val="1"/>
    </w:lvlOverride>
  </w:num>
  <w:num w:numId="35">
    <w:abstractNumId w:val="22"/>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9"/>
    <w:lvlOverride w:ilvl="0">
      <w:startOverride w:val="1"/>
    </w:lvlOverride>
  </w:num>
  <w:num w:numId="39">
    <w:abstractNumId w:val="19"/>
    <w:lvlOverride w:ilvl="0">
      <w:startOverride w:val="1"/>
    </w:lvlOverride>
  </w:num>
  <w:num w:numId="40">
    <w:abstractNumId w:val="22"/>
    <w:lvlOverride w:ilvl="0">
      <w:startOverride w:val="1"/>
    </w:lvlOverride>
  </w:num>
  <w:num w:numId="41">
    <w:abstractNumId w:val="22"/>
    <w:lvlOverride w:ilvl="0">
      <w:startOverride w:val="1"/>
    </w:lvlOverride>
  </w:num>
  <w:num w:numId="42">
    <w:abstractNumId w:val="19"/>
    <w:lvlOverride w:ilvl="0">
      <w:startOverride w:val="1"/>
    </w:lvlOverride>
  </w:num>
  <w:num w:numId="43">
    <w:abstractNumId w:val="22"/>
    <w:lvlOverride w:ilvl="0">
      <w:startOverride w:val="1"/>
    </w:lvlOverride>
  </w:num>
  <w:num w:numId="44">
    <w:abstractNumId w:val="21"/>
  </w:num>
  <w:num w:numId="45">
    <w:abstractNumId w:val="0"/>
    <w:lvlOverride w:ilvl="0">
      <w:startOverride w:val="1"/>
    </w:lvlOverride>
  </w:num>
  <w:num w:numId="46">
    <w:abstractNumId w:val="19"/>
    <w:lvlOverride w:ilvl="0">
      <w:startOverride w:val="1"/>
    </w:lvlOverride>
  </w:num>
  <w:num w:numId="47">
    <w:abstractNumId w:val="19"/>
    <w:lvlOverride w:ilvl="0">
      <w:startOverride w:val="1"/>
    </w:lvlOverride>
  </w:num>
  <w:num w:numId="48">
    <w:abstractNumId w:val="22"/>
    <w:lvlOverride w:ilvl="0">
      <w:startOverride w:val="1"/>
    </w:lvlOverride>
  </w:num>
  <w:num w:numId="49">
    <w:abstractNumId w:val="22"/>
    <w:lvlOverride w:ilvl="0">
      <w:startOverride w:val="1"/>
    </w:lvlOverride>
  </w:num>
  <w:num w:numId="50">
    <w:abstractNumId w:val="22"/>
    <w:lvlOverride w:ilvl="0">
      <w:startOverride w:val="1"/>
    </w:lvlOverride>
  </w:num>
  <w:num w:numId="51">
    <w:abstractNumId w:val="19"/>
    <w:lvlOverride w:ilvl="0">
      <w:startOverride w:val="1"/>
    </w:lvlOverride>
  </w:num>
  <w:num w:numId="52">
    <w:abstractNumId w:val="22"/>
    <w:lvlOverride w:ilvl="0">
      <w:startOverride w:val="1"/>
    </w:lvlOverride>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22"/>
    <w:lvlOverride w:ilvl="0">
      <w:startOverride w:val="1"/>
    </w:lvlOverride>
  </w:num>
  <w:num w:numId="57">
    <w:abstractNumId w:val="13"/>
  </w:num>
  <w:num w:numId="58">
    <w:abstractNumId w:val="19"/>
    <w:lvlOverride w:ilvl="0">
      <w:startOverride w:val="1"/>
    </w:lvlOverride>
  </w:num>
  <w:num w:numId="59">
    <w:abstractNumId w:val="0"/>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22"/>
    <w:lvlOverride w:ilvl="0">
      <w:startOverride w:val="1"/>
    </w:lvlOverride>
  </w:num>
  <w:num w:numId="63">
    <w:abstractNumId w:val="19"/>
    <w:lvlOverride w:ilvl="0">
      <w:startOverride w:val="1"/>
    </w:lvlOverride>
  </w:num>
  <w:num w:numId="64">
    <w:abstractNumId w:val="22"/>
    <w:lvlOverride w:ilvl="0">
      <w:startOverride w:val="1"/>
    </w:lvlOverride>
  </w:num>
  <w:num w:numId="65">
    <w:abstractNumId w:val="22"/>
    <w:lvlOverride w:ilvl="0">
      <w:startOverride w:val="1"/>
    </w:lvlOverride>
  </w:num>
  <w:num w:numId="66">
    <w:abstractNumId w:val="2"/>
  </w:num>
  <w:num w:numId="67">
    <w:abstractNumId w:val="0"/>
  </w:num>
  <w:num w:numId="68">
    <w:abstractNumId w:val="19"/>
  </w:num>
  <w:num w:numId="69">
    <w:abstractNumId w:val="22"/>
  </w:num>
  <w:num w:numId="70">
    <w:abstractNumId w:val="9"/>
    <w:lvlOverride w:ilvl="0">
      <w:startOverride w:val="1"/>
    </w:lvlOverride>
  </w:num>
  <w:num w:numId="71">
    <w:abstractNumId w:val="12"/>
  </w:num>
  <w:num w:numId="72">
    <w:abstractNumId w:val="22"/>
    <w:lvlOverride w:ilvl="0">
      <w:startOverride w:val="1"/>
    </w:lvlOverride>
  </w:num>
  <w:num w:numId="73">
    <w:abstractNumId w:val="12"/>
    <w:lvlOverride w:ilvl="0">
      <w:startOverride w:val="1"/>
    </w:lvlOverride>
  </w:num>
  <w:num w:numId="74">
    <w:abstractNumId w:val="1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686FFD"/>
    <w:rsid w:val="00000FCD"/>
    <w:rsid w:val="0000195D"/>
    <w:rsid w:val="000023B5"/>
    <w:rsid w:val="00003B00"/>
    <w:rsid w:val="000128E5"/>
    <w:rsid w:val="00012993"/>
    <w:rsid w:val="00012B16"/>
    <w:rsid w:val="00014E5C"/>
    <w:rsid w:val="00014F1C"/>
    <w:rsid w:val="00016A99"/>
    <w:rsid w:val="00031F0E"/>
    <w:rsid w:val="00033196"/>
    <w:rsid w:val="0003461D"/>
    <w:rsid w:val="000346D4"/>
    <w:rsid w:val="00034E55"/>
    <w:rsid w:val="00035F80"/>
    <w:rsid w:val="0004447D"/>
    <w:rsid w:val="00044B39"/>
    <w:rsid w:val="00046586"/>
    <w:rsid w:val="00055728"/>
    <w:rsid w:val="00056FCD"/>
    <w:rsid w:val="00060442"/>
    <w:rsid w:val="0006105B"/>
    <w:rsid w:val="0006208C"/>
    <w:rsid w:val="00062ACF"/>
    <w:rsid w:val="0006520B"/>
    <w:rsid w:val="00066069"/>
    <w:rsid w:val="00076DA7"/>
    <w:rsid w:val="00080C89"/>
    <w:rsid w:val="00081A2D"/>
    <w:rsid w:val="00084483"/>
    <w:rsid w:val="000873E4"/>
    <w:rsid w:val="00087D19"/>
    <w:rsid w:val="00091CD9"/>
    <w:rsid w:val="00094BAF"/>
    <w:rsid w:val="00094C90"/>
    <w:rsid w:val="000A082E"/>
    <w:rsid w:val="000A0D30"/>
    <w:rsid w:val="000A1D1B"/>
    <w:rsid w:val="000A7249"/>
    <w:rsid w:val="000B6E5F"/>
    <w:rsid w:val="000C0304"/>
    <w:rsid w:val="000C1A35"/>
    <w:rsid w:val="000C3FC7"/>
    <w:rsid w:val="000C50C0"/>
    <w:rsid w:val="000C7411"/>
    <w:rsid w:val="000D2054"/>
    <w:rsid w:val="000D6B7D"/>
    <w:rsid w:val="000E0A4D"/>
    <w:rsid w:val="000E4648"/>
    <w:rsid w:val="000E66A5"/>
    <w:rsid w:val="000F41D9"/>
    <w:rsid w:val="000F6E8F"/>
    <w:rsid w:val="001019CB"/>
    <w:rsid w:val="0010203D"/>
    <w:rsid w:val="00104361"/>
    <w:rsid w:val="00105C2D"/>
    <w:rsid w:val="00112477"/>
    <w:rsid w:val="001125B9"/>
    <w:rsid w:val="00113D66"/>
    <w:rsid w:val="00114E62"/>
    <w:rsid w:val="00121313"/>
    <w:rsid w:val="00121700"/>
    <w:rsid w:val="00124CF2"/>
    <w:rsid w:val="0012592A"/>
    <w:rsid w:val="001278C5"/>
    <w:rsid w:val="00127979"/>
    <w:rsid w:val="00127992"/>
    <w:rsid w:val="001304AE"/>
    <w:rsid w:val="00130ED9"/>
    <w:rsid w:val="00131C69"/>
    <w:rsid w:val="00132A1F"/>
    <w:rsid w:val="001350A0"/>
    <w:rsid w:val="001354DD"/>
    <w:rsid w:val="00140629"/>
    <w:rsid w:val="00140A94"/>
    <w:rsid w:val="00143C80"/>
    <w:rsid w:val="00146325"/>
    <w:rsid w:val="0014788E"/>
    <w:rsid w:val="00171C7E"/>
    <w:rsid w:val="00175F2A"/>
    <w:rsid w:val="0017670F"/>
    <w:rsid w:val="00176AAD"/>
    <w:rsid w:val="00180258"/>
    <w:rsid w:val="001805DA"/>
    <w:rsid w:val="00182B25"/>
    <w:rsid w:val="00182EFB"/>
    <w:rsid w:val="00184D83"/>
    <w:rsid w:val="001868D1"/>
    <w:rsid w:val="00190758"/>
    <w:rsid w:val="001913E7"/>
    <w:rsid w:val="00194E33"/>
    <w:rsid w:val="00196E84"/>
    <w:rsid w:val="0019746D"/>
    <w:rsid w:val="001977E3"/>
    <w:rsid w:val="001A0E30"/>
    <w:rsid w:val="001A3041"/>
    <w:rsid w:val="001A4536"/>
    <w:rsid w:val="001B1C48"/>
    <w:rsid w:val="001B2B29"/>
    <w:rsid w:val="001B3DDA"/>
    <w:rsid w:val="001B57DA"/>
    <w:rsid w:val="001B5C63"/>
    <w:rsid w:val="001B5FA1"/>
    <w:rsid w:val="001B6B23"/>
    <w:rsid w:val="001B779D"/>
    <w:rsid w:val="001C1610"/>
    <w:rsid w:val="001C417F"/>
    <w:rsid w:val="001D059B"/>
    <w:rsid w:val="001D0C7F"/>
    <w:rsid w:val="001D5632"/>
    <w:rsid w:val="001D6F1C"/>
    <w:rsid w:val="001E4055"/>
    <w:rsid w:val="001E4BB4"/>
    <w:rsid w:val="001F094D"/>
    <w:rsid w:val="001F3578"/>
    <w:rsid w:val="001F5192"/>
    <w:rsid w:val="001F5BC4"/>
    <w:rsid w:val="002016C7"/>
    <w:rsid w:val="002023B3"/>
    <w:rsid w:val="00202ECA"/>
    <w:rsid w:val="0020432C"/>
    <w:rsid w:val="00207249"/>
    <w:rsid w:val="002103CB"/>
    <w:rsid w:val="00211A83"/>
    <w:rsid w:val="00211B81"/>
    <w:rsid w:val="0022135E"/>
    <w:rsid w:val="00222959"/>
    <w:rsid w:val="00225BAD"/>
    <w:rsid w:val="002310B5"/>
    <w:rsid w:val="0023332D"/>
    <w:rsid w:val="00234E12"/>
    <w:rsid w:val="00235D6C"/>
    <w:rsid w:val="0023744F"/>
    <w:rsid w:val="0023789D"/>
    <w:rsid w:val="00253E36"/>
    <w:rsid w:val="0025574B"/>
    <w:rsid w:val="00255A44"/>
    <w:rsid w:val="00264981"/>
    <w:rsid w:val="0026659F"/>
    <w:rsid w:val="00266DA3"/>
    <w:rsid w:val="00271CE4"/>
    <w:rsid w:val="00274120"/>
    <w:rsid w:val="002751FE"/>
    <w:rsid w:val="0027797F"/>
    <w:rsid w:val="002932B6"/>
    <w:rsid w:val="002942A1"/>
    <w:rsid w:val="00296E72"/>
    <w:rsid w:val="00296F2A"/>
    <w:rsid w:val="00297912"/>
    <w:rsid w:val="00297ECD"/>
    <w:rsid w:val="002A1C9D"/>
    <w:rsid w:val="002A1F00"/>
    <w:rsid w:val="002A3494"/>
    <w:rsid w:val="002A7234"/>
    <w:rsid w:val="002B0328"/>
    <w:rsid w:val="002B05C4"/>
    <w:rsid w:val="002B1366"/>
    <w:rsid w:val="002B4C5D"/>
    <w:rsid w:val="002B5690"/>
    <w:rsid w:val="002C0790"/>
    <w:rsid w:val="002C10D5"/>
    <w:rsid w:val="002C381E"/>
    <w:rsid w:val="002C3B4F"/>
    <w:rsid w:val="002C429F"/>
    <w:rsid w:val="002C51FB"/>
    <w:rsid w:val="002C668B"/>
    <w:rsid w:val="002C75E6"/>
    <w:rsid w:val="002D196A"/>
    <w:rsid w:val="002D5967"/>
    <w:rsid w:val="002D6313"/>
    <w:rsid w:val="002E0FEF"/>
    <w:rsid w:val="002E33BB"/>
    <w:rsid w:val="002E4729"/>
    <w:rsid w:val="002E4EDD"/>
    <w:rsid w:val="002E6BFA"/>
    <w:rsid w:val="002F0D63"/>
    <w:rsid w:val="002F2B04"/>
    <w:rsid w:val="002F4A50"/>
    <w:rsid w:val="002F54E4"/>
    <w:rsid w:val="00303414"/>
    <w:rsid w:val="0030786A"/>
    <w:rsid w:val="00315A64"/>
    <w:rsid w:val="00323D59"/>
    <w:rsid w:val="003246EC"/>
    <w:rsid w:val="00330B16"/>
    <w:rsid w:val="0033291C"/>
    <w:rsid w:val="00334B7F"/>
    <w:rsid w:val="003350B8"/>
    <w:rsid w:val="00335B29"/>
    <w:rsid w:val="0034144D"/>
    <w:rsid w:val="0035080E"/>
    <w:rsid w:val="00350E2C"/>
    <w:rsid w:val="00355CD3"/>
    <w:rsid w:val="003569B9"/>
    <w:rsid w:val="00361783"/>
    <w:rsid w:val="00362030"/>
    <w:rsid w:val="003667E0"/>
    <w:rsid w:val="00370090"/>
    <w:rsid w:val="003738B0"/>
    <w:rsid w:val="0037799A"/>
    <w:rsid w:val="0038357B"/>
    <w:rsid w:val="00384600"/>
    <w:rsid w:val="003A0616"/>
    <w:rsid w:val="003A241D"/>
    <w:rsid w:val="003A5B75"/>
    <w:rsid w:val="003A6EA9"/>
    <w:rsid w:val="003A782D"/>
    <w:rsid w:val="003B0890"/>
    <w:rsid w:val="003B1071"/>
    <w:rsid w:val="003B1207"/>
    <w:rsid w:val="003B4BF7"/>
    <w:rsid w:val="003B4CAA"/>
    <w:rsid w:val="003B7D61"/>
    <w:rsid w:val="003C1D52"/>
    <w:rsid w:val="003C7788"/>
    <w:rsid w:val="003C77B5"/>
    <w:rsid w:val="003C7ECC"/>
    <w:rsid w:val="003D083A"/>
    <w:rsid w:val="003E5EC2"/>
    <w:rsid w:val="003E6FC1"/>
    <w:rsid w:val="003F0E2F"/>
    <w:rsid w:val="003F595B"/>
    <w:rsid w:val="003F77F0"/>
    <w:rsid w:val="00403127"/>
    <w:rsid w:val="00406AB6"/>
    <w:rsid w:val="00410FC9"/>
    <w:rsid w:val="0041258A"/>
    <w:rsid w:val="00413121"/>
    <w:rsid w:val="00414EFF"/>
    <w:rsid w:val="00415870"/>
    <w:rsid w:val="00416165"/>
    <w:rsid w:val="00416EEC"/>
    <w:rsid w:val="0042213E"/>
    <w:rsid w:val="00424F28"/>
    <w:rsid w:val="00425949"/>
    <w:rsid w:val="004324B3"/>
    <w:rsid w:val="004331E1"/>
    <w:rsid w:val="00433357"/>
    <w:rsid w:val="00433500"/>
    <w:rsid w:val="00433883"/>
    <w:rsid w:val="004350CB"/>
    <w:rsid w:val="00435889"/>
    <w:rsid w:val="00437104"/>
    <w:rsid w:val="00440673"/>
    <w:rsid w:val="00442335"/>
    <w:rsid w:val="0044326A"/>
    <w:rsid w:val="004446E4"/>
    <w:rsid w:val="00446B52"/>
    <w:rsid w:val="00446E1B"/>
    <w:rsid w:val="00452F1C"/>
    <w:rsid w:val="00454C62"/>
    <w:rsid w:val="00454D5D"/>
    <w:rsid w:val="00464110"/>
    <w:rsid w:val="0046567D"/>
    <w:rsid w:val="0046668D"/>
    <w:rsid w:val="00473FE1"/>
    <w:rsid w:val="0048414D"/>
    <w:rsid w:val="00484995"/>
    <w:rsid w:val="0048676C"/>
    <w:rsid w:val="00487796"/>
    <w:rsid w:val="00492D58"/>
    <w:rsid w:val="0049390F"/>
    <w:rsid w:val="00493F43"/>
    <w:rsid w:val="0049477E"/>
    <w:rsid w:val="004956C7"/>
    <w:rsid w:val="004965F4"/>
    <w:rsid w:val="00497DA3"/>
    <w:rsid w:val="004A10B9"/>
    <w:rsid w:val="004A34EC"/>
    <w:rsid w:val="004A4B19"/>
    <w:rsid w:val="004A4C9E"/>
    <w:rsid w:val="004A7813"/>
    <w:rsid w:val="004B270E"/>
    <w:rsid w:val="004B42CA"/>
    <w:rsid w:val="004B75C1"/>
    <w:rsid w:val="004B7B25"/>
    <w:rsid w:val="004C2E39"/>
    <w:rsid w:val="004C4D79"/>
    <w:rsid w:val="004C58A4"/>
    <w:rsid w:val="004C627E"/>
    <w:rsid w:val="004D0917"/>
    <w:rsid w:val="004D2420"/>
    <w:rsid w:val="004D421B"/>
    <w:rsid w:val="004E090F"/>
    <w:rsid w:val="004E40BF"/>
    <w:rsid w:val="004E4566"/>
    <w:rsid w:val="004E6EDE"/>
    <w:rsid w:val="004F08DF"/>
    <w:rsid w:val="004F23FF"/>
    <w:rsid w:val="004F29D0"/>
    <w:rsid w:val="004F3597"/>
    <w:rsid w:val="004F5C06"/>
    <w:rsid w:val="004F6C32"/>
    <w:rsid w:val="00500B72"/>
    <w:rsid w:val="00502F39"/>
    <w:rsid w:val="00511EA7"/>
    <w:rsid w:val="00513AF5"/>
    <w:rsid w:val="00520E90"/>
    <w:rsid w:val="00521A8C"/>
    <w:rsid w:val="005231EB"/>
    <w:rsid w:val="0052571D"/>
    <w:rsid w:val="00530E3F"/>
    <w:rsid w:val="00533578"/>
    <w:rsid w:val="00533F60"/>
    <w:rsid w:val="00535BFF"/>
    <w:rsid w:val="0053725B"/>
    <w:rsid w:val="00537D8F"/>
    <w:rsid w:val="0054123C"/>
    <w:rsid w:val="00550382"/>
    <w:rsid w:val="005516E1"/>
    <w:rsid w:val="0055177E"/>
    <w:rsid w:val="00551965"/>
    <w:rsid w:val="0055224B"/>
    <w:rsid w:val="005534FA"/>
    <w:rsid w:val="005557EB"/>
    <w:rsid w:val="005568B4"/>
    <w:rsid w:val="00562764"/>
    <w:rsid w:val="00564D35"/>
    <w:rsid w:val="0056589A"/>
    <w:rsid w:val="00567864"/>
    <w:rsid w:val="00570C4E"/>
    <w:rsid w:val="005736A3"/>
    <w:rsid w:val="00573B26"/>
    <w:rsid w:val="00574F0C"/>
    <w:rsid w:val="005754C5"/>
    <w:rsid w:val="005774E4"/>
    <w:rsid w:val="005811CC"/>
    <w:rsid w:val="00586B05"/>
    <w:rsid w:val="005910C0"/>
    <w:rsid w:val="00591BA3"/>
    <w:rsid w:val="005944FB"/>
    <w:rsid w:val="0059533D"/>
    <w:rsid w:val="005A09E1"/>
    <w:rsid w:val="005A0CD3"/>
    <w:rsid w:val="005A14EE"/>
    <w:rsid w:val="005A33D1"/>
    <w:rsid w:val="005A6E6E"/>
    <w:rsid w:val="005A6FA4"/>
    <w:rsid w:val="005B5030"/>
    <w:rsid w:val="005B53F4"/>
    <w:rsid w:val="005B543C"/>
    <w:rsid w:val="005B55DD"/>
    <w:rsid w:val="005C1342"/>
    <w:rsid w:val="005D0AC6"/>
    <w:rsid w:val="005D1F03"/>
    <w:rsid w:val="005D3464"/>
    <w:rsid w:val="005D347F"/>
    <w:rsid w:val="005D431F"/>
    <w:rsid w:val="005D54B6"/>
    <w:rsid w:val="005D7D62"/>
    <w:rsid w:val="005E0A7D"/>
    <w:rsid w:val="005E370B"/>
    <w:rsid w:val="005F629A"/>
    <w:rsid w:val="005F7FAF"/>
    <w:rsid w:val="00600102"/>
    <w:rsid w:val="006004FE"/>
    <w:rsid w:val="00600CB7"/>
    <w:rsid w:val="00603BC6"/>
    <w:rsid w:val="00610826"/>
    <w:rsid w:val="006108AB"/>
    <w:rsid w:val="00610A90"/>
    <w:rsid w:val="00611CAF"/>
    <w:rsid w:val="00611FE8"/>
    <w:rsid w:val="00616FFF"/>
    <w:rsid w:val="0061765C"/>
    <w:rsid w:val="006233B5"/>
    <w:rsid w:val="00624F34"/>
    <w:rsid w:val="006304C7"/>
    <w:rsid w:val="00631D3F"/>
    <w:rsid w:val="00632BE0"/>
    <w:rsid w:val="006343FC"/>
    <w:rsid w:val="00636924"/>
    <w:rsid w:val="00644AD8"/>
    <w:rsid w:val="00644DA5"/>
    <w:rsid w:val="00644E3D"/>
    <w:rsid w:val="00651764"/>
    <w:rsid w:val="00652122"/>
    <w:rsid w:val="00652BAD"/>
    <w:rsid w:val="00652EC1"/>
    <w:rsid w:val="006536E0"/>
    <w:rsid w:val="006537ED"/>
    <w:rsid w:val="00655298"/>
    <w:rsid w:val="00655936"/>
    <w:rsid w:val="00660D0D"/>
    <w:rsid w:val="006615F0"/>
    <w:rsid w:val="00662258"/>
    <w:rsid w:val="00662FB8"/>
    <w:rsid w:val="006634FC"/>
    <w:rsid w:val="0066491D"/>
    <w:rsid w:val="00664F91"/>
    <w:rsid w:val="00667546"/>
    <w:rsid w:val="0067039E"/>
    <w:rsid w:val="006723E8"/>
    <w:rsid w:val="0067426A"/>
    <w:rsid w:val="00675E0F"/>
    <w:rsid w:val="00680073"/>
    <w:rsid w:val="00680B49"/>
    <w:rsid w:val="0068187C"/>
    <w:rsid w:val="00686FFD"/>
    <w:rsid w:val="00691076"/>
    <w:rsid w:val="00691FAE"/>
    <w:rsid w:val="00693DB1"/>
    <w:rsid w:val="00694B8A"/>
    <w:rsid w:val="00694D4A"/>
    <w:rsid w:val="0069501D"/>
    <w:rsid w:val="006951E2"/>
    <w:rsid w:val="006954ED"/>
    <w:rsid w:val="006A07B4"/>
    <w:rsid w:val="006A16DD"/>
    <w:rsid w:val="006A5CE5"/>
    <w:rsid w:val="006A6474"/>
    <w:rsid w:val="006A6DFD"/>
    <w:rsid w:val="006A704C"/>
    <w:rsid w:val="006A70BF"/>
    <w:rsid w:val="006B5BD8"/>
    <w:rsid w:val="006C0834"/>
    <w:rsid w:val="006C1687"/>
    <w:rsid w:val="006C2B85"/>
    <w:rsid w:val="006C7FED"/>
    <w:rsid w:val="006D1A5E"/>
    <w:rsid w:val="006D4320"/>
    <w:rsid w:val="006D4CEA"/>
    <w:rsid w:val="006D6321"/>
    <w:rsid w:val="006D643D"/>
    <w:rsid w:val="006E3F4C"/>
    <w:rsid w:val="006E5E6E"/>
    <w:rsid w:val="00716D48"/>
    <w:rsid w:val="0072023A"/>
    <w:rsid w:val="00720EAE"/>
    <w:rsid w:val="00725844"/>
    <w:rsid w:val="00733070"/>
    <w:rsid w:val="00740733"/>
    <w:rsid w:val="007407E0"/>
    <w:rsid w:val="00743656"/>
    <w:rsid w:val="0074649D"/>
    <w:rsid w:val="00747A29"/>
    <w:rsid w:val="00747B73"/>
    <w:rsid w:val="00751039"/>
    <w:rsid w:val="00751467"/>
    <w:rsid w:val="0075169A"/>
    <w:rsid w:val="007604EB"/>
    <w:rsid w:val="00766918"/>
    <w:rsid w:val="00774992"/>
    <w:rsid w:val="00775094"/>
    <w:rsid w:val="00777018"/>
    <w:rsid w:val="007857C9"/>
    <w:rsid w:val="007909C7"/>
    <w:rsid w:val="0079380C"/>
    <w:rsid w:val="00794875"/>
    <w:rsid w:val="0079578A"/>
    <w:rsid w:val="007A4439"/>
    <w:rsid w:val="007A4635"/>
    <w:rsid w:val="007A5742"/>
    <w:rsid w:val="007A5DE3"/>
    <w:rsid w:val="007B0640"/>
    <w:rsid w:val="007B1663"/>
    <w:rsid w:val="007B33EC"/>
    <w:rsid w:val="007B51C7"/>
    <w:rsid w:val="007C09FB"/>
    <w:rsid w:val="007C0E9D"/>
    <w:rsid w:val="007C204C"/>
    <w:rsid w:val="007C2C55"/>
    <w:rsid w:val="007C60C4"/>
    <w:rsid w:val="007D0B9F"/>
    <w:rsid w:val="007D209E"/>
    <w:rsid w:val="007D3830"/>
    <w:rsid w:val="007D4C6E"/>
    <w:rsid w:val="007E10AB"/>
    <w:rsid w:val="007E640C"/>
    <w:rsid w:val="007F49A3"/>
    <w:rsid w:val="007F5736"/>
    <w:rsid w:val="0080257F"/>
    <w:rsid w:val="0080263C"/>
    <w:rsid w:val="00803B80"/>
    <w:rsid w:val="008042DD"/>
    <w:rsid w:val="00807EBA"/>
    <w:rsid w:val="00812AC1"/>
    <w:rsid w:val="00814560"/>
    <w:rsid w:val="008152C5"/>
    <w:rsid w:val="00822022"/>
    <w:rsid w:val="008259CA"/>
    <w:rsid w:val="00826ACA"/>
    <w:rsid w:val="00832A73"/>
    <w:rsid w:val="00836070"/>
    <w:rsid w:val="008365A3"/>
    <w:rsid w:val="0084051C"/>
    <w:rsid w:val="008409BA"/>
    <w:rsid w:val="00842B81"/>
    <w:rsid w:val="00843003"/>
    <w:rsid w:val="0084424A"/>
    <w:rsid w:val="00852F51"/>
    <w:rsid w:val="00853554"/>
    <w:rsid w:val="00853B6C"/>
    <w:rsid w:val="00855AAE"/>
    <w:rsid w:val="008638A2"/>
    <w:rsid w:val="00874A3B"/>
    <w:rsid w:val="00877D0F"/>
    <w:rsid w:val="008800A2"/>
    <w:rsid w:val="00880C1D"/>
    <w:rsid w:val="0088117E"/>
    <w:rsid w:val="0088155D"/>
    <w:rsid w:val="00881EA9"/>
    <w:rsid w:val="008820E7"/>
    <w:rsid w:val="00883BF3"/>
    <w:rsid w:val="00893197"/>
    <w:rsid w:val="00894259"/>
    <w:rsid w:val="00896B66"/>
    <w:rsid w:val="00897311"/>
    <w:rsid w:val="008A2A87"/>
    <w:rsid w:val="008B2766"/>
    <w:rsid w:val="008B4A02"/>
    <w:rsid w:val="008B6D73"/>
    <w:rsid w:val="008C008E"/>
    <w:rsid w:val="008C02F6"/>
    <w:rsid w:val="008C1226"/>
    <w:rsid w:val="008C70C6"/>
    <w:rsid w:val="008D269D"/>
    <w:rsid w:val="008D5457"/>
    <w:rsid w:val="008F0781"/>
    <w:rsid w:val="008F1227"/>
    <w:rsid w:val="008F5649"/>
    <w:rsid w:val="0090724D"/>
    <w:rsid w:val="009103B2"/>
    <w:rsid w:val="00912928"/>
    <w:rsid w:val="0091372C"/>
    <w:rsid w:val="00913A10"/>
    <w:rsid w:val="009219BF"/>
    <w:rsid w:val="00924915"/>
    <w:rsid w:val="009273B4"/>
    <w:rsid w:val="00935CA6"/>
    <w:rsid w:val="00940A8F"/>
    <w:rsid w:val="00943339"/>
    <w:rsid w:val="0095033B"/>
    <w:rsid w:val="00950B00"/>
    <w:rsid w:val="00955A80"/>
    <w:rsid w:val="009637B6"/>
    <w:rsid w:val="0096471B"/>
    <w:rsid w:val="00964DEB"/>
    <w:rsid w:val="009676BD"/>
    <w:rsid w:val="00970A3A"/>
    <w:rsid w:val="00970B4E"/>
    <w:rsid w:val="00972BC0"/>
    <w:rsid w:val="00975C20"/>
    <w:rsid w:val="00976D49"/>
    <w:rsid w:val="0098020B"/>
    <w:rsid w:val="009812DA"/>
    <w:rsid w:val="0098693A"/>
    <w:rsid w:val="00986AC3"/>
    <w:rsid w:val="0099742F"/>
    <w:rsid w:val="009976A5"/>
    <w:rsid w:val="009A2987"/>
    <w:rsid w:val="009A72F4"/>
    <w:rsid w:val="009B42C2"/>
    <w:rsid w:val="009B4DC7"/>
    <w:rsid w:val="009B6415"/>
    <w:rsid w:val="009B6FEC"/>
    <w:rsid w:val="009C3B9E"/>
    <w:rsid w:val="009D2967"/>
    <w:rsid w:val="009D3181"/>
    <w:rsid w:val="009D5891"/>
    <w:rsid w:val="009D6637"/>
    <w:rsid w:val="009D758C"/>
    <w:rsid w:val="009E043F"/>
    <w:rsid w:val="009E1143"/>
    <w:rsid w:val="009E2CEC"/>
    <w:rsid w:val="009E4272"/>
    <w:rsid w:val="009E5562"/>
    <w:rsid w:val="009E5C18"/>
    <w:rsid w:val="009E6228"/>
    <w:rsid w:val="009E66E8"/>
    <w:rsid w:val="009F12EA"/>
    <w:rsid w:val="009F5D35"/>
    <w:rsid w:val="009F78A1"/>
    <w:rsid w:val="00A041CB"/>
    <w:rsid w:val="00A235A9"/>
    <w:rsid w:val="00A23EC6"/>
    <w:rsid w:val="00A260B1"/>
    <w:rsid w:val="00A26AF2"/>
    <w:rsid w:val="00A27C6A"/>
    <w:rsid w:val="00A31FF0"/>
    <w:rsid w:val="00A32EDE"/>
    <w:rsid w:val="00A37582"/>
    <w:rsid w:val="00A400AA"/>
    <w:rsid w:val="00A409F3"/>
    <w:rsid w:val="00A410FF"/>
    <w:rsid w:val="00A41867"/>
    <w:rsid w:val="00A428F3"/>
    <w:rsid w:val="00A45E83"/>
    <w:rsid w:val="00A4691A"/>
    <w:rsid w:val="00A4697B"/>
    <w:rsid w:val="00A50663"/>
    <w:rsid w:val="00A535D0"/>
    <w:rsid w:val="00A53763"/>
    <w:rsid w:val="00A5488B"/>
    <w:rsid w:val="00A552F3"/>
    <w:rsid w:val="00A570DB"/>
    <w:rsid w:val="00A6227E"/>
    <w:rsid w:val="00A64621"/>
    <w:rsid w:val="00A64D7E"/>
    <w:rsid w:val="00A659EF"/>
    <w:rsid w:val="00A72D12"/>
    <w:rsid w:val="00A743FD"/>
    <w:rsid w:val="00A75890"/>
    <w:rsid w:val="00A778AE"/>
    <w:rsid w:val="00A77A64"/>
    <w:rsid w:val="00A83A88"/>
    <w:rsid w:val="00A83ACC"/>
    <w:rsid w:val="00A9040B"/>
    <w:rsid w:val="00A9103B"/>
    <w:rsid w:val="00A92319"/>
    <w:rsid w:val="00A95169"/>
    <w:rsid w:val="00A9659C"/>
    <w:rsid w:val="00AA0A22"/>
    <w:rsid w:val="00AA11D9"/>
    <w:rsid w:val="00AA2FA4"/>
    <w:rsid w:val="00AA34EC"/>
    <w:rsid w:val="00AA68D5"/>
    <w:rsid w:val="00AB162F"/>
    <w:rsid w:val="00AB462E"/>
    <w:rsid w:val="00AC24B9"/>
    <w:rsid w:val="00AC379B"/>
    <w:rsid w:val="00AC43AB"/>
    <w:rsid w:val="00AC7635"/>
    <w:rsid w:val="00AC7720"/>
    <w:rsid w:val="00AD1FFC"/>
    <w:rsid w:val="00AD3D37"/>
    <w:rsid w:val="00AD5671"/>
    <w:rsid w:val="00AE4EAE"/>
    <w:rsid w:val="00AE615A"/>
    <w:rsid w:val="00AE6AD8"/>
    <w:rsid w:val="00AF1E91"/>
    <w:rsid w:val="00AF220C"/>
    <w:rsid w:val="00AF4C05"/>
    <w:rsid w:val="00AF58AC"/>
    <w:rsid w:val="00AF6CC8"/>
    <w:rsid w:val="00AF7130"/>
    <w:rsid w:val="00B01E2C"/>
    <w:rsid w:val="00B024BB"/>
    <w:rsid w:val="00B02F16"/>
    <w:rsid w:val="00B06236"/>
    <w:rsid w:val="00B074CB"/>
    <w:rsid w:val="00B11467"/>
    <w:rsid w:val="00B12D67"/>
    <w:rsid w:val="00B22F91"/>
    <w:rsid w:val="00B310C1"/>
    <w:rsid w:val="00B3146D"/>
    <w:rsid w:val="00B37E95"/>
    <w:rsid w:val="00B402AE"/>
    <w:rsid w:val="00B40820"/>
    <w:rsid w:val="00B40B74"/>
    <w:rsid w:val="00B44227"/>
    <w:rsid w:val="00B50F4B"/>
    <w:rsid w:val="00B51105"/>
    <w:rsid w:val="00B5418C"/>
    <w:rsid w:val="00B544DD"/>
    <w:rsid w:val="00B55C0D"/>
    <w:rsid w:val="00B575E2"/>
    <w:rsid w:val="00B603DA"/>
    <w:rsid w:val="00B616FE"/>
    <w:rsid w:val="00B63779"/>
    <w:rsid w:val="00B65456"/>
    <w:rsid w:val="00B66E17"/>
    <w:rsid w:val="00B7700F"/>
    <w:rsid w:val="00B77C3C"/>
    <w:rsid w:val="00B85651"/>
    <w:rsid w:val="00B86506"/>
    <w:rsid w:val="00B931F8"/>
    <w:rsid w:val="00B944B0"/>
    <w:rsid w:val="00B95696"/>
    <w:rsid w:val="00B97F83"/>
    <w:rsid w:val="00BA13AA"/>
    <w:rsid w:val="00BA22E2"/>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F49B7"/>
    <w:rsid w:val="00BF57F9"/>
    <w:rsid w:val="00BF5BFE"/>
    <w:rsid w:val="00BF6EA2"/>
    <w:rsid w:val="00BF7B57"/>
    <w:rsid w:val="00C013FE"/>
    <w:rsid w:val="00C0274D"/>
    <w:rsid w:val="00C03183"/>
    <w:rsid w:val="00C03D9C"/>
    <w:rsid w:val="00C06923"/>
    <w:rsid w:val="00C100BF"/>
    <w:rsid w:val="00C10960"/>
    <w:rsid w:val="00C129BF"/>
    <w:rsid w:val="00C13190"/>
    <w:rsid w:val="00C1704D"/>
    <w:rsid w:val="00C20416"/>
    <w:rsid w:val="00C23371"/>
    <w:rsid w:val="00C2346F"/>
    <w:rsid w:val="00C23986"/>
    <w:rsid w:val="00C253DB"/>
    <w:rsid w:val="00C3014F"/>
    <w:rsid w:val="00C304D3"/>
    <w:rsid w:val="00C312EB"/>
    <w:rsid w:val="00C326F8"/>
    <w:rsid w:val="00C32FBE"/>
    <w:rsid w:val="00C3400C"/>
    <w:rsid w:val="00C34B36"/>
    <w:rsid w:val="00C35099"/>
    <w:rsid w:val="00C3615C"/>
    <w:rsid w:val="00C45D6E"/>
    <w:rsid w:val="00C46079"/>
    <w:rsid w:val="00C46191"/>
    <w:rsid w:val="00C52F9C"/>
    <w:rsid w:val="00C63A1C"/>
    <w:rsid w:val="00C655DA"/>
    <w:rsid w:val="00C8773B"/>
    <w:rsid w:val="00C87DA9"/>
    <w:rsid w:val="00C90F25"/>
    <w:rsid w:val="00C910A6"/>
    <w:rsid w:val="00C957B7"/>
    <w:rsid w:val="00C96792"/>
    <w:rsid w:val="00CA15CE"/>
    <w:rsid w:val="00CA386D"/>
    <w:rsid w:val="00CA7810"/>
    <w:rsid w:val="00CA7F4D"/>
    <w:rsid w:val="00CB1252"/>
    <w:rsid w:val="00CB2320"/>
    <w:rsid w:val="00CB4DD5"/>
    <w:rsid w:val="00CC4EC8"/>
    <w:rsid w:val="00CC6CE3"/>
    <w:rsid w:val="00CC6E2E"/>
    <w:rsid w:val="00CD5569"/>
    <w:rsid w:val="00CD5ADE"/>
    <w:rsid w:val="00CD7A42"/>
    <w:rsid w:val="00CE0066"/>
    <w:rsid w:val="00CE241D"/>
    <w:rsid w:val="00CE2E39"/>
    <w:rsid w:val="00CE3984"/>
    <w:rsid w:val="00CF17F1"/>
    <w:rsid w:val="00CF40E4"/>
    <w:rsid w:val="00CF6969"/>
    <w:rsid w:val="00CF6C47"/>
    <w:rsid w:val="00CF6E99"/>
    <w:rsid w:val="00D01958"/>
    <w:rsid w:val="00D0280B"/>
    <w:rsid w:val="00D02969"/>
    <w:rsid w:val="00D03418"/>
    <w:rsid w:val="00D07927"/>
    <w:rsid w:val="00D110BA"/>
    <w:rsid w:val="00D12C63"/>
    <w:rsid w:val="00D14BD5"/>
    <w:rsid w:val="00D17D4B"/>
    <w:rsid w:val="00D206EC"/>
    <w:rsid w:val="00D21284"/>
    <w:rsid w:val="00D21B6B"/>
    <w:rsid w:val="00D21FD8"/>
    <w:rsid w:val="00D24A66"/>
    <w:rsid w:val="00D26B0C"/>
    <w:rsid w:val="00D3188C"/>
    <w:rsid w:val="00D33E1D"/>
    <w:rsid w:val="00D35D31"/>
    <w:rsid w:val="00D40BBE"/>
    <w:rsid w:val="00D42595"/>
    <w:rsid w:val="00D50DF6"/>
    <w:rsid w:val="00D54AA1"/>
    <w:rsid w:val="00D56178"/>
    <w:rsid w:val="00D62EDF"/>
    <w:rsid w:val="00D676D3"/>
    <w:rsid w:val="00D71E60"/>
    <w:rsid w:val="00D72E45"/>
    <w:rsid w:val="00D738EA"/>
    <w:rsid w:val="00D763D0"/>
    <w:rsid w:val="00D777F9"/>
    <w:rsid w:val="00D81C79"/>
    <w:rsid w:val="00D82135"/>
    <w:rsid w:val="00D84FC5"/>
    <w:rsid w:val="00D87F21"/>
    <w:rsid w:val="00D9027F"/>
    <w:rsid w:val="00D921F0"/>
    <w:rsid w:val="00DA534A"/>
    <w:rsid w:val="00DA632C"/>
    <w:rsid w:val="00DA633B"/>
    <w:rsid w:val="00DA76C7"/>
    <w:rsid w:val="00DB0E5D"/>
    <w:rsid w:val="00DB24EB"/>
    <w:rsid w:val="00DB26C0"/>
    <w:rsid w:val="00DB54A5"/>
    <w:rsid w:val="00DC1B37"/>
    <w:rsid w:val="00DC3ED9"/>
    <w:rsid w:val="00DC400A"/>
    <w:rsid w:val="00DC7221"/>
    <w:rsid w:val="00DD0927"/>
    <w:rsid w:val="00DD0A34"/>
    <w:rsid w:val="00DD7FDA"/>
    <w:rsid w:val="00DE0BBB"/>
    <w:rsid w:val="00DE1405"/>
    <w:rsid w:val="00DE1547"/>
    <w:rsid w:val="00DE2B29"/>
    <w:rsid w:val="00DE6BB1"/>
    <w:rsid w:val="00DE7E4F"/>
    <w:rsid w:val="00DF081A"/>
    <w:rsid w:val="00DF7D8B"/>
    <w:rsid w:val="00E0554E"/>
    <w:rsid w:val="00E0595B"/>
    <w:rsid w:val="00E060B9"/>
    <w:rsid w:val="00E06494"/>
    <w:rsid w:val="00E10450"/>
    <w:rsid w:val="00E1180E"/>
    <w:rsid w:val="00E164A1"/>
    <w:rsid w:val="00E1753E"/>
    <w:rsid w:val="00E17B2C"/>
    <w:rsid w:val="00E22FB6"/>
    <w:rsid w:val="00E2686F"/>
    <w:rsid w:val="00E328F3"/>
    <w:rsid w:val="00E34075"/>
    <w:rsid w:val="00E358F2"/>
    <w:rsid w:val="00E37FBF"/>
    <w:rsid w:val="00E40366"/>
    <w:rsid w:val="00E41245"/>
    <w:rsid w:val="00E45750"/>
    <w:rsid w:val="00E471AF"/>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75705"/>
    <w:rsid w:val="00E82FE2"/>
    <w:rsid w:val="00E852D9"/>
    <w:rsid w:val="00E913AB"/>
    <w:rsid w:val="00E91C65"/>
    <w:rsid w:val="00E94210"/>
    <w:rsid w:val="00E959BC"/>
    <w:rsid w:val="00E96CCD"/>
    <w:rsid w:val="00EA1DD5"/>
    <w:rsid w:val="00EA3D58"/>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F08C6"/>
    <w:rsid w:val="00EF51EC"/>
    <w:rsid w:val="00EF6FF6"/>
    <w:rsid w:val="00F0164F"/>
    <w:rsid w:val="00F04473"/>
    <w:rsid w:val="00F073EB"/>
    <w:rsid w:val="00F10CF4"/>
    <w:rsid w:val="00F10EB9"/>
    <w:rsid w:val="00F139A3"/>
    <w:rsid w:val="00F141D1"/>
    <w:rsid w:val="00F20F11"/>
    <w:rsid w:val="00F221A7"/>
    <w:rsid w:val="00F242AF"/>
    <w:rsid w:val="00F30E00"/>
    <w:rsid w:val="00F3196C"/>
    <w:rsid w:val="00F36236"/>
    <w:rsid w:val="00F3776C"/>
    <w:rsid w:val="00F4244E"/>
    <w:rsid w:val="00F44596"/>
    <w:rsid w:val="00F45842"/>
    <w:rsid w:val="00F47E26"/>
    <w:rsid w:val="00F47EA4"/>
    <w:rsid w:val="00F514B4"/>
    <w:rsid w:val="00F52835"/>
    <w:rsid w:val="00F553E2"/>
    <w:rsid w:val="00F575E2"/>
    <w:rsid w:val="00F61693"/>
    <w:rsid w:val="00F634CE"/>
    <w:rsid w:val="00F64643"/>
    <w:rsid w:val="00F64979"/>
    <w:rsid w:val="00F67EE6"/>
    <w:rsid w:val="00F71052"/>
    <w:rsid w:val="00F76CC5"/>
    <w:rsid w:val="00F80D5E"/>
    <w:rsid w:val="00F82AC6"/>
    <w:rsid w:val="00F83219"/>
    <w:rsid w:val="00F839CC"/>
    <w:rsid w:val="00F83BD2"/>
    <w:rsid w:val="00F84397"/>
    <w:rsid w:val="00F870C2"/>
    <w:rsid w:val="00F92AC2"/>
    <w:rsid w:val="00F93D02"/>
    <w:rsid w:val="00F948B2"/>
    <w:rsid w:val="00F97D85"/>
    <w:rsid w:val="00FA0886"/>
    <w:rsid w:val="00FA0E51"/>
    <w:rsid w:val="00FA13D1"/>
    <w:rsid w:val="00FA47F3"/>
    <w:rsid w:val="00FA7085"/>
    <w:rsid w:val="00FA7131"/>
    <w:rsid w:val="00FB0395"/>
    <w:rsid w:val="00FB3414"/>
    <w:rsid w:val="00FB348F"/>
    <w:rsid w:val="00FB7BB9"/>
    <w:rsid w:val="00FC0526"/>
    <w:rsid w:val="00FC2B99"/>
    <w:rsid w:val="00FC58DA"/>
    <w:rsid w:val="00FC6714"/>
    <w:rsid w:val="00FD2F45"/>
    <w:rsid w:val="00FD3A4F"/>
    <w:rsid w:val="00FE0B14"/>
    <w:rsid w:val="00FE18CA"/>
    <w:rsid w:val="00FE26A3"/>
    <w:rsid w:val="00FE3C17"/>
    <w:rsid w:val="00FE4F47"/>
    <w:rsid w:val="00FE6D0B"/>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A9"/>
    <w:rPr>
      <w:sz w:val="24"/>
      <w:szCs w:val="24"/>
    </w:rPr>
  </w:style>
  <w:style w:type="paragraph" w:styleId="Heading1">
    <w:name w:val="heading 1"/>
    <w:basedOn w:val="Normal"/>
    <w:next w:val="Normal"/>
    <w:link w:val="Heading1Char"/>
    <w:qFormat/>
    <w:rsid w:val="003A6EA9"/>
    <w:pPr>
      <w:keepNext/>
      <w:jc w:val="center"/>
      <w:outlineLvl w:val="0"/>
    </w:pPr>
    <w:rPr>
      <w:b/>
      <w:bCs/>
      <w:sz w:val="48"/>
      <w:szCs w:val="48"/>
    </w:rPr>
  </w:style>
  <w:style w:type="paragraph" w:styleId="Heading2">
    <w:name w:val="heading 2"/>
    <w:basedOn w:val="Normal"/>
    <w:next w:val="Normal"/>
    <w:link w:val="Heading2Char"/>
    <w:qFormat/>
    <w:rsid w:val="003A6EA9"/>
    <w:pPr>
      <w:keepNext/>
      <w:numPr>
        <w:numId w:val="67"/>
      </w:numPr>
      <w:outlineLvl w:val="1"/>
    </w:pPr>
    <w:rPr>
      <w:sz w:val="28"/>
    </w:rPr>
  </w:style>
  <w:style w:type="paragraph" w:styleId="Heading3">
    <w:name w:val="heading 3"/>
    <w:basedOn w:val="Normal"/>
    <w:next w:val="Normal"/>
    <w:link w:val="Heading3Char"/>
    <w:qFormat/>
    <w:rsid w:val="003A6EA9"/>
    <w:pPr>
      <w:numPr>
        <w:numId w:val="68"/>
      </w:numPr>
      <w:outlineLvl w:val="2"/>
    </w:pPr>
  </w:style>
  <w:style w:type="paragraph" w:styleId="Heading4">
    <w:name w:val="heading 4"/>
    <w:basedOn w:val="Normal"/>
    <w:next w:val="Normal"/>
    <w:link w:val="Heading4Char"/>
    <w:qFormat/>
    <w:rsid w:val="003A6EA9"/>
    <w:pPr>
      <w:numPr>
        <w:numId w:val="69"/>
      </w:numPr>
      <w:outlineLvl w:val="3"/>
    </w:pPr>
  </w:style>
  <w:style w:type="paragraph" w:styleId="Heading5">
    <w:name w:val="heading 5"/>
    <w:basedOn w:val="Style1"/>
    <w:next w:val="Normal"/>
    <w:link w:val="Heading5Char"/>
    <w:qFormat/>
    <w:rsid w:val="003A6EA9"/>
    <w:pPr>
      <w:numPr>
        <w:numId w:val="70"/>
      </w:numPr>
      <w:outlineLvl w:val="4"/>
    </w:pPr>
  </w:style>
  <w:style w:type="paragraph" w:styleId="Heading6">
    <w:name w:val="heading 6"/>
    <w:basedOn w:val="Normal"/>
    <w:next w:val="Normal"/>
    <w:link w:val="Heading6Char"/>
    <w:uiPriority w:val="9"/>
    <w:qFormat/>
    <w:rsid w:val="003A6EA9"/>
    <w:pPr>
      <w:numPr>
        <w:numId w:val="71"/>
      </w:numPr>
      <w:outlineLvl w:val="5"/>
    </w:pPr>
  </w:style>
  <w:style w:type="paragraph" w:styleId="Heading7">
    <w:name w:val="heading 7"/>
    <w:basedOn w:val="Heading6"/>
    <w:next w:val="Normal"/>
    <w:link w:val="Heading7Char"/>
    <w:uiPriority w:val="9"/>
    <w:qFormat/>
    <w:rsid w:val="003A6EA9"/>
    <w:pPr>
      <w:numPr>
        <w:ilvl w:val="1"/>
      </w:numPr>
      <w:outlineLvl w:val="6"/>
    </w:pPr>
  </w:style>
  <w:style w:type="paragraph" w:styleId="Heading8">
    <w:name w:val="heading 8"/>
    <w:basedOn w:val="Normal"/>
    <w:next w:val="Normal"/>
    <w:link w:val="Heading8Char"/>
    <w:uiPriority w:val="9"/>
    <w:qFormat/>
    <w:rsid w:val="003A6EA9"/>
    <w:pPr>
      <w:keepNext/>
      <w:jc w:val="center"/>
      <w:outlineLvl w:val="7"/>
    </w:pPr>
    <w:rPr>
      <w:sz w:val="32"/>
    </w:rPr>
  </w:style>
  <w:style w:type="paragraph" w:styleId="Heading9">
    <w:name w:val="heading 9"/>
    <w:basedOn w:val="Normal"/>
    <w:next w:val="Normal"/>
    <w:link w:val="Heading9Char"/>
    <w:uiPriority w:val="9"/>
    <w:qFormat/>
    <w:rsid w:val="003A6EA9"/>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3A6EA9"/>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3A6EA9"/>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3A6EA9"/>
    <w:rPr>
      <w:rFonts w:ascii="Calibri" w:hAnsi="Calibri"/>
      <w:sz w:val="22"/>
      <w:szCs w:val="22"/>
    </w:rPr>
  </w:style>
  <w:style w:type="character" w:customStyle="1" w:styleId="NoSpacingChar">
    <w:name w:val="No Spacing Char"/>
    <w:basedOn w:val="DefaultParagraphFont"/>
    <w:link w:val="NoSpacing"/>
    <w:uiPriority w:val="1"/>
    <w:rsid w:val="003A6EA9"/>
    <w:rPr>
      <w:rFonts w:ascii="Calibri" w:hAnsi="Calibri"/>
      <w:sz w:val="22"/>
      <w:szCs w:val="22"/>
      <w:lang w:val="en-US" w:eastAsia="en-US" w:bidi="ar-SA"/>
    </w:rPr>
  </w:style>
  <w:style w:type="paragraph" w:styleId="TOC1">
    <w:name w:val="toc 1"/>
    <w:next w:val="Normal"/>
    <w:autoRedefine/>
    <w:uiPriority w:val="39"/>
    <w:unhideWhenUsed/>
    <w:rsid w:val="002C668B"/>
    <w:pPr>
      <w:spacing w:after="240"/>
    </w:pPr>
    <w:rPr>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3A6EA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3A6EA9"/>
    <w:rPr>
      <w:rFonts w:ascii="Cambria" w:hAnsi="Cambria"/>
      <w:sz w:val="24"/>
      <w:szCs w:val="24"/>
    </w:rPr>
  </w:style>
  <w:style w:type="character" w:customStyle="1" w:styleId="Heading1Char">
    <w:name w:val="Heading 1 Char"/>
    <w:basedOn w:val="DefaultParagraphFont"/>
    <w:link w:val="Heading1"/>
    <w:rsid w:val="003A6EA9"/>
    <w:rPr>
      <w:b/>
      <w:bCs/>
      <w:sz w:val="48"/>
      <w:szCs w:val="48"/>
    </w:rPr>
  </w:style>
  <w:style w:type="character" w:customStyle="1" w:styleId="Heading2Char">
    <w:name w:val="Heading 2 Char"/>
    <w:basedOn w:val="DefaultParagraphFont"/>
    <w:link w:val="Heading2"/>
    <w:rsid w:val="003A6EA9"/>
    <w:rPr>
      <w:sz w:val="28"/>
      <w:szCs w:val="24"/>
    </w:rPr>
  </w:style>
  <w:style w:type="character" w:customStyle="1" w:styleId="Heading3Char">
    <w:name w:val="Heading 3 Char"/>
    <w:basedOn w:val="DefaultParagraphFont"/>
    <w:link w:val="Heading3"/>
    <w:rsid w:val="003A6EA9"/>
    <w:rPr>
      <w:sz w:val="24"/>
      <w:szCs w:val="24"/>
    </w:rPr>
  </w:style>
  <w:style w:type="character" w:customStyle="1" w:styleId="Heading4Char">
    <w:name w:val="Heading 4 Char"/>
    <w:basedOn w:val="DefaultParagraphFont"/>
    <w:link w:val="Heading4"/>
    <w:rsid w:val="003A6EA9"/>
    <w:rPr>
      <w:sz w:val="24"/>
      <w:szCs w:val="24"/>
    </w:rPr>
  </w:style>
  <w:style w:type="character" w:customStyle="1" w:styleId="Heading5Char">
    <w:name w:val="Heading 5 Char"/>
    <w:basedOn w:val="DefaultParagraphFont"/>
    <w:link w:val="Heading5"/>
    <w:rsid w:val="003A6EA9"/>
    <w:rPr>
      <w:sz w:val="24"/>
      <w:szCs w:val="24"/>
    </w:rPr>
  </w:style>
  <w:style w:type="character" w:customStyle="1" w:styleId="Heading6Char">
    <w:name w:val="Heading 6 Char"/>
    <w:basedOn w:val="DefaultParagraphFont"/>
    <w:link w:val="Heading6"/>
    <w:uiPriority w:val="9"/>
    <w:rsid w:val="003A6EA9"/>
    <w:rPr>
      <w:sz w:val="24"/>
      <w:szCs w:val="24"/>
    </w:rPr>
  </w:style>
  <w:style w:type="character" w:customStyle="1" w:styleId="Heading7Char">
    <w:name w:val="Heading 7 Char"/>
    <w:basedOn w:val="DefaultParagraphFont"/>
    <w:link w:val="Heading7"/>
    <w:uiPriority w:val="9"/>
    <w:rsid w:val="003A6EA9"/>
    <w:rPr>
      <w:sz w:val="24"/>
      <w:szCs w:val="24"/>
    </w:rPr>
  </w:style>
  <w:style w:type="character" w:customStyle="1" w:styleId="Heading8Char">
    <w:name w:val="Heading 8 Char"/>
    <w:basedOn w:val="DefaultParagraphFont"/>
    <w:link w:val="Heading8"/>
    <w:uiPriority w:val="9"/>
    <w:rsid w:val="003A6EA9"/>
    <w:rPr>
      <w:sz w:val="32"/>
      <w:szCs w:val="24"/>
    </w:rPr>
  </w:style>
  <w:style w:type="character" w:customStyle="1" w:styleId="Heading9Char">
    <w:name w:val="Heading 9 Char"/>
    <w:basedOn w:val="DefaultParagraphFont"/>
    <w:link w:val="Heading9"/>
    <w:uiPriority w:val="9"/>
    <w:rsid w:val="003A6EA9"/>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3A6EA9"/>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3A6EA9"/>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3A6EA9"/>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paragraph" w:customStyle="1" w:styleId="tests">
    <w:name w:val="tests"/>
    <w:basedOn w:val="Heading4"/>
    <w:link w:val="testsChar"/>
    <w:qFormat/>
    <w:rsid w:val="003A6EA9"/>
    <w:pPr>
      <w:ind w:left="360"/>
    </w:pPr>
  </w:style>
  <w:style w:type="character" w:customStyle="1" w:styleId="testsChar">
    <w:name w:val="tests Char"/>
    <w:basedOn w:val="Heading4Char"/>
    <w:link w:val="tests"/>
    <w:rsid w:val="003A6EA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0945">
      <w:bodyDiv w:val="1"/>
      <w:marLeft w:val="0"/>
      <w:marRight w:val="0"/>
      <w:marTop w:val="0"/>
      <w:marBottom w:val="0"/>
      <w:divBdr>
        <w:top w:val="none" w:sz="0" w:space="0" w:color="auto"/>
        <w:left w:val="none" w:sz="0" w:space="0" w:color="auto"/>
        <w:bottom w:val="none" w:sz="0" w:space="0" w:color="auto"/>
        <w:right w:val="none" w:sz="0" w:space="0" w:color="auto"/>
      </w:divBdr>
    </w:div>
    <w:div w:id="330257910">
      <w:bodyDiv w:val="1"/>
      <w:marLeft w:val="0"/>
      <w:marRight w:val="0"/>
      <w:marTop w:val="0"/>
      <w:marBottom w:val="0"/>
      <w:divBdr>
        <w:top w:val="none" w:sz="0" w:space="0" w:color="auto"/>
        <w:left w:val="none" w:sz="0" w:space="0" w:color="auto"/>
        <w:bottom w:val="none" w:sz="0" w:space="0" w:color="auto"/>
        <w:right w:val="none" w:sz="0" w:space="0" w:color="auto"/>
      </w:divBdr>
    </w:div>
    <w:div w:id="528833134">
      <w:bodyDiv w:val="1"/>
      <w:marLeft w:val="0"/>
      <w:marRight w:val="0"/>
      <w:marTop w:val="0"/>
      <w:marBottom w:val="0"/>
      <w:divBdr>
        <w:top w:val="none" w:sz="0" w:space="0" w:color="auto"/>
        <w:left w:val="none" w:sz="0" w:space="0" w:color="auto"/>
        <w:bottom w:val="none" w:sz="0" w:space="0" w:color="auto"/>
        <w:right w:val="none" w:sz="0" w:space="0" w:color="auto"/>
      </w:divBdr>
    </w:div>
    <w:div w:id="741834272">
      <w:bodyDiv w:val="1"/>
      <w:marLeft w:val="0"/>
      <w:marRight w:val="0"/>
      <w:marTop w:val="0"/>
      <w:marBottom w:val="0"/>
      <w:divBdr>
        <w:top w:val="none" w:sz="0" w:space="0" w:color="auto"/>
        <w:left w:val="none" w:sz="0" w:space="0" w:color="auto"/>
        <w:bottom w:val="none" w:sz="0" w:space="0" w:color="auto"/>
        <w:right w:val="none" w:sz="0" w:space="0" w:color="auto"/>
      </w:divBdr>
    </w:div>
    <w:div w:id="794523154">
      <w:bodyDiv w:val="1"/>
      <w:marLeft w:val="0"/>
      <w:marRight w:val="0"/>
      <w:marTop w:val="0"/>
      <w:marBottom w:val="0"/>
      <w:divBdr>
        <w:top w:val="none" w:sz="0" w:space="0" w:color="auto"/>
        <w:left w:val="none" w:sz="0" w:space="0" w:color="auto"/>
        <w:bottom w:val="none" w:sz="0" w:space="0" w:color="auto"/>
        <w:right w:val="none" w:sz="0" w:space="0" w:color="auto"/>
      </w:divBdr>
    </w:div>
    <w:div w:id="869075711">
      <w:bodyDiv w:val="1"/>
      <w:marLeft w:val="0"/>
      <w:marRight w:val="0"/>
      <w:marTop w:val="0"/>
      <w:marBottom w:val="0"/>
      <w:divBdr>
        <w:top w:val="none" w:sz="0" w:space="0" w:color="auto"/>
        <w:left w:val="none" w:sz="0" w:space="0" w:color="auto"/>
        <w:bottom w:val="none" w:sz="0" w:space="0" w:color="auto"/>
        <w:right w:val="none" w:sz="0" w:space="0" w:color="auto"/>
      </w:divBdr>
    </w:div>
    <w:div w:id="882524241">
      <w:bodyDiv w:val="1"/>
      <w:marLeft w:val="0"/>
      <w:marRight w:val="0"/>
      <w:marTop w:val="0"/>
      <w:marBottom w:val="0"/>
      <w:divBdr>
        <w:top w:val="none" w:sz="0" w:space="0" w:color="auto"/>
        <w:left w:val="none" w:sz="0" w:space="0" w:color="auto"/>
        <w:bottom w:val="none" w:sz="0" w:space="0" w:color="auto"/>
        <w:right w:val="none" w:sz="0" w:space="0" w:color="auto"/>
      </w:divBdr>
    </w:div>
    <w:div w:id="962804548">
      <w:bodyDiv w:val="1"/>
      <w:marLeft w:val="0"/>
      <w:marRight w:val="0"/>
      <w:marTop w:val="0"/>
      <w:marBottom w:val="0"/>
      <w:divBdr>
        <w:top w:val="none" w:sz="0" w:space="0" w:color="auto"/>
        <w:left w:val="none" w:sz="0" w:space="0" w:color="auto"/>
        <w:bottom w:val="none" w:sz="0" w:space="0" w:color="auto"/>
        <w:right w:val="none" w:sz="0" w:space="0" w:color="auto"/>
      </w:divBdr>
    </w:div>
    <w:div w:id="1310674093">
      <w:bodyDiv w:val="1"/>
      <w:marLeft w:val="0"/>
      <w:marRight w:val="0"/>
      <w:marTop w:val="0"/>
      <w:marBottom w:val="0"/>
      <w:divBdr>
        <w:top w:val="none" w:sz="0" w:space="0" w:color="auto"/>
        <w:left w:val="none" w:sz="0" w:space="0" w:color="auto"/>
        <w:bottom w:val="none" w:sz="0" w:space="0" w:color="auto"/>
        <w:right w:val="none" w:sz="0" w:space="0" w:color="auto"/>
      </w:divBdr>
    </w:div>
    <w:div w:id="1335183452">
      <w:bodyDiv w:val="1"/>
      <w:marLeft w:val="0"/>
      <w:marRight w:val="0"/>
      <w:marTop w:val="0"/>
      <w:marBottom w:val="0"/>
      <w:divBdr>
        <w:top w:val="none" w:sz="0" w:space="0" w:color="auto"/>
        <w:left w:val="none" w:sz="0" w:space="0" w:color="auto"/>
        <w:bottom w:val="none" w:sz="0" w:space="0" w:color="auto"/>
        <w:right w:val="none" w:sz="0" w:space="0" w:color="auto"/>
      </w:divBdr>
    </w:div>
    <w:div w:id="1367486556">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02706069">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 w:id="1852254610">
      <w:bodyDiv w:val="1"/>
      <w:marLeft w:val="0"/>
      <w:marRight w:val="0"/>
      <w:marTop w:val="0"/>
      <w:marBottom w:val="0"/>
      <w:divBdr>
        <w:top w:val="none" w:sz="0" w:space="0" w:color="auto"/>
        <w:left w:val="none" w:sz="0" w:space="0" w:color="auto"/>
        <w:bottom w:val="none" w:sz="0" w:space="0" w:color="auto"/>
        <w:right w:val="none" w:sz="0" w:space="0" w:color="auto"/>
      </w:divBdr>
    </w:div>
    <w:div w:id="1881437206">
      <w:bodyDiv w:val="1"/>
      <w:marLeft w:val="0"/>
      <w:marRight w:val="0"/>
      <w:marTop w:val="0"/>
      <w:marBottom w:val="0"/>
      <w:divBdr>
        <w:top w:val="none" w:sz="0" w:space="0" w:color="auto"/>
        <w:left w:val="none" w:sz="0" w:space="0" w:color="auto"/>
        <w:bottom w:val="none" w:sz="0" w:space="0" w:color="auto"/>
        <w:right w:val="none" w:sz="0" w:space="0" w:color="auto"/>
      </w:divBdr>
    </w:div>
    <w:div w:id="1920824543">
      <w:bodyDiv w:val="1"/>
      <w:marLeft w:val="0"/>
      <w:marRight w:val="0"/>
      <w:marTop w:val="0"/>
      <w:marBottom w:val="0"/>
      <w:divBdr>
        <w:top w:val="none" w:sz="0" w:space="0" w:color="auto"/>
        <w:left w:val="none" w:sz="0" w:space="0" w:color="auto"/>
        <w:bottom w:val="none" w:sz="0" w:space="0" w:color="auto"/>
        <w:right w:val="none" w:sz="0" w:space="0" w:color="auto"/>
      </w:divBdr>
    </w:div>
    <w:div w:id="1966345796">
      <w:bodyDiv w:val="1"/>
      <w:marLeft w:val="0"/>
      <w:marRight w:val="0"/>
      <w:marTop w:val="0"/>
      <w:marBottom w:val="0"/>
      <w:divBdr>
        <w:top w:val="none" w:sz="0" w:space="0" w:color="auto"/>
        <w:left w:val="none" w:sz="0" w:space="0" w:color="auto"/>
        <w:bottom w:val="none" w:sz="0" w:space="0" w:color="auto"/>
        <w:right w:val="none" w:sz="0" w:space="0" w:color="auto"/>
      </w:divBdr>
    </w:div>
    <w:div w:id="1976131818">
      <w:bodyDiv w:val="1"/>
      <w:marLeft w:val="0"/>
      <w:marRight w:val="0"/>
      <w:marTop w:val="0"/>
      <w:marBottom w:val="0"/>
      <w:divBdr>
        <w:top w:val="none" w:sz="0" w:space="0" w:color="auto"/>
        <w:left w:val="none" w:sz="0" w:space="0" w:color="auto"/>
        <w:bottom w:val="none" w:sz="0" w:space="0" w:color="auto"/>
        <w:right w:val="none" w:sz="0" w:space="0" w:color="auto"/>
      </w:divBdr>
    </w:div>
    <w:div w:id="2025472608">
      <w:bodyDiv w:val="1"/>
      <w:marLeft w:val="0"/>
      <w:marRight w:val="0"/>
      <w:marTop w:val="0"/>
      <w:marBottom w:val="0"/>
      <w:divBdr>
        <w:top w:val="none" w:sz="0" w:space="0" w:color="auto"/>
        <w:left w:val="none" w:sz="0" w:space="0" w:color="auto"/>
        <w:bottom w:val="none" w:sz="0" w:space="0" w:color="auto"/>
        <w:right w:val="none" w:sz="0" w:space="0" w:color="auto"/>
      </w:divBdr>
    </w:div>
    <w:div w:id="210757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0ECDE-EC54-4AFF-965F-D10514FDE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2172</TotalTime>
  <Pages>72</Pages>
  <Words>15209</Words>
  <Characters>86694</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101700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144</cp:revision>
  <cp:lastPrinted>2010-04-29T14:24:00Z</cp:lastPrinted>
  <dcterms:created xsi:type="dcterms:W3CDTF">2009-10-15T01:31:00Z</dcterms:created>
  <dcterms:modified xsi:type="dcterms:W3CDTF">2013-01-26T21:51:00Z</dcterms:modified>
</cp:coreProperties>
</file>