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CA" w:rsidRDefault="006477CA" w:rsidP="006477CA">
      <w:pPr>
        <w:pStyle w:val="Heading1"/>
      </w:pPr>
      <w:bookmarkStart w:id="0" w:name="_Toc334784683"/>
      <w:bookmarkStart w:id="1" w:name="_GoBack"/>
      <w:bookmarkEnd w:id="1"/>
      <w:r>
        <w:t>Lesson 2</w:t>
      </w:r>
      <w:bookmarkEnd w:id="0"/>
    </w:p>
    <w:p w:rsidR="006477CA" w:rsidRDefault="006477CA" w:rsidP="00546445">
      <w:pPr>
        <w:tabs>
          <w:tab w:val="left" w:pos="1080"/>
        </w:tabs>
        <w:ind w:firstLine="720"/>
        <w:contextualSpacing/>
      </w:pPr>
    </w:p>
    <w:p w:rsidR="00D33C94" w:rsidRDefault="00546445" w:rsidP="00113B72">
      <w:pPr>
        <w:pStyle w:val="Heading2"/>
        <w:numPr>
          <w:ilvl w:val="0"/>
          <w:numId w:val="97"/>
        </w:numPr>
      </w:pPr>
      <w:bookmarkStart w:id="2" w:name="_Toc334784684"/>
      <w:r>
        <w:t>Acts Chapter 2</w:t>
      </w:r>
      <w:bookmarkEnd w:id="2"/>
    </w:p>
    <w:p w:rsidR="00D33C94" w:rsidRPr="00221F8F" w:rsidRDefault="00D33C94" w:rsidP="00D33C94"/>
    <w:p w:rsidR="006477CA" w:rsidRDefault="006477CA" w:rsidP="006477CA">
      <w:pPr>
        <w:ind w:firstLine="720"/>
        <w:contextualSpacing/>
        <w:rPr>
          <w:u w:val="single"/>
        </w:rPr>
      </w:pPr>
      <w:r w:rsidRPr="006477CA">
        <w:rPr>
          <w:u w:val="single"/>
        </w:rPr>
        <w:t>VERSE 1:</w:t>
      </w:r>
    </w:p>
    <w:p w:rsidR="006477CA" w:rsidRDefault="00802D6E" w:rsidP="006477CA">
      <w:pPr>
        <w:ind w:firstLine="720"/>
        <w:contextualSpacing/>
        <w:rPr>
          <w:i/>
        </w:rPr>
      </w:pPr>
      <w:r w:rsidRPr="006477CA">
        <w:rPr>
          <w:b/>
        </w:rPr>
        <w:t>God’s Chosen T</w:t>
      </w:r>
      <w:r w:rsidR="00BD6F4A" w:rsidRPr="006477CA">
        <w:rPr>
          <w:b/>
        </w:rPr>
        <w:t>ime</w:t>
      </w:r>
      <w:r w:rsidR="006477CA">
        <w:t xml:space="preserve">. </w:t>
      </w:r>
      <w:r>
        <w:t>Fifty days after Christ’s resurrection, the Hol</w:t>
      </w:r>
      <w:r w:rsidR="00546445">
        <w:t>y Ghost fell in the Upper Room.</w:t>
      </w:r>
      <w:r w:rsidR="00D61262">
        <w:t xml:space="preserve"> </w:t>
      </w:r>
      <w:r>
        <w:t>Th</w:t>
      </w:r>
      <w:r w:rsidR="00B85DAE">
        <w:t xml:space="preserve">e Church was born on </w:t>
      </w:r>
      <w:r>
        <w:t>Pentecost</w:t>
      </w:r>
      <w:r w:rsidR="00692575">
        <w:t xml:space="preserve"> at a time of great unity among Believers.</w:t>
      </w:r>
    </w:p>
    <w:p w:rsidR="006477CA" w:rsidRDefault="006477CA" w:rsidP="006477CA">
      <w:pPr>
        <w:ind w:firstLine="720"/>
        <w:contextualSpacing/>
        <w:rPr>
          <w:u w:val="single"/>
        </w:rPr>
      </w:pPr>
      <w:r>
        <w:rPr>
          <w:u w:val="single"/>
        </w:rPr>
        <w:t xml:space="preserve"> VERSES 2-4:</w:t>
      </w:r>
    </w:p>
    <w:p w:rsidR="00D80A67" w:rsidRPr="00322FF3" w:rsidRDefault="00F96792" w:rsidP="00322FF3">
      <w:pPr>
        <w:ind w:firstLine="720"/>
        <w:contextualSpacing/>
        <w:rPr>
          <w:u w:val="single"/>
        </w:rPr>
      </w:pPr>
      <w:r w:rsidRPr="006477CA">
        <w:rPr>
          <w:b/>
        </w:rPr>
        <w:t xml:space="preserve">God’s </w:t>
      </w:r>
      <w:r w:rsidR="00802D6E" w:rsidRPr="006477CA">
        <w:rPr>
          <w:b/>
        </w:rPr>
        <w:t xml:space="preserve">Chosen </w:t>
      </w:r>
      <w:r w:rsidRPr="006477CA">
        <w:rPr>
          <w:b/>
        </w:rPr>
        <w:t>Manner</w:t>
      </w:r>
      <w:r w:rsidR="006477CA">
        <w:t xml:space="preserve">. </w:t>
      </w:r>
      <w:r w:rsidR="00D80A67">
        <w:t>Suddenly, by surprise – all of a sudden – unexpectedly. This was evidence of a move of God and not something choreographed by man.</w:t>
      </w:r>
      <w:r w:rsidR="00322FF3">
        <w:rPr>
          <w:u w:val="single"/>
        </w:rPr>
        <w:t xml:space="preserve"> </w:t>
      </w:r>
      <w:proofErr w:type="gramStart"/>
      <w:r w:rsidR="00890CBA">
        <w:t xml:space="preserve">A </w:t>
      </w:r>
      <w:r w:rsidR="00890CBA" w:rsidRPr="00322FF3">
        <w:rPr>
          <w:b/>
        </w:rPr>
        <w:t>Sound</w:t>
      </w:r>
      <w:r w:rsidR="006477CA" w:rsidRPr="00322FF3">
        <w:rPr>
          <w:b/>
        </w:rPr>
        <w:t xml:space="preserve"> </w:t>
      </w:r>
      <w:r w:rsidR="006477CA">
        <w:t>o</w:t>
      </w:r>
      <w:r w:rsidR="00D80A67">
        <w:t>f a mighty rushing wind.</w:t>
      </w:r>
      <w:proofErr w:type="gramEnd"/>
      <w:r w:rsidR="00D80A67">
        <w:t xml:space="preserve"> Evidence </w:t>
      </w:r>
      <w:r w:rsidR="00B85DAE">
        <w:t>the Holy Ghost was there.</w:t>
      </w:r>
      <w:r w:rsidR="00322FF3">
        <w:rPr>
          <w:u w:val="single"/>
        </w:rPr>
        <w:t xml:space="preserve"> </w:t>
      </w:r>
      <w:r w:rsidR="00EE67A8">
        <w:t xml:space="preserve">Cloven Tongues of </w:t>
      </w:r>
      <w:r w:rsidR="00EE67A8" w:rsidRPr="00322FF3">
        <w:rPr>
          <w:b/>
        </w:rPr>
        <w:t>F</w:t>
      </w:r>
      <w:r w:rsidR="00D80A67" w:rsidRPr="00322FF3">
        <w:rPr>
          <w:b/>
        </w:rPr>
        <w:t>ire</w:t>
      </w:r>
      <w:r w:rsidR="00890CBA">
        <w:t xml:space="preserve"> sat upon each of them</w:t>
      </w:r>
      <w:r w:rsidR="006477CA">
        <w:t xml:space="preserve">. </w:t>
      </w:r>
      <w:r w:rsidR="00D80A67">
        <w:t xml:space="preserve"> Evidence the Holy Ghost was on them</w:t>
      </w:r>
      <w:r w:rsidR="00322FF3">
        <w:rPr>
          <w:u w:val="single"/>
        </w:rPr>
        <w:t xml:space="preserve"> </w:t>
      </w:r>
      <w:r w:rsidR="00D80A67" w:rsidRPr="00322FF3">
        <w:rPr>
          <w:b/>
        </w:rPr>
        <w:t>Tongue</w:t>
      </w:r>
      <w:r w:rsidR="00D80A67" w:rsidRPr="00D80A67">
        <w:t xml:space="preserve"> – began to speak</w:t>
      </w:r>
      <w:r w:rsidR="00EE67A8">
        <w:t xml:space="preserve"> in other tongues as the Spirit gave utterance.</w:t>
      </w:r>
      <w:r w:rsidR="006477CA">
        <w:t xml:space="preserve"> </w:t>
      </w:r>
      <w:r w:rsidR="00D80A67">
        <w:t>Evidence the Holy Ghost was in them.</w:t>
      </w:r>
    </w:p>
    <w:p w:rsidR="006477CA" w:rsidRDefault="006477CA" w:rsidP="006477CA">
      <w:pPr>
        <w:ind w:firstLine="720"/>
        <w:rPr>
          <w:u w:val="single"/>
        </w:rPr>
      </w:pPr>
      <w:r w:rsidRPr="006477CA">
        <w:rPr>
          <w:u w:val="single"/>
        </w:rPr>
        <w:t>VERSE</w:t>
      </w:r>
      <w:r>
        <w:rPr>
          <w:u w:val="single"/>
        </w:rPr>
        <w:t>S</w:t>
      </w:r>
      <w:r w:rsidRPr="006477CA">
        <w:rPr>
          <w:u w:val="single"/>
        </w:rPr>
        <w:t xml:space="preserve"> 5-13</w:t>
      </w:r>
      <w:r>
        <w:rPr>
          <w:u w:val="single"/>
        </w:rPr>
        <w:t>:</w:t>
      </w:r>
    </w:p>
    <w:p w:rsidR="003A3D9B" w:rsidRPr="006477CA" w:rsidRDefault="00D80A67" w:rsidP="006477CA">
      <w:pPr>
        <w:ind w:firstLine="720"/>
        <w:rPr>
          <w:u w:val="single"/>
        </w:rPr>
      </w:pPr>
      <w:r w:rsidRPr="006477CA">
        <w:rPr>
          <w:b/>
        </w:rPr>
        <w:t>God’s Chosen Message</w:t>
      </w:r>
      <w:r w:rsidR="006477CA">
        <w:t xml:space="preserve">. </w:t>
      </w:r>
      <w:r w:rsidR="002D14ED" w:rsidRPr="003A3D9B">
        <w:t xml:space="preserve">The Holy Ghost is writing </w:t>
      </w:r>
      <w:r w:rsidR="003A3D9B">
        <w:t>a</w:t>
      </w:r>
      <w:r w:rsidR="002D14ED" w:rsidRPr="003A3D9B">
        <w:t xml:space="preserve"> mess</w:t>
      </w:r>
      <w:r w:rsidR="003A3D9B">
        <w:t>age in the heart of the Believer!</w:t>
      </w:r>
      <w:r>
        <w:t xml:space="preserve"> What is t</w:t>
      </w:r>
      <w:r w:rsidR="00F50A93">
        <w:t>he Meaning of Pentecost</w:t>
      </w:r>
      <w:r>
        <w:t>?</w:t>
      </w:r>
      <w:r w:rsidR="00B85DAE">
        <w:t xml:space="preserve"> </w:t>
      </w:r>
      <w:r w:rsidR="00F50A93">
        <w:t>2:12…</w:t>
      </w:r>
      <w:r w:rsidR="00F50A93" w:rsidRPr="00D80A67">
        <w:rPr>
          <w:i/>
        </w:rPr>
        <w:t xml:space="preserve">What </w:t>
      </w:r>
      <w:proofErr w:type="spellStart"/>
      <w:r w:rsidR="00F50A93" w:rsidRPr="00D80A67">
        <w:rPr>
          <w:i/>
        </w:rPr>
        <w:t>meaneth</w:t>
      </w:r>
      <w:proofErr w:type="spellEnd"/>
      <w:r w:rsidR="00F50A93" w:rsidRPr="00D80A67">
        <w:rPr>
          <w:i/>
        </w:rPr>
        <w:t xml:space="preserve"> this</w:t>
      </w:r>
      <w:r w:rsidR="00F50A93" w:rsidRPr="00F50A93">
        <w:t>?</w:t>
      </w:r>
    </w:p>
    <w:p w:rsidR="00D61262" w:rsidRDefault="00B85DAE" w:rsidP="00D61262">
      <w:pPr>
        <w:ind w:firstLine="720"/>
      </w:pPr>
      <w:r>
        <w:t>Peter addresses the crowd in the following verses and explains that the mystery they witnessed was a message from God</w:t>
      </w:r>
      <w:r w:rsidR="00113B72">
        <w:t>!</w:t>
      </w:r>
      <w:r>
        <w:t xml:space="preserve"> </w:t>
      </w:r>
      <w:r w:rsidR="00113B72">
        <w:t>T</w:t>
      </w:r>
      <w:r w:rsidR="00D80A67">
        <w:t xml:space="preserve">he </w:t>
      </w:r>
      <w:r>
        <w:t>C</w:t>
      </w:r>
      <w:r w:rsidR="00D80A67">
        <w:t xml:space="preserve">omforter has come to put </w:t>
      </w:r>
      <w:r>
        <w:t xml:space="preserve">God’s </w:t>
      </w:r>
      <w:r w:rsidR="00D80A67">
        <w:t>law in our hearts.</w:t>
      </w:r>
    </w:p>
    <w:p w:rsidR="00D61262" w:rsidRPr="00D61262" w:rsidRDefault="00D61262" w:rsidP="00D61262">
      <w:pPr>
        <w:ind w:firstLine="720"/>
        <w:rPr>
          <w:u w:val="single"/>
        </w:rPr>
      </w:pPr>
      <w:r w:rsidRPr="00D61262">
        <w:rPr>
          <w:u w:val="single"/>
        </w:rPr>
        <w:t>VERSES 14-21:</w:t>
      </w:r>
    </w:p>
    <w:p w:rsidR="00E66681" w:rsidRDefault="00113B72" w:rsidP="00D61262">
      <w:pPr>
        <w:ind w:firstLine="720"/>
      </w:pPr>
      <w:r>
        <w:t xml:space="preserve">Peter preaches. </w:t>
      </w:r>
      <w:r w:rsidR="00D61262">
        <w:t>In his i</w:t>
      </w:r>
      <w:r w:rsidR="00E66681">
        <w:t>ntroduction</w:t>
      </w:r>
      <w:r w:rsidR="00D61262">
        <w:t xml:space="preserve">, </w:t>
      </w:r>
      <w:r w:rsidR="000B48F2">
        <w:t>Peter</w:t>
      </w:r>
      <w:r w:rsidR="00E66681">
        <w:t xml:space="preserve"> called the attention of the people </w:t>
      </w:r>
      <w:r w:rsidR="000B48F2">
        <w:t>and quotes from</w:t>
      </w:r>
      <w:r w:rsidR="00E66681">
        <w:t xml:space="preserve"> </w:t>
      </w:r>
      <w:r w:rsidR="00D61262">
        <w:t xml:space="preserve">his text in </w:t>
      </w:r>
      <w:r w:rsidR="00E66681">
        <w:t>Joel 2:28-32</w:t>
      </w:r>
      <w:r w:rsidR="000B48F2">
        <w:t>. Peter preaches that the undeniably miraculous event they were witnessing</w:t>
      </w:r>
      <w:r w:rsidR="00D61262">
        <w:t xml:space="preserve"> was</w:t>
      </w:r>
      <w:r w:rsidR="000B48F2">
        <w:t xml:space="preserve"> a message from God and affirmation of Christ as Messiah and Savior.</w:t>
      </w:r>
    </w:p>
    <w:p w:rsidR="00D61262" w:rsidRDefault="00D61262" w:rsidP="00D61262">
      <w:pPr>
        <w:ind w:firstLine="720"/>
      </w:pPr>
      <w:r w:rsidRPr="00D61262">
        <w:rPr>
          <w:u w:val="single"/>
        </w:rPr>
        <w:t>VERSES 22-24</w:t>
      </w:r>
      <w:r>
        <w:t>:</w:t>
      </w:r>
    </w:p>
    <w:p w:rsidR="00E66681" w:rsidRDefault="00D61262" w:rsidP="00D61262">
      <w:pPr>
        <w:ind w:firstLine="720"/>
      </w:pPr>
      <w:proofErr w:type="gramStart"/>
      <w:r>
        <w:t>Jesus Fulfilled God’s Plan.</w:t>
      </w:r>
      <w:proofErr w:type="gramEnd"/>
      <w:r>
        <w:t xml:space="preserve"> </w:t>
      </w:r>
      <w:r w:rsidR="00E66681">
        <w:t>Jesus was approved of God By miracles, wonde</w:t>
      </w:r>
      <w:r w:rsidR="00113B72">
        <w:t>rs and signs</w:t>
      </w:r>
      <w:r w:rsidR="00E66681">
        <w:t>.</w:t>
      </w:r>
      <w:r>
        <w:t xml:space="preserve"> </w:t>
      </w:r>
      <w:r w:rsidR="00E66681">
        <w:t>The crucifixion was according to God’s plan.</w:t>
      </w:r>
      <w:r>
        <w:t xml:space="preserve"> </w:t>
      </w:r>
      <w:r w:rsidR="00E66681">
        <w:t>The resurrection was fulfilled according to prophecy.</w:t>
      </w:r>
      <w:r>
        <w:t xml:space="preserve"> All was done a</w:t>
      </w:r>
      <w:r w:rsidR="00E66681">
        <w:t>ccording to the foreknowledge of God</w:t>
      </w:r>
    </w:p>
    <w:p w:rsidR="00D61262" w:rsidRDefault="00D61262" w:rsidP="00D61262">
      <w:pPr>
        <w:ind w:firstLine="720"/>
      </w:pPr>
      <w:r w:rsidRPr="00D61262">
        <w:rPr>
          <w:u w:val="single"/>
        </w:rPr>
        <w:t>VERSES 25-31</w:t>
      </w:r>
      <w:r>
        <w:t>:</w:t>
      </w:r>
    </w:p>
    <w:p w:rsidR="00D61262" w:rsidRDefault="00E66681" w:rsidP="00D61262">
      <w:pPr>
        <w:ind w:firstLine="720"/>
      </w:pPr>
      <w:proofErr w:type="gramStart"/>
      <w:r>
        <w:t>J</w:t>
      </w:r>
      <w:r w:rsidR="000B48F2">
        <w:t>esus Fulfilled David’s Prophecy</w:t>
      </w:r>
      <w:r w:rsidR="00D61262">
        <w:t>.</w:t>
      </w:r>
      <w:proofErr w:type="gramEnd"/>
      <w:r w:rsidR="00D61262">
        <w:t xml:space="preserve"> </w:t>
      </w:r>
      <w:r>
        <w:t>David was a prophet of God.</w:t>
      </w:r>
      <w:r w:rsidR="00D61262">
        <w:t xml:space="preserve"> </w:t>
      </w:r>
      <w:r>
        <w:t>Christ to sit on David’s throne.</w:t>
      </w:r>
      <w:r w:rsidR="00D61262">
        <w:t xml:space="preserve"> </w:t>
      </w:r>
      <w:r>
        <w:t>Resurrection of Christ was foretold by David.</w:t>
      </w:r>
    </w:p>
    <w:p w:rsidR="00D61262" w:rsidRDefault="00D61262" w:rsidP="00D61262">
      <w:pPr>
        <w:ind w:firstLine="720"/>
      </w:pPr>
      <w:r w:rsidRPr="00D61262">
        <w:rPr>
          <w:u w:val="single"/>
        </w:rPr>
        <w:t>VERSES 32-36</w:t>
      </w:r>
      <w:r>
        <w:t>:</w:t>
      </w:r>
    </w:p>
    <w:p w:rsidR="00E66681" w:rsidRDefault="000B48F2" w:rsidP="00322FF3">
      <w:pPr>
        <w:ind w:firstLine="720"/>
      </w:pPr>
      <w:r>
        <w:t>Jesus Fulfilled the Plan of God as the Exalted Christ</w:t>
      </w:r>
      <w:r w:rsidR="00322FF3">
        <w:t xml:space="preserve">. </w:t>
      </w:r>
      <w:r w:rsidR="00E66681">
        <w:t>This Jesus hath God raised up.</w:t>
      </w:r>
      <w:r w:rsidR="00322FF3">
        <w:t xml:space="preserve"> </w:t>
      </w:r>
      <w:r w:rsidR="00E66681">
        <w:t>Jesus is exalted on the Right hand of God.</w:t>
      </w:r>
      <w:r w:rsidR="00322FF3">
        <w:t xml:space="preserve"> </w:t>
      </w:r>
      <w:r w:rsidR="00E66681">
        <w:t>Jesus is Lord and Christ.</w:t>
      </w:r>
    </w:p>
    <w:p w:rsidR="00322FF3" w:rsidRDefault="00322FF3" w:rsidP="00322FF3">
      <w:pPr>
        <w:ind w:firstLine="720"/>
        <w:rPr>
          <w:u w:val="single"/>
        </w:rPr>
      </w:pPr>
      <w:r w:rsidRPr="00322FF3">
        <w:rPr>
          <w:u w:val="single"/>
        </w:rPr>
        <w:t>VERSES 37-42:</w:t>
      </w:r>
    </w:p>
    <w:p w:rsidR="009A355C" w:rsidRDefault="00D33C94" w:rsidP="00322FF3">
      <w:pPr>
        <w:ind w:firstLine="720"/>
      </w:pPr>
      <w:r>
        <w:t>The First Conve</w:t>
      </w:r>
      <w:r w:rsidR="00322FF3">
        <w:t xml:space="preserve">rts of the Spirit Filled Church. </w:t>
      </w:r>
      <w:r w:rsidR="006D0578">
        <w:t xml:space="preserve">They </w:t>
      </w:r>
      <w:r w:rsidR="009A355C" w:rsidRPr="00322FF3">
        <w:rPr>
          <w:u w:val="single"/>
        </w:rPr>
        <w:t>gladly received</w:t>
      </w:r>
      <w:r w:rsidR="009A355C" w:rsidRPr="009A355C">
        <w:t xml:space="preserve"> his word</w:t>
      </w:r>
      <w:r w:rsidR="00322FF3">
        <w:rPr>
          <w:u w:val="single"/>
        </w:rPr>
        <w:t xml:space="preserve"> </w:t>
      </w:r>
      <w:proofErr w:type="gramStart"/>
      <w:r w:rsidR="000B48F2">
        <w:t>The</w:t>
      </w:r>
      <w:r w:rsidR="00BF2252">
        <w:t>y</w:t>
      </w:r>
      <w:proofErr w:type="gramEnd"/>
      <w:r w:rsidR="000B48F2">
        <w:t xml:space="preserve"> continued in the Word and prayer</w:t>
      </w:r>
      <w:r w:rsidR="00322FF3">
        <w:rPr>
          <w:u w:val="single"/>
        </w:rPr>
        <w:t xml:space="preserve">. </w:t>
      </w:r>
      <w:r w:rsidR="000B48F2">
        <w:t>A life changed is the greatest evidence of real salvation. They</w:t>
      </w:r>
      <w:r w:rsidR="00322FF3">
        <w:t xml:space="preserve"> BELIEVED and</w:t>
      </w:r>
      <w:r w:rsidR="000B48F2">
        <w:t xml:space="preserve"> APPLIED</w:t>
      </w:r>
      <w:r w:rsidR="00BF2252">
        <w:t xml:space="preserve"> what</w:t>
      </w:r>
      <w:r w:rsidR="00322FF3">
        <w:t xml:space="preserve"> was preached</w:t>
      </w:r>
      <w:r w:rsidR="000B48F2">
        <w:t>.</w:t>
      </w:r>
    </w:p>
    <w:p w:rsidR="00322FF3" w:rsidRDefault="00322FF3" w:rsidP="00322FF3">
      <w:pPr>
        <w:ind w:firstLine="720"/>
        <w:rPr>
          <w:u w:val="single"/>
        </w:rPr>
      </w:pPr>
      <w:r w:rsidRPr="00322FF3">
        <w:rPr>
          <w:u w:val="single"/>
        </w:rPr>
        <w:t>VERSE 43-47</w:t>
      </w:r>
      <w:r>
        <w:t>:</w:t>
      </w:r>
    </w:p>
    <w:p w:rsidR="00D33C94" w:rsidRPr="00322FF3" w:rsidRDefault="00322FF3" w:rsidP="00322FF3">
      <w:pPr>
        <w:ind w:firstLine="720"/>
        <w:rPr>
          <w:u w:val="single"/>
        </w:rPr>
      </w:pPr>
      <w:r>
        <w:t xml:space="preserve">Life </w:t>
      </w:r>
      <w:proofErr w:type="gramStart"/>
      <w:r>
        <w:t>Among</w:t>
      </w:r>
      <w:proofErr w:type="gramEnd"/>
      <w:r>
        <w:t xml:space="preserve"> the Believers. F</w:t>
      </w:r>
      <w:r w:rsidR="006D0578" w:rsidRPr="006D0578">
        <w:t>ear came upon every soul</w:t>
      </w:r>
      <w:r>
        <w:t xml:space="preserve"> </w:t>
      </w:r>
      <w:r w:rsidR="006D0578" w:rsidRPr="006D0578">
        <w:t>many wonders and signs were done by the apostles</w:t>
      </w:r>
      <w:r>
        <w:t xml:space="preserve">. </w:t>
      </w:r>
      <w:r w:rsidR="006D0578">
        <w:t>They “were together”</w:t>
      </w:r>
      <w:r>
        <w:t xml:space="preserve"> </w:t>
      </w:r>
      <w:r w:rsidR="006D0578" w:rsidRPr="006D0578">
        <w:t>continuing daily with one accord in the temple</w:t>
      </w:r>
      <w:r>
        <w:t xml:space="preserve">. </w:t>
      </w:r>
      <w:r w:rsidR="006D0578" w:rsidRPr="006D0578">
        <w:t>Praising God</w:t>
      </w:r>
      <w:r w:rsidR="006D0578">
        <w:t>,</w:t>
      </w:r>
      <w:r w:rsidR="000B48F2">
        <w:t xml:space="preserve"> and having </w:t>
      </w:r>
      <w:proofErr w:type="gramStart"/>
      <w:r w:rsidR="000B48F2">
        <w:t>favo</w:t>
      </w:r>
      <w:r w:rsidR="006D0578" w:rsidRPr="006D0578">
        <w:t>r</w:t>
      </w:r>
      <w:proofErr w:type="gramEnd"/>
      <w:r w:rsidR="006D0578" w:rsidRPr="006D0578">
        <w:t xml:space="preserve"> with all the people</w:t>
      </w:r>
      <w:r>
        <w:t xml:space="preserve">. </w:t>
      </w:r>
      <w:r w:rsidR="00612BA4">
        <w:t>T</w:t>
      </w:r>
      <w:r w:rsidR="006D0578" w:rsidRPr="006D0578">
        <w:t>he Lord added to the church daily such as should be saved</w:t>
      </w:r>
    </w:p>
    <w:p w:rsidR="006155C8" w:rsidRDefault="006155C8" w:rsidP="006155C8"/>
    <w:p w:rsidR="00113B72" w:rsidRDefault="00113B72" w:rsidP="00113B72">
      <w:pPr>
        <w:pStyle w:val="Heading2"/>
      </w:pPr>
      <w:bookmarkStart w:id="3" w:name="_Toc334784685"/>
      <w:r>
        <w:lastRenderedPageBreak/>
        <w:t>Acts Chapter 3</w:t>
      </w:r>
      <w:bookmarkEnd w:id="3"/>
    </w:p>
    <w:p w:rsidR="003A21A2" w:rsidRPr="00C65E54" w:rsidRDefault="003A21A2" w:rsidP="00C65E54">
      <w:pPr>
        <w:ind w:left="360"/>
      </w:pPr>
      <w:r w:rsidRPr="00C65E54">
        <w:t>The Lame Man is Miraculously Healed</w:t>
      </w:r>
    </w:p>
    <w:p w:rsidR="00113B72" w:rsidRPr="00113B72" w:rsidRDefault="00113B72" w:rsidP="00113B72"/>
    <w:p w:rsidR="00733388" w:rsidRDefault="00FF21E6" w:rsidP="00733388">
      <w:pPr>
        <w:pStyle w:val="BodyTextIndent3"/>
        <w:ind w:left="0" w:firstLine="720"/>
      </w:pPr>
      <w:r>
        <w:t xml:space="preserve">For many </w:t>
      </w:r>
      <w:r w:rsidR="00733388">
        <w:t>years a man lived his days lame. He was carried daily to the temple gate called “Beautiful” to ask alms</w:t>
      </w:r>
      <w:r w:rsidR="00BE5C61">
        <w:t xml:space="preserve"> (</w:t>
      </w:r>
      <w:r w:rsidR="00BE5C61" w:rsidRPr="00BE5C61">
        <w:rPr>
          <w:i/>
        </w:rPr>
        <w:t>a</w:t>
      </w:r>
      <w:r w:rsidR="00BE5C61">
        <w:t xml:space="preserve"> </w:t>
      </w:r>
      <w:r w:rsidR="00BE5C61" w:rsidRPr="00BE5C61">
        <w:rPr>
          <w:i/>
        </w:rPr>
        <w:t>beggar</w:t>
      </w:r>
      <w:r w:rsidR="00BE5C61">
        <w:t>)</w:t>
      </w:r>
      <w:proofErr w:type="gramStart"/>
      <w:r w:rsidR="00733388">
        <w:t>.</w:t>
      </w:r>
      <w:r w:rsidR="00BF2252">
        <w:t>.</w:t>
      </w:r>
      <w:proofErr w:type="gramEnd"/>
      <w:r w:rsidR="00BF2252">
        <w:t xml:space="preserve"> </w:t>
      </w:r>
      <w:proofErr w:type="gramStart"/>
      <w:r w:rsidR="00BF2252">
        <w:t>B</w:t>
      </w:r>
      <w:r w:rsidR="00733388">
        <w:t xml:space="preserve">y Divine Providence, two </w:t>
      </w:r>
      <w:r w:rsidR="00BF2252">
        <w:t xml:space="preserve">“unlearned” and “ignorant” men who </w:t>
      </w:r>
      <w:r w:rsidR="00733388">
        <w:t>“had been with Jesus” passed near that impotent man.</w:t>
      </w:r>
      <w:proofErr w:type="gramEnd"/>
      <w:r w:rsidR="00733388">
        <w:t xml:space="preserve"> This man asked Peter and John, for mere alms, but ended up with a Blessing from the King of Heaven—his feet and anklebones were given strength!</w:t>
      </w:r>
    </w:p>
    <w:p w:rsidR="00733388" w:rsidRDefault="00733388" w:rsidP="00733388"/>
    <w:p w:rsidR="00113B72" w:rsidRPr="00113B72" w:rsidRDefault="00F301CC" w:rsidP="00113B72">
      <w:pPr>
        <w:ind w:firstLine="720"/>
        <w:rPr>
          <w:u w:val="single"/>
        </w:rPr>
      </w:pPr>
      <w:r>
        <w:rPr>
          <w:u w:val="single"/>
        </w:rPr>
        <w:t>VERSES 1-8</w:t>
      </w:r>
      <w:r w:rsidR="00113B72">
        <w:rPr>
          <w:u w:val="single"/>
        </w:rPr>
        <w:t>:</w:t>
      </w:r>
    </w:p>
    <w:p w:rsidR="003A21A2" w:rsidRDefault="003A21A2" w:rsidP="003A21A2">
      <w:pPr>
        <w:tabs>
          <w:tab w:val="left" w:pos="1080"/>
          <w:tab w:val="left" w:pos="1800"/>
        </w:tabs>
        <w:ind w:left="900"/>
      </w:pPr>
      <w:r>
        <w:tab/>
        <w:t>V. 1</w:t>
      </w:r>
      <w:proofErr w:type="gramStart"/>
      <w:r>
        <w:t>,2</w:t>
      </w:r>
      <w:proofErr w:type="gramEnd"/>
      <w:r>
        <w:t xml:space="preserve"> </w:t>
      </w:r>
      <w:r>
        <w:tab/>
      </w:r>
      <w:r>
        <w:rPr>
          <w:b/>
          <w:bCs/>
        </w:rPr>
        <w:t>The Place-</w:t>
      </w:r>
      <w:r>
        <w:t xml:space="preserve"> The gate </w:t>
      </w:r>
      <w:r w:rsidR="00F301CC">
        <w:t xml:space="preserve">called </w:t>
      </w:r>
      <w:r>
        <w:t>“Beautiful” of the Temple</w:t>
      </w:r>
    </w:p>
    <w:p w:rsidR="003A21A2" w:rsidRDefault="003A21A2" w:rsidP="00BF2252">
      <w:pPr>
        <w:tabs>
          <w:tab w:val="left" w:pos="1080"/>
          <w:tab w:val="left" w:pos="1800"/>
        </w:tabs>
        <w:ind w:left="900"/>
      </w:pPr>
      <w:r>
        <w:tab/>
        <w:t>V. 1</w:t>
      </w:r>
      <w:r>
        <w:tab/>
      </w:r>
      <w:r>
        <w:rPr>
          <w:b/>
          <w:bCs/>
        </w:rPr>
        <w:t>The Time-</w:t>
      </w:r>
      <w:r>
        <w:t xml:space="preserve"> The</w:t>
      </w:r>
      <w:r w:rsidR="00BF2252">
        <w:t xml:space="preserve"> hour of prayer, the ninth hour (</w:t>
      </w:r>
      <w:r>
        <w:t>from 12 PM to 3 PM)</w:t>
      </w:r>
    </w:p>
    <w:p w:rsidR="003A21A2" w:rsidRDefault="003A21A2" w:rsidP="003A21A2">
      <w:pPr>
        <w:tabs>
          <w:tab w:val="left" w:pos="1080"/>
          <w:tab w:val="left" w:pos="1800"/>
        </w:tabs>
        <w:ind w:left="2880" w:hanging="2880"/>
      </w:pPr>
      <w:r>
        <w:tab/>
        <w:t>V. 2</w:t>
      </w:r>
      <w:r>
        <w:tab/>
      </w:r>
      <w:r>
        <w:rPr>
          <w:b/>
          <w:bCs/>
        </w:rPr>
        <w:t xml:space="preserve">The Man- </w:t>
      </w:r>
      <w:r>
        <w:t xml:space="preserve">Lame from his mother’s </w:t>
      </w:r>
      <w:proofErr w:type="gramStart"/>
      <w:r>
        <w:t>womb,</w:t>
      </w:r>
      <w:proofErr w:type="gramEnd"/>
      <w:r>
        <w:t xml:space="preserve"> was carried to and laid daily at the Temple gate to ask alms, was accustomed to begging, was above 40 years old. [ch.4 vs.22]</w:t>
      </w:r>
    </w:p>
    <w:p w:rsidR="003A21A2" w:rsidRDefault="003A21A2" w:rsidP="003A21A2">
      <w:pPr>
        <w:tabs>
          <w:tab w:val="left" w:pos="1080"/>
          <w:tab w:val="left" w:pos="1800"/>
        </w:tabs>
        <w:ind w:left="2880" w:hanging="1980"/>
      </w:pPr>
      <w:r>
        <w:rPr>
          <w:b/>
          <w:bCs/>
        </w:rPr>
        <w:tab/>
      </w:r>
      <w:r>
        <w:t>V. 1</w:t>
      </w:r>
      <w:proofErr w:type="gramStart"/>
      <w:r>
        <w:t>,6</w:t>
      </w:r>
      <w:proofErr w:type="gramEnd"/>
      <w:r>
        <w:tab/>
      </w:r>
      <w:r>
        <w:rPr>
          <w:b/>
          <w:bCs/>
        </w:rPr>
        <w:t xml:space="preserve">The Apostles- </w:t>
      </w:r>
      <w:r>
        <w:t>Peter and John, had no silver or gold, but had the power of God</w:t>
      </w:r>
      <w:r w:rsidR="00BF2252">
        <w:t>!</w:t>
      </w:r>
    </w:p>
    <w:p w:rsidR="003A21A2" w:rsidRDefault="003A21A2" w:rsidP="003A21A2">
      <w:pPr>
        <w:tabs>
          <w:tab w:val="left" w:pos="1080"/>
          <w:tab w:val="left" w:pos="1800"/>
        </w:tabs>
        <w:ind w:left="900"/>
      </w:pPr>
      <w:r>
        <w:rPr>
          <w:b/>
          <w:bCs/>
        </w:rPr>
        <w:tab/>
      </w:r>
      <w:r>
        <w:t>V. 6</w:t>
      </w:r>
      <w:r>
        <w:tab/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Healer- </w:t>
      </w:r>
      <w:r>
        <w:t>Jesus Christ of Nazareth</w:t>
      </w:r>
    </w:p>
    <w:p w:rsidR="003A21A2" w:rsidRDefault="003A21A2" w:rsidP="003A21A2">
      <w:pPr>
        <w:tabs>
          <w:tab w:val="left" w:pos="1080"/>
          <w:tab w:val="left" w:pos="1800"/>
        </w:tabs>
        <w:ind w:left="2880" w:hanging="1980"/>
      </w:pPr>
      <w:r>
        <w:rPr>
          <w:b/>
          <w:bCs/>
        </w:rPr>
        <w:tab/>
      </w:r>
      <w:r>
        <w:t>V. 7</w:t>
      </w:r>
      <w:proofErr w:type="gramStart"/>
      <w:r>
        <w:t>,8</w:t>
      </w:r>
      <w:proofErr w:type="gramEnd"/>
      <w:r>
        <w:tab/>
      </w:r>
      <w:r>
        <w:rPr>
          <w:b/>
          <w:bCs/>
        </w:rPr>
        <w:t xml:space="preserve">The Miracle- </w:t>
      </w:r>
      <w:r>
        <w:t>his feet and ankle bones received strength, he leaped up, stood, and walked</w:t>
      </w:r>
    </w:p>
    <w:p w:rsidR="00F301CC" w:rsidRDefault="00F301CC" w:rsidP="00F301CC">
      <w:pPr>
        <w:ind w:firstLine="720"/>
        <w:rPr>
          <w:bCs/>
          <w:u w:val="single"/>
        </w:rPr>
      </w:pPr>
      <w:r w:rsidRPr="00F301CC">
        <w:rPr>
          <w:bCs/>
          <w:u w:val="single"/>
        </w:rPr>
        <w:t>VERSES 9-11</w:t>
      </w:r>
      <w:r w:rsidR="003A21A2" w:rsidRPr="00F301CC">
        <w:rPr>
          <w:bCs/>
          <w:u w:val="single"/>
        </w:rPr>
        <w:tab/>
      </w:r>
    </w:p>
    <w:p w:rsidR="00F46460" w:rsidRPr="00F301CC" w:rsidRDefault="003A21A2" w:rsidP="00F301CC">
      <w:pPr>
        <w:ind w:firstLine="720"/>
        <w:rPr>
          <w:bCs/>
          <w:u w:val="single"/>
        </w:rPr>
      </w:pPr>
      <w:r>
        <w:rPr>
          <w:b/>
          <w:bCs/>
        </w:rPr>
        <w:t xml:space="preserve">The Reaction- </w:t>
      </w:r>
      <w:r w:rsidRPr="00733388">
        <w:t>He praised God, the people glorified God [ch.4 vs.21], the people were filled with wonder and amazement, all the people ran to the porch of</w:t>
      </w:r>
      <w:r w:rsidR="00BF2252">
        <w:t xml:space="preserve"> the</w:t>
      </w:r>
      <w:r w:rsidRPr="00733388">
        <w:t xml:space="preserve"> temple greatly wondering</w:t>
      </w:r>
      <w:r w:rsidR="00733388" w:rsidRPr="00733388">
        <w:t xml:space="preserve"> and Pet</w:t>
      </w:r>
      <w:r w:rsidR="00733388">
        <w:t xml:space="preserve">er and John gain a congregation! </w:t>
      </w:r>
      <w:r w:rsidRPr="00733388">
        <w:t>The power of God was manifested in the healing</w:t>
      </w:r>
      <w:r>
        <w:t xml:space="preserve"> of the lame beggar (whom a lot of people knew—he sat there </w:t>
      </w:r>
      <w:r>
        <w:rPr>
          <w:u w:val="single"/>
        </w:rPr>
        <w:t>daily</w:t>
      </w:r>
      <w:r>
        <w:t xml:space="preserve">) and the people came running </w:t>
      </w:r>
      <w:r>
        <w:rPr>
          <w:u w:val="single"/>
        </w:rPr>
        <w:t>to the house of God</w:t>
      </w:r>
      <w:r>
        <w:t xml:space="preserve"> ‘wondering’.</w:t>
      </w:r>
    </w:p>
    <w:p w:rsidR="0063014A" w:rsidRDefault="0063014A" w:rsidP="00BF2252">
      <w:pPr>
        <w:ind w:firstLine="720"/>
      </w:pPr>
      <w:r w:rsidRPr="0063014A">
        <w:rPr>
          <w:b/>
        </w:rPr>
        <w:t xml:space="preserve">NOTE: </w:t>
      </w:r>
      <w:r w:rsidR="00BF2252">
        <w:t xml:space="preserve">Many enter Christian ministry because they </w:t>
      </w:r>
      <w:r>
        <w:t>have dreams of money or covet the spotlight. Even the well-intended minister can lose sight of the true purpose of sermons, songs and evangelism. In this chapter</w:t>
      </w:r>
      <w:r w:rsidR="00BF2252">
        <w:t>,</w:t>
      </w:r>
      <w:r>
        <w:t xml:space="preserve"> we have a powerful example of true “ministry.” The purpose of Gospel ministry is not to preach a sermon or </w:t>
      </w:r>
      <w:r w:rsidR="00BF2252">
        <w:t>even to work a profound miracle</w:t>
      </w:r>
      <w:r>
        <w:t xml:space="preserve">. These are only the tools of ministry, but </w:t>
      </w:r>
      <w:r w:rsidRPr="0063014A">
        <w:rPr>
          <w:u w:val="single"/>
        </w:rPr>
        <w:t xml:space="preserve">true ministry takes place </w:t>
      </w:r>
      <w:r>
        <w:rPr>
          <w:u w:val="single"/>
        </w:rPr>
        <w:t xml:space="preserve">only </w:t>
      </w:r>
      <w:r w:rsidRPr="0063014A">
        <w:rPr>
          <w:u w:val="single"/>
        </w:rPr>
        <w:t>when the hearer is helped and God is glorified!</w:t>
      </w:r>
      <w:r>
        <w:t xml:space="preserve"> The Christian minister is the</w:t>
      </w:r>
      <w:r w:rsidRPr="0063014A">
        <w:t xml:space="preserve"> </w:t>
      </w:r>
      <w:r w:rsidRPr="0063014A">
        <w:rPr>
          <w:b/>
        </w:rPr>
        <w:t>servant</w:t>
      </w:r>
      <w:r w:rsidRPr="0063014A">
        <w:t xml:space="preserve"> of Christ and </w:t>
      </w:r>
      <w:r w:rsidRPr="0063014A">
        <w:rPr>
          <w:b/>
        </w:rPr>
        <w:t>debtor</w:t>
      </w:r>
      <w:r w:rsidRPr="0063014A">
        <w:t xml:space="preserve"> to his generation.</w:t>
      </w:r>
      <w:r>
        <w:t xml:space="preserve"> (Romans 1:</w:t>
      </w:r>
      <w:r w:rsidR="00BF2252">
        <w:t>1</w:t>
      </w:r>
      <w:proofErr w:type="gramStart"/>
      <w:r w:rsidR="00BF2252">
        <w:t>,</w:t>
      </w:r>
      <w:r>
        <w:t>14</w:t>
      </w:r>
      <w:proofErr w:type="gramEnd"/>
      <w:r>
        <w:t>)</w:t>
      </w:r>
    </w:p>
    <w:p w:rsidR="00F301CC" w:rsidRDefault="00F301CC" w:rsidP="00BF2252">
      <w:pPr>
        <w:ind w:firstLine="720"/>
      </w:pPr>
    </w:p>
    <w:p w:rsidR="00F301CC" w:rsidRDefault="00F301CC" w:rsidP="00F301CC">
      <w:pPr>
        <w:ind w:firstLine="720"/>
        <w:rPr>
          <w:u w:val="single"/>
        </w:rPr>
      </w:pPr>
      <w:r w:rsidRPr="00F301CC">
        <w:rPr>
          <w:u w:val="single"/>
        </w:rPr>
        <w:t>VERSES 12-26</w:t>
      </w:r>
    </w:p>
    <w:p w:rsidR="003A21A2" w:rsidRPr="00F301CC" w:rsidRDefault="003A21A2" w:rsidP="00F301CC">
      <w:pPr>
        <w:ind w:firstLine="720"/>
        <w:rPr>
          <w:u w:val="single"/>
        </w:rPr>
      </w:pPr>
      <w:r>
        <w:t>Peter Preaches His Second Recorded Sermon, vs. 12-26</w:t>
      </w:r>
    </w:p>
    <w:p w:rsidR="003A21A2" w:rsidRDefault="003A21A2" w:rsidP="003A21A2">
      <w:pPr>
        <w:tabs>
          <w:tab w:val="left" w:pos="1080"/>
        </w:tabs>
      </w:pPr>
      <w:r>
        <w:tab/>
        <w:t>V. 12</w:t>
      </w:r>
      <w:r>
        <w:tab/>
        <w:t>INTRODUCTION- “Why marvel ye?”</w:t>
      </w:r>
    </w:p>
    <w:p w:rsidR="00F46460" w:rsidRDefault="00F46460" w:rsidP="00F46460">
      <w:pPr>
        <w:tabs>
          <w:tab w:val="left" w:pos="1080"/>
        </w:tabs>
      </w:pPr>
      <w:r>
        <w:tab/>
        <w:t>V. 12</w:t>
      </w:r>
      <w:proofErr w:type="gramStart"/>
      <w:r>
        <w:t>,13</w:t>
      </w:r>
      <w:proofErr w:type="gramEnd"/>
      <w:r>
        <w:t xml:space="preserve"> </w:t>
      </w:r>
      <w:r>
        <w:tab/>
        <w:t xml:space="preserve">I. </w:t>
      </w:r>
      <w:r w:rsidR="003A21A2">
        <w:t xml:space="preserve">Jesus is the Healer, </w:t>
      </w:r>
      <w:r w:rsidR="003A21A2" w:rsidRPr="00F46460">
        <w:rPr>
          <w:u w:val="single"/>
        </w:rPr>
        <w:t>not</w:t>
      </w:r>
      <w:r w:rsidR="003A21A2">
        <w:t xml:space="preserve"> Us</w:t>
      </w:r>
    </w:p>
    <w:p w:rsidR="003A21A2" w:rsidRDefault="00F46460" w:rsidP="00F46460">
      <w:pPr>
        <w:tabs>
          <w:tab w:val="left" w:pos="1080"/>
        </w:tabs>
      </w:pPr>
      <w:r>
        <w:tab/>
        <w:t xml:space="preserve">V. </w:t>
      </w:r>
      <w:r w:rsidR="003A21A2">
        <w:t>13-15</w:t>
      </w:r>
      <w:r w:rsidR="003A21A2">
        <w:tab/>
        <w:t xml:space="preserve">II. God has Glorified Jesus, but </w:t>
      </w:r>
      <w:proofErr w:type="gramStart"/>
      <w:r w:rsidR="003A21A2">
        <w:t>You</w:t>
      </w:r>
      <w:proofErr w:type="gramEnd"/>
      <w:r w:rsidR="003A21A2">
        <w:t xml:space="preserve"> have Denied Him</w:t>
      </w:r>
    </w:p>
    <w:p w:rsidR="003A21A2" w:rsidRDefault="003A21A2" w:rsidP="003A21A2">
      <w:pPr>
        <w:tabs>
          <w:tab w:val="left" w:pos="1080"/>
          <w:tab w:val="left" w:pos="2160"/>
        </w:tabs>
        <w:ind w:left="2520" w:hanging="2520"/>
      </w:pPr>
      <w:r>
        <w:tab/>
        <w:t>V. 16-18</w:t>
      </w:r>
      <w:r>
        <w:tab/>
        <w:t xml:space="preserve">III. This Man has been </w:t>
      </w:r>
      <w:proofErr w:type="gramStart"/>
      <w:r>
        <w:t>Healed</w:t>
      </w:r>
      <w:proofErr w:type="gramEnd"/>
      <w:r>
        <w:t xml:space="preserve"> through Faith in the Name of Jesus, but You have been Filled with Unbelief Through Ignorance</w:t>
      </w:r>
    </w:p>
    <w:p w:rsidR="003A21A2" w:rsidRDefault="003A21A2" w:rsidP="003A21A2">
      <w:pPr>
        <w:tabs>
          <w:tab w:val="left" w:pos="1080"/>
          <w:tab w:val="left" w:pos="2160"/>
        </w:tabs>
        <w:ind w:left="2520" w:hanging="2520"/>
      </w:pPr>
      <w:r>
        <w:tab/>
        <w:t>V. 19</w:t>
      </w:r>
      <w:r>
        <w:tab/>
        <w:t>IV. REPENT and be CONVERTED</w:t>
      </w:r>
    </w:p>
    <w:p w:rsidR="003A21A2" w:rsidRDefault="003A21A2" w:rsidP="003A21A2">
      <w:pPr>
        <w:tabs>
          <w:tab w:val="left" w:pos="1080"/>
          <w:tab w:val="left" w:pos="2160"/>
        </w:tabs>
        <w:ind w:left="2520" w:hanging="2520"/>
      </w:pPr>
      <w:r>
        <w:tab/>
        <w:t>V. 20-26</w:t>
      </w:r>
      <w:r>
        <w:tab/>
        <w:t>CONCLUSION- Jesus is the Prophet the Prophets Spoke Of</w:t>
      </w:r>
    </w:p>
    <w:p w:rsidR="003A21A2" w:rsidRDefault="003A21A2" w:rsidP="00880F98">
      <w:pPr>
        <w:numPr>
          <w:ilvl w:val="0"/>
          <w:numId w:val="88"/>
        </w:numPr>
        <w:tabs>
          <w:tab w:val="clear" w:pos="4680"/>
          <w:tab w:val="left" w:pos="1080"/>
          <w:tab w:val="left" w:pos="2160"/>
        </w:tabs>
        <w:ind w:left="3420"/>
      </w:pPr>
      <w:r>
        <w:t>It has been Told you Before</w:t>
      </w:r>
    </w:p>
    <w:p w:rsidR="003A21A2" w:rsidRDefault="003A21A2" w:rsidP="00880F98">
      <w:pPr>
        <w:numPr>
          <w:ilvl w:val="0"/>
          <w:numId w:val="88"/>
        </w:numPr>
        <w:tabs>
          <w:tab w:val="clear" w:pos="4680"/>
          <w:tab w:val="left" w:pos="1080"/>
          <w:tab w:val="left" w:pos="2160"/>
        </w:tabs>
        <w:ind w:left="3420"/>
      </w:pPr>
      <w:r>
        <w:t>Jesus is the Blessing of the Covenant with Abraham</w:t>
      </w:r>
    </w:p>
    <w:p w:rsidR="003A21A2" w:rsidRDefault="003A21A2" w:rsidP="00880F98">
      <w:pPr>
        <w:numPr>
          <w:ilvl w:val="0"/>
          <w:numId w:val="88"/>
        </w:numPr>
        <w:tabs>
          <w:tab w:val="clear" w:pos="4680"/>
          <w:tab w:val="left" w:pos="1080"/>
          <w:tab w:val="left" w:pos="2160"/>
        </w:tabs>
        <w:ind w:left="3420"/>
      </w:pPr>
      <w:r>
        <w:t xml:space="preserve">God has Chosen to Bless you </w:t>
      </w:r>
      <w:r>
        <w:rPr>
          <w:u w:val="single"/>
        </w:rPr>
        <w:t>First</w:t>
      </w:r>
    </w:p>
    <w:p w:rsidR="00113B72" w:rsidRDefault="00113B72" w:rsidP="00113B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Lesson 2</w:t>
      </w:r>
      <w:r w:rsidRPr="00633669">
        <w:rPr>
          <w:b/>
          <w:sz w:val="32"/>
          <w:szCs w:val="32"/>
        </w:rPr>
        <w:t xml:space="preserve"> Study Questions</w:t>
      </w:r>
    </w:p>
    <w:p w:rsidR="00113B72" w:rsidRPr="00633669" w:rsidRDefault="00113B72" w:rsidP="00113B72">
      <w:pPr>
        <w:jc w:val="center"/>
        <w:rPr>
          <w:b/>
          <w:sz w:val="32"/>
          <w:szCs w:val="32"/>
        </w:rPr>
      </w:pPr>
    </w:p>
    <w:p w:rsidR="00113B72" w:rsidRPr="00113B72" w:rsidRDefault="00C26A62" w:rsidP="00BA229B">
      <w:pPr>
        <w:pStyle w:val="Heading4"/>
        <w:numPr>
          <w:ilvl w:val="0"/>
          <w:numId w:val="99"/>
        </w:numPr>
        <w:spacing w:line="480" w:lineRule="auto"/>
        <w:rPr>
          <w:b/>
          <w:bCs/>
          <w:sz w:val="48"/>
          <w:szCs w:val="48"/>
        </w:rPr>
      </w:pPr>
      <w:r>
        <w:t>What did the sound from Heaven sound like? (2:2)</w:t>
      </w:r>
    </w:p>
    <w:p w:rsidR="00113B72" w:rsidRPr="00633669" w:rsidRDefault="00BC7FA7" w:rsidP="00BA229B">
      <w:pPr>
        <w:pStyle w:val="Heading4"/>
        <w:spacing w:line="480" w:lineRule="auto"/>
        <w:rPr>
          <w:b/>
          <w:bCs/>
          <w:sz w:val="48"/>
          <w:szCs w:val="48"/>
        </w:rPr>
      </w:pPr>
      <w:r>
        <w:t>What did the disciples do as the Spirit gave them utterance? (2:4)</w:t>
      </w:r>
    </w:p>
    <w:p w:rsidR="00113B72" w:rsidRDefault="00BC7FA7" w:rsidP="00400C6E">
      <w:pPr>
        <w:pStyle w:val="Heading4"/>
      </w:pPr>
      <w:proofErr w:type="gramStart"/>
      <w:r>
        <w:t>True or False.</w:t>
      </w:r>
      <w:proofErr w:type="gramEnd"/>
      <w:r>
        <w:t xml:space="preserve"> Only those living in Jerusalem witnessed the Day of Pentecost? (2:5-7)</w:t>
      </w:r>
    </w:p>
    <w:p w:rsidR="00400C6E" w:rsidRPr="00400C6E" w:rsidRDefault="00400C6E" w:rsidP="00400C6E"/>
    <w:p w:rsidR="00113B72" w:rsidRPr="00633669" w:rsidRDefault="00BC7FA7" w:rsidP="00BA229B">
      <w:pPr>
        <w:pStyle w:val="Heading4"/>
        <w:spacing w:line="480" w:lineRule="auto"/>
        <w:rPr>
          <w:b/>
          <w:bCs/>
          <w:sz w:val="48"/>
          <w:szCs w:val="48"/>
        </w:rPr>
      </w:pPr>
      <w:r>
        <w:t xml:space="preserve">The </w:t>
      </w:r>
      <w:r w:rsidR="00FF21E6">
        <w:t>Disciples</w:t>
      </w:r>
      <w:r>
        <w:t xml:space="preserve"> were heard speaking in many different languages, but what were they talking about? (2:11)</w:t>
      </w:r>
    </w:p>
    <w:p w:rsidR="00113B72" w:rsidRPr="00633669" w:rsidRDefault="00BC7FA7" w:rsidP="00BA229B">
      <w:pPr>
        <w:pStyle w:val="Heading4"/>
        <w:spacing w:line="480" w:lineRule="auto"/>
        <w:rPr>
          <w:b/>
          <w:bCs/>
          <w:sz w:val="48"/>
          <w:szCs w:val="48"/>
        </w:rPr>
      </w:pPr>
      <w:r>
        <w:t>What did some say mocking? (2:13)</w:t>
      </w:r>
    </w:p>
    <w:p w:rsidR="00113B72" w:rsidRPr="00633669" w:rsidRDefault="00BC7FA7" w:rsidP="00BA229B">
      <w:pPr>
        <w:pStyle w:val="Heading4"/>
        <w:spacing w:line="480" w:lineRule="auto"/>
        <w:rPr>
          <w:b/>
          <w:bCs/>
          <w:sz w:val="48"/>
          <w:szCs w:val="48"/>
        </w:rPr>
      </w:pPr>
      <w:r>
        <w:t>What Old Testament Prophet did Peter quote? (2:16)</w:t>
      </w:r>
    </w:p>
    <w:p w:rsidR="00113B72" w:rsidRDefault="00BC7FA7" w:rsidP="00BA229B">
      <w:pPr>
        <w:pStyle w:val="Heading4"/>
      </w:pPr>
      <w:r>
        <w:t>What will happen to everyone who calls on the name of the Lord for salvation? (2:21)</w:t>
      </w:r>
    </w:p>
    <w:p w:rsidR="00BA229B" w:rsidRPr="00BA229B" w:rsidRDefault="00BA229B" w:rsidP="00BA229B"/>
    <w:p w:rsidR="00113B72" w:rsidRPr="00633669" w:rsidRDefault="00BC7FA7" w:rsidP="00BA229B">
      <w:pPr>
        <w:pStyle w:val="Heading4"/>
        <w:spacing w:line="480" w:lineRule="auto"/>
        <w:rPr>
          <w:b/>
          <w:bCs/>
          <w:sz w:val="48"/>
          <w:szCs w:val="48"/>
        </w:rPr>
      </w:pPr>
      <w:r>
        <w:t>Peter strongly accused the Jews of a grave sin. What was it? (2:23)</w:t>
      </w:r>
    </w:p>
    <w:p w:rsidR="00BC7FA7" w:rsidRPr="00BC7FA7" w:rsidRDefault="00BC7FA7" w:rsidP="00BA229B">
      <w:pPr>
        <w:pStyle w:val="Heading4"/>
        <w:spacing w:line="480" w:lineRule="auto"/>
        <w:rPr>
          <w:b/>
          <w:bCs/>
          <w:sz w:val="48"/>
          <w:szCs w:val="48"/>
        </w:rPr>
      </w:pPr>
      <w:r>
        <w:t xml:space="preserve">Did David prophecy concerning </w:t>
      </w:r>
      <w:proofErr w:type="gramStart"/>
      <w:r>
        <w:t>himself</w:t>
      </w:r>
      <w:proofErr w:type="gramEnd"/>
      <w:r>
        <w:t>? (Give complete answer) (2:31-36)</w:t>
      </w:r>
    </w:p>
    <w:p w:rsidR="001C27E8" w:rsidRDefault="00BC7FA7" w:rsidP="00BA229B">
      <w:pPr>
        <w:pStyle w:val="Heading4"/>
        <w:spacing w:line="480" w:lineRule="auto"/>
      </w:pPr>
      <w:r>
        <w:t xml:space="preserve">What </w:t>
      </w:r>
      <w:r w:rsidR="001C27E8">
        <w:t xml:space="preserve">was the crowd’s overwhelming feeling after Peter’s sermon? </w:t>
      </w:r>
      <w:r>
        <w:t>(2:37)</w:t>
      </w:r>
    </w:p>
    <w:p w:rsidR="001C27E8" w:rsidRDefault="001C27E8" w:rsidP="00BA229B">
      <w:pPr>
        <w:pStyle w:val="Heading4"/>
        <w:spacing w:line="480" w:lineRule="auto"/>
      </w:pPr>
      <w:r>
        <w:t xml:space="preserve">What were Peter’s instructions for them after preaching? (2:38) </w:t>
      </w:r>
    </w:p>
    <w:p w:rsidR="001C27E8" w:rsidRDefault="001C27E8" w:rsidP="00BA229B">
      <w:pPr>
        <w:pStyle w:val="Heading4"/>
        <w:spacing w:line="480" w:lineRule="auto"/>
      </w:pPr>
      <w:r>
        <w:t xml:space="preserve">How many people were added to the Church on the Day of Pentecost? (2:41) </w:t>
      </w:r>
    </w:p>
    <w:p w:rsidR="00FF21E6" w:rsidRDefault="00FF21E6" w:rsidP="00BA229B">
      <w:pPr>
        <w:pStyle w:val="Heading4"/>
        <w:spacing w:line="480" w:lineRule="auto"/>
      </w:pPr>
      <w:r>
        <w:t xml:space="preserve">Who is the one responsible for adding to the church? </w:t>
      </w:r>
      <w:r w:rsidR="001C27E8">
        <w:t>(</w:t>
      </w:r>
      <w:r>
        <w:t>2:47</w:t>
      </w:r>
      <w:r w:rsidR="001C27E8">
        <w:t>)</w:t>
      </w:r>
      <w:r>
        <w:t xml:space="preserve"> </w:t>
      </w:r>
    </w:p>
    <w:p w:rsidR="00FF21E6" w:rsidRDefault="00FF21E6" w:rsidP="00BA229B">
      <w:pPr>
        <w:pStyle w:val="Heading4"/>
        <w:spacing w:line="480" w:lineRule="auto"/>
      </w:pPr>
      <w:r>
        <w:t xml:space="preserve">At what time did Peter and John go up to the temple? (3:1) </w:t>
      </w:r>
    </w:p>
    <w:p w:rsidR="00FF21E6" w:rsidRDefault="00FF21E6" w:rsidP="00BA229B">
      <w:pPr>
        <w:pStyle w:val="Heading4"/>
        <w:spacing w:line="480" w:lineRule="auto"/>
      </w:pPr>
      <w:r>
        <w:t xml:space="preserve">For how long had the man been lame? (3:2) </w:t>
      </w:r>
    </w:p>
    <w:p w:rsidR="00FF21E6" w:rsidRDefault="00FF21E6" w:rsidP="00BA229B">
      <w:pPr>
        <w:pStyle w:val="Heading4"/>
        <w:spacing w:line="480" w:lineRule="auto"/>
      </w:pPr>
      <w:r>
        <w:t>What did the apostles give to the man begging for money? (3:6</w:t>
      </w:r>
      <w:proofErr w:type="gramStart"/>
      <w:r>
        <w:t>,7</w:t>
      </w:r>
      <w:proofErr w:type="gramEnd"/>
      <w:r>
        <w:t>)</w:t>
      </w:r>
    </w:p>
    <w:p w:rsidR="00FF21E6" w:rsidRDefault="00FF21E6" w:rsidP="00BA229B">
      <w:pPr>
        <w:pStyle w:val="Heading4"/>
        <w:spacing w:line="480" w:lineRule="auto"/>
      </w:pPr>
      <w:r>
        <w:t>What was the lame man’s reaction? (3:8</w:t>
      </w:r>
      <w:proofErr w:type="gramStart"/>
      <w:r>
        <w:t>,9</w:t>
      </w:r>
      <w:proofErr w:type="gramEnd"/>
      <w:r>
        <w:t xml:space="preserve">) </w:t>
      </w:r>
    </w:p>
    <w:p w:rsidR="00FF21E6" w:rsidRDefault="00FF21E6" w:rsidP="00BA229B">
      <w:pPr>
        <w:pStyle w:val="Heading4"/>
        <w:spacing w:line="480" w:lineRule="auto"/>
      </w:pPr>
      <w:r>
        <w:t>What was the crowd’s reaction? (3:10</w:t>
      </w:r>
      <w:proofErr w:type="gramStart"/>
      <w:r>
        <w:t>,11</w:t>
      </w:r>
      <w:proofErr w:type="gramEnd"/>
      <w:r>
        <w:t xml:space="preserve">) </w:t>
      </w:r>
    </w:p>
    <w:p w:rsidR="00FF21E6" w:rsidRDefault="00FF21E6" w:rsidP="00BA229B">
      <w:pPr>
        <w:pStyle w:val="Heading4"/>
        <w:spacing w:line="480" w:lineRule="auto"/>
      </w:pPr>
      <w:r>
        <w:t>Who got the credit for the miracle? (3:12-16)</w:t>
      </w:r>
    </w:p>
    <w:p w:rsidR="00BC7FA7" w:rsidRDefault="00FF21E6" w:rsidP="00BA229B">
      <w:pPr>
        <w:pStyle w:val="Heading4"/>
        <w:spacing w:line="480" w:lineRule="auto"/>
      </w:pPr>
      <w:r>
        <w:t xml:space="preserve"> How was Jesus going to bless Israel? (3:26)</w:t>
      </w:r>
    </w:p>
    <w:sectPr w:rsidR="00BC7FA7" w:rsidSect="00A45A89">
      <w:headerReference w:type="default" r:id="rId9"/>
      <w:footerReference w:type="default" r:id="rId10"/>
      <w:endnotePr>
        <w:numFmt w:val="decimal"/>
      </w:endnotePr>
      <w:type w:val="continuous"/>
      <w:pgSz w:w="12240" w:h="15840" w:code="1"/>
      <w:pgMar w:top="1440" w:right="180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4CD" w:rsidRDefault="007804CD">
      <w:r>
        <w:separator/>
      </w:r>
    </w:p>
    <w:p w:rsidR="007804CD" w:rsidRDefault="007804CD"/>
    <w:p w:rsidR="007804CD" w:rsidRDefault="007804CD"/>
    <w:p w:rsidR="007804CD" w:rsidRDefault="007804CD" w:rsidP="004E0076"/>
  </w:endnote>
  <w:endnote w:type="continuationSeparator" w:id="0">
    <w:p w:rsidR="007804CD" w:rsidRDefault="007804CD">
      <w:r>
        <w:continuationSeparator/>
      </w:r>
    </w:p>
    <w:p w:rsidR="007804CD" w:rsidRDefault="007804CD"/>
    <w:p w:rsidR="007804CD" w:rsidRDefault="007804CD"/>
    <w:p w:rsidR="007804CD" w:rsidRDefault="007804CD" w:rsidP="004E0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braicaI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8FE" w:rsidRDefault="00F118FE" w:rsidP="00F831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5A8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4CD" w:rsidRDefault="007804CD">
      <w:r>
        <w:separator/>
      </w:r>
    </w:p>
    <w:p w:rsidR="007804CD" w:rsidRDefault="007804CD"/>
    <w:p w:rsidR="007804CD" w:rsidRDefault="007804CD"/>
    <w:p w:rsidR="007804CD" w:rsidRDefault="007804CD" w:rsidP="004E0076"/>
  </w:footnote>
  <w:footnote w:type="continuationSeparator" w:id="0">
    <w:p w:rsidR="007804CD" w:rsidRDefault="007804CD">
      <w:r>
        <w:continuationSeparator/>
      </w:r>
    </w:p>
    <w:p w:rsidR="007804CD" w:rsidRDefault="007804CD"/>
    <w:p w:rsidR="007804CD" w:rsidRDefault="007804CD"/>
    <w:p w:rsidR="007804CD" w:rsidRDefault="007804CD" w:rsidP="004E00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8FE" w:rsidRPr="00BE1617" w:rsidRDefault="00F118FE" w:rsidP="00F36236">
    <w:pPr>
      <w:pStyle w:val="Header"/>
      <w:jc w:val="center"/>
      <w:rPr>
        <w:color w:val="7F7F7F" w:themeColor="text1" w:themeTint="80"/>
      </w:rPr>
    </w:pPr>
    <w:r w:rsidRPr="00BE1617">
      <w:rPr>
        <w:color w:val="7F7F7F" w:themeColor="text1" w:themeTint="80"/>
      </w:rPr>
      <w:t>Deliverance Bible Institute</w:t>
    </w:r>
  </w:p>
  <w:p w:rsidR="00F118FE" w:rsidRPr="00BE1617" w:rsidRDefault="00F118FE" w:rsidP="00F36236">
    <w:pPr>
      <w:pStyle w:val="Header"/>
      <w:jc w:val="center"/>
      <w:rPr>
        <w:color w:val="7F7F7F" w:themeColor="text1" w:themeTint="80"/>
        <w:sz w:val="28"/>
        <w:szCs w:val="28"/>
      </w:rPr>
    </w:pPr>
    <w:r>
      <w:rPr>
        <w:color w:val="7F7F7F" w:themeColor="text1" w:themeTint="80"/>
        <w:sz w:val="28"/>
        <w:szCs w:val="28"/>
      </w:rPr>
      <w:t>N.T. SURVEY: PART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3940"/>
    <w:multiLevelType w:val="hybridMultilevel"/>
    <w:tmpl w:val="05F26D20"/>
    <w:lvl w:ilvl="0" w:tplc="1D70CD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41A23"/>
    <w:multiLevelType w:val="hybridMultilevel"/>
    <w:tmpl w:val="FB30E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86A20"/>
    <w:multiLevelType w:val="hybridMultilevel"/>
    <w:tmpl w:val="0D282F0A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525253"/>
    <w:multiLevelType w:val="multilevel"/>
    <w:tmpl w:val="13BEC1EA"/>
    <w:lvl w:ilvl="0">
      <w:start w:val="14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7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09332CFA"/>
    <w:multiLevelType w:val="hybridMultilevel"/>
    <w:tmpl w:val="CA5E1836"/>
    <w:lvl w:ilvl="0" w:tplc="16005666">
      <w:start w:val="1"/>
      <w:numFmt w:val="upperRoman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C73807"/>
    <w:multiLevelType w:val="hybridMultilevel"/>
    <w:tmpl w:val="06ECC9AA"/>
    <w:lvl w:ilvl="0" w:tplc="DAD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250821"/>
    <w:multiLevelType w:val="hybridMultilevel"/>
    <w:tmpl w:val="EEF27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9599E"/>
    <w:multiLevelType w:val="hybridMultilevel"/>
    <w:tmpl w:val="1B96B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F20D9B"/>
    <w:multiLevelType w:val="hybridMultilevel"/>
    <w:tmpl w:val="0D282F0A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107CA"/>
    <w:multiLevelType w:val="hybridMultilevel"/>
    <w:tmpl w:val="0D282F0A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B87842"/>
    <w:multiLevelType w:val="hybridMultilevel"/>
    <w:tmpl w:val="0D282F0A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5037DE"/>
    <w:multiLevelType w:val="hybridMultilevel"/>
    <w:tmpl w:val="FC980D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D131465"/>
    <w:multiLevelType w:val="hybridMultilevel"/>
    <w:tmpl w:val="C0505E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7702CC"/>
    <w:multiLevelType w:val="hybridMultilevel"/>
    <w:tmpl w:val="1BAA9994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8065AD"/>
    <w:multiLevelType w:val="hybridMultilevel"/>
    <w:tmpl w:val="1B96B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F66E3C"/>
    <w:multiLevelType w:val="hybridMultilevel"/>
    <w:tmpl w:val="1B96B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401CE9"/>
    <w:multiLevelType w:val="hybridMultilevel"/>
    <w:tmpl w:val="C7B60E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EE366A"/>
    <w:multiLevelType w:val="hybridMultilevel"/>
    <w:tmpl w:val="F7AA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72382F"/>
    <w:multiLevelType w:val="hybridMultilevel"/>
    <w:tmpl w:val="2758DE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1C963E3"/>
    <w:multiLevelType w:val="hybridMultilevel"/>
    <w:tmpl w:val="1B96B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722FE9"/>
    <w:multiLevelType w:val="hybridMultilevel"/>
    <w:tmpl w:val="827E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4473CD"/>
    <w:multiLevelType w:val="hybridMultilevel"/>
    <w:tmpl w:val="9A3EDE48"/>
    <w:lvl w:ilvl="0" w:tplc="580E93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732830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888180F"/>
    <w:multiLevelType w:val="hybridMultilevel"/>
    <w:tmpl w:val="56FED9D4"/>
    <w:lvl w:ilvl="0" w:tplc="EDCAFCA2">
      <w:start w:val="1"/>
      <w:numFmt w:val="upperLetter"/>
      <w:lvlText w:val="%1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24">
    <w:nsid w:val="290264FD"/>
    <w:multiLevelType w:val="hybridMultilevel"/>
    <w:tmpl w:val="FD728F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E8621E"/>
    <w:multiLevelType w:val="hybridMultilevel"/>
    <w:tmpl w:val="1B96B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1937FD"/>
    <w:multiLevelType w:val="hybridMultilevel"/>
    <w:tmpl w:val="AD703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2B7CC3"/>
    <w:multiLevelType w:val="hybridMultilevel"/>
    <w:tmpl w:val="9AC29BF2"/>
    <w:lvl w:ilvl="0" w:tplc="AE407A2A">
      <w:start w:val="1"/>
      <w:numFmt w:val="upperRoman"/>
      <w:lvlText w:val="%1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23D64ACE">
      <w:start w:val="1"/>
      <w:numFmt w:val="upperLetter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9">
    <w:nsid w:val="2BDE28CD"/>
    <w:multiLevelType w:val="hybridMultilevel"/>
    <w:tmpl w:val="DEAC2E20"/>
    <w:lvl w:ilvl="0" w:tplc="32CAE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3060" w:hanging="72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CED2EEA"/>
    <w:multiLevelType w:val="hybridMultilevel"/>
    <w:tmpl w:val="1EFE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BF3DC5"/>
    <w:multiLevelType w:val="hybridMultilevel"/>
    <w:tmpl w:val="DF02F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2F2E31C0"/>
    <w:multiLevelType w:val="hybridMultilevel"/>
    <w:tmpl w:val="6868F28C"/>
    <w:lvl w:ilvl="0" w:tplc="CBCCC7B4">
      <w:start w:val="1"/>
      <w:numFmt w:val="decimal"/>
      <w:lvlText w:val="%1."/>
      <w:lvlJc w:val="left"/>
      <w:pPr>
        <w:ind w:left="1440" w:hanging="72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F6C0015"/>
    <w:multiLevelType w:val="hybridMultilevel"/>
    <w:tmpl w:val="C0505E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32FA521B"/>
    <w:multiLevelType w:val="hybridMultilevel"/>
    <w:tmpl w:val="E4AAC9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6517749"/>
    <w:multiLevelType w:val="hybridMultilevel"/>
    <w:tmpl w:val="B574A876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38240386"/>
    <w:multiLevelType w:val="hybridMultilevel"/>
    <w:tmpl w:val="ACB2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92870EA"/>
    <w:multiLevelType w:val="hybridMultilevel"/>
    <w:tmpl w:val="319CA33E"/>
    <w:lvl w:ilvl="0" w:tplc="32C28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9DD12CA"/>
    <w:multiLevelType w:val="hybridMultilevel"/>
    <w:tmpl w:val="0D282F0A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9E41D57"/>
    <w:multiLevelType w:val="hybridMultilevel"/>
    <w:tmpl w:val="C0505E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9FF1A73"/>
    <w:multiLevelType w:val="hybridMultilevel"/>
    <w:tmpl w:val="D11E28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AD4D03"/>
    <w:multiLevelType w:val="hybridMultilevel"/>
    <w:tmpl w:val="4448FD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3C6E1192"/>
    <w:multiLevelType w:val="hybridMultilevel"/>
    <w:tmpl w:val="A2DE9E1E"/>
    <w:lvl w:ilvl="0" w:tplc="580E93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88AE64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732830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D162613"/>
    <w:multiLevelType w:val="hybridMultilevel"/>
    <w:tmpl w:val="ACB2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D511A32"/>
    <w:multiLevelType w:val="hybridMultilevel"/>
    <w:tmpl w:val="AEA228C4"/>
    <w:lvl w:ilvl="0" w:tplc="707CB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8F4D39"/>
    <w:multiLevelType w:val="hybridMultilevel"/>
    <w:tmpl w:val="97C2799A"/>
    <w:lvl w:ilvl="0" w:tplc="5F9EB566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F30292"/>
    <w:multiLevelType w:val="hybridMultilevel"/>
    <w:tmpl w:val="0D282F0A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0FA6F77"/>
    <w:multiLevelType w:val="hybridMultilevel"/>
    <w:tmpl w:val="F4087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3554E0F"/>
    <w:multiLevelType w:val="hybridMultilevel"/>
    <w:tmpl w:val="6E263B58"/>
    <w:lvl w:ilvl="0" w:tplc="39ACED8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337A39EE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35D0E1B"/>
    <w:multiLevelType w:val="hybridMultilevel"/>
    <w:tmpl w:val="AEA228C4"/>
    <w:lvl w:ilvl="0" w:tplc="707CB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5812450"/>
    <w:multiLevelType w:val="hybridMultilevel"/>
    <w:tmpl w:val="AEA228C4"/>
    <w:lvl w:ilvl="0" w:tplc="707CB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11163D"/>
    <w:multiLevelType w:val="hybridMultilevel"/>
    <w:tmpl w:val="A822D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478E535B"/>
    <w:multiLevelType w:val="hybridMultilevel"/>
    <w:tmpl w:val="1B96B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85F20E6"/>
    <w:multiLevelType w:val="hybridMultilevel"/>
    <w:tmpl w:val="46F6A62A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9D60DD14">
      <w:start w:val="1"/>
      <w:numFmt w:val="lowerLetter"/>
      <w:lvlText w:val="%3."/>
      <w:lvlJc w:val="left"/>
      <w:pPr>
        <w:ind w:left="2700" w:hanging="720"/>
      </w:pPr>
      <w:rPr>
        <w:rFonts w:hint="default"/>
      </w:rPr>
    </w:lvl>
    <w:lvl w:ilvl="3" w:tplc="3998E9C8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97B47B0"/>
    <w:multiLevelType w:val="hybridMultilevel"/>
    <w:tmpl w:val="0D282F0A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9B555E4"/>
    <w:multiLevelType w:val="hybridMultilevel"/>
    <w:tmpl w:val="AEA228C4"/>
    <w:lvl w:ilvl="0" w:tplc="707CB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D684A6A"/>
    <w:multiLevelType w:val="hybridMultilevel"/>
    <w:tmpl w:val="364C5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EF25D33"/>
    <w:multiLevelType w:val="hybridMultilevel"/>
    <w:tmpl w:val="BF744E4C"/>
    <w:lvl w:ilvl="0" w:tplc="EDC68C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59C1C9C"/>
    <w:multiLevelType w:val="hybridMultilevel"/>
    <w:tmpl w:val="1B96B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6443129"/>
    <w:multiLevelType w:val="hybridMultilevel"/>
    <w:tmpl w:val="60A2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68876C8"/>
    <w:multiLevelType w:val="hybridMultilevel"/>
    <w:tmpl w:val="7D8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DB5242F"/>
    <w:multiLevelType w:val="hybridMultilevel"/>
    <w:tmpl w:val="2250BC84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5DBF31B8"/>
    <w:multiLevelType w:val="hybridMultilevel"/>
    <w:tmpl w:val="68A8574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E1C294B"/>
    <w:multiLevelType w:val="hybridMultilevel"/>
    <w:tmpl w:val="3EFEF408"/>
    <w:lvl w:ilvl="0" w:tplc="C804C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65">
    <w:nsid w:val="5F4532C5"/>
    <w:multiLevelType w:val="hybridMultilevel"/>
    <w:tmpl w:val="F6F2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FBA2B8C"/>
    <w:multiLevelType w:val="hybridMultilevel"/>
    <w:tmpl w:val="C06A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0142792"/>
    <w:multiLevelType w:val="hybridMultilevel"/>
    <w:tmpl w:val="0644D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1B51864"/>
    <w:multiLevelType w:val="hybridMultilevel"/>
    <w:tmpl w:val="1572F876"/>
    <w:lvl w:ilvl="0" w:tplc="F3B622E2">
      <w:start w:val="1"/>
      <w:numFmt w:val="decimal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1E3172F"/>
    <w:multiLevelType w:val="hybridMultilevel"/>
    <w:tmpl w:val="C0505E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660F132B"/>
    <w:multiLevelType w:val="hybridMultilevel"/>
    <w:tmpl w:val="C4F2FF70"/>
    <w:lvl w:ilvl="0" w:tplc="49EEC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7667B60"/>
    <w:multiLevelType w:val="hybridMultilevel"/>
    <w:tmpl w:val="AEA228C4"/>
    <w:lvl w:ilvl="0" w:tplc="707CB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AB61815"/>
    <w:multiLevelType w:val="hybridMultilevel"/>
    <w:tmpl w:val="0D282F0A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C705C0F"/>
    <w:multiLevelType w:val="hybridMultilevel"/>
    <w:tmpl w:val="BF744E4C"/>
    <w:lvl w:ilvl="0" w:tplc="EDC68C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D344323"/>
    <w:multiLevelType w:val="hybridMultilevel"/>
    <w:tmpl w:val="C96812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6DEB1854"/>
    <w:multiLevelType w:val="hybridMultilevel"/>
    <w:tmpl w:val="EDF689DC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8212A8"/>
    <w:multiLevelType w:val="hybridMultilevel"/>
    <w:tmpl w:val="1B96B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0083FF5"/>
    <w:multiLevelType w:val="hybridMultilevel"/>
    <w:tmpl w:val="C72803D8"/>
    <w:lvl w:ilvl="0" w:tplc="546E6A0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70E551DE"/>
    <w:multiLevelType w:val="hybridMultilevel"/>
    <w:tmpl w:val="C4187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00C7E9C">
      <w:start w:val="1"/>
      <w:numFmt w:val="upperRoman"/>
      <w:lvlText w:val="%3."/>
      <w:lvlJc w:val="left"/>
      <w:pPr>
        <w:ind w:left="2700" w:hanging="720"/>
      </w:pPr>
      <w:rPr>
        <w:rFonts w:hint="default"/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3387227"/>
    <w:multiLevelType w:val="hybridMultilevel"/>
    <w:tmpl w:val="0D282F0A"/>
    <w:lvl w:ilvl="0" w:tplc="8BA01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73775F35"/>
    <w:multiLevelType w:val="hybridMultilevel"/>
    <w:tmpl w:val="1B96B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4B35156"/>
    <w:multiLevelType w:val="hybridMultilevel"/>
    <w:tmpl w:val="DE482AE4"/>
    <w:lvl w:ilvl="0" w:tplc="D1CC3878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6463FBF"/>
    <w:multiLevelType w:val="hybridMultilevel"/>
    <w:tmpl w:val="5DB44702"/>
    <w:lvl w:ilvl="0" w:tplc="707CB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6E50C0B"/>
    <w:multiLevelType w:val="hybridMultilevel"/>
    <w:tmpl w:val="063C9CDA"/>
    <w:lvl w:ilvl="0" w:tplc="89DE9E1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70D076F"/>
    <w:multiLevelType w:val="hybridMultilevel"/>
    <w:tmpl w:val="DF9888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8622418"/>
    <w:multiLevelType w:val="hybridMultilevel"/>
    <w:tmpl w:val="3696A74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6B5AC5B2">
      <w:start w:val="1"/>
      <w:numFmt w:val="upperRoman"/>
      <w:lvlText w:val="%3."/>
      <w:lvlJc w:val="left"/>
      <w:pPr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>
    <w:nsid w:val="793D7671"/>
    <w:multiLevelType w:val="hybridMultilevel"/>
    <w:tmpl w:val="1B96B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98F442C"/>
    <w:multiLevelType w:val="hybridMultilevel"/>
    <w:tmpl w:val="0E9CCA08"/>
    <w:lvl w:ilvl="0" w:tplc="04090019">
      <w:start w:val="1"/>
      <w:numFmt w:val="lowerLetter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FE2513B"/>
    <w:multiLevelType w:val="hybridMultilevel"/>
    <w:tmpl w:val="A0F66E90"/>
    <w:lvl w:ilvl="0" w:tplc="2BEC80C2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4"/>
  </w:num>
  <w:num w:numId="2">
    <w:abstractNumId w:val="25"/>
  </w:num>
  <w:num w:numId="3">
    <w:abstractNumId w:val="83"/>
  </w:num>
  <w:num w:numId="4">
    <w:abstractNumId w:val="9"/>
  </w:num>
  <w:num w:numId="5">
    <w:abstractNumId w:val="4"/>
  </w:num>
  <w:num w:numId="6">
    <w:abstractNumId w:val="81"/>
  </w:num>
  <w:num w:numId="7">
    <w:abstractNumId w:val="88"/>
    <w:lvlOverride w:ilvl="0">
      <w:startOverride w:val="1"/>
    </w:lvlOverride>
  </w:num>
  <w:num w:numId="8">
    <w:abstractNumId w:val="35"/>
    <w:lvlOverride w:ilvl="0">
      <w:startOverride w:val="1"/>
    </w:lvlOverride>
  </w:num>
  <w:num w:numId="9">
    <w:abstractNumId w:val="53"/>
  </w:num>
  <w:num w:numId="10">
    <w:abstractNumId w:val="32"/>
  </w:num>
  <w:num w:numId="11">
    <w:abstractNumId w:val="48"/>
  </w:num>
  <w:num w:numId="12">
    <w:abstractNumId w:val="63"/>
  </w:num>
  <w:num w:numId="13">
    <w:abstractNumId w:val="41"/>
  </w:num>
  <w:num w:numId="14">
    <w:abstractNumId w:val="42"/>
  </w:num>
  <w:num w:numId="15">
    <w:abstractNumId w:val="34"/>
  </w:num>
  <w:num w:numId="16">
    <w:abstractNumId w:val="17"/>
  </w:num>
  <w:num w:numId="17">
    <w:abstractNumId w:val="78"/>
  </w:num>
  <w:num w:numId="18">
    <w:abstractNumId w:val="85"/>
  </w:num>
  <w:num w:numId="19">
    <w:abstractNumId w:val="81"/>
    <w:lvlOverride w:ilvl="0">
      <w:startOverride w:val="1"/>
    </w:lvlOverride>
  </w:num>
  <w:num w:numId="20">
    <w:abstractNumId w:val="81"/>
    <w:lvlOverride w:ilvl="0">
      <w:startOverride w:val="1"/>
    </w:lvlOverride>
  </w:num>
  <w:num w:numId="21">
    <w:abstractNumId w:val="59"/>
  </w:num>
  <w:num w:numId="22">
    <w:abstractNumId w:val="18"/>
  </w:num>
  <w:num w:numId="23">
    <w:abstractNumId w:val="66"/>
  </w:num>
  <w:num w:numId="24">
    <w:abstractNumId w:val="81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75"/>
  </w:num>
  <w:num w:numId="28">
    <w:abstractNumId w:val="68"/>
  </w:num>
  <w:num w:numId="29">
    <w:abstractNumId w:val="71"/>
  </w:num>
  <w:num w:numId="30">
    <w:abstractNumId w:val="33"/>
  </w:num>
  <w:num w:numId="31">
    <w:abstractNumId w:val="2"/>
  </w:num>
  <w:num w:numId="32">
    <w:abstractNumId w:val="76"/>
  </w:num>
  <w:num w:numId="33">
    <w:abstractNumId w:val="37"/>
  </w:num>
  <w:num w:numId="34">
    <w:abstractNumId w:val="77"/>
  </w:num>
  <w:num w:numId="35">
    <w:abstractNumId w:val="44"/>
  </w:num>
  <w:num w:numId="36">
    <w:abstractNumId w:val="13"/>
  </w:num>
  <w:num w:numId="37">
    <w:abstractNumId w:val="10"/>
  </w:num>
  <w:num w:numId="38">
    <w:abstractNumId w:val="86"/>
  </w:num>
  <w:num w:numId="39">
    <w:abstractNumId w:val="26"/>
  </w:num>
  <w:num w:numId="40">
    <w:abstractNumId w:val="80"/>
  </w:num>
  <w:num w:numId="41">
    <w:abstractNumId w:val="24"/>
  </w:num>
  <w:num w:numId="42">
    <w:abstractNumId w:val="29"/>
  </w:num>
  <w:num w:numId="43">
    <w:abstractNumId w:val="65"/>
  </w:num>
  <w:num w:numId="44">
    <w:abstractNumId w:val="43"/>
  </w:num>
  <w:num w:numId="45">
    <w:abstractNumId w:val="50"/>
  </w:num>
  <w:num w:numId="46">
    <w:abstractNumId w:val="39"/>
  </w:num>
  <w:num w:numId="47">
    <w:abstractNumId w:val="46"/>
  </w:num>
  <w:num w:numId="48">
    <w:abstractNumId w:val="11"/>
  </w:num>
  <w:num w:numId="49">
    <w:abstractNumId w:val="49"/>
  </w:num>
  <w:num w:numId="50">
    <w:abstractNumId w:val="61"/>
  </w:num>
  <w:num w:numId="51">
    <w:abstractNumId w:val="52"/>
  </w:num>
  <w:num w:numId="52">
    <w:abstractNumId w:val="58"/>
  </w:num>
  <w:num w:numId="53">
    <w:abstractNumId w:val="45"/>
  </w:num>
  <w:num w:numId="54">
    <w:abstractNumId w:val="55"/>
  </w:num>
  <w:num w:numId="55">
    <w:abstractNumId w:val="69"/>
  </w:num>
  <w:num w:numId="56">
    <w:abstractNumId w:val="8"/>
  </w:num>
  <w:num w:numId="57">
    <w:abstractNumId w:val="16"/>
  </w:num>
  <w:num w:numId="58">
    <w:abstractNumId w:val="57"/>
  </w:num>
  <w:num w:numId="59">
    <w:abstractNumId w:val="82"/>
  </w:num>
  <w:num w:numId="60">
    <w:abstractNumId w:val="54"/>
  </w:num>
  <w:num w:numId="61">
    <w:abstractNumId w:val="20"/>
  </w:num>
  <w:num w:numId="62">
    <w:abstractNumId w:val="72"/>
  </w:num>
  <w:num w:numId="63">
    <w:abstractNumId w:val="15"/>
  </w:num>
  <w:num w:numId="64">
    <w:abstractNumId w:val="79"/>
  </w:num>
  <w:num w:numId="65">
    <w:abstractNumId w:val="7"/>
  </w:num>
  <w:num w:numId="66">
    <w:abstractNumId w:val="38"/>
  </w:num>
  <w:num w:numId="67">
    <w:abstractNumId w:val="70"/>
  </w:num>
  <w:num w:numId="68">
    <w:abstractNumId w:val="19"/>
  </w:num>
  <w:num w:numId="69">
    <w:abstractNumId w:val="74"/>
  </w:num>
  <w:num w:numId="70">
    <w:abstractNumId w:val="5"/>
  </w:num>
  <w:num w:numId="71">
    <w:abstractNumId w:val="47"/>
  </w:num>
  <w:num w:numId="72">
    <w:abstractNumId w:val="40"/>
  </w:num>
  <w:num w:numId="73">
    <w:abstractNumId w:val="22"/>
  </w:num>
  <w:num w:numId="74">
    <w:abstractNumId w:val="31"/>
  </w:num>
  <w:num w:numId="75">
    <w:abstractNumId w:val="51"/>
  </w:num>
  <w:num w:numId="76">
    <w:abstractNumId w:val="84"/>
  </w:num>
  <w:num w:numId="77">
    <w:abstractNumId w:val="88"/>
    <w:lvlOverride w:ilvl="0">
      <w:startOverride w:val="1"/>
    </w:lvlOverride>
  </w:num>
  <w:num w:numId="78">
    <w:abstractNumId w:val="56"/>
  </w:num>
  <w:num w:numId="79">
    <w:abstractNumId w:val="21"/>
  </w:num>
  <w:num w:numId="80">
    <w:abstractNumId w:val="14"/>
  </w:num>
  <w:num w:numId="81">
    <w:abstractNumId w:val="3"/>
  </w:num>
  <w:num w:numId="82">
    <w:abstractNumId w:val="60"/>
  </w:num>
  <w:num w:numId="83">
    <w:abstractNumId w:val="36"/>
  </w:num>
  <w:num w:numId="84">
    <w:abstractNumId w:val="0"/>
  </w:num>
  <w:num w:numId="85">
    <w:abstractNumId w:val="1"/>
  </w:num>
  <w:num w:numId="86">
    <w:abstractNumId w:val="87"/>
  </w:num>
  <w:num w:numId="87">
    <w:abstractNumId w:val="6"/>
  </w:num>
  <w:num w:numId="88">
    <w:abstractNumId w:val="23"/>
  </w:num>
  <w:num w:numId="89">
    <w:abstractNumId w:val="28"/>
  </w:num>
  <w:num w:numId="90">
    <w:abstractNumId w:val="81"/>
    <w:lvlOverride w:ilvl="0">
      <w:startOverride w:val="1"/>
    </w:lvlOverride>
  </w:num>
  <w:num w:numId="91">
    <w:abstractNumId w:val="67"/>
  </w:num>
  <w:num w:numId="92">
    <w:abstractNumId w:val="88"/>
    <w:lvlOverride w:ilvl="0">
      <w:startOverride w:val="1"/>
    </w:lvlOverride>
  </w:num>
  <w:num w:numId="93">
    <w:abstractNumId w:val="12"/>
  </w:num>
  <w:num w:numId="94">
    <w:abstractNumId w:val="88"/>
    <w:lvlOverride w:ilvl="0">
      <w:startOverride w:val="1"/>
    </w:lvlOverride>
  </w:num>
  <w:num w:numId="95">
    <w:abstractNumId w:val="73"/>
  </w:num>
  <w:num w:numId="96">
    <w:abstractNumId w:val="62"/>
  </w:num>
  <w:num w:numId="97">
    <w:abstractNumId w:val="4"/>
    <w:lvlOverride w:ilvl="0">
      <w:startOverride w:val="1"/>
    </w:lvlOverride>
  </w:num>
  <w:num w:numId="98">
    <w:abstractNumId w:val="88"/>
  </w:num>
  <w:num w:numId="99">
    <w:abstractNumId w:val="88"/>
    <w:lvlOverride w:ilvl="0">
      <w:startOverride w:val="1"/>
    </w:lvlOverride>
  </w:num>
  <w:num w:numId="100">
    <w:abstractNumId w:val="4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none [3214]">
      <v:fill color="none [3214]"/>
      <v:textbox style="layout-flow:vertical;mso-layout-flow-alt:bottom-to-top" inset="0,0,0,0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20"/>
    <w:rsid w:val="00000FCD"/>
    <w:rsid w:val="000023B5"/>
    <w:rsid w:val="00003B00"/>
    <w:rsid w:val="0000684C"/>
    <w:rsid w:val="00007E89"/>
    <w:rsid w:val="000128E5"/>
    <w:rsid w:val="00012993"/>
    <w:rsid w:val="00012B16"/>
    <w:rsid w:val="00014E5C"/>
    <w:rsid w:val="00014F1C"/>
    <w:rsid w:val="000158AD"/>
    <w:rsid w:val="00016A99"/>
    <w:rsid w:val="0002072D"/>
    <w:rsid w:val="00021593"/>
    <w:rsid w:val="00021AD3"/>
    <w:rsid w:val="00025644"/>
    <w:rsid w:val="0002609C"/>
    <w:rsid w:val="000270A5"/>
    <w:rsid w:val="00033196"/>
    <w:rsid w:val="000332B9"/>
    <w:rsid w:val="0003461D"/>
    <w:rsid w:val="000346D4"/>
    <w:rsid w:val="00034E55"/>
    <w:rsid w:val="00035F80"/>
    <w:rsid w:val="00037432"/>
    <w:rsid w:val="000428E6"/>
    <w:rsid w:val="0004447D"/>
    <w:rsid w:val="00044B39"/>
    <w:rsid w:val="00046586"/>
    <w:rsid w:val="00050FDA"/>
    <w:rsid w:val="00051095"/>
    <w:rsid w:val="000544DD"/>
    <w:rsid w:val="00055728"/>
    <w:rsid w:val="00056FCD"/>
    <w:rsid w:val="00057B3E"/>
    <w:rsid w:val="00057B76"/>
    <w:rsid w:val="00060442"/>
    <w:rsid w:val="0006069C"/>
    <w:rsid w:val="0006208C"/>
    <w:rsid w:val="000637F2"/>
    <w:rsid w:val="00063B70"/>
    <w:rsid w:val="0006520B"/>
    <w:rsid w:val="00065482"/>
    <w:rsid w:val="00066069"/>
    <w:rsid w:val="000679B0"/>
    <w:rsid w:val="00072244"/>
    <w:rsid w:val="00072A63"/>
    <w:rsid w:val="00075E61"/>
    <w:rsid w:val="00076CD6"/>
    <w:rsid w:val="00076DA7"/>
    <w:rsid w:val="00080399"/>
    <w:rsid w:val="00080C89"/>
    <w:rsid w:val="00080CFA"/>
    <w:rsid w:val="00083526"/>
    <w:rsid w:val="000873E4"/>
    <w:rsid w:val="00087D19"/>
    <w:rsid w:val="00091CD9"/>
    <w:rsid w:val="00094BAF"/>
    <w:rsid w:val="00094C90"/>
    <w:rsid w:val="00094CC3"/>
    <w:rsid w:val="00094F39"/>
    <w:rsid w:val="000A082E"/>
    <w:rsid w:val="000A0D30"/>
    <w:rsid w:val="000A1D1B"/>
    <w:rsid w:val="000A4F6D"/>
    <w:rsid w:val="000A7249"/>
    <w:rsid w:val="000B019A"/>
    <w:rsid w:val="000B163F"/>
    <w:rsid w:val="000B48F2"/>
    <w:rsid w:val="000B638A"/>
    <w:rsid w:val="000B6E5F"/>
    <w:rsid w:val="000C0EEB"/>
    <w:rsid w:val="000C1A35"/>
    <w:rsid w:val="000C3FC7"/>
    <w:rsid w:val="000C4114"/>
    <w:rsid w:val="000C7411"/>
    <w:rsid w:val="000D6B7D"/>
    <w:rsid w:val="000E019D"/>
    <w:rsid w:val="000E0A4D"/>
    <w:rsid w:val="000E1BE2"/>
    <w:rsid w:val="000E44B9"/>
    <w:rsid w:val="000E66A5"/>
    <w:rsid w:val="000E75EF"/>
    <w:rsid w:val="000F1A05"/>
    <w:rsid w:val="000F2034"/>
    <w:rsid w:val="000F3680"/>
    <w:rsid w:val="000F41D9"/>
    <w:rsid w:val="000F448A"/>
    <w:rsid w:val="000F6A3E"/>
    <w:rsid w:val="000F6E8F"/>
    <w:rsid w:val="000F7763"/>
    <w:rsid w:val="000F788C"/>
    <w:rsid w:val="001019CB"/>
    <w:rsid w:val="0010203D"/>
    <w:rsid w:val="0010284C"/>
    <w:rsid w:val="00104361"/>
    <w:rsid w:val="00104792"/>
    <w:rsid w:val="00107A2C"/>
    <w:rsid w:val="00112477"/>
    <w:rsid w:val="001125B9"/>
    <w:rsid w:val="00113B72"/>
    <w:rsid w:val="00113D66"/>
    <w:rsid w:val="00113F07"/>
    <w:rsid w:val="00114E62"/>
    <w:rsid w:val="00115B96"/>
    <w:rsid w:val="001164F1"/>
    <w:rsid w:val="0012143A"/>
    <w:rsid w:val="00121700"/>
    <w:rsid w:val="00123740"/>
    <w:rsid w:val="001237C3"/>
    <w:rsid w:val="0012491E"/>
    <w:rsid w:val="00124CF2"/>
    <w:rsid w:val="00125259"/>
    <w:rsid w:val="0012592A"/>
    <w:rsid w:val="001278C5"/>
    <w:rsid w:val="00127979"/>
    <w:rsid w:val="00127992"/>
    <w:rsid w:val="001304AE"/>
    <w:rsid w:val="00130620"/>
    <w:rsid w:val="00130ED9"/>
    <w:rsid w:val="00131C69"/>
    <w:rsid w:val="00132A1F"/>
    <w:rsid w:val="00132B85"/>
    <w:rsid w:val="0013454D"/>
    <w:rsid w:val="001350A0"/>
    <w:rsid w:val="001354DD"/>
    <w:rsid w:val="00140629"/>
    <w:rsid w:val="00140A94"/>
    <w:rsid w:val="001422F9"/>
    <w:rsid w:val="00143C80"/>
    <w:rsid w:val="0014449F"/>
    <w:rsid w:val="0014617D"/>
    <w:rsid w:val="0014620C"/>
    <w:rsid w:val="00146325"/>
    <w:rsid w:val="0014788E"/>
    <w:rsid w:val="00147D93"/>
    <w:rsid w:val="00150C63"/>
    <w:rsid w:val="001549BC"/>
    <w:rsid w:val="0015779B"/>
    <w:rsid w:val="001627D0"/>
    <w:rsid w:val="00162BFD"/>
    <w:rsid w:val="00163EF2"/>
    <w:rsid w:val="001657D3"/>
    <w:rsid w:val="00165C53"/>
    <w:rsid w:val="00166B32"/>
    <w:rsid w:val="00166D73"/>
    <w:rsid w:val="00175F2A"/>
    <w:rsid w:val="00177B3F"/>
    <w:rsid w:val="00180258"/>
    <w:rsid w:val="0018047A"/>
    <w:rsid w:val="001805DA"/>
    <w:rsid w:val="00182B25"/>
    <w:rsid w:val="00184D83"/>
    <w:rsid w:val="00184E27"/>
    <w:rsid w:val="001851FC"/>
    <w:rsid w:val="001868D1"/>
    <w:rsid w:val="00190A9D"/>
    <w:rsid w:val="001913E7"/>
    <w:rsid w:val="001920B9"/>
    <w:rsid w:val="00192F1F"/>
    <w:rsid w:val="00196E84"/>
    <w:rsid w:val="0019746D"/>
    <w:rsid w:val="001977E3"/>
    <w:rsid w:val="001A0E30"/>
    <w:rsid w:val="001A3041"/>
    <w:rsid w:val="001A510B"/>
    <w:rsid w:val="001B1C48"/>
    <w:rsid w:val="001B2B29"/>
    <w:rsid w:val="001B3DDA"/>
    <w:rsid w:val="001B414A"/>
    <w:rsid w:val="001B57DA"/>
    <w:rsid w:val="001B5C63"/>
    <w:rsid w:val="001B5E89"/>
    <w:rsid w:val="001B5FA1"/>
    <w:rsid w:val="001B6B23"/>
    <w:rsid w:val="001B779D"/>
    <w:rsid w:val="001C016C"/>
    <w:rsid w:val="001C0B3A"/>
    <w:rsid w:val="001C1610"/>
    <w:rsid w:val="001C20E1"/>
    <w:rsid w:val="001C27E8"/>
    <w:rsid w:val="001C4CA0"/>
    <w:rsid w:val="001C65E6"/>
    <w:rsid w:val="001D059B"/>
    <w:rsid w:val="001D0C7F"/>
    <w:rsid w:val="001D3B87"/>
    <w:rsid w:val="001D4F66"/>
    <w:rsid w:val="001D5282"/>
    <w:rsid w:val="001D5632"/>
    <w:rsid w:val="001D5693"/>
    <w:rsid w:val="001D5915"/>
    <w:rsid w:val="001D6545"/>
    <w:rsid w:val="001D6F1C"/>
    <w:rsid w:val="001E19AB"/>
    <w:rsid w:val="001E37D3"/>
    <w:rsid w:val="001E4FC5"/>
    <w:rsid w:val="001F0227"/>
    <w:rsid w:val="001F094D"/>
    <w:rsid w:val="001F0CD8"/>
    <w:rsid w:val="001F1F42"/>
    <w:rsid w:val="001F3578"/>
    <w:rsid w:val="001F5192"/>
    <w:rsid w:val="001F5BC4"/>
    <w:rsid w:val="0020154A"/>
    <w:rsid w:val="002016C7"/>
    <w:rsid w:val="002023B3"/>
    <w:rsid w:val="00202FCA"/>
    <w:rsid w:val="002039EE"/>
    <w:rsid w:val="0020432C"/>
    <w:rsid w:val="002043A7"/>
    <w:rsid w:val="00206F86"/>
    <w:rsid w:val="00207249"/>
    <w:rsid w:val="002103CB"/>
    <w:rsid w:val="00211A83"/>
    <w:rsid w:val="00213758"/>
    <w:rsid w:val="00214ECF"/>
    <w:rsid w:val="00215AA3"/>
    <w:rsid w:val="0022135E"/>
    <w:rsid w:val="00222959"/>
    <w:rsid w:val="00222CA8"/>
    <w:rsid w:val="00225BAD"/>
    <w:rsid w:val="00225BFF"/>
    <w:rsid w:val="00226256"/>
    <w:rsid w:val="00230542"/>
    <w:rsid w:val="00230B7C"/>
    <w:rsid w:val="002310B5"/>
    <w:rsid w:val="00233069"/>
    <w:rsid w:val="002346AD"/>
    <w:rsid w:val="00234E12"/>
    <w:rsid w:val="00235D6C"/>
    <w:rsid w:val="0023744F"/>
    <w:rsid w:val="0023789D"/>
    <w:rsid w:val="00241B8F"/>
    <w:rsid w:val="00244E04"/>
    <w:rsid w:val="00250443"/>
    <w:rsid w:val="00252872"/>
    <w:rsid w:val="00253A2D"/>
    <w:rsid w:val="00253E36"/>
    <w:rsid w:val="00254D28"/>
    <w:rsid w:val="0025574B"/>
    <w:rsid w:val="00255A44"/>
    <w:rsid w:val="0025645B"/>
    <w:rsid w:val="00256DBC"/>
    <w:rsid w:val="002576FB"/>
    <w:rsid w:val="002614BC"/>
    <w:rsid w:val="00261DEC"/>
    <w:rsid w:val="002623F5"/>
    <w:rsid w:val="00264981"/>
    <w:rsid w:val="00266DA3"/>
    <w:rsid w:val="0026772C"/>
    <w:rsid w:val="00271CE4"/>
    <w:rsid w:val="00274120"/>
    <w:rsid w:val="002751FE"/>
    <w:rsid w:val="0027797F"/>
    <w:rsid w:val="002817C6"/>
    <w:rsid w:val="00283567"/>
    <w:rsid w:val="00287B4F"/>
    <w:rsid w:val="0029304E"/>
    <w:rsid w:val="002932B6"/>
    <w:rsid w:val="002942A1"/>
    <w:rsid w:val="00297912"/>
    <w:rsid w:val="002A03E3"/>
    <w:rsid w:val="002A188F"/>
    <w:rsid w:val="002A1F00"/>
    <w:rsid w:val="002A1F68"/>
    <w:rsid w:val="002A3494"/>
    <w:rsid w:val="002A34FB"/>
    <w:rsid w:val="002A6230"/>
    <w:rsid w:val="002A7234"/>
    <w:rsid w:val="002A7272"/>
    <w:rsid w:val="002A7B39"/>
    <w:rsid w:val="002B0328"/>
    <w:rsid w:val="002B2557"/>
    <w:rsid w:val="002B4C5D"/>
    <w:rsid w:val="002B5469"/>
    <w:rsid w:val="002B5690"/>
    <w:rsid w:val="002B6769"/>
    <w:rsid w:val="002C0401"/>
    <w:rsid w:val="002C0790"/>
    <w:rsid w:val="002C10D5"/>
    <w:rsid w:val="002C381E"/>
    <w:rsid w:val="002C429F"/>
    <w:rsid w:val="002C51FB"/>
    <w:rsid w:val="002C5D58"/>
    <w:rsid w:val="002C75E6"/>
    <w:rsid w:val="002D142C"/>
    <w:rsid w:val="002D14ED"/>
    <w:rsid w:val="002D35E8"/>
    <w:rsid w:val="002D4E85"/>
    <w:rsid w:val="002D56B6"/>
    <w:rsid w:val="002D5967"/>
    <w:rsid w:val="002E0FEF"/>
    <w:rsid w:val="002E3C7D"/>
    <w:rsid w:val="002E4729"/>
    <w:rsid w:val="002E4DC0"/>
    <w:rsid w:val="002E4EDD"/>
    <w:rsid w:val="002E6BFA"/>
    <w:rsid w:val="002E7362"/>
    <w:rsid w:val="002F05AC"/>
    <w:rsid w:val="002F0D63"/>
    <w:rsid w:val="002F2582"/>
    <w:rsid w:val="002F2B04"/>
    <w:rsid w:val="002F2F15"/>
    <w:rsid w:val="002F4A50"/>
    <w:rsid w:val="002F63CB"/>
    <w:rsid w:val="002F6965"/>
    <w:rsid w:val="002F697C"/>
    <w:rsid w:val="0030442F"/>
    <w:rsid w:val="00304FFE"/>
    <w:rsid w:val="0030576E"/>
    <w:rsid w:val="00306E51"/>
    <w:rsid w:val="003070FB"/>
    <w:rsid w:val="0030786A"/>
    <w:rsid w:val="00307C42"/>
    <w:rsid w:val="00315A64"/>
    <w:rsid w:val="00316C7A"/>
    <w:rsid w:val="00320360"/>
    <w:rsid w:val="00321BD6"/>
    <w:rsid w:val="00322FF3"/>
    <w:rsid w:val="003246EC"/>
    <w:rsid w:val="00324C13"/>
    <w:rsid w:val="00326571"/>
    <w:rsid w:val="00330B16"/>
    <w:rsid w:val="00330F5A"/>
    <w:rsid w:val="00331C13"/>
    <w:rsid w:val="00334B7F"/>
    <w:rsid w:val="003350B8"/>
    <w:rsid w:val="00335B29"/>
    <w:rsid w:val="00335CAA"/>
    <w:rsid w:val="0034144D"/>
    <w:rsid w:val="00341E77"/>
    <w:rsid w:val="003439BC"/>
    <w:rsid w:val="003478C7"/>
    <w:rsid w:val="00350E2C"/>
    <w:rsid w:val="003515C0"/>
    <w:rsid w:val="0035337F"/>
    <w:rsid w:val="0035683E"/>
    <w:rsid w:val="003576BF"/>
    <w:rsid w:val="00361E8E"/>
    <w:rsid w:val="00362030"/>
    <w:rsid w:val="00362BE3"/>
    <w:rsid w:val="003667E0"/>
    <w:rsid w:val="00370090"/>
    <w:rsid w:val="00372DA7"/>
    <w:rsid w:val="003738B0"/>
    <w:rsid w:val="0037799A"/>
    <w:rsid w:val="003809E2"/>
    <w:rsid w:val="0038357B"/>
    <w:rsid w:val="00383E0B"/>
    <w:rsid w:val="00384600"/>
    <w:rsid w:val="00384885"/>
    <w:rsid w:val="0038658E"/>
    <w:rsid w:val="003A0616"/>
    <w:rsid w:val="003A21A2"/>
    <w:rsid w:val="003A2CE1"/>
    <w:rsid w:val="003A3D9B"/>
    <w:rsid w:val="003A5B75"/>
    <w:rsid w:val="003A7741"/>
    <w:rsid w:val="003A782D"/>
    <w:rsid w:val="003B01FC"/>
    <w:rsid w:val="003B0890"/>
    <w:rsid w:val="003B1071"/>
    <w:rsid w:val="003B2B60"/>
    <w:rsid w:val="003B3320"/>
    <w:rsid w:val="003B369A"/>
    <w:rsid w:val="003B4BF7"/>
    <w:rsid w:val="003B4CAA"/>
    <w:rsid w:val="003B68A1"/>
    <w:rsid w:val="003B7AD3"/>
    <w:rsid w:val="003B7D61"/>
    <w:rsid w:val="003C140C"/>
    <w:rsid w:val="003C6FA4"/>
    <w:rsid w:val="003C7193"/>
    <w:rsid w:val="003C77B5"/>
    <w:rsid w:val="003D2E64"/>
    <w:rsid w:val="003D361A"/>
    <w:rsid w:val="003D4DF3"/>
    <w:rsid w:val="003D5276"/>
    <w:rsid w:val="003D57AB"/>
    <w:rsid w:val="003E02AF"/>
    <w:rsid w:val="003E2543"/>
    <w:rsid w:val="003E5368"/>
    <w:rsid w:val="003E5EC2"/>
    <w:rsid w:val="003E6FC1"/>
    <w:rsid w:val="003F0C43"/>
    <w:rsid w:val="003F192B"/>
    <w:rsid w:val="003F40DD"/>
    <w:rsid w:val="003F595B"/>
    <w:rsid w:val="003F6745"/>
    <w:rsid w:val="003F6947"/>
    <w:rsid w:val="003F77F0"/>
    <w:rsid w:val="00400C6E"/>
    <w:rsid w:val="00400EB0"/>
    <w:rsid w:val="00404BF2"/>
    <w:rsid w:val="00406AB6"/>
    <w:rsid w:val="00410FC9"/>
    <w:rsid w:val="00413121"/>
    <w:rsid w:val="00413B1C"/>
    <w:rsid w:val="00414EFF"/>
    <w:rsid w:val="00415870"/>
    <w:rsid w:val="00416165"/>
    <w:rsid w:val="00416EEC"/>
    <w:rsid w:val="00417878"/>
    <w:rsid w:val="00421D44"/>
    <w:rsid w:val="0042213E"/>
    <w:rsid w:val="0042380B"/>
    <w:rsid w:val="00425949"/>
    <w:rsid w:val="00425EE4"/>
    <w:rsid w:val="004305FD"/>
    <w:rsid w:val="004324B3"/>
    <w:rsid w:val="004331E1"/>
    <w:rsid w:val="00433500"/>
    <w:rsid w:val="00433883"/>
    <w:rsid w:val="00433B98"/>
    <w:rsid w:val="0043409B"/>
    <w:rsid w:val="004347C0"/>
    <w:rsid w:val="00437104"/>
    <w:rsid w:val="0043753B"/>
    <w:rsid w:val="00441F62"/>
    <w:rsid w:val="00442335"/>
    <w:rsid w:val="00442662"/>
    <w:rsid w:val="00442A6B"/>
    <w:rsid w:val="004446E4"/>
    <w:rsid w:val="00445408"/>
    <w:rsid w:val="00446E1B"/>
    <w:rsid w:val="00451B6E"/>
    <w:rsid w:val="00452F1C"/>
    <w:rsid w:val="00453EC1"/>
    <w:rsid w:val="00454C62"/>
    <w:rsid w:val="00454D5D"/>
    <w:rsid w:val="004554F1"/>
    <w:rsid w:val="00456E24"/>
    <w:rsid w:val="00464110"/>
    <w:rsid w:val="00464591"/>
    <w:rsid w:val="0046522A"/>
    <w:rsid w:val="0046567D"/>
    <w:rsid w:val="00465831"/>
    <w:rsid w:val="0046668D"/>
    <w:rsid w:val="00466FF0"/>
    <w:rsid w:val="004700B0"/>
    <w:rsid w:val="004726B2"/>
    <w:rsid w:val="00473FE1"/>
    <w:rsid w:val="00481588"/>
    <w:rsid w:val="004818D9"/>
    <w:rsid w:val="00481F71"/>
    <w:rsid w:val="00483D7B"/>
    <w:rsid w:val="0048414D"/>
    <w:rsid w:val="00484995"/>
    <w:rsid w:val="0048608B"/>
    <w:rsid w:val="00486B5E"/>
    <w:rsid w:val="00487796"/>
    <w:rsid w:val="00487FCE"/>
    <w:rsid w:val="0049198B"/>
    <w:rsid w:val="004919B2"/>
    <w:rsid w:val="00493F43"/>
    <w:rsid w:val="0049477E"/>
    <w:rsid w:val="004956C7"/>
    <w:rsid w:val="004965F4"/>
    <w:rsid w:val="00497AC5"/>
    <w:rsid w:val="00497DA3"/>
    <w:rsid w:val="004A10B9"/>
    <w:rsid w:val="004A34EC"/>
    <w:rsid w:val="004A4B19"/>
    <w:rsid w:val="004A4C9E"/>
    <w:rsid w:val="004A59B4"/>
    <w:rsid w:val="004A7813"/>
    <w:rsid w:val="004B270E"/>
    <w:rsid w:val="004B30DD"/>
    <w:rsid w:val="004B6650"/>
    <w:rsid w:val="004B6F18"/>
    <w:rsid w:val="004B75C1"/>
    <w:rsid w:val="004B7B25"/>
    <w:rsid w:val="004B7C71"/>
    <w:rsid w:val="004C0B5B"/>
    <w:rsid w:val="004C1835"/>
    <w:rsid w:val="004C29D0"/>
    <w:rsid w:val="004C2C3B"/>
    <w:rsid w:val="004C4D79"/>
    <w:rsid w:val="004C58A4"/>
    <w:rsid w:val="004C5CA6"/>
    <w:rsid w:val="004C627E"/>
    <w:rsid w:val="004C7629"/>
    <w:rsid w:val="004D0186"/>
    <w:rsid w:val="004D0917"/>
    <w:rsid w:val="004D2420"/>
    <w:rsid w:val="004D330F"/>
    <w:rsid w:val="004D3CB8"/>
    <w:rsid w:val="004D40F0"/>
    <w:rsid w:val="004D421B"/>
    <w:rsid w:val="004D678C"/>
    <w:rsid w:val="004E0076"/>
    <w:rsid w:val="004E0320"/>
    <w:rsid w:val="004E051B"/>
    <w:rsid w:val="004E090F"/>
    <w:rsid w:val="004E2B95"/>
    <w:rsid w:val="004E4566"/>
    <w:rsid w:val="004E6EDE"/>
    <w:rsid w:val="004F08DF"/>
    <w:rsid w:val="004F0AAF"/>
    <w:rsid w:val="004F0E1E"/>
    <w:rsid w:val="004F23FF"/>
    <w:rsid w:val="004F3597"/>
    <w:rsid w:val="004F5C06"/>
    <w:rsid w:val="004F5E2B"/>
    <w:rsid w:val="004F6276"/>
    <w:rsid w:val="004F6C32"/>
    <w:rsid w:val="00500B72"/>
    <w:rsid w:val="005025D6"/>
    <w:rsid w:val="00502F39"/>
    <w:rsid w:val="005036D2"/>
    <w:rsid w:val="00511772"/>
    <w:rsid w:val="00511EA7"/>
    <w:rsid w:val="00511F77"/>
    <w:rsid w:val="00512A18"/>
    <w:rsid w:val="00513AF5"/>
    <w:rsid w:val="0051482A"/>
    <w:rsid w:val="00521A8C"/>
    <w:rsid w:val="005225C6"/>
    <w:rsid w:val="005231EB"/>
    <w:rsid w:val="00523748"/>
    <w:rsid w:val="00523C6F"/>
    <w:rsid w:val="0052561C"/>
    <w:rsid w:val="0052571D"/>
    <w:rsid w:val="0052613F"/>
    <w:rsid w:val="00526E9F"/>
    <w:rsid w:val="00527B7E"/>
    <w:rsid w:val="005303E4"/>
    <w:rsid w:val="00530E3F"/>
    <w:rsid w:val="005310B1"/>
    <w:rsid w:val="0053246D"/>
    <w:rsid w:val="00533578"/>
    <w:rsid w:val="00533871"/>
    <w:rsid w:val="00535E08"/>
    <w:rsid w:val="00536800"/>
    <w:rsid w:val="0053725B"/>
    <w:rsid w:val="00537D8F"/>
    <w:rsid w:val="0054123C"/>
    <w:rsid w:val="00542690"/>
    <w:rsid w:val="0054476D"/>
    <w:rsid w:val="00546445"/>
    <w:rsid w:val="0054713A"/>
    <w:rsid w:val="005473F0"/>
    <w:rsid w:val="00550A6A"/>
    <w:rsid w:val="005516E1"/>
    <w:rsid w:val="00551965"/>
    <w:rsid w:val="0055224B"/>
    <w:rsid w:val="005534FA"/>
    <w:rsid w:val="005549EC"/>
    <w:rsid w:val="005557EB"/>
    <w:rsid w:val="005568B4"/>
    <w:rsid w:val="0056119D"/>
    <w:rsid w:val="00561D63"/>
    <w:rsid w:val="005621A3"/>
    <w:rsid w:val="00562764"/>
    <w:rsid w:val="00563826"/>
    <w:rsid w:val="00563DBB"/>
    <w:rsid w:val="00563E7E"/>
    <w:rsid w:val="0056439C"/>
    <w:rsid w:val="00564D35"/>
    <w:rsid w:val="0056589A"/>
    <w:rsid w:val="00567864"/>
    <w:rsid w:val="00570C4E"/>
    <w:rsid w:val="005736A3"/>
    <w:rsid w:val="00573B26"/>
    <w:rsid w:val="00574F0C"/>
    <w:rsid w:val="005754C5"/>
    <w:rsid w:val="00577733"/>
    <w:rsid w:val="005811CC"/>
    <w:rsid w:val="00586B05"/>
    <w:rsid w:val="0058728A"/>
    <w:rsid w:val="00591130"/>
    <w:rsid w:val="00591BA3"/>
    <w:rsid w:val="0059533D"/>
    <w:rsid w:val="005A09E1"/>
    <w:rsid w:val="005A0CD3"/>
    <w:rsid w:val="005A14EE"/>
    <w:rsid w:val="005A33D1"/>
    <w:rsid w:val="005A36F4"/>
    <w:rsid w:val="005A6FA4"/>
    <w:rsid w:val="005A7E26"/>
    <w:rsid w:val="005B374F"/>
    <w:rsid w:val="005B5030"/>
    <w:rsid w:val="005B53F4"/>
    <w:rsid w:val="005C1342"/>
    <w:rsid w:val="005C25D3"/>
    <w:rsid w:val="005C3201"/>
    <w:rsid w:val="005C46AE"/>
    <w:rsid w:val="005C4EA1"/>
    <w:rsid w:val="005D0AC6"/>
    <w:rsid w:val="005D1F03"/>
    <w:rsid w:val="005D3464"/>
    <w:rsid w:val="005D3DB1"/>
    <w:rsid w:val="005D431F"/>
    <w:rsid w:val="005D511A"/>
    <w:rsid w:val="005D54B6"/>
    <w:rsid w:val="005D7D62"/>
    <w:rsid w:val="005E0A7D"/>
    <w:rsid w:val="005E370B"/>
    <w:rsid w:val="005E4EFB"/>
    <w:rsid w:val="005E7160"/>
    <w:rsid w:val="005F087D"/>
    <w:rsid w:val="005F2CB5"/>
    <w:rsid w:val="005F4150"/>
    <w:rsid w:val="005F629A"/>
    <w:rsid w:val="005F7FAF"/>
    <w:rsid w:val="00600CB7"/>
    <w:rsid w:val="00603A3D"/>
    <w:rsid w:val="0060646E"/>
    <w:rsid w:val="006103A4"/>
    <w:rsid w:val="00610826"/>
    <w:rsid w:val="006108AB"/>
    <w:rsid w:val="00610A90"/>
    <w:rsid w:val="00610AD9"/>
    <w:rsid w:val="00611CAF"/>
    <w:rsid w:val="00611FE8"/>
    <w:rsid w:val="00612BA4"/>
    <w:rsid w:val="006155C8"/>
    <w:rsid w:val="00615B04"/>
    <w:rsid w:val="00616FFF"/>
    <w:rsid w:val="00620181"/>
    <w:rsid w:val="00622239"/>
    <w:rsid w:val="0062469B"/>
    <w:rsid w:val="0062474E"/>
    <w:rsid w:val="00624BF3"/>
    <w:rsid w:val="00624F34"/>
    <w:rsid w:val="0063014A"/>
    <w:rsid w:val="00630ACA"/>
    <w:rsid w:val="00631D3F"/>
    <w:rsid w:val="00631FC2"/>
    <w:rsid w:val="00632BE0"/>
    <w:rsid w:val="00633669"/>
    <w:rsid w:val="00633B5D"/>
    <w:rsid w:val="006343FC"/>
    <w:rsid w:val="006354D1"/>
    <w:rsid w:val="00635BCF"/>
    <w:rsid w:val="00636924"/>
    <w:rsid w:val="00636CBB"/>
    <w:rsid w:val="00636E63"/>
    <w:rsid w:val="00644AD8"/>
    <w:rsid w:val="00644DA5"/>
    <w:rsid w:val="0064525F"/>
    <w:rsid w:val="006477CA"/>
    <w:rsid w:val="00647A82"/>
    <w:rsid w:val="00647C6B"/>
    <w:rsid w:val="00651210"/>
    <w:rsid w:val="00651764"/>
    <w:rsid w:val="00652BAD"/>
    <w:rsid w:val="00652EC1"/>
    <w:rsid w:val="006537ED"/>
    <w:rsid w:val="00653C0E"/>
    <w:rsid w:val="00654001"/>
    <w:rsid w:val="00655298"/>
    <w:rsid w:val="006553C0"/>
    <w:rsid w:val="0066020C"/>
    <w:rsid w:val="00660211"/>
    <w:rsid w:val="00660D0D"/>
    <w:rsid w:val="006615F0"/>
    <w:rsid w:val="00662258"/>
    <w:rsid w:val="006623F5"/>
    <w:rsid w:val="00662FB8"/>
    <w:rsid w:val="0066348A"/>
    <w:rsid w:val="006634FC"/>
    <w:rsid w:val="0066391C"/>
    <w:rsid w:val="00663A59"/>
    <w:rsid w:val="00664EC1"/>
    <w:rsid w:val="00665A57"/>
    <w:rsid w:val="0066658C"/>
    <w:rsid w:val="00667546"/>
    <w:rsid w:val="0067039E"/>
    <w:rsid w:val="006723E8"/>
    <w:rsid w:val="006735BD"/>
    <w:rsid w:val="0067426A"/>
    <w:rsid w:val="00675E0F"/>
    <w:rsid w:val="00676BC8"/>
    <w:rsid w:val="00680073"/>
    <w:rsid w:val="00680B49"/>
    <w:rsid w:val="00680C32"/>
    <w:rsid w:val="00680F9A"/>
    <w:rsid w:val="00684B8E"/>
    <w:rsid w:val="00691076"/>
    <w:rsid w:val="00691FAE"/>
    <w:rsid w:val="00692575"/>
    <w:rsid w:val="00693DB1"/>
    <w:rsid w:val="00694B8A"/>
    <w:rsid w:val="00694D4A"/>
    <w:rsid w:val="006951E2"/>
    <w:rsid w:val="006954ED"/>
    <w:rsid w:val="006A03CE"/>
    <w:rsid w:val="006A07B4"/>
    <w:rsid w:val="006A16DD"/>
    <w:rsid w:val="006A2497"/>
    <w:rsid w:val="006A6474"/>
    <w:rsid w:val="006A6B8C"/>
    <w:rsid w:val="006A6E37"/>
    <w:rsid w:val="006A704C"/>
    <w:rsid w:val="006A70BF"/>
    <w:rsid w:val="006B2378"/>
    <w:rsid w:val="006B3D9C"/>
    <w:rsid w:val="006B5BD8"/>
    <w:rsid w:val="006B7575"/>
    <w:rsid w:val="006C1687"/>
    <w:rsid w:val="006C2B85"/>
    <w:rsid w:val="006C659A"/>
    <w:rsid w:val="006C7FED"/>
    <w:rsid w:val="006D0578"/>
    <w:rsid w:val="006D0610"/>
    <w:rsid w:val="006D15E9"/>
    <w:rsid w:val="006D1A5E"/>
    <w:rsid w:val="006D212E"/>
    <w:rsid w:val="006D4320"/>
    <w:rsid w:val="006D4CEA"/>
    <w:rsid w:val="006D52A0"/>
    <w:rsid w:val="006D6321"/>
    <w:rsid w:val="006D643D"/>
    <w:rsid w:val="006E378B"/>
    <w:rsid w:val="006E3F4C"/>
    <w:rsid w:val="006E5E6E"/>
    <w:rsid w:val="006E786D"/>
    <w:rsid w:val="006E7D93"/>
    <w:rsid w:val="006F1FF0"/>
    <w:rsid w:val="006F4A95"/>
    <w:rsid w:val="006F5AB5"/>
    <w:rsid w:val="007063A3"/>
    <w:rsid w:val="00716D48"/>
    <w:rsid w:val="007209A3"/>
    <w:rsid w:val="00720EAE"/>
    <w:rsid w:val="00720F3C"/>
    <w:rsid w:val="007227E1"/>
    <w:rsid w:val="00723FB1"/>
    <w:rsid w:val="00725A60"/>
    <w:rsid w:val="007304D2"/>
    <w:rsid w:val="00733070"/>
    <w:rsid w:val="00733388"/>
    <w:rsid w:val="00736288"/>
    <w:rsid w:val="00737121"/>
    <w:rsid w:val="00740733"/>
    <w:rsid w:val="007407E0"/>
    <w:rsid w:val="00743656"/>
    <w:rsid w:val="0074649D"/>
    <w:rsid w:val="00746ADE"/>
    <w:rsid w:val="007475A6"/>
    <w:rsid w:val="00747A29"/>
    <w:rsid w:val="00747B73"/>
    <w:rsid w:val="00750861"/>
    <w:rsid w:val="00751039"/>
    <w:rsid w:val="00751467"/>
    <w:rsid w:val="0075169A"/>
    <w:rsid w:val="00757C35"/>
    <w:rsid w:val="007656B9"/>
    <w:rsid w:val="007660A8"/>
    <w:rsid w:val="007667B1"/>
    <w:rsid w:val="0077257E"/>
    <w:rsid w:val="00774992"/>
    <w:rsid w:val="00777AAE"/>
    <w:rsid w:val="0078020C"/>
    <w:rsid w:val="007804CD"/>
    <w:rsid w:val="007857C9"/>
    <w:rsid w:val="00786FB9"/>
    <w:rsid w:val="00787E88"/>
    <w:rsid w:val="00794875"/>
    <w:rsid w:val="00796D78"/>
    <w:rsid w:val="007A093B"/>
    <w:rsid w:val="007A21C0"/>
    <w:rsid w:val="007A277C"/>
    <w:rsid w:val="007A4635"/>
    <w:rsid w:val="007A5742"/>
    <w:rsid w:val="007A774C"/>
    <w:rsid w:val="007B0640"/>
    <w:rsid w:val="007B0CB1"/>
    <w:rsid w:val="007B1663"/>
    <w:rsid w:val="007B3E5E"/>
    <w:rsid w:val="007C0E9D"/>
    <w:rsid w:val="007C2C55"/>
    <w:rsid w:val="007C4413"/>
    <w:rsid w:val="007C4ECF"/>
    <w:rsid w:val="007C5185"/>
    <w:rsid w:val="007D087C"/>
    <w:rsid w:val="007D0B9F"/>
    <w:rsid w:val="007D33DB"/>
    <w:rsid w:val="007D3830"/>
    <w:rsid w:val="007D4C6E"/>
    <w:rsid w:val="007D69DF"/>
    <w:rsid w:val="007E0581"/>
    <w:rsid w:val="007E10AB"/>
    <w:rsid w:val="007E54D5"/>
    <w:rsid w:val="007E640C"/>
    <w:rsid w:val="007F017A"/>
    <w:rsid w:val="007F0C1E"/>
    <w:rsid w:val="007F114B"/>
    <w:rsid w:val="007F2CFF"/>
    <w:rsid w:val="007F49A3"/>
    <w:rsid w:val="007F7F4B"/>
    <w:rsid w:val="00801147"/>
    <w:rsid w:val="0080263C"/>
    <w:rsid w:val="00802D6E"/>
    <w:rsid w:val="00806187"/>
    <w:rsid w:val="00807EBA"/>
    <w:rsid w:val="00812228"/>
    <w:rsid w:val="00812AC1"/>
    <w:rsid w:val="00812CBB"/>
    <w:rsid w:val="0081354F"/>
    <w:rsid w:val="00814560"/>
    <w:rsid w:val="00822022"/>
    <w:rsid w:val="00823640"/>
    <w:rsid w:val="0082428D"/>
    <w:rsid w:val="0082474A"/>
    <w:rsid w:val="008259CA"/>
    <w:rsid w:val="00826413"/>
    <w:rsid w:val="00826CF9"/>
    <w:rsid w:val="00830D4D"/>
    <w:rsid w:val="00832A73"/>
    <w:rsid w:val="00833079"/>
    <w:rsid w:val="008337DB"/>
    <w:rsid w:val="00834303"/>
    <w:rsid w:val="00836070"/>
    <w:rsid w:val="008365A3"/>
    <w:rsid w:val="0084051C"/>
    <w:rsid w:val="008409BA"/>
    <w:rsid w:val="00842B81"/>
    <w:rsid w:val="00843003"/>
    <w:rsid w:val="0084424A"/>
    <w:rsid w:val="00851297"/>
    <w:rsid w:val="00852554"/>
    <w:rsid w:val="00852F51"/>
    <w:rsid w:val="00853554"/>
    <w:rsid w:val="00854539"/>
    <w:rsid w:val="00854F6D"/>
    <w:rsid w:val="00857859"/>
    <w:rsid w:val="008612A5"/>
    <w:rsid w:val="008638A2"/>
    <w:rsid w:val="00866974"/>
    <w:rsid w:val="008670F4"/>
    <w:rsid w:val="00874A3B"/>
    <w:rsid w:val="00875E5D"/>
    <w:rsid w:val="00876F80"/>
    <w:rsid w:val="00877D0F"/>
    <w:rsid w:val="00880B24"/>
    <w:rsid w:val="00880C1D"/>
    <w:rsid w:val="00880F98"/>
    <w:rsid w:val="0088117E"/>
    <w:rsid w:val="00881E69"/>
    <w:rsid w:val="00881EA9"/>
    <w:rsid w:val="0088284B"/>
    <w:rsid w:val="008841AC"/>
    <w:rsid w:val="008844A0"/>
    <w:rsid w:val="00886160"/>
    <w:rsid w:val="00887ACC"/>
    <w:rsid w:val="00890CBA"/>
    <w:rsid w:val="00891117"/>
    <w:rsid w:val="00891BAE"/>
    <w:rsid w:val="0089651D"/>
    <w:rsid w:val="00896B66"/>
    <w:rsid w:val="00897311"/>
    <w:rsid w:val="00897635"/>
    <w:rsid w:val="008A1E81"/>
    <w:rsid w:val="008A2A87"/>
    <w:rsid w:val="008B2766"/>
    <w:rsid w:val="008B30D5"/>
    <w:rsid w:val="008B48FF"/>
    <w:rsid w:val="008B4A02"/>
    <w:rsid w:val="008B4F2B"/>
    <w:rsid w:val="008B6D73"/>
    <w:rsid w:val="008C008E"/>
    <w:rsid w:val="008C02F6"/>
    <w:rsid w:val="008C0499"/>
    <w:rsid w:val="008C0995"/>
    <w:rsid w:val="008C70C6"/>
    <w:rsid w:val="008D269D"/>
    <w:rsid w:val="008D32D1"/>
    <w:rsid w:val="008D5457"/>
    <w:rsid w:val="008D79C5"/>
    <w:rsid w:val="008E0972"/>
    <w:rsid w:val="008E36CA"/>
    <w:rsid w:val="008F0781"/>
    <w:rsid w:val="008F5649"/>
    <w:rsid w:val="008F7F6D"/>
    <w:rsid w:val="00906993"/>
    <w:rsid w:val="0090724D"/>
    <w:rsid w:val="009103B2"/>
    <w:rsid w:val="00911876"/>
    <w:rsid w:val="00911E6B"/>
    <w:rsid w:val="009128E6"/>
    <w:rsid w:val="0091372C"/>
    <w:rsid w:val="00913A10"/>
    <w:rsid w:val="009145B6"/>
    <w:rsid w:val="009165BB"/>
    <w:rsid w:val="009170A2"/>
    <w:rsid w:val="009208E7"/>
    <w:rsid w:val="009219BF"/>
    <w:rsid w:val="00924805"/>
    <w:rsid w:val="00924915"/>
    <w:rsid w:val="00925054"/>
    <w:rsid w:val="009252F9"/>
    <w:rsid w:val="009273B4"/>
    <w:rsid w:val="00935CA6"/>
    <w:rsid w:val="0093691A"/>
    <w:rsid w:val="00937C90"/>
    <w:rsid w:val="00940343"/>
    <w:rsid w:val="0094034A"/>
    <w:rsid w:val="00940960"/>
    <w:rsid w:val="00940A8F"/>
    <w:rsid w:val="00943339"/>
    <w:rsid w:val="00943837"/>
    <w:rsid w:val="009479ED"/>
    <w:rsid w:val="0095033B"/>
    <w:rsid w:val="00950981"/>
    <w:rsid w:val="00954F36"/>
    <w:rsid w:val="00955A80"/>
    <w:rsid w:val="009575FE"/>
    <w:rsid w:val="00957800"/>
    <w:rsid w:val="00957E5C"/>
    <w:rsid w:val="00960239"/>
    <w:rsid w:val="009635AB"/>
    <w:rsid w:val="009637B6"/>
    <w:rsid w:val="0096471B"/>
    <w:rsid w:val="00964DEB"/>
    <w:rsid w:val="009651F7"/>
    <w:rsid w:val="0096565F"/>
    <w:rsid w:val="00966CD4"/>
    <w:rsid w:val="00970A3A"/>
    <w:rsid w:val="00970B4E"/>
    <w:rsid w:val="00972BC0"/>
    <w:rsid w:val="00973417"/>
    <w:rsid w:val="00973C7D"/>
    <w:rsid w:val="00975BB3"/>
    <w:rsid w:val="00975C20"/>
    <w:rsid w:val="00976331"/>
    <w:rsid w:val="00976A6B"/>
    <w:rsid w:val="00976D49"/>
    <w:rsid w:val="0098020B"/>
    <w:rsid w:val="009812DA"/>
    <w:rsid w:val="0098181B"/>
    <w:rsid w:val="00982D22"/>
    <w:rsid w:val="00985CD1"/>
    <w:rsid w:val="0098693A"/>
    <w:rsid w:val="00986AC3"/>
    <w:rsid w:val="0098727C"/>
    <w:rsid w:val="009905D0"/>
    <w:rsid w:val="00993838"/>
    <w:rsid w:val="009959B3"/>
    <w:rsid w:val="0099742F"/>
    <w:rsid w:val="009A2987"/>
    <w:rsid w:val="009A34B0"/>
    <w:rsid w:val="009A355C"/>
    <w:rsid w:val="009A372B"/>
    <w:rsid w:val="009A72F4"/>
    <w:rsid w:val="009B2FD2"/>
    <w:rsid w:val="009B42C2"/>
    <w:rsid w:val="009B4DC7"/>
    <w:rsid w:val="009B6415"/>
    <w:rsid w:val="009B6FEC"/>
    <w:rsid w:val="009C43A1"/>
    <w:rsid w:val="009C45CC"/>
    <w:rsid w:val="009D2EED"/>
    <w:rsid w:val="009D4FAC"/>
    <w:rsid w:val="009D5891"/>
    <w:rsid w:val="009D6637"/>
    <w:rsid w:val="009D6843"/>
    <w:rsid w:val="009D758C"/>
    <w:rsid w:val="009E043F"/>
    <w:rsid w:val="009E1143"/>
    <w:rsid w:val="009E1B1B"/>
    <w:rsid w:val="009E28E0"/>
    <w:rsid w:val="009E2CBA"/>
    <w:rsid w:val="009E2CEC"/>
    <w:rsid w:val="009E2F03"/>
    <w:rsid w:val="009E5562"/>
    <w:rsid w:val="009E6228"/>
    <w:rsid w:val="009E6374"/>
    <w:rsid w:val="009E66E8"/>
    <w:rsid w:val="009E6EB8"/>
    <w:rsid w:val="009E7016"/>
    <w:rsid w:val="009E745F"/>
    <w:rsid w:val="009F0ECF"/>
    <w:rsid w:val="009F12EA"/>
    <w:rsid w:val="009F47A9"/>
    <w:rsid w:val="009F5A12"/>
    <w:rsid w:val="009F5D35"/>
    <w:rsid w:val="009F78A1"/>
    <w:rsid w:val="00A041CB"/>
    <w:rsid w:val="00A061D5"/>
    <w:rsid w:val="00A102D5"/>
    <w:rsid w:val="00A12C79"/>
    <w:rsid w:val="00A144EE"/>
    <w:rsid w:val="00A1666D"/>
    <w:rsid w:val="00A20066"/>
    <w:rsid w:val="00A23EC6"/>
    <w:rsid w:val="00A260B1"/>
    <w:rsid w:val="00A26AF2"/>
    <w:rsid w:val="00A27C6A"/>
    <w:rsid w:val="00A303FF"/>
    <w:rsid w:val="00A30803"/>
    <w:rsid w:val="00A31FF0"/>
    <w:rsid w:val="00A32CA6"/>
    <w:rsid w:val="00A32EDE"/>
    <w:rsid w:val="00A37582"/>
    <w:rsid w:val="00A400AA"/>
    <w:rsid w:val="00A409F3"/>
    <w:rsid w:val="00A410FF"/>
    <w:rsid w:val="00A428F3"/>
    <w:rsid w:val="00A43547"/>
    <w:rsid w:val="00A453E4"/>
    <w:rsid w:val="00A45A89"/>
    <w:rsid w:val="00A45B48"/>
    <w:rsid w:val="00A45D61"/>
    <w:rsid w:val="00A45E83"/>
    <w:rsid w:val="00A4691A"/>
    <w:rsid w:val="00A4697B"/>
    <w:rsid w:val="00A46A3D"/>
    <w:rsid w:val="00A50663"/>
    <w:rsid w:val="00A535D0"/>
    <w:rsid w:val="00A53763"/>
    <w:rsid w:val="00A5488B"/>
    <w:rsid w:val="00A552F3"/>
    <w:rsid w:val="00A57C3C"/>
    <w:rsid w:val="00A6227E"/>
    <w:rsid w:val="00A62838"/>
    <w:rsid w:val="00A62A31"/>
    <w:rsid w:val="00A62FAC"/>
    <w:rsid w:val="00A64621"/>
    <w:rsid w:val="00A64D7E"/>
    <w:rsid w:val="00A659EF"/>
    <w:rsid w:val="00A663A9"/>
    <w:rsid w:val="00A664E8"/>
    <w:rsid w:val="00A70221"/>
    <w:rsid w:val="00A72D12"/>
    <w:rsid w:val="00A738A2"/>
    <w:rsid w:val="00A73A01"/>
    <w:rsid w:val="00A743FD"/>
    <w:rsid w:val="00A75890"/>
    <w:rsid w:val="00A778AE"/>
    <w:rsid w:val="00A806DF"/>
    <w:rsid w:val="00A821F1"/>
    <w:rsid w:val="00A84A58"/>
    <w:rsid w:val="00A85348"/>
    <w:rsid w:val="00A9040B"/>
    <w:rsid w:val="00A913E6"/>
    <w:rsid w:val="00A92485"/>
    <w:rsid w:val="00A9659C"/>
    <w:rsid w:val="00A96A7A"/>
    <w:rsid w:val="00AA0A22"/>
    <w:rsid w:val="00AA11D9"/>
    <w:rsid w:val="00AA141A"/>
    <w:rsid w:val="00AA1F50"/>
    <w:rsid w:val="00AA2B81"/>
    <w:rsid w:val="00AA34EC"/>
    <w:rsid w:val="00AA68D5"/>
    <w:rsid w:val="00AB2989"/>
    <w:rsid w:val="00AB3DCE"/>
    <w:rsid w:val="00AB5FF5"/>
    <w:rsid w:val="00AC05ED"/>
    <w:rsid w:val="00AC43AB"/>
    <w:rsid w:val="00AC5066"/>
    <w:rsid w:val="00AC7635"/>
    <w:rsid w:val="00AC7720"/>
    <w:rsid w:val="00AC7E6B"/>
    <w:rsid w:val="00AD1FFC"/>
    <w:rsid w:val="00AD2E33"/>
    <w:rsid w:val="00AD3D37"/>
    <w:rsid w:val="00AD5671"/>
    <w:rsid w:val="00AE077B"/>
    <w:rsid w:val="00AE2F35"/>
    <w:rsid w:val="00AE3803"/>
    <w:rsid w:val="00AE42F7"/>
    <w:rsid w:val="00AE4EAE"/>
    <w:rsid w:val="00AF164C"/>
    <w:rsid w:val="00AF220C"/>
    <w:rsid w:val="00AF34E2"/>
    <w:rsid w:val="00AF4027"/>
    <w:rsid w:val="00AF4C05"/>
    <w:rsid w:val="00AF58AC"/>
    <w:rsid w:val="00AF7130"/>
    <w:rsid w:val="00B01E2C"/>
    <w:rsid w:val="00B024BB"/>
    <w:rsid w:val="00B03F73"/>
    <w:rsid w:val="00B06236"/>
    <w:rsid w:val="00B074CB"/>
    <w:rsid w:val="00B11ED6"/>
    <w:rsid w:val="00B13132"/>
    <w:rsid w:val="00B148EF"/>
    <w:rsid w:val="00B173EC"/>
    <w:rsid w:val="00B1752A"/>
    <w:rsid w:val="00B2123B"/>
    <w:rsid w:val="00B2187B"/>
    <w:rsid w:val="00B2784A"/>
    <w:rsid w:val="00B310C1"/>
    <w:rsid w:val="00B3146D"/>
    <w:rsid w:val="00B31539"/>
    <w:rsid w:val="00B31835"/>
    <w:rsid w:val="00B322B7"/>
    <w:rsid w:val="00B3529B"/>
    <w:rsid w:val="00B36406"/>
    <w:rsid w:val="00B402AE"/>
    <w:rsid w:val="00B40820"/>
    <w:rsid w:val="00B40B74"/>
    <w:rsid w:val="00B4669E"/>
    <w:rsid w:val="00B50351"/>
    <w:rsid w:val="00B50F4B"/>
    <w:rsid w:val="00B51105"/>
    <w:rsid w:val="00B5279A"/>
    <w:rsid w:val="00B53F4F"/>
    <w:rsid w:val="00B5418C"/>
    <w:rsid w:val="00B544DD"/>
    <w:rsid w:val="00B558F8"/>
    <w:rsid w:val="00B55C0D"/>
    <w:rsid w:val="00B5665F"/>
    <w:rsid w:val="00B575E2"/>
    <w:rsid w:val="00B57D6F"/>
    <w:rsid w:val="00B603DA"/>
    <w:rsid w:val="00B616FE"/>
    <w:rsid w:val="00B63779"/>
    <w:rsid w:val="00B63817"/>
    <w:rsid w:val="00B63BAA"/>
    <w:rsid w:val="00B65456"/>
    <w:rsid w:val="00B66693"/>
    <w:rsid w:val="00B67ECD"/>
    <w:rsid w:val="00B72071"/>
    <w:rsid w:val="00B760CA"/>
    <w:rsid w:val="00B76E97"/>
    <w:rsid w:val="00B7700F"/>
    <w:rsid w:val="00B77C3C"/>
    <w:rsid w:val="00B80E86"/>
    <w:rsid w:val="00B84808"/>
    <w:rsid w:val="00B84835"/>
    <w:rsid w:val="00B85651"/>
    <w:rsid w:val="00B85DAE"/>
    <w:rsid w:val="00B86506"/>
    <w:rsid w:val="00B86A10"/>
    <w:rsid w:val="00B9190C"/>
    <w:rsid w:val="00B931F8"/>
    <w:rsid w:val="00B94B0C"/>
    <w:rsid w:val="00B95127"/>
    <w:rsid w:val="00B95696"/>
    <w:rsid w:val="00B97F83"/>
    <w:rsid w:val="00BA1DEB"/>
    <w:rsid w:val="00BA20CA"/>
    <w:rsid w:val="00BA229B"/>
    <w:rsid w:val="00BA2EB7"/>
    <w:rsid w:val="00BA3727"/>
    <w:rsid w:val="00BA4491"/>
    <w:rsid w:val="00BA52D1"/>
    <w:rsid w:val="00BA6751"/>
    <w:rsid w:val="00BA6CB5"/>
    <w:rsid w:val="00BA74B8"/>
    <w:rsid w:val="00BA7D79"/>
    <w:rsid w:val="00BB1274"/>
    <w:rsid w:val="00BB1635"/>
    <w:rsid w:val="00BB2A31"/>
    <w:rsid w:val="00BB37A8"/>
    <w:rsid w:val="00BB3CBE"/>
    <w:rsid w:val="00BB3F78"/>
    <w:rsid w:val="00BB6F8D"/>
    <w:rsid w:val="00BB7191"/>
    <w:rsid w:val="00BB7CA5"/>
    <w:rsid w:val="00BC17C8"/>
    <w:rsid w:val="00BC1954"/>
    <w:rsid w:val="00BC25AF"/>
    <w:rsid w:val="00BC3C8E"/>
    <w:rsid w:val="00BC3F2A"/>
    <w:rsid w:val="00BC4820"/>
    <w:rsid w:val="00BC5EDD"/>
    <w:rsid w:val="00BC6709"/>
    <w:rsid w:val="00BC7FA7"/>
    <w:rsid w:val="00BD0CC2"/>
    <w:rsid w:val="00BD0D05"/>
    <w:rsid w:val="00BD1C17"/>
    <w:rsid w:val="00BD299A"/>
    <w:rsid w:val="00BD353A"/>
    <w:rsid w:val="00BD3825"/>
    <w:rsid w:val="00BD406D"/>
    <w:rsid w:val="00BD43E9"/>
    <w:rsid w:val="00BD6F4A"/>
    <w:rsid w:val="00BD7110"/>
    <w:rsid w:val="00BD7869"/>
    <w:rsid w:val="00BE1617"/>
    <w:rsid w:val="00BE1FE1"/>
    <w:rsid w:val="00BE312C"/>
    <w:rsid w:val="00BE5C61"/>
    <w:rsid w:val="00BE72EF"/>
    <w:rsid w:val="00BF0B68"/>
    <w:rsid w:val="00BF1A09"/>
    <w:rsid w:val="00BF2252"/>
    <w:rsid w:val="00BF28F0"/>
    <w:rsid w:val="00BF4425"/>
    <w:rsid w:val="00BF57F9"/>
    <w:rsid w:val="00BF5BE8"/>
    <w:rsid w:val="00BF6EA2"/>
    <w:rsid w:val="00BF7B57"/>
    <w:rsid w:val="00BF7CC2"/>
    <w:rsid w:val="00C00120"/>
    <w:rsid w:val="00C013FE"/>
    <w:rsid w:val="00C02C0A"/>
    <w:rsid w:val="00C03D9C"/>
    <w:rsid w:val="00C050DB"/>
    <w:rsid w:val="00C06923"/>
    <w:rsid w:val="00C10960"/>
    <w:rsid w:val="00C125B0"/>
    <w:rsid w:val="00C129BF"/>
    <w:rsid w:val="00C12B35"/>
    <w:rsid w:val="00C13257"/>
    <w:rsid w:val="00C148CB"/>
    <w:rsid w:val="00C1704D"/>
    <w:rsid w:val="00C17BDB"/>
    <w:rsid w:val="00C20416"/>
    <w:rsid w:val="00C21174"/>
    <w:rsid w:val="00C211A9"/>
    <w:rsid w:val="00C2219C"/>
    <w:rsid w:val="00C2238B"/>
    <w:rsid w:val="00C23371"/>
    <w:rsid w:val="00C23986"/>
    <w:rsid w:val="00C24D83"/>
    <w:rsid w:val="00C253DB"/>
    <w:rsid w:val="00C26A62"/>
    <w:rsid w:val="00C274CF"/>
    <w:rsid w:val="00C3014F"/>
    <w:rsid w:val="00C304D3"/>
    <w:rsid w:val="00C30887"/>
    <w:rsid w:val="00C30BA8"/>
    <w:rsid w:val="00C312EB"/>
    <w:rsid w:val="00C326F8"/>
    <w:rsid w:val="00C32FBE"/>
    <w:rsid w:val="00C34B36"/>
    <w:rsid w:val="00C35099"/>
    <w:rsid w:val="00C3615C"/>
    <w:rsid w:val="00C41BC6"/>
    <w:rsid w:val="00C45ACE"/>
    <w:rsid w:val="00C45D6E"/>
    <w:rsid w:val="00C46079"/>
    <w:rsid w:val="00C46191"/>
    <w:rsid w:val="00C464C4"/>
    <w:rsid w:val="00C51602"/>
    <w:rsid w:val="00C52F9C"/>
    <w:rsid w:val="00C55921"/>
    <w:rsid w:val="00C57D4A"/>
    <w:rsid w:val="00C57DDB"/>
    <w:rsid w:val="00C626D5"/>
    <w:rsid w:val="00C655DA"/>
    <w:rsid w:val="00C65E54"/>
    <w:rsid w:val="00C678EC"/>
    <w:rsid w:val="00C82FA1"/>
    <w:rsid w:val="00C84897"/>
    <w:rsid w:val="00C849CC"/>
    <w:rsid w:val="00C85B89"/>
    <w:rsid w:val="00C86B1D"/>
    <w:rsid w:val="00C8773B"/>
    <w:rsid w:val="00C87DA9"/>
    <w:rsid w:val="00C90CAA"/>
    <w:rsid w:val="00C90F25"/>
    <w:rsid w:val="00C910A6"/>
    <w:rsid w:val="00C916BB"/>
    <w:rsid w:val="00C93EAF"/>
    <w:rsid w:val="00C93F20"/>
    <w:rsid w:val="00C957B7"/>
    <w:rsid w:val="00C96792"/>
    <w:rsid w:val="00C96A62"/>
    <w:rsid w:val="00C97231"/>
    <w:rsid w:val="00CA15CE"/>
    <w:rsid w:val="00CA386D"/>
    <w:rsid w:val="00CA7810"/>
    <w:rsid w:val="00CA7F4D"/>
    <w:rsid w:val="00CB1252"/>
    <w:rsid w:val="00CB13BC"/>
    <w:rsid w:val="00CB44DE"/>
    <w:rsid w:val="00CB4A1E"/>
    <w:rsid w:val="00CB6604"/>
    <w:rsid w:val="00CC4EC8"/>
    <w:rsid w:val="00CC5E55"/>
    <w:rsid w:val="00CC60CE"/>
    <w:rsid w:val="00CC6CE3"/>
    <w:rsid w:val="00CD5569"/>
    <w:rsid w:val="00CD5ADE"/>
    <w:rsid w:val="00CD72D2"/>
    <w:rsid w:val="00CD7A42"/>
    <w:rsid w:val="00CE2E39"/>
    <w:rsid w:val="00CE3984"/>
    <w:rsid w:val="00CF0A16"/>
    <w:rsid w:val="00CF0CF0"/>
    <w:rsid w:val="00CF40E4"/>
    <w:rsid w:val="00CF486A"/>
    <w:rsid w:val="00CF4B90"/>
    <w:rsid w:val="00CF6359"/>
    <w:rsid w:val="00CF6969"/>
    <w:rsid w:val="00CF6E99"/>
    <w:rsid w:val="00CF6F66"/>
    <w:rsid w:val="00D007AD"/>
    <w:rsid w:val="00D01285"/>
    <w:rsid w:val="00D01A25"/>
    <w:rsid w:val="00D0280B"/>
    <w:rsid w:val="00D03418"/>
    <w:rsid w:val="00D0573D"/>
    <w:rsid w:val="00D06C76"/>
    <w:rsid w:val="00D07689"/>
    <w:rsid w:val="00D07927"/>
    <w:rsid w:val="00D110BA"/>
    <w:rsid w:val="00D11ECE"/>
    <w:rsid w:val="00D12C63"/>
    <w:rsid w:val="00D14BD5"/>
    <w:rsid w:val="00D17EAC"/>
    <w:rsid w:val="00D20A29"/>
    <w:rsid w:val="00D21B6B"/>
    <w:rsid w:val="00D21FD8"/>
    <w:rsid w:val="00D24A66"/>
    <w:rsid w:val="00D2541A"/>
    <w:rsid w:val="00D26B0C"/>
    <w:rsid w:val="00D308E2"/>
    <w:rsid w:val="00D3188C"/>
    <w:rsid w:val="00D33119"/>
    <w:rsid w:val="00D33C94"/>
    <w:rsid w:val="00D33E1D"/>
    <w:rsid w:val="00D35D31"/>
    <w:rsid w:val="00D35F8F"/>
    <w:rsid w:val="00D37F25"/>
    <w:rsid w:val="00D40291"/>
    <w:rsid w:val="00D40BBE"/>
    <w:rsid w:val="00D413EC"/>
    <w:rsid w:val="00D42595"/>
    <w:rsid w:val="00D45175"/>
    <w:rsid w:val="00D46387"/>
    <w:rsid w:val="00D50DF6"/>
    <w:rsid w:val="00D52DF0"/>
    <w:rsid w:val="00D56178"/>
    <w:rsid w:val="00D57F3F"/>
    <w:rsid w:val="00D61262"/>
    <w:rsid w:val="00D640C2"/>
    <w:rsid w:val="00D644F8"/>
    <w:rsid w:val="00D718C6"/>
    <w:rsid w:val="00D71C67"/>
    <w:rsid w:val="00D71E60"/>
    <w:rsid w:val="00D72617"/>
    <w:rsid w:val="00D72E45"/>
    <w:rsid w:val="00D738EA"/>
    <w:rsid w:val="00D741E4"/>
    <w:rsid w:val="00D763D0"/>
    <w:rsid w:val="00D80A67"/>
    <w:rsid w:val="00D84FC5"/>
    <w:rsid w:val="00D876BA"/>
    <w:rsid w:val="00D87DBB"/>
    <w:rsid w:val="00D921F0"/>
    <w:rsid w:val="00D94533"/>
    <w:rsid w:val="00D94782"/>
    <w:rsid w:val="00D94E1E"/>
    <w:rsid w:val="00DA2B6C"/>
    <w:rsid w:val="00DA534A"/>
    <w:rsid w:val="00DA632C"/>
    <w:rsid w:val="00DA633B"/>
    <w:rsid w:val="00DA76C7"/>
    <w:rsid w:val="00DB06CC"/>
    <w:rsid w:val="00DB0E5D"/>
    <w:rsid w:val="00DB17F3"/>
    <w:rsid w:val="00DB24EB"/>
    <w:rsid w:val="00DB36FB"/>
    <w:rsid w:val="00DB54A5"/>
    <w:rsid w:val="00DB7CF6"/>
    <w:rsid w:val="00DC0227"/>
    <w:rsid w:val="00DC0A55"/>
    <w:rsid w:val="00DC0E80"/>
    <w:rsid w:val="00DC1B37"/>
    <w:rsid w:val="00DC1CCE"/>
    <w:rsid w:val="00DC400A"/>
    <w:rsid w:val="00DC45B3"/>
    <w:rsid w:val="00DC5143"/>
    <w:rsid w:val="00DC7221"/>
    <w:rsid w:val="00DD0A34"/>
    <w:rsid w:val="00DD0EA5"/>
    <w:rsid w:val="00DD1D40"/>
    <w:rsid w:val="00DD7FDA"/>
    <w:rsid w:val="00DE0BBB"/>
    <w:rsid w:val="00DE1405"/>
    <w:rsid w:val="00DE2B29"/>
    <w:rsid w:val="00DE31D1"/>
    <w:rsid w:val="00DE6BB1"/>
    <w:rsid w:val="00DE7E4F"/>
    <w:rsid w:val="00DF081A"/>
    <w:rsid w:val="00DF4FB4"/>
    <w:rsid w:val="00DF5BD2"/>
    <w:rsid w:val="00DF7D8B"/>
    <w:rsid w:val="00E03AEC"/>
    <w:rsid w:val="00E060B9"/>
    <w:rsid w:val="00E06494"/>
    <w:rsid w:val="00E0677C"/>
    <w:rsid w:val="00E07109"/>
    <w:rsid w:val="00E07569"/>
    <w:rsid w:val="00E10450"/>
    <w:rsid w:val="00E1180E"/>
    <w:rsid w:val="00E11C3B"/>
    <w:rsid w:val="00E13774"/>
    <w:rsid w:val="00E14F7F"/>
    <w:rsid w:val="00E151A4"/>
    <w:rsid w:val="00E164A1"/>
    <w:rsid w:val="00E17877"/>
    <w:rsid w:val="00E17B2C"/>
    <w:rsid w:val="00E22FB6"/>
    <w:rsid w:val="00E238D0"/>
    <w:rsid w:val="00E24B1F"/>
    <w:rsid w:val="00E2557E"/>
    <w:rsid w:val="00E328F3"/>
    <w:rsid w:val="00E33FC6"/>
    <w:rsid w:val="00E34075"/>
    <w:rsid w:val="00E34A25"/>
    <w:rsid w:val="00E35408"/>
    <w:rsid w:val="00E358F2"/>
    <w:rsid w:val="00E35DA4"/>
    <w:rsid w:val="00E37FBF"/>
    <w:rsid w:val="00E40366"/>
    <w:rsid w:val="00E41245"/>
    <w:rsid w:val="00E45750"/>
    <w:rsid w:val="00E5019F"/>
    <w:rsid w:val="00E50A9D"/>
    <w:rsid w:val="00E50B46"/>
    <w:rsid w:val="00E5131C"/>
    <w:rsid w:val="00E53ABA"/>
    <w:rsid w:val="00E5409B"/>
    <w:rsid w:val="00E5444B"/>
    <w:rsid w:val="00E55F05"/>
    <w:rsid w:val="00E5745F"/>
    <w:rsid w:val="00E60B17"/>
    <w:rsid w:val="00E62C28"/>
    <w:rsid w:val="00E6473B"/>
    <w:rsid w:val="00E66681"/>
    <w:rsid w:val="00E6677F"/>
    <w:rsid w:val="00E66D25"/>
    <w:rsid w:val="00E71251"/>
    <w:rsid w:val="00E71A7A"/>
    <w:rsid w:val="00E71AB1"/>
    <w:rsid w:val="00E72402"/>
    <w:rsid w:val="00E73CA1"/>
    <w:rsid w:val="00E7440B"/>
    <w:rsid w:val="00E7490D"/>
    <w:rsid w:val="00E74923"/>
    <w:rsid w:val="00E753E6"/>
    <w:rsid w:val="00E76AC5"/>
    <w:rsid w:val="00E82169"/>
    <w:rsid w:val="00E82506"/>
    <w:rsid w:val="00E82FE2"/>
    <w:rsid w:val="00E832D7"/>
    <w:rsid w:val="00E83C3E"/>
    <w:rsid w:val="00E852D9"/>
    <w:rsid w:val="00E86978"/>
    <w:rsid w:val="00E913AB"/>
    <w:rsid w:val="00E91C65"/>
    <w:rsid w:val="00E968E9"/>
    <w:rsid w:val="00E96CCD"/>
    <w:rsid w:val="00E97CFF"/>
    <w:rsid w:val="00EA09F4"/>
    <w:rsid w:val="00EA0D20"/>
    <w:rsid w:val="00EA1065"/>
    <w:rsid w:val="00EA1DD5"/>
    <w:rsid w:val="00EA303D"/>
    <w:rsid w:val="00EA3062"/>
    <w:rsid w:val="00EA3A41"/>
    <w:rsid w:val="00EA3D58"/>
    <w:rsid w:val="00EA4271"/>
    <w:rsid w:val="00EA56E6"/>
    <w:rsid w:val="00EB0894"/>
    <w:rsid w:val="00EB0DA2"/>
    <w:rsid w:val="00EB1139"/>
    <w:rsid w:val="00EB2426"/>
    <w:rsid w:val="00EB260C"/>
    <w:rsid w:val="00EB2EAE"/>
    <w:rsid w:val="00EB3C02"/>
    <w:rsid w:val="00EB3C36"/>
    <w:rsid w:val="00EB5690"/>
    <w:rsid w:val="00EB6214"/>
    <w:rsid w:val="00EB7782"/>
    <w:rsid w:val="00EB7C81"/>
    <w:rsid w:val="00EB7F45"/>
    <w:rsid w:val="00EC3A96"/>
    <w:rsid w:val="00EC5FD3"/>
    <w:rsid w:val="00EC6320"/>
    <w:rsid w:val="00ED115B"/>
    <w:rsid w:val="00ED1593"/>
    <w:rsid w:val="00ED323C"/>
    <w:rsid w:val="00ED3A9C"/>
    <w:rsid w:val="00ED599F"/>
    <w:rsid w:val="00ED6999"/>
    <w:rsid w:val="00ED709D"/>
    <w:rsid w:val="00EE2661"/>
    <w:rsid w:val="00EE2DBB"/>
    <w:rsid w:val="00EE529A"/>
    <w:rsid w:val="00EE5C25"/>
    <w:rsid w:val="00EE5E51"/>
    <w:rsid w:val="00EE5FA2"/>
    <w:rsid w:val="00EE660A"/>
    <w:rsid w:val="00EE67A8"/>
    <w:rsid w:val="00EE689F"/>
    <w:rsid w:val="00EE7655"/>
    <w:rsid w:val="00EF08C6"/>
    <w:rsid w:val="00EF1D43"/>
    <w:rsid w:val="00EF3FB3"/>
    <w:rsid w:val="00EF461B"/>
    <w:rsid w:val="00EF6FF6"/>
    <w:rsid w:val="00F00583"/>
    <w:rsid w:val="00F0164F"/>
    <w:rsid w:val="00F073EB"/>
    <w:rsid w:val="00F075B0"/>
    <w:rsid w:val="00F10CF4"/>
    <w:rsid w:val="00F10EB9"/>
    <w:rsid w:val="00F118FE"/>
    <w:rsid w:val="00F12446"/>
    <w:rsid w:val="00F130BB"/>
    <w:rsid w:val="00F141D1"/>
    <w:rsid w:val="00F1756B"/>
    <w:rsid w:val="00F20BCE"/>
    <w:rsid w:val="00F20F11"/>
    <w:rsid w:val="00F221A7"/>
    <w:rsid w:val="00F23917"/>
    <w:rsid w:val="00F242AF"/>
    <w:rsid w:val="00F249FA"/>
    <w:rsid w:val="00F264E8"/>
    <w:rsid w:val="00F301CC"/>
    <w:rsid w:val="00F30348"/>
    <w:rsid w:val="00F3196C"/>
    <w:rsid w:val="00F36236"/>
    <w:rsid w:val="00F3776C"/>
    <w:rsid w:val="00F4244E"/>
    <w:rsid w:val="00F42B20"/>
    <w:rsid w:val="00F44596"/>
    <w:rsid w:val="00F45522"/>
    <w:rsid w:val="00F45842"/>
    <w:rsid w:val="00F46460"/>
    <w:rsid w:val="00F47E26"/>
    <w:rsid w:val="00F50A93"/>
    <w:rsid w:val="00F513E6"/>
    <w:rsid w:val="00F5181E"/>
    <w:rsid w:val="00F553E2"/>
    <w:rsid w:val="00F571F1"/>
    <w:rsid w:val="00F57457"/>
    <w:rsid w:val="00F574D6"/>
    <w:rsid w:val="00F57703"/>
    <w:rsid w:val="00F61693"/>
    <w:rsid w:val="00F61F94"/>
    <w:rsid w:val="00F62BA0"/>
    <w:rsid w:val="00F634CE"/>
    <w:rsid w:val="00F63BD3"/>
    <w:rsid w:val="00F64643"/>
    <w:rsid w:val="00F64979"/>
    <w:rsid w:val="00F65F27"/>
    <w:rsid w:val="00F67EE6"/>
    <w:rsid w:val="00F71052"/>
    <w:rsid w:val="00F73E19"/>
    <w:rsid w:val="00F73E97"/>
    <w:rsid w:val="00F753FA"/>
    <w:rsid w:val="00F76CC5"/>
    <w:rsid w:val="00F80CCB"/>
    <w:rsid w:val="00F8138D"/>
    <w:rsid w:val="00F82AC6"/>
    <w:rsid w:val="00F831AB"/>
    <w:rsid w:val="00F839CC"/>
    <w:rsid w:val="00F83BD2"/>
    <w:rsid w:val="00F84397"/>
    <w:rsid w:val="00F84995"/>
    <w:rsid w:val="00F84DAE"/>
    <w:rsid w:val="00F870C2"/>
    <w:rsid w:val="00F8723F"/>
    <w:rsid w:val="00F87FD1"/>
    <w:rsid w:val="00F92AC2"/>
    <w:rsid w:val="00F92CEA"/>
    <w:rsid w:val="00F93D02"/>
    <w:rsid w:val="00F948B2"/>
    <w:rsid w:val="00F96792"/>
    <w:rsid w:val="00F97D85"/>
    <w:rsid w:val="00FA0886"/>
    <w:rsid w:val="00FA0E51"/>
    <w:rsid w:val="00FA13D1"/>
    <w:rsid w:val="00FA27DD"/>
    <w:rsid w:val="00FA47F3"/>
    <w:rsid w:val="00FA4C0D"/>
    <w:rsid w:val="00FA6D28"/>
    <w:rsid w:val="00FA7085"/>
    <w:rsid w:val="00FA7131"/>
    <w:rsid w:val="00FA7D80"/>
    <w:rsid w:val="00FB0395"/>
    <w:rsid w:val="00FB208D"/>
    <w:rsid w:val="00FB348F"/>
    <w:rsid w:val="00FB7BB9"/>
    <w:rsid w:val="00FC20A9"/>
    <w:rsid w:val="00FC276F"/>
    <w:rsid w:val="00FC2B99"/>
    <w:rsid w:val="00FC2BAB"/>
    <w:rsid w:val="00FC58DA"/>
    <w:rsid w:val="00FD2F45"/>
    <w:rsid w:val="00FD3A4F"/>
    <w:rsid w:val="00FD7211"/>
    <w:rsid w:val="00FD75C9"/>
    <w:rsid w:val="00FE0B14"/>
    <w:rsid w:val="00FE18CA"/>
    <w:rsid w:val="00FE26A3"/>
    <w:rsid w:val="00FE31C2"/>
    <w:rsid w:val="00FE4CFC"/>
    <w:rsid w:val="00FE6F6D"/>
    <w:rsid w:val="00FE7011"/>
    <w:rsid w:val="00FE7852"/>
    <w:rsid w:val="00FF1881"/>
    <w:rsid w:val="00FF21E6"/>
    <w:rsid w:val="00FF2AB4"/>
    <w:rsid w:val="00FF7A32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none [3214]">
      <v:fill color="none [3214]"/>
      <v:textbox style="layout-flow:vertical;mso-layout-flow-alt:bottom-to-top"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B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3BD3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7440B"/>
    <w:pPr>
      <w:keepNext/>
      <w:numPr>
        <w:numId w:val="5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F63BD3"/>
    <w:pPr>
      <w:numPr>
        <w:numId w:val="6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F63BD3"/>
    <w:pPr>
      <w:numPr>
        <w:numId w:val="7"/>
      </w:numPr>
      <w:outlineLvl w:val="3"/>
    </w:pPr>
  </w:style>
  <w:style w:type="paragraph" w:styleId="Heading5">
    <w:name w:val="heading 5"/>
    <w:basedOn w:val="Style1"/>
    <w:next w:val="Normal"/>
    <w:link w:val="Heading5Char"/>
    <w:qFormat/>
    <w:rsid w:val="00F63BD3"/>
    <w:pPr>
      <w:numPr>
        <w:numId w:val="8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F63BD3"/>
    <w:pPr>
      <w:numPr>
        <w:numId w:val="9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F63BD3"/>
    <w:pPr>
      <w:numPr>
        <w:ilvl w:val="1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F63BD3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F63BD3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54B6"/>
  </w:style>
  <w:style w:type="paragraph" w:styleId="Title">
    <w:name w:val="Title"/>
    <w:basedOn w:val="Normal"/>
    <w:link w:val="TitleChar"/>
    <w:qFormat/>
    <w:rsid w:val="00F63BD3"/>
    <w:pPr>
      <w:jc w:val="center"/>
    </w:pPr>
    <w:rPr>
      <w:sz w:val="36"/>
    </w:rPr>
  </w:style>
  <w:style w:type="paragraph" w:styleId="BodyText">
    <w:name w:val="Body Text"/>
    <w:basedOn w:val="Normal"/>
    <w:link w:val="BodyTextChar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5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BD3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63BD3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63BD3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5D58"/>
    <w:pPr>
      <w:tabs>
        <w:tab w:val="right" w:leader="dot" w:pos="8630"/>
      </w:tabs>
      <w:spacing w:before="240"/>
    </w:pPr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D3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F63BD3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63BD3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7440B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F63BD3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63BD3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63BD3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63BD3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63BD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63BD3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63BD3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F63BD3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F63BD3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F63BD3"/>
    <w:rPr>
      <w:sz w:val="28"/>
      <w:szCs w:val="24"/>
    </w:rPr>
  </w:style>
  <w:style w:type="character" w:customStyle="1" w:styleId="Heading2bChar">
    <w:name w:val="Heading 2b Char"/>
    <w:basedOn w:val="Heading2Char"/>
    <w:link w:val="Heading2b"/>
    <w:rsid w:val="0006208C"/>
    <w:rPr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807EBA"/>
    <w:pPr>
      <w:spacing w:before="100" w:beforeAutospacing="1" w:after="100" w:afterAutospacing="1"/>
    </w:pPr>
  </w:style>
  <w:style w:type="paragraph" w:customStyle="1" w:styleId="HEBREW">
    <w:name w:val="HEBREW"/>
    <w:basedOn w:val="Normal"/>
    <w:link w:val="HEBREWChar"/>
    <w:rsid w:val="004E0076"/>
    <w:rPr>
      <w:rFonts w:ascii="HebraicaII" w:hAnsi="HebraicaII"/>
      <w:color w:val="999999"/>
      <w:sz w:val="96"/>
    </w:rPr>
  </w:style>
  <w:style w:type="character" w:customStyle="1" w:styleId="HEBREWChar">
    <w:name w:val="HEBREW Char"/>
    <w:basedOn w:val="DefaultParagraphFont"/>
    <w:link w:val="HEBREW"/>
    <w:rsid w:val="004E0076"/>
    <w:rPr>
      <w:rFonts w:ascii="HebraicaII" w:hAnsi="HebraicaII"/>
      <w:color w:val="999999"/>
      <w:sz w:val="96"/>
      <w:szCs w:val="24"/>
    </w:rPr>
  </w:style>
  <w:style w:type="character" w:styleId="IntenseEmphasis">
    <w:name w:val="Intense Emphasis"/>
    <w:basedOn w:val="DefaultParagraphFont"/>
    <w:uiPriority w:val="21"/>
    <w:qFormat/>
    <w:rsid w:val="00335CAA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753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FA"/>
    <w:rPr>
      <w:b/>
      <w:bCs/>
      <w:i/>
      <w:iCs/>
      <w:color w:val="4F81BD" w:themeColor="accent1"/>
      <w:sz w:val="24"/>
      <w:szCs w:val="24"/>
    </w:rPr>
  </w:style>
  <w:style w:type="paragraph" w:customStyle="1" w:styleId="text2">
    <w:name w:val="text2"/>
    <w:basedOn w:val="Normal"/>
    <w:rsid w:val="009E2F0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B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3BD3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7440B"/>
    <w:pPr>
      <w:keepNext/>
      <w:numPr>
        <w:numId w:val="5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F63BD3"/>
    <w:pPr>
      <w:numPr>
        <w:numId w:val="6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F63BD3"/>
    <w:pPr>
      <w:numPr>
        <w:numId w:val="7"/>
      </w:numPr>
      <w:outlineLvl w:val="3"/>
    </w:pPr>
  </w:style>
  <w:style w:type="paragraph" w:styleId="Heading5">
    <w:name w:val="heading 5"/>
    <w:basedOn w:val="Style1"/>
    <w:next w:val="Normal"/>
    <w:link w:val="Heading5Char"/>
    <w:qFormat/>
    <w:rsid w:val="00F63BD3"/>
    <w:pPr>
      <w:numPr>
        <w:numId w:val="8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F63BD3"/>
    <w:pPr>
      <w:numPr>
        <w:numId w:val="9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F63BD3"/>
    <w:pPr>
      <w:numPr>
        <w:ilvl w:val="1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F63BD3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F63BD3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54B6"/>
  </w:style>
  <w:style w:type="paragraph" w:styleId="Title">
    <w:name w:val="Title"/>
    <w:basedOn w:val="Normal"/>
    <w:link w:val="TitleChar"/>
    <w:qFormat/>
    <w:rsid w:val="00F63BD3"/>
    <w:pPr>
      <w:jc w:val="center"/>
    </w:pPr>
    <w:rPr>
      <w:sz w:val="36"/>
    </w:rPr>
  </w:style>
  <w:style w:type="paragraph" w:styleId="BodyText">
    <w:name w:val="Body Text"/>
    <w:basedOn w:val="Normal"/>
    <w:link w:val="BodyTextChar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5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BD3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63BD3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63BD3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5D58"/>
    <w:pPr>
      <w:tabs>
        <w:tab w:val="right" w:leader="dot" w:pos="8630"/>
      </w:tabs>
      <w:spacing w:before="240"/>
    </w:pPr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D3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F63BD3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63BD3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7440B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F63BD3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63BD3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63BD3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63BD3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63BD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63BD3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63BD3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F63BD3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F63BD3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F63BD3"/>
    <w:rPr>
      <w:sz w:val="28"/>
      <w:szCs w:val="24"/>
    </w:rPr>
  </w:style>
  <w:style w:type="character" w:customStyle="1" w:styleId="Heading2bChar">
    <w:name w:val="Heading 2b Char"/>
    <w:basedOn w:val="Heading2Char"/>
    <w:link w:val="Heading2b"/>
    <w:rsid w:val="0006208C"/>
    <w:rPr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807EBA"/>
    <w:pPr>
      <w:spacing w:before="100" w:beforeAutospacing="1" w:after="100" w:afterAutospacing="1"/>
    </w:pPr>
  </w:style>
  <w:style w:type="paragraph" w:customStyle="1" w:styleId="HEBREW">
    <w:name w:val="HEBREW"/>
    <w:basedOn w:val="Normal"/>
    <w:link w:val="HEBREWChar"/>
    <w:rsid w:val="004E0076"/>
    <w:rPr>
      <w:rFonts w:ascii="HebraicaII" w:hAnsi="HebraicaII"/>
      <w:color w:val="999999"/>
      <w:sz w:val="96"/>
    </w:rPr>
  </w:style>
  <w:style w:type="character" w:customStyle="1" w:styleId="HEBREWChar">
    <w:name w:val="HEBREW Char"/>
    <w:basedOn w:val="DefaultParagraphFont"/>
    <w:link w:val="HEBREW"/>
    <w:rsid w:val="004E0076"/>
    <w:rPr>
      <w:rFonts w:ascii="HebraicaII" w:hAnsi="HebraicaII"/>
      <w:color w:val="999999"/>
      <w:sz w:val="96"/>
      <w:szCs w:val="24"/>
    </w:rPr>
  </w:style>
  <w:style w:type="character" w:styleId="IntenseEmphasis">
    <w:name w:val="Intense Emphasis"/>
    <w:basedOn w:val="DefaultParagraphFont"/>
    <w:uiPriority w:val="21"/>
    <w:qFormat/>
    <w:rsid w:val="00335CAA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753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FA"/>
    <w:rPr>
      <w:b/>
      <w:bCs/>
      <w:i/>
      <w:iCs/>
      <w:color w:val="4F81BD" w:themeColor="accent1"/>
      <w:sz w:val="24"/>
      <w:szCs w:val="24"/>
    </w:rPr>
  </w:style>
  <w:style w:type="paragraph" w:customStyle="1" w:styleId="text2">
    <w:name w:val="text2"/>
    <w:basedOn w:val="Normal"/>
    <w:rsid w:val="009E2F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\AppData\Roaming\Microsoft\Templates\Ci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D867-D527-416E-84C1-B9744258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Cirriculum_template</Template>
  <TotalTime>190</TotalTime>
  <Pages>3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</vt:lpstr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Reynolds, Jr.</dc:creator>
  <cp:lastModifiedBy>Stephen</cp:lastModifiedBy>
  <cp:revision>43</cp:revision>
  <cp:lastPrinted>2011-11-04T20:48:00Z</cp:lastPrinted>
  <dcterms:created xsi:type="dcterms:W3CDTF">2012-09-07T14:02:00Z</dcterms:created>
  <dcterms:modified xsi:type="dcterms:W3CDTF">2012-09-26T21:38:00Z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</Properties>
</file>